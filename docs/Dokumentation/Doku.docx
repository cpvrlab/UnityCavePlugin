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charts/chart1.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8392" w:type="dxa"/>
        <w:tblLayout w:type="fixed"/>
        <w:tblCellMar>
          <w:left w:w="0" w:type="dxa"/>
          <w:right w:w="0" w:type="dxa"/>
        </w:tblCellMar>
        <w:tblLook w:val="01E0" w:firstRow="1" w:lastRow="1" w:firstColumn="1" w:lastColumn="1" w:noHBand="0" w:noVBand="0"/>
      </w:tblPr>
      <w:tblGrid>
        <w:gridCol w:w="8392"/>
      </w:tblGrid>
      <w:tr w:rsidR="005479A4" w:rsidRPr="00951C7B" w14:paraId="23EBABFA" w14:textId="77777777" w:rsidTr="00955856">
        <w:trPr>
          <w:trHeight w:hRule="exact" w:val="5670"/>
        </w:trPr>
        <w:tc>
          <w:tcPr>
            <w:tcW w:w="8392" w:type="dxa"/>
            <w:tcBorders>
              <w:top w:val="single" w:sz="48" w:space="0" w:color="697D91"/>
              <w:bottom w:val="single" w:sz="48" w:space="0" w:color="697D91"/>
            </w:tcBorders>
            <w:shd w:val="clear" w:color="auto" w:fill="auto"/>
          </w:tcPr>
          <w:p w14:paraId="7607CA60" w14:textId="77777777" w:rsidR="005479A4" w:rsidRPr="00951C7B" w:rsidRDefault="00DF1E6F" w:rsidP="003645F0">
            <w:pPr>
              <w:pStyle w:val="Titel"/>
              <w:jc w:val="center"/>
              <w:rPr>
                <w:noProof/>
              </w:rPr>
            </w:pPr>
            <w:r w:rsidRPr="002C1EA6">
              <w:rPr>
                <w:noProof/>
                <w:lang w:val="en-US"/>
              </w:rPr>
              <w:drawing>
                <wp:inline distT="0" distB="0" distL="0" distR="0" wp14:anchorId="66CBE04D" wp14:editId="4C3F2764">
                  <wp:extent cx="4296587" cy="3305810"/>
                  <wp:effectExtent l="0" t="0" r="8890" b="8890"/>
                  <wp:docPr id="4"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 descr="http://blog.gfx47.com/wp-content/uploads/2011/02/unity3d1.jpg"/>
                          <pic:cNvPicPr>
                            <a:picLocks noChangeAspect="1" noChangeArrowheads="1"/>
                          </pic:cNvPicPr>
                        </pic:nvPicPr>
                        <pic:blipFill rotWithShape="1">
                          <a:blip r:embed="rId8">
                            <a:extLst>
                              <a:ext uri="{28A0092B-C50C-407E-A947-70E740481C1C}">
                                <a14:useLocalDpi xmlns:a14="http://schemas.microsoft.com/office/drawing/2010/main" val="0"/>
                              </a:ext>
                            </a:extLst>
                          </a:blip>
                          <a:srcRect t="-7097" b="-1"/>
                          <a:stretch/>
                        </pic:blipFill>
                        <pic:spPr bwMode="auto">
                          <a:xfrm>
                            <a:off x="0" y="0"/>
                            <a:ext cx="4297169" cy="3306258"/>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F5BCC" w:rsidRPr="00951C7B" w14:paraId="0D228ADE" w14:textId="77777777" w:rsidTr="00955856">
        <w:trPr>
          <w:trHeight w:hRule="exact" w:val="4613"/>
        </w:trPr>
        <w:tc>
          <w:tcPr>
            <w:tcW w:w="8392" w:type="dxa"/>
            <w:tcBorders>
              <w:top w:val="single" w:sz="48" w:space="0" w:color="697D91"/>
            </w:tcBorders>
            <w:shd w:val="clear" w:color="auto" w:fill="auto"/>
            <w:tcMar>
              <w:top w:w="284" w:type="dxa"/>
            </w:tcMar>
          </w:tcPr>
          <w:p w14:paraId="23316D44" w14:textId="681E7157" w:rsidR="009F5BCC" w:rsidRPr="009C5866" w:rsidRDefault="009C5866" w:rsidP="009F5BCC">
            <w:pPr>
              <w:pStyle w:val="Titel"/>
              <w:rPr>
                <w:lang w:val="en-US"/>
              </w:rPr>
            </w:pPr>
            <w:r w:rsidRPr="009C5866">
              <w:rPr>
                <w:lang w:val="en-US"/>
              </w:rPr>
              <w:t>Unity</w:t>
            </w:r>
            <w:r w:rsidR="00122805">
              <w:rPr>
                <w:lang w:val="en-US"/>
              </w:rPr>
              <w:fldChar w:fldCharType="begin"/>
            </w:r>
            <w:r w:rsidR="00122805" w:rsidRPr="004867A0">
              <w:rPr>
                <w:lang w:val="en-US"/>
              </w:rPr>
              <w:instrText xml:space="preserve"> XE "Unity" </w:instrText>
            </w:r>
            <w:r w:rsidR="00122805">
              <w:rPr>
                <w:lang w:val="en-US"/>
              </w:rPr>
              <w:fldChar w:fldCharType="end"/>
            </w:r>
            <w:r w:rsidRPr="009C5866">
              <w:rPr>
                <w:lang w:val="en-US"/>
              </w:rPr>
              <w:t xml:space="preserve"> 3D Server for CAVE</w:t>
            </w:r>
            <w:r w:rsidR="00122805">
              <w:rPr>
                <w:lang w:val="en-US"/>
              </w:rPr>
              <w:fldChar w:fldCharType="begin"/>
            </w:r>
            <w:r w:rsidR="00122805" w:rsidRPr="004867A0">
              <w:rPr>
                <w:lang w:val="en-US"/>
              </w:rPr>
              <w:instrText xml:space="preserve"> XE "CAVE" </w:instrText>
            </w:r>
            <w:r w:rsidR="00122805">
              <w:rPr>
                <w:lang w:val="en-US"/>
              </w:rPr>
              <w:fldChar w:fldCharType="end"/>
            </w:r>
            <w:r w:rsidRPr="009C5866">
              <w:rPr>
                <w:lang w:val="en-US"/>
              </w:rPr>
              <w:t xml:space="preserve"> Rendering</w:t>
            </w:r>
          </w:p>
          <w:p w14:paraId="4A5EC110" w14:textId="5B410789" w:rsidR="009F5BCC" w:rsidRPr="002D52F1" w:rsidRDefault="009F5BCC" w:rsidP="009F5BCC">
            <w:pPr>
              <w:rPr>
                <w:lang w:val="en-US"/>
              </w:rPr>
            </w:pPr>
          </w:p>
          <w:p w14:paraId="68CAEF87" w14:textId="77777777" w:rsidR="00E9434F" w:rsidRPr="002D52F1" w:rsidRDefault="00E9434F" w:rsidP="009F5BCC">
            <w:pPr>
              <w:rPr>
                <w:lang w:val="en-US"/>
              </w:rPr>
            </w:pPr>
          </w:p>
          <w:p w14:paraId="30216B6A" w14:textId="78D9FE09" w:rsidR="009F5BCC" w:rsidRPr="00951C7B" w:rsidRDefault="001E11E1" w:rsidP="007F79F4">
            <w:pPr>
              <w:rPr>
                <w:b/>
              </w:rPr>
            </w:pPr>
            <w:r>
              <w:rPr>
                <w:b/>
              </w:rPr>
              <w:t>Bachelorthesis</w:t>
            </w:r>
          </w:p>
        </w:tc>
      </w:tr>
      <w:tr w:rsidR="009F5BCC" w:rsidRPr="00951C7B" w14:paraId="4572FB12" w14:textId="77777777" w:rsidTr="00955856">
        <w:trPr>
          <w:trHeight w:hRule="exact" w:val="2858"/>
        </w:trPr>
        <w:tc>
          <w:tcPr>
            <w:tcW w:w="8392" w:type="dxa"/>
            <w:shd w:val="clear" w:color="auto" w:fill="auto"/>
            <w:vAlign w:val="bottom"/>
          </w:tcPr>
          <w:p w14:paraId="01361376" w14:textId="3AA58792" w:rsidR="007F79F4" w:rsidRPr="00951C7B" w:rsidRDefault="007F79F4" w:rsidP="007F79F4">
            <w:pPr>
              <w:pStyle w:val="Fuzeile"/>
              <w:tabs>
                <w:tab w:val="clear" w:pos="4536"/>
                <w:tab w:val="left" w:pos="2835"/>
              </w:tabs>
              <w:spacing w:line="360" w:lineRule="auto"/>
              <w:rPr>
                <w:color w:val="auto"/>
                <w:sz w:val="19"/>
                <w:szCs w:val="19"/>
              </w:rPr>
            </w:pPr>
            <w:r w:rsidRPr="00951C7B">
              <w:rPr>
                <w:color w:val="auto"/>
                <w:sz w:val="19"/>
                <w:szCs w:val="19"/>
              </w:rPr>
              <w:t>Studiengang:</w:t>
            </w:r>
            <w:r w:rsidRPr="00951C7B">
              <w:rPr>
                <w:color w:val="auto"/>
                <w:sz w:val="19"/>
                <w:szCs w:val="19"/>
              </w:rPr>
              <w:tab/>
            </w:r>
            <w:r w:rsidR="001E11E1">
              <w:rPr>
                <w:color w:val="auto"/>
                <w:sz w:val="19"/>
                <w:szCs w:val="19"/>
              </w:rPr>
              <w:t>Informatik</w:t>
            </w:r>
          </w:p>
          <w:p w14:paraId="12953ACF" w14:textId="39BB84D2" w:rsidR="00BB45BA" w:rsidRPr="00951C7B" w:rsidRDefault="007F79F4" w:rsidP="007F79F4">
            <w:pPr>
              <w:pStyle w:val="Fuzeile"/>
              <w:tabs>
                <w:tab w:val="clear" w:pos="4536"/>
                <w:tab w:val="left" w:pos="2835"/>
              </w:tabs>
              <w:spacing w:line="360" w:lineRule="auto"/>
              <w:rPr>
                <w:color w:val="auto"/>
                <w:sz w:val="19"/>
                <w:szCs w:val="19"/>
              </w:rPr>
            </w:pPr>
            <w:r w:rsidRPr="00951C7B">
              <w:rPr>
                <w:color w:val="auto"/>
                <w:sz w:val="19"/>
                <w:szCs w:val="19"/>
              </w:rPr>
              <w:t>Autor:</w:t>
            </w:r>
            <w:r w:rsidRPr="00951C7B">
              <w:rPr>
                <w:color w:val="auto"/>
                <w:sz w:val="19"/>
                <w:szCs w:val="19"/>
              </w:rPr>
              <w:tab/>
            </w:r>
            <w:r w:rsidR="001E11E1">
              <w:rPr>
                <w:color w:val="auto"/>
                <w:sz w:val="19"/>
                <w:szCs w:val="19"/>
              </w:rPr>
              <w:t>Julien Villiger, Daniel Inversini</w:t>
            </w:r>
          </w:p>
          <w:p w14:paraId="01FDDFBC" w14:textId="7513937A" w:rsidR="00BB45BA" w:rsidRPr="00951C7B" w:rsidRDefault="00BB45BA" w:rsidP="007F79F4">
            <w:pPr>
              <w:pStyle w:val="Fuzeile"/>
              <w:tabs>
                <w:tab w:val="clear" w:pos="4536"/>
                <w:tab w:val="left" w:pos="2835"/>
              </w:tabs>
              <w:spacing w:line="360" w:lineRule="auto"/>
              <w:rPr>
                <w:color w:val="auto"/>
                <w:sz w:val="19"/>
                <w:szCs w:val="19"/>
              </w:rPr>
            </w:pPr>
            <w:r w:rsidRPr="00951C7B">
              <w:rPr>
                <w:color w:val="auto"/>
                <w:sz w:val="19"/>
                <w:szCs w:val="19"/>
              </w:rPr>
              <w:t>Betreuer:</w:t>
            </w:r>
            <w:r w:rsidRPr="00951C7B">
              <w:rPr>
                <w:color w:val="auto"/>
                <w:sz w:val="19"/>
                <w:szCs w:val="19"/>
              </w:rPr>
              <w:tab/>
            </w:r>
            <w:r w:rsidR="001E11E1" w:rsidRPr="001E11E1">
              <w:rPr>
                <w:color w:val="auto"/>
                <w:sz w:val="19"/>
                <w:szCs w:val="19"/>
              </w:rPr>
              <w:t>Prof. Urs Künzler</w:t>
            </w:r>
          </w:p>
          <w:p w14:paraId="037CE7AF" w14:textId="1AEAA0BD" w:rsidR="00BB45BA" w:rsidRPr="00951C7B" w:rsidRDefault="00BB45BA" w:rsidP="007F79F4">
            <w:pPr>
              <w:pStyle w:val="Fuzeile"/>
              <w:tabs>
                <w:tab w:val="clear" w:pos="4536"/>
                <w:tab w:val="left" w:pos="2835"/>
              </w:tabs>
              <w:spacing w:line="360" w:lineRule="auto"/>
              <w:rPr>
                <w:color w:val="auto"/>
                <w:sz w:val="19"/>
                <w:szCs w:val="19"/>
              </w:rPr>
            </w:pPr>
            <w:r w:rsidRPr="00951C7B">
              <w:rPr>
                <w:color w:val="auto"/>
                <w:sz w:val="19"/>
                <w:szCs w:val="19"/>
              </w:rPr>
              <w:t>Auftraggeber:</w:t>
            </w:r>
            <w:r w:rsidRPr="00951C7B">
              <w:rPr>
                <w:color w:val="auto"/>
                <w:sz w:val="19"/>
                <w:szCs w:val="19"/>
              </w:rPr>
              <w:tab/>
            </w:r>
            <w:r w:rsidR="001E11E1">
              <w:rPr>
                <w:color w:val="auto"/>
                <w:sz w:val="19"/>
                <w:szCs w:val="19"/>
              </w:rPr>
              <w:t>cpvr Lab BFH</w:t>
            </w:r>
            <w:r w:rsidR="00122805">
              <w:rPr>
                <w:color w:val="auto"/>
                <w:sz w:val="19"/>
                <w:szCs w:val="19"/>
              </w:rPr>
              <w:fldChar w:fldCharType="begin"/>
            </w:r>
            <w:r w:rsidR="00122805">
              <w:instrText xml:space="preserve"> XE "</w:instrText>
            </w:r>
            <w:r w:rsidR="00122805" w:rsidRPr="0058228F">
              <w:instrText>BFH</w:instrText>
            </w:r>
            <w:r w:rsidR="00122805">
              <w:instrText xml:space="preserve">" </w:instrText>
            </w:r>
            <w:r w:rsidR="00122805">
              <w:rPr>
                <w:color w:val="auto"/>
                <w:sz w:val="19"/>
                <w:szCs w:val="19"/>
              </w:rPr>
              <w:fldChar w:fldCharType="end"/>
            </w:r>
          </w:p>
          <w:p w14:paraId="69D0DF21" w14:textId="44B3B17A" w:rsidR="007F79F4" w:rsidRPr="00951C7B" w:rsidRDefault="007F79F4" w:rsidP="007F79F4">
            <w:pPr>
              <w:pStyle w:val="Fuzeile"/>
              <w:tabs>
                <w:tab w:val="clear" w:pos="4536"/>
                <w:tab w:val="left" w:pos="2835"/>
              </w:tabs>
              <w:spacing w:line="360" w:lineRule="auto"/>
              <w:rPr>
                <w:color w:val="auto"/>
                <w:sz w:val="19"/>
                <w:szCs w:val="19"/>
              </w:rPr>
            </w:pPr>
            <w:r w:rsidRPr="00951C7B">
              <w:rPr>
                <w:color w:val="auto"/>
                <w:sz w:val="19"/>
                <w:szCs w:val="19"/>
              </w:rPr>
              <w:t>Experten:</w:t>
            </w:r>
            <w:r w:rsidRPr="00951C7B">
              <w:rPr>
                <w:color w:val="auto"/>
                <w:sz w:val="19"/>
                <w:szCs w:val="19"/>
              </w:rPr>
              <w:tab/>
            </w:r>
            <w:r w:rsidR="001E11E1">
              <w:rPr>
                <w:color w:val="auto"/>
                <w:sz w:val="19"/>
                <w:szCs w:val="19"/>
              </w:rPr>
              <w:t>Harald Studer</w:t>
            </w:r>
          </w:p>
          <w:p w14:paraId="0D0CF72C" w14:textId="614CF809" w:rsidR="007F79F4" w:rsidRPr="00951C7B" w:rsidRDefault="007F79F4" w:rsidP="000B06E5">
            <w:pPr>
              <w:pStyle w:val="Fuzeile"/>
              <w:tabs>
                <w:tab w:val="clear" w:pos="4536"/>
                <w:tab w:val="left" w:pos="2835"/>
              </w:tabs>
              <w:spacing w:line="360" w:lineRule="auto"/>
              <w:rPr>
                <w:color w:val="auto"/>
                <w:sz w:val="19"/>
                <w:szCs w:val="19"/>
              </w:rPr>
            </w:pPr>
            <w:r w:rsidRPr="00951C7B">
              <w:rPr>
                <w:color w:val="auto"/>
                <w:sz w:val="19"/>
                <w:szCs w:val="19"/>
              </w:rPr>
              <w:t>Datum:</w:t>
            </w:r>
            <w:r w:rsidRPr="00951C7B">
              <w:rPr>
                <w:color w:val="auto"/>
                <w:sz w:val="19"/>
                <w:szCs w:val="19"/>
              </w:rPr>
              <w:tab/>
            </w:r>
            <w:r w:rsidR="002241BD">
              <w:rPr>
                <w:color w:val="auto"/>
                <w:sz w:val="19"/>
                <w:szCs w:val="19"/>
              </w:rPr>
              <w:t>1</w:t>
            </w:r>
            <w:r w:rsidR="000B06E5">
              <w:rPr>
                <w:color w:val="auto"/>
                <w:sz w:val="19"/>
                <w:szCs w:val="19"/>
              </w:rPr>
              <w:t>9</w:t>
            </w:r>
            <w:r w:rsidR="001E11E1">
              <w:rPr>
                <w:color w:val="auto"/>
                <w:sz w:val="19"/>
                <w:szCs w:val="19"/>
              </w:rPr>
              <w:t>.01.2016</w:t>
            </w:r>
          </w:p>
        </w:tc>
      </w:tr>
    </w:tbl>
    <w:p w14:paraId="2F1031A3" w14:textId="77777777" w:rsidR="009960BA" w:rsidRDefault="009960BA" w:rsidP="0049423D">
      <w:pPr>
        <w:pStyle w:val="Inhaltsverzeichnis"/>
        <w:jc w:val="both"/>
      </w:pPr>
      <w:bookmarkStart w:id="0" w:name="_Toc440831962"/>
    </w:p>
    <w:p w14:paraId="07A3EC1F" w14:textId="7BEEC982" w:rsidR="0049423D" w:rsidRDefault="0049423D" w:rsidP="0049423D">
      <w:pPr>
        <w:pStyle w:val="Inhaltsverzeichnis"/>
        <w:jc w:val="both"/>
      </w:pPr>
      <w:bookmarkStart w:id="1" w:name="_Toc440917251"/>
      <w:r w:rsidRPr="00951C7B">
        <w:lastRenderedPageBreak/>
        <w:t>Management Summary</w:t>
      </w:r>
      <w:bookmarkEnd w:id="0"/>
      <w:bookmarkEnd w:id="1"/>
    </w:p>
    <w:p w14:paraId="31D3CD0A" w14:textId="77777777" w:rsidR="009960BA" w:rsidRPr="009960BA" w:rsidRDefault="009960BA" w:rsidP="0049423D">
      <w:pPr>
        <w:jc w:val="both"/>
      </w:pPr>
    </w:p>
    <w:p w14:paraId="2C901867" w14:textId="77777777" w:rsidR="0049423D" w:rsidRPr="00123FC2" w:rsidRDefault="0049423D" w:rsidP="0049423D">
      <w:pPr>
        <w:jc w:val="both"/>
      </w:pPr>
      <w:r w:rsidRPr="00123FC2">
        <w:t xml:space="preserve">Die Erstellung einer Applikation für den </w:t>
      </w:r>
      <w:r>
        <w:t>CAVE</w:t>
      </w:r>
      <w:r>
        <w:rPr>
          <w:rStyle w:val="Funotenzeichen"/>
        </w:rPr>
        <w:footnoteReference w:id="1"/>
      </w:r>
      <w:r>
        <w:t xml:space="preserve"> </w:t>
      </w:r>
      <w:r w:rsidRPr="00123FC2">
        <w:t>der BFH ist ein relativ aufwändiger Prozess und setzt grosses Wissen über die Infrastruktur sowie fundierte C++ Kenntnisse voraus. Nur wenige Studenten realisieren, meist in Form einer Bachelor oder Master Thesis, eine Implementierung. Demzufolge ist das Zielpublikum klein und die Möglichkeiten des CAVEs werden kaum genutzt.</w:t>
      </w:r>
    </w:p>
    <w:p w14:paraId="2F04F3D9" w14:textId="77777777" w:rsidR="0049423D" w:rsidRDefault="0049423D" w:rsidP="0049423D">
      <w:pPr>
        <w:jc w:val="both"/>
      </w:pPr>
    </w:p>
    <w:p w14:paraId="11B23945" w14:textId="77777777" w:rsidR="0049423D" w:rsidRDefault="0049423D" w:rsidP="0049423D">
      <w:pPr>
        <w:jc w:val="both"/>
      </w:pPr>
      <w:r>
        <w:t>Im Rahmen der Thesis „Unity</w:t>
      </w:r>
      <w:r>
        <w:rPr>
          <w:rStyle w:val="Funotenzeichen"/>
        </w:rPr>
        <w:footnoteReference w:id="2"/>
      </w:r>
      <w:r>
        <w:fldChar w:fldCharType="begin"/>
      </w:r>
      <w:r>
        <w:instrText xml:space="preserve"> XE "</w:instrText>
      </w:r>
      <w:r w:rsidRPr="00D854CA">
        <w:instrText>Unity</w:instrText>
      </w:r>
      <w:r>
        <w:instrText xml:space="preserve">" </w:instrText>
      </w:r>
      <w:r>
        <w:fldChar w:fldCharType="end"/>
      </w:r>
      <w:r>
        <w:t xml:space="preserve"> 3D Server for CAVE Rendering“ wurde erfolgreich eine Integration von Unity in den CAVE vorgenommen. Durch die Einfachheit des Plugins, einer simplen Schritt-für-Schritt Anleitung und Demoapplikationen können auch unerfahrene Anwender von der Infrastruktur Gebrauch machen und die Stärke</w:t>
      </w:r>
      <w:r w:rsidRPr="00221BBD">
        <w:t xml:space="preserve"> </w:t>
      </w:r>
      <w:r>
        <w:t>von Unity mit dem CAVE verbinden. Somit kann der schnell wachsenden Verbreitung von Unity Rechnung getragen werden und der CAVE der BFH ist über eine neue Plattform ansprechbar.</w:t>
      </w:r>
    </w:p>
    <w:p w14:paraId="7D4BBDBE" w14:textId="77777777" w:rsidR="0049423D" w:rsidRDefault="0049423D" w:rsidP="0049423D">
      <w:pPr>
        <w:jc w:val="both"/>
      </w:pPr>
    </w:p>
    <w:p w14:paraId="6BD2A2C8" w14:textId="4A12F8CD" w:rsidR="0049423D" w:rsidRDefault="0049423D" w:rsidP="0049423D">
      <w:pPr>
        <w:jc w:val="both"/>
      </w:pPr>
      <w:r w:rsidRPr="0017289B">
        <w:t xml:space="preserve">Der Hauptbestandteil der Umsetzung </w:t>
      </w:r>
      <w:r>
        <w:t>ist</w:t>
      </w:r>
      <w:r w:rsidRPr="0017289B">
        <w:t xml:space="preserve"> die virtuelle Abbildung der Komponenten. Mit Hilfe von Unity</w:t>
      </w:r>
      <w:r>
        <w:fldChar w:fldCharType="begin"/>
      </w:r>
      <w:r>
        <w:instrText xml:space="preserve"> XE "</w:instrText>
      </w:r>
      <w:r w:rsidRPr="00D854CA">
        <w:instrText>Unity</w:instrText>
      </w:r>
      <w:r>
        <w:instrText xml:space="preserve">" </w:instrText>
      </w:r>
      <w:r>
        <w:fldChar w:fldCharType="end"/>
      </w:r>
      <w:r w:rsidRPr="0017289B">
        <w:t xml:space="preserve"> wird die Weiterverarbeitung und Interpretation vereinfacht und ist somit Basis für sämtliche Manipulationen der Applikation.</w:t>
      </w:r>
      <w:r>
        <w:t xml:space="preserve"> Die Erweiterung der Projektion auf mehrere Leinwände erfolgt mittels Generierung virtueller Kameras, die sich einerseits der Logik der Applikation anpassen und andererseits Inputs vom Benutzer über die verschiedenen VR-Eingabegeräte des vorhandenen Trackingsystem</w:t>
      </w:r>
      <w:r w:rsidR="00484737">
        <w:t>s</w:t>
      </w:r>
      <w:r>
        <w:t xml:space="preserve"> von </w:t>
      </w:r>
      <w:r w:rsidRPr="009C6F6B">
        <w:t>WorldViz</w:t>
      </w:r>
      <w:r w:rsidRPr="009C6F6B">
        <w:rPr>
          <w:rStyle w:val="Funotenzeichen"/>
        </w:rPr>
        <w:footnoteReference w:id="3"/>
      </w:r>
      <w:r w:rsidRPr="009C6F6B">
        <w:t xml:space="preserve"> </w:t>
      </w:r>
      <w:r>
        <w:t xml:space="preserve">entgegennehmen. </w:t>
      </w:r>
      <w:r w:rsidRPr="002B1932">
        <w:t xml:space="preserve">So kann beispielsweise eine Kopfbewegung eine Änderung der Ansicht im Spiel bewirken. </w:t>
      </w:r>
      <w:r>
        <w:t>Gleichzeitig wird mit Hilfe dieser erstellten Kameras, Beamern mit Polfilter</w:t>
      </w:r>
      <w:r>
        <w:fldChar w:fldCharType="begin"/>
      </w:r>
      <w:r>
        <w:instrText xml:space="preserve"> XE "</w:instrText>
      </w:r>
      <w:r w:rsidRPr="00AC2B38">
        <w:instrText>Polfilter</w:instrText>
      </w:r>
      <w:r>
        <w:instrText xml:space="preserve">" </w:instrText>
      </w:r>
      <w:r>
        <w:fldChar w:fldCharType="end"/>
      </w:r>
      <w:r>
        <w:t xml:space="preserve"> und polgefilterten Brillen eine stereoskopische</w:t>
      </w:r>
      <w:r>
        <w:fldChar w:fldCharType="begin"/>
      </w:r>
      <w:r>
        <w:instrText xml:space="preserve"> XE "</w:instrText>
      </w:r>
      <w:r w:rsidRPr="008824BB">
        <w:instrText>stereoskopische</w:instrText>
      </w:r>
      <w:r>
        <w:instrText>" \t "</w:instrText>
      </w:r>
      <w:r w:rsidRPr="009E5574">
        <w:rPr>
          <w:rFonts w:asciiTheme="minorHAnsi" w:hAnsiTheme="minorHAnsi"/>
          <w:i/>
        </w:rPr>
        <w:instrText>Siehe</w:instrText>
      </w:r>
      <w:r w:rsidRPr="009E5574">
        <w:rPr>
          <w:rFonts w:asciiTheme="minorHAnsi" w:hAnsiTheme="minorHAnsi"/>
        </w:rPr>
        <w:instrText xml:space="preserve"> Stereoskopie</w:instrText>
      </w:r>
      <w:r>
        <w:instrText xml:space="preserve">" </w:instrText>
      </w:r>
      <w:r>
        <w:fldChar w:fldCharType="end"/>
      </w:r>
      <w:r>
        <w:rPr>
          <w:rStyle w:val="Funotenzeichen"/>
        </w:rPr>
        <w:footnoteReference w:id="4"/>
      </w:r>
      <w:r>
        <w:t xml:space="preserve"> Projektion ermöglicht.</w:t>
      </w:r>
    </w:p>
    <w:p w14:paraId="0ABBCC32" w14:textId="77777777" w:rsidR="0049423D" w:rsidRDefault="0049423D" w:rsidP="0049423D">
      <w:pPr>
        <w:jc w:val="both"/>
      </w:pPr>
    </w:p>
    <w:p w14:paraId="61953F40" w14:textId="70A7F155" w:rsidR="0049423D" w:rsidRDefault="0049423D" w:rsidP="0049423D">
      <w:pPr>
        <w:jc w:val="both"/>
      </w:pPr>
      <w:r>
        <w:t>Die gesamte Funktionalität lässt sich per Drag &amp; Drop in ein neues oder bereits bestehendes Unity</w:t>
      </w:r>
      <w:r>
        <w:fldChar w:fldCharType="begin"/>
      </w:r>
      <w:r>
        <w:instrText xml:space="preserve"> XE "</w:instrText>
      </w:r>
      <w:r w:rsidRPr="00D854CA">
        <w:instrText>Unity</w:instrText>
      </w:r>
      <w:r>
        <w:instrText xml:space="preserve">" </w:instrText>
      </w:r>
      <w:r>
        <w:fldChar w:fldCharType="end"/>
      </w:r>
      <w:r>
        <w:t xml:space="preserve"> Projekt übernehmen. Einstellungen und der Funktionsumfang eines Spiels werden vom Plugin nicht überschrieben, lediglich erweitert. Um eine generische Lösung anbieten zu können, stehen etliche Einstellungsmöglichkeiten zur Verfügung. </w:t>
      </w:r>
      <w:r w:rsidRPr="00122B64">
        <w:t xml:space="preserve">So können beispielsweise zusätzliche Kameras individuell platziert oder die Darstellung der </w:t>
      </w:r>
      <w:r>
        <w:t>G</w:t>
      </w:r>
      <w:r w:rsidRPr="00122B64">
        <w:t>UI</w:t>
      </w:r>
      <w:r>
        <w:fldChar w:fldCharType="begin"/>
      </w:r>
      <w:r>
        <w:instrText xml:space="preserve"> XE "</w:instrText>
      </w:r>
      <w:r w:rsidRPr="0078572D">
        <w:instrText>GUI</w:instrText>
      </w:r>
      <w:r>
        <w:instrText xml:space="preserve">" </w:instrText>
      </w:r>
      <w:r>
        <w:fldChar w:fldCharType="end"/>
      </w:r>
      <w:r w:rsidRPr="00122B64">
        <w:t>-Elemente auf eine CAVE</w:t>
      </w:r>
      <w:r>
        <w:fldChar w:fldCharType="begin"/>
      </w:r>
      <w:r>
        <w:instrText xml:space="preserve"> XE "</w:instrText>
      </w:r>
      <w:r w:rsidRPr="00E63EBD">
        <w:instrText>CAVE</w:instrText>
      </w:r>
      <w:r>
        <w:instrText xml:space="preserve">" </w:instrText>
      </w:r>
      <w:r>
        <w:fldChar w:fldCharType="end"/>
      </w:r>
      <w:r w:rsidRPr="00122B64">
        <w:t xml:space="preserve">-Leinwand fixiert werden. </w:t>
      </w:r>
      <w:r w:rsidRPr="008465CB">
        <w:t>Die Viewfrustum</w:t>
      </w:r>
      <w:r>
        <w:fldChar w:fldCharType="begin"/>
      </w:r>
      <w:r>
        <w:instrText xml:space="preserve"> XE "</w:instrText>
      </w:r>
      <w:r w:rsidRPr="007A43B1">
        <w:instrText>Viewfrustum</w:instrText>
      </w:r>
      <w:r>
        <w:instrText>" \t "</w:instrText>
      </w:r>
      <w:r w:rsidRPr="00DF662F">
        <w:rPr>
          <w:rFonts w:asciiTheme="minorHAnsi" w:hAnsiTheme="minorHAnsi"/>
          <w:i/>
        </w:rPr>
        <w:instrText>Siehe</w:instrText>
      </w:r>
      <w:r w:rsidRPr="00DF662F">
        <w:rPr>
          <w:rFonts w:asciiTheme="minorHAnsi" w:hAnsiTheme="minorHAnsi"/>
        </w:rPr>
        <w:instrText xml:space="preserve"> Frustum</w:instrText>
      </w:r>
      <w:r>
        <w:instrText xml:space="preserve">" </w:instrText>
      </w:r>
      <w:r>
        <w:fldChar w:fldCharType="end"/>
      </w:r>
      <w:r>
        <w:rPr>
          <w:rStyle w:val="Funotenzeichen"/>
        </w:rPr>
        <w:footnoteReference w:id="5"/>
      </w:r>
      <w:r w:rsidRPr="008465CB">
        <w:t>-Transformation, welche basierend auf der Position des Benutzers im CAVE berechnet wird, gewährleistet eine realistische Perspektive im virtuellen Raum und lässt den Benutzer in die künstliche Welt eintauchen.</w:t>
      </w:r>
    </w:p>
    <w:p w14:paraId="705236A7" w14:textId="77777777" w:rsidR="009960BA" w:rsidRPr="009960BA" w:rsidRDefault="009960BA" w:rsidP="0049423D">
      <w:pPr>
        <w:jc w:val="both"/>
      </w:pPr>
    </w:p>
    <w:p w14:paraId="17AFB8E0" w14:textId="77777777" w:rsidR="0049423D" w:rsidRPr="009960BA" w:rsidRDefault="0049423D" w:rsidP="0049423D">
      <w:pPr>
        <w:jc w:val="both"/>
      </w:pPr>
      <w:r>
        <w:t>Abgerundet wurde die Arbeit mit extra erstellten Demoapplikationen, welche die Möglichkeiten des CAVEs zusammen mit Unity</w:t>
      </w:r>
      <w:r>
        <w:fldChar w:fldCharType="begin"/>
      </w:r>
      <w:r>
        <w:instrText xml:space="preserve"> XE "</w:instrText>
      </w:r>
      <w:r w:rsidRPr="00D854CA">
        <w:instrText>Unity</w:instrText>
      </w:r>
      <w:r>
        <w:instrText xml:space="preserve">" </w:instrText>
      </w:r>
      <w:r>
        <w:fldChar w:fldCharType="end"/>
      </w:r>
      <w:r>
        <w:t>, dem Plugin und dem Trackingsystem demonstrieren. 3D Welten lassen sich innert kurzer Zeit hautnah erleben,</w:t>
      </w:r>
      <w:r w:rsidRPr="001609F7">
        <w:t xml:space="preserve"> was auch für andere Abteilungen der BFH</w:t>
      </w:r>
      <w:r>
        <w:fldChar w:fldCharType="begin"/>
      </w:r>
      <w:r>
        <w:instrText xml:space="preserve"> XE "</w:instrText>
      </w:r>
      <w:r w:rsidRPr="0058228F">
        <w:instrText>BFH</w:instrText>
      </w:r>
      <w:r>
        <w:instrText xml:space="preserve">" </w:instrText>
      </w:r>
      <w:r>
        <w:fldChar w:fldCharType="end"/>
      </w:r>
      <w:r w:rsidRPr="001609F7">
        <w:t xml:space="preserve"> von grossem Nutze</w:t>
      </w:r>
      <w:r>
        <w:t>n sein kann.</w:t>
      </w:r>
    </w:p>
    <w:p w14:paraId="386376B3" w14:textId="77777777" w:rsidR="0049423D" w:rsidRDefault="0049423D" w:rsidP="0049423D"/>
    <w:p w14:paraId="718C855E" w14:textId="77777777" w:rsidR="009960BA" w:rsidRDefault="009960BA">
      <w:pPr>
        <w:spacing w:line="240" w:lineRule="auto"/>
        <w:rPr>
          <w:lang w:val="de-DE"/>
        </w:rPr>
      </w:pPr>
      <w:r>
        <w:rPr>
          <w:lang w:val="de-DE"/>
        </w:rPr>
        <w:br w:type="page"/>
      </w:r>
    </w:p>
    <w:sdt>
      <w:sdtPr>
        <w:rPr>
          <w:rFonts w:ascii="Lucida Sans" w:eastAsia="Lucida Sans" w:hAnsi="Lucida Sans" w:cs="Times New Roman"/>
          <w:color w:val="auto"/>
          <w:sz w:val="19"/>
          <w:szCs w:val="20"/>
          <w:lang w:val="de-DE"/>
        </w:rPr>
        <w:id w:val="-576438258"/>
        <w:docPartObj>
          <w:docPartGallery w:val="Table of Contents"/>
          <w:docPartUnique/>
        </w:docPartObj>
      </w:sdtPr>
      <w:sdtEndPr>
        <w:rPr>
          <w:b/>
          <w:bCs/>
        </w:rPr>
      </w:sdtEndPr>
      <w:sdtContent>
        <w:p w14:paraId="1485F71B" w14:textId="789E721C" w:rsidR="00E9434F" w:rsidRDefault="00E9434F">
          <w:pPr>
            <w:pStyle w:val="Inhaltsverzeichnisberschrift"/>
          </w:pPr>
          <w:r>
            <w:rPr>
              <w:lang w:val="de-DE"/>
            </w:rPr>
            <w:t>Inhalt</w:t>
          </w:r>
        </w:p>
        <w:p w14:paraId="63A6CAF1" w14:textId="77777777" w:rsidR="00F87047" w:rsidRDefault="00E9434F">
          <w:pPr>
            <w:pStyle w:val="Verzeichnis2"/>
            <w:rPr>
              <w:rFonts w:asciiTheme="minorHAnsi" w:eastAsiaTheme="minorEastAsia" w:hAnsiTheme="minorHAnsi" w:cstheme="minorBidi"/>
              <w:noProof/>
              <w:sz w:val="22"/>
              <w:szCs w:val="22"/>
              <w:lang w:val="en-US"/>
            </w:rPr>
          </w:pPr>
          <w:r>
            <w:fldChar w:fldCharType="begin"/>
          </w:r>
          <w:r>
            <w:instrText xml:space="preserve"> TOC \o "1-3" \h \z \u </w:instrText>
          </w:r>
          <w:r>
            <w:fldChar w:fldCharType="separate"/>
          </w:r>
          <w:hyperlink w:anchor="_Toc440917251" w:history="1">
            <w:r w:rsidR="00F87047" w:rsidRPr="00AB68D0">
              <w:rPr>
                <w:rStyle w:val="Hyperlink"/>
                <w:noProof/>
              </w:rPr>
              <w:t>Management Summary</w:t>
            </w:r>
            <w:r w:rsidR="00F87047">
              <w:rPr>
                <w:noProof/>
                <w:webHidden/>
              </w:rPr>
              <w:tab/>
            </w:r>
            <w:r w:rsidR="00F87047">
              <w:rPr>
                <w:noProof/>
                <w:webHidden/>
              </w:rPr>
              <w:fldChar w:fldCharType="begin"/>
            </w:r>
            <w:r w:rsidR="00F87047">
              <w:rPr>
                <w:noProof/>
                <w:webHidden/>
              </w:rPr>
              <w:instrText xml:space="preserve"> PAGEREF _Toc440917251 \h </w:instrText>
            </w:r>
            <w:r w:rsidR="00F87047">
              <w:rPr>
                <w:noProof/>
                <w:webHidden/>
              </w:rPr>
            </w:r>
            <w:r w:rsidR="00F87047">
              <w:rPr>
                <w:noProof/>
                <w:webHidden/>
              </w:rPr>
              <w:fldChar w:fldCharType="separate"/>
            </w:r>
            <w:r w:rsidR="00F87047">
              <w:rPr>
                <w:noProof/>
                <w:webHidden/>
              </w:rPr>
              <w:t>2</w:t>
            </w:r>
            <w:r w:rsidR="00F87047">
              <w:rPr>
                <w:noProof/>
                <w:webHidden/>
              </w:rPr>
              <w:fldChar w:fldCharType="end"/>
            </w:r>
          </w:hyperlink>
        </w:p>
        <w:p w14:paraId="10C476B1" w14:textId="77777777" w:rsidR="00F87047" w:rsidRDefault="00F87047">
          <w:pPr>
            <w:pStyle w:val="Verzeichnis1"/>
            <w:rPr>
              <w:rFonts w:asciiTheme="minorHAnsi" w:eastAsiaTheme="minorEastAsia" w:hAnsiTheme="minorHAnsi" w:cstheme="minorBidi"/>
              <w:noProof/>
              <w:sz w:val="22"/>
              <w:szCs w:val="22"/>
              <w:lang w:val="en-US"/>
            </w:rPr>
          </w:pPr>
          <w:hyperlink w:anchor="_Toc440917252" w:history="1">
            <w:r w:rsidRPr="00AB68D0">
              <w:rPr>
                <w:rStyle w:val="Hyperlink"/>
                <w:noProof/>
              </w:rPr>
              <w:t>1</w:t>
            </w:r>
            <w:r>
              <w:rPr>
                <w:rFonts w:asciiTheme="minorHAnsi" w:eastAsiaTheme="minorEastAsia" w:hAnsiTheme="minorHAnsi" w:cstheme="minorBidi"/>
                <w:noProof/>
                <w:sz w:val="22"/>
                <w:szCs w:val="22"/>
                <w:lang w:val="en-US"/>
              </w:rPr>
              <w:tab/>
            </w:r>
            <w:r w:rsidRPr="00AB68D0">
              <w:rPr>
                <w:rStyle w:val="Hyperlink"/>
                <w:noProof/>
              </w:rPr>
              <w:t>Einführung</w:t>
            </w:r>
            <w:r>
              <w:rPr>
                <w:noProof/>
                <w:webHidden/>
              </w:rPr>
              <w:tab/>
            </w:r>
            <w:r>
              <w:rPr>
                <w:noProof/>
                <w:webHidden/>
              </w:rPr>
              <w:fldChar w:fldCharType="begin"/>
            </w:r>
            <w:r>
              <w:rPr>
                <w:noProof/>
                <w:webHidden/>
              </w:rPr>
              <w:instrText xml:space="preserve"> PAGEREF _Toc440917252 \h </w:instrText>
            </w:r>
            <w:r>
              <w:rPr>
                <w:noProof/>
                <w:webHidden/>
              </w:rPr>
            </w:r>
            <w:r>
              <w:rPr>
                <w:noProof/>
                <w:webHidden/>
              </w:rPr>
              <w:fldChar w:fldCharType="separate"/>
            </w:r>
            <w:r>
              <w:rPr>
                <w:noProof/>
                <w:webHidden/>
              </w:rPr>
              <w:t>5</w:t>
            </w:r>
            <w:r>
              <w:rPr>
                <w:noProof/>
                <w:webHidden/>
              </w:rPr>
              <w:fldChar w:fldCharType="end"/>
            </w:r>
          </w:hyperlink>
        </w:p>
        <w:p w14:paraId="5C0A106F" w14:textId="77777777" w:rsidR="00F87047" w:rsidRDefault="00F87047">
          <w:pPr>
            <w:pStyle w:val="Verzeichnis2"/>
            <w:rPr>
              <w:rFonts w:asciiTheme="minorHAnsi" w:eastAsiaTheme="minorEastAsia" w:hAnsiTheme="minorHAnsi" w:cstheme="minorBidi"/>
              <w:noProof/>
              <w:sz w:val="22"/>
              <w:szCs w:val="22"/>
              <w:lang w:val="en-US"/>
            </w:rPr>
          </w:pPr>
          <w:hyperlink w:anchor="_Toc440917253" w:history="1">
            <w:r w:rsidRPr="00AB68D0">
              <w:rPr>
                <w:rStyle w:val="Hyperlink"/>
                <w:noProof/>
              </w:rPr>
              <w:t>1.1 Vorarbeiten Projekt 2</w:t>
            </w:r>
            <w:r>
              <w:rPr>
                <w:noProof/>
                <w:webHidden/>
              </w:rPr>
              <w:tab/>
            </w:r>
            <w:r>
              <w:rPr>
                <w:noProof/>
                <w:webHidden/>
              </w:rPr>
              <w:fldChar w:fldCharType="begin"/>
            </w:r>
            <w:r>
              <w:rPr>
                <w:noProof/>
                <w:webHidden/>
              </w:rPr>
              <w:instrText xml:space="preserve"> PAGEREF _Toc440917253 \h </w:instrText>
            </w:r>
            <w:r>
              <w:rPr>
                <w:noProof/>
                <w:webHidden/>
              </w:rPr>
            </w:r>
            <w:r>
              <w:rPr>
                <w:noProof/>
                <w:webHidden/>
              </w:rPr>
              <w:fldChar w:fldCharType="separate"/>
            </w:r>
            <w:r>
              <w:rPr>
                <w:noProof/>
                <w:webHidden/>
              </w:rPr>
              <w:t>5</w:t>
            </w:r>
            <w:r>
              <w:rPr>
                <w:noProof/>
                <w:webHidden/>
              </w:rPr>
              <w:fldChar w:fldCharType="end"/>
            </w:r>
          </w:hyperlink>
        </w:p>
        <w:p w14:paraId="09254BA4" w14:textId="77777777" w:rsidR="00F87047" w:rsidRDefault="00F87047">
          <w:pPr>
            <w:pStyle w:val="Verzeichnis1"/>
            <w:rPr>
              <w:rFonts w:asciiTheme="minorHAnsi" w:eastAsiaTheme="minorEastAsia" w:hAnsiTheme="minorHAnsi" w:cstheme="minorBidi"/>
              <w:noProof/>
              <w:sz w:val="22"/>
              <w:szCs w:val="22"/>
              <w:lang w:val="en-US"/>
            </w:rPr>
          </w:pPr>
          <w:hyperlink w:anchor="_Toc440917254" w:history="1">
            <w:r w:rsidRPr="00AB68D0">
              <w:rPr>
                <w:rStyle w:val="Hyperlink"/>
                <w:noProof/>
              </w:rPr>
              <w:t>2</w:t>
            </w:r>
            <w:r>
              <w:rPr>
                <w:rFonts w:asciiTheme="minorHAnsi" w:eastAsiaTheme="minorEastAsia" w:hAnsiTheme="minorHAnsi" w:cstheme="minorBidi"/>
                <w:noProof/>
                <w:sz w:val="22"/>
                <w:szCs w:val="22"/>
                <w:lang w:val="en-US"/>
              </w:rPr>
              <w:tab/>
            </w:r>
            <w:r w:rsidRPr="00AB68D0">
              <w:rPr>
                <w:rStyle w:val="Hyperlink"/>
                <w:noProof/>
              </w:rPr>
              <w:t>Infrastruktur</w:t>
            </w:r>
            <w:r>
              <w:rPr>
                <w:noProof/>
                <w:webHidden/>
              </w:rPr>
              <w:tab/>
            </w:r>
            <w:r>
              <w:rPr>
                <w:noProof/>
                <w:webHidden/>
              </w:rPr>
              <w:fldChar w:fldCharType="begin"/>
            </w:r>
            <w:r>
              <w:rPr>
                <w:noProof/>
                <w:webHidden/>
              </w:rPr>
              <w:instrText xml:space="preserve"> PAGEREF _Toc440917254 \h </w:instrText>
            </w:r>
            <w:r>
              <w:rPr>
                <w:noProof/>
                <w:webHidden/>
              </w:rPr>
            </w:r>
            <w:r>
              <w:rPr>
                <w:noProof/>
                <w:webHidden/>
              </w:rPr>
              <w:fldChar w:fldCharType="separate"/>
            </w:r>
            <w:r>
              <w:rPr>
                <w:noProof/>
                <w:webHidden/>
              </w:rPr>
              <w:t>8</w:t>
            </w:r>
            <w:r>
              <w:rPr>
                <w:noProof/>
                <w:webHidden/>
              </w:rPr>
              <w:fldChar w:fldCharType="end"/>
            </w:r>
          </w:hyperlink>
        </w:p>
        <w:p w14:paraId="76D399D5" w14:textId="77777777" w:rsidR="00F87047" w:rsidRDefault="00F87047">
          <w:pPr>
            <w:pStyle w:val="Verzeichnis2"/>
            <w:rPr>
              <w:rFonts w:asciiTheme="minorHAnsi" w:eastAsiaTheme="minorEastAsia" w:hAnsiTheme="minorHAnsi" w:cstheme="minorBidi"/>
              <w:noProof/>
              <w:sz w:val="22"/>
              <w:szCs w:val="22"/>
              <w:lang w:val="en-US"/>
            </w:rPr>
          </w:pPr>
          <w:hyperlink w:anchor="_Toc440917255" w:history="1">
            <w:r w:rsidRPr="00AB68D0">
              <w:rPr>
                <w:rStyle w:val="Hyperlink"/>
                <w:noProof/>
              </w:rPr>
              <w:t>2.1 Trackingsystem WorldViz</w:t>
            </w:r>
            <w:r>
              <w:rPr>
                <w:noProof/>
                <w:webHidden/>
              </w:rPr>
              <w:tab/>
            </w:r>
            <w:r>
              <w:rPr>
                <w:noProof/>
                <w:webHidden/>
              </w:rPr>
              <w:fldChar w:fldCharType="begin"/>
            </w:r>
            <w:r>
              <w:rPr>
                <w:noProof/>
                <w:webHidden/>
              </w:rPr>
              <w:instrText xml:space="preserve"> PAGEREF _Toc440917255 \h </w:instrText>
            </w:r>
            <w:r>
              <w:rPr>
                <w:noProof/>
                <w:webHidden/>
              </w:rPr>
            </w:r>
            <w:r>
              <w:rPr>
                <w:noProof/>
                <w:webHidden/>
              </w:rPr>
              <w:fldChar w:fldCharType="separate"/>
            </w:r>
            <w:r>
              <w:rPr>
                <w:noProof/>
                <w:webHidden/>
              </w:rPr>
              <w:t>9</w:t>
            </w:r>
            <w:r>
              <w:rPr>
                <w:noProof/>
                <w:webHidden/>
              </w:rPr>
              <w:fldChar w:fldCharType="end"/>
            </w:r>
          </w:hyperlink>
        </w:p>
        <w:p w14:paraId="2EC1769E" w14:textId="77777777" w:rsidR="00F87047" w:rsidRDefault="00F87047">
          <w:pPr>
            <w:pStyle w:val="Verzeichnis2"/>
            <w:rPr>
              <w:rFonts w:asciiTheme="minorHAnsi" w:eastAsiaTheme="minorEastAsia" w:hAnsiTheme="minorHAnsi" w:cstheme="minorBidi"/>
              <w:noProof/>
              <w:sz w:val="22"/>
              <w:szCs w:val="22"/>
              <w:lang w:val="en-US"/>
            </w:rPr>
          </w:pPr>
          <w:hyperlink w:anchor="_Toc440917256" w:history="1">
            <w:r w:rsidRPr="00AB68D0">
              <w:rPr>
                <w:rStyle w:val="Hyperlink"/>
                <w:noProof/>
              </w:rPr>
              <w:t>2.2 Devices</w:t>
            </w:r>
            <w:r>
              <w:rPr>
                <w:noProof/>
                <w:webHidden/>
              </w:rPr>
              <w:tab/>
            </w:r>
            <w:r>
              <w:rPr>
                <w:noProof/>
                <w:webHidden/>
              </w:rPr>
              <w:fldChar w:fldCharType="begin"/>
            </w:r>
            <w:r>
              <w:rPr>
                <w:noProof/>
                <w:webHidden/>
              </w:rPr>
              <w:instrText xml:space="preserve"> PAGEREF _Toc440917256 \h </w:instrText>
            </w:r>
            <w:r>
              <w:rPr>
                <w:noProof/>
                <w:webHidden/>
              </w:rPr>
            </w:r>
            <w:r>
              <w:rPr>
                <w:noProof/>
                <w:webHidden/>
              </w:rPr>
              <w:fldChar w:fldCharType="separate"/>
            </w:r>
            <w:r>
              <w:rPr>
                <w:noProof/>
                <w:webHidden/>
              </w:rPr>
              <w:t>10</w:t>
            </w:r>
            <w:r>
              <w:rPr>
                <w:noProof/>
                <w:webHidden/>
              </w:rPr>
              <w:fldChar w:fldCharType="end"/>
            </w:r>
          </w:hyperlink>
        </w:p>
        <w:p w14:paraId="4EF05726" w14:textId="77777777" w:rsidR="00F87047" w:rsidRDefault="00F87047">
          <w:pPr>
            <w:pStyle w:val="Verzeichnis2"/>
            <w:rPr>
              <w:rFonts w:asciiTheme="minorHAnsi" w:eastAsiaTheme="minorEastAsia" w:hAnsiTheme="minorHAnsi" w:cstheme="minorBidi"/>
              <w:noProof/>
              <w:sz w:val="22"/>
              <w:szCs w:val="22"/>
              <w:lang w:val="en-US"/>
            </w:rPr>
          </w:pPr>
          <w:hyperlink w:anchor="_Toc440917257" w:history="1">
            <w:r w:rsidRPr="00AB68D0">
              <w:rPr>
                <w:rStyle w:val="Hyperlink"/>
                <w:noProof/>
              </w:rPr>
              <w:t>2.3 Unity Server</w:t>
            </w:r>
            <w:r>
              <w:rPr>
                <w:noProof/>
                <w:webHidden/>
              </w:rPr>
              <w:tab/>
            </w:r>
            <w:r>
              <w:rPr>
                <w:noProof/>
                <w:webHidden/>
              </w:rPr>
              <w:fldChar w:fldCharType="begin"/>
            </w:r>
            <w:r>
              <w:rPr>
                <w:noProof/>
                <w:webHidden/>
              </w:rPr>
              <w:instrText xml:space="preserve"> PAGEREF _Toc440917257 \h </w:instrText>
            </w:r>
            <w:r>
              <w:rPr>
                <w:noProof/>
                <w:webHidden/>
              </w:rPr>
            </w:r>
            <w:r>
              <w:rPr>
                <w:noProof/>
                <w:webHidden/>
              </w:rPr>
              <w:fldChar w:fldCharType="separate"/>
            </w:r>
            <w:r>
              <w:rPr>
                <w:noProof/>
                <w:webHidden/>
              </w:rPr>
              <w:t>11</w:t>
            </w:r>
            <w:r>
              <w:rPr>
                <w:noProof/>
                <w:webHidden/>
              </w:rPr>
              <w:fldChar w:fldCharType="end"/>
            </w:r>
          </w:hyperlink>
        </w:p>
        <w:p w14:paraId="754C3F24" w14:textId="77777777" w:rsidR="00F87047" w:rsidRDefault="00F87047">
          <w:pPr>
            <w:pStyle w:val="Verzeichnis2"/>
            <w:rPr>
              <w:rFonts w:asciiTheme="minorHAnsi" w:eastAsiaTheme="minorEastAsia" w:hAnsiTheme="minorHAnsi" w:cstheme="minorBidi"/>
              <w:noProof/>
              <w:sz w:val="22"/>
              <w:szCs w:val="22"/>
              <w:lang w:val="en-US"/>
            </w:rPr>
          </w:pPr>
          <w:hyperlink w:anchor="_Toc440917258" w:history="1">
            <w:r w:rsidRPr="00AB68D0">
              <w:rPr>
                <w:rStyle w:val="Hyperlink"/>
                <w:noProof/>
              </w:rPr>
              <w:t>2.4 Audio</w:t>
            </w:r>
            <w:r>
              <w:rPr>
                <w:noProof/>
                <w:webHidden/>
              </w:rPr>
              <w:tab/>
            </w:r>
            <w:r>
              <w:rPr>
                <w:noProof/>
                <w:webHidden/>
              </w:rPr>
              <w:fldChar w:fldCharType="begin"/>
            </w:r>
            <w:r>
              <w:rPr>
                <w:noProof/>
                <w:webHidden/>
              </w:rPr>
              <w:instrText xml:space="preserve"> PAGEREF _Toc440917258 \h </w:instrText>
            </w:r>
            <w:r>
              <w:rPr>
                <w:noProof/>
                <w:webHidden/>
              </w:rPr>
            </w:r>
            <w:r>
              <w:rPr>
                <w:noProof/>
                <w:webHidden/>
              </w:rPr>
              <w:fldChar w:fldCharType="separate"/>
            </w:r>
            <w:r>
              <w:rPr>
                <w:noProof/>
                <w:webHidden/>
              </w:rPr>
              <w:t>12</w:t>
            </w:r>
            <w:r>
              <w:rPr>
                <w:noProof/>
                <w:webHidden/>
              </w:rPr>
              <w:fldChar w:fldCharType="end"/>
            </w:r>
          </w:hyperlink>
        </w:p>
        <w:p w14:paraId="091F4F54" w14:textId="77777777" w:rsidR="00F87047" w:rsidRDefault="00F87047">
          <w:pPr>
            <w:pStyle w:val="Verzeichnis2"/>
            <w:rPr>
              <w:rFonts w:asciiTheme="minorHAnsi" w:eastAsiaTheme="minorEastAsia" w:hAnsiTheme="minorHAnsi" w:cstheme="minorBidi"/>
              <w:noProof/>
              <w:sz w:val="22"/>
              <w:szCs w:val="22"/>
              <w:lang w:val="en-US"/>
            </w:rPr>
          </w:pPr>
          <w:hyperlink w:anchor="_Toc440917259" w:history="1">
            <w:r w:rsidRPr="00AB68D0">
              <w:rPr>
                <w:rStyle w:val="Hyperlink"/>
                <w:noProof/>
              </w:rPr>
              <w:t>2.5 Video Matrix Switch</w:t>
            </w:r>
            <w:r>
              <w:rPr>
                <w:noProof/>
                <w:webHidden/>
              </w:rPr>
              <w:tab/>
            </w:r>
            <w:r>
              <w:rPr>
                <w:noProof/>
                <w:webHidden/>
              </w:rPr>
              <w:fldChar w:fldCharType="begin"/>
            </w:r>
            <w:r>
              <w:rPr>
                <w:noProof/>
                <w:webHidden/>
              </w:rPr>
              <w:instrText xml:space="preserve"> PAGEREF _Toc440917259 \h </w:instrText>
            </w:r>
            <w:r>
              <w:rPr>
                <w:noProof/>
                <w:webHidden/>
              </w:rPr>
            </w:r>
            <w:r>
              <w:rPr>
                <w:noProof/>
                <w:webHidden/>
              </w:rPr>
              <w:fldChar w:fldCharType="separate"/>
            </w:r>
            <w:r>
              <w:rPr>
                <w:noProof/>
                <w:webHidden/>
              </w:rPr>
              <w:t>12</w:t>
            </w:r>
            <w:r>
              <w:rPr>
                <w:noProof/>
                <w:webHidden/>
              </w:rPr>
              <w:fldChar w:fldCharType="end"/>
            </w:r>
          </w:hyperlink>
        </w:p>
        <w:p w14:paraId="1132F7C0" w14:textId="77777777" w:rsidR="00F87047" w:rsidRDefault="00F87047">
          <w:pPr>
            <w:pStyle w:val="Verzeichnis1"/>
            <w:rPr>
              <w:rFonts w:asciiTheme="minorHAnsi" w:eastAsiaTheme="minorEastAsia" w:hAnsiTheme="minorHAnsi" w:cstheme="minorBidi"/>
              <w:noProof/>
              <w:sz w:val="22"/>
              <w:szCs w:val="22"/>
              <w:lang w:val="en-US"/>
            </w:rPr>
          </w:pPr>
          <w:hyperlink w:anchor="_Toc440917260" w:history="1">
            <w:r w:rsidRPr="00AB68D0">
              <w:rPr>
                <w:rStyle w:val="Hyperlink"/>
                <w:noProof/>
              </w:rPr>
              <w:t>3</w:t>
            </w:r>
            <w:r>
              <w:rPr>
                <w:rFonts w:asciiTheme="minorHAnsi" w:eastAsiaTheme="minorEastAsia" w:hAnsiTheme="minorHAnsi" w:cstheme="minorBidi"/>
                <w:noProof/>
                <w:sz w:val="22"/>
                <w:szCs w:val="22"/>
                <w:lang w:val="en-US"/>
              </w:rPr>
              <w:tab/>
            </w:r>
            <w:r w:rsidRPr="00AB68D0">
              <w:rPr>
                <w:rStyle w:val="Hyperlink"/>
                <w:noProof/>
              </w:rPr>
              <w:t>Architektur der Komponenten</w:t>
            </w:r>
            <w:r>
              <w:rPr>
                <w:noProof/>
                <w:webHidden/>
              </w:rPr>
              <w:tab/>
            </w:r>
            <w:r>
              <w:rPr>
                <w:noProof/>
                <w:webHidden/>
              </w:rPr>
              <w:fldChar w:fldCharType="begin"/>
            </w:r>
            <w:r>
              <w:rPr>
                <w:noProof/>
                <w:webHidden/>
              </w:rPr>
              <w:instrText xml:space="preserve"> PAGEREF _Toc440917260 \h </w:instrText>
            </w:r>
            <w:r>
              <w:rPr>
                <w:noProof/>
                <w:webHidden/>
              </w:rPr>
            </w:r>
            <w:r>
              <w:rPr>
                <w:noProof/>
                <w:webHidden/>
              </w:rPr>
              <w:fldChar w:fldCharType="separate"/>
            </w:r>
            <w:r>
              <w:rPr>
                <w:noProof/>
                <w:webHidden/>
              </w:rPr>
              <w:t>13</w:t>
            </w:r>
            <w:r>
              <w:rPr>
                <w:noProof/>
                <w:webHidden/>
              </w:rPr>
              <w:fldChar w:fldCharType="end"/>
            </w:r>
          </w:hyperlink>
        </w:p>
        <w:p w14:paraId="6B5736FF" w14:textId="77777777" w:rsidR="00F87047" w:rsidRDefault="00F87047">
          <w:pPr>
            <w:pStyle w:val="Verzeichnis2"/>
            <w:rPr>
              <w:rFonts w:asciiTheme="minorHAnsi" w:eastAsiaTheme="minorEastAsia" w:hAnsiTheme="minorHAnsi" w:cstheme="minorBidi"/>
              <w:noProof/>
              <w:sz w:val="22"/>
              <w:szCs w:val="22"/>
              <w:lang w:val="en-US"/>
            </w:rPr>
          </w:pPr>
          <w:hyperlink w:anchor="_Toc440917261" w:history="1">
            <w:r w:rsidRPr="00AB68D0">
              <w:rPr>
                <w:rStyle w:val="Hyperlink"/>
                <w:noProof/>
              </w:rPr>
              <w:t>3.1 Unterteilung Module</w:t>
            </w:r>
            <w:r>
              <w:rPr>
                <w:noProof/>
                <w:webHidden/>
              </w:rPr>
              <w:tab/>
            </w:r>
            <w:r>
              <w:rPr>
                <w:noProof/>
                <w:webHidden/>
              </w:rPr>
              <w:fldChar w:fldCharType="begin"/>
            </w:r>
            <w:r>
              <w:rPr>
                <w:noProof/>
                <w:webHidden/>
              </w:rPr>
              <w:instrText xml:space="preserve"> PAGEREF _Toc440917261 \h </w:instrText>
            </w:r>
            <w:r>
              <w:rPr>
                <w:noProof/>
                <w:webHidden/>
              </w:rPr>
            </w:r>
            <w:r>
              <w:rPr>
                <w:noProof/>
                <w:webHidden/>
              </w:rPr>
              <w:fldChar w:fldCharType="separate"/>
            </w:r>
            <w:r>
              <w:rPr>
                <w:noProof/>
                <w:webHidden/>
              </w:rPr>
              <w:t>15</w:t>
            </w:r>
            <w:r>
              <w:rPr>
                <w:noProof/>
                <w:webHidden/>
              </w:rPr>
              <w:fldChar w:fldCharType="end"/>
            </w:r>
          </w:hyperlink>
        </w:p>
        <w:p w14:paraId="0BE5C1F6" w14:textId="77777777" w:rsidR="00F87047" w:rsidRDefault="00F87047">
          <w:pPr>
            <w:pStyle w:val="Verzeichnis2"/>
            <w:rPr>
              <w:rFonts w:asciiTheme="minorHAnsi" w:eastAsiaTheme="minorEastAsia" w:hAnsiTheme="minorHAnsi" w:cstheme="minorBidi"/>
              <w:noProof/>
              <w:sz w:val="22"/>
              <w:szCs w:val="22"/>
              <w:lang w:val="en-US"/>
            </w:rPr>
          </w:pPr>
          <w:hyperlink w:anchor="_Toc440917262" w:history="1">
            <w:r w:rsidRPr="00AB68D0">
              <w:rPr>
                <w:rStyle w:val="Hyperlink"/>
                <w:noProof/>
              </w:rPr>
              <w:t>3.2 Simplifiziertes Paketdiagramm</w:t>
            </w:r>
            <w:r>
              <w:rPr>
                <w:noProof/>
                <w:webHidden/>
              </w:rPr>
              <w:tab/>
            </w:r>
            <w:r>
              <w:rPr>
                <w:noProof/>
                <w:webHidden/>
              </w:rPr>
              <w:fldChar w:fldCharType="begin"/>
            </w:r>
            <w:r>
              <w:rPr>
                <w:noProof/>
                <w:webHidden/>
              </w:rPr>
              <w:instrText xml:space="preserve"> PAGEREF _Toc440917262 \h </w:instrText>
            </w:r>
            <w:r>
              <w:rPr>
                <w:noProof/>
                <w:webHidden/>
              </w:rPr>
            </w:r>
            <w:r>
              <w:rPr>
                <w:noProof/>
                <w:webHidden/>
              </w:rPr>
              <w:fldChar w:fldCharType="separate"/>
            </w:r>
            <w:r>
              <w:rPr>
                <w:noProof/>
                <w:webHidden/>
              </w:rPr>
              <w:t>15</w:t>
            </w:r>
            <w:r>
              <w:rPr>
                <w:noProof/>
                <w:webHidden/>
              </w:rPr>
              <w:fldChar w:fldCharType="end"/>
            </w:r>
          </w:hyperlink>
        </w:p>
        <w:p w14:paraId="084EAE72" w14:textId="77777777" w:rsidR="00F87047" w:rsidRDefault="00F87047">
          <w:pPr>
            <w:pStyle w:val="Verzeichnis2"/>
            <w:rPr>
              <w:rFonts w:asciiTheme="minorHAnsi" w:eastAsiaTheme="minorEastAsia" w:hAnsiTheme="minorHAnsi" w:cstheme="minorBidi"/>
              <w:noProof/>
              <w:sz w:val="22"/>
              <w:szCs w:val="22"/>
              <w:lang w:val="en-US"/>
            </w:rPr>
          </w:pPr>
          <w:hyperlink w:anchor="_Toc440917263" w:history="1">
            <w:r w:rsidRPr="00AB68D0">
              <w:rPr>
                <w:rStyle w:val="Hyperlink"/>
                <w:noProof/>
              </w:rPr>
              <w:t>3.3 Sequenzdiagramm</w:t>
            </w:r>
            <w:r>
              <w:rPr>
                <w:noProof/>
                <w:webHidden/>
              </w:rPr>
              <w:tab/>
            </w:r>
            <w:r>
              <w:rPr>
                <w:noProof/>
                <w:webHidden/>
              </w:rPr>
              <w:fldChar w:fldCharType="begin"/>
            </w:r>
            <w:r>
              <w:rPr>
                <w:noProof/>
                <w:webHidden/>
              </w:rPr>
              <w:instrText xml:space="preserve"> PAGEREF _Toc440917263 \h </w:instrText>
            </w:r>
            <w:r>
              <w:rPr>
                <w:noProof/>
                <w:webHidden/>
              </w:rPr>
            </w:r>
            <w:r>
              <w:rPr>
                <w:noProof/>
                <w:webHidden/>
              </w:rPr>
              <w:fldChar w:fldCharType="separate"/>
            </w:r>
            <w:r>
              <w:rPr>
                <w:noProof/>
                <w:webHidden/>
              </w:rPr>
              <w:t>15</w:t>
            </w:r>
            <w:r>
              <w:rPr>
                <w:noProof/>
                <w:webHidden/>
              </w:rPr>
              <w:fldChar w:fldCharType="end"/>
            </w:r>
          </w:hyperlink>
        </w:p>
        <w:p w14:paraId="4D87081B" w14:textId="77777777" w:rsidR="00F87047" w:rsidRDefault="00F87047">
          <w:pPr>
            <w:pStyle w:val="Verzeichnis1"/>
            <w:rPr>
              <w:rFonts w:asciiTheme="minorHAnsi" w:eastAsiaTheme="minorEastAsia" w:hAnsiTheme="minorHAnsi" w:cstheme="minorBidi"/>
              <w:noProof/>
              <w:sz w:val="22"/>
              <w:szCs w:val="22"/>
              <w:lang w:val="en-US"/>
            </w:rPr>
          </w:pPr>
          <w:hyperlink w:anchor="_Toc440917264" w:history="1">
            <w:r w:rsidRPr="00AB68D0">
              <w:rPr>
                <w:rStyle w:val="Hyperlink"/>
                <w:noProof/>
              </w:rPr>
              <w:t>4</w:t>
            </w:r>
            <w:r>
              <w:rPr>
                <w:rFonts w:asciiTheme="minorHAnsi" w:eastAsiaTheme="minorEastAsia" w:hAnsiTheme="minorHAnsi" w:cstheme="minorBidi"/>
                <w:noProof/>
                <w:sz w:val="22"/>
                <w:szCs w:val="22"/>
                <w:lang w:val="en-US"/>
              </w:rPr>
              <w:tab/>
            </w:r>
            <w:r w:rsidRPr="00AB68D0">
              <w:rPr>
                <w:rStyle w:val="Hyperlink"/>
                <w:noProof/>
              </w:rPr>
              <w:t>Realisation</w:t>
            </w:r>
            <w:r>
              <w:rPr>
                <w:noProof/>
                <w:webHidden/>
              </w:rPr>
              <w:tab/>
            </w:r>
            <w:r>
              <w:rPr>
                <w:noProof/>
                <w:webHidden/>
              </w:rPr>
              <w:fldChar w:fldCharType="begin"/>
            </w:r>
            <w:r>
              <w:rPr>
                <w:noProof/>
                <w:webHidden/>
              </w:rPr>
              <w:instrText xml:space="preserve"> PAGEREF _Toc440917264 \h </w:instrText>
            </w:r>
            <w:r>
              <w:rPr>
                <w:noProof/>
                <w:webHidden/>
              </w:rPr>
            </w:r>
            <w:r>
              <w:rPr>
                <w:noProof/>
                <w:webHidden/>
              </w:rPr>
              <w:fldChar w:fldCharType="separate"/>
            </w:r>
            <w:r>
              <w:rPr>
                <w:noProof/>
                <w:webHidden/>
              </w:rPr>
              <w:t>17</w:t>
            </w:r>
            <w:r>
              <w:rPr>
                <w:noProof/>
                <w:webHidden/>
              </w:rPr>
              <w:fldChar w:fldCharType="end"/>
            </w:r>
          </w:hyperlink>
        </w:p>
        <w:p w14:paraId="504ED298" w14:textId="77777777" w:rsidR="00F87047" w:rsidRDefault="00F87047">
          <w:pPr>
            <w:pStyle w:val="Verzeichnis2"/>
            <w:rPr>
              <w:rFonts w:asciiTheme="minorHAnsi" w:eastAsiaTheme="minorEastAsia" w:hAnsiTheme="minorHAnsi" w:cstheme="minorBidi"/>
              <w:noProof/>
              <w:sz w:val="22"/>
              <w:szCs w:val="22"/>
              <w:lang w:val="en-US"/>
            </w:rPr>
          </w:pPr>
          <w:hyperlink w:anchor="_Toc440917265" w:history="1">
            <w:r w:rsidRPr="00AB68D0">
              <w:rPr>
                <w:rStyle w:val="Hyperlink"/>
                <w:noProof/>
              </w:rPr>
              <w:t>4.1 Stereoskopie</w:t>
            </w:r>
            <w:r>
              <w:rPr>
                <w:noProof/>
                <w:webHidden/>
              </w:rPr>
              <w:tab/>
            </w:r>
            <w:r>
              <w:rPr>
                <w:noProof/>
                <w:webHidden/>
              </w:rPr>
              <w:fldChar w:fldCharType="begin"/>
            </w:r>
            <w:r>
              <w:rPr>
                <w:noProof/>
                <w:webHidden/>
              </w:rPr>
              <w:instrText xml:space="preserve"> PAGEREF _Toc440917265 \h </w:instrText>
            </w:r>
            <w:r>
              <w:rPr>
                <w:noProof/>
                <w:webHidden/>
              </w:rPr>
            </w:r>
            <w:r>
              <w:rPr>
                <w:noProof/>
                <w:webHidden/>
              </w:rPr>
              <w:fldChar w:fldCharType="separate"/>
            </w:r>
            <w:r>
              <w:rPr>
                <w:noProof/>
                <w:webHidden/>
              </w:rPr>
              <w:t>17</w:t>
            </w:r>
            <w:r>
              <w:rPr>
                <w:noProof/>
                <w:webHidden/>
              </w:rPr>
              <w:fldChar w:fldCharType="end"/>
            </w:r>
          </w:hyperlink>
        </w:p>
        <w:p w14:paraId="7AF1E270" w14:textId="77777777" w:rsidR="00F87047" w:rsidRDefault="00F87047">
          <w:pPr>
            <w:pStyle w:val="Verzeichnis3"/>
            <w:tabs>
              <w:tab w:val="right" w:pos="9457"/>
            </w:tabs>
            <w:rPr>
              <w:rFonts w:asciiTheme="minorHAnsi" w:eastAsiaTheme="minorEastAsia" w:hAnsiTheme="minorHAnsi" w:cstheme="minorBidi"/>
              <w:noProof/>
              <w:sz w:val="22"/>
              <w:szCs w:val="22"/>
              <w:lang w:val="en-US"/>
            </w:rPr>
          </w:pPr>
          <w:hyperlink w:anchor="_Toc440917266" w:history="1">
            <w:r w:rsidRPr="00AB68D0">
              <w:rPr>
                <w:rStyle w:val="Hyperlink"/>
                <w:noProof/>
              </w:rPr>
              <w:t>4.1.1 Kameraeinstellungen</w:t>
            </w:r>
            <w:r>
              <w:rPr>
                <w:noProof/>
                <w:webHidden/>
              </w:rPr>
              <w:tab/>
            </w:r>
            <w:r>
              <w:rPr>
                <w:noProof/>
                <w:webHidden/>
              </w:rPr>
              <w:fldChar w:fldCharType="begin"/>
            </w:r>
            <w:r>
              <w:rPr>
                <w:noProof/>
                <w:webHidden/>
              </w:rPr>
              <w:instrText xml:space="preserve"> PAGEREF _Toc440917266 \h </w:instrText>
            </w:r>
            <w:r>
              <w:rPr>
                <w:noProof/>
                <w:webHidden/>
              </w:rPr>
            </w:r>
            <w:r>
              <w:rPr>
                <w:noProof/>
                <w:webHidden/>
              </w:rPr>
              <w:fldChar w:fldCharType="separate"/>
            </w:r>
            <w:r>
              <w:rPr>
                <w:noProof/>
                <w:webHidden/>
              </w:rPr>
              <w:t>17</w:t>
            </w:r>
            <w:r>
              <w:rPr>
                <w:noProof/>
                <w:webHidden/>
              </w:rPr>
              <w:fldChar w:fldCharType="end"/>
            </w:r>
          </w:hyperlink>
        </w:p>
        <w:p w14:paraId="2C88DEFF" w14:textId="77777777" w:rsidR="00F87047" w:rsidRDefault="00F87047">
          <w:pPr>
            <w:pStyle w:val="Verzeichnis3"/>
            <w:tabs>
              <w:tab w:val="right" w:pos="9457"/>
            </w:tabs>
            <w:rPr>
              <w:rFonts w:asciiTheme="minorHAnsi" w:eastAsiaTheme="minorEastAsia" w:hAnsiTheme="minorHAnsi" w:cstheme="minorBidi"/>
              <w:noProof/>
              <w:sz w:val="22"/>
              <w:szCs w:val="22"/>
              <w:lang w:val="en-US"/>
            </w:rPr>
          </w:pPr>
          <w:hyperlink w:anchor="_Toc440917267" w:history="1">
            <w:r w:rsidRPr="00AB68D0">
              <w:rPr>
                <w:rStyle w:val="Hyperlink"/>
                <w:noProof/>
              </w:rPr>
              <w:t>4.1.2 GUI Kameras</w:t>
            </w:r>
            <w:r>
              <w:rPr>
                <w:noProof/>
                <w:webHidden/>
              </w:rPr>
              <w:tab/>
            </w:r>
            <w:r>
              <w:rPr>
                <w:noProof/>
                <w:webHidden/>
              </w:rPr>
              <w:fldChar w:fldCharType="begin"/>
            </w:r>
            <w:r>
              <w:rPr>
                <w:noProof/>
                <w:webHidden/>
              </w:rPr>
              <w:instrText xml:space="preserve"> PAGEREF _Toc440917267 \h </w:instrText>
            </w:r>
            <w:r>
              <w:rPr>
                <w:noProof/>
                <w:webHidden/>
              </w:rPr>
            </w:r>
            <w:r>
              <w:rPr>
                <w:noProof/>
                <w:webHidden/>
              </w:rPr>
              <w:fldChar w:fldCharType="separate"/>
            </w:r>
            <w:r>
              <w:rPr>
                <w:noProof/>
                <w:webHidden/>
              </w:rPr>
              <w:t>18</w:t>
            </w:r>
            <w:r>
              <w:rPr>
                <w:noProof/>
                <w:webHidden/>
              </w:rPr>
              <w:fldChar w:fldCharType="end"/>
            </w:r>
          </w:hyperlink>
        </w:p>
        <w:p w14:paraId="19DF9D4D" w14:textId="77777777" w:rsidR="00F87047" w:rsidRDefault="00F87047">
          <w:pPr>
            <w:pStyle w:val="Verzeichnis3"/>
            <w:tabs>
              <w:tab w:val="right" w:pos="9457"/>
            </w:tabs>
            <w:rPr>
              <w:rFonts w:asciiTheme="minorHAnsi" w:eastAsiaTheme="minorEastAsia" w:hAnsiTheme="minorHAnsi" w:cstheme="minorBidi"/>
              <w:noProof/>
              <w:sz w:val="22"/>
              <w:szCs w:val="22"/>
              <w:lang w:val="en-US"/>
            </w:rPr>
          </w:pPr>
          <w:hyperlink w:anchor="_Toc440917268" w:history="1">
            <w:r w:rsidRPr="00AB68D0">
              <w:rPr>
                <w:rStyle w:val="Hyperlink"/>
                <w:noProof/>
              </w:rPr>
              <w:t>4.1.3 Cursor Kameras</w:t>
            </w:r>
            <w:r>
              <w:rPr>
                <w:noProof/>
                <w:webHidden/>
              </w:rPr>
              <w:tab/>
            </w:r>
            <w:r>
              <w:rPr>
                <w:noProof/>
                <w:webHidden/>
              </w:rPr>
              <w:fldChar w:fldCharType="begin"/>
            </w:r>
            <w:r>
              <w:rPr>
                <w:noProof/>
                <w:webHidden/>
              </w:rPr>
              <w:instrText xml:space="preserve"> PAGEREF _Toc440917268 \h </w:instrText>
            </w:r>
            <w:r>
              <w:rPr>
                <w:noProof/>
                <w:webHidden/>
              </w:rPr>
            </w:r>
            <w:r>
              <w:rPr>
                <w:noProof/>
                <w:webHidden/>
              </w:rPr>
              <w:fldChar w:fldCharType="separate"/>
            </w:r>
            <w:r>
              <w:rPr>
                <w:noProof/>
                <w:webHidden/>
              </w:rPr>
              <w:t>18</w:t>
            </w:r>
            <w:r>
              <w:rPr>
                <w:noProof/>
                <w:webHidden/>
              </w:rPr>
              <w:fldChar w:fldCharType="end"/>
            </w:r>
          </w:hyperlink>
        </w:p>
        <w:p w14:paraId="32A26372" w14:textId="77777777" w:rsidR="00F87047" w:rsidRDefault="00F87047">
          <w:pPr>
            <w:pStyle w:val="Verzeichnis3"/>
            <w:tabs>
              <w:tab w:val="right" w:pos="9457"/>
            </w:tabs>
            <w:rPr>
              <w:rFonts w:asciiTheme="minorHAnsi" w:eastAsiaTheme="minorEastAsia" w:hAnsiTheme="minorHAnsi" w:cstheme="minorBidi"/>
              <w:noProof/>
              <w:sz w:val="22"/>
              <w:szCs w:val="22"/>
              <w:lang w:val="en-US"/>
            </w:rPr>
          </w:pPr>
          <w:hyperlink w:anchor="_Toc440917269" w:history="1">
            <w:r w:rsidRPr="00AB68D0">
              <w:rPr>
                <w:rStyle w:val="Hyperlink"/>
                <w:noProof/>
              </w:rPr>
              <w:t>4.1.4 Sekundäre Kameras</w:t>
            </w:r>
            <w:r>
              <w:rPr>
                <w:noProof/>
                <w:webHidden/>
              </w:rPr>
              <w:tab/>
            </w:r>
            <w:r>
              <w:rPr>
                <w:noProof/>
                <w:webHidden/>
              </w:rPr>
              <w:fldChar w:fldCharType="begin"/>
            </w:r>
            <w:r>
              <w:rPr>
                <w:noProof/>
                <w:webHidden/>
              </w:rPr>
              <w:instrText xml:space="preserve"> PAGEREF _Toc440917269 \h </w:instrText>
            </w:r>
            <w:r>
              <w:rPr>
                <w:noProof/>
                <w:webHidden/>
              </w:rPr>
            </w:r>
            <w:r>
              <w:rPr>
                <w:noProof/>
                <w:webHidden/>
              </w:rPr>
              <w:fldChar w:fldCharType="separate"/>
            </w:r>
            <w:r>
              <w:rPr>
                <w:noProof/>
                <w:webHidden/>
              </w:rPr>
              <w:t>18</w:t>
            </w:r>
            <w:r>
              <w:rPr>
                <w:noProof/>
                <w:webHidden/>
              </w:rPr>
              <w:fldChar w:fldCharType="end"/>
            </w:r>
          </w:hyperlink>
        </w:p>
        <w:p w14:paraId="1ACDE967" w14:textId="77777777" w:rsidR="00F87047" w:rsidRDefault="00F87047">
          <w:pPr>
            <w:pStyle w:val="Verzeichnis3"/>
            <w:tabs>
              <w:tab w:val="right" w:pos="9457"/>
            </w:tabs>
            <w:rPr>
              <w:rFonts w:asciiTheme="minorHAnsi" w:eastAsiaTheme="minorEastAsia" w:hAnsiTheme="minorHAnsi" w:cstheme="minorBidi"/>
              <w:noProof/>
              <w:sz w:val="22"/>
              <w:szCs w:val="22"/>
              <w:lang w:val="en-US"/>
            </w:rPr>
          </w:pPr>
          <w:hyperlink w:anchor="_Toc440917270" w:history="1">
            <w:r w:rsidRPr="00AB68D0">
              <w:rPr>
                <w:rStyle w:val="Hyperlink"/>
                <w:noProof/>
              </w:rPr>
              <w:t>4.1.5 VR Namespace Unity</w:t>
            </w:r>
            <w:r>
              <w:rPr>
                <w:noProof/>
                <w:webHidden/>
              </w:rPr>
              <w:tab/>
            </w:r>
            <w:r>
              <w:rPr>
                <w:noProof/>
                <w:webHidden/>
              </w:rPr>
              <w:fldChar w:fldCharType="begin"/>
            </w:r>
            <w:r>
              <w:rPr>
                <w:noProof/>
                <w:webHidden/>
              </w:rPr>
              <w:instrText xml:space="preserve"> PAGEREF _Toc440917270 \h </w:instrText>
            </w:r>
            <w:r>
              <w:rPr>
                <w:noProof/>
                <w:webHidden/>
              </w:rPr>
            </w:r>
            <w:r>
              <w:rPr>
                <w:noProof/>
                <w:webHidden/>
              </w:rPr>
              <w:fldChar w:fldCharType="separate"/>
            </w:r>
            <w:r>
              <w:rPr>
                <w:noProof/>
                <w:webHidden/>
              </w:rPr>
              <w:t>19</w:t>
            </w:r>
            <w:r>
              <w:rPr>
                <w:noProof/>
                <w:webHidden/>
              </w:rPr>
              <w:fldChar w:fldCharType="end"/>
            </w:r>
          </w:hyperlink>
        </w:p>
        <w:p w14:paraId="687FD7DA" w14:textId="77777777" w:rsidR="00F87047" w:rsidRDefault="00F87047">
          <w:pPr>
            <w:pStyle w:val="Verzeichnis3"/>
            <w:tabs>
              <w:tab w:val="right" w:pos="9457"/>
            </w:tabs>
            <w:rPr>
              <w:rFonts w:asciiTheme="minorHAnsi" w:eastAsiaTheme="minorEastAsia" w:hAnsiTheme="minorHAnsi" w:cstheme="minorBidi"/>
              <w:noProof/>
              <w:sz w:val="22"/>
              <w:szCs w:val="22"/>
              <w:lang w:val="en-US"/>
            </w:rPr>
          </w:pPr>
          <w:hyperlink w:anchor="_Toc440917271" w:history="1">
            <w:r w:rsidRPr="00AB68D0">
              <w:rPr>
                <w:rStyle w:val="Hyperlink"/>
                <w:noProof/>
              </w:rPr>
              <w:t>4.1.6 Mosaic Settings</w:t>
            </w:r>
            <w:r>
              <w:rPr>
                <w:noProof/>
                <w:webHidden/>
              </w:rPr>
              <w:tab/>
            </w:r>
            <w:r>
              <w:rPr>
                <w:noProof/>
                <w:webHidden/>
              </w:rPr>
              <w:fldChar w:fldCharType="begin"/>
            </w:r>
            <w:r>
              <w:rPr>
                <w:noProof/>
                <w:webHidden/>
              </w:rPr>
              <w:instrText xml:space="preserve"> PAGEREF _Toc440917271 \h </w:instrText>
            </w:r>
            <w:r>
              <w:rPr>
                <w:noProof/>
                <w:webHidden/>
              </w:rPr>
            </w:r>
            <w:r>
              <w:rPr>
                <w:noProof/>
                <w:webHidden/>
              </w:rPr>
              <w:fldChar w:fldCharType="separate"/>
            </w:r>
            <w:r>
              <w:rPr>
                <w:noProof/>
                <w:webHidden/>
              </w:rPr>
              <w:t>19</w:t>
            </w:r>
            <w:r>
              <w:rPr>
                <w:noProof/>
                <w:webHidden/>
              </w:rPr>
              <w:fldChar w:fldCharType="end"/>
            </w:r>
          </w:hyperlink>
        </w:p>
        <w:p w14:paraId="0B88B252" w14:textId="77777777" w:rsidR="00F87047" w:rsidRDefault="00F87047">
          <w:pPr>
            <w:pStyle w:val="Verzeichnis2"/>
            <w:rPr>
              <w:rFonts w:asciiTheme="minorHAnsi" w:eastAsiaTheme="minorEastAsia" w:hAnsiTheme="minorHAnsi" w:cstheme="minorBidi"/>
              <w:noProof/>
              <w:sz w:val="22"/>
              <w:szCs w:val="22"/>
              <w:lang w:val="en-US"/>
            </w:rPr>
          </w:pPr>
          <w:hyperlink w:anchor="_Toc440917272" w:history="1">
            <w:r w:rsidRPr="00AB68D0">
              <w:rPr>
                <w:rStyle w:val="Hyperlink"/>
                <w:noProof/>
              </w:rPr>
              <w:t>4.2 Immersion</w:t>
            </w:r>
            <w:r>
              <w:rPr>
                <w:noProof/>
                <w:webHidden/>
              </w:rPr>
              <w:tab/>
            </w:r>
            <w:r>
              <w:rPr>
                <w:noProof/>
                <w:webHidden/>
              </w:rPr>
              <w:fldChar w:fldCharType="begin"/>
            </w:r>
            <w:r>
              <w:rPr>
                <w:noProof/>
                <w:webHidden/>
              </w:rPr>
              <w:instrText xml:space="preserve"> PAGEREF _Toc440917272 \h </w:instrText>
            </w:r>
            <w:r>
              <w:rPr>
                <w:noProof/>
                <w:webHidden/>
              </w:rPr>
            </w:r>
            <w:r>
              <w:rPr>
                <w:noProof/>
                <w:webHidden/>
              </w:rPr>
              <w:fldChar w:fldCharType="separate"/>
            </w:r>
            <w:r>
              <w:rPr>
                <w:noProof/>
                <w:webHidden/>
              </w:rPr>
              <w:t>21</w:t>
            </w:r>
            <w:r>
              <w:rPr>
                <w:noProof/>
                <w:webHidden/>
              </w:rPr>
              <w:fldChar w:fldCharType="end"/>
            </w:r>
          </w:hyperlink>
        </w:p>
        <w:p w14:paraId="162DAB64" w14:textId="77777777" w:rsidR="00F87047" w:rsidRDefault="00F87047">
          <w:pPr>
            <w:pStyle w:val="Verzeichnis3"/>
            <w:tabs>
              <w:tab w:val="right" w:pos="9457"/>
            </w:tabs>
            <w:rPr>
              <w:rFonts w:asciiTheme="minorHAnsi" w:eastAsiaTheme="minorEastAsia" w:hAnsiTheme="minorHAnsi" w:cstheme="minorBidi"/>
              <w:noProof/>
              <w:sz w:val="22"/>
              <w:szCs w:val="22"/>
              <w:lang w:val="en-US"/>
            </w:rPr>
          </w:pPr>
          <w:hyperlink w:anchor="_Toc440917273" w:history="1">
            <w:r w:rsidRPr="00AB68D0">
              <w:rPr>
                <w:rStyle w:val="Hyperlink"/>
                <w:noProof/>
              </w:rPr>
              <w:t>4.2.1 Frustum allgemein</w:t>
            </w:r>
            <w:r>
              <w:rPr>
                <w:noProof/>
                <w:webHidden/>
              </w:rPr>
              <w:tab/>
            </w:r>
            <w:r>
              <w:rPr>
                <w:noProof/>
                <w:webHidden/>
              </w:rPr>
              <w:fldChar w:fldCharType="begin"/>
            </w:r>
            <w:r>
              <w:rPr>
                <w:noProof/>
                <w:webHidden/>
              </w:rPr>
              <w:instrText xml:space="preserve"> PAGEREF _Toc440917273 \h </w:instrText>
            </w:r>
            <w:r>
              <w:rPr>
                <w:noProof/>
                <w:webHidden/>
              </w:rPr>
            </w:r>
            <w:r>
              <w:rPr>
                <w:noProof/>
                <w:webHidden/>
              </w:rPr>
              <w:fldChar w:fldCharType="separate"/>
            </w:r>
            <w:r>
              <w:rPr>
                <w:noProof/>
                <w:webHidden/>
              </w:rPr>
              <w:t>21</w:t>
            </w:r>
            <w:r>
              <w:rPr>
                <w:noProof/>
                <w:webHidden/>
              </w:rPr>
              <w:fldChar w:fldCharType="end"/>
            </w:r>
          </w:hyperlink>
        </w:p>
        <w:p w14:paraId="7114C642" w14:textId="77777777" w:rsidR="00F87047" w:rsidRDefault="00F87047">
          <w:pPr>
            <w:pStyle w:val="Verzeichnis3"/>
            <w:tabs>
              <w:tab w:val="right" w:pos="9457"/>
            </w:tabs>
            <w:rPr>
              <w:rFonts w:asciiTheme="minorHAnsi" w:eastAsiaTheme="minorEastAsia" w:hAnsiTheme="minorHAnsi" w:cstheme="minorBidi"/>
              <w:noProof/>
              <w:sz w:val="22"/>
              <w:szCs w:val="22"/>
              <w:lang w:val="en-US"/>
            </w:rPr>
          </w:pPr>
          <w:hyperlink w:anchor="_Toc440917274" w:history="1">
            <w:r w:rsidRPr="00AB68D0">
              <w:rPr>
                <w:rStyle w:val="Hyperlink"/>
                <w:noProof/>
              </w:rPr>
              <w:t>4.2.2 CAVE XXL Frustum</w:t>
            </w:r>
            <w:r>
              <w:rPr>
                <w:noProof/>
                <w:webHidden/>
              </w:rPr>
              <w:tab/>
            </w:r>
            <w:r>
              <w:rPr>
                <w:noProof/>
                <w:webHidden/>
              </w:rPr>
              <w:fldChar w:fldCharType="begin"/>
            </w:r>
            <w:r>
              <w:rPr>
                <w:noProof/>
                <w:webHidden/>
              </w:rPr>
              <w:instrText xml:space="preserve"> PAGEREF _Toc440917274 \h </w:instrText>
            </w:r>
            <w:r>
              <w:rPr>
                <w:noProof/>
                <w:webHidden/>
              </w:rPr>
            </w:r>
            <w:r>
              <w:rPr>
                <w:noProof/>
                <w:webHidden/>
              </w:rPr>
              <w:fldChar w:fldCharType="separate"/>
            </w:r>
            <w:r>
              <w:rPr>
                <w:noProof/>
                <w:webHidden/>
              </w:rPr>
              <w:t>22</w:t>
            </w:r>
            <w:r>
              <w:rPr>
                <w:noProof/>
                <w:webHidden/>
              </w:rPr>
              <w:fldChar w:fldCharType="end"/>
            </w:r>
          </w:hyperlink>
        </w:p>
        <w:p w14:paraId="4506D540" w14:textId="77777777" w:rsidR="00F87047" w:rsidRDefault="00F87047">
          <w:pPr>
            <w:pStyle w:val="Verzeichnis3"/>
            <w:tabs>
              <w:tab w:val="right" w:pos="9457"/>
            </w:tabs>
            <w:rPr>
              <w:rFonts w:asciiTheme="minorHAnsi" w:eastAsiaTheme="minorEastAsia" w:hAnsiTheme="minorHAnsi" w:cstheme="minorBidi"/>
              <w:noProof/>
              <w:sz w:val="22"/>
              <w:szCs w:val="22"/>
              <w:lang w:val="en-US"/>
            </w:rPr>
          </w:pPr>
          <w:hyperlink w:anchor="_Toc440917275" w:history="1">
            <w:r w:rsidRPr="00AB68D0">
              <w:rPr>
                <w:rStyle w:val="Hyperlink"/>
                <w:noProof/>
              </w:rPr>
              <w:t>4.2.3 General Projection Matrix Frustum</w:t>
            </w:r>
            <w:r>
              <w:rPr>
                <w:noProof/>
                <w:webHidden/>
              </w:rPr>
              <w:tab/>
            </w:r>
            <w:r>
              <w:rPr>
                <w:noProof/>
                <w:webHidden/>
              </w:rPr>
              <w:fldChar w:fldCharType="begin"/>
            </w:r>
            <w:r>
              <w:rPr>
                <w:noProof/>
                <w:webHidden/>
              </w:rPr>
              <w:instrText xml:space="preserve"> PAGEREF _Toc440917275 \h </w:instrText>
            </w:r>
            <w:r>
              <w:rPr>
                <w:noProof/>
                <w:webHidden/>
              </w:rPr>
            </w:r>
            <w:r>
              <w:rPr>
                <w:noProof/>
                <w:webHidden/>
              </w:rPr>
              <w:fldChar w:fldCharType="separate"/>
            </w:r>
            <w:r>
              <w:rPr>
                <w:noProof/>
                <w:webHidden/>
              </w:rPr>
              <w:t>23</w:t>
            </w:r>
            <w:r>
              <w:rPr>
                <w:noProof/>
                <w:webHidden/>
              </w:rPr>
              <w:fldChar w:fldCharType="end"/>
            </w:r>
          </w:hyperlink>
        </w:p>
        <w:p w14:paraId="322FDB15" w14:textId="77777777" w:rsidR="00F87047" w:rsidRDefault="00F87047">
          <w:pPr>
            <w:pStyle w:val="Verzeichnis3"/>
            <w:tabs>
              <w:tab w:val="right" w:pos="9457"/>
            </w:tabs>
            <w:rPr>
              <w:rFonts w:asciiTheme="minorHAnsi" w:eastAsiaTheme="minorEastAsia" w:hAnsiTheme="minorHAnsi" w:cstheme="minorBidi"/>
              <w:noProof/>
              <w:sz w:val="22"/>
              <w:szCs w:val="22"/>
              <w:lang w:val="en-US"/>
            </w:rPr>
          </w:pPr>
          <w:hyperlink w:anchor="_Toc440917276" w:history="1">
            <w:r w:rsidRPr="00AB68D0">
              <w:rPr>
                <w:rStyle w:val="Hyperlink"/>
                <w:noProof/>
              </w:rPr>
              <w:t>4.2.4 Vergleich CAVE XXL und General Projection Matrix</w:t>
            </w:r>
            <w:r>
              <w:rPr>
                <w:noProof/>
                <w:webHidden/>
              </w:rPr>
              <w:tab/>
            </w:r>
            <w:r>
              <w:rPr>
                <w:noProof/>
                <w:webHidden/>
              </w:rPr>
              <w:fldChar w:fldCharType="begin"/>
            </w:r>
            <w:r>
              <w:rPr>
                <w:noProof/>
                <w:webHidden/>
              </w:rPr>
              <w:instrText xml:space="preserve"> PAGEREF _Toc440917276 \h </w:instrText>
            </w:r>
            <w:r>
              <w:rPr>
                <w:noProof/>
                <w:webHidden/>
              </w:rPr>
            </w:r>
            <w:r>
              <w:rPr>
                <w:noProof/>
                <w:webHidden/>
              </w:rPr>
              <w:fldChar w:fldCharType="separate"/>
            </w:r>
            <w:r>
              <w:rPr>
                <w:noProof/>
                <w:webHidden/>
              </w:rPr>
              <w:t>24</w:t>
            </w:r>
            <w:r>
              <w:rPr>
                <w:noProof/>
                <w:webHidden/>
              </w:rPr>
              <w:fldChar w:fldCharType="end"/>
            </w:r>
          </w:hyperlink>
        </w:p>
        <w:p w14:paraId="70F47E81" w14:textId="77777777" w:rsidR="00F87047" w:rsidRDefault="00F87047">
          <w:pPr>
            <w:pStyle w:val="Verzeichnis2"/>
            <w:rPr>
              <w:rFonts w:asciiTheme="minorHAnsi" w:eastAsiaTheme="minorEastAsia" w:hAnsiTheme="minorHAnsi" w:cstheme="minorBidi"/>
              <w:noProof/>
              <w:sz w:val="22"/>
              <w:szCs w:val="22"/>
              <w:lang w:val="en-US"/>
            </w:rPr>
          </w:pPr>
          <w:hyperlink w:anchor="_Toc440917277" w:history="1">
            <w:r w:rsidRPr="00AB68D0">
              <w:rPr>
                <w:rStyle w:val="Hyperlink"/>
                <w:noProof/>
              </w:rPr>
              <w:t>4.3 Devices</w:t>
            </w:r>
            <w:r>
              <w:rPr>
                <w:noProof/>
                <w:webHidden/>
              </w:rPr>
              <w:tab/>
            </w:r>
            <w:r>
              <w:rPr>
                <w:noProof/>
                <w:webHidden/>
              </w:rPr>
              <w:fldChar w:fldCharType="begin"/>
            </w:r>
            <w:r>
              <w:rPr>
                <w:noProof/>
                <w:webHidden/>
              </w:rPr>
              <w:instrText xml:space="preserve"> PAGEREF _Toc440917277 \h </w:instrText>
            </w:r>
            <w:r>
              <w:rPr>
                <w:noProof/>
                <w:webHidden/>
              </w:rPr>
            </w:r>
            <w:r>
              <w:rPr>
                <w:noProof/>
                <w:webHidden/>
              </w:rPr>
              <w:fldChar w:fldCharType="separate"/>
            </w:r>
            <w:r>
              <w:rPr>
                <w:noProof/>
                <w:webHidden/>
              </w:rPr>
              <w:t>25</w:t>
            </w:r>
            <w:r>
              <w:rPr>
                <w:noProof/>
                <w:webHidden/>
              </w:rPr>
              <w:fldChar w:fldCharType="end"/>
            </w:r>
          </w:hyperlink>
        </w:p>
        <w:p w14:paraId="6EA61ECF" w14:textId="77777777" w:rsidR="00F87047" w:rsidRDefault="00F87047">
          <w:pPr>
            <w:pStyle w:val="Verzeichnis3"/>
            <w:tabs>
              <w:tab w:val="right" w:pos="9457"/>
            </w:tabs>
            <w:rPr>
              <w:rFonts w:asciiTheme="minorHAnsi" w:eastAsiaTheme="minorEastAsia" w:hAnsiTheme="minorHAnsi" w:cstheme="minorBidi"/>
              <w:noProof/>
              <w:sz w:val="22"/>
              <w:szCs w:val="22"/>
              <w:lang w:val="en-US"/>
            </w:rPr>
          </w:pPr>
          <w:hyperlink w:anchor="_Toc440917278" w:history="1">
            <w:r w:rsidRPr="00AB68D0">
              <w:rPr>
                <w:rStyle w:val="Hyperlink"/>
                <w:noProof/>
              </w:rPr>
              <w:t>4.3.1 Wand</w:t>
            </w:r>
            <w:r>
              <w:rPr>
                <w:noProof/>
                <w:webHidden/>
              </w:rPr>
              <w:tab/>
            </w:r>
            <w:r>
              <w:rPr>
                <w:noProof/>
                <w:webHidden/>
              </w:rPr>
              <w:fldChar w:fldCharType="begin"/>
            </w:r>
            <w:r>
              <w:rPr>
                <w:noProof/>
                <w:webHidden/>
              </w:rPr>
              <w:instrText xml:space="preserve"> PAGEREF _Toc440917278 \h </w:instrText>
            </w:r>
            <w:r>
              <w:rPr>
                <w:noProof/>
                <w:webHidden/>
              </w:rPr>
            </w:r>
            <w:r>
              <w:rPr>
                <w:noProof/>
                <w:webHidden/>
              </w:rPr>
              <w:fldChar w:fldCharType="separate"/>
            </w:r>
            <w:r>
              <w:rPr>
                <w:noProof/>
                <w:webHidden/>
              </w:rPr>
              <w:t>25</w:t>
            </w:r>
            <w:r>
              <w:rPr>
                <w:noProof/>
                <w:webHidden/>
              </w:rPr>
              <w:fldChar w:fldCharType="end"/>
            </w:r>
          </w:hyperlink>
        </w:p>
        <w:p w14:paraId="75F8E674" w14:textId="77777777" w:rsidR="00F87047" w:rsidRDefault="00F87047">
          <w:pPr>
            <w:pStyle w:val="Verzeichnis3"/>
            <w:tabs>
              <w:tab w:val="right" w:pos="9457"/>
            </w:tabs>
            <w:rPr>
              <w:rFonts w:asciiTheme="minorHAnsi" w:eastAsiaTheme="minorEastAsia" w:hAnsiTheme="minorHAnsi" w:cstheme="minorBidi"/>
              <w:noProof/>
              <w:sz w:val="22"/>
              <w:szCs w:val="22"/>
              <w:lang w:val="en-US"/>
            </w:rPr>
          </w:pPr>
          <w:hyperlink w:anchor="_Toc440917279" w:history="1">
            <w:r w:rsidRPr="00AB68D0">
              <w:rPr>
                <w:rStyle w:val="Hyperlink"/>
                <w:noProof/>
              </w:rPr>
              <w:t>4.3.2 Eyes</w:t>
            </w:r>
            <w:r>
              <w:rPr>
                <w:noProof/>
                <w:webHidden/>
              </w:rPr>
              <w:tab/>
            </w:r>
            <w:r>
              <w:rPr>
                <w:noProof/>
                <w:webHidden/>
              </w:rPr>
              <w:fldChar w:fldCharType="begin"/>
            </w:r>
            <w:r>
              <w:rPr>
                <w:noProof/>
                <w:webHidden/>
              </w:rPr>
              <w:instrText xml:space="preserve"> PAGEREF _Toc440917279 \h </w:instrText>
            </w:r>
            <w:r>
              <w:rPr>
                <w:noProof/>
                <w:webHidden/>
              </w:rPr>
            </w:r>
            <w:r>
              <w:rPr>
                <w:noProof/>
                <w:webHidden/>
              </w:rPr>
              <w:fldChar w:fldCharType="separate"/>
            </w:r>
            <w:r>
              <w:rPr>
                <w:noProof/>
                <w:webHidden/>
              </w:rPr>
              <w:t>29</w:t>
            </w:r>
            <w:r>
              <w:rPr>
                <w:noProof/>
                <w:webHidden/>
              </w:rPr>
              <w:fldChar w:fldCharType="end"/>
            </w:r>
          </w:hyperlink>
        </w:p>
        <w:p w14:paraId="68ADE8B3" w14:textId="77777777" w:rsidR="00F87047" w:rsidRDefault="00F87047">
          <w:pPr>
            <w:pStyle w:val="Verzeichnis3"/>
            <w:tabs>
              <w:tab w:val="right" w:pos="9457"/>
            </w:tabs>
            <w:rPr>
              <w:rFonts w:asciiTheme="minorHAnsi" w:eastAsiaTheme="minorEastAsia" w:hAnsiTheme="minorHAnsi" w:cstheme="minorBidi"/>
              <w:noProof/>
              <w:sz w:val="22"/>
              <w:szCs w:val="22"/>
              <w:lang w:val="en-US"/>
            </w:rPr>
          </w:pPr>
          <w:hyperlink w:anchor="_Toc440917280" w:history="1">
            <w:r w:rsidRPr="00AB68D0">
              <w:rPr>
                <w:rStyle w:val="Hyperlink"/>
                <w:noProof/>
              </w:rPr>
              <w:t>4.3.3 Gamepad</w:t>
            </w:r>
            <w:r>
              <w:rPr>
                <w:noProof/>
                <w:webHidden/>
              </w:rPr>
              <w:tab/>
            </w:r>
            <w:r>
              <w:rPr>
                <w:noProof/>
                <w:webHidden/>
              </w:rPr>
              <w:fldChar w:fldCharType="begin"/>
            </w:r>
            <w:r>
              <w:rPr>
                <w:noProof/>
                <w:webHidden/>
              </w:rPr>
              <w:instrText xml:space="preserve"> PAGEREF _Toc440917280 \h </w:instrText>
            </w:r>
            <w:r>
              <w:rPr>
                <w:noProof/>
                <w:webHidden/>
              </w:rPr>
            </w:r>
            <w:r>
              <w:rPr>
                <w:noProof/>
                <w:webHidden/>
              </w:rPr>
              <w:fldChar w:fldCharType="separate"/>
            </w:r>
            <w:r>
              <w:rPr>
                <w:noProof/>
                <w:webHidden/>
              </w:rPr>
              <w:t>30</w:t>
            </w:r>
            <w:r>
              <w:rPr>
                <w:noProof/>
                <w:webHidden/>
              </w:rPr>
              <w:fldChar w:fldCharType="end"/>
            </w:r>
          </w:hyperlink>
        </w:p>
        <w:p w14:paraId="72C4FEE7" w14:textId="77777777" w:rsidR="00F87047" w:rsidRDefault="00F87047">
          <w:pPr>
            <w:pStyle w:val="Verzeichnis2"/>
            <w:rPr>
              <w:rFonts w:asciiTheme="minorHAnsi" w:eastAsiaTheme="minorEastAsia" w:hAnsiTheme="minorHAnsi" w:cstheme="minorBidi"/>
              <w:noProof/>
              <w:sz w:val="22"/>
              <w:szCs w:val="22"/>
              <w:lang w:val="en-US"/>
            </w:rPr>
          </w:pPr>
          <w:hyperlink w:anchor="_Toc440917281" w:history="1">
            <w:r w:rsidRPr="00AB68D0">
              <w:rPr>
                <w:rStyle w:val="Hyperlink"/>
                <w:noProof/>
              </w:rPr>
              <w:t>4.4 VRPN</w:t>
            </w:r>
            <w:r>
              <w:rPr>
                <w:noProof/>
                <w:webHidden/>
              </w:rPr>
              <w:tab/>
            </w:r>
            <w:r>
              <w:rPr>
                <w:noProof/>
                <w:webHidden/>
              </w:rPr>
              <w:fldChar w:fldCharType="begin"/>
            </w:r>
            <w:r>
              <w:rPr>
                <w:noProof/>
                <w:webHidden/>
              </w:rPr>
              <w:instrText xml:space="preserve"> PAGEREF _Toc440917281 \h </w:instrText>
            </w:r>
            <w:r>
              <w:rPr>
                <w:noProof/>
                <w:webHidden/>
              </w:rPr>
            </w:r>
            <w:r>
              <w:rPr>
                <w:noProof/>
                <w:webHidden/>
              </w:rPr>
              <w:fldChar w:fldCharType="separate"/>
            </w:r>
            <w:r>
              <w:rPr>
                <w:noProof/>
                <w:webHidden/>
              </w:rPr>
              <w:t>30</w:t>
            </w:r>
            <w:r>
              <w:rPr>
                <w:noProof/>
                <w:webHidden/>
              </w:rPr>
              <w:fldChar w:fldCharType="end"/>
            </w:r>
          </w:hyperlink>
        </w:p>
        <w:p w14:paraId="0A73E8FF" w14:textId="77777777" w:rsidR="00F87047" w:rsidRDefault="00F87047">
          <w:pPr>
            <w:pStyle w:val="Verzeichnis3"/>
            <w:tabs>
              <w:tab w:val="right" w:pos="9457"/>
            </w:tabs>
            <w:rPr>
              <w:rFonts w:asciiTheme="minorHAnsi" w:eastAsiaTheme="minorEastAsia" w:hAnsiTheme="minorHAnsi" w:cstheme="minorBidi"/>
              <w:noProof/>
              <w:sz w:val="22"/>
              <w:szCs w:val="22"/>
              <w:lang w:val="en-US"/>
            </w:rPr>
          </w:pPr>
          <w:hyperlink w:anchor="_Toc440917282" w:history="1">
            <w:r w:rsidRPr="00AB68D0">
              <w:rPr>
                <w:rStyle w:val="Hyperlink"/>
                <w:noProof/>
              </w:rPr>
              <w:t>4.4.1 Verwendung mit PPT Studio WorldViz</w:t>
            </w:r>
            <w:r>
              <w:rPr>
                <w:noProof/>
                <w:webHidden/>
              </w:rPr>
              <w:tab/>
            </w:r>
            <w:r>
              <w:rPr>
                <w:noProof/>
                <w:webHidden/>
              </w:rPr>
              <w:fldChar w:fldCharType="begin"/>
            </w:r>
            <w:r>
              <w:rPr>
                <w:noProof/>
                <w:webHidden/>
              </w:rPr>
              <w:instrText xml:space="preserve"> PAGEREF _Toc440917282 \h </w:instrText>
            </w:r>
            <w:r>
              <w:rPr>
                <w:noProof/>
                <w:webHidden/>
              </w:rPr>
            </w:r>
            <w:r>
              <w:rPr>
                <w:noProof/>
                <w:webHidden/>
              </w:rPr>
              <w:fldChar w:fldCharType="separate"/>
            </w:r>
            <w:r>
              <w:rPr>
                <w:noProof/>
                <w:webHidden/>
              </w:rPr>
              <w:t>30</w:t>
            </w:r>
            <w:r>
              <w:rPr>
                <w:noProof/>
                <w:webHidden/>
              </w:rPr>
              <w:fldChar w:fldCharType="end"/>
            </w:r>
          </w:hyperlink>
        </w:p>
        <w:p w14:paraId="1BBE2288" w14:textId="77777777" w:rsidR="00F87047" w:rsidRDefault="00F87047">
          <w:pPr>
            <w:pStyle w:val="Verzeichnis3"/>
            <w:tabs>
              <w:tab w:val="right" w:pos="9457"/>
            </w:tabs>
            <w:rPr>
              <w:rFonts w:asciiTheme="minorHAnsi" w:eastAsiaTheme="minorEastAsia" w:hAnsiTheme="minorHAnsi" w:cstheme="minorBidi"/>
              <w:noProof/>
              <w:sz w:val="22"/>
              <w:szCs w:val="22"/>
              <w:lang w:val="en-US"/>
            </w:rPr>
          </w:pPr>
          <w:hyperlink w:anchor="_Toc440917283" w:history="1">
            <w:r w:rsidRPr="00AB68D0">
              <w:rPr>
                <w:rStyle w:val="Hyperlink"/>
                <w:noProof/>
              </w:rPr>
              <w:t>4.4.2 Datenverarbeitung im Unity</w:t>
            </w:r>
            <w:r>
              <w:rPr>
                <w:noProof/>
                <w:webHidden/>
              </w:rPr>
              <w:tab/>
            </w:r>
            <w:r>
              <w:rPr>
                <w:noProof/>
                <w:webHidden/>
              </w:rPr>
              <w:fldChar w:fldCharType="begin"/>
            </w:r>
            <w:r>
              <w:rPr>
                <w:noProof/>
                <w:webHidden/>
              </w:rPr>
              <w:instrText xml:space="preserve"> PAGEREF _Toc440917283 \h </w:instrText>
            </w:r>
            <w:r>
              <w:rPr>
                <w:noProof/>
                <w:webHidden/>
              </w:rPr>
            </w:r>
            <w:r>
              <w:rPr>
                <w:noProof/>
                <w:webHidden/>
              </w:rPr>
              <w:fldChar w:fldCharType="separate"/>
            </w:r>
            <w:r>
              <w:rPr>
                <w:noProof/>
                <w:webHidden/>
              </w:rPr>
              <w:t>31</w:t>
            </w:r>
            <w:r>
              <w:rPr>
                <w:noProof/>
                <w:webHidden/>
              </w:rPr>
              <w:fldChar w:fldCharType="end"/>
            </w:r>
          </w:hyperlink>
        </w:p>
        <w:p w14:paraId="683F6F1B" w14:textId="77777777" w:rsidR="00F87047" w:rsidRDefault="00F87047">
          <w:pPr>
            <w:pStyle w:val="Verzeichnis3"/>
            <w:tabs>
              <w:tab w:val="right" w:pos="9457"/>
            </w:tabs>
            <w:rPr>
              <w:rFonts w:asciiTheme="minorHAnsi" w:eastAsiaTheme="minorEastAsia" w:hAnsiTheme="minorHAnsi" w:cstheme="minorBidi"/>
              <w:noProof/>
              <w:sz w:val="22"/>
              <w:szCs w:val="22"/>
              <w:lang w:val="en-US"/>
            </w:rPr>
          </w:pPr>
          <w:hyperlink w:anchor="_Toc440917284" w:history="1">
            <w:r w:rsidRPr="00AB68D0">
              <w:rPr>
                <w:rStyle w:val="Hyperlink"/>
                <w:noProof/>
              </w:rPr>
              <w:t>4.4.3 Datenveredlung im Unity</w:t>
            </w:r>
            <w:r>
              <w:rPr>
                <w:noProof/>
                <w:webHidden/>
              </w:rPr>
              <w:tab/>
            </w:r>
            <w:r>
              <w:rPr>
                <w:noProof/>
                <w:webHidden/>
              </w:rPr>
              <w:fldChar w:fldCharType="begin"/>
            </w:r>
            <w:r>
              <w:rPr>
                <w:noProof/>
                <w:webHidden/>
              </w:rPr>
              <w:instrText xml:space="preserve"> PAGEREF _Toc440917284 \h </w:instrText>
            </w:r>
            <w:r>
              <w:rPr>
                <w:noProof/>
                <w:webHidden/>
              </w:rPr>
            </w:r>
            <w:r>
              <w:rPr>
                <w:noProof/>
                <w:webHidden/>
              </w:rPr>
              <w:fldChar w:fldCharType="separate"/>
            </w:r>
            <w:r>
              <w:rPr>
                <w:noProof/>
                <w:webHidden/>
              </w:rPr>
              <w:t>32</w:t>
            </w:r>
            <w:r>
              <w:rPr>
                <w:noProof/>
                <w:webHidden/>
              </w:rPr>
              <w:fldChar w:fldCharType="end"/>
            </w:r>
          </w:hyperlink>
        </w:p>
        <w:p w14:paraId="64964562" w14:textId="77777777" w:rsidR="00F87047" w:rsidRDefault="00F87047">
          <w:pPr>
            <w:pStyle w:val="Verzeichnis2"/>
            <w:rPr>
              <w:rFonts w:asciiTheme="minorHAnsi" w:eastAsiaTheme="minorEastAsia" w:hAnsiTheme="minorHAnsi" w:cstheme="minorBidi"/>
              <w:noProof/>
              <w:sz w:val="22"/>
              <w:szCs w:val="22"/>
              <w:lang w:val="en-US"/>
            </w:rPr>
          </w:pPr>
          <w:hyperlink w:anchor="_Toc440917285" w:history="1">
            <w:r w:rsidRPr="00AB68D0">
              <w:rPr>
                <w:rStyle w:val="Hyperlink"/>
                <w:noProof/>
              </w:rPr>
              <w:t>4.5 Unity Plugin</w:t>
            </w:r>
            <w:r>
              <w:rPr>
                <w:noProof/>
                <w:webHidden/>
              </w:rPr>
              <w:tab/>
            </w:r>
            <w:r>
              <w:rPr>
                <w:noProof/>
                <w:webHidden/>
              </w:rPr>
              <w:fldChar w:fldCharType="begin"/>
            </w:r>
            <w:r>
              <w:rPr>
                <w:noProof/>
                <w:webHidden/>
              </w:rPr>
              <w:instrText xml:space="preserve"> PAGEREF _Toc440917285 \h </w:instrText>
            </w:r>
            <w:r>
              <w:rPr>
                <w:noProof/>
                <w:webHidden/>
              </w:rPr>
            </w:r>
            <w:r>
              <w:rPr>
                <w:noProof/>
                <w:webHidden/>
              </w:rPr>
              <w:fldChar w:fldCharType="separate"/>
            </w:r>
            <w:r>
              <w:rPr>
                <w:noProof/>
                <w:webHidden/>
              </w:rPr>
              <w:t>34</w:t>
            </w:r>
            <w:r>
              <w:rPr>
                <w:noProof/>
                <w:webHidden/>
              </w:rPr>
              <w:fldChar w:fldCharType="end"/>
            </w:r>
          </w:hyperlink>
        </w:p>
        <w:p w14:paraId="73F0B3FD" w14:textId="77777777" w:rsidR="00F87047" w:rsidRDefault="00F87047">
          <w:pPr>
            <w:pStyle w:val="Verzeichnis3"/>
            <w:tabs>
              <w:tab w:val="right" w:pos="9457"/>
            </w:tabs>
            <w:rPr>
              <w:rFonts w:asciiTheme="minorHAnsi" w:eastAsiaTheme="minorEastAsia" w:hAnsiTheme="minorHAnsi" w:cstheme="minorBidi"/>
              <w:noProof/>
              <w:sz w:val="22"/>
              <w:szCs w:val="22"/>
              <w:lang w:val="en-US"/>
            </w:rPr>
          </w:pPr>
          <w:hyperlink w:anchor="_Toc440917286" w:history="1">
            <w:r w:rsidRPr="00AB68D0">
              <w:rPr>
                <w:rStyle w:val="Hyperlink"/>
                <w:noProof/>
              </w:rPr>
              <w:t>4.5.1 Konfiguration</w:t>
            </w:r>
            <w:r>
              <w:rPr>
                <w:noProof/>
                <w:webHidden/>
              </w:rPr>
              <w:tab/>
            </w:r>
            <w:r>
              <w:rPr>
                <w:noProof/>
                <w:webHidden/>
              </w:rPr>
              <w:fldChar w:fldCharType="begin"/>
            </w:r>
            <w:r>
              <w:rPr>
                <w:noProof/>
                <w:webHidden/>
              </w:rPr>
              <w:instrText xml:space="preserve"> PAGEREF _Toc440917286 \h </w:instrText>
            </w:r>
            <w:r>
              <w:rPr>
                <w:noProof/>
                <w:webHidden/>
              </w:rPr>
            </w:r>
            <w:r>
              <w:rPr>
                <w:noProof/>
                <w:webHidden/>
              </w:rPr>
              <w:fldChar w:fldCharType="separate"/>
            </w:r>
            <w:r>
              <w:rPr>
                <w:noProof/>
                <w:webHidden/>
              </w:rPr>
              <w:t>34</w:t>
            </w:r>
            <w:r>
              <w:rPr>
                <w:noProof/>
                <w:webHidden/>
              </w:rPr>
              <w:fldChar w:fldCharType="end"/>
            </w:r>
          </w:hyperlink>
        </w:p>
        <w:p w14:paraId="7435E69F" w14:textId="77777777" w:rsidR="00F87047" w:rsidRDefault="00F87047">
          <w:pPr>
            <w:pStyle w:val="Verzeichnis3"/>
            <w:tabs>
              <w:tab w:val="right" w:pos="9457"/>
            </w:tabs>
            <w:rPr>
              <w:rFonts w:asciiTheme="minorHAnsi" w:eastAsiaTheme="minorEastAsia" w:hAnsiTheme="minorHAnsi" w:cstheme="minorBidi"/>
              <w:noProof/>
              <w:sz w:val="22"/>
              <w:szCs w:val="22"/>
              <w:lang w:val="en-US"/>
            </w:rPr>
          </w:pPr>
          <w:hyperlink w:anchor="_Toc440917287" w:history="1">
            <w:r w:rsidRPr="00AB68D0">
              <w:rPr>
                <w:rStyle w:val="Hyperlink"/>
                <w:noProof/>
              </w:rPr>
              <w:t>4.5.2 Aufgabenverteilung</w:t>
            </w:r>
            <w:r>
              <w:rPr>
                <w:noProof/>
                <w:webHidden/>
              </w:rPr>
              <w:tab/>
            </w:r>
            <w:r>
              <w:rPr>
                <w:noProof/>
                <w:webHidden/>
              </w:rPr>
              <w:fldChar w:fldCharType="begin"/>
            </w:r>
            <w:r>
              <w:rPr>
                <w:noProof/>
                <w:webHidden/>
              </w:rPr>
              <w:instrText xml:space="preserve"> PAGEREF _Toc440917287 \h </w:instrText>
            </w:r>
            <w:r>
              <w:rPr>
                <w:noProof/>
                <w:webHidden/>
              </w:rPr>
            </w:r>
            <w:r>
              <w:rPr>
                <w:noProof/>
                <w:webHidden/>
              </w:rPr>
              <w:fldChar w:fldCharType="separate"/>
            </w:r>
            <w:r>
              <w:rPr>
                <w:noProof/>
                <w:webHidden/>
              </w:rPr>
              <w:t>37</w:t>
            </w:r>
            <w:r>
              <w:rPr>
                <w:noProof/>
                <w:webHidden/>
              </w:rPr>
              <w:fldChar w:fldCharType="end"/>
            </w:r>
          </w:hyperlink>
        </w:p>
        <w:p w14:paraId="52DD4963" w14:textId="77777777" w:rsidR="00F87047" w:rsidRDefault="00F87047">
          <w:pPr>
            <w:pStyle w:val="Verzeichnis3"/>
            <w:tabs>
              <w:tab w:val="right" w:pos="9457"/>
            </w:tabs>
            <w:rPr>
              <w:rFonts w:asciiTheme="minorHAnsi" w:eastAsiaTheme="minorEastAsia" w:hAnsiTheme="minorHAnsi" w:cstheme="minorBidi"/>
              <w:noProof/>
              <w:sz w:val="22"/>
              <w:szCs w:val="22"/>
              <w:lang w:val="en-US"/>
            </w:rPr>
          </w:pPr>
          <w:hyperlink w:anchor="_Toc440917288" w:history="1">
            <w:r w:rsidRPr="00AB68D0">
              <w:rPr>
                <w:rStyle w:val="Hyperlink"/>
                <w:noProof/>
              </w:rPr>
              <w:t>4.5.3 Deployment</w:t>
            </w:r>
            <w:r>
              <w:rPr>
                <w:noProof/>
                <w:webHidden/>
              </w:rPr>
              <w:tab/>
            </w:r>
            <w:r>
              <w:rPr>
                <w:noProof/>
                <w:webHidden/>
              </w:rPr>
              <w:fldChar w:fldCharType="begin"/>
            </w:r>
            <w:r>
              <w:rPr>
                <w:noProof/>
                <w:webHidden/>
              </w:rPr>
              <w:instrText xml:space="preserve"> PAGEREF _Toc440917288 \h </w:instrText>
            </w:r>
            <w:r>
              <w:rPr>
                <w:noProof/>
                <w:webHidden/>
              </w:rPr>
            </w:r>
            <w:r>
              <w:rPr>
                <w:noProof/>
                <w:webHidden/>
              </w:rPr>
              <w:fldChar w:fldCharType="separate"/>
            </w:r>
            <w:r>
              <w:rPr>
                <w:noProof/>
                <w:webHidden/>
              </w:rPr>
              <w:t>43</w:t>
            </w:r>
            <w:r>
              <w:rPr>
                <w:noProof/>
                <w:webHidden/>
              </w:rPr>
              <w:fldChar w:fldCharType="end"/>
            </w:r>
          </w:hyperlink>
        </w:p>
        <w:p w14:paraId="0E553CE6" w14:textId="77777777" w:rsidR="00F87047" w:rsidRDefault="00F87047">
          <w:pPr>
            <w:pStyle w:val="Verzeichnis3"/>
            <w:tabs>
              <w:tab w:val="right" w:pos="9457"/>
            </w:tabs>
            <w:rPr>
              <w:rFonts w:asciiTheme="minorHAnsi" w:eastAsiaTheme="minorEastAsia" w:hAnsiTheme="minorHAnsi" w:cstheme="minorBidi"/>
              <w:noProof/>
              <w:sz w:val="22"/>
              <w:szCs w:val="22"/>
              <w:lang w:val="en-US"/>
            </w:rPr>
          </w:pPr>
          <w:hyperlink w:anchor="_Toc440917289" w:history="1">
            <w:r w:rsidRPr="00AB68D0">
              <w:rPr>
                <w:rStyle w:val="Hyperlink"/>
                <w:noProof/>
              </w:rPr>
              <w:t>4.5.4 Troubleshooting</w:t>
            </w:r>
            <w:r>
              <w:rPr>
                <w:noProof/>
                <w:webHidden/>
              </w:rPr>
              <w:tab/>
            </w:r>
            <w:r>
              <w:rPr>
                <w:noProof/>
                <w:webHidden/>
              </w:rPr>
              <w:fldChar w:fldCharType="begin"/>
            </w:r>
            <w:r>
              <w:rPr>
                <w:noProof/>
                <w:webHidden/>
              </w:rPr>
              <w:instrText xml:space="preserve"> PAGEREF _Toc440917289 \h </w:instrText>
            </w:r>
            <w:r>
              <w:rPr>
                <w:noProof/>
                <w:webHidden/>
              </w:rPr>
            </w:r>
            <w:r>
              <w:rPr>
                <w:noProof/>
                <w:webHidden/>
              </w:rPr>
              <w:fldChar w:fldCharType="separate"/>
            </w:r>
            <w:r>
              <w:rPr>
                <w:noProof/>
                <w:webHidden/>
              </w:rPr>
              <w:t>48</w:t>
            </w:r>
            <w:r>
              <w:rPr>
                <w:noProof/>
                <w:webHidden/>
              </w:rPr>
              <w:fldChar w:fldCharType="end"/>
            </w:r>
          </w:hyperlink>
        </w:p>
        <w:p w14:paraId="770E068A" w14:textId="77777777" w:rsidR="00F87047" w:rsidRDefault="00F87047">
          <w:pPr>
            <w:pStyle w:val="Verzeichnis3"/>
            <w:tabs>
              <w:tab w:val="right" w:pos="9457"/>
            </w:tabs>
            <w:rPr>
              <w:rFonts w:asciiTheme="minorHAnsi" w:eastAsiaTheme="minorEastAsia" w:hAnsiTheme="minorHAnsi" w:cstheme="minorBidi"/>
              <w:noProof/>
              <w:sz w:val="22"/>
              <w:szCs w:val="22"/>
              <w:lang w:val="en-US"/>
            </w:rPr>
          </w:pPr>
          <w:hyperlink w:anchor="_Toc440917290" w:history="1">
            <w:r w:rsidRPr="00AB68D0">
              <w:rPr>
                <w:rStyle w:val="Hyperlink"/>
                <w:noProof/>
              </w:rPr>
              <w:t>4.5.5 Performance Verbesserungen</w:t>
            </w:r>
            <w:r>
              <w:rPr>
                <w:noProof/>
                <w:webHidden/>
              </w:rPr>
              <w:tab/>
            </w:r>
            <w:r>
              <w:rPr>
                <w:noProof/>
                <w:webHidden/>
              </w:rPr>
              <w:fldChar w:fldCharType="begin"/>
            </w:r>
            <w:r>
              <w:rPr>
                <w:noProof/>
                <w:webHidden/>
              </w:rPr>
              <w:instrText xml:space="preserve"> PAGEREF _Toc440917290 \h </w:instrText>
            </w:r>
            <w:r>
              <w:rPr>
                <w:noProof/>
                <w:webHidden/>
              </w:rPr>
            </w:r>
            <w:r>
              <w:rPr>
                <w:noProof/>
                <w:webHidden/>
              </w:rPr>
              <w:fldChar w:fldCharType="separate"/>
            </w:r>
            <w:r>
              <w:rPr>
                <w:noProof/>
                <w:webHidden/>
              </w:rPr>
              <w:t>48</w:t>
            </w:r>
            <w:r>
              <w:rPr>
                <w:noProof/>
                <w:webHidden/>
              </w:rPr>
              <w:fldChar w:fldCharType="end"/>
            </w:r>
          </w:hyperlink>
        </w:p>
        <w:p w14:paraId="701DC4CE" w14:textId="77777777" w:rsidR="00F87047" w:rsidRDefault="00F87047">
          <w:pPr>
            <w:pStyle w:val="Verzeichnis2"/>
            <w:rPr>
              <w:rFonts w:asciiTheme="minorHAnsi" w:eastAsiaTheme="minorEastAsia" w:hAnsiTheme="minorHAnsi" w:cstheme="minorBidi"/>
              <w:noProof/>
              <w:sz w:val="22"/>
              <w:szCs w:val="22"/>
              <w:lang w:val="en-US"/>
            </w:rPr>
          </w:pPr>
          <w:hyperlink w:anchor="_Toc440917291" w:history="1">
            <w:r w:rsidRPr="00AB68D0">
              <w:rPr>
                <w:rStyle w:val="Hyperlink"/>
                <w:noProof/>
              </w:rPr>
              <w:t>4.6 Warping</w:t>
            </w:r>
            <w:r>
              <w:rPr>
                <w:noProof/>
                <w:webHidden/>
              </w:rPr>
              <w:tab/>
            </w:r>
            <w:r>
              <w:rPr>
                <w:noProof/>
                <w:webHidden/>
              </w:rPr>
              <w:fldChar w:fldCharType="begin"/>
            </w:r>
            <w:r>
              <w:rPr>
                <w:noProof/>
                <w:webHidden/>
              </w:rPr>
              <w:instrText xml:space="preserve"> PAGEREF _Toc440917291 \h </w:instrText>
            </w:r>
            <w:r>
              <w:rPr>
                <w:noProof/>
                <w:webHidden/>
              </w:rPr>
            </w:r>
            <w:r>
              <w:rPr>
                <w:noProof/>
                <w:webHidden/>
              </w:rPr>
              <w:fldChar w:fldCharType="separate"/>
            </w:r>
            <w:r>
              <w:rPr>
                <w:noProof/>
                <w:webHidden/>
              </w:rPr>
              <w:t>51</w:t>
            </w:r>
            <w:r>
              <w:rPr>
                <w:noProof/>
                <w:webHidden/>
              </w:rPr>
              <w:fldChar w:fldCharType="end"/>
            </w:r>
          </w:hyperlink>
        </w:p>
        <w:p w14:paraId="41140999" w14:textId="77777777" w:rsidR="00F87047" w:rsidRDefault="00F87047">
          <w:pPr>
            <w:pStyle w:val="Verzeichnis1"/>
            <w:rPr>
              <w:rFonts w:asciiTheme="minorHAnsi" w:eastAsiaTheme="minorEastAsia" w:hAnsiTheme="minorHAnsi" w:cstheme="minorBidi"/>
              <w:noProof/>
              <w:sz w:val="22"/>
              <w:szCs w:val="22"/>
              <w:lang w:val="en-US"/>
            </w:rPr>
          </w:pPr>
          <w:hyperlink w:anchor="_Toc440917292" w:history="1">
            <w:r w:rsidRPr="00AB68D0">
              <w:rPr>
                <w:rStyle w:val="Hyperlink"/>
                <w:noProof/>
              </w:rPr>
              <w:t>5</w:t>
            </w:r>
            <w:r>
              <w:rPr>
                <w:rFonts w:asciiTheme="minorHAnsi" w:eastAsiaTheme="minorEastAsia" w:hAnsiTheme="minorHAnsi" w:cstheme="minorBidi"/>
                <w:noProof/>
                <w:sz w:val="22"/>
                <w:szCs w:val="22"/>
                <w:lang w:val="en-US"/>
              </w:rPr>
              <w:tab/>
            </w:r>
            <w:r w:rsidRPr="00AB68D0">
              <w:rPr>
                <w:rStyle w:val="Hyperlink"/>
                <w:noProof/>
              </w:rPr>
              <w:t>Demo Apps</w:t>
            </w:r>
            <w:r>
              <w:rPr>
                <w:noProof/>
                <w:webHidden/>
              </w:rPr>
              <w:tab/>
            </w:r>
            <w:r>
              <w:rPr>
                <w:noProof/>
                <w:webHidden/>
              </w:rPr>
              <w:fldChar w:fldCharType="begin"/>
            </w:r>
            <w:r>
              <w:rPr>
                <w:noProof/>
                <w:webHidden/>
              </w:rPr>
              <w:instrText xml:space="preserve"> PAGEREF _Toc440917292 \h </w:instrText>
            </w:r>
            <w:r>
              <w:rPr>
                <w:noProof/>
                <w:webHidden/>
              </w:rPr>
            </w:r>
            <w:r>
              <w:rPr>
                <w:noProof/>
                <w:webHidden/>
              </w:rPr>
              <w:fldChar w:fldCharType="separate"/>
            </w:r>
            <w:r>
              <w:rPr>
                <w:noProof/>
                <w:webHidden/>
              </w:rPr>
              <w:t>53</w:t>
            </w:r>
            <w:r>
              <w:rPr>
                <w:noProof/>
                <w:webHidden/>
              </w:rPr>
              <w:fldChar w:fldCharType="end"/>
            </w:r>
          </w:hyperlink>
        </w:p>
        <w:p w14:paraId="38C108AD" w14:textId="77777777" w:rsidR="00F87047" w:rsidRDefault="00F87047">
          <w:pPr>
            <w:pStyle w:val="Verzeichnis2"/>
            <w:rPr>
              <w:rFonts w:asciiTheme="minorHAnsi" w:eastAsiaTheme="minorEastAsia" w:hAnsiTheme="minorHAnsi" w:cstheme="minorBidi"/>
              <w:noProof/>
              <w:sz w:val="22"/>
              <w:szCs w:val="22"/>
              <w:lang w:val="en-US"/>
            </w:rPr>
          </w:pPr>
          <w:hyperlink w:anchor="_Toc440917293" w:history="1">
            <w:r w:rsidRPr="00AB68D0">
              <w:rPr>
                <w:rStyle w:val="Hyperlink"/>
                <w:noProof/>
              </w:rPr>
              <w:t>5.1 Shooting Gallery</w:t>
            </w:r>
            <w:r>
              <w:rPr>
                <w:noProof/>
                <w:webHidden/>
              </w:rPr>
              <w:tab/>
            </w:r>
            <w:r>
              <w:rPr>
                <w:noProof/>
                <w:webHidden/>
              </w:rPr>
              <w:fldChar w:fldCharType="begin"/>
            </w:r>
            <w:r>
              <w:rPr>
                <w:noProof/>
                <w:webHidden/>
              </w:rPr>
              <w:instrText xml:space="preserve"> PAGEREF _Toc440917293 \h </w:instrText>
            </w:r>
            <w:r>
              <w:rPr>
                <w:noProof/>
                <w:webHidden/>
              </w:rPr>
            </w:r>
            <w:r>
              <w:rPr>
                <w:noProof/>
                <w:webHidden/>
              </w:rPr>
              <w:fldChar w:fldCharType="separate"/>
            </w:r>
            <w:r>
              <w:rPr>
                <w:noProof/>
                <w:webHidden/>
              </w:rPr>
              <w:t>53</w:t>
            </w:r>
            <w:r>
              <w:rPr>
                <w:noProof/>
                <w:webHidden/>
              </w:rPr>
              <w:fldChar w:fldCharType="end"/>
            </w:r>
          </w:hyperlink>
        </w:p>
        <w:p w14:paraId="6076A35F" w14:textId="77777777" w:rsidR="00F87047" w:rsidRDefault="00F87047">
          <w:pPr>
            <w:pStyle w:val="Verzeichnis2"/>
            <w:rPr>
              <w:rFonts w:asciiTheme="minorHAnsi" w:eastAsiaTheme="minorEastAsia" w:hAnsiTheme="minorHAnsi" w:cstheme="minorBidi"/>
              <w:noProof/>
              <w:sz w:val="22"/>
              <w:szCs w:val="22"/>
              <w:lang w:val="en-US"/>
            </w:rPr>
          </w:pPr>
          <w:hyperlink w:anchor="_Toc440917294" w:history="1">
            <w:r w:rsidRPr="00AB68D0">
              <w:rPr>
                <w:rStyle w:val="Hyperlink"/>
                <w:noProof/>
              </w:rPr>
              <w:t>5.2 Model-Viewer</w:t>
            </w:r>
            <w:r>
              <w:rPr>
                <w:noProof/>
                <w:webHidden/>
              </w:rPr>
              <w:tab/>
            </w:r>
            <w:r>
              <w:rPr>
                <w:noProof/>
                <w:webHidden/>
              </w:rPr>
              <w:fldChar w:fldCharType="begin"/>
            </w:r>
            <w:r>
              <w:rPr>
                <w:noProof/>
                <w:webHidden/>
              </w:rPr>
              <w:instrText xml:space="preserve"> PAGEREF _Toc440917294 \h </w:instrText>
            </w:r>
            <w:r>
              <w:rPr>
                <w:noProof/>
                <w:webHidden/>
              </w:rPr>
            </w:r>
            <w:r>
              <w:rPr>
                <w:noProof/>
                <w:webHidden/>
              </w:rPr>
              <w:fldChar w:fldCharType="separate"/>
            </w:r>
            <w:r>
              <w:rPr>
                <w:noProof/>
                <w:webHidden/>
              </w:rPr>
              <w:t>59</w:t>
            </w:r>
            <w:r>
              <w:rPr>
                <w:noProof/>
                <w:webHidden/>
              </w:rPr>
              <w:fldChar w:fldCharType="end"/>
            </w:r>
          </w:hyperlink>
        </w:p>
        <w:p w14:paraId="42665B23" w14:textId="77777777" w:rsidR="00F87047" w:rsidRDefault="00F87047">
          <w:pPr>
            <w:pStyle w:val="Verzeichnis2"/>
            <w:rPr>
              <w:rFonts w:asciiTheme="minorHAnsi" w:eastAsiaTheme="minorEastAsia" w:hAnsiTheme="minorHAnsi" w:cstheme="minorBidi"/>
              <w:noProof/>
              <w:sz w:val="22"/>
              <w:szCs w:val="22"/>
              <w:lang w:val="en-US"/>
            </w:rPr>
          </w:pPr>
          <w:hyperlink w:anchor="_Toc440917295" w:history="1">
            <w:r w:rsidRPr="00AB68D0">
              <w:rPr>
                <w:rStyle w:val="Hyperlink"/>
                <w:noProof/>
              </w:rPr>
              <w:t>5.3 App Drittpartei</w:t>
            </w:r>
            <w:r>
              <w:rPr>
                <w:noProof/>
                <w:webHidden/>
              </w:rPr>
              <w:tab/>
            </w:r>
            <w:r>
              <w:rPr>
                <w:noProof/>
                <w:webHidden/>
              </w:rPr>
              <w:fldChar w:fldCharType="begin"/>
            </w:r>
            <w:r>
              <w:rPr>
                <w:noProof/>
                <w:webHidden/>
              </w:rPr>
              <w:instrText xml:space="preserve"> PAGEREF _Toc440917295 \h </w:instrText>
            </w:r>
            <w:r>
              <w:rPr>
                <w:noProof/>
                <w:webHidden/>
              </w:rPr>
            </w:r>
            <w:r>
              <w:rPr>
                <w:noProof/>
                <w:webHidden/>
              </w:rPr>
              <w:fldChar w:fldCharType="separate"/>
            </w:r>
            <w:r>
              <w:rPr>
                <w:noProof/>
                <w:webHidden/>
              </w:rPr>
              <w:t>60</w:t>
            </w:r>
            <w:r>
              <w:rPr>
                <w:noProof/>
                <w:webHidden/>
              </w:rPr>
              <w:fldChar w:fldCharType="end"/>
            </w:r>
          </w:hyperlink>
        </w:p>
        <w:p w14:paraId="6BC32F92" w14:textId="77777777" w:rsidR="00F87047" w:rsidRDefault="00F87047">
          <w:pPr>
            <w:pStyle w:val="Verzeichnis1"/>
            <w:rPr>
              <w:rFonts w:asciiTheme="minorHAnsi" w:eastAsiaTheme="minorEastAsia" w:hAnsiTheme="minorHAnsi" w:cstheme="minorBidi"/>
              <w:noProof/>
              <w:sz w:val="22"/>
              <w:szCs w:val="22"/>
              <w:lang w:val="en-US"/>
            </w:rPr>
          </w:pPr>
          <w:hyperlink w:anchor="_Toc440917296" w:history="1">
            <w:r w:rsidRPr="00AB68D0">
              <w:rPr>
                <w:rStyle w:val="Hyperlink"/>
                <w:noProof/>
              </w:rPr>
              <w:t>6</w:t>
            </w:r>
            <w:r>
              <w:rPr>
                <w:rFonts w:asciiTheme="minorHAnsi" w:eastAsiaTheme="minorEastAsia" w:hAnsiTheme="minorHAnsi" w:cstheme="minorBidi"/>
                <w:noProof/>
                <w:sz w:val="22"/>
                <w:szCs w:val="22"/>
                <w:lang w:val="en-US"/>
              </w:rPr>
              <w:tab/>
            </w:r>
            <w:r w:rsidRPr="00AB68D0">
              <w:rPr>
                <w:rStyle w:val="Hyperlink"/>
                <w:noProof/>
              </w:rPr>
              <w:t>Testing</w:t>
            </w:r>
            <w:r>
              <w:rPr>
                <w:noProof/>
                <w:webHidden/>
              </w:rPr>
              <w:tab/>
            </w:r>
            <w:r>
              <w:rPr>
                <w:noProof/>
                <w:webHidden/>
              </w:rPr>
              <w:fldChar w:fldCharType="begin"/>
            </w:r>
            <w:r>
              <w:rPr>
                <w:noProof/>
                <w:webHidden/>
              </w:rPr>
              <w:instrText xml:space="preserve"> PAGEREF _Toc440917296 \h </w:instrText>
            </w:r>
            <w:r>
              <w:rPr>
                <w:noProof/>
                <w:webHidden/>
              </w:rPr>
            </w:r>
            <w:r>
              <w:rPr>
                <w:noProof/>
                <w:webHidden/>
              </w:rPr>
              <w:fldChar w:fldCharType="separate"/>
            </w:r>
            <w:r>
              <w:rPr>
                <w:noProof/>
                <w:webHidden/>
              </w:rPr>
              <w:t>61</w:t>
            </w:r>
            <w:r>
              <w:rPr>
                <w:noProof/>
                <w:webHidden/>
              </w:rPr>
              <w:fldChar w:fldCharType="end"/>
            </w:r>
          </w:hyperlink>
        </w:p>
        <w:p w14:paraId="3A04D66C" w14:textId="77777777" w:rsidR="00F87047" w:rsidRDefault="00F87047">
          <w:pPr>
            <w:pStyle w:val="Verzeichnis2"/>
            <w:rPr>
              <w:rFonts w:asciiTheme="minorHAnsi" w:eastAsiaTheme="minorEastAsia" w:hAnsiTheme="minorHAnsi" w:cstheme="minorBidi"/>
              <w:noProof/>
              <w:sz w:val="22"/>
              <w:szCs w:val="22"/>
              <w:lang w:val="en-US"/>
            </w:rPr>
          </w:pPr>
          <w:hyperlink w:anchor="_Toc440917297" w:history="1">
            <w:r w:rsidRPr="00AB68D0">
              <w:rPr>
                <w:rStyle w:val="Hyperlink"/>
                <w:noProof/>
              </w:rPr>
              <w:t>6.1 PPT-Studio und VRPN</w:t>
            </w:r>
            <w:r>
              <w:rPr>
                <w:noProof/>
                <w:webHidden/>
              </w:rPr>
              <w:tab/>
            </w:r>
            <w:r>
              <w:rPr>
                <w:noProof/>
                <w:webHidden/>
              </w:rPr>
              <w:fldChar w:fldCharType="begin"/>
            </w:r>
            <w:r>
              <w:rPr>
                <w:noProof/>
                <w:webHidden/>
              </w:rPr>
              <w:instrText xml:space="preserve"> PAGEREF _Toc440917297 \h </w:instrText>
            </w:r>
            <w:r>
              <w:rPr>
                <w:noProof/>
                <w:webHidden/>
              </w:rPr>
            </w:r>
            <w:r>
              <w:rPr>
                <w:noProof/>
                <w:webHidden/>
              </w:rPr>
              <w:fldChar w:fldCharType="separate"/>
            </w:r>
            <w:r>
              <w:rPr>
                <w:noProof/>
                <w:webHidden/>
              </w:rPr>
              <w:t>61</w:t>
            </w:r>
            <w:r>
              <w:rPr>
                <w:noProof/>
                <w:webHidden/>
              </w:rPr>
              <w:fldChar w:fldCharType="end"/>
            </w:r>
          </w:hyperlink>
        </w:p>
        <w:p w14:paraId="66A2B3BD" w14:textId="77777777" w:rsidR="00F87047" w:rsidRDefault="00F87047">
          <w:pPr>
            <w:pStyle w:val="Verzeichnis2"/>
            <w:rPr>
              <w:rFonts w:asciiTheme="minorHAnsi" w:eastAsiaTheme="minorEastAsia" w:hAnsiTheme="minorHAnsi" w:cstheme="minorBidi"/>
              <w:noProof/>
              <w:sz w:val="22"/>
              <w:szCs w:val="22"/>
              <w:lang w:val="en-US"/>
            </w:rPr>
          </w:pPr>
          <w:hyperlink w:anchor="_Toc440917298" w:history="1">
            <w:r w:rsidRPr="00AB68D0">
              <w:rPr>
                <w:rStyle w:val="Hyperlink"/>
                <w:noProof/>
                <w:lang w:val="en-US"/>
              </w:rPr>
              <w:t>6.2 Wrapping VRPN in C# und Unity</w:t>
            </w:r>
            <w:r>
              <w:rPr>
                <w:noProof/>
                <w:webHidden/>
              </w:rPr>
              <w:tab/>
            </w:r>
            <w:r>
              <w:rPr>
                <w:noProof/>
                <w:webHidden/>
              </w:rPr>
              <w:fldChar w:fldCharType="begin"/>
            </w:r>
            <w:r>
              <w:rPr>
                <w:noProof/>
                <w:webHidden/>
              </w:rPr>
              <w:instrText xml:space="preserve"> PAGEREF _Toc440917298 \h </w:instrText>
            </w:r>
            <w:r>
              <w:rPr>
                <w:noProof/>
                <w:webHidden/>
              </w:rPr>
            </w:r>
            <w:r>
              <w:rPr>
                <w:noProof/>
                <w:webHidden/>
              </w:rPr>
              <w:fldChar w:fldCharType="separate"/>
            </w:r>
            <w:r>
              <w:rPr>
                <w:noProof/>
                <w:webHidden/>
              </w:rPr>
              <w:t>61</w:t>
            </w:r>
            <w:r>
              <w:rPr>
                <w:noProof/>
                <w:webHidden/>
              </w:rPr>
              <w:fldChar w:fldCharType="end"/>
            </w:r>
          </w:hyperlink>
        </w:p>
        <w:p w14:paraId="0AD656F2" w14:textId="77777777" w:rsidR="00F87047" w:rsidRDefault="00F87047">
          <w:pPr>
            <w:pStyle w:val="Verzeichnis2"/>
            <w:rPr>
              <w:rFonts w:asciiTheme="minorHAnsi" w:eastAsiaTheme="minorEastAsia" w:hAnsiTheme="minorHAnsi" w:cstheme="minorBidi"/>
              <w:noProof/>
              <w:sz w:val="22"/>
              <w:szCs w:val="22"/>
              <w:lang w:val="en-US"/>
            </w:rPr>
          </w:pPr>
          <w:hyperlink w:anchor="_Toc440917299" w:history="1">
            <w:r w:rsidRPr="00AB68D0">
              <w:rPr>
                <w:rStyle w:val="Hyperlink"/>
                <w:noProof/>
              </w:rPr>
              <w:t>6.3 Unity Plugin Projekt als Debugger</w:t>
            </w:r>
            <w:r>
              <w:rPr>
                <w:noProof/>
                <w:webHidden/>
              </w:rPr>
              <w:tab/>
            </w:r>
            <w:r>
              <w:rPr>
                <w:noProof/>
                <w:webHidden/>
              </w:rPr>
              <w:fldChar w:fldCharType="begin"/>
            </w:r>
            <w:r>
              <w:rPr>
                <w:noProof/>
                <w:webHidden/>
              </w:rPr>
              <w:instrText xml:space="preserve"> PAGEREF _Toc440917299 \h </w:instrText>
            </w:r>
            <w:r>
              <w:rPr>
                <w:noProof/>
                <w:webHidden/>
              </w:rPr>
            </w:r>
            <w:r>
              <w:rPr>
                <w:noProof/>
                <w:webHidden/>
              </w:rPr>
              <w:fldChar w:fldCharType="separate"/>
            </w:r>
            <w:r>
              <w:rPr>
                <w:noProof/>
                <w:webHidden/>
              </w:rPr>
              <w:t>62</w:t>
            </w:r>
            <w:r>
              <w:rPr>
                <w:noProof/>
                <w:webHidden/>
              </w:rPr>
              <w:fldChar w:fldCharType="end"/>
            </w:r>
          </w:hyperlink>
        </w:p>
        <w:p w14:paraId="5BD22A00" w14:textId="77777777" w:rsidR="00F87047" w:rsidRDefault="00F87047">
          <w:pPr>
            <w:pStyle w:val="Verzeichnis2"/>
            <w:rPr>
              <w:rFonts w:asciiTheme="minorHAnsi" w:eastAsiaTheme="minorEastAsia" w:hAnsiTheme="minorHAnsi" w:cstheme="minorBidi"/>
              <w:noProof/>
              <w:sz w:val="22"/>
              <w:szCs w:val="22"/>
              <w:lang w:val="en-US"/>
            </w:rPr>
          </w:pPr>
          <w:hyperlink w:anchor="_Toc440917300" w:history="1">
            <w:r w:rsidRPr="00AB68D0">
              <w:rPr>
                <w:rStyle w:val="Hyperlink"/>
                <w:noProof/>
              </w:rPr>
              <w:t>6.4 Performance Tests Unity Server</w:t>
            </w:r>
            <w:r>
              <w:rPr>
                <w:noProof/>
                <w:webHidden/>
              </w:rPr>
              <w:tab/>
            </w:r>
            <w:r>
              <w:rPr>
                <w:noProof/>
                <w:webHidden/>
              </w:rPr>
              <w:fldChar w:fldCharType="begin"/>
            </w:r>
            <w:r>
              <w:rPr>
                <w:noProof/>
                <w:webHidden/>
              </w:rPr>
              <w:instrText xml:space="preserve"> PAGEREF _Toc440917300 \h </w:instrText>
            </w:r>
            <w:r>
              <w:rPr>
                <w:noProof/>
                <w:webHidden/>
              </w:rPr>
            </w:r>
            <w:r>
              <w:rPr>
                <w:noProof/>
                <w:webHidden/>
              </w:rPr>
              <w:fldChar w:fldCharType="separate"/>
            </w:r>
            <w:r>
              <w:rPr>
                <w:noProof/>
                <w:webHidden/>
              </w:rPr>
              <w:t>63</w:t>
            </w:r>
            <w:r>
              <w:rPr>
                <w:noProof/>
                <w:webHidden/>
              </w:rPr>
              <w:fldChar w:fldCharType="end"/>
            </w:r>
          </w:hyperlink>
        </w:p>
        <w:p w14:paraId="28A222A9" w14:textId="77777777" w:rsidR="00F87047" w:rsidRDefault="00F87047">
          <w:pPr>
            <w:pStyle w:val="Verzeichnis1"/>
            <w:rPr>
              <w:rFonts w:asciiTheme="minorHAnsi" w:eastAsiaTheme="minorEastAsia" w:hAnsiTheme="minorHAnsi" w:cstheme="minorBidi"/>
              <w:noProof/>
              <w:sz w:val="22"/>
              <w:szCs w:val="22"/>
              <w:lang w:val="en-US"/>
            </w:rPr>
          </w:pPr>
          <w:hyperlink w:anchor="_Toc440917301" w:history="1">
            <w:r w:rsidRPr="00AB68D0">
              <w:rPr>
                <w:rStyle w:val="Hyperlink"/>
                <w:noProof/>
              </w:rPr>
              <w:t>7</w:t>
            </w:r>
            <w:r>
              <w:rPr>
                <w:rFonts w:asciiTheme="minorHAnsi" w:eastAsiaTheme="minorEastAsia" w:hAnsiTheme="minorHAnsi" w:cstheme="minorBidi"/>
                <w:noProof/>
                <w:sz w:val="22"/>
                <w:szCs w:val="22"/>
                <w:lang w:val="en-US"/>
              </w:rPr>
              <w:tab/>
            </w:r>
            <w:r w:rsidRPr="00AB68D0">
              <w:rPr>
                <w:rStyle w:val="Hyperlink"/>
                <w:noProof/>
              </w:rPr>
              <w:t>Projektmanagement</w:t>
            </w:r>
            <w:r>
              <w:rPr>
                <w:noProof/>
                <w:webHidden/>
              </w:rPr>
              <w:tab/>
            </w:r>
            <w:r>
              <w:rPr>
                <w:noProof/>
                <w:webHidden/>
              </w:rPr>
              <w:fldChar w:fldCharType="begin"/>
            </w:r>
            <w:r>
              <w:rPr>
                <w:noProof/>
                <w:webHidden/>
              </w:rPr>
              <w:instrText xml:space="preserve"> PAGEREF _Toc440917301 \h </w:instrText>
            </w:r>
            <w:r>
              <w:rPr>
                <w:noProof/>
                <w:webHidden/>
              </w:rPr>
            </w:r>
            <w:r>
              <w:rPr>
                <w:noProof/>
                <w:webHidden/>
              </w:rPr>
              <w:fldChar w:fldCharType="separate"/>
            </w:r>
            <w:r>
              <w:rPr>
                <w:noProof/>
                <w:webHidden/>
              </w:rPr>
              <w:t>66</w:t>
            </w:r>
            <w:r>
              <w:rPr>
                <w:noProof/>
                <w:webHidden/>
              </w:rPr>
              <w:fldChar w:fldCharType="end"/>
            </w:r>
          </w:hyperlink>
        </w:p>
        <w:p w14:paraId="6F186D02" w14:textId="77777777" w:rsidR="00F87047" w:rsidRDefault="00F87047">
          <w:pPr>
            <w:pStyle w:val="Verzeichnis2"/>
            <w:rPr>
              <w:rFonts w:asciiTheme="minorHAnsi" w:eastAsiaTheme="minorEastAsia" w:hAnsiTheme="minorHAnsi" w:cstheme="minorBidi"/>
              <w:noProof/>
              <w:sz w:val="22"/>
              <w:szCs w:val="22"/>
              <w:lang w:val="en-US"/>
            </w:rPr>
          </w:pPr>
          <w:hyperlink w:anchor="_Toc440917302" w:history="1">
            <w:r w:rsidRPr="00AB68D0">
              <w:rPr>
                <w:rStyle w:val="Hyperlink"/>
                <w:noProof/>
              </w:rPr>
              <w:t>7.1 Aufgabenstellung</w:t>
            </w:r>
            <w:r>
              <w:rPr>
                <w:noProof/>
                <w:webHidden/>
              </w:rPr>
              <w:tab/>
            </w:r>
            <w:r>
              <w:rPr>
                <w:noProof/>
                <w:webHidden/>
              </w:rPr>
              <w:fldChar w:fldCharType="begin"/>
            </w:r>
            <w:r>
              <w:rPr>
                <w:noProof/>
                <w:webHidden/>
              </w:rPr>
              <w:instrText xml:space="preserve"> PAGEREF _Toc440917302 \h </w:instrText>
            </w:r>
            <w:r>
              <w:rPr>
                <w:noProof/>
                <w:webHidden/>
              </w:rPr>
            </w:r>
            <w:r>
              <w:rPr>
                <w:noProof/>
                <w:webHidden/>
              </w:rPr>
              <w:fldChar w:fldCharType="separate"/>
            </w:r>
            <w:r>
              <w:rPr>
                <w:noProof/>
                <w:webHidden/>
              </w:rPr>
              <w:t>66</w:t>
            </w:r>
            <w:r>
              <w:rPr>
                <w:noProof/>
                <w:webHidden/>
              </w:rPr>
              <w:fldChar w:fldCharType="end"/>
            </w:r>
          </w:hyperlink>
        </w:p>
        <w:p w14:paraId="171AC7BC" w14:textId="77777777" w:rsidR="00F87047" w:rsidRDefault="00F87047">
          <w:pPr>
            <w:pStyle w:val="Verzeichnis2"/>
            <w:rPr>
              <w:rFonts w:asciiTheme="minorHAnsi" w:eastAsiaTheme="minorEastAsia" w:hAnsiTheme="minorHAnsi" w:cstheme="minorBidi"/>
              <w:noProof/>
              <w:sz w:val="22"/>
              <w:szCs w:val="22"/>
              <w:lang w:val="en-US"/>
            </w:rPr>
          </w:pPr>
          <w:hyperlink w:anchor="_Toc440917303" w:history="1">
            <w:r w:rsidRPr="00AB68D0">
              <w:rPr>
                <w:rStyle w:val="Hyperlink"/>
                <w:noProof/>
              </w:rPr>
              <w:t>7.2 Zieldefinitionen</w:t>
            </w:r>
            <w:r>
              <w:rPr>
                <w:noProof/>
                <w:webHidden/>
              </w:rPr>
              <w:tab/>
            </w:r>
            <w:r>
              <w:rPr>
                <w:noProof/>
                <w:webHidden/>
              </w:rPr>
              <w:fldChar w:fldCharType="begin"/>
            </w:r>
            <w:r>
              <w:rPr>
                <w:noProof/>
                <w:webHidden/>
              </w:rPr>
              <w:instrText xml:space="preserve"> PAGEREF _Toc440917303 \h </w:instrText>
            </w:r>
            <w:r>
              <w:rPr>
                <w:noProof/>
                <w:webHidden/>
              </w:rPr>
            </w:r>
            <w:r>
              <w:rPr>
                <w:noProof/>
                <w:webHidden/>
              </w:rPr>
              <w:fldChar w:fldCharType="separate"/>
            </w:r>
            <w:r>
              <w:rPr>
                <w:noProof/>
                <w:webHidden/>
              </w:rPr>
              <w:t>66</w:t>
            </w:r>
            <w:r>
              <w:rPr>
                <w:noProof/>
                <w:webHidden/>
              </w:rPr>
              <w:fldChar w:fldCharType="end"/>
            </w:r>
          </w:hyperlink>
        </w:p>
        <w:p w14:paraId="796D413F" w14:textId="77777777" w:rsidR="00F87047" w:rsidRDefault="00F87047">
          <w:pPr>
            <w:pStyle w:val="Verzeichnis3"/>
            <w:tabs>
              <w:tab w:val="right" w:pos="9457"/>
            </w:tabs>
            <w:rPr>
              <w:rFonts w:asciiTheme="minorHAnsi" w:eastAsiaTheme="minorEastAsia" w:hAnsiTheme="minorHAnsi" w:cstheme="minorBidi"/>
              <w:noProof/>
              <w:sz w:val="22"/>
              <w:szCs w:val="22"/>
              <w:lang w:val="en-US"/>
            </w:rPr>
          </w:pPr>
          <w:hyperlink w:anchor="_Toc440917304" w:history="1">
            <w:r w:rsidRPr="00AB68D0">
              <w:rPr>
                <w:rStyle w:val="Hyperlink"/>
                <w:noProof/>
              </w:rPr>
              <w:t>7.2.1 Funktionale Anforderungen</w:t>
            </w:r>
            <w:r>
              <w:rPr>
                <w:noProof/>
                <w:webHidden/>
              </w:rPr>
              <w:tab/>
            </w:r>
            <w:r>
              <w:rPr>
                <w:noProof/>
                <w:webHidden/>
              </w:rPr>
              <w:fldChar w:fldCharType="begin"/>
            </w:r>
            <w:r>
              <w:rPr>
                <w:noProof/>
                <w:webHidden/>
              </w:rPr>
              <w:instrText xml:space="preserve"> PAGEREF _Toc440917304 \h </w:instrText>
            </w:r>
            <w:r>
              <w:rPr>
                <w:noProof/>
                <w:webHidden/>
              </w:rPr>
            </w:r>
            <w:r>
              <w:rPr>
                <w:noProof/>
                <w:webHidden/>
              </w:rPr>
              <w:fldChar w:fldCharType="separate"/>
            </w:r>
            <w:r>
              <w:rPr>
                <w:noProof/>
                <w:webHidden/>
              </w:rPr>
              <w:t>67</w:t>
            </w:r>
            <w:r>
              <w:rPr>
                <w:noProof/>
                <w:webHidden/>
              </w:rPr>
              <w:fldChar w:fldCharType="end"/>
            </w:r>
          </w:hyperlink>
        </w:p>
        <w:p w14:paraId="6F6D18CD" w14:textId="77777777" w:rsidR="00F87047" w:rsidRDefault="00F87047">
          <w:pPr>
            <w:pStyle w:val="Verzeichnis2"/>
            <w:rPr>
              <w:rFonts w:asciiTheme="minorHAnsi" w:eastAsiaTheme="minorEastAsia" w:hAnsiTheme="minorHAnsi" w:cstheme="minorBidi"/>
              <w:noProof/>
              <w:sz w:val="22"/>
              <w:szCs w:val="22"/>
              <w:lang w:val="en-US"/>
            </w:rPr>
          </w:pPr>
          <w:hyperlink w:anchor="_Toc440917305" w:history="1">
            <w:r w:rsidRPr="00AB68D0">
              <w:rPr>
                <w:rStyle w:val="Hyperlink"/>
                <w:noProof/>
              </w:rPr>
              <w:t>7.3 Projektorganisation</w:t>
            </w:r>
            <w:r>
              <w:rPr>
                <w:noProof/>
                <w:webHidden/>
              </w:rPr>
              <w:tab/>
            </w:r>
            <w:r>
              <w:rPr>
                <w:noProof/>
                <w:webHidden/>
              </w:rPr>
              <w:fldChar w:fldCharType="begin"/>
            </w:r>
            <w:r>
              <w:rPr>
                <w:noProof/>
                <w:webHidden/>
              </w:rPr>
              <w:instrText xml:space="preserve"> PAGEREF _Toc440917305 \h </w:instrText>
            </w:r>
            <w:r>
              <w:rPr>
                <w:noProof/>
                <w:webHidden/>
              </w:rPr>
            </w:r>
            <w:r>
              <w:rPr>
                <w:noProof/>
                <w:webHidden/>
              </w:rPr>
              <w:fldChar w:fldCharType="separate"/>
            </w:r>
            <w:r>
              <w:rPr>
                <w:noProof/>
                <w:webHidden/>
              </w:rPr>
              <w:t>67</w:t>
            </w:r>
            <w:r>
              <w:rPr>
                <w:noProof/>
                <w:webHidden/>
              </w:rPr>
              <w:fldChar w:fldCharType="end"/>
            </w:r>
          </w:hyperlink>
        </w:p>
        <w:p w14:paraId="475D67AF" w14:textId="77777777" w:rsidR="00F87047" w:rsidRDefault="00F87047">
          <w:pPr>
            <w:pStyle w:val="Verzeichnis3"/>
            <w:tabs>
              <w:tab w:val="right" w:pos="9457"/>
            </w:tabs>
            <w:rPr>
              <w:rFonts w:asciiTheme="minorHAnsi" w:eastAsiaTheme="minorEastAsia" w:hAnsiTheme="minorHAnsi" w:cstheme="minorBidi"/>
              <w:noProof/>
              <w:sz w:val="22"/>
              <w:szCs w:val="22"/>
              <w:lang w:val="en-US"/>
            </w:rPr>
          </w:pPr>
          <w:hyperlink w:anchor="_Toc440917306" w:history="1">
            <w:r w:rsidRPr="00AB68D0">
              <w:rPr>
                <w:rStyle w:val="Hyperlink"/>
                <w:noProof/>
              </w:rPr>
              <w:t>7.3.1 Projektteam</w:t>
            </w:r>
            <w:r>
              <w:rPr>
                <w:noProof/>
                <w:webHidden/>
              </w:rPr>
              <w:tab/>
            </w:r>
            <w:r>
              <w:rPr>
                <w:noProof/>
                <w:webHidden/>
              </w:rPr>
              <w:fldChar w:fldCharType="begin"/>
            </w:r>
            <w:r>
              <w:rPr>
                <w:noProof/>
                <w:webHidden/>
              </w:rPr>
              <w:instrText xml:space="preserve"> PAGEREF _Toc440917306 \h </w:instrText>
            </w:r>
            <w:r>
              <w:rPr>
                <w:noProof/>
                <w:webHidden/>
              </w:rPr>
            </w:r>
            <w:r>
              <w:rPr>
                <w:noProof/>
                <w:webHidden/>
              </w:rPr>
              <w:fldChar w:fldCharType="separate"/>
            </w:r>
            <w:r>
              <w:rPr>
                <w:noProof/>
                <w:webHidden/>
              </w:rPr>
              <w:t>67</w:t>
            </w:r>
            <w:r>
              <w:rPr>
                <w:noProof/>
                <w:webHidden/>
              </w:rPr>
              <w:fldChar w:fldCharType="end"/>
            </w:r>
          </w:hyperlink>
        </w:p>
        <w:p w14:paraId="655F7E1D" w14:textId="77777777" w:rsidR="00F87047" w:rsidRDefault="00F87047">
          <w:pPr>
            <w:pStyle w:val="Verzeichnis3"/>
            <w:tabs>
              <w:tab w:val="right" w:pos="9457"/>
            </w:tabs>
            <w:rPr>
              <w:rFonts w:asciiTheme="minorHAnsi" w:eastAsiaTheme="minorEastAsia" w:hAnsiTheme="minorHAnsi" w:cstheme="minorBidi"/>
              <w:noProof/>
              <w:sz w:val="22"/>
              <w:szCs w:val="22"/>
              <w:lang w:val="en-US"/>
            </w:rPr>
          </w:pPr>
          <w:hyperlink w:anchor="_Toc440917307" w:history="1">
            <w:r w:rsidRPr="00AB68D0">
              <w:rPr>
                <w:rStyle w:val="Hyperlink"/>
                <w:noProof/>
              </w:rPr>
              <w:t>7.3.2 Betreuer</w:t>
            </w:r>
            <w:r>
              <w:rPr>
                <w:noProof/>
                <w:webHidden/>
              </w:rPr>
              <w:tab/>
            </w:r>
            <w:r>
              <w:rPr>
                <w:noProof/>
                <w:webHidden/>
              </w:rPr>
              <w:fldChar w:fldCharType="begin"/>
            </w:r>
            <w:r>
              <w:rPr>
                <w:noProof/>
                <w:webHidden/>
              </w:rPr>
              <w:instrText xml:space="preserve"> PAGEREF _Toc440917307 \h </w:instrText>
            </w:r>
            <w:r>
              <w:rPr>
                <w:noProof/>
                <w:webHidden/>
              </w:rPr>
            </w:r>
            <w:r>
              <w:rPr>
                <w:noProof/>
                <w:webHidden/>
              </w:rPr>
              <w:fldChar w:fldCharType="separate"/>
            </w:r>
            <w:r>
              <w:rPr>
                <w:noProof/>
                <w:webHidden/>
              </w:rPr>
              <w:t>68</w:t>
            </w:r>
            <w:r>
              <w:rPr>
                <w:noProof/>
                <w:webHidden/>
              </w:rPr>
              <w:fldChar w:fldCharType="end"/>
            </w:r>
          </w:hyperlink>
        </w:p>
        <w:p w14:paraId="1B75FAB3" w14:textId="77777777" w:rsidR="00F87047" w:rsidRDefault="00F87047">
          <w:pPr>
            <w:pStyle w:val="Verzeichnis3"/>
            <w:tabs>
              <w:tab w:val="right" w:pos="9457"/>
            </w:tabs>
            <w:rPr>
              <w:rFonts w:asciiTheme="minorHAnsi" w:eastAsiaTheme="minorEastAsia" w:hAnsiTheme="minorHAnsi" w:cstheme="minorBidi"/>
              <w:noProof/>
              <w:sz w:val="22"/>
              <w:szCs w:val="22"/>
              <w:lang w:val="en-US"/>
            </w:rPr>
          </w:pPr>
          <w:hyperlink w:anchor="_Toc440917308" w:history="1">
            <w:r w:rsidRPr="00AB68D0">
              <w:rPr>
                <w:rStyle w:val="Hyperlink"/>
                <w:noProof/>
              </w:rPr>
              <w:t>7.3.3 Experte</w:t>
            </w:r>
            <w:r>
              <w:rPr>
                <w:noProof/>
                <w:webHidden/>
              </w:rPr>
              <w:tab/>
            </w:r>
            <w:r>
              <w:rPr>
                <w:noProof/>
                <w:webHidden/>
              </w:rPr>
              <w:fldChar w:fldCharType="begin"/>
            </w:r>
            <w:r>
              <w:rPr>
                <w:noProof/>
                <w:webHidden/>
              </w:rPr>
              <w:instrText xml:space="preserve"> PAGEREF _Toc440917308 \h </w:instrText>
            </w:r>
            <w:r>
              <w:rPr>
                <w:noProof/>
                <w:webHidden/>
              </w:rPr>
            </w:r>
            <w:r>
              <w:rPr>
                <w:noProof/>
                <w:webHidden/>
              </w:rPr>
              <w:fldChar w:fldCharType="separate"/>
            </w:r>
            <w:r>
              <w:rPr>
                <w:noProof/>
                <w:webHidden/>
              </w:rPr>
              <w:t>68</w:t>
            </w:r>
            <w:r>
              <w:rPr>
                <w:noProof/>
                <w:webHidden/>
              </w:rPr>
              <w:fldChar w:fldCharType="end"/>
            </w:r>
          </w:hyperlink>
        </w:p>
        <w:p w14:paraId="181F688A" w14:textId="77777777" w:rsidR="00F87047" w:rsidRDefault="00F87047">
          <w:pPr>
            <w:pStyle w:val="Verzeichnis2"/>
            <w:rPr>
              <w:rFonts w:asciiTheme="minorHAnsi" w:eastAsiaTheme="minorEastAsia" w:hAnsiTheme="minorHAnsi" w:cstheme="minorBidi"/>
              <w:noProof/>
              <w:sz w:val="22"/>
              <w:szCs w:val="22"/>
              <w:lang w:val="en-US"/>
            </w:rPr>
          </w:pPr>
          <w:hyperlink w:anchor="_Toc440917309" w:history="1">
            <w:r w:rsidRPr="00AB68D0">
              <w:rPr>
                <w:rStyle w:val="Hyperlink"/>
                <w:noProof/>
              </w:rPr>
              <w:t>7.4 Projektplanung, Meilensteine</w:t>
            </w:r>
            <w:r>
              <w:rPr>
                <w:noProof/>
                <w:webHidden/>
              </w:rPr>
              <w:tab/>
            </w:r>
            <w:r>
              <w:rPr>
                <w:noProof/>
                <w:webHidden/>
              </w:rPr>
              <w:fldChar w:fldCharType="begin"/>
            </w:r>
            <w:r>
              <w:rPr>
                <w:noProof/>
                <w:webHidden/>
              </w:rPr>
              <w:instrText xml:space="preserve"> PAGEREF _Toc440917309 \h </w:instrText>
            </w:r>
            <w:r>
              <w:rPr>
                <w:noProof/>
                <w:webHidden/>
              </w:rPr>
            </w:r>
            <w:r>
              <w:rPr>
                <w:noProof/>
                <w:webHidden/>
              </w:rPr>
              <w:fldChar w:fldCharType="separate"/>
            </w:r>
            <w:r>
              <w:rPr>
                <w:noProof/>
                <w:webHidden/>
              </w:rPr>
              <w:t>68</w:t>
            </w:r>
            <w:r>
              <w:rPr>
                <w:noProof/>
                <w:webHidden/>
              </w:rPr>
              <w:fldChar w:fldCharType="end"/>
            </w:r>
          </w:hyperlink>
        </w:p>
        <w:p w14:paraId="07FA42DD" w14:textId="77777777" w:rsidR="00F87047" w:rsidRDefault="00F87047">
          <w:pPr>
            <w:pStyle w:val="Verzeichnis2"/>
            <w:rPr>
              <w:rFonts w:asciiTheme="minorHAnsi" w:eastAsiaTheme="minorEastAsia" w:hAnsiTheme="minorHAnsi" w:cstheme="minorBidi"/>
              <w:noProof/>
              <w:sz w:val="22"/>
              <w:szCs w:val="22"/>
              <w:lang w:val="en-US"/>
            </w:rPr>
          </w:pPr>
          <w:hyperlink w:anchor="_Toc440917310" w:history="1">
            <w:r w:rsidRPr="00AB68D0">
              <w:rPr>
                <w:rStyle w:val="Hyperlink"/>
                <w:noProof/>
              </w:rPr>
              <w:t>7.5 Qualitätssicherung</w:t>
            </w:r>
            <w:r>
              <w:rPr>
                <w:noProof/>
                <w:webHidden/>
              </w:rPr>
              <w:tab/>
            </w:r>
            <w:r>
              <w:rPr>
                <w:noProof/>
                <w:webHidden/>
              </w:rPr>
              <w:fldChar w:fldCharType="begin"/>
            </w:r>
            <w:r>
              <w:rPr>
                <w:noProof/>
                <w:webHidden/>
              </w:rPr>
              <w:instrText xml:space="preserve"> PAGEREF _Toc440917310 \h </w:instrText>
            </w:r>
            <w:r>
              <w:rPr>
                <w:noProof/>
                <w:webHidden/>
              </w:rPr>
            </w:r>
            <w:r>
              <w:rPr>
                <w:noProof/>
                <w:webHidden/>
              </w:rPr>
              <w:fldChar w:fldCharType="separate"/>
            </w:r>
            <w:r>
              <w:rPr>
                <w:noProof/>
                <w:webHidden/>
              </w:rPr>
              <w:t>69</w:t>
            </w:r>
            <w:r>
              <w:rPr>
                <w:noProof/>
                <w:webHidden/>
              </w:rPr>
              <w:fldChar w:fldCharType="end"/>
            </w:r>
          </w:hyperlink>
        </w:p>
        <w:p w14:paraId="26E3CBC3" w14:textId="77777777" w:rsidR="00F87047" w:rsidRDefault="00F87047">
          <w:pPr>
            <w:pStyle w:val="Verzeichnis2"/>
            <w:rPr>
              <w:rFonts w:asciiTheme="minorHAnsi" w:eastAsiaTheme="minorEastAsia" w:hAnsiTheme="minorHAnsi" w:cstheme="minorBidi"/>
              <w:noProof/>
              <w:sz w:val="22"/>
              <w:szCs w:val="22"/>
              <w:lang w:val="en-US"/>
            </w:rPr>
          </w:pPr>
          <w:hyperlink w:anchor="_Toc440917311" w:history="1">
            <w:r w:rsidRPr="00AB68D0">
              <w:rPr>
                <w:rStyle w:val="Hyperlink"/>
                <w:noProof/>
              </w:rPr>
              <w:t>7.6 Risikoanalyse</w:t>
            </w:r>
            <w:r>
              <w:rPr>
                <w:noProof/>
                <w:webHidden/>
              </w:rPr>
              <w:tab/>
            </w:r>
            <w:r>
              <w:rPr>
                <w:noProof/>
                <w:webHidden/>
              </w:rPr>
              <w:fldChar w:fldCharType="begin"/>
            </w:r>
            <w:r>
              <w:rPr>
                <w:noProof/>
                <w:webHidden/>
              </w:rPr>
              <w:instrText xml:space="preserve"> PAGEREF _Toc440917311 \h </w:instrText>
            </w:r>
            <w:r>
              <w:rPr>
                <w:noProof/>
                <w:webHidden/>
              </w:rPr>
            </w:r>
            <w:r>
              <w:rPr>
                <w:noProof/>
                <w:webHidden/>
              </w:rPr>
              <w:fldChar w:fldCharType="separate"/>
            </w:r>
            <w:r>
              <w:rPr>
                <w:noProof/>
                <w:webHidden/>
              </w:rPr>
              <w:t>70</w:t>
            </w:r>
            <w:r>
              <w:rPr>
                <w:noProof/>
                <w:webHidden/>
              </w:rPr>
              <w:fldChar w:fldCharType="end"/>
            </w:r>
          </w:hyperlink>
        </w:p>
        <w:p w14:paraId="0C0CC984" w14:textId="0B057211" w:rsidR="00F87047" w:rsidRDefault="00F87047">
          <w:pPr>
            <w:pStyle w:val="Verzeichnis1"/>
            <w:rPr>
              <w:rFonts w:asciiTheme="minorHAnsi" w:eastAsiaTheme="minorEastAsia" w:hAnsiTheme="minorHAnsi" w:cstheme="minorBidi"/>
              <w:noProof/>
              <w:sz w:val="22"/>
              <w:szCs w:val="22"/>
              <w:lang w:val="en-US"/>
            </w:rPr>
          </w:pPr>
          <w:hyperlink w:anchor="_Toc440917312" w:history="1">
            <w:r w:rsidRPr="00AB68D0">
              <w:rPr>
                <w:rStyle w:val="Hyperlink"/>
                <w:noProof/>
              </w:rPr>
              <w:t>8</w:t>
            </w:r>
            <w:r>
              <w:rPr>
                <w:rFonts w:asciiTheme="minorHAnsi" w:eastAsiaTheme="minorEastAsia" w:hAnsiTheme="minorHAnsi" w:cstheme="minorBidi"/>
                <w:noProof/>
                <w:sz w:val="22"/>
                <w:szCs w:val="22"/>
                <w:lang w:val="en-US"/>
              </w:rPr>
              <w:tab/>
            </w:r>
            <w:r w:rsidRPr="00AB68D0">
              <w:rPr>
                <w:rStyle w:val="Hyperlink"/>
                <w:noProof/>
              </w:rPr>
              <w:t>Fazit</w:t>
            </w:r>
            <w:r>
              <w:rPr>
                <w:noProof/>
                <w:webHidden/>
              </w:rPr>
              <w:tab/>
            </w:r>
            <w:r>
              <w:rPr>
                <w:noProof/>
                <w:webHidden/>
              </w:rPr>
              <w:tab/>
            </w:r>
            <w:r>
              <w:rPr>
                <w:noProof/>
                <w:webHidden/>
              </w:rPr>
              <w:fldChar w:fldCharType="begin"/>
            </w:r>
            <w:r>
              <w:rPr>
                <w:noProof/>
                <w:webHidden/>
              </w:rPr>
              <w:instrText xml:space="preserve"> PAGEREF _Toc440917312 \h </w:instrText>
            </w:r>
            <w:r>
              <w:rPr>
                <w:noProof/>
                <w:webHidden/>
              </w:rPr>
            </w:r>
            <w:r>
              <w:rPr>
                <w:noProof/>
                <w:webHidden/>
              </w:rPr>
              <w:fldChar w:fldCharType="separate"/>
            </w:r>
            <w:r>
              <w:rPr>
                <w:noProof/>
                <w:webHidden/>
              </w:rPr>
              <w:t>71</w:t>
            </w:r>
            <w:r>
              <w:rPr>
                <w:noProof/>
                <w:webHidden/>
              </w:rPr>
              <w:fldChar w:fldCharType="end"/>
            </w:r>
          </w:hyperlink>
        </w:p>
        <w:p w14:paraId="619B7FFA" w14:textId="77777777" w:rsidR="00F87047" w:rsidRDefault="00F87047">
          <w:pPr>
            <w:pStyle w:val="Verzeichnis1"/>
            <w:rPr>
              <w:rFonts w:asciiTheme="minorHAnsi" w:eastAsiaTheme="minorEastAsia" w:hAnsiTheme="minorHAnsi" w:cstheme="minorBidi"/>
              <w:noProof/>
              <w:sz w:val="22"/>
              <w:szCs w:val="22"/>
              <w:lang w:val="en-US"/>
            </w:rPr>
          </w:pPr>
          <w:hyperlink w:anchor="_Toc440917313" w:history="1">
            <w:r w:rsidRPr="00AB68D0">
              <w:rPr>
                <w:rStyle w:val="Hyperlink"/>
                <w:noProof/>
              </w:rPr>
              <w:t>9</w:t>
            </w:r>
            <w:r>
              <w:rPr>
                <w:rFonts w:asciiTheme="minorHAnsi" w:eastAsiaTheme="minorEastAsia" w:hAnsiTheme="minorHAnsi" w:cstheme="minorBidi"/>
                <w:noProof/>
                <w:sz w:val="22"/>
                <w:szCs w:val="22"/>
                <w:lang w:val="en-US"/>
              </w:rPr>
              <w:tab/>
            </w:r>
            <w:r w:rsidRPr="00AB68D0">
              <w:rPr>
                <w:rStyle w:val="Hyperlink"/>
                <w:noProof/>
              </w:rPr>
              <w:t>Abbildungsverzeichnis</w:t>
            </w:r>
            <w:r>
              <w:rPr>
                <w:noProof/>
                <w:webHidden/>
              </w:rPr>
              <w:tab/>
            </w:r>
            <w:r>
              <w:rPr>
                <w:noProof/>
                <w:webHidden/>
              </w:rPr>
              <w:fldChar w:fldCharType="begin"/>
            </w:r>
            <w:r>
              <w:rPr>
                <w:noProof/>
                <w:webHidden/>
              </w:rPr>
              <w:instrText xml:space="preserve"> PAGEREF _Toc440917313 \h </w:instrText>
            </w:r>
            <w:r>
              <w:rPr>
                <w:noProof/>
                <w:webHidden/>
              </w:rPr>
            </w:r>
            <w:r>
              <w:rPr>
                <w:noProof/>
                <w:webHidden/>
              </w:rPr>
              <w:fldChar w:fldCharType="separate"/>
            </w:r>
            <w:r>
              <w:rPr>
                <w:noProof/>
                <w:webHidden/>
              </w:rPr>
              <w:t>72</w:t>
            </w:r>
            <w:r>
              <w:rPr>
                <w:noProof/>
                <w:webHidden/>
              </w:rPr>
              <w:fldChar w:fldCharType="end"/>
            </w:r>
          </w:hyperlink>
        </w:p>
        <w:p w14:paraId="25898E69" w14:textId="77777777" w:rsidR="00F87047" w:rsidRDefault="00F87047">
          <w:pPr>
            <w:pStyle w:val="Verzeichnis1"/>
            <w:rPr>
              <w:rFonts w:asciiTheme="minorHAnsi" w:eastAsiaTheme="minorEastAsia" w:hAnsiTheme="minorHAnsi" w:cstheme="minorBidi"/>
              <w:noProof/>
              <w:sz w:val="22"/>
              <w:szCs w:val="22"/>
              <w:lang w:val="en-US"/>
            </w:rPr>
          </w:pPr>
          <w:hyperlink w:anchor="_Toc440917314" w:history="1">
            <w:r w:rsidRPr="00AB68D0">
              <w:rPr>
                <w:rStyle w:val="Hyperlink"/>
                <w:noProof/>
              </w:rPr>
              <w:t>10</w:t>
            </w:r>
            <w:r>
              <w:rPr>
                <w:rFonts w:asciiTheme="minorHAnsi" w:eastAsiaTheme="minorEastAsia" w:hAnsiTheme="minorHAnsi" w:cstheme="minorBidi"/>
                <w:noProof/>
                <w:sz w:val="22"/>
                <w:szCs w:val="22"/>
                <w:lang w:val="en-US"/>
              </w:rPr>
              <w:tab/>
            </w:r>
            <w:r w:rsidRPr="00AB68D0">
              <w:rPr>
                <w:rStyle w:val="Hyperlink"/>
                <w:noProof/>
              </w:rPr>
              <w:t>Tabellenverzeichnis</w:t>
            </w:r>
            <w:r>
              <w:rPr>
                <w:noProof/>
                <w:webHidden/>
              </w:rPr>
              <w:tab/>
            </w:r>
            <w:r>
              <w:rPr>
                <w:noProof/>
                <w:webHidden/>
              </w:rPr>
              <w:fldChar w:fldCharType="begin"/>
            </w:r>
            <w:r>
              <w:rPr>
                <w:noProof/>
                <w:webHidden/>
              </w:rPr>
              <w:instrText xml:space="preserve"> PAGEREF _Toc440917314 \h </w:instrText>
            </w:r>
            <w:r>
              <w:rPr>
                <w:noProof/>
                <w:webHidden/>
              </w:rPr>
            </w:r>
            <w:r>
              <w:rPr>
                <w:noProof/>
                <w:webHidden/>
              </w:rPr>
              <w:fldChar w:fldCharType="separate"/>
            </w:r>
            <w:r>
              <w:rPr>
                <w:noProof/>
                <w:webHidden/>
              </w:rPr>
              <w:t>74</w:t>
            </w:r>
            <w:r>
              <w:rPr>
                <w:noProof/>
                <w:webHidden/>
              </w:rPr>
              <w:fldChar w:fldCharType="end"/>
            </w:r>
          </w:hyperlink>
        </w:p>
        <w:p w14:paraId="29291DE6" w14:textId="77777777" w:rsidR="00F87047" w:rsidRDefault="00F87047">
          <w:pPr>
            <w:pStyle w:val="Verzeichnis1"/>
            <w:rPr>
              <w:rFonts w:asciiTheme="minorHAnsi" w:eastAsiaTheme="minorEastAsia" w:hAnsiTheme="minorHAnsi" w:cstheme="minorBidi"/>
              <w:noProof/>
              <w:sz w:val="22"/>
              <w:szCs w:val="22"/>
              <w:lang w:val="en-US"/>
            </w:rPr>
          </w:pPr>
          <w:hyperlink w:anchor="_Toc440917315" w:history="1">
            <w:r w:rsidRPr="00AB68D0">
              <w:rPr>
                <w:rStyle w:val="Hyperlink"/>
                <w:noProof/>
              </w:rPr>
              <w:t>11</w:t>
            </w:r>
            <w:r>
              <w:rPr>
                <w:rFonts w:asciiTheme="minorHAnsi" w:eastAsiaTheme="minorEastAsia" w:hAnsiTheme="minorHAnsi" w:cstheme="minorBidi"/>
                <w:noProof/>
                <w:sz w:val="22"/>
                <w:szCs w:val="22"/>
                <w:lang w:val="en-US"/>
              </w:rPr>
              <w:tab/>
            </w:r>
            <w:r w:rsidRPr="00AB68D0">
              <w:rPr>
                <w:rStyle w:val="Hyperlink"/>
                <w:noProof/>
              </w:rPr>
              <w:t>Quellcodeverzeichniss</w:t>
            </w:r>
            <w:r>
              <w:rPr>
                <w:noProof/>
                <w:webHidden/>
              </w:rPr>
              <w:tab/>
            </w:r>
            <w:r>
              <w:rPr>
                <w:noProof/>
                <w:webHidden/>
              </w:rPr>
              <w:fldChar w:fldCharType="begin"/>
            </w:r>
            <w:r>
              <w:rPr>
                <w:noProof/>
                <w:webHidden/>
              </w:rPr>
              <w:instrText xml:space="preserve"> PAGEREF _Toc440917315 \h </w:instrText>
            </w:r>
            <w:r>
              <w:rPr>
                <w:noProof/>
                <w:webHidden/>
              </w:rPr>
            </w:r>
            <w:r>
              <w:rPr>
                <w:noProof/>
                <w:webHidden/>
              </w:rPr>
              <w:fldChar w:fldCharType="separate"/>
            </w:r>
            <w:r>
              <w:rPr>
                <w:noProof/>
                <w:webHidden/>
              </w:rPr>
              <w:t>74</w:t>
            </w:r>
            <w:r>
              <w:rPr>
                <w:noProof/>
                <w:webHidden/>
              </w:rPr>
              <w:fldChar w:fldCharType="end"/>
            </w:r>
          </w:hyperlink>
        </w:p>
        <w:p w14:paraId="296CCC89" w14:textId="77777777" w:rsidR="00F87047" w:rsidRDefault="00F87047">
          <w:pPr>
            <w:pStyle w:val="Verzeichnis1"/>
            <w:rPr>
              <w:rFonts w:asciiTheme="minorHAnsi" w:eastAsiaTheme="minorEastAsia" w:hAnsiTheme="minorHAnsi" w:cstheme="minorBidi"/>
              <w:noProof/>
              <w:sz w:val="22"/>
              <w:szCs w:val="22"/>
              <w:lang w:val="en-US"/>
            </w:rPr>
          </w:pPr>
          <w:hyperlink w:anchor="_Toc440917316" w:history="1">
            <w:r w:rsidRPr="00AB68D0">
              <w:rPr>
                <w:rStyle w:val="Hyperlink"/>
                <w:noProof/>
              </w:rPr>
              <w:t>12</w:t>
            </w:r>
            <w:r>
              <w:rPr>
                <w:rFonts w:asciiTheme="minorHAnsi" w:eastAsiaTheme="minorEastAsia" w:hAnsiTheme="minorHAnsi" w:cstheme="minorBidi"/>
                <w:noProof/>
                <w:sz w:val="22"/>
                <w:szCs w:val="22"/>
                <w:lang w:val="en-US"/>
              </w:rPr>
              <w:tab/>
            </w:r>
            <w:r w:rsidRPr="00AB68D0">
              <w:rPr>
                <w:rStyle w:val="Hyperlink"/>
                <w:noProof/>
              </w:rPr>
              <w:t>Glossar</w:t>
            </w:r>
            <w:r>
              <w:rPr>
                <w:noProof/>
                <w:webHidden/>
              </w:rPr>
              <w:tab/>
            </w:r>
            <w:r>
              <w:rPr>
                <w:noProof/>
                <w:webHidden/>
              </w:rPr>
              <w:fldChar w:fldCharType="begin"/>
            </w:r>
            <w:r>
              <w:rPr>
                <w:noProof/>
                <w:webHidden/>
              </w:rPr>
              <w:instrText xml:space="preserve"> PAGEREF _Toc440917316 \h </w:instrText>
            </w:r>
            <w:r>
              <w:rPr>
                <w:noProof/>
                <w:webHidden/>
              </w:rPr>
            </w:r>
            <w:r>
              <w:rPr>
                <w:noProof/>
                <w:webHidden/>
              </w:rPr>
              <w:fldChar w:fldCharType="separate"/>
            </w:r>
            <w:r>
              <w:rPr>
                <w:noProof/>
                <w:webHidden/>
              </w:rPr>
              <w:t>75</w:t>
            </w:r>
            <w:r>
              <w:rPr>
                <w:noProof/>
                <w:webHidden/>
              </w:rPr>
              <w:fldChar w:fldCharType="end"/>
            </w:r>
          </w:hyperlink>
        </w:p>
        <w:p w14:paraId="4DEF5E4A" w14:textId="77777777" w:rsidR="00F87047" w:rsidRDefault="00F87047">
          <w:pPr>
            <w:pStyle w:val="Verzeichnis1"/>
            <w:rPr>
              <w:rFonts w:asciiTheme="minorHAnsi" w:eastAsiaTheme="minorEastAsia" w:hAnsiTheme="minorHAnsi" w:cstheme="minorBidi"/>
              <w:noProof/>
              <w:sz w:val="22"/>
              <w:szCs w:val="22"/>
              <w:lang w:val="en-US"/>
            </w:rPr>
          </w:pPr>
          <w:hyperlink w:anchor="_Toc440917317" w:history="1">
            <w:r w:rsidRPr="00AB68D0">
              <w:rPr>
                <w:rStyle w:val="Hyperlink"/>
                <w:noProof/>
              </w:rPr>
              <w:t>13</w:t>
            </w:r>
            <w:r>
              <w:rPr>
                <w:rFonts w:asciiTheme="minorHAnsi" w:eastAsiaTheme="minorEastAsia" w:hAnsiTheme="minorHAnsi" w:cstheme="minorBidi"/>
                <w:noProof/>
                <w:sz w:val="22"/>
                <w:szCs w:val="22"/>
                <w:lang w:val="en-US"/>
              </w:rPr>
              <w:tab/>
            </w:r>
            <w:r w:rsidRPr="00AB68D0">
              <w:rPr>
                <w:rStyle w:val="Hyperlink"/>
                <w:noProof/>
                <w:lang w:val="de-DE"/>
              </w:rPr>
              <w:t xml:space="preserve"> Literaturverzeichnis</w:t>
            </w:r>
            <w:r>
              <w:rPr>
                <w:noProof/>
                <w:webHidden/>
              </w:rPr>
              <w:tab/>
            </w:r>
            <w:r>
              <w:rPr>
                <w:noProof/>
                <w:webHidden/>
              </w:rPr>
              <w:fldChar w:fldCharType="begin"/>
            </w:r>
            <w:r>
              <w:rPr>
                <w:noProof/>
                <w:webHidden/>
              </w:rPr>
              <w:instrText xml:space="preserve"> PAGEREF _Toc440917317 \h </w:instrText>
            </w:r>
            <w:r>
              <w:rPr>
                <w:noProof/>
                <w:webHidden/>
              </w:rPr>
            </w:r>
            <w:r>
              <w:rPr>
                <w:noProof/>
                <w:webHidden/>
              </w:rPr>
              <w:fldChar w:fldCharType="separate"/>
            </w:r>
            <w:r>
              <w:rPr>
                <w:noProof/>
                <w:webHidden/>
              </w:rPr>
              <w:t>79</w:t>
            </w:r>
            <w:r>
              <w:rPr>
                <w:noProof/>
                <w:webHidden/>
              </w:rPr>
              <w:fldChar w:fldCharType="end"/>
            </w:r>
          </w:hyperlink>
        </w:p>
        <w:p w14:paraId="73011166" w14:textId="77777777" w:rsidR="00F87047" w:rsidRDefault="00F87047">
          <w:pPr>
            <w:pStyle w:val="Verzeichnis1"/>
            <w:rPr>
              <w:rFonts w:asciiTheme="minorHAnsi" w:eastAsiaTheme="minorEastAsia" w:hAnsiTheme="minorHAnsi" w:cstheme="minorBidi"/>
              <w:noProof/>
              <w:sz w:val="22"/>
              <w:szCs w:val="22"/>
              <w:lang w:val="en-US"/>
            </w:rPr>
          </w:pPr>
          <w:hyperlink w:anchor="_Toc440917318" w:history="1">
            <w:r w:rsidRPr="00AB68D0">
              <w:rPr>
                <w:rStyle w:val="Hyperlink"/>
                <w:noProof/>
              </w:rPr>
              <w:t>14</w:t>
            </w:r>
            <w:r>
              <w:rPr>
                <w:rFonts w:asciiTheme="minorHAnsi" w:eastAsiaTheme="minorEastAsia" w:hAnsiTheme="minorHAnsi" w:cstheme="minorBidi"/>
                <w:noProof/>
                <w:sz w:val="22"/>
                <w:szCs w:val="22"/>
                <w:lang w:val="en-US"/>
              </w:rPr>
              <w:tab/>
            </w:r>
            <w:r w:rsidRPr="00AB68D0">
              <w:rPr>
                <w:rStyle w:val="Hyperlink"/>
                <w:noProof/>
              </w:rPr>
              <w:t>Anhang</w:t>
            </w:r>
            <w:r>
              <w:rPr>
                <w:noProof/>
                <w:webHidden/>
              </w:rPr>
              <w:tab/>
            </w:r>
            <w:r>
              <w:rPr>
                <w:noProof/>
                <w:webHidden/>
              </w:rPr>
              <w:fldChar w:fldCharType="begin"/>
            </w:r>
            <w:r>
              <w:rPr>
                <w:noProof/>
                <w:webHidden/>
              </w:rPr>
              <w:instrText xml:space="preserve"> PAGEREF _Toc440917318 \h </w:instrText>
            </w:r>
            <w:r>
              <w:rPr>
                <w:noProof/>
                <w:webHidden/>
              </w:rPr>
            </w:r>
            <w:r>
              <w:rPr>
                <w:noProof/>
                <w:webHidden/>
              </w:rPr>
              <w:fldChar w:fldCharType="separate"/>
            </w:r>
            <w:r>
              <w:rPr>
                <w:noProof/>
                <w:webHidden/>
              </w:rPr>
              <w:t>80</w:t>
            </w:r>
            <w:r>
              <w:rPr>
                <w:noProof/>
                <w:webHidden/>
              </w:rPr>
              <w:fldChar w:fldCharType="end"/>
            </w:r>
          </w:hyperlink>
        </w:p>
        <w:p w14:paraId="72658705" w14:textId="4CDC8D4E" w:rsidR="00E9434F" w:rsidRDefault="00E9434F">
          <w:r>
            <w:rPr>
              <w:b/>
              <w:bCs/>
              <w:lang w:val="de-DE"/>
            </w:rPr>
            <w:fldChar w:fldCharType="end"/>
          </w:r>
        </w:p>
      </w:sdtContent>
    </w:sdt>
    <w:p w14:paraId="0955DCD1" w14:textId="060F4486" w:rsidR="00E9434F" w:rsidRPr="00951C7B" w:rsidRDefault="00E9434F" w:rsidP="00E9434F">
      <w:pPr>
        <w:pStyle w:val="Inhaltsverzeichnis"/>
      </w:pPr>
      <w:r w:rsidRPr="00951C7B">
        <w:t xml:space="preserve"> </w:t>
      </w:r>
    </w:p>
    <w:p w14:paraId="3BA6F78F" w14:textId="43C466EF" w:rsidR="006312CC" w:rsidRPr="00951C7B" w:rsidRDefault="006312CC"/>
    <w:p w14:paraId="6828927C" w14:textId="77777777" w:rsidR="00F849AF" w:rsidRDefault="006312CC" w:rsidP="00F849AF">
      <w:pPr>
        <w:pStyle w:val="berschrift1"/>
      </w:pPr>
      <w:bookmarkStart w:id="2" w:name="_GoBack"/>
      <w:bookmarkEnd w:id="2"/>
      <w:r w:rsidRPr="00951C7B">
        <w:br w:type="page"/>
      </w:r>
      <w:bookmarkStart w:id="3" w:name="_Toc437808367"/>
      <w:bookmarkStart w:id="4" w:name="_Toc440917252"/>
      <w:r w:rsidR="0076125D">
        <w:lastRenderedPageBreak/>
        <w:t>Einführung</w:t>
      </w:r>
      <w:bookmarkEnd w:id="3"/>
      <w:bookmarkEnd w:id="4"/>
    </w:p>
    <w:p w14:paraId="6EF26431" w14:textId="66996EC8" w:rsidR="0076125D" w:rsidRDefault="0076125D" w:rsidP="00B170FE">
      <w:pPr>
        <w:pStyle w:val="berschrift2"/>
      </w:pPr>
      <w:bookmarkStart w:id="5" w:name="_Toc440917253"/>
      <w:r w:rsidRPr="00F849AF">
        <w:t>Vorarbeiten Projekt 2</w:t>
      </w:r>
      <w:bookmarkEnd w:id="5"/>
    </w:p>
    <w:p w14:paraId="24DA8F12" w14:textId="56981D4E" w:rsidR="00893AEA" w:rsidRDefault="00893AEA" w:rsidP="00893AEA">
      <w:pPr>
        <w:jc w:val="both"/>
      </w:pPr>
      <w:r>
        <w:t>Im Rahmen de</w:t>
      </w:r>
      <w:r w:rsidR="00484737">
        <w:t>r vorgängigen Projekt 2 Arbeit</w:t>
      </w:r>
      <w:r>
        <w:t xml:space="preserve"> wurden verschiedene Methoden geprüft</w:t>
      </w:r>
      <w:r w:rsidR="00484737">
        <w:t>,</w:t>
      </w:r>
      <w:r>
        <w:t xml:space="preserve"> wie eine Integration von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in den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 xml:space="preserve"> erfolgen kann.</w:t>
      </w:r>
    </w:p>
    <w:p w14:paraId="221CE74A" w14:textId="64290F43" w:rsidR="002B2638" w:rsidRDefault="00893AEA" w:rsidP="00893AEA">
      <w:pPr>
        <w:jc w:val="both"/>
      </w:pPr>
      <w:r>
        <w:t xml:space="preserve">In einem ersten Schritt erfolgte eine </w:t>
      </w:r>
      <w:r w:rsidR="00484737">
        <w:t>Analyse</w:t>
      </w:r>
      <w:r>
        <w:t xml:space="preserve"> der bereits verwendeten Frameworks (Equalizer</w:t>
      </w:r>
      <w:r w:rsidR="00655C98">
        <w:rPr>
          <w:rStyle w:val="Funotenzeichen"/>
        </w:rPr>
        <w:footnoteReference w:id="6"/>
      </w:r>
      <w:r w:rsidR="00122805">
        <w:fldChar w:fldCharType="begin"/>
      </w:r>
      <w:r w:rsidR="00122805">
        <w:instrText xml:space="preserve"> XE "</w:instrText>
      </w:r>
      <w:r w:rsidR="00122805" w:rsidRPr="00077060">
        <w:instrText>Equalizer</w:instrText>
      </w:r>
      <w:r w:rsidR="00122805">
        <w:instrText xml:space="preserve">" </w:instrText>
      </w:r>
      <w:r w:rsidR="00122805">
        <w:fldChar w:fldCharType="end"/>
      </w:r>
      <w:r>
        <w:t>, Chromium</w:t>
      </w:r>
      <w:r w:rsidR="00655C98">
        <w:rPr>
          <w:rStyle w:val="Funotenzeichen"/>
        </w:rPr>
        <w:footnoteReference w:id="7"/>
      </w:r>
      <w:r w:rsidR="00122805">
        <w:fldChar w:fldCharType="begin"/>
      </w:r>
      <w:r w:rsidR="00122805">
        <w:instrText xml:space="preserve"> XE "</w:instrText>
      </w:r>
      <w:r w:rsidR="00122805" w:rsidRPr="00CD12F8">
        <w:instrText>Chromium</w:instrText>
      </w:r>
      <w:r w:rsidR="00122805">
        <w:instrText xml:space="preserve">" </w:instrText>
      </w:r>
      <w:r w:rsidR="00122805">
        <w:fldChar w:fldCharType="end"/>
      </w:r>
      <w:r>
        <w:t>) und der Software MiddleVR</w:t>
      </w:r>
      <w:r w:rsidR="00655C98">
        <w:rPr>
          <w:rStyle w:val="Funotenzeichen"/>
        </w:rPr>
        <w:footnoteReference w:id="8"/>
      </w:r>
      <w:r w:rsidR="00122805">
        <w:fldChar w:fldCharType="begin"/>
      </w:r>
      <w:r w:rsidR="00122805">
        <w:instrText xml:space="preserve"> XE "</w:instrText>
      </w:r>
      <w:r w:rsidR="00122805" w:rsidRPr="002F19AB">
        <w:instrText>MiddleVR</w:instrText>
      </w:r>
      <w:r w:rsidR="00122805">
        <w:instrText xml:space="preserve">" </w:instrText>
      </w:r>
      <w:r w:rsidR="00122805">
        <w:fldChar w:fldCharType="end"/>
      </w:r>
      <w:r>
        <w:t>, die den Einsatz von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in einem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 xml:space="preserve"> deutlich v</w:t>
      </w:r>
      <w:r w:rsidR="002B2638">
        <w:t>ereinfachen sollte, sowie einem eigenen Plugin. Die Frameworks Equalizer und Chromium konnten sich Aufgrund folg</w:t>
      </w:r>
      <w:r w:rsidR="00484737">
        <w:t>ender Punkte nicht durchsetzen:</w:t>
      </w:r>
    </w:p>
    <w:p w14:paraId="7E5FBBB8" w14:textId="77777777" w:rsidR="002B2638" w:rsidRDefault="002B2638" w:rsidP="00893AEA">
      <w:pPr>
        <w:jc w:val="both"/>
      </w:pPr>
    </w:p>
    <w:p w14:paraId="72C25707" w14:textId="4C76888E" w:rsidR="002B2638" w:rsidRDefault="002B2638" w:rsidP="00340D5C">
      <w:pPr>
        <w:pStyle w:val="Listenabsatz"/>
        <w:numPr>
          <w:ilvl w:val="0"/>
          <w:numId w:val="29"/>
        </w:numPr>
        <w:jc w:val="both"/>
      </w:pPr>
      <w:r>
        <w:t>Projekt wurde eingestellt (Chromium)</w:t>
      </w:r>
    </w:p>
    <w:p w14:paraId="7A618C58" w14:textId="73C46657" w:rsidR="002B2638" w:rsidRPr="00220A56" w:rsidRDefault="002B2638" w:rsidP="00340D5C">
      <w:pPr>
        <w:pStyle w:val="Listenabsatz"/>
        <w:numPr>
          <w:ilvl w:val="0"/>
          <w:numId w:val="29"/>
        </w:numPr>
        <w:jc w:val="both"/>
        <w:rPr>
          <w:lang w:val="en-US"/>
        </w:rPr>
      </w:pPr>
      <w:r w:rsidRPr="00220A56">
        <w:rPr>
          <w:lang w:val="en-US"/>
        </w:rPr>
        <w:t>Kein Unity Support (Chromium und Equalizer)</w:t>
      </w:r>
    </w:p>
    <w:p w14:paraId="5096FA96" w14:textId="0115C8A6" w:rsidR="002B2638" w:rsidRDefault="002B2638" w:rsidP="00340D5C">
      <w:pPr>
        <w:pStyle w:val="Listenabsatz"/>
        <w:numPr>
          <w:ilvl w:val="0"/>
          <w:numId w:val="29"/>
        </w:numPr>
        <w:jc w:val="both"/>
      </w:pPr>
      <w:r>
        <w:t>S</w:t>
      </w:r>
      <w:r w:rsidR="00484737">
        <w:t>truktur durch Framework gegeben</w:t>
      </w:r>
      <w:r>
        <w:t xml:space="preserve"> und nicht für Unity adaptierbar (Wrapperklassen von Equalizer)</w:t>
      </w:r>
    </w:p>
    <w:p w14:paraId="2457D18F" w14:textId="1DB64FF0" w:rsidR="002B2638" w:rsidRDefault="002B2638" w:rsidP="00340D5C">
      <w:pPr>
        <w:pStyle w:val="Listenabsatz"/>
        <w:numPr>
          <w:ilvl w:val="0"/>
          <w:numId w:val="29"/>
        </w:numPr>
        <w:jc w:val="both"/>
      </w:pPr>
      <w:r>
        <w:t>Keyfeature</w:t>
      </w:r>
      <w:r w:rsidR="00B63D6E">
        <w:t>s wie KI, Tracking, Physik und W</w:t>
      </w:r>
      <w:r>
        <w:t>eitere nicht anspre</w:t>
      </w:r>
      <w:r w:rsidR="00DC2E38">
        <w:t>chbar (jeweils nur OpenGL, Graf</w:t>
      </w:r>
      <w:r>
        <w:t>ik)</w:t>
      </w:r>
    </w:p>
    <w:p w14:paraId="69CE4C5B" w14:textId="77777777" w:rsidR="00F24D93" w:rsidRDefault="00F24D93" w:rsidP="002B2638">
      <w:pPr>
        <w:jc w:val="both"/>
        <w:rPr>
          <w:noProof/>
          <w:lang w:eastAsia="de-CH"/>
        </w:rPr>
      </w:pPr>
    </w:p>
    <w:p w14:paraId="3017C361" w14:textId="1E0A9254" w:rsidR="002B2638" w:rsidRDefault="00F24D93" w:rsidP="002B2638">
      <w:pPr>
        <w:jc w:val="both"/>
      </w:pPr>
      <w:r>
        <w:rPr>
          <w:noProof/>
          <w:lang w:val="en-US"/>
        </w:rPr>
        <w:drawing>
          <wp:inline distT="0" distB="0" distL="0" distR="0" wp14:anchorId="224F9DD2" wp14:editId="6366495E">
            <wp:extent cx="5543550" cy="2959113"/>
            <wp:effectExtent l="0" t="0" r="0" b="0"/>
            <wp:docPr id="85" name="Grafi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554077" cy="2964732"/>
                    </a:xfrm>
                    <a:prstGeom prst="rect">
                      <a:avLst/>
                    </a:prstGeom>
                    <a:noFill/>
                  </pic:spPr>
                </pic:pic>
              </a:graphicData>
            </a:graphic>
          </wp:inline>
        </w:drawing>
      </w:r>
    </w:p>
    <w:p w14:paraId="31CB31E2" w14:textId="71492DC4" w:rsidR="00F24D93" w:rsidRDefault="00F24D93" w:rsidP="00F24D93">
      <w:pPr>
        <w:pStyle w:val="Beschriftung"/>
        <w:jc w:val="center"/>
      </w:pPr>
      <w:bookmarkStart w:id="6" w:name="_Toc440896281"/>
      <w:r>
        <w:t xml:space="preserve">Abbildung </w:t>
      </w:r>
      <w:r w:rsidR="00F00876">
        <w:fldChar w:fldCharType="begin"/>
      </w:r>
      <w:r w:rsidR="00F00876">
        <w:instrText xml:space="preserve"> SEQ Abbildung \* ARABIC </w:instrText>
      </w:r>
      <w:r w:rsidR="00F00876">
        <w:fldChar w:fldCharType="separate"/>
      </w:r>
      <w:r w:rsidR="00462315">
        <w:rPr>
          <w:noProof/>
        </w:rPr>
        <w:t>1</w:t>
      </w:r>
      <w:r w:rsidR="00F00876">
        <w:rPr>
          <w:noProof/>
        </w:rPr>
        <w:fldChar w:fldCharType="end"/>
      </w:r>
      <w:r>
        <w:t>: Vergleich Varianten Projekt 2</w:t>
      </w:r>
      <w:bookmarkEnd w:id="6"/>
    </w:p>
    <w:p w14:paraId="3BB47C77" w14:textId="32EBF538" w:rsidR="002B2638" w:rsidRDefault="002B2638" w:rsidP="002B2638">
      <w:pPr>
        <w:jc w:val="both"/>
      </w:pPr>
      <w:r>
        <w:t>Weiter präsentierte sich die Software MiddleVR als günstiger Kandidat, hatte jedoch nach den vertieften Abklärungen signifikante Schwachstellen:</w:t>
      </w:r>
    </w:p>
    <w:p w14:paraId="4C1747DA" w14:textId="54B60EE1" w:rsidR="002B2638" w:rsidRDefault="002B2638" w:rsidP="002B2638">
      <w:pPr>
        <w:jc w:val="both"/>
      </w:pPr>
    </w:p>
    <w:p w14:paraId="0266FD85" w14:textId="153C79DA" w:rsidR="002B2638" w:rsidRDefault="00371E02" w:rsidP="00340D5C">
      <w:pPr>
        <w:pStyle w:val="Listenabsatz"/>
        <w:numPr>
          <w:ilvl w:val="0"/>
          <w:numId w:val="30"/>
        </w:numPr>
        <w:jc w:val="both"/>
      </w:pPr>
      <w:r>
        <w:t xml:space="preserve">Es wird nur das </w:t>
      </w:r>
      <w:r w:rsidR="002B2638">
        <w:t>Transform</w:t>
      </w:r>
      <w:r w:rsidR="002B2638">
        <w:rPr>
          <w:rStyle w:val="Funotenzeichen"/>
        </w:rPr>
        <w:footnoteReference w:id="9"/>
      </w:r>
      <w:r w:rsidR="002B2638">
        <w:t xml:space="preserve"> des Unity Objekts</w:t>
      </w:r>
      <w:r w:rsidRPr="00371E02">
        <w:t xml:space="preserve"> </w:t>
      </w:r>
      <w:r>
        <w:t>über die Cluster (Position, Rotation und Massstab)</w:t>
      </w:r>
      <w:r w:rsidR="002B2638">
        <w:t xml:space="preserve"> </w:t>
      </w:r>
      <w:r w:rsidR="00F24D93">
        <w:t xml:space="preserve">synchronisiert </w:t>
      </w:r>
    </w:p>
    <w:p w14:paraId="61BC5B06" w14:textId="4C1B5E9C" w:rsidR="00F24D93" w:rsidRDefault="00F24D93" w:rsidP="00340D5C">
      <w:pPr>
        <w:pStyle w:val="Listenabsatz"/>
        <w:numPr>
          <w:ilvl w:val="0"/>
          <w:numId w:val="30"/>
        </w:numPr>
        <w:jc w:val="both"/>
      </w:pPr>
      <w:r>
        <w:t>Somit fehlen folglich Materials</w:t>
      </w:r>
      <w:r>
        <w:rPr>
          <w:rStyle w:val="Funotenzeichen"/>
        </w:rPr>
        <w:footnoteReference w:id="10"/>
      </w:r>
      <w:r w:rsidR="00DC2E38">
        <w:t>, Farben, Partikel und W</w:t>
      </w:r>
      <w:r>
        <w:t>eitere</w:t>
      </w:r>
      <w:r w:rsidR="00DC2E38">
        <w:t>s</w:t>
      </w:r>
    </w:p>
    <w:p w14:paraId="3082CE67" w14:textId="374DD2E5" w:rsidR="00F24D93" w:rsidRDefault="00F24D93" w:rsidP="00340D5C">
      <w:pPr>
        <w:pStyle w:val="Listenabsatz"/>
        <w:numPr>
          <w:ilvl w:val="0"/>
          <w:numId w:val="30"/>
        </w:numPr>
        <w:jc w:val="both"/>
      </w:pPr>
      <w:r>
        <w:t>Die Flexibilität wird durch die proprietäre Software eingeschränkt</w:t>
      </w:r>
    </w:p>
    <w:p w14:paraId="3FA0794D" w14:textId="4FA9FEAA" w:rsidR="00F24D93" w:rsidRDefault="00F24D93" w:rsidP="00340D5C">
      <w:pPr>
        <w:pStyle w:val="Listenabsatz"/>
        <w:numPr>
          <w:ilvl w:val="0"/>
          <w:numId w:val="30"/>
        </w:numPr>
        <w:jc w:val="both"/>
      </w:pPr>
      <w:r>
        <w:t>Hohe Lizenzkosten durch Anzahl CPUs und GPUs</w:t>
      </w:r>
    </w:p>
    <w:p w14:paraId="479B9D1E" w14:textId="77777777" w:rsidR="00F24D93" w:rsidRDefault="00F24D93" w:rsidP="00F24D93">
      <w:pPr>
        <w:ind w:left="420"/>
        <w:jc w:val="both"/>
      </w:pPr>
    </w:p>
    <w:p w14:paraId="6FAF7110" w14:textId="0FE1A830" w:rsidR="00893AEA" w:rsidRDefault="00893AEA" w:rsidP="00893AEA">
      <w:pPr>
        <w:jc w:val="both"/>
      </w:pPr>
      <w:r>
        <w:t>Die dadurch entstehende Abhängigkeit der Software,</w:t>
      </w:r>
      <w:r w:rsidR="00550CC7">
        <w:t xml:space="preserve"> die Anforderungen an die Unity</w:t>
      </w:r>
      <w:r w:rsidR="002E1404">
        <w:t xml:space="preserve"> </w:t>
      </w:r>
      <w:r>
        <w:t>Applikationen (etliche Adaptionen am Code waren jeweils notwendig) und die nicht gebrauchte Fülle an Features waren der Grund, wieso ei</w:t>
      </w:r>
      <w:r w:rsidR="00B56706">
        <w:t xml:space="preserve">ne eigene Umsetzung eines Unity </w:t>
      </w:r>
      <w:r>
        <w:t>Plugins erfolgen sollte.</w:t>
      </w:r>
    </w:p>
    <w:p w14:paraId="6AF0B4B9" w14:textId="77777777" w:rsidR="002B2638" w:rsidRDefault="002B2638" w:rsidP="00893AEA">
      <w:pPr>
        <w:jc w:val="both"/>
      </w:pPr>
    </w:p>
    <w:p w14:paraId="33B348BC" w14:textId="3891769D" w:rsidR="001E11E1" w:rsidRDefault="00893AEA" w:rsidP="00893AEA">
      <w:pPr>
        <w:jc w:val="both"/>
      </w:pPr>
      <w:r>
        <w:t>Bezüglich der Infrastruktur wurden folgende Methoden analysiert und bewertet:</w:t>
      </w:r>
    </w:p>
    <w:p w14:paraId="3F802BFE" w14:textId="77777777" w:rsidR="00893AEA" w:rsidRDefault="00893AEA" w:rsidP="00893AEA">
      <w:pPr>
        <w:jc w:val="both"/>
      </w:pPr>
    </w:p>
    <w:p w14:paraId="7FFA1076" w14:textId="5D087B32" w:rsidR="001E11E1" w:rsidRDefault="001E11E1" w:rsidP="00340D5C">
      <w:pPr>
        <w:pStyle w:val="Listenabsatz"/>
        <w:numPr>
          <w:ilvl w:val="0"/>
          <w:numId w:val="15"/>
        </w:numPr>
        <w:jc w:val="both"/>
      </w:pPr>
      <w:r>
        <w:t>Mehrere Hosts / Mehrere GPU</w:t>
      </w:r>
      <w:r>
        <w:fldChar w:fldCharType="begin"/>
      </w:r>
      <w:r>
        <w:instrText xml:space="preserve"> XE "</w:instrText>
      </w:r>
      <w:r w:rsidRPr="00936E0B">
        <w:instrText>GPU</w:instrText>
      </w:r>
      <w:r>
        <w:instrText xml:space="preserve">" </w:instrText>
      </w:r>
      <w:r>
        <w:fldChar w:fldCharType="end"/>
      </w:r>
      <w:r>
        <w:t>s / Mehrere Unity</w:t>
      </w:r>
      <w:r>
        <w:fldChar w:fldCharType="begin"/>
      </w:r>
      <w:r>
        <w:instrText xml:space="preserve"> XE "</w:instrText>
      </w:r>
      <w:r w:rsidRPr="00C14555">
        <w:instrText>Unity</w:instrText>
      </w:r>
      <w:r>
        <w:instrText xml:space="preserve">" </w:instrText>
      </w:r>
      <w:r>
        <w:fldChar w:fldCharType="end"/>
      </w:r>
      <w:r>
        <w:t xml:space="preserve"> Instanzen</w:t>
      </w:r>
    </w:p>
    <w:p w14:paraId="10E20C2C" w14:textId="77777777" w:rsidR="00F24D93" w:rsidRDefault="00F24D93" w:rsidP="00F24D93">
      <w:pPr>
        <w:pStyle w:val="Listenabsatz"/>
        <w:ind w:left="360"/>
        <w:jc w:val="both"/>
      </w:pPr>
      <w:r w:rsidRPr="00E031B5">
        <w:t xml:space="preserve">Basierend auf dem aktuellen CAVE Setting ist es möglich ein Clustering zu erstellen, wie es heute auch vom Equalizer-Framework verwendet wird. Die Unity Anwendung wird dann als komplette Netzwerkanwendung laufen, d.h. es kommt </w:t>
      </w:r>
      <w:r>
        <w:t>eine ähnliche</w:t>
      </w:r>
      <w:r w:rsidRPr="00E031B5">
        <w:t xml:space="preserve"> Synchronisierung zum Zuge, welche auch bei Multiplayerspielen über das Internet verwendet wird. </w:t>
      </w:r>
    </w:p>
    <w:p w14:paraId="24DEE655" w14:textId="77777777" w:rsidR="00CC50A2" w:rsidRPr="00E031B5" w:rsidRDefault="00CC50A2" w:rsidP="00F24D93">
      <w:pPr>
        <w:pStyle w:val="Listenabsatz"/>
        <w:ind w:left="360"/>
        <w:jc w:val="both"/>
      </w:pPr>
    </w:p>
    <w:p w14:paraId="3EA610BB" w14:textId="77777777" w:rsidR="00F24D93" w:rsidRDefault="00F24D93" w:rsidP="00F24D93">
      <w:pPr>
        <w:jc w:val="both"/>
      </w:pPr>
    </w:p>
    <w:p w14:paraId="3756799A" w14:textId="0741041E" w:rsidR="001E11E1" w:rsidRDefault="001E11E1" w:rsidP="00340D5C">
      <w:pPr>
        <w:pStyle w:val="Listenabsatz"/>
        <w:numPr>
          <w:ilvl w:val="0"/>
          <w:numId w:val="15"/>
        </w:numPr>
        <w:jc w:val="both"/>
      </w:pPr>
      <w:r>
        <w:t>Ein Host / Mehrere GPUs / Mehrere Unity</w:t>
      </w:r>
      <w:r>
        <w:fldChar w:fldCharType="begin"/>
      </w:r>
      <w:r>
        <w:instrText xml:space="preserve"> XE "</w:instrText>
      </w:r>
      <w:r w:rsidRPr="00C14555">
        <w:instrText>Unity</w:instrText>
      </w:r>
      <w:r>
        <w:instrText xml:space="preserve">" </w:instrText>
      </w:r>
      <w:r>
        <w:fldChar w:fldCharType="end"/>
      </w:r>
      <w:r>
        <w:t xml:space="preserve"> Instanzen</w:t>
      </w:r>
    </w:p>
    <w:p w14:paraId="6447B50F" w14:textId="4052A407" w:rsidR="00F24D93" w:rsidRDefault="00F24D93" w:rsidP="00F24D93">
      <w:pPr>
        <w:pStyle w:val="Listenabsatz"/>
        <w:ind w:left="360"/>
        <w:jc w:val="both"/>
      </w:pPr>
      <w:r w:rsidRPr="00F24D93">
        <w:rPr>
          <w:szCs w:val="19"/>
        </w:rPr>
        <w:t xml:space="preserve">Eine Möglichkeit wäre, eine Unity-Anwendung mittels mehreren GPUs auf einem Rechner parallel zu rechnen, um eine grösstmögliche Performance zu erreichen. Die Synchronisierung erfolgt demnach nicht über das Netzwerk, </w:t>
      </w:r>
      <w:r>
        <w:rPr>
          <w:szCs w:val="19"/>
        </w:rPr>
        <w:t>sondern würde auf dem gleichen Client stattfinden</w:t>
      </w:r>
      <w:r w:rsidRPr="00F24D93">
        <w:rPr>
          <w:szCs w:val="19"/>
        </w:rPr>
        <w:t xml:space="preserve">. Der mögliche Netzwerk-Flaschenhals wird vermieden. Obwohl alle Berechnungen auf einem Client laufen, gilt es trotzdem die Herausforderung der Synchronisierung zu meistern, analog dem Clustering über das Netzwerk. </w:t>
      </w:r>
    </w:p>
    <w:p w14:paraId="287799CE" w14:textId="77777777" w:rsidR="00F24D93" w:rsidRDefault="00F24D93" w:rsidP="00F24D93">
      <w:pPr>
        <w:pStyle w:val="Listenabsatz"/>
        <w:ind w:left="360"/>
        <w:jc w:val="both"/>
      </w:pPr>
    </w:p>
    <w:p w14:paraId="5AEE29BA" w14:textId="677FC727" w:rsidR="001E11E1" w:rsidRDefault="001E11E1" w:rsidP="00340D5C">
      <w:pPr>
        <w:pStyle w:val="Listenabsatz"/>
        <w:numPr>
          <w:ilvl w:val="0"/>
          <w:numId w:val="15"/>
        </w:numPr>
        <w:jc w:val="both"/>
      </w:pPr>
      <w:r>
        <w:t>Ein Host / Mehrere GPUs / Eine Unity</w:t>
      </w:r>
      <w:r>
        <w:fldChar w:fldCharType="begin"/>
      </w:r>
      <w:r>
        <w:instrText xml:space="preserve"> XE "</w:instrText>
      </w:r>
      <w:r w:rsidRPr="00C14555">
        <w:instrText>Unity</w:instrText>
      </w:r>
      <w:r>
        <w:instrText xml:space="preserve">" </w:instrText>
      </w:r>
      <w:r>
        <w:fldChar w:fldCharType="end"/>
      </w:r>
      <w:r>
        <w:t xml:space="preserve"> Instanz mit Mosaic</w:t>
      </w:r>
      <w:r>
        <w:fldChar w:fldCharType="begin"/>
      </w:r>
      <w:r>
        <w:instrText xml:space="preserve"> XE "</w:instrText>
      </w:r>
      <w:r w:rsidRPr="00222A08">
        <w:instrText>Mosaic</w:instrText>
      </w:r>
      <w:r>
        <w:instrText xml:space="preserve">" </w:instrText>
      </w:r>
      <w:r>
        <w:fldChar w:fldCharType="end"/>
      </w:r>
      <w:r>
        <w:rPr>
          <w:rStyle w:val="Funotenzeichen"/>
        </w:rPr>
        <w:footnoteReference w:id="11"/>
      </w:r>
      <w:r>
        <w:t xml:space="preserve"> Treiber</w:t>
      </w:r>
    </w:p>
    <w:p w14:paraId="5B84453A" w14:textId="37EC904F" w:rsidR="00F24D93" w:rsidRDefault="00F24D93" w:rsidP="00F24D93">
      <w:pPr>
        <w:pStyle w:val="Listenabsatz"/>
        <w:ind w:left="360"/>
        <w:jc w:val="both"/>
      </w:pPr>
      <w:r>
        <w:t>Mosaic</w:t>
      </w:r>
      <w:r w:rsidRPr="00E031B5">
        <w:t xml:space="preserve"> ist eine Technologie</w:t>
      </w:r>
      <w:r>
        <w:t xml:space="preserve"> von Nvidia</w:t>
      </w:r>
      <w:r w:rsidRPr="00E031B5">
        <w:t>, um meh</w:t>
      </w:r>
      <w:r>
        <w:t>rere Quadro</w:t>
      </w:r>
      <w:r>
        <w:rPr>
          <w:rStyle w:val="Funotenzeichen"/>
        </w:rPr>
        <w:footnoteReference w:id="12"/>
      </w:r>
      <w:r>
        <w:t>-Graphikkarten über den Treiber zu verlinken</w:t>
      </w:r>
      <w:r w:rsidRPr="00E031B5">
        <w:t xml:space="preserve"> und auf einem Desktop darzustellen. </w:t>
      </w:r>
      <w:r>
        <w:t>Windows wird ein einzelner Output vorgegaukelt, auch wenn physisch mehrere GPUs mit multiplen Ausgängen angeschlossen sind.</w:t>
      </w:r>
    </w:p>
    <w:p w14:paraId="2C080181" w14:textId="77777777" w:rsidR="00F24D93" w:rsidRDefault="00F24D93" w:rsidP="00F24D93">
      <w:pPr>
        <w:pStyle w:val="Listenabsatz"/>
        <w:ind w:left="360"/>
        <w:jc w:val="both"/>
      </w:pPr>
    </w:p>
    <w:p w14:paraId="69C2C9C9" w14:textId="77777777" w:rsidR="00F24D93" w:rsidRDefault="00F24D93" w:rsidP="00340D5C">
      <w:pPr>
        <w:pStyle w:val="Listenabsatz"/>
        <w:numPr>
          <w:ilvl w:val="0"/>
          <w:numId w:val="15"/>
        </w:numPr>
        <w:jc w:val="both"/>
      </w:pPr>
      <w:r>
        <w:t>Ein Host / Mehrere GPUs / Eine Unity</w:t>
      </w:r>
      <w:r>
        <w:fldChar w:fldCharType="begin"/>
      </w:r>
      <w:r>
        <w:instrText xml:space="preserve"> XE "</w:instrText>
      </w:r>
      <w:r w:rsidRPr="00C14555">
        <w:instrText>Unity</w:instrText>
      </w:r>
      <w:r>
        <w:instrText xml:space="preserve">" </w:instrText>
      </w:r>
      <w:r>
        <w:fldChar w:fldCharType="end"/>
      </w:r>
      <w:r>
        <w:t xml:space="preserve"> Instanz</w:t>
      </w:r>
    </w:p>
    <w:p w14:paraId="4EC95974" w14:textId="3A00E801" w:rsidR="00F24D93" w:rsidRDefault="00F24D93" w:rsidP="00DC2E38">
      <w:pPr>
        <w:pStyle w:val="Listenabsatz"/>
        <w:ind w:left="360"/>
        <w:jc w:val="both"/>
      </w:pPr>
      <w:r>
        <w:t>Ähnlich der Mosaic Variante ist ein Setting mit gängigeren, Nicht-Quadro-Grafikkarten denkbar. Der Einsatz vom Mosaic Treiber wird zwar verunmöglicht (fehlende Quadro Karten), die Anordnung der Screen erfolgt aber über die Windows-Einstellungen und die Unity Applikation kann in einer Fensteransicht über sämtliche Screens vergrössert werden.</w:t>
      </w:r>
    </w:p>
    <w:p w14:paraId="7DC3BBED" w14:textId="2775CDB7" w:rsidR="001E11E1" w:rsidRDefault="001E11E1" w:rsidP="001E11E1">
      <w:pPr>
        <w:jc w:val="both"/>
      </w:pPr>
    </w:p>
    <w:p w14:paraId="590D80DC" w14:textId="6DF95D0D" w:rsidR="001E11E1" w:rsidRDefault="001E11E1" w:rsidP="001E11E1">
      <w:pPr>
        <w:jc w:val="both"/>
      </w:pPr>
      <w:r>
        <w:t>Basierend auf Prototypen der verschiedenen Systeme</w:t>
      </w:r>
      <w:r w:rsidR="00163516">
        <w:t>, Prototypen</w:t>
      </w:r>
      <w:r>
        <w:t xml:space="preserve"> und theoretischer Abklärungen konnte sich Variante 4 (</w:t>
      </w:r>
      <w:r w:rsidRPr="001E11E1">
        <w:rPr>
          <w:b/>
          <w:u w:val="single"/>
        </w:rPr>
        <w:t>Ein Host / Mehrere GPUs / Eine Unity</w:t>
      </w:r>
      <w:r w:rsidRPr="001E11E1">
        <w:rPr>
          <w:b/>
          <w:u w:val="single"/>
        </w:rPr>
        <w:fldChar w:fldCharType="begin"/>
      </w:r>
      <w:r w:rsidRPr="001E11E1">
        <w:rPr>
          <w:b/>
          <w:u w:val="single"/>
        </w:rPr>
        <w:instrText xml:space="preserve"> XE "Unity" </w:instrText>
      </w:r>
      <w:r w:rsidRPr="001E11E1">
        <w:rPr>
          <w:b/>
          <w:u w:val="single"/>
        </w:rPr>
        <w:fldChar w:fldCharType="end"/>
      </w:r>
      <w:r w:rsidRPr="001E11E1">
        <w:rPr>
          <w:b/>
          <w:u w:val="single"/>
        </w:rPr>
        <w:t xml:space="preserve"> Instanz mit Mosaic</w:t>
      </w:r>
      <w:r w:rsidR="00122805">
        <w:rPr>
          <w:b/>
          <w:u w:val="single"/>
        </w:rPr>
        <w:fldChar w:fldCharType="begin"/>
      </w:r>
      <w:r w:rsidR="00122805">
        <w:instrText xml:space="preserve"> XE "</w:instrText>
      </w:r>
      <w:r w:rsidR="00122805" w:rsidRPr="00C94868">
        <w:rPr>
          <w:b/>
          <w:u w:val="single"/>
        </w:rPr>
        <w:instrText>Mosaic</w:instrText>
      </w:r>
      <w:r w:rsidR="00122805">
        <w:instrText xml:space="preserve">" </w:instrText>
      </w:r>
      <w:r w:rsidR="00122805">
        <w:rPr>
          <w:b/>
          <w:u w:val="single"/>
        </w:rPr>
        <w:fldChar w:fldCharType="end"/>
      </w:r>
      <w:r w:rsidRPr="001E11E1">
        <w:rPr>
          <w:b/>
          <w:u w:val="single"/>
        </w:rPr>
        <w:t xml:space="preserve"> Treiber</w:t>
      </w:r>
      <w:r>
        <w:t>) klar hervorheben. Die dadurch erreichte hohe Flexibilität, die obsolete Synchronisierung und die gute Performance durch Verteilung der Last auf verschiedene GPUs waren ausschlaggebend.</w:t>
      </w:r>
    </w:p>
    <w:p w14:paraId="74A30020" w14:textId="77777777" w:rsidR="0006412C" w:rsidRDefault="0006412C" w:rsidP="001E11E1">
      <w:pPr>
        <w:jc w:val="both"/>
      </w:pPr>
    </w:p>
    <w:p w14:paraId="11DC235B" w14:textId="2AEBF643" w:rsidR="003A44D9" w:rsidRDefault="003A44D9" w:rsidP="001E11E1">
      <w:pPr>
        <w:jc w:val="both"/>
      </w:pPr>
    </w:p>
    <w:p w14:paraId="58FDD325" w14:textId="77777777" w:rsidR="00893AEA" w:rsidRDefault="00893AEA" w:rsidP="001E11E1">
      <w:pPr>
        <w:keepNext/>
        <w:jc w:val="center"/>
      </w:pPr>
    </w:p>
    <w:p w14:paraId="6D881E2C" w14:textId="77777777" w:rsidR="001E11E1" w:rsidRDefault="001E11E1" w:rsidP="001E11E1">
      <w:pPr>
        <w:keepNext/>
        <w:jc w:val="center"/>
      </w:pPr>
      <w:r w:rsidRPr="001E11E1">
        <w:rPr>
          <w:noProof/>
          <w:lang w:val="en-US"/>
        </w:rPr>
        <w:drawing>
          <wp:inline distT="0" distB="0" distL="0" distR="0" wp14:anchorId="623C4658" wp14:editId="798FDB1E">
            <wp:extent cx="5040000" cy="3481200"/>
            <wp:effectExtent l="0" t="0" r="8255" b="5080"/>
            <wp:docPr id="37" name="Grafik 37" descr="D:\devZoneRoot\devZoneGit\ch.bfh.cpvr.unitycave\docs\_gfx\prototype_basic_extend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devZoneRoot\devZoneGit\ch.bfh.cpvr.unitycave\docs\_gfx\prototype_basic_extended.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040000" cy="3481200"/>
                    </a:xfrm>
                    <a:prstGeom prst="rect">
                      <a:avLst/>
                    </a:prstGeom>
                    <a:noFill/>
                    <a:ln>
                      <a:noFill/>
                    </a:ln>
                  </pic:spPr>
                </pic:pic>
              </a:graphicData>
            </a:graphic>
          </wp:inline>
        </w:drawing>
      </w:r>
    </w:p>
    <w:p w14:paraId="1012BE47" w14:textId="188C44F0" w:rsidR="001E11E1" w:rsidRDefault="001E11E1" w:rsidP="001E11E1">
      <w:pPr>
        <w:pStyle w:val="Beschriftung"/>
        <w:jc w:val="center"/>
      </w:pPr>
      <w:bookmarkStart w:id="7" w:name="_Toc440896282"/>
      <w:r>
        <w:t xml:space="preserve">Abbildung </w:t>
      </w:r>
      <w:r w:rsidR="00F00876">
        <w:fldChar w:fldCharType="begin"/>
      </w:r>
      <w:r w:rsidR="00F00876">
        <w:instrText xml:space="preserve"> SEQ Abbildung \* ARABIC </w:instrText>
      </w:r>
      <w:r w:rsidR="00F00876">
        <w:fldChar w:fldCharType="separate"/>
      </w:r>
      <w:r w:rsidR="00462315">
        <w:rPr>
          <w:noProof/>
        </w:rPr>
        <w:t>2</w:t>
      </w:r>
      <w:r w:rsidR="00F00876">
        <w:rPr>
          <w:noProof/>
        </w:rPr>
        <w:fldChar w:fldCharType="end"/>
      </w:r>
      <w:r>
        <w:t>: Prototyp 1 Projekt 2</w:t>
      </w:r>
      <w:bookmarkEnd w:id="7"/>
    </w:p>
    <w:p w14:paraId="6FBE1E85" w14:textId="77777777" w:rsidR="001E11E1" w:rsidRDefault="001E11E1" w:rsidP="001E11E1"/>
    <w:p w14:paraId="6F5BA14D" w14:textId="77777777" w:rsidR="001E11E1" w:rsidRDefault="001E11E1" w:rsidP="001E11E1">
      <w:pPr>
        <w:keepNext/>
        <w:jc w:val="center"/>
      </w:pPr>
      <w:r w:rsidRPr="001E11E1">
        <w:rPr>
          <w:noProof/>
          <w:lang w:val="en-US"/>
        </w:rPr>
        <w:drawing>
          <wp:inline distT="0" distB="0" distL="0" distR="0" wp14:anchorId="5ED1ADBF" wp14:editId="5D27979E">
            <wp:extent cx="5040000" cy="3780000"/>
            <wp:effectExtent l="0" t="0" r="8255" b="0"/>
            <wp:docPr id="39" name="Grafik 39" descr="D:\devZoneRoot\devZoneGit\ch.bfh.cpvr.unitycave\docs\_gfx\Photo 13.05.15 15 16 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devZoneRoot\devZoneGit\ch.bfh.cpvr.unitycave\docs\_gfx\Photo 13.05.15 15 16 58.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040000" cy="3780000"/>
                    </a:xfrm>
                    <a:prstGeom prst="rect">
                      <a:avLst/>
                    </a:prstGeom>
                    <a:noFill/>
                    <a:ln>
                      <a:noFill/>
                    </a:ln>
                  </pic:spPr>
                </pic:pic>
              </a:graphicData>
            </a:graphic>
          </wp:inline>
        </w:drawing>
      </w:r>
    </w:p>
    <w:p w14:paraId="57ABAC8E" w14:textId="7ED2AD02" w:rsidR="001E11E1" w:rsidRDefault="001E11E1" w:rsidP="001E11E1">
      <w:pPr>
        <w:pStyle w:val="Beschriftung"/>
        <w:jc w:val="center"/>
      </w:pPr>
      <w:bookmarkStart w:id="8" w:name="_Toc440896283"/>
      <w:r>
        <w:t xml:space="preserve">Abbildung </w:t>
      </w:r>
      <w:r w:rsidR="00F00876">
        <w:fldChar w:fldCharType="begin"/>
      </w:r>
      <w:r w:rsidR="00F00876">
        <w:instrText xml:space="preserve"> SEQ Abbildung \* ARABIC </w:instrText>
      </w:r>
      <w:r w:rsidR="00F00876">
        <w:fldChar w:fldCharType="separate"/>
      </w:r>
      <w:r w:rsidR="00462315">
        <w:rPr>
          <w:noProof/>
        </w:rPr>
        <w:t>3</w:t>
      </w:r>
      <w:r w:rsidR="00F00876">
        <w:rPr>
          <w:noProof/>
        </w:rPr>
        <w:fldChar w:fldCharType="end"/>
      </w:r>
      <w:r>
        <w:t>: Prototyp 2 Projekt 2</w:t>
      </w:r>
      <w:bookmarkEnd w:id="8"/>
    </w:p>
    <w:p w14:paraId="682377DB" w14:textId="77777777" w:rsidR="00CE4D6A" w:rsidRPr="00CE4D6A" w:rsidRDefault="00CE4D6A" w:rsidP="00CE4D6A"/>
    <w:p w14:paraId="63FAA7A8" w14:textId="77777777" w:rsidR="0076125D" w:rsidRDefault="0076125D" w:rsidP="0076125D">
      <w:pPr>
        <w:pStyle w:val="berschrift1"/>
      </w:pPr>
      <w:bookmarkStart w:id="9" w:name="_Toc437808368"/>
      <w:bookmarkStart w:id="10" w:name="_Toc440917254"/>
      <w:r>
        <w:lastRenderedPageBreak/>
        <w:t>Infrastruktur</w:t>
      </w:r>
      <w:bookmarkEnd w:id="9"/>
      <w:bookmarkEnd w:id="10"/>
    </w:p>
    <w:p w14:paraId="31069A95" w14:textId="77777777" w:rsidR="002A4BB2" w:rsidRDefault="002A4BB2" w:rsidP="002A4BB2">
      <w:pPr>
        <w:keepNext/>
        <w:jc w:val="center"/>
      </w:pPr>
      <w:r>
        <w:rPr>
          <w:noProof/>
          <w:lang w:val="en-US"/>
        </w:rPr>
        <w:drawing>
          <wp:inline distT="0" distB="0" distL="0" distR="0" wp14:anchorId="7154D81C" wp14:editId="3EF935C0">
            <wp:extent cx="5040000" cy="3780000"/>
            <wp:effectExtent l="0" t="0" r="8255"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ve.jpg"/>
                    <pic:cNvPicPr/>
                  </pic:nvPicPr>
                  <pic:blipFill>
                    <a:blip r:embed="rId12">
                      <a:extLst>
                        <a:ext uri="{28A0092B-C50C-407E-A947-70E740481C1C}">
                          <a14:useLocalDpi xmlns:a14="http://schemas.microsoft.com/office/drawing/2010/main" val="0"/>
                        </a:ext>
                      </a:extLst>
                    </a:blip>
                    <a:stretch>
                      <a:fillRect/>
                    </a:stretch>
                  </pic:blipFill>
                  <pic:spPr>
                    <a:xfrm>
                      <a:off x="0" y="0"/>
                      <a:ext cx="5040000" cy="3780000"/>
                    </a:xfrm>
                    <a:prstGeom prst="rect">
                      <a:avLst/>
                    </a:prstGeom>
                  </pic:spPr>
                </pic:pic>
              </a:graphicData>
            </a:graphic>
          </wp:inline>
        </w:drawing>
      </w:r>
    </w:p>
    <w:p w14:paraId="6AD2B8C0" w14:textId="26CEEF39" w:rsidR="002A4BB2" w:rsidRPr="002A4BB2" w:rsidRDefault="002A4BB2" w:rsidP="002A4BB2">
      <w:pPr>
        <w:pStyle w:val="Beschriftung"/>
        <w:jc w:val="center"/>
      </w:pPr>
      <w:bookmarkStart w:id="11" w:name="_Toc440896284"/>
      <w:r>
        <w:t xml:space="preserve">Abbildung </w:t>
      </w:r>
      <w:r w:rsidR="00F00876">
        <w:fldChar w:fldCharType="begin"/>
      </w:r>
      <w:r w:rsidR="00F00876">
        <w:instrText xml:space="preserve"> SEQ Abbildung \* ARABIC </w:instrText>
      </w:r>
      <w:r w:rsidR="00F00876">
        <w:fldChar w:fldCharType="separate"/>
      </w:r>
      <w:r w:rsidR="00462315">
        <w:rPr>
          <w:noProof/>
        </w:rPr>
        <w:t>4</w:t>
      </w:r>
      <w:r w:rsidR="00F00876">
        <w:rPr>
          <w:noProof/>
        </w:rPr>
        <w:fldChar w:fldCharType="end"/>
      </w:r>
      <w:r>
        <w:t>: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 xml:space="preserve"> BFH</w:t>
      </w:r>
      <w:bookmarkEnd w:id="11"/>
      <w:r w:rsidR="00122805">
        <w:fldChar w:fldCharType="begin"/>
      </w:r>
      <w:r w:rsidR="00122805">
        <w:instrText xml:space="preserve"> XE "</w:instrText>
      </w:r>
      <w:r w:rsidR="00122805" w:rsidRPr="0058228F">
        <w:instrText>BFH</w:instrText>
      </w:r>
      <w:r w:rsidR="00122805">
        <w:instrText xml:space="preserve">" </w:instrText>
      </w:r>
      <w:r w:rsidR="00122805">
        <w:fldChar w:fldCharType="end"/>
      </w:r>
    </w:p>
    <w:p w14:paraId="3214E06D" w14:textId="6996BBB7" w:rsidR="00F849AF" w:rsidRDefault="0035365D" w:rsidP="004B45DD">
      <w:pPr>
        <w:jc w:val="both"/>
      </w:pPr>
      <w:r w:rsidRPr="00284D9A">
        <w:t>Der virtual reality haptic</w:t>
      </w:r>
      <w:r w:rsidR="00354F99">
        <w:rPr>
          <w:rStyle w:val="Funotenzeichen"/>
        </w:rPr>
        <w:footnoteReference w:id="13"/>
      </w:r>
      <w:r w:rsidRPr="00284D9A">
        <w:t xml:space="preserve">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rsidRPr="00284D9A">
        <w:t xml:space="preserve"> der BFH</w:t>
      </w:r>
      <w:r w:rsidR="00122805">
        <w:fldChar w:fldCharType="begin"/>
      </w:r>
      <w:r w:rsidR="00122805">
        <w:instrText xml:space="preserve"> XE "</w:instrText>
      </w:r>
      <w:r w:rsidR="00122805" w:rsidRPr="0058228F">
        <w:instrText>BFH</w:instrText>
      </w:r>
      <w:r w:rsidR="00122805">
        <w:instrText xml:space="preserve">" </w:instrText>
      </w:r>
      <w:r w:rsidR="00122805">
        <w:fldChar w:fldCharType="end"/>
      </w:r>
      <w:r w:rsidRPr="00284D9A">
        <w:t xml:space="preserve"> bietet </w:t>
      </w:r>
      <w:r w:rsidR="00284D9A" w:rsidRPr="00284D9A">
        <w:t xml:space="preserve">Entwicklern und </w:t>
      </w:r>
      <w:r w:rsidR="00284D9A">
        <w:t>Forschern ein mächtiges Instrument, um hochrealistische immersive</w:t>
      </w:r>
      <w:r w:rsidR="00354F99">
        <w:rPr>
          <w:rStyle w:val="Funotenzeichen"/>
        </w:rPr>
        <w:footnoteReference w:id="14"/>
      </w:r>
      <w:r w:rsidR="00354F99">
        <w:fldChar w:fldCharType="begin"/>
      </w:r>
      <w:r w:rsidR="00354F99">
        <w:instrText xml:space="preserve"> XE "</w:instrText>
      </w:r>
      <w:r w:rsidR="00354F99" w:rsidRPr="0010031F">
        <w:instrText>immersive</w:instrText>
      </w:r>
      <w:r w:rsidR="00354F99">
        <w:instrText>" \t "</w:instrText>
      </w:r>
      <w:r w:rsidR="00354F99" w:rsidRPr="001A6C82">
        <w:rPr>
          <w:rFonts w:asciiTheme="minorHAnsi" w:hAnsiTheme="minorHAnsi"/>
          <w:i/>
        </w:rPr>
        <w:instrText>Siehe</w:instrText>
      </w:r>
      <w:r w:rsidR="00354F99" w:rsidRPr="001A6C82">
        <w:rPr>
          <w:rFonts w:asciiTheme="minorHAnsi" w:hAnsiTheme="minorHAnsi"/>
        </w:rPr>
        <w:instrText xml:space="preserve"> Immersion</w:instrText>
      </w:r>
      <w:r w:rsidR="00354F99">
        <w:instrText xml:space="preserve">" </w:instrText>
      </w:r>
      <w:r w:rsidR="00354F99">
        <w:fldChar w:fldCharType="end"/>
      </w:r>
      <w:r w:rsidR="00284D9A">
        <w:t xml:space="preserve"> Applikationen zu bauen. </w:t>
      </w:r>
      <w:r>
        <w:t xml:space="preserve">Der CAVE ist eine kubische Konfiguration mit vier Leinwänden (Links, </w:t>
      </w:r>
      <w:r w:rsidR="001D0CB9">
        <w:t>Vorne</w:t>
      </w:r>
      <w:r>
        <w:t xml:space="preserve">, Rechts, Boden) die von je 2 Projektoren bestrahlt werden. </w:t>
      </w:r>
      <w:r w:rsidR="00284D9A">
        <w:t xml:space="preserve">Um eine realistische 3D </w:t>
      </w:r>
      <w:r w:rsidR="00A51531">
        <w:t>Stereopr</w:t>
      </w:r>
      <w:r w:rsidR="00284D9A">
        <w:t>ojektion zu erschaffen, sind bei den Projektoren Polfilter</w:t>
      </w:r>
      <w:r w:rsidR="00122805">
        <w:fldChar w:fldCharType="begin"/>
      </w:r>
      <w:r w:rsidR="00122805">
        <w:instrText xml:space="preserve"> XE "</w:instrText>
      </w:r>
      <w:r w:rsidR="00122805" w:rsidRPr="00AC2B38">
        <w:instrText>Polfilter</w:instrText>
      </w:r>
      <w:r w:rsidR="00122805">
        <w:instrText xml:space="preserve">" </w:instrText>
      </w:r>
      <w:r w:rsidR="00122805">
        <w:fldChar w:fldCharType="end"/>
      </w:r>
      <w:r w:rsidR="00284D9A">
        <w:t xml:space="preserve"> angebracht und die Benutzer t</w:t>
      </w:r>
      <w:r w:rsidR="009314E5">
        <w:t>ragen</w:t>
      </w:r>
      <w:r w:rsidR="00440D4B">
        <w:t xml:space="preserve"> entsprechend</w:t>
      </w:r>
      <w:r w:rsidR="009314E5">
        <w:t xml:space="preserve"> eine Brille</w:t>
      </w:r>
      <w:r w:rsidR="00440D4B">
        <w:t xml:space="preserve"> mit Polfilter</w:t>
      </w:r>
      <w:r w:rsidR="009314E5">
        <w:t>.</w:t>
      </w:r>
    </w:p>
    <w:p w14:paraId="2C0C33CD" w14:textId="28202459" w:rsidR="001E11E1" w:rsidRDefault="001E11E1">
      <w:pPr>
        <w:spacing w:line="240" w:lineRule="auto"/>
      </w:pPr>
      <w:r>
        <w:br w:type="page"/>
      </w:r>
    </w:p>
    <w:p w14:paraId="0FEC6195" w14:textId="57B09E94" w:rsidR="00117774" w:rsidRDefault="00117774" w:rsidP="00117774">
      <w:pPr>
        <w:jc w:val="both"/>
      </w:pPr>
      <w:r>
        <w:lastRenderedPageBreak/>
        <w:t xml:space="preserve">Alle Komponenten </w:t>
      </w:r>
      <w:r w:rsidR="00B201A6">
        <w:t>des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 xml:space="preserve"> und dessen Abhängigkeiten werden in der folgenden Grafik dargestellt:</w:t>
      </w:r>
    </w:p>
    <w:p w14:paraId="74FDF262" w14:textId="77777777" w:rsidR="009314E5" w:rsidRDefault="009314E5" w:rsidP="009314E5">
      <w:pPr>
        <w:jc w:val="both"/>
      </w:pPr>
    </w:p>
    <w:p w14:paraId="246C253E" w14:textId="77777777" w:rsidR="002A4BB2" w:rsidRDefault="002A4BB2" w:rsidP="002A4BB2">
      <w:pPr>
        <w:keepNext/>
      </w:pPr>
      <w:r>
        <w:rPr>
          <w:noProof/>
          <w:lang w:val="en-US"/>
        </w:rPr>
        <w:drawing>
          <wp:inline distT="0" distB="0" distL="0" distR="0" wp14:anchorId="42C1301C" wp14:editId="425ABAE9">
            <wp:extent cx="6011545" cy="5455374"/>
            <wp:effectExtent l="0" t="0" r="8255"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VE_infrastructure.png"/>
                    <pic:cNvPicPr/>
                  </pic:nvPicPr>
                  <pic:blipFill>
                    <a:blip r:embed="rId13">
                      <a:extLst>
                        <a:ext uri="{28A0092B-C50C-407E-A947-70E740481C1C}">
                          <a14:useLocalDpi xmlns:a14="http://schemas.microsoft.com/office/drawing/2010/main" val="0"/>
                        </a:ext>
                      </a:extLst>
                    </a:blip>
                    <a:stretch>
                      <a:fillRect/>
                    </a:stretch>
                  </pic:blipFill>
                  <pic:spPr>
                    <a:xfrm>
                      <a:off x="0" y="0"/>
                      <a:ext cx="6011545" cy="5455374"/>
                    </a:xfrm>
                    <a:prstGeom prst="rect">
                      <a:avLst/>
                    </a:prstGeom>
                  </pic:spPr>
                </pic:pic>
              </a:graphicData>
            </a:graphic>
          </wp:inline>
        </w:drawing>
      </w:r>
    </w:p>
    <w:p w14:paraId="25F44F02" w14:textId="294E9F75" w:rsidR="009314E5" w:rsidRDefault="002A4BB2" w:rsidP="002A4BB2">
      <w:pPr>
        <w:pStyle w:val="Beschriftung"/>
        <w:jc w:val="center"/>
      </w:pPr>
      <w:bookmarkStart w:id="12" w:name="_Toc440896285"/>
      <w:r>
        <w:t xml:space="preserve">Abbildung </w:t>
      </w:r>
      <w:r w:rsidR="00F00876">
        <w:fldChar w:fldCharType="begin"/>
      </w:r>
      <w:r w:rsidR="00F00876">
        <w:instrText xml:space="preserve"> SEQ Abbildung \* ARABIC </w:instrText>
      </w:r>
      <w:r w:rsidR="00F00876">
        <w:fldChar w:fldCharType="separate"/>
      </w:r>
      <w:r w:rsidR="00462315">
        <w:rPr>
          <w:noProof/>
        </w:rPr>
        <w:t>5</w:t>
      </w:r>
      <w:r w:rsidR="00F00876">
        <w:rPr>
          <w:noProof/>
        </w:rPr>
        <w:fldChar w:fldCharType="end"/>
      </w:r>
      <w:r>
        <w:t>: Infrastruktur CAVE</w:t>
      </w:r>
      <w:bookmarkEnd w:id="12"/>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p>
    <w:p w14:paraId="433A60C9" w14:textId="30F28B09" w:rsidR="004B45DD" w:rsidRDefault="00B06B3D" w:rsidP="00B170FE">
      <w:pPr>
        <w:pStyle w:val="berschrift2"/>
      </w:pPr>
      <w:bookmarkStart w:id="13" w:name="_Toc440917255"/>
      <w:r w:rsidRPr="00B06B3D">
        <w:t>Trackingsystem WorldViz</w:t>
      </w:r>
      <w:bookmarkEnd w:id="13"/>
      <w:r w:rsidR="00122805">
        <w:fldChar w:fldCharType="begin"/>
      </w:r>
      <w:r w:rsidR="00122805">
        <w:instrText xml:space="preserve"> XE "</w:instrText>
      </w:r>
      <w:r w:rsidR="00122805" w:rsidRPr="00170D74">
        <w:instrText>WorldViz</w:instrText>
      </w:r>
      <w:r w:rsidR="00122805">
        <w:instrText xml:space="preserve">" </w:instrText>
      </w:r>
      <w:r w:rsidR="00122805">
        <w:fldChar w:fldCharType="end"/>
      </w:r>
    </w:p>
    <w:p w14:paraId="6F222ADF" w14:textId="75F33419" w:rsidR="004B45DD" w:rsidRDefault="004B45DD" w:rsidP="004B45DD">
      <w:pPr>
        <w:jc w:val="both"/>
      </w:pPr>
      <w:r>
        <w:t>Das Trackingsystem von WorldViz</w:t>
      </w:r>
      <w:r w:rsidR="00122805">
        <w:fldChar w:fldCharType="begin"/>
      </w:r>
      <w:r w:rsidR="00122805">
        <w:instrText xml:space="preserve"> XE "</w:instrText>
      </w:r>
      <w:r w:rsidR="00122805" w:rsidRPr="00170D74">
        <w:instrText>WorldViz</w:instrText>
      </w:r>
      <w:r w:rsidR="00122805">
        <w:instrText xml:space="preserve">" </w:instrText>
      </w:r>
      <w:r w:rsidR="00122805">
        <w:fldChar w:fldCharType="end"/>
      </w:r>
      <w:r>
        <w:t xml:space="preserve"> wurde integriert, um Positionen und Rotationen von verschiedenen Devices im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 xml:space="preserve"> zu erfassen.</w:t>
      </w:r>
      <w:r w:rsidR="009570B6">
        <w:t xml:space="preserve"> </w:t>
      </w:r>
      <w:r>
        <w:t>Die von den</w:t>
      </w:r>
      <w:r w:rsidR="00786B8F">
        <w:t xml:space="preserve"> 10</w:t>
      </w:r>
      <w:r>
        <w:t xml:space="preserve"> WorldViz Kameras übermittelten Daten werden </w:t>
      </w:r>
      <w:r w:rsidR="00287C90">
        <w:t>vom PPT Studio 2013</w:t>
      </w:r>
      <w:r w:rsidR="00877323">
        <w:rPr>
          <w:rStyle w:val="Funotenzeichen"/>
        </w:rPr>
        <w:footnoteReference w:id="15"/>
      </w:r>
      <w:r w:rsidR="00122805">
        <w:fldChar w:fldCharType="begin"/>
      </w:r>
      <w:r w:rsidR="00122805">
        <w:instrText xml:space="preserve"> XE "</w:instrText>
      </w:r>
      <w:r w:rsidR="00122805" w:rsidRPr="0083393A">
        <w:instrText>PPT Studio 2013</w:instrText>
      </w:r>
      <w:r w:rsidR="00122805">
        <w:instrText xml:space="preserve">" </w:instrText>
      </w:r>
      <w:r w:rsidR="00122805">
        <w:fldChar w:fldCharType="end"/>
      </w:r>
      <w:r w:rsidR="00287C90" w:rsidRPr="00287C90">
        <w:t xml:space="preserve"> </w:t>
      </w:r>
      <w:r w:rsidR="00287C90">
        <w:t>zentral</w:t>
      </w:r>
      <w:r>
        <w:t xml:space="preserve"> auf einem Server interpretiert</w:t>
      </w:r>
      <w:r w:rsidR="00BF17C3">
        <w:t>, d.h. es werden Punkte im Raum und dessen Rotation der Devices berechnet,</w:t>
      </w:r>
      <w:r>
        <w:t xml:space="preserve"> und können bei Bedarf </w:t>
      </w:r>
      <w:r w:rsidR="009570B6">
        <w:t>über das VRPN</w:t>
      </w:r>
      <w:r w:rsidR="00877323">
        <w:rPr>
          <w:rStyle w:val="Funotenzeichen"/>
        </w:rPr>
        <w:footnoteReference w:id="16"/>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r w:rsidR="009570B6">
        <w:t xml:space="preserve">-Protokoll </w:t>
      </w:r>
      <w:r>
        <w:t>abgefragt werden.</w:t>
      </w:r>
    </w:p>
    <w:p w14:paraId="0E22950D" w14:textId="15358C0E" w:rsidR="00BC3395" w:rsidRDefault="00BC3395" w:rsidP="004B45DD">
      <w:pPr>
        <w:jc w:val="both"/>
      </w:pPr>
    </w:p>
    <w:p w14:paraId="424ABE37" w14:textId="599A85BB" w:rsidR="00BC3395" w:rsidRDefault="00BC3395">
      <w:pPr>
        <w:spacing w:line="240" w:lineRule="auto"/>
      </w:pPr>
      <w:r>
        <w:br w:type="page"/>
      </w:r>
    </w:p>
    <w:p w14:paraId="1FA5B5F5" w14:textId="0EE3A454" w:rsidR="00F849AF" w:rsidRDefault="00F849AF" w:rsidP="00B170FE">
      <w:pPr>
        <w:pStyle w:val="berschrift2"/>
      </w:pPr>
      <w:bookmarkStart w:id="14" w:name="_Toc440917256"/>
      <w:r>
        <w:lastRenderedPageBreak/>
        <w:t>Devices</w:t>
      </w:r>
      <w:bookmarkEnd w:id="14"/>
    </w:p>
    <w:p w14:paraId="33423B24" w14:textId="4A1B6321" w:rsidR="00F849AF" w:rsidRDefault="00C535D2" w:rsidP="00340D5C">
      <w:pPr>
        <w:pStyle w:val="Listenabsatz"/>
        <w:numPr>
          <w:ilvl w:val="0"/>
          <w:numId w:val="9"/>
        </w:numPr>
        <w:jc w:val="both"/>
        <w:rPr>
          <w:b/>
        </w:rPr>
      </w:pPr>
      <w:r w:rsidRPr="00C535D2">
        <w:rPr>
          <w:b/>
        </w:rPr>
        <w:t>Eyes</w:t>
      </w:r>
      <w:r w:rsidR="00122805">
        <w:rPr>
          <w:b/>
        </w:rPr>
        <w:fldChar w:fldCharType="begin"/>
      </w:r>
      <w:r w:rsidR="00122805">
        <w:instrText xml:space="preserve"> XE "</w:instrText>
      </w:r>
      <w:r w:rsidR="00122805" w:rsidRPr="00B220B5">
        <w:instrText>Eyes</w:instrText>
      </w:r>
      <w:r w:rsidR="00122805">
        <w:instrText xml:space="preserve">" </w:instrText>
      </w:r>
      <w:r w:rsidR="00122805">
        <w:rPr>
          <w:b/>
        </w:rPr>
        <w:fldChar w:fldCharType="end"/>
      </w:r>
    </w:p>
    <w:p w14:paraId="111F8DD7" w14:textId="0FDC511A" w:rsidR="00DD47B6" w:rsidRPr="000A7760" w:rsidRDefault="000A7760" w:rsidP="00EF6C42">
      <w:pPr>
        <w:pStyle w:val="Listenabsatz"/>
        <w:ind w:left="360"/>
        <w:jc w:val="both"/>
      </w:pPr>
      <w:r w:rsidRPr="000A7760">
        <w:t>Die Eyes</w:t>
      </w:r>
      <w:r w:rsidR="00122805">
        <w:fldChar w:fldCharType="begin"/>
      </w:r>
      <w:r w:rsidR="00122805">
        <w:instrText xml:space="preserve"> XE "</w:instrText>
      </w:r>
      <w:r w:rsidR="00122805" w:rsidRPr="00B220B5">
        <w:instrText>Eyes</w:instrText>
      </w:r>
      <w:r w:rsidR="00122805">
        <w:instrText xml:space="preserve">" </w:instrText>
      </w:r>
      <w:r w:rsidR="00122805">
        <w:fldChar w:fldCharType="end"/>
      </w:r>
      <w:r w:rsidRPr="000A7760">
        <w:t xml:space="preserve"> von WorldViz</w:t>
      </w:r>
      <w:r w:rsidR="00122805">
        <w:fldChar w:fldCharType="begin"/>
      </w:r>
      <w:r w:rsidR="00122805">
        <w:instrText xml:space="preserve"> XE "</w:instrText>
      </w:r>
      <w:r w:rsidR="00122805" w:rsidRPr="00170D74">
        <w:instrText>WorldViz</w:instrText>
      </w:r>
      <w:r w:rsidR="00122805">
        <w:instrText xml:space="preserve">" </w:instrText>
      </w:r>
      <w:r w:rsidR="00122805">
        <w:fldChar w:fldCharType="end"/>
      </w:r>
      <w:r w:rsidRPr="000A7760">
        <w:t xml:space="preserve"> sind Brillen</w:t>
      </w:r>
      <w:r w:rsidR="002C2527">
        <w:t xml:space="preserve"> mit Polfilter</w:t>
      </w:r>
      <w:r w:rsidR="00122805">
        <w:fldChar w:fldCharType="begin"/>
      </w:r>
      <w:r w:rsidR="00122805">
        <w:instrText xml:space="preserve"> XE "</w:instrText>
      </w:r>
      <w:r w:rsidR="00122805" w:rsidRPr="00AC2B38">
        <w:instrText>Polfilter</w:instrText>
      </w:r>
      <w:r w:rsidR="00122805">
        <w:instrText xml:space="preserve">" </w:instrText>
      </w:r>
      <w:r w:rsidR="00122805">
        <w:fldChar w:fldCharType="end"/>
      </w:r>
      <w:r w:rsidR="002C2527">
        <w:t xml:space="preserve"> und</w:t>
      </w:r>
      <w:r>
        <w:t xml:space="preserve"> zwei montierten Infrarot-Trackern. Somit lassen sich die Position des Kopfes und dessen Rotation auf zwei Achsen (</w:t>
      </w:r>
      <w:r w:rsidRPr="00DF00E6">
        <w:t xml:space="preserve">Yaw und </w:t>
      </w:r>
      <w:r w:rsidR="00D3401D" w:rsidRPr="00DF00E6">
        <w:t>Roll</w:t>
      </w:r>
      <w:r w:rsidR="00BC3395">
        <w:rPr>
          <w:rStyle w:val="Funotenzeichen"/>
        </w:rPr>
        <w:footnoteReference w:id="17"/>
      </w:r>
      <w:r>
        <w:t>) bestimmen.</w:t>
      </w:r>
      <w:r w:rsidR="002B7456">
        <w:t xml:space="preserve"> Die dritte Achse (Pitch) kann mit lediglich zwei Trackern nicht ermittelt werden.</w:t>
      </w:r>
      <w:r w:rsidR="00990CD7">
        <w:t xml:space="preserve"> Dazu wären mindestens drei LEDs oder ein Gyrometer</w:t>
      </w:r>
      <w:r w:rsidR="00BC3395">
        <w:rPr>
          <w:rStyle w:val="Funotenzeichen"/>
        </w:rPr>
        <w:footnoteReference w:id="18"/>
      </w:r>
      <w:r w:rsidR="00122805">
        <w:fldChar w:fldCharType="begin"/>
      </w:r>
      <w:r w:rsidR="00122805">
        <w:instrText xml:space="preserve"> XE "</w:instrText>
      </w:r>
      <w:r w:rsidR="00122805" w:rsidRPr="00050273">
        <w:instrText>Gyrometer</w:instrText>
      </w:r>
      <w:r w:rsidR="00122805">
        <w:instrText xml:space="preserve">" </w:instrText>
      </w:r>
      <w:r w:rsidR="00122805">
        <w:fldChar w:fldCharType="end"/>
      </w:r>
      <w:r w:rsidR="00990CD7">
        <w:t xml:space="preserve"> notwendig.</w:t>
      </w:r>
    </w:p>
    <w:p w14:paraId="370EC4F2" w14:textId="77777777" w:rsidR="00DD47B6" w:rsidRDefault="00DD47B6" w:rsidP="00DD47B6">
      <w:pPr>
        <w:pStyle w:val="Listenabsatz"/>
        <w:keepNext/>
        <w:jc w:val="center"/>
      </w:pPr>
      <w:r>
        <w:rPr>
          <w:b/>
        </w:rPr>
        <w:br/>
      </w:r>
      <w:r>
        <w:rPr>
          <w:b/>
          <w:noProof/>
          <w:lang w:val="en-US"/>
        </w:rPr>
        <w:drawing>
          <wp:inline distT="0" distB="0" distL="0" distR="0" wp14:anchorId="38250350" wp14:editId="433441DC">
            <wp:extent cx="5040000" cy="3535200"/>
            <wp:effectExtent l="0" t="0" r="8255" b="8255"/>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pt_eyes.jpg"/>
                    <pic:cNvPicPr/>
                  </pic:nvPicPr>
                  <pic:blipFill>
                    <a:blip r:embed="rId14">
                      <a:extLst>
                        <a:ext uri="{28A0092B-C50C-407E-A947-70E740481C1C}">
                          <a14:useLocalDpi xmlns:a14="http://schemas.microsoft.com/office/drawing/2010/main" val="0"/>
                        </a:ext>
                      </a:extLst>
                    </a:blip>
                    <a:stretch>
                      <a:fillRect/>
                    </a:stretch>
                  </pic:blipFill>
                  <pic:spPr>
                    <a:xfrm>
                      <a:off x="0" y="0"/>
                      <a:ext cx="5040000" cy="3535200"/>
                    </a:xfrm>
                    <a:prstGeom prst="rect">
                      <a:avLst/>
                    </a:prstGeom>
                  </pic:spPr>
                </pic:pic>
              </a:graphicData>
            </a:graphic>
          </wp:inline>
        </w:drawing>
      </w:r>
    </w:p>
    <w:p w14:paraId="0DB4ECD4" w14:textId="10964766" w:rsidR="00C535D2" w:rsidRDefault="00DD47B6" w:rsidP="00D30EE7">
      <w:pPr>
        <w:pStyle w:val="Beschriftung"/>
        <w:jc w:val="center"/>
        <w:rPr>
          <w:noProof/>
        </w:rPr>
      </w:pPr>
      <w:bookmarkStart w:id="15" w:name="_Toc440896286"/>
      <w:r>
        <w:t xml:space="preserve">Abbildung </w:t>
      </w:r>
      <w:r w:rsidR="00F00876">
        <w:fldChar w:fldCharType="begin"/>
      </w:r>
      <w:r w:rsidR="00F00876">
        <w:instrText xml:space="preserve"> SEQ Abbildung \* ARABIC </w:instrText>
      </w:r>
      <w:r w:rsidR="00F00876">
        <w:fldChar w:fldCharType="separate"/>
      </w:r>
      <w:r w:rsidR="00462315">
        <w:rPr>
          <w:noProof/>
        </w:rPr>
        <w:t>6</w:t>
      </w:r>
      <w:r w:rsidR="00F00876">
        <w:rPr>
          <w:noProof/>
        </w:rPr>
        <w:fldChar w:fldCharType="end"/>
      </w:r>
      <w:r>
        <w:t>: PPT Eyes</w:t>
      </w:r>
      <w:r w:rsidR="00122805">
        <w:fldChar w:fldCharType="begin"/>
      </w:r>
      <w:r w:rsidR="00122805">
        <w:instrText xml:space="preserve"> XE "</w:instrText>
      </w:r>
      <w:r w:rsidR="00122805" w:rsidRPr="00B220B5">
        <w:instrText>Eyes</w:instrText>
      </w:r>
      <w:r w:rsidR="00122805">
        <w:instrText xml:space="preserve">" </w:instrText>
      </w:r>
      <w:r w:rsidR="00122805">
        <w:fldChar w:fldCharType="end"/>
      </w:r>
      <w:r>
        <w:t xml:space="preserve">, Quelle: </w:t>
      </w:r>
      <w:r>
        <w:rPr>
          <w:noProof/>
        </w:rPr>
        <w:t>www.worldviz.com</w:t>
      </w:r>
      <w:bookmarkEnd w:id="15"/>
    </w:p>
    <w:p w14:paraId="42ACF29E" w14:textId="305730F3" w:rsidR="00C535D2" w:rsidRPr="00C535D2" w:rsidRDefault="00C535D2" w:rsidP="00340D5C">
      <w:pPr>
        <w:pStyle w:val="Listenabsatz"/>
        <w:numPr>
          <w:ilvl w:val="0"/>
          <w:numId w:val="9"/>
        </w:numPr>
        <w:jc w:val="both"/>
        <w:rPr>
          <w:b/>
        </w:rPr>
      </w:pPr>
      <w:r w:rsidRPr="00C535D2">
        <w:rPr>
          <w:b/>
        </w:rPr>
        <w:t>Wand</w:t>
      </w:r>
      <w:r w:rsidR="00122805">
        <w:rPr>
          <w:b/>
        </w:rPr>
        <w:fldChar w:fldCharType="begin"/>
      </w:r>
      <w:r w:rsidR="00122805">
        <w:instrText xml:space="preserve"> XE "</w:instrText>
      </w:r>
      <w:r w:rsidR="00122805" w:rsidRPr="009B3921">
        <w:instrText>Wand</w:instrText>
      </w:r>
      <w:r w:rsidR="00122805">
        <w:instrText xml:space="preserve">" </w:instrText>
      </w:r>
      <w:r w:rsidR="00122805">
        <w:rPr>
          <w:b/>
        </w:rPr>
        <w:fldChar w:fldCharType="end"/>
      </w:r>
    </w:p>
    <w:p w14:paraId="419A4A77" w14:textId="7EDCD5DE" w:rsidR="00DD47B6" w:rsidRDefault="006B324E" w:rsidP="00EF6C42">
      <w:pPr>
        <w:pStyle w:val="Listenabsatz"/>
        <w:ind w:left="360"/>
        <w:jc w:val="both"/>
      </w:pPr>
      <w:r>
        <w:t>Der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 xml:space="preserve"> von WorldViz</w:t>
      </w:r>
      <w:r w:rsidR="00122805">
        <w:fldChar w:fldCharType="begin"/>
      </w:r>
      <w:r w:rsidR="00122805">
        <w:instrText xml:space="preserve"> XE "</w:instrText>
      </w:r>
      <w:r w:rsidR="00122805" w:rsidRPr="00170D74">
        <w:instrText>WorldViz</w:instrText>
      </w:r>
      <w:r w:rsidR="00122805">
        <w:instrText xml:space="preserve">" </w:instrText>
      </w:r>
      <w:r w:rsidR="00122805">
        <w:fldChar w:fldCharType="end"/>
      </w:r>
      <w:r>
        <w:t xml:space="preserve"> ist das primäre </w:t>
      </w:r>
      <w:r w:rsidR="0032024C">
        <w:t>Eingabegerät</w:t>
      </w:r>
      <w:r>
        <w:t>.</w:t>
      </w:r>
      <w:r w:rsidR="000A7760">
        <w:t xml:space="preserve"> </w:t>
      </w:r>
      <w:r w:rsidR="008A24E1">
        <w:t>Nebst zwei Infrarot-Tackern, welche für die Positions- und Rotationsbestimmung verwendet werden, ist ein Gyrometer</w:t>
      </w:r>
      <w:r w:rsidR="00122805">
        <w:fldChar w:fldCharType="begin"/>
      </w:r>
      <w:r w:rsidR="00122805">
        <w:instrText xml:space="preserve"> XE "</w:instrText>
      </w:r>
      <w:r w:rsidR="00122805" w:rsidRPr="00050273">
        <w:instrText>Gyrometer</w:instrText>
      </w:r>
      <w:r w:rsidR="00122805">
        <w:instrText xml:space="preserve">" </w:instrText>
      </w:r>
      <w:r w:rsidR="00122805">
        <w:fldChar w:fldCharType="end"/>
      </w:r>
      <w:r w:rsidR="008A24E1">
        <w:t xml:space="preserve"> integriert, um noch präziser Drehungen feststellen zu können. Dadurch wird auch die fehlende Rotationsachse</w:t>
      </w:r>
      <w:r w:rsidR="0032024C">
        <w:t xml:space="preserve"> (fehlende bei den Eyes</w:t>
      </w:r>
      <w:r w:rsidR="00122805">
        <w:fldChar w:fldCharType="begin"/>
      </w:r>
      <w:r w:rsidR="00122805">
        <w:instrText xml:space="preserve"> XE "</w:instrText>
      </w:r>
      <w:r w:rsidR="00122805" w:rsidRPr="00B220B5">
        <w:instrText>Eyes</w:instrText>
      </w:r>
      <w:r w:rsidR="00122805">
        <w:instrText xml:space="preserve">" </w:instrText>
      </w:r>
      <w:r w:rsidR="00122805">
        <w:fldChar w:fldCharType="end"/>
      </w:r>
      <w:r w:rsidR="0032024C">
        <w:t>)</w:t>
      </w:r>
      <w:r w:rsidR="008A24E1">
        <w:t xml:space="preserve"> kompensiert und es können Yaw, Roll und Pitch ermittelt werden.</w:t>
      </w:r>
    </w:p>
    <w:p w14:paraId="205D2C1D" w14:textId="77777777" w:rsidR="008A24E1" w:rsidRDefault="008A24E1" w:rsidP="00DD47B6">
      <w:pPr>
        <w:pStyle w:val="Listenabsatz"/>
        <w:jc w:val="both"/>
      </w:pPr>
    </w:p>
    <w:p w14:paraId="01EEA722" w14:textId="5B0EA9EB" w:rsidR="008A24E1" w:rsidRDefault="008A24E1" w:rsidP="00EF6C42">
      <w:pPr>
        <w:pStyle w:val="Listenabsatz"/>
        <w:ind w:left="360"/>
        <w:jc w:val="both"/>
      </w:pPr>
      <w:r>
        <w:t>Als Inputs dienen ein analoger Joystick, vier Buttons auf der Vorderseite sowie ein Button auf der Rückseite.</w:t>
      </w:r>
    </w:p>
    <w:p w14:paraId="2162EED4" w14:textId="77777777" w:rsidR="00DD47B6" w:rsidRDefault="00DD47B6" w:rsidP="00DD47B6">
      <w:pPr>
        <w:pStyle w:val="Listenabsatz"/>
        <w:jc w:val="both"/>
      </w:pPr>
    </w:p>
    <w:p w14:paraId="5F9F5986" w14:textId="77777777" w:rsidR="00DD47B6" w:rsidRDefault="00DD47B6" w:rsidP="00DD47B6">
      <w:pPr>
        <w:pStyle w:val="Listenabsatz"/>
        <w:keepNext/>
        <w:jc w:val="center"/>
      </w:pPr>
      <w:r>
        <w:rPr>
          <w:noProof/>
          <w:lang w:val="en-US"/>
        </w:rPr>
        <w:lastRenderedPageBreak/>
        <w:drawing>
          <wp:inline distT="0" distB="0" distL="0" distR="0" wp14:anchorId="38F475F6" wp14:editId="03829254">
            <wp:extent cx="5040000" cy="3049200"/>
            <wp:effectExtent l="0" t="0" r="8255"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pt_wand.jpg"/>
                    <pic:cNvPicPr/>
                  </pic:nvPicPr>
                  <pic:blipFill>
                    <a:blip r:embed="rId15">
                      <a:extLst>
                        <a:ext uri="{28A0092B-C50C-407E-A947-70E740481C1C}">
                          <a14:useLocalDpi xmlns:a14="http://schemas.microsoft.com/office/drawing/2010/main" val="0"/>
                        </a:ext>
                      </a:extLst>
                    </a:blip>
                    <a:stretch>
                      <a:fillRect/>
                    </a:stretch>
                  </pic:blipFill>
                  <pic:spPr>
                    <a:xfrm>
                      <a:off x="0" y="0"/>
                      <a:ext cx="5040000" cy="3049200"/>
                    </a:xfrm>
                    <a:prstGeom prst="rect">
                      <a:avLst/>
                    </a:prstGeom>
                  </pic:spPr>
                </pic:pic>
              </a:graphicData>
            </a:graphic>
          </wp:inline>
        </w:drawing>
      </w:r>
    </w:p>
    <w:p w14:paraId="4C04B87E" w14:textId="70C3DA89" w:rsidR="00C535D2" w:rsidRDefault="00DD47B6" w:rsidP="00DD47B6">
      <w:pPr>
        <w:pStyle w:val="Beschriftung"/>
        <w:jc w:val="center"/>
      </w:pPr>
      <w:bookmarkStart w:id="16" w:name="_Toc440896287"/>
      <w:r>
        <w:t xml:space="preserve">Abbildung </w:t>
      </w:r>
      <w:r w:rsidR="00F00876">
        <w:fldChar w:fldCharType="begin"/>
      </w:r>
      <w:r w:rsidR="00F00876">
        <w:instrText xml:space="preserve"> SEQ Abbildung \* ARABIC </w:instrText>
      </w:r>
      <w:r w:rsidR="00F00876">
        <w:fldChar w:fldCharType="separate"/>
      </w:r>
      <w:r w:rsidR="00462315">
        <w:rPr>
          <w:noProof/>
        </w:rPr>
        <w:t>7</w:t>
      </w:r>
      <w:r w:rsidR="00F00876">
        <w:rPr>
          <w:noProof/>
        </w:rPr>
        <w:fldChar w:fldCharType="end"/>
      </w:r>
      <w:r>
        <w:t>: PPT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 Quelle: www.worldviz.com</w:t>
      </w:r>
      <w:bookmarkEnd w:id="16"/>
    </w:p>
    <w:p w14:paraId="3560EECC" w14:textId="77777777" w:rsidR="00C535D2" w:rsidRDefault="00C535D2" w:rsidP="00C535D2">
      <w:pPr>
        <w:jc w:val="both"/>
      </w:pPr>
    </w:p>
    <w:p w14:paraId="22115860" w14:textId="1FEC3A50" w:rsidR="00C535D2" w:rsidRPr="00C535D2" w:rsidRDefault="00C535D2" w:rsidP="00340D5C">
      <w:pPr>
        <w:pStyle w:val="Listenabsatz"/>
        <w:numPr>
          <w:ilvl w:val="0"/>
          <w:numId w:val="9"/>
        </w:numPr>
        <w:jc w:val="both"/>
        <w:rPr>
          <w:b/>
        </w:rPr>
      </w:pPr>
      <w:r w:rsidRPr="00C535D2">
        <w:rPr>
          <w:b/>
        </w:rPr>
        <w:t>Gamepad</w:t>
      </w:r>
    </w:p>
    <w:p w14:paraId="4485DE69" w14:textId="335B10AE" w:rsidR="00C535D2" w:rsidRDefault="003A0305" w:rsidP="00EF6C42">
      <w:pPr>
        <w:pStyle w:val="Listenabsatz"/>
        <w:ind w:left="360"/>
        <w:jc w:val="both"/>
      </w:pPr>
      <w:r>
        <w:t xml:space="preserve">Ein weiteres Inputgerät ist ein handelsübliches Gamepad. Frei von </w:t>
      </w:r>
      <w:r w:rsidR="00A10035">
        <w:t>jeglichem Tracking</w:t>
      </w:r>
      <w:r w:rsidR="002E1404">
        <w:t xml:space="preserve"> wird einzig die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2E1404">
        <w:t xml:space="preserve"> </w:t>
      </w:r>
      <w:r>
        <w:t>Applikation gesteuert.</w:t>
      </w:r>
    </w:p>
    <w:p w14:paraId="32C609B2" w14:textId="77777777" w:rsidR="003A0305" w:rsidRDefault="003A0305" w:rsidP="00C535D2">
      <w:pPr>
        <w:pStyle w:val="Listenabsatz"/>
        <w:jc w:val="both"/>
      </w:pPr>
    </w:p>
    <w:p w14:paraId="6C235D34" w14:textId="77777777" w:rsidR="00C334FB" w:rsidRDefault="00C334FB" w:rsidP="00C334FB">
      <w:pPr>
        <w:pStyle w:val="Listenabsatz"/>
        <w:keepNext/>
        <w:jc w:val="center"/>
      </w:pPr>
      <w:r>
        <w:rPr>
          <w:noProof/>
          <w:lang w:val="en-US"/>
        </w:rPr>
        <w:drawing>
          <wp:inline distT="0" distB="0" distL="0" distR="0" wp14:anchorId="6045C0C0" wp14:editId="1C4A1F2F">
            <wp:extent cx="2847975" cy="1975262"/>
            <wp:effectExtent l="0" t="0" r="0" b="635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amepad.jpg"/>
                    <pic:cNvPicPr/>
                  </pic:nvPicPr>
                  <pic:blipFill>
                    <a:blip r:embed="rId16">
                      <a:extLst>
                        <a:ext uri="{28A0092B-C50C-407E-A947-70E740481C1C}">
                          <a14:useLocalDpi xmlns:a14="http://schemas.microsoft.com/office/drawing/2010/main" val="0"/>
                        </a:ext>
                      </a:extLst>
                    </a:blip>
                    <a:stretch>
                      <a:fillRect/>
                    </a:stretch>
                  </pic:blipFill>
                  <pic:spPr>
                    <a:xfrm>
                      <a:off x="0" y="0"/>
                      <a:ext cx="2862600" cy="1985405"/>
                    </a:xfrm>
                    <a:prstGeom prst="rect">
                      <a:avLst/>
                    </a:prstGeom>
                  </pic:spPr>
                </pic:pic>
              </a:graphicData>
            </a:graphic>
          </wp:inline>
        </w:drawing>
      </w:r>
    </w:p>
    <w:p w14:paraId="4F4A9B90" w14:textId="6BE0796A" w:rsidR="00C334FB" w:rsidRDefault="00C334FB" w:rsidP="00C334FB">
      <w:pPr>
        <w:pStyle w:val="Beschriftung"/>
        <w:jc w:val="center"/>
      </w:pPr>
      <w:bookmarkStart w:id="17" w:name="_Toc440896288"/>
      <w:r>
        <w:t xml:space="preserve">Abbildung </w:t>
      </w:r>
      <w:r w:rsidR="00F00876">
        <w:fldChar w:fldCharType="begin"/>
      </w:r>
      <w:r w:rsidR="00F00876">
        <w:instrText xml:space="preserve"> SEQ Abbildung \* ARABIC </w:instrText>
      </w:r>
      <w:r w:rsidR="00F00876">
        <w:fldChar w:fldCharType="separate"/>
      </w:r>
      <w:r w:rsidR="00462315">
        <w:rPr>
          <w:noProof/>
        </w:rPr>
        <w:t>8</w:t>
      </w:r>
      <w:r w:rsidR="00F00876">
        <w:rPr>
          <w:noProof/>
        </w:rPr>
        <w:fldChar w:fldCharType="end"/>
      </w:r>
      <w:r>
        <w:t>: Gamepad, Quelle: www.androidrundown.com</w:t>
      </w:r>
      <w:bookmarkEnd w:id="17"/>
    </w:p>
    <w:p w14:paraId="1098441A" w14:textId="166A9818" w:rsidR="00C13393" w:rsidRDefault="00F849AF" w:rsidP="00B170FE">
      <w:pPr>
        <w:pStyle w:val="berschrift2"/>
      </w:pPr>
      <w:bookmarkStart w:id="18" w:name="_Toc440917257"/>
      <w:r>
        <w:t>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Server</w:t>
      </w:r>
      <w:bookmarkEnd w:id="18"/>
    </w:p>
    <w:p w14:paraId="43378237" w14:textId="59BE575B" w:rsidR="001D06C8" w:rsidRDefault="000817C7" w:rsidP="000817C7">
      <w:pPr>
        <w:jc w:val="both"/>
      </w:pPr>
      <w:r>
        <w:t xml:space="preserve">Der leistungsstarke </w:t>
      </w:r>
      <w:r w:rsidR="00C9550B">
        <w:t>Un</w:t>
      </w:r>
      <w:r>
        <w:t>i</w:t>
      </w:r>
      <w:r w:rsidR="00C9550B">
        <w:t>t</w:t>
      </w:r>
      <w:r>
        <w: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Server ist der </w:t>
      </w:r>
      <w:r w:rsidR="00966B22">
        <w:t>K</w:t>
      </w:r>
      <w:r>
        <w:t xml:space="preserve">notenpunkt des gesamten Systems. Auf diesem </w:t>
      </w:r>
      <w:r w:rsidR="002E1404">
        <w:t xml:space="preserve">Rechner läuft die Unity </w:t>
      </w:r>
      <w:r>
        <w:t>Applikation mit dem konfigurierten Unity</w:t>
      </w:r>
      <w:r w:rsidR="002E1404">
        <w:t xml:space="preserve"> </w:t>
      </w:r>
      <w:r>
        <w:t xml:space="preserve">Plugin, welches die Trackingdaten vom Trackingserver abgreift und das korrekte Rendering in der </w:t>
      </w:r>
      <w:r w:rsidR="00A10035">
        <w:t>Unity</w:t>
      </w:r>
      <w:r w:rsidR="002E1404">
        <w:t xml:space="preserve"> </w:t>
      </w:r>
      <w:r>
        <w:t xml:space="preserve">Applikation für die </w:t>
      </w:r>
      <w:r w:rsidR="00A10035">
        <w:t>Projektoren Aufteilung</w:t>
      </w:r>
      <w:r>
        <w:t xml:space="preserve"> sicherstellt.</w:t>
      </w:r>
      <w:r w:rsidR="00E840C7">
        <w:t xml:space="preserve"> Mittels Mosaic</w:t>
      </w:r>
      <w:r w:rsidR="00122805">
        <w:fldChar w:fldCharType="begin"/>
      </w:r>
      <w:r w:rsidR="00122805">
        <w:instrText xml:space="preserve"> XE "</w:instrText>
      </w:r>
      <w:r w:rsidR="00122805" w:rsidRPr="00C94868">
        <w:rPr>
          <w:b/>
          <w:u w:val="single"/>
        </w:rPr>
        <w:instrText>Mosaic</w:instrText>
      </w:r>
      <w:r w:rsidR="00122805">
        <w:instrText xml:space="preserve">" </w:instrText>
      </w:r>
      <w:r w:rsidR="00122805">
        <w:fldChar w:fldCharType="end"/>
      </w:r>
      <w:r w:rsidR="00E840C7">
        <w:t>, einem speziellen Treiber von Nvidia</w:t>
      </w:r>
      <w:r w:rsidR="00122805">
        <w:fldChar w:fldCharType="begin"/>
      </w:r>
      <w:r w:rsidR="00122805">
        <w:instrText xml:space="preserve"> XE "</w:instrText>
      </w:r>
      <w:r w:rsidR="00122805" w:rsidRPr="00147A92">
        <w:instrText>Nvidia</w:instrText>
      </w:r>
      <w:r w:rsidR="00122805">
        <w:instrText xml:space="preserve">" </w:instrText>
      </w:r>
      <w:r w:rsidR="00122805">
        <w:fldChar w:fldCharType="end"/>
      </w:r>
      <w:r w:rsidR="00D42A05">
        <w:t xml:space="preserve"> der die</w:t>
      </w:r>
      <w:r w:rsidR="00E840C7">
        <w:t xml:space="preserve"> Aufteilung auf mehrere Grafikkartenausgänge</w:t>
      </w:r>
      <w:r w:rsidR="00D42A05">
        <w:t xml:space="preserve"> übernimmt</w:t>
      </w:r>
      <w:r w:rsidR="00E840C7">
        <w:t>, werden alle Projektoren korrekt für die stereoskopische Projektion angesprochen.</w:t>
      </w:r>
    </w:p>
    <w:p w14:paraId="762A1E6A" w14:textId="26C29707" w:rsidR="00392577" w:rsidRDefault="00392577">
      <w:pPr>
        <w:spacing w:line="240" w:lineRule="auto"/>
      </w:pPr>
      <w:r>
        <w:br w:type="page"/>
      </w:r>
    </w:p>
    <w:p w14:paraId="55D61955" w14:textId="5BE7A7C8" w:rsidR="004B45DD" w:rsidRDefault="004B45DD" w:rsidP="00B170FE">
      <w:pPr>
        <w:pStyle w:val="berschrift2"/>
      </w:pPr>
      <w:bookmarkStart w:id="19" w:name="_Toc440917258"/>
      <w:r>
        <w:lastRenderedPageBreak/>
        <w:t>Audio</w:t>
      </w:r>
      <w:bookmarkEnd w:id="19"/>
    </w:p>
    <w:p w14:paraId="5245A963" w14:textId="0B2C4252" w:rsidR="004B45DD" w:rsidRPr="004B45DD" w:rsidRDefault="004B45DD" w:rsidP="004B45DD">
      <w:pPr>
        <w:jc w:val="both"/>
      </w:pPr>
      <w:r>
        <w:t xml:space="preserve">Um die Immersion weiter zu steigern, ist ein 3D Soundystem </w:t>
      </w:r>
      <w:r w:rsidR="00B54C74">
        <w:t>mit vier Lautsprechern in Betrieb.</w:t>
      </w:r>
    </w:p>
    <w:p w14:paraId="1196A940" w14:textId="0C2AD88E" w:rsidR="004B45DD" w:rsidRDefault="004B45DD" w:rsidP="00B170FE">
      <w:pPr>
        <w:pStyle w:val="berschrift2"/>
      </w:pPr>
      <w:bookmarkStart w:id="20" w:name="_Toc440917259"/>
      <w:r>
        <w:t>Video Matrix Switch</w:t>
      </w:r>
      <w:bookmarkEnd w:id="20"/>
      <w:r w:rsidR="00122805">
        <w:fldChar w:fldCharType="begin"/>
      </w:r>
      <w:r w:rsidR="00122805">
        <w:instrText xml:space="preserve"> XE "</w:instrText>
      </w:r>
      <w:r w:rsidR="00122805" w:rsidRPr="00582EEE">
        <w:instrText>Video Matrix Switch</w:instrText>
      </w:r>
      <w:r w:rsidR="00122805">
        <w:instrText xml:space="preserve">" </w:instrText>
      </w:r>
      <w:r w:rsidR="00122805">
        <w:fldChar w:fldCharType="end"/>
      </w:r>
    </w:p>
    <w:p w14:paraId="4950B26E" w14:textId="6241E3A0" w:rsidR="0035365D" w:rsidRDefault="004B45DD" w:rsidP="000817C7">
      <w:pPr>
        <w:jc w:val="both"/>
      </w:pPr>
      <w:r>
        <w:t>Weil parallel weitere Clients in Betrieb sind und Bilddaten für den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 xml:space="preserve"> liefern können, wird ein Video Matrix Switch</w:t>
      </w:r>
      <w:r w:rsidR="00122805">
        <w:fldChar w:fldCharType="begin"/>
      </w:r>
      <w:r w:rsidR="00122805">
        <w:instrText xml:space="preserve"> XE "</w:instrText>
      </w:r>
      <w:r w:rsidR="00122805" w:rsidRPr="00582EEE">
        <w:instrText>Video Matrix Switch</w:instrText>
      </w:r>
      <w:r w:rsidR="00122805">
        <w:instrText xml:space="preserve">" </w:instrText>
      </w:r>
      <w:r w:rsidR="00122805">
        <w:fldChar w:fldCharType="end"/>
      </w:r>
      <w:r>
        <w:t xml:space="preserve"> eingesetzt, um die verschiedenen Inputquellen auf die 8 bestehenden Projektoren </w:t>
      </w:r>
      <w:r w:rsidR="00B54C74">
        <w:t>abbilden</w:t>
      </w:r>
      <w:r>
        <w:t xml:space="preserve"> zu können.</w:t>
      </w:r>
    </w:p>
    <w:p w14:paraId="541EA761" w14:textId="77777777" w:rsidR="00F849AF" w:rsidRPr="0035365D" w:rsidRDefault="00F849AF" w:rsidP="0035365D"/>
    <w:p w14:paraId="221A30B1" w14:textId="3534BE1C" w:rsidR="00363599" w:rsidRDefault="00363599">
      <w:pPr>
        <w:spacing w:line="240" w:lineRule="auto"/>
      </w:pPr>
    </w:p>
    <w:p w14:paraId="436E1A67" w14:textId="77777777" w:rsidR="0041316B" w:rsidRDefault="0041316B">
      <w:pPr>
        <w:spacing w:line="240" w:lineRule="auto"/>
      </w:pPr>
    </w:p>
    <w:p w14:paraId="2533E9BE" w14:textId="77777777" w:rsidR="006B1C60" w:rsidRDefault="006B1C60">
      <w:pPr>
        <w:spacing w:line="240" w:lineRule="auto"/>
        <w:rPr>
          <w:rFonts w:eastAsia="Times New Roman"/>
          <w:bCs/>
          <w:sz w:val="28"/>
          <w:szCs w:val="28"/>
        </w:rPr>
      </w:pPr>
      <w:bookmarkStart w:id="21" w:name="_Toc437808374"/>
      <w:r>
        <w:br w:type="page"/>
      </w:r>
    </w:p>
    <w:p w14:paraId="5DC73973" w14:textId="54ED0DB6" w:rsidR="00363599" w:rsidRDefault="00363599" w:rsidP="00363599">
      <w:pPr>
        <w:pStyle w:val="berschrift1"/>
      </w:pPr>
      <w:bookmarkStart w:id="22" w:name="_Toc440917260"/>
      <w:r>
        <w:lastRenderedPageBreak/>
        <w:t>Architektur der Komponenten</w:t>
      </w:r>
      <w:bookmarkEnd w:id="21"/>
      <w:bookmarkEnd w:id="22"/>
    </w:p>
    <w:p w14:paraId="3250FBA7" w14:textId="6370E597" w:rsidR="00320A7E" w:rsidRDefault="00D116EB" w:rsidP="00D116EB">
      <w:pPr>
        <w:jc w:val="both"/>
      </w:pPr>
      <w:r>
        <w:t>Damit das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Plugin einwandfrei läuft, ist eine enge Zusammenarbeit zwischen realen und virtuellen Komponenten vonnöten. Beispielsweise haben die Inputdevices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 xml:space="preserve"> und Eyes</w:t>
      </w:r>
      <w:r w:rsidR="00122805">
        <w:fldChar w:fldCharType="begin"/>
      </w:r>
      <w:r w:rsidR="00122805">
        <w:instrText xml:space="preserve"> XE "</w:instrText>
      </w:r>
      <w:r w:rsidR="00122805" w:rsidRPr="00B220B5">
        <w:instrText>Eyes</w:instrText>
      </w:r>
      <w:r w:rsidR="00122805">
        <w:instrText xml:space="preserve">" </w:instrText>
      </w:r>
      <w:r w:rsidR="00122805">
        <w:fldChar w:fldCharType="end"/>
      </w:r>
      <w:r>
        <w:t xml:space="preserve"> ein virtuelles Pendant, um dessen Eigenschaften besser verwerten und weiterverarbeiten zu können.</w:t>
      </w:r>
      <w:r w:rsidR="00CE42DF">
        <w:t xml:space="preserve"> Zusätzlich ermöglicht dieses Konzept ein sauberes Debugging und eine ansprechende Visualisierung.</w:t>
      </w:r>
    </w:p>
    <w:p w14:paraId="01757621" w14:textId="77777777" w:rsidR="00B17E77" w:rsidRDefault="00B17E77" w:rsidP="00D116EB">
      <w:pPr>
        <w:jc w:val="both"/>
      </w:pPr>
    </w:p>
    <w:p w14:paraId="49F8DBAC" w14:textId="3CB9083B" w:rsidR="00CE42DF" w:rsidRDefault="00CE42DF" w:rsidP="00D116EB">
      <w:pPr>
        <w:jc w:val="both"/>
      </w:pPr>
      <w:r>
        <w:t>Die folgende Grafik zeigt die Verschmelzung der realen und virtuellen Welt mit je einem halben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 xml:space="preserve"> und deren spezifischen Komponenten auf.</w:t>
      </w:r>
    </w:p>
    <w:p w14:paraId="26A5044C" w14:textId="77777777" w:rsidR="00320A7E" w:rsidRDefault="00320A7E">
      <w:pPr>
        <w:spacing w:line="240" w:lineRule="auto"/>
      </w:pPr>
      <w:r>
        <w:br w:type="page"/>
      </w:r>
    </w:p>
    <w:p w14:paraId="7EF571C8" w14:textId="77777777" w:rsidR="00D3754A" w:rsidRDefault="00D3754A" w:rsidP="00363599">
      <w:pPr>
        <w:sectPr w:rsidR="00D3754A" w:rsidSect="00A54C2F">
          <w:headerReference w:type="default" r:id="rId17"/>
          <w:footerReference w:type="default" r:id="rId18"/>
          <w:headerReference w:type="first" r:id="rId19"/>
          <w:footerReference w:type="first" r:id="rId20"/>
          <w:pgSz w:w="11906" w:h="16838" w:code="9"/>
          <w:pgMar w:top="1758" w:right="1004" w:bottom="680" w:left="1435" w:header="709" w:footer="510" w:gutter="0"/>
          <w:cols w:space="708"/>
          <w:docGrid w:linePitch="360"/>
        </w:sectPr>
      </w:pPr>
    </w:p>
    <w:p w14:paraId="6C6A67AD" w14:textId="77777777" w:rsidR="00D3754A" w:rsidRDefault="00D3754A" w:rsidP="00D3754A">
      <w:pPr>
        <w:keepNext/>
      </w:pPr>
      <w:r>
        <w:rPr>
          <w:noProof/>
          <w:lang w:val="en-US"/>
        </w:rPr>
        <w:lastRenderedPageBreak/>
        <w:drawing>
          <wp:inline distT="0" distB="0" distL="0" distR="0" wp14:anchorId="0964B44B" wp14:editId="2988CB1C">
            <wp:extent cx="9411717" cy="5727331"/>
            <wp:effectExtent l="0" t="0" r="0" b="6985"/>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overviewComponents_72ppi.png"/>
                    <pic:cNvPicPr/>
                  </pic:nvPicPr>
                  <pic:blipFill>
                    <a:blip r:embed="rId21">
                      <a:extLst>
                        <a:ext uri="{28A0092B-C50C-407E-A947-70E740481C1C}">
                          <a14:useLocalDpi xmlns:a14="http://schemas.microsoft.com/office/drawing/2010/main" val="0"/>
                        </a:ext>
                      </a:extLst>
                    </a:blip>
                    <a:stretch>
                      <a:fillRect/>
                    </a:stretch>
                  </pic:blipFill>
                  <pic:spPr>
                    <a:xfrm>
                      <a:off x="0" y="0"/>
                      <a:ext cx="9411717" cy="5727331"/>
                    </a:xfrm>
                    <a:prstGeom prst="rect">
                      <a:avLst/>
                    </a:prstGeom>
                  </pic:spPr>
                </pic:pic>
              </a:graphicData>
            </a:graphic>
          </wp:inline>
        </w:drawing>
      </w:r>
    </w:p>
    <w:p w14:paraId="6A1631FE" w14:textId="68C4BEC3" w:rsidR="00D3754A" w:rsidRDefault="00D3754A" w:rsidP="00D3754A">
      <w:pPr>
        <w:pStyle w:val="Beschriftung"/>
        <w:jc w:val="center"/>
        <w:sectPr w:rsidR="00D3754A" w:rsidSect="00A9785F">
          <w:pgSz w:w="16838" w:h="11906" w:orient="landscape" w:code="9"/>
          <w:pgMar w:top="992" w:right="1758" w:bottom="1004" w:left="680" w:header="709" w:footer="510" w:gutter="0"/>
          <w:cols w:space="708"/>
          <w:docGrid w:linePitch="360"/>
        </w:sectPr>
      </w:pPr>
      <w:bookmarkStart w:id="23" w:name="_Toc440896289"/>
      <w:r>
        <w:t xml:space="preserve">Abbildung </w:t>
      </w:r>
      <w:r w:rsidR="00F00876">
        <w:fldChar w:fldCharType="begin"/>
      </w:r>
      <w:r w:rsidR="00F00876">
        <w:instrText xml:space="preserve"> SEQ Abbildung \* ARABIC </w:instrText>
      </w:r>
      <w:r w:rsidR="00F00876">
        <w:fldChar w:fldCharType="separate"/>
      </w:r>
      <w:r w:rsidR="00462315">
        <w:rPr>
          <w:noProof/>
        </w:rPr>
        <w:t>9</w:t>
      </w:r>
      <w:r w:rsidR="00F00876">
        <w:rPr>
          <w:noProof/>
        </w:rPr>
        <w:fldChar w:fldCharType="end"/>
      </w:r>
      <w:r>
        <w:t>: Übersicht der Komponenten</w:t>
      </w:r>
      <w:bookmarkEnd w:id="23"/>
    </w:p>
    <w:p w14:paraId="6B32A73F" w14:textId="75170E03" w:rsidR="00363599" w:rsidRDefault="00363599" w:rsidP="00B17E77">
      <w:pPr>
        <w:pStyle w:val="berschrift2"/>
      </w:pPr>
      <w:bookmarkStart w:id="24" w:name="_Toc440917261"/>
      <w:r>
        <w:lastRenderedPageBreak/>
        <w:t>Unterteilung Module</w:t>
      </w:r>
      <w:bookmarkEnd w:id="24"/>
    </w:p>
    <w:p w14:paraId="5A63FF57" w14:textId="50574991" w:rsidR="00CF6A0F" w:rsidRDefault="00B17E77" w:rsidP="00A9785F">
      <w:pPr>
        <w:jc w:val="both"/>
      </w:pPr>
      <w:r>
        <w:t>Das modulare Konzept der objektorientierten Programmierung wurde streng eingehalten. Jede einzelne Komponente verfügt über einen klar abgegrenzten Aufgabenbereich und hat möglichst wenige Verknüpfungen zu anderen Modulen.</w:t>
      </w:r>
      <w:r w:rsidR="00A9785F">
        <w:t xml:space="preserve"> Diese für das menschliche Denken intuitive Aufteilung erleichtert die Programmierung enorm und vereinfacht den Einstieg und die Einarbeitung in den Code für Aussenstehende.</w:t>
      </w:r>
      <w:r w:rsidR="00DC2E38">
        <w:t xml:space="preserve"> </w:t>
      </w:r>
    </w:p>
    <w:p w14:paraId="49FDE06D" w14:textId="15E60534" w:rsidR="00CF6A0F" w:rsidRDefault="00462315" w:rsidP="00CF6A0F">
      <w:pPr>
        <w:pStyle w:val="berschrift2"/>
      </w:pPr>
      <w:bookmarkStart w:id="25" w:name="_Toc440917262"/>
      <w:r>
        <w:t>Simplifiziertes</w:t>
      </w:r>
      <w:r w:rsidR="00CF6A0F">
        <w:t xml:space="preserve"> Paketdiagramm</w:t>
      </w:r>
      <w:bookmarkEnd w:id="25"/>
      <w:r w:rsidR="00CF6A0F">
        <w:t xml:space="preserve"> </w:t>
      </w:r>
    </w:p>
    <w:p w14:paraId="3C1DB2CC" w14:textId="50BFFFCF" w:rsidR="00CF6A0F" w:rsidRDefault="00CF6A0F" w:rsidP="00CF6A0F">
      <w:pPr>
        <w:jc w:val="both"/>
      </w:pPr>
      <w:r>
        <w:t xml:space="preserve">Folgendes Diagramm zeigt das Zusammenspiel zwischen den Komponenten Unity, Unity-MonoBehaviour, dem Plugin und externen Libraries. Aus Simplifizierungsgründen wurde bei Unity nur die Mainkamera angegeben. Dort könnte auch ein Fahrzeug, «First Person Controller» oder ähnliches sein. Komponenten welche von MonoBehaviour abhängig sind, verwenden die Update, FixedUpdate und weitere Routinen. </w:t>
      </w:r>
    </w:p>
    <w:p w14:paraId="70C5967E" w14:textId="4FAE3B46" w:rsidR="007D5E59" w:rsidRDefault="007D5E59" w:rsidP="00CF6A0F">
      <w:pPr>
        <w:jc w:val="both"/>
      </w:pPr>
    </w:p>
    <w:p w14:paraId="46C29448" w14:textId="77777777" w:rsidR="00462315" w:rsidRDefault="00462315" w:rsidP="00462315">
      <w:pPr>
        <w:keepNext/>
        <w:jc w:val="center"/>
      </w:pPr>
      <w:r>
        <w:rPr>
          <w:noProof/>
          <w:lang w:val="en-US"/>
        </w:rPr>
        <w:drawing>
          <wp:inline distT="0" distB="0" distL="0" distR="0" wp14:anchorId="6FC83CED" wp14:editId="0A3A9382">
            <wp:extent cx="5040000" cy="4878000"/>
            <wp:effectExtent l="0" t="0" r="8255" b="0"/>
            <wp:docPr id="87" name="Grafi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ackageDiagram.png"/>
                    <pic:cNvPicPr/>
                  </pic:nvPicPr>
                  <pic:blipFill rotWithShape="1">
                    <a:blip r:embed="rId22">
                      <a:extLst>
                        <a:ext uri="{28A0092B-C50C-407E-A947-70E740481C1C}">
                          <a14:useLocalDpi xmlns:a14="http://schemas.microsoft.com/office/drawing/2010/main" val="0"/>
                        </a:ext>
                      </a:extLst>
                    </a:blip>
                    <a:srcRect l="3794" t="10888" r="29949" b="15524"/>
                    <a:stretch/>
                  </pic:blipFill>
                  <pic:spPr bwMode="auto">
                    <a:xfrm>
                      <a:off x="0" y="0"/>
                      <a:ext cx="5040000" cy="4878000"/>
                    </a:xfrm>
                    <a:prstGeom prst="rect">
                      <a:avLst/>
                    </a:prstGeom>
                    <a:ln>
                      <a:noFill/>
                    </a:ln>
                    <a:extLst>
                      <a:ext uri="{53640926-AAD7-44D8-BBD7-CCE9431645EC}">
                        <a14:shadowObscured xmlns:a14="http://schemas.microsoft.com/office/drawing/2010/main"/>
                      </a:ext>
                    </a:extLst>
                  </pic:spPr>
                </pic:pic>
              </a:graphicData>
            </a:graphic>
          </wp:inline>
        </w:drawing>
      </w:r>
    </w:p>
    <w:p w14:paraId="6A24BA34" w14:textId="31307770" w:rsidR="007D5E59" w:rsidRPr="00CF6A0F" w:rsidRDefault="00462315" w:rsidP="00462315">
      <w:pPr>
        <w:pStyle w:val="Beschriftung"/>
        <w:jc w:val="center"/>
      </w:pPr>
      <w:bookmarkStart w:id="26" w:name="_Toc440896290"/>
      <w:r>
        <w:t xml:space="preserve">Abbildung </w:t>
      </w:r>
      <w:r w:rsidR="00F00876">
        <w:fldChar w:fldCharType="begin"/>
      </w:r>
      <w:r w:rsidR="00F00876">
        <w:instrText xml:space="preserve"> SEQ Abbildung \* ARABIC </w:instrText>
      </w:r>
      <w:r w:rsidR="00F00876">
        <w:fldChar w:fldCharType="separate"/>
      </w:r>
      <w:r>
        <w:rPr>
          <w:noProof/>
        </w:rPr>
        <w:t>10</w:t>
      </w:r>
      <w:r w:rsidR="00F00876">
        <w:rPr>
          <w:noProof/>
        </w:rPr>
        <w:fldChar w:fldCharType="end"/>
      </w:r>
      <w:r>
        <w:t>: Paketdiagra</w:t>
      </w:r>
      <w:r w:rsidR="00DC56D3">
        <w:t>m</w:t>
      </w:r>
      <w:r>
        <w:t>m simplifiziert</w:t>
      </w:r>
      <w:bookmarkEnd w:id="26"/>
    </w:p>
    <w:p w14:paraId="4CA96A76" w14:textId="55E3E860" w:rsidR="006504BF" w:rsidRDefault="006504BF" w:rsidP="00B170FE">
      <w:pPr>
        <w:pStyle w:val="berschrift2"/>
      </w:pPr>
      <w:bookmarkStart w:id="27" w:name="_Toc440917263"/>
      <w:r>
        <w:t>Sequenzdiagramm</w:t>
      </w:r>
      <w:bookmarkEnd w:id="27"/>
    </w:p>
    <w:p w14:paraId="6E4184CB" w14:textId="56FF5846" w:rsidR="00363599" w:rsidRDefault="0006412C" w:rsidP="00CC50A2">
      <w:pPr>
        <w:jc w:val="both"/>
      </w:pPr>
      <w:r>
        <w:t>Folgendes Diagramm zeigt ein Update</w:t>
      </w:r>
      <w:r w:rsidR="00A9785F">
        <w:t>, also eine Abfolge für die Berechnung eines Frames</w:t>
      </w:r>
      <w:r>
        <w:t>, welches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durchführt. Die physikalischen Komponenten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 xml:space="preserve"> und Eyes</w:t>
      </w:r>
      <w:r w:rsidR="00122805">
        <w:fldChar w:fldCharType="begin"/>
      </w:r>
      <w:r w:rsidR="00122805">
        <w:instrText xml:space="preserve"> XE "</w:instrText>
      </w:r>
      <w:r w:rsidR="00122805" w:rsidRPr="00B220B5">
        <w:instrText>Eyes</w:instrText>
      </w:r>
      <w:r w:rsidR="00122805">
        <w:instrText xml:space="preserve">" </w:instrText>
      </w:r>
      <w:r w:rsidR="00122805">
        <w:fldChar w:fldCharType="end"/>
      </w:r>
      <w:r>
        <w:t xml:space="preserve"> we</w:t>
      </w:r>
      <w:r w:rsidR="00385E9B">
        <w:t xml:space="preserve">rden nicht dargestellt, </w:t>
      </w:r>
      <w:r w:rsidR="00EE30DE">
        <w:t>jedoch das virtuelle Pendant in Unity.</w:t>
      </w:r>
      <w:r w:rsidR="00A9785F">
        <w:t xml:space="preserve"> Der Benutzer</w:t>
      </w:r>
      <w:r w:rsidR="00DC6423" w:rsidRPr="00DC6423">
        <w:t xml:space="preserve"> </w:t>
      </w:r>
      <w:r w:rsidR="00DC6423">
        <w:t>macht</w:t>
      </w:r>
      <w:r w:rsidR="00A9785F">
        <w:t xml:space="preserve"> im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rsidR="00A9785F">
        <w:t xml:space="preserve"> eine Bewegung, die vom Trackingsystem wahrgenommen und mittels Unity Plugin weiterverarbeite</w:t>
      </w:r>
      <w:r w:rsidR="00506765">
        <w:t>t wird um schlussendlich ein Bild auf den Projektoren anzuzeigen.</w:t>
      </w:r>
    </w:p>
    <w:p w14:paraId="6F8767EA" w14:textId="77777777" w:rsidR="00363599" w:rsidRDefault="00363599" w:rsidP="0035365D">
      <w:pPr>
        <w:sectPr w:rsidR="00363599" w:rsidSect="00A54C2F">
          <w:pgSz w:w="11906" w:h="16838" w:code="9"/>
          <w:pgMar w:top="1758" w:right="1004" w:bottom="680" w:left="1435" w:header="709" w:footer="510" w:gutter="0"/>
          <w:cols w:space="708"/>
          <w:docGrid w:linePitch="360"/>
        </w:sectPr>
      </w:pPr>
    </w:p>
    <w:p w14:paraId="036E66C0" w14:textId="77777777" w:rsidR="00363599" w:rsidRDefault="00363599" w:rsidP="0035365D"/>
    <w:p w14:paraId="07504DAE" w14:textId="77777777" w:rsidR="00363599" w:rsidRDefault="00363599" w:rsidP="00363599">
      <w:pPr>
        <w:keepNext/>
        <w:jc w:val="center"/>
      </w:pPr>
      <w:r>
        <w:rPr>
          <w:noProof/>
          <w:lang w:val="en-US"/>
        </w:rPr>
        <w:drawing>
          <wp:inline distT="0" distB="0" distL="0" distR="0" wp14:anchorId="77DFA322" wp14:editId="075FC909">
            <wp:extent cx="8116532" cy="5123886"/>
            <wp:effectExtent l="0" t="0" r="0" b="635"/>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equenceDiagram.png"/>
                    <pic:cNvPicPr/>
                  </pic:nvPicPr>
                  <pic:blipFill>
                    <a:blip r:embed="rId23">
                      <a:extLst>
                        <a:ext uri="{28A0092B-C50C-407E-A947-70E740481C1C}">
                          <a14:useLocalDpi xmlns:a14="http://schemas.microsoft.com/office/drawing/2010/main" val="0"/>
                        </a:ext>
                      </a:extLst>
                    </a:blip>
                    <a:stretch>
                      <a:fillRect/>
                    </a:stretch>
                  </pic:blipFill>
                  <pic:spPr>
                    <a:xfrm>
                      <a:off x="0" y="0"/>
                      <a:ext cx="8116532" cy="5123886"/>
                    </a:xfrm>
                    <a:prstGeom prst="rect">
                      <a:avLst/>
                    </a:prstGeom>
                  </pic:spPr>
                </pic:pic>
              </a:graphicData>
            </a:graphic>
          </wp:inline>
        </w:drawing>
      </w:r>
    </w:p>
    <w:p w14:paraId="2EC0B606" w14:textId="74012A4B" w:rsidR="00363599" w:rsidRDefault="00363599" w:rsidP="00363599">
      <w:pPr>
        <w:pStyle w:val="Beschriftung"/>
        <w:jc w:val="center"/>
      </w:pPr>
      <w:bookmarkStart w:id="28" w:name="_Toc440896291"/>
      <w:r>
        <w:t xml:space="preserve">Abbildung </w:t>
      </w:r>
      <w:r w:rsidR="00F00876">
        <w:fldChar w:fldCharType="begin"/>
      </w:r>
      <w:r w:rsidR="00F00876">
        <w:instrText xml:space="preserve"> SEQ Abbildung \* ARABIC </w:instrText>
      </w:r>
      <w:r w:rsidR="00F00876">
        <w:fldChar w:fldCharType="separate"/>
      </w:r>
      <w:r w:rsidR="00462315">
        <w:rPr>
          <w:noProof/>
        </w:rPr>
        <w:t>11</w:t>
      </w:r>
      <w:r w:rsidR="00F00876">
        <w:rPr>
          <w:noProof/>
        </w:rPr>
        <w:fldChar w:fldCharType="end"/>
      </w:r>
      <w:r>
        <w:t>: Sequenzdiagramm</w:t>
      </w:r>
      <w:bookmarkEnd w:id="28"/>
    </w:p>
    <w:p w14:paraId="6B1070A8" w14:textId="77777777" w:rsidR="00363599" w:rsidRDefault="00363599" w:rsidP="0035365D"/>
    <w:p w14:paraId="70BEDCEE" w14:textId="77777777" w:rsidR="00363599" w:rsidRDefault="00363599" w:rsidP="0035365D">
      <w:pPr>
        <w:sectPr w:rsidR="00363599" w:rsidSect="00363599">
          <w:pgSz w:w="16838" w:h="11906" w:orient="landscape" w:code="9"/>
          <w:pgMar w:top="1435" w:right="1758" w:bottom="1004" w:left="680" w:header="709" w:footer="510" w:gutter="0"/>
          <w:cols w:space="708"/>
          <w:docGrid w:linePitch="360"/>
        </w:sectPr>
      </w:pPr>
    </w:p>
    <w:p w14:paraId="3287A2B4" w14:textId="3043627C" w:rsidR="0005618D" w:rsidRDefault="0005618D" w:rsidP="0076125D">
      <w:pPr>
        <w:pStyle w:val="berschrift1"/>
      </w:pPr>
      <w:bookmarkStart w:id="29" w:name="_Toc437808369"/>
      <w:bookmarkStart w:id="30" w:name="_Toc440917264"/>
      <w:r>
        <w:lastRenderedPageBreak/>
        <w:t>Realisation</w:t>
      </w:r>
      <w:bookmarkEnd w:id="29"/>
      <w:bookmarkEnd w:id="30"/>
    </w:p>
    <w:p w14:paraId="7E3EC929" w14:textId="149F1CB4" w:rsidR="00B00465" w:rsidRDefault="00AC720D" w:rsidP="007602FC">
      <w:pPr>
        <w:jc w:val="both"/>
      </w:pPr>
      <w:r>
        <w:t>Basierend auf der gegebenen Infrastruktur, der Aufgabenstellung und der konzeptuellen Erarbeitung erfolgt die Realisation.</w:t>
      </w:r>
      <w:r w:rsidR="007602FC">
        <w:t xml:space="preserve"> Auch hier wurden die zentralen Aspekte wie eine gute Immersion und die Einfachheit der Bedienung in den Mittelpunkt gerückt.</w:t>
      </w:r>
    </w:p>
    <w:p w14:paraId="312329D2" w14:textId="77777777" w:rsidR="00061170" w:rsidRDefault="00061170" w:rsidP="007602FC">
      <w:pPr>
        <w:jc w:val="both"/>
      </w:pPr>
    </w:p>
    <w:p w14:paraId="4B42E1A3" w14:textId="4E96F42E" w:rsidR="00AC720D" w:rsidRDefault="00061170" w:rsidP="00061170">
      <w:pPr>
        <w:jc w:val="both"/>
      </w:pPr>
      <w:r>
        <w:t>Das folgende Kapitel zeigt die Behandlung der vier Hauptstandbeine Stereoskopie, Immersion, Devices und VRPN. Zum Schluss wird das Plugin und dessen Einstellungsmöglichkeiten erläutert. Als zusätzliche Anforderung wurde eine Analyse vorgenommen, wie der von den Beamern erzeugten Verzerrung der Bilder entgegengewirkt werden kann.</w:t>
      </w:r>
    </w:p>
    <w:p w14:paraId="3A76AC5D" w14:textId="77777777" w:rsidR="0022155B" w:rsidRDefault="0005618D" w:rsidP="0022155B">
      <w:pPr>
        <w:pStyle w:val="berschrift2"/>
      </w:pPr>
      <w:bookmarkStart w:id="31" w:name="_Toc440917265"/>
      <w:r>
        <w:t>Stereoskopie</w:t>
      </w:r>
      <w:bookmarkEnd w:id="31"/>
    </w:p>
    <w:p w14:paraId="4BE19CBA" w14:textId="518DADB8" w:rsidR="0076125D" w:rsidRDefault="0022155B" w:rsidP="008E7A7F">
      <w:pPr>
        <w:jc w:val="both"/>
      </w:pPr>
      <w:r>
        <w:t>Damit der Benutzer die Applikation in der dritten Dimension erleben und eine Polfilterung der Bilder erfolgen kann, muss das Plugin etliche Kameras zur Verfügung stellen.</w:t>
      </w:r>
      <w:r w:rsidR="00F7355A">
        <w:fldChar w:fldCharType="begin"/>
      </w:r>
      <w:r w:rsidR="00F7355A">
        <w:instrText xml:space="preserve"> XE "</w:instrText>
      </w:r>
      <w:r w:rsidR="00F7355A" w:rsidRPr="0007659C">
        <w:instrText>Stereoskopie</w:instrText>
      </w:r>
      <w:r w:rsidR="00F7355A">
        <w:instrText xml:space="preserve">" </w:instrText>
      </w:r>
      <w:r w:rsidR="00F7355A">
        <w:fldChar w:fldCharType="end"/>
      </w:r>
    </w:p>
    <w:p w14:paraId="1572D2F6" w14:textId="3B82F495" w:rsidR="00AF4223" w:rsidRDefault="00AF4223" w:rsidP="0005618D">
      <w:pPr>
        <w:pStyle w:val="berschrift3"/>
      </w:pPr>
      <w:bookmarkStart w:id="32" w:name="_Toc440917266"/>
      <w:r>
        <w:t>Kameraeinstellungen</w:t>
      </w:r>
      <w:bookmarkEnd w:id="32"/>
      <w:r>
        <w:t xml:space="preserve"> </w:t>
      </w:r>
    </w:p>
    <w:p w14:paraId="348A5F9E" w14:textId="6EB21D39" w:rsidR="00AF4223" w:rsidRDefault="00AF4223" w:rsidP="00AF4223">
      <w:pPr>
        <w:pStyle w:val="Textkrper"/>
      </w:pPr>
      <w:r>
        <w:t>Für jede Seitenwand des CAVEs werden mehrere Kameras instanziiert und dem CameraContainer</w:t>
      </w:r>
      <w:r w:rsidR="0013739C">
        <w:fldChar w:fldCharType="begin"/>
      </w:r>
      <w:r w:rsidR="0013739C">
        <w:instrText xml:space="preserve"> XE "</w:instrText>
      </w:r>
      <w:r w:rsidR="0013739C" w:rsidRPr="000D4738">
        <w:instrText>CameraContainer</w:instrText>
      </w:r>
      <w:r w:rsidR="0013739C">
        <w:instrText xml:space="preserve">" </w:instrText>
      </w:r>
      <w:r w:rsidR="0013739C">
        <w:fldChar w:fldCharType="end"/>
      </w:r>
      <w:r>
        <w:t xml:space="preserve"> hinzugefügt:</w:t>
      </w:r>
    </w:p>
    <w:p w14:paraId="6CB0611A" w14:textId="678059D8" w:rsidR="00AF4223" w:rsidRDefault="00AF4223" w:rsidP="00340D5C">
      <w:pPr>
        <w:pStyle w:val="Listenabsatz"/>
        <w:numPr>
          <w:ilvl w:val="0"/>
          <w:numId w:val="18"/>
        </w:numPr>
        <w:jc w:val="both"/>
      </w:pPr>
      <w:r>
        <w:t>3D Render</w:t>
      </w:r>
      <w:r w:rsidR="00122805">
        <w:fldChar w:fldCharType="begin"/>
      </w:r>
      <w:r w:rsidR="00122805">
        <w:instrText xml:space="preserve"> XE "</w:instrText>
      </w:r>
      <w:r w:rsidR="00122805" w:rsidRPr="00AD586D">
        <w:instrText>Render</w:instrText>
      </w:r>
      <w:r w:rsidR="00122805">
        <w:instrText xml:space="preserve">" </w:instrText>
      </w:r>
      <w:r w:rsidR="00122805">
        <w:fldChar w:fldCharType="end"/>
      </w:r>
      <w:r>
        <w:t xml:space="preserve"> </w:t>
      </w:r>
      <w:r w:rsidR="00480061">
        <w:t>K</w:t>
      </w:r>
      <w:r>
        <w:t>amera für das linke Auge</w:t>
      </w:r>
    </w:p>
    <w:p w14:paraId="5BE582A6" w14:textId="4D67B1C0" w:rsidR="00AF4223" w:rsidRDefault="00480061" w:rsidP="00340D5C">
      <w:pPr>
        <w:pStyle w:val="Listenabsatz"/>
        <w:numPr>
          <w:ilvl w:val="0"/>
          <w:numId w:val="18"/>
        </w:numPr>
        <w:jc w:val="both"/>
      </w:pPr>
      <w:r>
        <w:t>3D Render</w:t>
      </w:r>
      <w:r w:rsidR="00122805">
        <w:fldChar w:fldCharType="begin"/>
      </w:r>
      <w:r w:rsidR="00122805">
        <w:instrText xml:space="preserve"> XE "</w:instrText>
      </w:r>
      <w:r w:rsidR="00122805" w:rsidRPr="00AD586D">
        <w:instrText>Render</w:instrText>
      </w:r>
      <w:r w:rsidR="00122805">
        <w:instrText xml:space="preserve">" </w:instrText>
      </w:r>
      <w:r w:rsidR="00122805">
        <w:fldChar w:fldCharType="end"/>
      </w:r>
      <w:r>
        <w:t xml:space="preserve"> K</w:t>
      </w:r>
      <w:r w:rsidR="00AF4223">
        <w:t xml:space="preserve">amera für das rechte Auge </w:t>
      </w:r>
    </w:p>
    <w:p w14:paraId="524ACD82" w14:textId="1AD18FE7" w:rsidR="00AF4223" w:rsidRDefault="00480061" w:rsidP="00340D5C">
      <w:pPr>
        <w:pStyle w:val="Listenabsatz"/>
        <w:numPr>
          <w:ilvl w:val="0"/>
          <w:numId w:val="18"/>
        </w:numPr>
        <w:jc w:val="both"/>
      </w:pPr>
      <w:r>
        <w:t>GUI</w:t>
      </w:r>
      <w:r w:rsidR="00122805">
        <w:fldChar w:fldCharType="begin"/>
      </w:r>
      <w:r w:rsidR="00122805">
        <w:instrText xml:space="preserve"> XE "</w:instrText>
      </w:r>
      <w:r w:rsidR="00122805" w:rsidRPr="0078572D">
        <w:instrText>GUI</w:instrText>
      </w:r>
      <w:r w:rsidR="00122805">
        <w:instrText xml:space="preserve">" </w:instrText>
      </w:r>
      <w:r w:rsidR="00122805">
        <w:fldChar w:fldCharType="end"/>
      </w:r>
      <w:r>
        <w:t xml:space="preserve"> Render</w:t>
      </w:r>
      <w:r w:rsidR="00122805">
        <w:fldChar w:fldCharType="begin"/>
      </w:r>
      <w:r w:rsidR="00122805">
        <w:instrText xml:space="preserve"> XE "</w:instrText>
      </w:r>
      <w:r w:rsidR="00122805" w:rsidRPr="00AD586D">
        <w:instrText>Render</w:instrText>
      </w:r>
      <w:r w:rsidR="00122805">
        <w:instrText xml:space="preserve">" </w:instrText>
      </w:r>
      <w:r w:rsidR="00122805">
        <w:fldChar w:fldCharType="end"/>
      </w:r>
      <w:r>
        <w:t xml:space="preserve"> K</w:t>
      </w:r>
      <w:r w:rsidR="00AF4223">
        <w:t>amera, aktiv falls sich GUI Elemente auf dieser Seite befinden</w:t>
      </w:r>
    </w:p>
    <w:p w14:paraId="1ABAE6DF" w14:textId="18E375D3" w:rsidR="00AF4223" w:rsidRDefault="00AF4223" w:rsidP="00340D5C">
      <w:pPr>
        <w:pStyle w:val="Listenabsatz"/>
        <w:numPr>
          <w:ilvl w:val="0"/>
          <w:numId w:val="18"/>
        </w:numPr>
        <w:jc w:val="both"/>
      </w:pPr>
      <w:r>
        <w:t>Cursor</w:t>
      </w:r>
      <w:r w:rsidR="006764E8">
        <w:fldChar w:fldCharType="begin"/>
      </w:r>
      <w:r w:rsidR="006764E8">
        <w:instrText xml:space="preserve"> XE "</w:instrText>
      </w:r>
      <w:r w:rsidR="006764E8" w:rsidRPr="00A848C8">
        <w:instrText>Cursor</w:instrText>
      </w:r>
      <w:r w:rsidR="006764E8">
        <w:instrText xml:space="preserve">" </w:instrText>
      </w:r>
      <w:r w:rsidR="006764E8">
        <w:fldChar w:fldCharType="end"/>
      </w:r>
      <w:r>
        <w:t xml:space="preserve"> </w:t>
      </w:r>
      <w:r w:rsidR="00480061">
        <w:t>K</w:t>
      </w:r>
      <w:r w:rsidR="004E23CE">
        <w:t>amera, aktiv</w:t>
      </w:r>
      <w:r>
        <w:t xml:space="preserve"> falls sich der Cursor auf dieser Seite befindet</w:t>
      </w:r>
    </w:p>
    <w:p w14:paraId="06DB677F" w14:textId="77777777" w:rsidR="00480061" w:rsidRDefault="00480061" w:rsidP="00480061">
      <w:pPr>
        <w:jc w:val="both"/>
      </w:pPr>
    </w:p>
    <w:p w14:paraId="6C5C30F9" w14:textId="3BDB7E95" w:rsidR="00480061" w:rsidRDefault="00480061" w:rsidP="00480061">
      <w:pPr>
        <w:jc w:val="both"/>
      </w:pPr>
      <w:r>
        <w:t>Die 3D Render</w:t>
      </w:r>
      <w:r w:rsidR="00122805">
        <w:fldChar w:fldCharType="begin"/>
      </w:r>
      <w:r w:rsidR="00122805">
        <w:instrText xml:space="preserve"> XE "</w:instrText>
      </w:r>
      <w:r w:rsidR="00122805" w:rsidRPr="00AD586D">
        <w:instrText>Render</w:instrText>
      </w:r>
      <w:r w:rsidR="00122805">
        <w:instrText xml:space="preserve">" </w:instrText>
      </w:r>
      <w:r w:rsidR="00122805">
        <w:fldChar w:fldCharType="end"/>
      </w:r>
      <w:r>
        <w:t xml:space="preserve"> Kameras werden wie folgt instanzi</w:t>
      </w:r>
      <w:r w:rsidR="004E23CE">
        <w:t>i</w:t>
      </w:r>
      <w:r>
        <w:t>ert:</w:t>
      </w:r>
    </w:p>
    <w:p w14:paraId="6D388B74" w14:textId="425DB070" w:rsidR="00480061" w:rsidRDefault="00480061" w:rsidP="00340D5C">
      <w:pPr>
        <w:pStyle w:val="Listenabsatz"/>
        <w:numPr>
          <w:ilvl w:val="0"/>
          <w:numId w:val="19"/>
        </w:numPr>
        <w:jc w:val="both"/>
      </w:pPr>
      <w:r>
        <w:t>An der Position der Hauptkamera</w:t>
      </w:r>
      <w:r w:rsidR="006764E8">
        <w:fldChar w:fldCharType="begin"/>
      </w:r>
      <w:r w:rsidR="006764E8">
        <w:instrText xml:space="preserve"> XE "</w:instrText>
      </w:r>
      <w:r w:rsidR="006764E8" w:rsidRPr="00FA4F71">
        <w:instrText>Hauptkamera</w:instrText>
      </w:r>
      <w:r w:rsidR="006764E8">
        <w:instrText xml:space="preserve">" </w:instrText>
      </w:r>
      <w:r w:rsidR="006764E8">
        <w:fldChar w:fldCharType="end"/>
      </w:r>
      <w:r>
        <w:t xml:space="preserve"> (</w:t>
      </w:r>
      <w:r w:rsidR="004E23CE">
        <w:t>ü</w:t>
      </w:r>
      <w:r>
        <w:t>bernommen von der Applikation)</w:t>
      </w:r>
    </w:p>
    <w:p w14:paraId="1DBD5D0A" w14:textId="35ED520E" w:rsidR="00480061" w:rsidRDefault="00480061" w:rsidP="00340D5C">
      <w:pPr>
        <w:pStyle w:val="Listenabsatz"/>
        <w:numPr>
          <w:ilvl w:val="0"/>
          <w:numId w:val="19"/>
        </w:numPr>
        <w:jc w:val="both"/>
      </w:pPr>
      <w:r>
        <w:t xml:space="preserve">Rotiert um jeweils 90, 0, </w:t>
      </w:r>
      <w:r w:rsidR="00385E9B">
        <w:t>-</w:t>
      </w:r>
      <w:r>
        <w:t xml:space="preserve">90 Grad </w:t>
      </w:r>
      <w:r w:rsidR="00385E9B">
        <w:t>um Y</w:t>
      </w:r>
      <w:r>
        <w:t xml:space="preserve"> für die Seitenwände</w:t>
      </w:r>
    </w:p>
    <w:p w14:paraId="69DDF0A3" w14:textId="63AF6F55" w:rsidR="00480061" w:rsidRDefault="00480061" w:rsidP="00340D5C">
      <w:pPr>
        <w:pStyle w:val="Listenabsatz"/>
        <w:numPr>
          <w:ilvl w:val="0"/>
          <w:numId w:val="19"/>
        </w:numPr>
        <w:jc w:val="both"/>
      </w:pPr>
      <w:r>
        <w:t xml:space="preserve">Rotiert um 90 Grad </w:t>
      </w:r>
      <w:r w:rsidR="00385E9B">
        <w:t>um X</w:t>
      </w:r>
      <w:r>
        <w:t xml:space="preserve"> für den Boden</w:t>
      </w:r>
    </w:p>
    <w:p w14:paraId="5718CE8F" w14:textId="409A106C" w:rsidR="00480061" w:rsidRDefault="00480061" w:rsidP="00340D5C">
      <w:pPr>
        <w:pStyle w:val="Listenabsatz"/>
        <w:numPr>
          <w:ilvl w:val="0"/>
          <w:numId w:val="19"/>
        </w:numPr>
        <w:jc w:val="both"/>
      </w:pPr>
      <w:r>
        <w:t>Verschoben um die halbe Augendistanz</w:t>
      </w:r>
      <w:r w:rsidR="004E23CE">
        <w:t xml:space="preserve"> für den passiven Stereoeffekt</w:t>
      </w:r>
    </w:p>
    <w:p w14:paraId="525B6746" w14:textId="77777777" w:rsidR="00480061" w:rsidRDefault="00480061" w:rsidP="00480061">
      <w:pPr>
        <w:jc w:val="both"/>
      </w:pPr>
    </w:p>
    <w:p w14:paraId="7F3A6668" w14:textId="77777777" w:rsidR="00480061" w:rsidRDefault="00480061" w:rsidP="00480061">
      <w:pPr>
        <w:keepNext/>
        <w:jc w:val="center"/>
      </w:pPr>
      <w:r>
        <w:rPr>
          <w:noProof/>
          <w:lang w:val="en-US"/>
        </w:rPr>
        <w:drawing>
          <wp:inline distT="0" distB="0" distL="0" distR="0" wp14:anchorId="10DE4D66" wp14:editId="7EFB478E">
            <wp:extent cx="3519401" cy="409433"/>
            <wp:effectExtent l="0" t="0" r="508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UnityPlugin_SettingsGeneral.png"/>
                    <pic:cNvPicPr/>
                  </pic:nvPicPr>
                  <pic:blipFill rotWithShape="1">
                    <a:blip r:embed="rId24">
                      <a:extLst>
                        <a:ext uri="{28A0092B-C50C-407E-A947-70E740481C1C}">
                          <a14:useLocalDpi xmlns:a14="http://schemas.microsoft.com/office/drawing/2010/main" val="0"/>
                        </a:ext>
                      </a:extLst>
                    </a:blip>
                    <a:srcRect l="1716" t="74142"/>
                    <a:stretch/>
                  </pic:blipFill>
                  <pic:spPr bwMode="auto">
                    <a:xfrm>
                      <a:off x="0" y="0"/>
                      <a:ext cx="3536962" cy="411476"/>
                    </a:xfrm>
                    <a:prstGeom prst="rect">
                      <a:avLst/>
                    </a:prstGeom>
                    <a:ln>
                      <a:noFill/>
                    </a:ln>
                    <a:extLst>
                      <a:ext uri="{53640926-AAD7-44D8-BBD7-CCE9431645EC}">
                        <a14:shadowObscured xmlns:a14="http://schemas.microsoft.com/office/drawing/2010/main"/>
                      </a:ext>
                    </a:extLst>
                  </pic:spPr>
                </pic:pic>
              </a:graphicData>
            </a:graphic>
          </wp:inline>
        </w:drawing>
      </w:r>
    </w:p>
    <w:p w14:paraId="2A1E2C9C" w14:textId="328F6FE3" w:rsidR="00480061" w:rsidRDefault="00480061" w:rsidP="00480061">
      <w:pPr>
        <w:pStyle w:val="Beschriftung"/>
        <w:jc w:val="center"/>
      </w:pPr>
      <w:bookmarkStart w:id="33" w:name="_Toc440896292"/>
      <w:r>
        <w:t xml:space="preserve">Abbildung </w:t>
      </w:r>
      <w:r w:rsidR="00F00876">
        <w:fldChar w:fldCharType="begin"/>
      </w:r>
      <w:r w:rsidR="00F00876">
        <w:instrText xml:space="preserve"> SEQ Abbildung \* ARABIC </w:instrText>
      </w:r>
      <w:r w:rsidR="00F00876">
        <w:fldChar w:fldCharType="separate"/>
      </w:r>
      <w:r w:rsidR="00462315">
        <w:rPr>
          <w:noProof/>
        </w:rPr>
        <w:t>12</w:t>
      </w:r>
      <w:r w:rsidR="00F00876">
        <w:rPr>
          <w:noProof/>
        </w:rPr>
        <w:fldChar w:fldCharType="end"/>
      </w:r>
      <w:r>
        <w:t>: Einstellungen</w:t>
      </w:r>
      <w:r w:rsidR="00890C19">
        <w:t xml:space="preserve"> </w:t>
      </w:r>
      <w:r w:rsidR="00890C19" w:rsidRPr="00890C19">
        <w:t>Augendistanz</w:t>
      </w:r>
      <w:bookmarkEnd w:id="33"/>
    </w:p>
    <w:bookmarkStart w:id="34" w:name="_MON_1512798460"/>
    <w:bookmarkEnd w:id="34"/>
    <w:p w14:paraId="04503481" w14:textId="35ACA09F" w:rsidR="00890C19" w:rsidRDefault="00AC720D" w:rsidP="00890C19">
      <w:pPr>
        <w:keepNext/>
        <w:jc w:val="center"/>
      </w:pPr>
      <w:r>
        <w:object w:dxaOrig="9072" w:dyaOrig="3662" w14:anchorId="5D9CC08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8.75pt;height:209.25pt" o:ole="" filled="t" fillcolor="#d8d8d8 [2732]">
            <v:imagedata r:id="rId25" o:title="" croptop="-5072f" cropbottom="-5072f" cropleft="-2048f" cropright="4095f"/>
          </v:shape>
          <o:OLEObject Type="Embed" ProgID="Word.OpenDocumentText.12" ShapeID="_x0000_i1025" DrawAspect="Content" ObjectID="_1514659519" r:id="rId26"/>
        </w:object>
      </w:r>
    </w:p>
    <w:p w14:paraId="74E7DB46" w14:textId="682C1B1F" w:rsidR="00890C19" w:rsidRDefault="00890C19" w:rsidP="00890C19">
      <w:pPr>
        <w:pStyle w:val="Beschriftung"/>
        <w:jc w:val="center"/>
      </w:pPr>
      <w:bookmarkStart w:id="35" w:name="_Toc440896367"/>
      <w:r>
        <w:t xml:space="preserve">Quellcode </w:t>
      </w:r>
      <w:r w:rsidR="00F00876">
        <w:fldChar w:fldCharType="begin"/>
      </w:r>
      <w:r w:rsidR="00F00876">
        <w:instrText xml:space="preserve"> SEQ Quellcode \* ARABIC </w:instrText>
      </w:r>
      <w:r w:rsidR="00F00876">
        <w:fldChar w:fldCharType="separate"/>
      </w:r>
      <w:r w:rsidR="00A617F1">
        <w:rPr>
          <w:noProof/>
        </w:rPr>
        <w:t>1</w:t>
      </w:r>
      <w:r w:rsidR="00F00876">
        <w:rPr>
          <w:noProof/>
        </w:rPr>
        <w:fldChar w:fldCharType="end"/>
      </w:r>
      <w:r>
        <w:t>: Kamerainstanziierung</w:t>
      </w:r>
      <w:bookmarkEnd w:id="35"/>
    </w:p>
    <w:p w14:paraId="35ABF54F" w14:textId="3F8ADF00" w:rsidR="00585253" w:rsidRDefault="00585253" w:rsidP="0005618D">
      <w:pPr>
        <w:pStyle w:val="berschrift3"/>
      </w:pPr>
      <w:bookmarkStart w:id="36" w:name="_Toc440917267"/>
      <w:r>
        <w:lastRenderedPageBreak/>
        <w:t>GUI</w:t>
      </w:r>
      <w:r w:rsidR="00122805">
        <w:fldChar w:fldCharType="begin"/>
      </w:r>
      <w:r w:rsidR="00122805">
        <w:instrText xml:space="preserve"> XE "</w:instrText>
      </w:r>
      <w:r w:rsidR="00122805" w:rsidRPr="0078572D">
        <w:instrText>GUI</w:instrText>
      </w:r>
      <w:r w:rsidR="00122805">
        <w:instrText xml:space="preserve">" </w:instrText>
      </w:r>
      <w:r w:rsidR="00122805">
        <w:fldChar w:fldCharType="end"/>
      </w:r>
      <w:r>
        <w:t xml:space="preserve"> Kameras</w:t>
      </w:r>
      <w:bookmarkEnd w:id="36"/>
    </w:p>
    <w:p w14:paraId="2AF1FA5B" w14:textId="671660B6" w:rsidR="00585253" w:rsidRDefault="00585253" w:rsidP="001137E1">
      <w:pPr>
        <w:jc w:val="both"/>
      </w:pPr>
      <w:r>
        <w:t>Der Benutzer kann die Position der GUI</w:t>
      </w:r>
      <w:r w:rsidR="00122805">
        <w:fldChar w:fldCharType="begin"/>
      </w:r>
      <w:r w:rsidR="00122805">
        <w:instrText xml:space="preserve"> XE "</w:instrText>
      </w:r>
      <w:r w:rsidR="00122805" w:rsidRPr="0078572D">
        <w:instrText>GUI</w:instrText>
      </w:r>
      <w:r w:rsidR="00122805">
        <w:instrText xml:space="preserve">" </w:instrText>
      </w:r>
      <w:r w:rsidR="00122805">
        <w:fldChar w:fldCharType="end"/>
      </w:r>
      <w:r>
        <w:t>-Elemente auf eine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-Seite festlegen. Beim initialisieren der Applikation werden sämtliche 2D-Elemente gesucht und so im virtuellen Raum platziert, dass die Darstellung direkt auf der CAVE-Leinwand erfolgt und kein Tiefeneffekt entsteht. Gleichzeitig werden spezielle GUI-Kameras für das linke sowie das rechte Auge instanziiert, die einzig dazu da sind, GUI-Elemente zu rendern. Diese zusätzlichen Kameras sind notwendig, damit keine 3D-Objekte die Sicht auf die UI-Elemente nehmen.</w:t>
      </w:r>
    </w:p>
    <w:p w14:paraId="201E5019" w14:textId="214731AF" w:rsidR="00585253" w:rsidRDefault="00585253" w:rsidP="0005618D">
      <w:pPr>
        <w:pStyle w:val="berschrift3"/>
      </w:pPr>
      <w:bookmarkStart w:id="37" w:name="_Toc440917268"/>
      <w:r>
        <w:t>Cursor</w:t>
      </w:r>
      <w:r w:rsidR="006764E8">
        <w:fldChar w:fldCharType="begin"/>
      </w:r>
      <w:r w:rsidR="006764E8">
        <w:instrText xml:space="preserve"> XE "</w:instrText>
      </w:r>
      <w:r w:rsidR="006764E8" w:rsidRPr="00A848C8">
        <w:instrText>Cursor</w:instrText>
      </w:r>
      <w:r w:rsidR="006764E8">
        <w:instrText xml:space="preserve">" </w:instrText>
      </w:r>
      <w:r w:rsidR="006764E8">
        <w:fldChar w:fldCharType="end"/>
      </w:r>
      <w:r>
        <w:t xml:space="preserve"> Kameras</w:t>
      </w:r>
      <w:bookmarkEnd w:id="37"/>
    </w:p>
    <w:p w14:paraId="45F39D28" w14:textId="55A42161" w:rsidR="00585253" w:rsidRDefault="00585253" w:rsidP="001137E1">
      <w:pPr>
        <w:jc w:val="both"/>
      </w:pPr>
      <w:r>
        <w:t>Ähnlich wie für die GUI</w:t>
      </w:r>
      <w:r w:rsidR="00122805">
        <w:fldChar w:fldCharType="begin"/>
      </w:r>
      <w:r w:rsidR="00122805">
        <w:instrText xml:space="preserve"> XE "</w:instrText>
      </w:r>
      <w:r w:rsidR="00122805" w:rsidRPr="0078572D">
        <w:instrText>GUI</w:instrText>
      </w:r>
      <w:r w:rsidR="00122805">
        <w:instrText xml:space="preserve">" </w:instrText>
      </w:r>
      <w:r w:rsidR="00122805">
        <w:fldChar w:fldCharType="end"/>
      </w:r>
      <w:r>
        <w:t>-Elemente werden auch für den Cursor</w:t>
      </w:r>
      <w:r w:rsidR="006764E8">
        <w:fldChar w:fldCharType="begin"/>
      </w:r>
      <w:r w:rsidR="006764E8">
        <w:instrText xml:space="preserve"> XE "</w:instrText>
      </w:r>
      <w:r w:rsidR="006764E8" w:rsidRPr="00A848C8">
        <w:instrText>Cursor</w:instrText>
      </w:r>
      <w:r w:rsidR="006764E8">
        <w:instrText xml:space="preserve">" </w:instrText>
      </w:r>
      <w:r w:rsidR="006764E8">
        <w:fldChar w:fldCharType="end"/>
      </w:r>
      <w:r>
        <w:t xml:space="preserve"> spezielle Kameras erstellt, jedoch insgesamt 8 Stück</w:t>
      </w:r>
      <w:r w:rsidR="00EE369B">
        <w:t xml:space="preserve"> (pro Seite je eine Kamera pro Auge)</w:t>
      </w:r>
      <w:r>
        <w:t>. Je nachdem wohin der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 xml:space="preserve"> zielt, also wo der Cursor dargestellt werden soll, aktivieren sich diese</w:t>
      </w:r>
      <w:r w:rsidR="00EE369B">
        <w:t xml:space="preserve"> Cursor Kameras und stellen einen Windowscursor dar.</w:t>
      </w:r>
      <w:r w:rsidR="0038392C">
        <w:t xml:space="preserve"> Der Systemcursor kann nicht verwendet werden, weil der nur einmal vorhanden ist und somit nur für ein Auge angezeigt werden könnte. Deshalb wird die Position bestimmt und mit Hilfe von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38392C">
        <w:t xml:space="preserve"> zwei Kopien des Cursors dargestellt.</w:t>
      </w:r>
      <w:r w:rsidR="0038392C" w:rsidRPr="0038392C">
        <w:t xml:space="preserve"> </w:t>
      </w:r>
      <w:r w:rsidR="0038392C">
        <w:t>Gleichzeitig wird der richtige Cursor ausgeblendet, damit kein Konflikt entsteht.</w:t>
      </w:r>
    </w:p>
    <w:p w14:paraId="16DCB55B" w14:textId="77777777" w:rsidR="0038392C" w:rsidRDefault="0038392C" w:rsidP="001137E1">
      <w:pPr>
        <w:jc w:val="both"/>
      </w:pPr>
    </w:p>
    <w:p w14:paraId="0CF8681B" w14:textId="2D2BF214" w:rsidR="0038392C" w:rsidRDefault="0038392C" w:rsidP="0038392C">
      <w:pPr>
        <w:jc w:val="both"/>
      </w:pPr>
      <w:r>
        <w:t>Falls ein Custom Cursor</w:t>
      </w:r>
      <w:r w:rsidR="006764E8">
        <w:fldChar w:fldCharType="begin"/>
      </w:r>
      <w:r w:rsidR="006764E8">
        <w:instrText xml:space="preserve"> XE "</w:instrText>
      </w:r>
      <w:r w:rsidR="006764E8" w:rsidRPr="00A848C8">
        <w:instrText>Cursor</w:instrText>
      </w:r>
      <w:r w:rsidR="006764E8">
        <w:instrText xml:space="preserve">" </w:instrText>
      </w:r>
      <w:r w:rsidR="006764E8">
        <w:fldChar w:fldCharType="end"/>
      </w:r>
      <w:r>
        <w:t xml:space="preserve"> gewünscht ist, kann dieser dem Plugin angegeben werden und das entsprechende Sprite wird angezeigt.</w:t>
      </w:r>
    </w:p>
    <w:p w14:paraId="30BE94B3" w14:textId="77777777" w:rsidR="0038392C" w:rsidRDefault="0038392C" w:rsidP="0038392C"/>
    <w:p w14:paraId="1A5B560B" w14:textId="77777777" w:rsidR="0038392C" w:rsidRDefault="0038392C" w:rsidP="0038392C">
      <w:pPr>
        <w:keepNext/>
        <w:jc w:val="center"/>
      </w:pPr>
      <w:r>
        <w:rPr>
          <w:noProof/>
          <w:lang w:val="en-US"/>
        </w:rPr>
        <w:drawing>
          <wp:inline distT="0" distB="0" distL="0" distR="0" wp14:anchorId="1C65B759" wp14:editId="053797D8">
            <wp:extent cx="3600000" cy="316800"/>
            <wp:effectExtent l="0" t="0" r="635" b="7620"/>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UnityPlugin_SettingsWand.png"/>
                    <pic:cNvPicPr/>
                  </pic:nvPicPr>
                  <pic:blipFill rotWithShape="1">
                    <a:blip r:embed="rId27">
                      <a:extLst>
                        <a:ext uri="{28A0092B-C50C-407E-A947-70E740481C1C}">
                          <a14:useLocalDpi xmlns:a14="http://schemas.microsoft.com/office/drawing/2010/main" val="0"/>
                        </a:ext>
                      </a:extLst>
                    </a:blip>
                    <a:srcRect t="93046" b="295"/>
                    <a:stretch/>
                  </pic:blipFill>
                  <pic:spPr bwMode="auto">
                    <a:xfrm>
                      <a:off x="0" y="0"/>
                      <a:ext cx="3600000" cy="316800"/>
                    </a:xfrm>
                    <a:prstGeom prst="rect">
                      <a:avLst/>
                    </a:prstGeom>
                    <a:ln>
                      <a:noFill/>
                    </a:ln>
                    <a:extLst>
                      <a:ext uri="{53640926-AAD7-44D8-BBD7-CCE9431645EC}">
                        <a14:shadowObscured xmlns:a14="http://schemas.microsoft.com/office/drawing/2010/main"/>
                      </a:ext>
                    </a:extLst>
                  </pic:spPr>
                </pic:pic>
              </a:graphicData>
            </a:graphic>
          </wp:inline>
        </w:drawing>
      </w:r>
    </w:p>
    <w:p w14:paraId="3D00B49F" w14:textId="2EE05121" w:rsidR="0038392C" w:rsidRDefault="0038392C" w:rsidP="0038392C">
      <w:pPr>
        <w:pStyle w:val="Beschriftung"/>
        <w:jc w:val="center"/>
      </w:pPr>
      <w:bookmarkStart w:id="38" w:name="_Toc440896293"/>
      <w:r>
        <w:t xml:space="preserve">Abbildung </w:t>
      </w:r>
      <w:r w:rsidR="00F00876">
        <w:fldChar w:fldCharType="begin"/>
      </w:r>
      <w:r w:rsidR="00F00876">
        <w:instrText xml:space="preserve"> SEQ Abbildung \* ARABIC </w:instrText>
      </w:r>
      <w:r w:rsidR="00F00876">
        <w:fldChar w:fldCharType="separate"/>
      </w:r>
      <w:r w:rsidR="00462315">
        <w:rPr>
          <w:noProof/>
        </w:rPr>
        <w:t>13</w:t>
      </w:r>
      <w:r w:rsidR="00F00876">
        <w:rPr>
          <w:noProof/>
        </w:rPr>
        <w:fldChar w:fldCharType="end"/>
      </w:r>
      <w:r>
        <w:t>: Custom Cursor</w:t>
      </w:r>
      <w:bookmarkEnd w:id="38"/>
      <w:r w:rsidR="006764E8">
        <w:fldChar w:fldCharType="begin"/>
      </w:r>
      <w:r w:rsidR="006764E8">
        <w:instrText xml:space="preserve"> XE "</w:instrText>
      </w:r>
      <w:r w:rsidR="006764E8" w:rsidRPr="00A848C8">
        <w:instrText>Cursor</w:instrText>
      </w:r>
      <w:r w:rsidR="006764E8">
        <w:instrText xml:space="preserve">" </w:instrText>
      </w:r>
      <w:r w:rsidR="006764E8">
        <w:fldChar w:fldCharType="end"/>
      </w:r>
    </w:p>
    <w:p w14:paraId="2055F705" w14:textId="270B778A" w:rsidR="00D636A3" w:rsidRDefault="00D636A3" w:rsidP="0005618D">
      <w:pPr>
        <w:pStyle w:val="berschrift3"/>
      </w:pPr>
      <w:bookmarkStart w:id="39" w:name="_Toc440917269"/>
      <w:r>
        <w:t>Sekundäre Kameras</w:t>
      </w:r>
      <w:bookmarkEnd w:id="39"/>
    </w:p>
    <w:p w14:paraId="705AE737" w14:textId="39BAC235" w:rsidR="00D636A3" w:rsidRDefault="00D636A3" w:rsidP="00D636A3">
      <w:pPr>
        <w:jc w:val="both"/>
      </w:pPr>
      <w:r>
        <w:t>Je nach Applikation kann es vorkommen, dass neben einer Hauptkamera</w:t>
      </w:r>
      <w:r w:rsidR="006764E8">
        <w:fldChar w:fldCharType="begin"/>
      </w:r>
      <w:r w:rsidR="006764E8">
        <w:instrText xml:space="preserve"> XE "</w:instrText>
      </w:r>
      <w:r w:rsidR="006764E8" w:rsidRPr="00FA4F71">
        <w:instrText>Hauptkamera</w:instrText>
      </w:r>
      <w:r w:rsidR="006764E8">
        <w:instrText xml:space="preserve">" </w:instrText>
      </w:r>
      <w:r w:rsidR="006764E8">
        <w:fldChar w:fldCharType="end"/>
      </w:r>
      <w:r>
        <w:t xml:space="preserve"> (deren Viewport</w:t>
      </w:r>
      <w:r w:rsidR="006764E8">
        <w:fldChar w:fldCharType="begin"/>
      </w:r>
      <w:r w:rsidR="006764E8">
        <w:instrText xml:space="preserve"> XE "</w:instrText>
      </w:r>
      <w:r w:rsidR="006764E8" w:rsidRPr="000661C6">
        <w:instrText>Viewport</w:instrText>
      </w:r>
      <w:r w:rsidR="006764E8">
        <w:instrText xml:space="preserve">" </w:instrText>
      </w:r>
      <w:r w:rsidR="006764E8">
        <w:fldChar w:fldCharType="end"/>
      </w:r>
      <w:r>
        <w:t xml:space="preserve"> an die Wände des CAVEs projiziert werden), noch mehrere sekundäre Kameras vorhanden sind. Dies können eine Minimap</w:t>
      </w:r>
      <w:r w:rsidR="00122805">
        <w:fldChar w:fldCharType="begin"/>
      </w:r>
      <w:r w:rsidR="00122805">
        <w:instrText xml:space="preserve"> XE "</w:instrText>
      </w:r>
      <w:r w:rsidR="00122805" w:rsidRPr="0051671D">
        <w:instrText>Minimap</w:instrText>
      </w:r>
      <w:r w:rsidR="00122805">
        <w:instrText xml:space="preserve">" </w:instrText>
      </w:r>
      <w:r w:rsidR="00122805">
        <w:fldChar w:fldCharType="end"/>
      </w:r>
      <w:r>
        <w:t>, ein Querschnit</w:t>
      </w:r>
      <w:r w:rsidR="00D2224E">
        <w:t>t eines Körpers, eine Aussenkam</w:t>
      </w:r>
      <w:r>
        <w:t>er</w:t>
      </w:r>
      <w:r w:rsidR="00122805">
        <w:t>a</w:t>
      </w:r>
      <w:r>
        <w:t xml:space="preserve"> oder auch nur Rückspiegel bei einem Fahrzeug sein.</w:t>
      </w:r>
    </w:p>
    <w:p w14:paraId="6A652489" w14:textId="77777777" w:rsidR="00D636A3" w:rsidRDefault="00D636A3" w:rsidP="00D636A3">
      <w:pPr>
        <w:jc w:val="both"/>
      </w:pPr>
    </w:p>
    <w:p w14:paraId="39183E73" w14:textId="77777777" w:rsidR="00D636A3" w:rsidRDefault="00D636A3" w:rsidP="00D636A3">
      <w:pPr>
        <w:keepNext/>
        <w:jc w:val="center"/>
      </w:pPr>
      <w:r>
        <w:rPr>
          <w:noProof/>
          <w:lang w:val="en-US"/>
        </w:rPr>
        <w:drawing>
          <wp:inline distT="0" distB="0" distL="0" distR="0" wp14:anchorId="1FF12FD0" wp14:editId="6C0C0BFB">
            <wp:extent cx="3600000" cy="2804400"/>
            <wp:effectExtent l="0" t="0" r="635" b="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http://answers.unity3d.com/storage/temp/8994-untitled-2.jpg"/>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3600000" cy="2804400"/>
                    </a:xfrm>
                    <a:prstGeom prst="rect">
                      <a:avLst/>
                    </a:prstGeom>
                    <a:noFill/>
                    <a:ln>
                      <a:noFill/>
                    </a:ln>
                  </pic:spPr>
                </pic:pic>
              </a:graphicData>
            </a:graphic>
          </wp:inline>
        </w:drawing>
      </w:r>
    </w:p>
    <w:p w14:paraId="453789D7" w14:textId="4BC74730" w:rsidR="00D636A3" w:rsidRDefault="00D636A3" w:rsidP="00D636A3">
      <w:pPr>
        <w:pStyle w:val="Beschriftung"/>
        <w:jc w:val="center"/>
      </w:pPr>
      <w:bookmarkStart w:id="40" w:name="_Toc440896294"/>
      <w:r>
        <w:t xml:space="preserve">Abbildung </w:t>
      </w:r>
      <w:r w:rsidR="00F00876">
        <w:fldChar w:fldCharType="begin"/>
      </w:r>
      <w:r w:rsidR="00F00876">
        <w:instrText xml:space="preserve"> SEQ Abbildung \* ARABIC </w:instrText>
      </w:r>
      <w:r w:rsidR="00F00876">
        <w:fldChar w:fldCharType="separate"/>
      </w:r>
      <w:r w:rsidR="00462315">
        <w:rPr>
          <w:noProof/>
        </w:rPr>
        <w:t>14</w:t>
      </w:r>
      <w:r w:rsidR="00F00876">
        <w:rPr>
          <w:noProof/>
        </w:rPr>
        <w:fldChar w:fldCharType="end"/>
      </w:r>
      <w:r>
        <w:t>: Minimap</w:t>
      </w:r>
      <w:bookmarkEnd w:id="40"/>
      <w:r w:rsidR="00122805">
        <w:fldChar w:fldCharType="begin"/>
      </w:r>
      <w:r w:rsidR="00122805">
        <w:instrText xml:space="preserve"> XE "</w:instrText>
      </w:r>
      <w:r w:rsidR="00122805" w:rsidRPr="0051671D">
        <w:instrText>Minimap</w:instrText>
      </w:r>
      <w:r w:rsidR="00122805">
        <w:instrText xml:space="preserve">" </w:instrText>
      </w:r>
      <w:r w:rsidR="00122805">
        <w:fldChar w:fldCharType="end"/>
      </w:r>
    </w:p>
    <w:p w14:paraId="55F39627" w14:textId="7CD42C08" w:rsidR="004B41EA" w:rsidRDefault="009547BC" w:rsidP="00D636A3">
      <w:r>
        <w:t>Das Plugin löst diese Anforderung wie folgt:</w:t>
      </w:r>
    </w:p>
    <w:p w14:paraId="7B740D88" w14:textId="77777777" w:rsidR="004B41EA" w:rsidRDefault="004B41EA" w:rsidP="00D636A3"/>
    <w:p w14:paraId="70673936" w14:textId="4BFF38DE" w:rsidR="009547BC" w:rsidRDefault="009547BC" w:rsidP="00340D5C">
      <w:pPr>
        <w:pStyle w:val="Listenabsatz"/>
        <w:numPr>
          <w:ilvl w:val="0"/>
          <w:numId w:val="22"/>
        </w:numPr>
      </w:pPr>
      <w:r>
        <w:t xml:space="preserve">Der Benutzer kann entscheiden, auf welche Seite er die sekundäre Kamera </w:t>
      </w:r>
      <w:r w:rsidR="001137E1">
        <w:t>zuordnen</w:t>
      </w:r>
      <w:r>
        <w:t xml:space="preserve"> will.</w:t>
      </w:r>
    </w:p>
    <w:p w14:paraId="3E2B69A6" w14:textId="480F0943" w:rsidR="009547BC" w:rsidRDefault="009547BC" w:rsidP="00340D5C">
      <w:pPr>
        <w:pStyle w:val="Listenabsatz"/>
        <w:numPr>
          <w:ilvl w:val="0"/>
          <w:numId w:val="22"/>
        </w:numPr>
      </w:pPr>
      <w:r>
        <w:t>Es müssen lediglich all die gewünschten Kameras dem Plugin übergeben werden</w:t>
      </w:r>
      <w:r w:rsidR="001137E1">
        <w:t>.</w:t>
      </w:r>
    </w:p>
    <w:p w14:paraId="03E3382B" w14:textId="40AD6A56" w:rsidR="00CE4D6A" w:rsidRDefault="00CE4D6A" w:rsidP="00CE4D6A"/>
    <w:p w14:paraId="5C311F68" w14:textId="77777777" w:rsidR="00CE4D6A" w:rsidRDefault="00CE4D6A" w:rsidP="00CE4D6A">
      <w:pPr>
        <w:keepNext/>
        <w:jc w:val="center"/>
      </w:pPr>
      <w:r>
        <w:rPr>
          <w:noProof/>
          <w:lang w:val="en-US"/>
        </w:rPr>
        <w:lastRenderedPageBreak/>
        <w:drawing>
          <wp:inline distT="0" distB="0" distL="0" distR="0" wp14:anchorId="5B788DAB" wp14:editId="461209F4">
            <wp:extent cx="3600000" cy="986400"/>
            <wp:effectExtent l="0" t="0" r="635" b="4445"/>
            <wp:docPr id="70" name="Grafi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600000" cy="986400"/>
                    </a:xfrm>
                    <a:prstGeom prst="rect">
                      <a:avLst/>
                    </a:prstGeom>
                  </pic:spPr>
                </pic:pic>
              </a:graphicData>
            </a:graphic>
          </wp:inline>
        </w:drawing>
      </w:r>
    </w:p>
    <w:p w14:paraId="57D533FE" w14:textId="5252B678" w:rsidR="00CE4D6A" w:rsidRDefault="00CE4D6A" w:rsidP="00CE4D6A">
      <w:pPr>
        <w:pStyle w:val="Beschriftung"/>
        <w:jc w:val="center"/>
      </w:pPr>
      <w:bookmarkStart w:id="41" w:name="_Toc440896295"/>
      <w:r>
        <w:t xml:space="preserve">Abbildung </w:t>
      </w:r>
      <w:r w:rsidR="00F00876">
        <w:fldChar w:fldCharType="begin"/>
      </w:r>
      <w:r w:rsidR="00F00876">
        <w:instrText xml:space="preserve"> SEQ Abbildung \* ARABIC </w:instrText>
      </w:r>
      <w:r w:rsidR="00F00876">
        <w:fldChar w:fldCharType="separate"/>
      </w:r>
      <w:r w:rsidR="00462315">
        <w:rPr>
          <w:noProof/>
        </w:rPr>
        <w:t>15</w:t>
      </w:r>
      <w:r w:rsidR="00F00876">
        <w:rPr>
          <w:noProof/>
        </w:rPr>
        <w:fldChar w:fldCharType="end"/>
      </w:r>
      <w:r>
        <w:t>: Sekundäre Kameras Einstellungen</w:t>
      </w:r>
      <w:bookmarkEnd w:id="41"/>
    </w:p>
    <w:p w14:paraId="29EDDD35" w14:textId="76091BD3" w:rsidR="00AF4223" w:rsidRDefault="00AF4223" w:rsidP="0005618D">
      <w:pPr>
        <w:pStyle w:val="berschrift3"/>
      </w:pPr>
      <w:bookmarkStart w:id="42" w:name="_Toc440917270"/>
      <w:r>
        <w:t>VR Namespace</w:t>
      </w:r>
      <w:r w:rsidR="00122805">
        <w:fldChar w:fldCharType="begin"/>
      </w:r>
      <w:r w:rsidR="00122805">
        <w:instrText xml:space="preserve"> XE "</w:instrText>
      </w:r>
      <w:r w:rsidR="00122805" w:rsidRPr="00AE7CA3">
        <w:instrText>VR Namespace</w:instrText>
      </w:r>
      <w:r w:rsidR="00122805">
        <w:instrText xml:space="preserve">" </w:instrText>
      </w:r>
      <w:r w:rsidR="00122805">
        <w:fldChar w:fldCharType="end"/>
      </w:r>
      <w:r>
        <w:t xml:space="preserve"> Unity</w:t>
      </w:r>
      <w:bookmarkEnd w:id="42"/>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p>
    <w:p w14:paraId="0D7716F4" w14:textId="0732D3B2" w:rsidR="001C2743" w:rsidRDefault="001C2743" w:rsidP="001C2743">
      <w:pPr>
        <w:jc w:val="both"/>
      </w:pPr>
      <w:r>
        <w:t>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verfügt seit Version 5.1 über einen VR Namespace</w:t>
      </w:r>
      <w:r w:rsidR="0013739C">
        <w:rPr>
          <w:rStyle w:val="Funotenzeichen"/>
        </w:rPr>
        <w:footnoteReference w:id="19"/>
      </w:r>
      <w:r w:rsidR="00122805">
        <w:fldChar w:fldCharType="begin"/>
      </w:r>
      <w:r w:rsidR="00122805">
        <w:instrText xml:space="preserve"> XE "</w:instrText>
      </w:r>
      <w:r w:rsidR="00122805" w:rsidRPr="00AE7CA3">
        <w:instrText>VR Namespace</w:instrText>
      </w:r>
      <w:r w:rsidR="00122805">
        <w:instrText xml:space="preserve">" </w:instrText>
      </w:r>
      <w:r w:rsidR="00122805">
        <w:fldChar w:fldCharType="end"/>
      </w:r>
      <w:r>
        <w:t>. Dieser wird verwendet</w:t>
      </w:r>
      <w:r w:rsidR="004B41EA">
        <w:t>,</w:t>
      </w:r>
      <w:r>
        <w:t xml:space="preserve"> um externe Plugins/ SDKs, wie </w:t>
      </w:r>
      <w:r w:rsidR="004B41EA">
        <w:t>das</w:t>
      </w:r>
      <w:r>
        <w:t xml:space="preserve"> der Oculus Rift, </w:t>
      </w:r>
      <w:r w:rsidR="004B41EA">
        <w:t>abzugrenzen</w:t>
      </w:r>
      <w:r>
        <w:t>. Mit diesem Namespace möchte Unity folgende Ziele erreichen:</w:t>
      </w:r>
    </w:p>
    <w:p w14:paraId="062DA66A" w14:textId="77777777" w:rsidR="00D636A3" w:rsidRDefault="00D636A3" w:rsidP="001C2743">
      <w:pPr>
        <w:jc w:val="both"/>
      </w:pPr>
    </w:p>
    <w:p w14:paraId="1146E870" w14:textId="46E2340E" w:rsidR="001C2743" w:rsidRDefault="001C2743" w:rsidP="00340D5C">
      <w:pPr>
        <w:pStyle w:val="Listenabsatz"/>
        <w:numPr>
          <w:ilvl w:val="0"/>
          <w:numId w:val="20"/>
        </w:numPr>
        <w:jc w:val="both"/>
      </w:pPr>
      <w:r>
        <w:t xml:space="preserve">Vermeiden von </w:t>
      </w:r>
      <w:r w:rsidR="00A034B9">
        <w:t>Konflikten</w:t>
      </w:r>
      <w:r>
        <w:t xml:space="preserve"> der Plugins untereinander</w:t>
      </w:r>
    </w:p>
    <w:p w14:paraId="34360273" w14:textId="74F3D927" w:rsidR="001C2743" w:rsidRDefault="001C2743" w:rsidP="00340D5C">
      <w:pPr>
        <w:pStyle w:val="Listenabsatz"/>
        <w:numPr>
          <w:ilvl w:val="0"/>
          <w:numId w:val="20"/>
        </w:numPr>
        <w:jc w:val="both"/>
      </w:pPr>
      <w:r>
        <w:t>Mehrere VR Geräte brauchen nicht mehr mehrere Plugins (</w:t>
      </w:r>
      <w:r w:rsidR="004B41EA">
        <w:t>Reduzierung Aufwand</w:t>
      </w:r>
      <w:r>
        <w:t>)</w:t>
      </w:r>
    </w:p>
    <w:p w14:paraId="45ECAAC5" w14:textId="1208F30F" w:rsidR="001C2743" w:rsidRPr="00FA4B9B" w:rsidRDefault="001C2743" w:rsidP="00340D5C">
      <w:pPr>
        <w:pStyle w:val="Listenabsatz"/>
        <w:numPr>
          <w:ilvl w:val="0"/>
          <w:numId w:val="20"/>
        </w:numPr>
        <w:jc w:val="both"/>
      </w:pPr>
      <w:r w:rsidRPr="00FA4B9B">
        <w:t>Neue SDKs der Hersteller können mit älteren Versionen der Spiele nicht kompatibel sein</w:t>
      </w:r>
    </w:p>
    <w:p w14:paraId="04FA512E" w14:textId="77777777" w:rsidR="001C2743" w:rsidRDefault="001C2743" w:rsidP="001C2743">
      <w:pPr>
        <w:jc w:val="both"/>
      </w:pPr>
    </w:p>
    <w:p w14:paraId="6509E03F" w14:textId="2A977DB9" w:rsidR="001C2743" w:rsidRDefault="001C2743" w:rsidP="001C2743">
      <w:pPr>
        <w:jc w:val="both"/>
      </w:pPr>
      <w:r>
        <w:t>Das Basis-API</w:t>
      </w:r>
      <w:r w:rsidR="006764E8">
        <w:fldChar w:fldCharType="begin"/>
      </w:r>
      <w:r w:rsidR="006764E8">
        <w:instrText xml:space="preserve"> XE "</w:instrText>
      </w:r>
      <w:r w:rsidR="006764E8" w:rsidRPr="007F1E15">
        <w:instrText>API</w:instrText>
      </w:r>
      <w:r w:rsidR="006764E8">
        <w:instrText xml:space="preserve">" </w:instrText>
      </w:r>
      <w:r w:rsidR="006764E8">
        <w:fldChar w:fldCharType="end"/>
      </w:r>
      <w:r>
        <w:t xml:space="preserve"> unterstützt aktuell nur folgende Features:</w:t>
      </w:r>
    </w:p>
    <w:p w14:paraId="309507A3" w14:textId="77777777" w:rsidR="00574FC4" w:rsidRDefault="00574FC4" w:rsidP="001C2743">
      <w:pPr>
        <w:jc w:val="both"/>
      </w:pPr>
    </w:p>
    <w:p w14:paraId="5E8A34D5" w14:textId="5843243C" w:rsidR="001C2743" w:rsidRPr="00860E33" w:rsidRDefault="001C2743" w:rsidP="00340D5C">
      <w:pPr>
        <w:pStyle w:val="Listenabsatz"/>
        <w:numPr>
          <w:ilvl w:val="0"/>
          <w:numId w:val="21"/>
        </w:numPr>
        <w:jc w:val="both"/>
        <w:rPr>
          <w:b/>
        </w:rPr>
      </w:pPr>
      <w:r w:rsidRPr="00860E33">
        <w:rPr>
          <w:b/>
        </w:rPr>
        <w:t>Automatisches Stereodisplay</w:t>
      </w:r>
    </w:p>
    <w:p w14:paraId="23C58C9E" w14:textId="4149196E" w:rsidR="001C2743" w:rsidRDefault="001C2743" w:rsidP="005658A1">
      <w:pPr>
        <w:pStyle w:val="Listenabsatz"/>
        <w:ind w:left="360"/>
        <w:jc w:val="both"/>
      </w:pPr>
      <w:r>
        <w:t>Es ist nicht mehr nötig, wie bisher</w:t>
      </w:r>
      <w:r w:rsidR="00860E33">
        <w:t xml:space="preserve"> zwei Kameras zu instanziieren, d</w:t>
      </w:r>
      <w:r>
        <w:t>ies</w:t>
      </w:r>
      <w:r w:rsidR="00860E33">
        <w:t xml:space="preserve"> wird von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860E33">
        <w:t xml:space="preserve"> übernommen. </w:t>
      </w:r>
      <w:r w:rsidR="00574FC4">
        <w:t>Das funktioniert jedoch nur für alle Kameras, die nicht auf eine Textur gerendert werden.</w:t>
      </w:r>
    </w:p>
    <w:p w14:paraId="4669E364" w14:textId="77777777" w:rsidR="001C2743" w:rsidRDefault="001C2743" w:rsidP="001C2743">
      <w:pPr>
        <w:pStyle w:val="Listenabsatz"/>
        <w:ind w:left="774"/>
        <w:jc w:val="both"/>
      </w:pPr>
    </w:p>
    <w:p w14:paraId="510F6FDC" w14:textId="4554449D" w:rsidR="001C2743" w:rsidRPr="00860E33" w:rsidRDefault="001C2743" w:rsidP="00340D5C">
      <w:pPr>
        <w:pStyle w:val="Listenabsatz"/>
        <w:numPr>
          <w:ilvl w:val="0"/>
          <w:numId w:val="21"/>
        </w:numPr>
        <w:jc w:val="both"/>
        <w:rPr>
          <w:b/>
        </w:rPr>
      </w:pPr>
      <w:r w:rsidRPr="00860E33">
        <w:rPr>
          <w:b/>
        </w:rPr>
        <w:t>Head-Tracking als Input</w:t>
      </w:r>
    </w:p>
    <w:p w14:paraId="48FDA29D" w14:textId="0B1C7DEE" w:rsidR="001C2743" w:rsidRDefault="00574FC4" w:rsidP="005658A1">
      <w:pPr>
        <w:pStyle w:val="Listenabsatz"/>
        <w:ind w:left="360"/>
        <w:jc w:val="both"/>
      </w:pPr>
      <w:r>
        <w:t>Dieser Input wird analog dem umgesetzten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Plugin behandelt.</w:t>
      </w:r>
    </w:p>
    <w:p w14:paraId="45AE0AC8" w14:textId="0ED57B81" w:rsidR="0013739C" w:rsidRDefault="0013739C" w:rsidP="0013739C">
      <w:pPr>
        <w:jc w:val="both"/>
      </w:pPr>
    </w:p>
    <w:p w14:paraId="2D96DDB4" w14:textId="77777777" w:rsidR="0013739C" w:rsidRDefault="0013739C" w:rsidP="0013739C">
      <w:pPr>
        <w:pStyle w:val="Textkrper"/>
      </w:pPr>
      <w:r>
        <w:t xml:space="preserve">Da dieses Feature erst mit Version 5.1 (Release Juni 2015) verfügbar war und es im Moment nur über Basisfähigkeiten verfügt, wird dies nicht verwendet. </w:t>
      </w:r>
    </w:p>
    <w:p w14:paraId="29358772" w14:textId="377D169A" w:rsidR="001C2743" w:rsidRPr="00403485" w:rsidRDefault="00F00876" w:rsidP="00D636A3">
      <w:pPr>
        <w:jc w:val="both"/>
        <w:rPr>
          <w:sz w:val="16"/>
          <w:szCs w:val="16"/>
          <w:lang w:val="fr-CH"/>
        </w:rPr>
      </w:pPr>
      <w:sdt>
        <w:sdtPr>
          <w:rPr>
            <w:sz w:val="16"/>
            <w:szCs w:val="16"/>
            <w:lang w:val="fr-CH"/>
          </w:rPr>
          <w:id w:val="1240758016"/>
          <w:citation/>
        </w:sdtPr>
        <w:sdtEndPr/>
        <w:sdtContent>
          <w:r w:rsidR="0013739C">
            <w:rPr>
              <w:sz w:val="16"/>
              <w:szCs w:val="16"/>
              <w:lang w:val="fr-CH"/>
            </w:rPr>
            <w:fldChar w:fldCharType="begin"/>
          </w:r>
          <w:r w:rsidR="0013739C">
            <w:instrText xml:space="preserve"> CITATION Uni15 \l 2055 </w:instrText>
          </w:r>
          <w:r w:rsidR="0013739C">
            <w:rPr>
              <w:sz w:val="16"/>
              <w:szCs w:val="16"/>
              <w:lang w:val="fr-CH"/>
            </w:rPr>
            <w:fldChar w:fldCharType="separate"/>
          </w:r>
          <w:r w:rsidR="0013739C">
            <w:rPr>
              <w:noProof/>
            </w:rPr>
            <w:t>(Unity, 2015)</w:t>
          </w:r>
          <w:r w:rsidR="0013739C">
            <w:rPr>
              <w:sz w:val="16"/>
              <w:szCs w:val="16"/>
              <w:lang w:val="fr-CH"/>
            </w:rPr>
            <w:fldChar w:fldCharType="end"/>
          </w:r>
        </w:sdtContent>
      </w:sdt>
    </w:p>
    <w:p w14:paraId="32AFF35A" w14:textId="7E1EC4FE" w:rsidR="00893AEA" w:rsidRDefault="00893AEA" w:rsidP="0005618D">
      <w:pPr>
        <w:pStyle w:val="berschrift3"/>
      </w:pPr>
      <w:bookmarkStart w:id="43" w:name="_Toc440917271"/>
      <w:r>
        <w:t>Mosaic</w:t>
      </w:r>
      <w:r w:rsidR="00122805">
        <w:fldChar w:fldCharType="begin"/>
      </w:r>
      <w:r w:rsidR="00122805">
        <w:instrText xml:space="preserve"> XE "</w:instrText>
      </w:r>
      <w:r w:rsidR="00122805" w:rsidRPr="00C94868">
        <w:rPr>
          <w:u w:val="single"/>
        </w:rPr>
        <w:instrText>Mosaic</w:instrText>
      </w:r>
      <w:r w:rsidR="00122805">
        <w:instrText xml:space="preserve">" </w:instrText>
      </w:r>
      <w:r w:rsidR="00122805">
        <w:fldChar w:fldCharType="end"/>
      </w:r>
      <w:r>
        <w:t xml:space="preserve"> Settings</w:t>
      </w:r>
      <w:bookmarkEnd w:id="43"/>
    </w:p>
    <w:p w14:paraId="0B47BAEF" w14:textId="2BE5DED8" w:rsidR="00893AEA" w:rsidRDefault="00893AEA" w:rsidP="00893AEA">
      <w:pPr>
        <w:jc w:val="both"/>
      </w:pPr>
      <w:r>
        <w:t>Mosaic</w:t>
      </w:r>
      <w:r w:rsidR="00122805">
        <w:fldChar w:fldCharType="begin"/>
      </w:r>
      <w:r w:rsidR="00122805">
        <w:instrText xml:space="preserve"> XE "</w:instrText>
      </w:r>
      <w:r w:rsidR="00122805" w:rsidRPr="00C94868">
        <w:rPr>
          <w:b/>
          <w:u w:val="single"/>
        </w:rPr>
        <w:instrText>Mosaic</w:instrText>
      </w:r>
      <w:r w:rsidR="00122805">
        <w:instrText xml:space="preserve">" </w:instrText>
      </w:r>
      <w:r w:rsidR="00122805">
        <w:fldChar w:fldCharType="end"/>
      </w:r>
      <w:r w:rsidRPr="00E031B5">
        <w:t xml:space="preserve"> ist eine Technologie</w:t>
      </w:r>
      <w:r>
        <w:t xml:space="preserve"> von Nvidia</w:t>
      </w:r>
      <w:r w:rsidR="00122805">
        <w:fldChar w:fldCharType="begin"/>
      </w:r>
      <w:r w:rsidR="00122805">
        <w:instrText xml:space="preserve"> XE "</w:instrText>
      </w:r>
      <w:r w:rsidR="00122805" w:rsidRPr="00147A92">
        <w:instrText>Nvidia</w:instrText>
      </w:r>
      <w:r w:rsidR="00122805">
        <w:instrText xml:space="preserve">" </w:instrText>
      </w:r>
      <w:r w:rsidR="00122805">
        <w:fldChar w:fldCharType="end"/>
      </w:r>
      <w:r w:rsidRPr="00E031B5">
        <w:t>, um meh</w:t>
      </w:r>
      <w:r>
        <w:t>rere Graphikkarten über den Treiber zu verlinken</w:t>
      </w:r>
      <w:r w:rsidRPr="00E031B5">
        <w:t xml:space="preserve"> und auf einem Desktop darzustellen. </w:t>
      </w:r>
      <w:r>
        <w:t>Windows</w:t>
      </w:r>
      <w:r w:rsidR="00122805">
        <w:fldChar w:fldCharType="begin"/>
      </w:r>
      <w:r w:rsidR="00122805">
        <w:instrText xml:space="preserve"> XE "</w:instrText>
      </w:r>
      <w:r w:rsidR="00122805" w:rsidRPr="00C5615E">
        <w:instrText>Windows</w:instrText>
      </w:r>
      <w:r w:rsidR="00122805">
        <w:instrText xml:space="preserve">" </w:instrText>
      </w:r>
      <w:r w:rsidR="00122805">
        <w:fldChar w:fldCharType="end"/>
      </w:r>
      <w:r>
        <w:t xml:space="preserve"> wird ein einzelner Output vorgegaukelt, auch wenn physisch mehrere GPUs mit multiplen Ausgängen angeschlossen sind.</w:t>
      </w:r>
    </w:p>
    <w:p w14:paraId="23178CC1" w14:textId="0B8D1C98" w:rsidR="00893AEA" w:rsidRPr="005658A1" w:rsidRDefault="00F00876" w:rsidP="003532E9">
      <w:pPr>
        <w:rPr>
          <w:sz w:val="16"/>
          <w:szCs w:val="16"/>
          <w:lang w:val="fr-CH"/>
        </w:rPr>
      </w:pPr>
      <w:sdt>
        <w:sdtPr>
          <w:rPr>
            <w:sz w:val="16"/>
            <w:szCs w:val="16"/>
            <w:lang w:val="fr-CH"/>
          </w:rPr>
          <w:id w:val="-197241680"/>
          <w:citation/>
        </w:sdtPr>
        <w:sdtEndPr/>
        <w:sdtContent>
          <w:r w:rsidR="003532E9">
            <w:rPr>
              <w:sz w:val="16"/>
              <w:szCs w:val="16"/>
              <w:lang w:val="fr-CH"/>
            </w:rPr>
            <w:fldChar w:fldCharType="begin"/>
          </w:r>
          <w:r w:rsidR="003532E9">
            <w:instrText xml:space="preserve"> CITATION Nvi15 \l 2055 </w:instrText>
          </w:r>
          <w:r w:rsidR="003532E9">
            <w:rPr>
              <w:sz w:val="16"/>
              <w:szCs w:val="16"/>
              <w:lang w:val="fr-CH"/>
            </w:rPr>
            <w:fldChar w:fldCharType="separate"/>
          </w:r>
          <w:r w:rsidR="003532E9">
            <w:rPr>
              <w:noProof/>
            </w:rPr>
            <w:t>(Nvidia, 2015)</w:t>
          </w:r>
          <w:r w:rsidR="003532E9">
            <w:rPr>
              <w:sz w:val="16"/>
              <w:szCs w:val="16"/>
              <w:lang w:val="fr-CH"/>
            </w:rPr>
            <w:fldChar w:fldCharType="end"/>
          </w:r>
        </w:sdtContent>
      </w:sdt>
    </w:p>
    <w:p w14:paraId="55425427" w14:textId="65F304E3" w:rsidR="00BC46EA" w:rsidRPr="001137E1" w:rsidRDefault="00BC46EA" w:rsidP="00FF01F6">
      <w:pPr>
        <w:rPr>
          <w:lang w:val="fr-CH"/>
        </w:rPr>
      </w:pPr>
    </w:p>
    <w:p w14:paraId="3979FA86" w14:textId="25C4A188" w:rsidR="00403485" w:rsidRDefault="00893AEA">
      <w:pPr>
        <w:spacing w:line="240" w:lineRule="auto"/>
      </w:pPr>
      <w:r>
        <w:t>Die Mosaic</w:t>
      </w:r>
      <w:r w:rsidR="00122805">
        <w:fldChar w:fldCharType="begin"/>
      </w:r>
      <w:r w:rsidR="00122805">
        <w:instrText xml:space="preserve"> XE "</w:instrText>
      </w:r>
      <w:r w:rsidR="00122805" w:rsidRPr="00C94868">
        <w:rPr>
          <w:b/>
          <w:u w:val="single"/>
        </w:rPr>
        <w:instrText>Mosaic</w:instrText>
      </w:r>
      <w:r w:rsidR="00122805">
        <w:instrText xml:space="preserve">" </w:instrText>
      </w:r>
      <w:r w:rsidR="00122805">
        <w:fldChar w:fldCharType="end"/>
      </w:r>
      <w:r>
        <w:t xml:space="preserve"> Einstellungen de</w:t>
      </w:r>
      <w:r w:rsidR="00403485">
        <w:t>s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403485">
        <w:t xml:space="preserve"> Servers sind wie folgt:</w:t>
      </w:r>
    </w:p>
    <w:p w14:paraId="0ECCADA1" w14:textId="77777777" w:rsidR="00FB725D" w:rsidRDefault="00FB725D">
      <w:pPr>
        <w:spacing w:line="240" w:lineRule="auto"/>
      </w:pPr>
    </w:p>
    <w:p w14:paraId="68BA0229" w14:textId="40D6C6AA" w:rsidR="00E55156" w:rsidRDefault="00E55156" w:rsidP="00340D5C">
      <w:pPr>
        <w:pStyle w:val="Listenabsatz"/>
        <w:numPr>
          <w:ilvl w:val="0"/>
          <w:numId w:val="17"/>
        </w:numPr>
        <w:spacing w:line="240" w:lineRule="auto"/>
      </w:pPr>
      <w:r>
        <w:t>1280</w:t>
      </w:r>
      <w:r w:rsidR="003532E9">
        <w:t xml:space="preserve"> Pixel</w:t>
      </w:r>
      <w:r>
        <w:t xml:space="preserve"> au</w:t>
      </w:r>
      <w:r w:rsidR="003532E9">
        <w:t>f 1024 Pixel</w:t>
      </w:r>
      <w:r w:rsidR="00403485">
        <w:t xml:space="preserve"> Auflösung pro Ausgang</w:t>
      </w:r>
    </w:p>
    <w:p w14:paraId="1D4DFECD" w14:textId="6AD69848" w:rsidR="00E55156" w:rsidRDefault="00E55156" w:rsidP="00340D5C">
      <w:pPr>
        <w:pStyle w:val="Listenabsatz"/>
        <w:numPr>
          <w:ilvl w:val="0"/>
          <w:numId w:val="17"/>
        </w:numPr>
        <w:spacing w:line="240" w:lineRule="auto"/>
      </w:pPr>
      <w:r>
        <w:t>Eine 2 auf 4 Verteilung der acht Bildschirme</w:t>
      </w:r>
    </w:p>
    <w:p w14:paraId="06A108AD" w14:textId="39F647A0" w:rsidR="00E55156" w:rsidRDefault="00AF4223" w:rsidP="00340D5C">
      <w:pPr>
        <w:pStyle w:val="Listenabsatz"/>
        <w:numPr>
          <w:ilvl w:val="0"/>
          <w:numId w:val="17"/>
        </w:numPr>
        <w:spacing w:line="240" w:lineRule="auto"/>
      </w:pPr>
      <w:r>
        <w:t>Gesamtauflösung von 5120</w:t>
      </w:r>
      <w:r w:rsidR="003532E9">
        <w:t xml:space="preserve"> Pixel auf 2048 Pixel</w:t>
      </w:r>
    </w:p>
    <w:p w14:paraId="1CB800C4" w14:textId="77777777" w:rsidR="008E7A7F" w:rsidRDefault="008E7A7F" w:rsidP="008E7A7F">
      <w:pPr>
        <w:spacing w:line="240" w:lineRule="auto"/>
      </w:pPr>
    </w:p>
    <w:p w14:paraId="0B3E0CB0" w14:textId="77777777" w:rsidR="008E7A7F" w:rsidRDefault="008E7A7F" w:rsidP="008E7A7F">
      <w:pPr>
        <w:spacing w:line="240" w:lineRule="auto"/>
      </w:pPr>
    </w:p>
    <w:p w14:paraId="66797F12" w14:textId="77777777" w:rsidR="008E7A7F" w:rsidRDefault="008E7A7F" w:rsidP="008E7A7F">
      <w:pPr>
        <w:spacing w:line="240" w:lineRule="auto"/>
      </w:pPr>
    </w:p>
    <w:p w14:paraId="5E0CCC26" w14:textId="77777777" w:rsidR="008E7A7F" w:rsidRDefault="008E7A7F" w:rsidP="008E7A7F">
      <w:pPr>
        <w:spacing w:line="240" w:lineRule="auto"/>
      </w:pPr>
    </w:p>
    <w:p w14:paraId="2C00BC40" w14:textId="77777777" w:rsidR="008E7A7F" w:rsidRDefault="008E7A7F" w:rsidP="008E7A7F">
      <w:pPr>
        <w:spacing w:line="240" w:lineRule="auto"/>
      </w:pPr>
    </w:p>
    <w:p w14:paraId="3342B30D" w14:textId="77777777" w:rsidR="008E7A7F" w:rsidRDefault="008E7A7F" w:rsidP="008E7A7F">
      <w:pPr>
        <w:spacing w:line="240" w:lineRule="auto"/>
      </w:pPr>
    </w:p>
    <w:p w14:paraId="2804FD97" w14:textId="77777777" w:rsidR="00AF4223" w:rsidRDefault="00AF4223" w:rsidP="00AF4223">
      <w:pPr>
        <w:spacing w:line="240" w:lineRule="auto"/>
      </w:pPr>
    </w:p>
    <w:tbl>
      <w:tblPr>
        <w:tblW w:w="7680" w:type="dxa"/>
        <w:jc w:val="center"/>
        <w:tblCellMar>
          <w:left w:w="70" w:type="dxa"/>
          <w:right w:w="70" w:type="dxa"/>
        </w:tblCellMar>
        <w:tblLook w:val="04A0" w:firstRow="1" w:lastRow="0" w:firstColumn="1" w:lastColumn="0" w:noHBand="0" w:noVBand="1"/>
      </w:tblPr>
      <w:tblGrid>
        <w:gridCol w:w="1920"/>
        <w:gridCol w:w="1920"/>
        <w:gridCol w:w="1920"/>
        <w:gridCol w:w="1920"/>
      </w:tblGrid>
      <w:tr w:rsidR="00AF4223" w:rsidRPr="00AF4223" w14:paraId="6D762C23" w14:textId="77777777" w:rsidTr="004D4242">
        <w:trPr>
          <w:trHeight w:val="1530"/>
          <w:jc w:val="center"/>
        </w:trPr>
        <w:tc>
          <w:tcPr>
            <w:tcW w:w="1920" w:type="dxa"/>
            <w:tcBorders>
              <w:top w:val="single" w:sz="8" w:space="0" w:color="auto"/>
              <w:left w:val="single" w:sz="8" w:space="0" w:color="auto"/>
              <w:bottom w:val="single" w:sz="8" w:space="0" w:color="auto"/>
              <w:right w:val="single" w:sz="4" w:space="0" w:color="auto"/>
            </w:tcBorders>
            <w:shd w:val="clear" w:color="auto" w:fill="FFCCFF"/>
            <w:vAlign w:val="center"/>
            <w:hideMark/>
          </w:tcPr>
          <w:p w14:paraId="18DC8A2A" w14:textId="528A79E3" w:rsidR="004D4242" w:rsidRDefault="004D4242" w:rsidP="00AF4223">
            <w:pPr>
              <w:spacing w:line="240" w:lineRule="auto"/>
              <w:rPr>
                <w:rFonts w:ascii="Lucida Sans Unicode" w:eastAsia="Times New Roman" w:hAnsi="Lucida Sans Unicode" w:cs="Lucida Sans Unicode"/>
                <w:b/>
                <w:bCs/>
                <w:color w:val="000000"/>
                <w:szCs w:val="19"/>
                <w:lang w:eastAsia="de-CH"/>
              </w:rPr>
            </w:pPr>
            <w:r>
              <w:rPr>
                <w:rFonts w:ascii="Lucida Sans Unicode" w:eastAsia="Times New Roman" w:hAnsi="Lucida Sans Unicode" w:cs="Lucida Sans Unicode"/>
                <w:b/>
                <w:bCs/>
                <w:color w:val="000000"/>
                <w:szCs w:val="19"/>
                <w:lang w:eastAsia="de-CH"/>
              </w:rPr>
              <w:lastRenderedPageBreak/>
              <w:t>Karte 1</w:t>
            </w:r>
          </w:p>
          <w:p w14:paraId="62F9C970" w14:textId="77777777" w:rsidR="004D4242" w:rsidRDefault="004D4242" w:rsidP="00AF4223">
            <w:pPr>
              <w:spacing w:line="240" w:lineRule="auto"/>
              <w:rPr>
                <w:rFonts w:ascii="Lucida Sans Unicode" w:eastAsia="Times New Roman" w:hAnsi="Lucida Sans Unicode" w:cs="Lucida Sans Unicode"/>
                <w:b/>
                <w:bCs/>
                <w:color w:val="000000"/>
                <w:szCs w:val="19"/>
                <w:lang w:eastAsia="de-CH"/>
              </w:rPr>
            </w:pPr>
            <w:r>
              <w:rPr>
                <w:rFonts w:ascii="Lucida Sans Unicode" w:eastAsia="Times New Roman" w:hAnsi="Lucida Sans Unicode" w:cs="Lucida Sans Unicode"/>
                <w:b/>
                <w:bCs/>
                <w:color w:val="000000"/>
                <w:szCs w:val="19"/>
                <w:lang w:eastAsia="de-CH"/>
              </w:rPr>
              <w:t>Ausgang 1</w:t>
            </w:r>
          </w:p>
          <w:p w14:paraId="5F66BC81" w14:textId="23B1C80C" w:rsidR="00AF4223" w:rsidRPr="004D4242" w:rsidRDefault="00AF4223" w:rsidP="00AF4223">
            <w:pPr>
              <w:spacing w:line="240" w:lineRule="auto"/>
              <w:rPr>
                <w:rFonts w:ascii="Lucida Sans Unicode" w:eastAsia="Times New Roman" w:hAnsi="Lucida Sans Unicode" w:cs="Lucida Sans Unicode"/>
                <w:b/>
                <w:bCs/>
                <w:color w:val="000000"/>
                <w:szCs w:val="19"/>
                <w:lang w:eastAsia="de-CH"/>
              </w:rPr>
            </w:pPr>
            <w:r w:rsidRPr="004D4242">
              <w:rPr>
                <w:rFonts w:ascii="Lucida Sans Unicode" w:eastAsia="Times New Roman" w:hAnsi="Lucida Sans Unicode" w:cs="Lucida Sans Unicode"/>
                <w:b/>
                <w:bCs/>
                <w:color w:val="000000"/>
                <w:szCs w:val="19"/>
                <w:lang w:eastAsia="de-CH"/>
              </w:rPr>
              <w:t>Position 0;0</w:t>
            </w:r>
          </w:p>
        </w:tc>
        <w:tc>
          <w:tcPr>
            <w:tcW w:w="1920" w:type="dxa"/>
            <w:tcBorders>
              <w:top w:val="single" w:sz="8" w:space="0" w:color="auto"/>
              <w:left w:val="single" w:sz="4" w:space="0" w:color="auto"/>
              <w:bottom w:val="single" w:sz="8" w:space="0" w:color="auto"/>
              <w:right w:val="single" w:sz="8" w:space="0" w:color="auto"/>
            </w:tcBorders>
            <w:shd w:val="clear" w:color="auto" w:fill="FFCCFF"/>
            <w:vAlign w:val="center"/>
            <w:hideMark/>
          </w:tcPr>
          <w:p w14:paraId="5BCAB7DF" w14:textId="77777777" w:rsidR="004D4242" w:rsidRDefault="004D4242" w:rsidP="004D4242">
            <w:pPr>
              <w:spacing w:line="240" w:lineRule="auto"/>
              <w:rPr>
                <w:rFonts w:ascii="Lucida Sans Unicode" w:eastAsia="Times New Roman" w:hAnsi="Lucida Sans Unicode" w:cs="Lucida Sans Unicode"/>
                <w:b/>
                <w:bCs/>
                <w:color w:val="000000"/>
                <w:szCs w:val="19"/>
                <w:lang w:eastAsia="de-CH"/>
              </w:rPr>
            </w:pPr>
            <w:r>
              <w:rPr>
                <w:rFonts w:ascii="Lucida Sans Unicode" w:eastAsia="Times New Roman" w:hAnsi="Lucida Sans Unicode" w:cs="Lucida Sans Unicode"/>
                <w:b/>
                <w:bCs/>
                <w:color w:val="000000"/>
                <w:szCs w:val="19"/>
                <w:lang w:eastAsia="de-CH"/>
              </w:rPr>
              <w:t>Karte 1</w:t>
            </w:r>
          </w:p>
          <w:p w14:paraId="5068F85B" w14:textId="77777777" w:rsidR="004D4242" w:rsidRDefault="004D4242" w:rsidP="004D4242">
            <w:pPr>
              <w:spacing w:line="240" w:lineRule="auto"/>
              <w:rPr>
                <w:rFonts w:ascii="Lucida Sans Unicode" w:eastAsia="Times New Roman" w:hAnsi="Lucida Sans Unicode" w:cs="Lucida Sans Unicode"/>
                <w:b/>
                <w:bCs/>
                <w:color w:val="000000"/>
                <w:szCs w:val="19"/>
                <w:lang w:eastAsia="de-CH"/>
              </w:rPr>
            </w:pPr>
            <w:r>
              <w:rPr>
                <w:rFonts w:ascii="Lucida Sans Unicode" w:eastAsia="Times New Roman" w:hAnsi="Lucida Sans Unicode" w:cs="Lucida Sans Unicode"/>
                <w:b/>
                <w:bCs/>
                <w:color w:val="000000"/>
                <w:szCs w:val="19"/>
                <w:lang w:eastAsia="de-CH"/>
              </w:rPr>
              <w:t>Ausgang 2</w:t>
            </w:r>
          </w:p>
          <w:p w14:paraId="035A966E" w14:textId="660CA54E" w:rsidR="00AF4223" w:rsidRPr="004D4242" w:rsidRDefault="00AF4223" w:rsidP="004D4242">
            <w:pPr>
              <w:spacing w:line="240" w:lineRule="auto"/>
              <w:rPr>
                <w:rFonts w:ascii="Lucida Sans Unicode" w:eastAsia="Times New Roman" w:hAnsi="Lucida Sans Unicode" w:cs="Lucida Sans Unicode"/>
                <w:b/>
                <w:bCs/>
                <w:color w:val="000000"/>
                <w:szCs w:val="19"/>
                <w:lang w:eastAsia="de-CH"/>
              </w:rPr>
            </w:pPr>
            <w:r w:rsidRPr="004D4242">
              <w:rPr>
                <w:rFonts w:ascii="Lucida Sans Unicode" w:eastAsia="Times New Roman" w:hAnsi="Lucida Sans Unicode" w:cs="Lucida Sans Unicode"/>
                <w:b/>
                <w:bCs/>
                <w:color w:val="000000"/>
                <w:szCs w:val="19"/>
                <w:lang w:eastAsia="de-CH"/>
              </w:rPr>
              <w:t>Position 0;1</w:t>
            </w:r>
          </w:p>
        </w:tc>
        <w:tc>
          <w:tcPr>
            <w:tcW w:w="1920" w:type="dxa"/>
            <w:tcBorders>
              <w:top w:val="single" w:sz="8" w:space="0" w:color="auto"/>
              <w:left w:val="nil"/>
              <w:bottom w:val="single" w:sz="8" w:space="0" w:color="auto"/>
              <w:right w:val="single" w:sz="4" w:space="0" w:color="auto"/>
            </w:tcBorders>
            <w:shd w:val="clear" w:color="auto" w:fill="9EC4E6"/>
            <w:vAlign w:val="center"/>
            <w:hideMark/>
          </w:tcPr>
          <w:p w14:paraId="78ABDB88" w14:textId="77777777" w:rsidR="004D4242" w:rsidRDefault="00AF4223" w:rsidP="00AF4223">
            <w:pPr>
              <w:spacing w:line="240" w:lineRule="auto"/>
              <w:rPr>
                <w:rFonts w:ascii="Lucida Sans Unicode" w:eastAsia="Times New Roman" w:hAnsi="Lucida Sans Unicode" w:cs="Lucida Sans Unicode"/>
                <w:b/>
                <w:bCs/>
                <w:color w:val="000000"/>
                <w:szCs w:val="19"/>
                <w:lang w:eastAsia="de-CH"/>
              </w:rPr>
            </w:pPr>
            <w:r w:rsidRPr="004D4242">
              <w:rPr>
                <w:rFonts w:ascii="Lucida Sans Unicode" w:eastAsia="Times New Roman" w:hAnsi="Lucida Sans Unicode" w:cs="Lucida Sans Unicode"/>
                <w:b/>
                <w:bCs/>
                <w:color w:val="000000"/>
                <w:szCs w:val="19"/>
                <w:lang w:eastAsia="de-CH"/>
              </w:rPr>
              <w:t>Karte 2</w:t>
            </w:r>
          </w:p>
          <w:p w14:paraId="600CD4AE" w14:textId="77777777" w:rsidR="004D4242" w:rsidRDefault="004D4242" w:rsidP="00AF4223">
            <w:pPr>
              <w:spacing w:line="240" w:lineRule="auto"/>
              <w:rPr>
                <w:rFonts w:ascii="Lucida Sans Unicode" w:eastAsia="Times New Roman" w:hAnsi="Lucida Sans Unicode" w:cs="Lucida Sans Unicode"/>
                <w:b/>
                <w:bCs/>
                <w:color w:val="000000"/>
                <w:szCs w:val="19"/>
                <w:lang w:eastAsia="de-CH"/>
              </w:rPr>
            </w:pPr>
            <w:r>
              <w:rPr>
                <w:rFonts w:ascii="Lucida Sans Unicode" w:eastAsia="Times New Roman" w:hAnsi="Lucida Sans Unicode" w:cs="Lucida Sans Unicode"/>
                <w:b/>
                <w:bCs/>
                <w:color w:val="000000"/>
                <w:szCs w:val="19"/>
                <w:lang w:eastAsia="de-CH"/>
              </w:rPr>
              <w:t>Ausgang 1</w:t>
            </w:r>
          </w:p>
          <w:p w14:paraId="4549AD36" w14:textId="6748117E" w:rsidR="00AF4223" w:rsidRPr="004D4242" w:rsidRDefault="00AF4223" w:rsidP="00AF4223">
            <w:pPr>
              <w:spacing w:line="240" w:lineRule="auto"/>
              <w:rPr>
                <w:rFonts w:ascii="Lucida Sans Unicode" w:eastAsia="Times New Roman" w:hAnsi="Lucida Sans Unicode" w:cs="Lucida Sans Unicode"/>
                <w:b/>
                <w:bCs/>
                <w:color w:val="000000"/>
                <w:szCs w:val="19"/>
                <w:lang w:eastAsia="de-CH"/>
              </w:rPr>
            </w:pPr>
            <w:r w:rsidRPr="004D4242">
              <w:rPr>
                <w:rFonts w:ascii="Lucida Sans Unicode" w:eastAsia="Times New Roman" w:hAnsi="Lucida Sans Unicode" w:cs="Lucida Sans Unicode"/>
                <w:b/>
                <w:bCs/>
                <w:color w:val="000000"/>
                <w:szCs w:val="19"/>
                <w:lang w:eastAsia="de-CH"/>
              </w:rPr>
              <w:t>Position 0;2</w:t>
            </w:r>
          </w:p>
        </w:tc>
        <w:tc>
          <w:tcPr>
            <w:tcW w:w="1920" w:type="dxa"/>
            <w:tcBorders>
              <w:top w:val="single" w:sz="8" w:space="0" w:color="auto"/>
              <w:left w:val="single" w:sz="4" w:space="0" w:color="auto"/>
              <w:bottom w:val="single" w:sz="8" w:space="0" w:color="auto"/>
              <w:right w:val="single" w:sz="8" w:space="0" w:color="auto"/>
            </w:tcBorders>
            <w:shd w:val="clear" w:color="auto" w:fill="9EC4E6"/>
            <w:vAlign w:val="center"/>
            <w:hideMark/>
          </w:tcPr>
          <w:p w14:paraId="68C8D487" w14:textId="77777777" w:rsidR="004D4242" w:rsidRDefault="004D4242" w:rsidP="00AF4223">
            <w:pPr>
              <w:spacing w:line="240" w:lineRule="auto"/>
              <w:rPr>
                <w:rFonts w:ascii="Lucida Sans Unicode" w:eastAsia="Times New Roman" w:hAnsi="Lucida Sans Unicode" w:cs="Lucida Sans Unicode"/>
                <w:b/>
                <w:bCs/>
                <w:color w:val="000000"/>
                <w:szCs w:val="19"/>
                <w:lang w:eastAsia="de-CH"/>
              </w:rPr>
            </w:pPr>
            <w:r>
              <w:rPr>
                <w:rFonts w:ascii="Lucida Sans Unicode" w:eastAsia="Times New Roman" w:hAnsi="Lucida Sans Unicode" w:cs="Lucida Sans Unicode"/>
                <w:b/>
                <w:bCs/>
                <w:color w:val="000000"/>
                <w:szCs w:val="19"/>
                <w:lang w:eastAsia="de-CH"/>
              </w:rPr>
              <w:t>Karte 2</w:t>
            </w:r>
          </w:p>
          <w:p w14:paraId="3686D3C0" w14:textId="1740520D" w:rsidR="00AF4223" w:rsidRPr="004D4242" w:rsidRDefault="00AF4223" w:rsidP="00AF4223">
            <w:pPr>
              <w:spacing w:line="240" w:lineRule="auto"/>
              <w:rPr>
                <w:rFonts w:ascii="Lucida Sans Unicode" w:eastAsia="Times New Roman" w:hAnsi="Lucida Sans Unicode" w:cs="Lucida Sans Unicode"/>
                <w:b/>
                <w:bCs/>
                <w:color w:val="000000"/>
                <w:szCs w:val="19"/>
                <w:lang w:eastAsia="de-CH"/>
              </w:rPr>
            </w:pPr>
            <w:r w:rsidRPr="004D4242">
              <w:rPr>
                <w:rFonts w:ascii="Lucida Sans Unicode" w:eastAsia="Times New Roman" w:hAnsi="Lucida Sans Unicode" w:cs="Lucida Sans Unicode"/>
                <w:b/>
                <w:bCs/>
                <w:color w:val="000000"/>
                <w:szCs w:val="19"/>
                <w:lang w:eastAsia="de-CH"/>
              </w:rPr>
              <w:t>Ausgang 2 Position 0;3</w:t>
            </w:r>
          </w:p>
        </w:tc>
      </w:tr>
      <w:tr w:rsidR="00AF4223" w:rsidRPr="00AF4223" w14:paraId="0F9E4108" w14:textId="77777777" w:rsidTr="004D4242">
        <w:trPr>
          <w:trHeight w:val="1530"/>
          <w:jc w:val="center"/>
        </w:trPr>
        <w:tc>
          <w:tcPr>
            <w:tcW w:w="1920" w:type="dxa"/>
            <w:tcBorders>
              <w:top w:val="nil"/>
              <w:left w:val="single" w:sz="8" w:space="0" w:color="auto"/>
              <w:bottom w:val="single" w:sz="8" w:space="0" w:color="auto"/>
              <w:right w:val="single" w:sz="4" w:space="0" w:color="auto"/>
            </w:tcBorders>
            <w:shd w:val="clear" w:color="000000" w:fill="A9D08E"/>
            <w:vAlign w:val="center"/>
            <w:hideMark/>
          </w:tcPr>
          <w:p w14:paraId="1EB3B6FB" w14:textId="77777777" w:rsidR="004D4242" w:rsidRDefault="00AF4223" w:rsidP="004D4242">
            <w:pPr>
              <w:spacing w:line="240" w:lineRule="auto"/>
              <w:rPr>
                <w:rFonts w:ascii="Lucida Sans Unicode" w:eastAsia="Times New Roman" w:hAnsi="Lucida Sans Unicode" w:cs="Lucida Sans Unicode"/>
                <w:b/>
                <w:bCs/>
                <w:color w:val="000000"/>
                <w:szCs w:val="19"/>
                <w:lang w:eastAsia="de-CH"/>
              </w:rPr>
            </w:pPr>
            <w:r w:rsidRPr="004D4242">
              <w:rPr>
                <w:rFonts w:ascii="Lucida Sans Unicode" w:eastAsia="Times New Roman" w:hAnsi="Lucida Sans Unicode" w:cs="Lucida Sans Unicode"/>
                <w:b/>
                <w:bCs/>
                <w:color w:val="000000"/>
                <w:szCs w:val="19"/>
                <w:lang w:eastAsia="de-CH"/>
              </w:rPr>
              <w:t>Karte 1</w:t>
            </w:r>
          </w:p>
          <w:p w14:paraId="69882E2D" w14:textId="0934DF02" w:rsidR="00AF4223" w:rsidRPr="004D4242" w:rsidRDefault="00AF4223" w:rsidP="004D4242">
            <w:pPr>
              <w:spacing w:line="240" w:lineRule="auto"/>
              <w:rPr>
                <w:rFonts w:ascii="Lucida Sans Unicode" w:eastAsia="Times New Roman" w:hAnsi="Lucida Sans Unicode" w:cs="Lucida Sans Unicode"/>
                <w:b/>
                <w:bCs/>
                <w:color w:val="000000"/>
                <w:szCs w:val="19"/>
                <w:lang w:eastAsia="de-CH"/>
              </w:rPr>
            </w:pPr>
            <w:r w:rsidRPr="004D4242">
              <w:rPr>
                <w:rFonts w:ascii="Lucida Sans Unicode" w:eastAsia="Times New Roman" w:hAnsi="Lucida Sans Unicode" w:cs="Lucida Sans Unicode"/>
                <w:b/>
                <w:bCs/>
                <w:color w:val="000000"/>
                <w:szCs w:val="19"/>
                <w:lang w:eastAsia="de-CH"/>
              </w:rPr>
              <w:t>Ausgang 3 Position 1;0</w:t>
            </w:r>
          </w:p>
        </w:tc>
        <w:tc>
          <w:tcPr>
            <w:tcW w:w="1920" w:type="dxa"/>
            <w:tcBorders>
              <w:top w:val="single" w:sz="8" w:space="0" w:color="auto"/>
              <w:left w:val="single" w:sz="4" w:space="0" w:color="auto"/>
              <w:bottom w:val="single" w:sz="8" w:space="0" w:color="auto"/>
              <w:right w:val="single" w:sz="8" w:space="0" w:color="auto"/>
            </w:tcBorders>
            <w:shd w:val="clear" w:color="000000" w:fill="A9D08E"/>
            <w:vAlign w:val="center"/>
            <w:hideMark/>
          </w:tcPr>
          <w:p w14:paraId="7B209EA1" w14:textId="77777777" w:rsidR="004D4242" w:rsidRDefault="00AF4223" w:rsidP="004D4242">
            <w:pPr>
              <w:spacing w:line="240" w:lineRule="auto"/>
              <w:rPr>
                <w:rFonts w:ascii="Lucida Sans Unicode" w:eastAsia="Times New Roman" w:hAnsi="Lucida Sans Unicode" w:cs="Lucida Sans Unicode"/>
                <w:b/>
                <w:bCs/>
                <w:color w:val="000000"/>
                <w:szCs w:val="19"/>
                <w:lang w:eastAsia="de-CH"/>
              </w:rPr>
            </w:pPr>
            <w:r w:rsidRPr="004D4242">
              <w:rPr>
                <w:rFonts w:ascii="Lucida Sans Unicode" w:eastAsia="Times New Roman" w:hAnsi="Lucida Sans Unicode" w:cs="Lucida Sans Unicode"/>
                <w:b/>
                <w:bCs/>
                <w:color w:val="000000"/>
                <w:szCs w:val="19"/>
                <w:lang w:eastAsia="de-CH"/>
              </w:rPr>
              <w:t>Karte 1</w:t>
            </w:r>
          </w:p>
          <w:p w14:paraId="2860711B" w14:textId="1E35BF95" w:rsidR="00AF4223" w:rsidRPr="004D4242" w:rsidRDefault="00AF4223" w:rsidP="004D4242">
            <w:pPr>
              <w:spacing w:line="240" w:lineRule="auto"/>
              <w:rPr>
                <w:rFonts w:ascii="Lucida Sans Unicode" w:eastAsia="Times New Roman" w:hAnsi="Lucida Sans Unicode" w:cs="Lucida Sans Unicode"/>
                <w:b/>
                <w:bCs/>
                <w:color w:val="000000"/>
                <w:szCs w:val="19"/>
                <w:lang w:eastAsia="de-CH"/>
              </w:rPr>
            </w:pPr>
            <w:r w:rsidRPr="004D4242">
              <w:rPr>
                <w:rFonts w:ascii="Lucida Sans Unicode" w:eastAsia="Times New Roman" w:hAnsi="Lucida Sans Unicode" w:cs="Lucida Sans Unicode"/>
                <w:b/>
                <w:bCs/>
                <w:color w:val="000000"/>
                <w:szCs w:val="19"/>
                <w:lang w:eastAsia="de-CH"/>
              </w:rPr>
              <w:t>Ausgang 4 Position 1;1</w:t>
            </w:r>
          </w:p>
        </w:tc>
        <w:tc>
          <w:tcPr>
            <w:tcW w:w="1920" w:type="dxa"/>
            <w:tcBorders>
              <w:top w:val="nil"/>
              <w:left w:val="nil"/>
              <w:bottom w:val="single" w:sz="8" w:space="0" w:color="auto"/>
              <w:right w:val="single" w:sz="4" w:space="0" w:color="auto"/>
            </w:tcBorders>
            <w:shd w:val="clear" w:color="000000" w:fill="FFE699"/>
            <w:vAlign w:val="center"/>
            <w:hideMark/>
          </w:tcPr>
          <w:p w14:paraId="645BDCDA" w14:textId="77777777" w:rsidR="004D4242" w:rsidRDefault="00AF4223" w:rsidP="004D4242">
            <w:pPr>
              <w:spacing w:line="240" w:lineRule="auto"/>
              <w:rPr>
                <w:rFonts w:ascii="Lucida Sans Unicode" w:eastAsia="Times New Roman" w:hAnsi="Lucida Sans Unicode" w:cs="Lucida Sans Unicode"/>
                <w:b/>
                <w:bCs/>
                <w:color w:val="000000"/>
                <w:szCs w:val="19"/>
                <w:lang w:eastAsia="de-CH"/>
              </w:rPr>
            </w:pPr>
            <w:r w:rsidRPr="004D4242">
              <w:rPr>
                <w:rFonts w:ascii="Lucida Sans Unicode" w:eastAsia="Times New Roman" w:hAnsi="Lucida Sans Unicode" w:cs="Lucida Sans Unicode"/>
                <w:b/>
                <w:bCs/>
                <w:color w:val="000000"/>
                <w:szCs w:val="19"/>
                <w:lang w:eastAsia="de-CH"/>
              </w:rPr>
              <w:t>Karte 2</w:t>
            </w:r>
          </w:p>
          <w:p w14:paraId="16DFDCD9" w14:textId="01DACA2A" w:rsidR="00AF4223" w:rsidRPr="004D4242" w:rsidRDefault="00AF4223" w:rsidP="004D4242">
            <w:pPr>
              <w:spacing w:line="240" w:lineRule="auto"/>
              <w:rPr>
                <w:rFonts w:ascii="Lucida Sans Unicode" w:eastAsia="Times New Roman" w:hAnsi="Lucida Sans Unicode" w:cs="Lucida Sans Unicode"/>
                <w:b/>
                <w:bCs/>
                <w:color w:val="000000"/>
                <w:szCs w:val="19"/>
                <w:lang w:eastAsia="de-CH"/>
              </w:rPr>
            </w:pPr>
            <w:r w:rsidRPr="004D4242">
              <w:rPr>
                <w:rFonts w:ascii="Lucida Sans Unicode" w:eastAsia="Times New Roman" w:hAnsi="Lucida Sans Unicode" w:cs="Lucida Sans Unicode"/>
                <w:b/>
                <w:bCs/>
                <w:color w:val="000000"/>
                <w:szCs w:val="19"/>
                <w:lang w:eastAsia="de-CH"/>
              </w:rPr>
              <w:t>Ausgang 3 Position 1;2</w:t>
            </w:r>
          </w:p>
        </w:tc>
        <w:tc>
          <w:tcPr>
            <w:tcW w:w="1920" w:type="dxa"/>
            <w:tcBorders>
              <w:top w:val="single" w:sz="8" w:space="0" w:color="auto"/>
              <w:left w:val="single" w:sz="4" w:space="0" w:color="auto"/>
              <w:bottom w:val="single" w:sz="8" w:space="0" w:color="auto"/>
              <w:right w:val="single" w:sz="8" w:space="0" w:color="auto"/>
            </w:tcBorders>
            <w:shd w:val="clear" w:color="000000" w:fill="FFE699"/>
            <w:vAlign w:val="center"/>
            <w:hideMark/>
          </w:tcPr>
          <w:p w14:paraId="2FA91DAD" w14:textId="77777777" w:rsidR="004D4242" w:rsidRDefault="00AF4223" w:rsidP="004D4242">
            <w:pPr>
              <w:keepNext/>
              <w:spacing w:line="240" w:lineRule="auto"/>
              <w:rPr>
                <w:rFonts w:ascii="Lucida Sans Unicode" w:eastAsia="Times New Roman" w:hAnsi="Lucida Sans Unicode" w:cs="Lucida Sans Unicode"/>
                <w:b/>
                <w:bCs/>
                <w:color w:val="000000"/>
                <w:szCs w:val="19"/>
                <w:lang w:eastAsia="de-CH"/>
              </w:rPr>
            </w:pPr>
            <w:r w:rsidRPr="004D4242">
              <w:rPr>
                <w:rFonts w:ascii="Lucida Sans Unicode" w:eastAsia="Times New Roman" w:hAnsi="Lucida Sans Unicode" w:cs="Lucida Sans Unicode"/>
                <w:b/>
                <w:bCs/>
                <w:color w:val="000000"/>
                <w:szCs w:val="19"/>
                <w:lang w:eastAsia="de-CH"/>
              </w:rPr>
              <w:t>Karte 2</w:t>
            </w:r>
          </w:p>
          <w:p w14:paraId="2528219D" w14:textId="1E99153D" w:rsidR="00AF4223" w:rsidRPr="004D4242" w:rsidRDefault="00AF4223" w:rsidP="004D4242">
            <w:pPr>
              <w:keepNext/>
              <w:spacing w:line="240" w:lineRule="auto"/>
              <w:rPr>
                <w:rFonts w:ascii="Lucida Sans Unicode" w:eastAsia="Times New Roman" w:hAnsi="Lucida Sans Unicode" w:cs="Lucida Sans Unicode"/>
                <w:b/>
                <w:bCs/>
                <w:color w:val="000000"/>
                <w:szCs w:val="19"/>
                <w:lang w:eastAsia="de-CH"/>
              </w:rPr>
            </w:pPr>
            <w:r w:rsidRPr="004D4242">
              <w:rPr>
                <w:rFonts w:ascii="Lucida Sans Unicode" w:eastAsia="Times New Roman" w:hAnsi="Lucida Sans Unicode" w:cs="Lucida Sans Unicode"/>
                <w:b/>
                <w:bCs/>
                <w:color w:val="000000"/>
                <w:szCs w:val="19"/>
                <w:lang w:eastAsia="de-CH"/>
              </w:rPr>
              <w:t>Ausgang 4 Position 1;3</w:t>
            </w:r>
          </w:p>
        </w:tc>
      </w:tr>
    </w:tbl>
    <w:p w14:paraId="4793B981" w14:textId="5F432575" w:rsidR="000E00C5" w:rsidRDefault="00AF4223" w:rsidP="00403485">
      <w:pPr>
        <w:pStyle w:val="Beschriftung"/>
        <w:jc w:val="center"/>
      </w:pPr>
      <w:bookmarkStart w:id="44" w:name="_Toc440896352"/>
      <w:r>
        <w:t xml:space="preserve">Tabelle </w:t>
      </w:r>
      <w:r w:rsidR="00F00876">
        <w:fldChar w:fldCharType="begin"/>
      </w:r>
      <w:r w:rsidR="00F00876">
        <w:instrText xml:space="preserve"> SEQ Tabelle \* ARABIC </w:instrText>
      </w:r>
      <w:r w:rsidR="00F00876">
        <w:fldChar w:fldCharType="separate"/>
      </w:r>
      <w:r w:rsidR="00A768CF">
        <w:rPr>
          <w:noProof/>
        </w:rPr>
        <w:t>1</w:t>
      </w:r>
      <w:r w:rsidR="00F00876">
        <w:rPr>
          <w:noProof/>
        </w:rPr>
        <w:fldChar w:fldCharType="end"/>
      </w:r>
      <w:r>
        <w:t>: Mosaic</w:t>
      </w:r>
      <w:r w:rsidR="00122805">
        <w:fldChar w:fldCharType="begin"/>
      </w:r>
      <w:r w:rsidR="00122805">
        <w:instrText xml:space="preserve"> XE "</w:instrText>
      </w:r>
      <w:r w:rsidR="00122805" w:rsidRPr="00C94868">
        <w:rPr>
          <w:b/>
          <w:u w:val="single"/>
        </w:rPr>
        <w:instrText>Mosaic</w:instrText>
      </w:r>
      <w:r w:rsidR="00122805">
        <w:instrText xml:space="preserve">" </w:instrText>
      </w:r>
      <w:r w:rsidR="00122805">
        <w:fldChar w:fldCharType="end"/>
      </w:r>
      <w:r>
        <w:t xml:space="preserve"> Setting sche</w:t>
      </w:r>
      <w:r w:rsidR="00403485">
        <w:t>matisch</w:t>
      </w:r>
      <w:bookmarkEnd w:id="44"/>
    </w:p>
    <w:p w14:paraId="3C3B3A09" w14:textId="77777777" w:rsidR="00F02697" w:rsidRDefault="00F02697" w:rsidP="00F02697">
      <w:pPr>
        <w:keepNext/>
        <w:spacing w:line="240" w:lineRule="auto"/>
        <w:jc w:val="center"/>
      </w:pPr>
      <w:bookmarkStart w:id="45" w:name="_Toc437808370"/>
      <w:r>
        <w:rPr>
          <w:noProof/>
          <w:lang w:val="en-US"/>
        </w:rPr>
        <w:drawing>
          <wp:inline distT="0" distB="0" distL="0" distR="0" wp14:anchorId="0C455920" wp14:editId="72984963">
            <wp:extent cx="5040000" cy="3715200"/>
            <wp:effectExtent l="0" t="0" r="8255" b="0"/>
            <wp:docPr id="72" name="Bild 72" descr="C:\Users\Daniel\AppData\Local\Microsoft\Windows\INetCache\Content.Word\MosaicPrint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Daniel\AppData\Local\Microsoft\Windows\INetCache\Content.Word\MosaicPrintscreen.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040000" cy="3715200"/>
                    </a:xfrm>
                    <a:prstGeom prst="rect">
                      <a:avLst/>
                    </a:prstGeom>
                    <a:noFill/>
                    <a:ln>
                      <a:noFill/>
                    </a:ln>
                  </pic:spPr>
                </pic:pic>
              </a:graphicData>
            </a:graphic>
          </wp:inline>
        </w:drawing>
      </w:r>
    </w:p>
    <w:p w14:paraId="472E500C" w14:textId="0F82DFC7" w:rsidR="00F02697" w:rsidRDefault="00F02697" w:rsidP="00F02697">
      <w:pPr>
        <w:pStyle w:val="Beschriftung"/>
        <w:jc w:val="center"/>
      </w:pPr>
      <w:bookmarkStart w:id="46" w:name="_Toc440896296"/>
      <w:r>
        <w:t xml:space="preserve">Abbildung </w:t>
      </w:r>
      <w:r w:rsidR="00F00876">
        <w:fldChar w:fldCharType="begin"/>
      </w:r>
      <w:r w:rsidR="00F00876">
        <w:instrText xml:space="preserve"> SEQ Abbildung \* ARABIC </w:instrText>
      </w:r>
      <w:r w:rsidR="00F00876">
        <w:fldChar w:fldCharType="separate"/>
      </w:r>
      <w:r w:rsidR="00462315">
        <w:rPr>
          <w:noProof/>
        </w:rPr>
        <w:t>16</w:t>
      </w:r>
      <w:r w:rsidR="00F00876">
        <w:rPr>
          <w:noProof/>
        </w:rPr>
        <w:fldChar w:fldCharType="end"/>
      </w:r>
      <w:r>
        <w:t>: Mosaic</w:t>
      </w:r>
      <w:r w:rsidR="00122805">
        <w:fldChar w:fldCharType="begin"/>
      </w:r>
      <w:r w:rsidR="00122805">
        <w:instrText xml:space="preserve"> XE "</w:instrText>
      </w:r>
      <w:r w:rsidR="00122805" w:rsidRPr="00C94868">
        <w:rPr>
          <w:b/>
          <w:u w:val="single"/>
        </w:rPr>
        <w:instrText>Mosaic</w:instrText>
      </w:r>
      <w:r w:rsidR="00122805">
        <w:instrText xml:space="preserve">" </w:instrText>
      </w:r>
      <w:r w:rsidR="00122805">
        <w:fldChar w:fldCharType="end"/>
      </w:r>
      <w:r>
        <w:t xml:space="preserve"> Setting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Server</w:t>
      </w:r>
      <w:bookmarkEnd w:id="46"/>
    </w:p>
    <w:p w14:paraId="315109F9" w14:textId="132637E6" w:rsidR="0038392C" w:rsidRDefault="0038392C" w:rsidP="00F02697">
      <w:pPr>
        <w:spacing w:line="240" w:lineRule="auto"/>
        <w:jc w:val="center"/>
        <w:rPr>
          <w:rFonts w:eastAsia="Times New Roman"/>
          <w:bCs/>
          <w:sz w:val="28"/>
          <w:szCs w:val="28"/>
        </w:rPr>
      </w:pPr>
      <w:r>
        <w:br w:type="page"/>
      </w:r>
    </w:p>
    <w:p w14:paraId="698A6C5D" w14:textId="49D2A6AD" w:rsidR="0076125D" w:rsidRDefault="0076125D" w:rsidP="0005618D">
      <w:pPr>
        <w:pStyle w:val="berschrift2"/>
      </w:pPr>
      <w:bookmarkStart w:id="47" w:name="_Toc440917272"/>
      <w:r>
        <w:lastRenderedPageBreak/>
        <w:t>Immersion</w:t>
      </w:r>
      <w:bookmarkEnd w:id="45"/>
      <w:bookmarkEnd w:id="47"/>
    </w:p>
    <w:p w14:paraId="6C388C9D" w14:textId="4D875DEC" w:rsidR="00403646" w:rsidRPr="00403646" w:rsidRDefault="00403646" w:rsidP="00403646">
      <w:pPr>
        <w:jc w:val="both"/>
      </w:pPr>
      <w:r>
        <w:t>Das Ziel ist, die Wahrnehmung der eigenen Person weitgehend zu verhindern und den Benutzer in die virtuelle Welt eintauchen zu  lassen. Dazu gehört eine realistische Perspektive auf die künstliche Welt zu gewährleisten.</w:t>
      </w:r>
    </w:p>
    <w:p w14:paraId="6F0756CB" w14:textId="775F333C" w:rsidR="00C9550B" w:rsidRDefault="00C9550B" w:rsidP="0005618D">
      <w:pPr>
        <w:pStyle w:val="berschrift3"/>
      </w:pPr>
      <w:bookmarkStart w:id="48" w:name="_Toc440917273"/>
      <w:r>
        <w:t>Frustum</w:t>
      </w:r>
      <w:r w:rsidR="006764E8">
        <w:fldChar w:fldCharType="begin"/>
      </w:r>
      <w:r w:rsidR="006764E8">
        <w:instrText xml:space="preserve"> XE "</w:instrText>
      </w:r>
      <w:r w:rsidR="006764E8" w:rsidRPr="00283593">
        <w:instrText>Frustum</w:instrText>
      </w:r>
      <w:r w:rsidR="006764E8">
        <w:instrText xml:space="preserve">" </w:instrText>
      </w:r>
      <w:r w:rsidR="006764E8">
        <w:fldChar w:fldCharType="end"/>
      </w:r>
      <w:r w:rsidR="006B4862">
        <w:t xml:space="preserve"> allgemein</w:t>
      </w:r>
      <w:bookmarkEnd w:id="48"/>
    </w:p>
    <w:p w14:paraId="7FE68103" w14:textId="29229196" w:rsidR="00B5414A" w:rsidRDefault="00CB5C29" w:rsidP="004A4B55">
      <w:pPr>
        <w:jc w:val="both"/>
      </w:pPr>
      <w:r>
        <w:t>Für eine optimale Projektion muss das bereits vorhandene Frustum</w:t>
      </w:r>
      <w:r w:rsidR="006764E8">
        <w:fldChar w:fldCharType="begin"/>
      </w:r>
      <w:r w:rsidR="006764E8">
        <w:instrText xml:space="preserve"> XE "</w:instrText>
      </w:r>
      <w:r w:rsidR="006764E8" w:rsidRPr="00283593">
        <w:instrText>Frustum</w:instrText>
      </w:r>
      <w:r w:rsidR="006764E8">
        <w:instrText xml:space="preserve">" </w:instrText>
      </w:r>
      <w:r w:rsidR="006764E8">
        <w:fldChar w:fldCharType="end"/>
      </w:r>
      <w:r>
        <w:t xml:space="preserve"> der Applikation angepasst werden. Das Frustum wird im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 xml:space="preserve"> direkt bestimmt durch die geometrischen Eigenschaften der Wände</w:t>
      </w:r>
      <w:r w:rsidR="00427D84">
        <w:t xml:space="preserve"> des CAVES</w:t>
      </w:r>
      <w:r>
        <w:t xml:space="preserve"> (init</w:t>
      </w:r>
      <w:r w:rsidR="0053205A">
        <w:t>i</w:t>
      </w:r>
      <w:r>
        <w:t>al)</w:t>
      </w:r>
      <w:r w:rsidR="00427D84">
        <w:t xml:space="preserve"> </w:t>
      </w:r>
      <w:r>
        <w:t>und</w:t>
      </w:r>
      <w:r w:rsidR="0053205A">
        <w:t xml:space="preserve"> wird</w:t>
      </w:r>
      <w:r w:rsidR="00427D84">
        <w:t xml:space="preserve"> durch </w:t>
      </w:r>
      <w:r>
        <w:t>die Position des Benutzers im CAVE</w:t>
      </w:r>
      <w:r w:rsidR="0053205A">
        <w:t xml:space="preserve"> aktualisiert</w:t>
      </w:r>
      <w:r>
        <w:t xml:space="preserve"> (runtime).</w:t>
      </w:r>
      <w:r w:rsidR="008E7A7F">
        <w:t xml:space="preserve"> </w:t>
      </w:r>
      <w:r w:rsidR="00B5414A">
        <w:t>Ganz allgemein bildet das Frustum</w:t>
      </w:r>
      <w:r w:rsidR="006764E8">
        <w:fldChar w:fldCharType="begin"/>
      </w:r>
      <w:r w:rsidR="006764E8">
        <w:instrText xml:space="preserve"> XE "</w:instrText>
      </w:r>
      <w:r w:rsidR="006764E8" w:rsidRPr="00283593">
        <w:instrText>Frustum</w:instrText>
      </w:r>
      <w:r w:rsidR="006764E8">
        <w:instrText xml:space="preserve">" </w:instrText>
      </w:r>
      <w:r w:rsidR="006764E8">
        <w:fldChar w:fldCharType="end"/>
      </w:r>
      <w:r w:rsidR="00B5414A">
        <w:t xml:space="preserve"> das 3D Bild der Computergraphik auf</w:t>
      </w:r>
      <w:r w:rsidR="0076542F">
        <w:t xml:space="preserve"> einen zweidimensionalen Bildschirm</w:t>
      </w:r>
      <w:r w:rsidR="0053205A">
        <w:t xml:space="preserve"> ab.</w:t>
      </w:r>
    </w:p>
    <w:p w14:paraId="48F03B63" w14:textId="77777777" w:rsidR="00B5414A" w:rsidRDefault="00B5414A" w:rsidP="004A4B55">
      <w:pPr>
        <w:jc w:val="both"/>
      </w:pPr>
    </w:p>
    <w:p w14:paraId="497711D2" w14:textId="1CC0C1F0" w:rsidR="00CB5C29" w:rsidRDefault="00CB5C29" w:rsidP="004A4B55">
      <w:pPr>
        <w:jc w:val="both"/>
      </w:pPr>
      <w:r>
        <w:t>Es gibt mehrere Möglichkeiten ein Frustum</w:t>
      </w:r>
      <w:r w:rsidR="006764E8">
        <w:fldChar w:fldCharType="begin"/>
      </w:r>
      <w:r w:rsidR="006764E8">
        <w:instrText xml:space="preserve"> XE "</w:instrText>
      </w:r>
      <w:r w:rsidR="006764E8" w:rsidRPr="00283593">
        <w:instrText>Frustum</w:instrText>
      </w:r>
      <w:r w:rsidR="006764E8">
        <w:instrText xml:space="preserve">" </w:instrText>
      </w:r>
      <w:r w:rsidR="006764E8">
        <w:fldChar w:fldCharType="end"/>
      </w:r>
      <w:r>
        <w:t xml:space="preserve"> aufzubauen, </w:t>
      </w:r>
      <w:r w:rsidR="0053205A">
        <w:t>die folgenden zwei Methoden wurden umgesetzt</w:t>
      </w:r>
      <w:r w:rsidR="00403485">
        <w:t>:</w:t>
      </w:r>
    </w:p>
    <w:p w14:paraId="31CAE7F1" w14:textId="77777777" w:rsidR="00403485" w:rsidRDefault="00403485" w:rsidP="004A4B55">
      <w:pPr>
        <w:jc w:val="both"/>
      </w:pPr>
    </w:p>
    <w:p w14:paraId="631B36F8" w14:textId="7745EB30" w:rsidR="00CB5C29" w:rsidRDefault="00CB5C29" w:rsidP="00340D5C">
      <w:pPr>
        <w:pStyle w:val="Listenabsatz"/>
        <w:numPr>
          <w:ilvl w:val="0"/>
          <w:numId w:val="13"/>
        </w:numPr>
        <w:jc w:val="both"/>
      </w:pPr>
      <w:r>
        <w:t>Frustum</w:t>
      </w:r>
      <w:r w:rsidR="006764E8">
        <w:fldChar w:fldCharType="begin"/>
      </w:r>
      <w:r w:rsidR="006764E8">
        <w:instrText xml:space="preserve"> XE "</w:instrText>
      </w:r>
      <w:r w:rsidR="006764E8" w:rsidRPr="00283593">
        <w:instrText>Frustum</w:instrText>
      </w:r>
      <w:r w:rsidR="006764E8">
        <w:instrText xml:space="preserve">" </w:instrText>
      </w:r>
      <w:r w:rsidR="006764E8">
        <w:fldChar w:fldCharType="end"/>
      </w:r>
      <w:r>
        <w:t xml:space="preserve"> mit einer Projektionsfläche XXL (Seitenwand des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 xml:space="preserve"> virtuell ~30m entfernt, Dimensionen beibehalten)</w:t>
      </w:r>
    </w:p>
    <w:p w14:paraId="77F375E9" w14:textId="57731716" w:rsidR="00CB5C29" w:rsidRDefault="00CB5C29" w:rsidP="00340D5C">
      <w:pPr>
        <w:pStyle w:val="Listenabsatz"/>
        <w:numPr>
          <w:ilvl w:val="0"/>
          <w:numId w:val="13"/>
        </w:numPr>
        <w:jc w:val="both"/>
      </w:pPr>
      <w:r>
        <w:t>Frustum</w:t>
      </w:r>
      <w:r w:rsidR="006764E8">
        <w:fldChar w:fldCharType="begin"/>
      </w:r>
      <w:r w:rsidR="006764E8">
        <w:instrText xml:space="preserve"> XE "</w:instrText>
      </w:r>
      <w:r w:rsidR="006764E8" w:rsidRPr="00283593">
        <w:instrText>Frustum</w:instrText>
      </w:r>
      <w:r w:rsidR="006764E8">
        <w:instrText xml:space="preserve">" </w:instrText>
      </w:r>
      <w:r w:rsidR="006764E8">
        <w:fldChar w:fldCharType="end"/>
      </w:r>
      <w:r>
        <w:t xml:space="preserve"> mit der genauen Projektionsfläche der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rsidR="00FF29BE">
        <w:t>-</w:t>
      </w:r>
      <w:r>
        <w:t>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rsidR="00FF29BE">
        <w:t xml:space="preserve"> und einer Off-Axis Projektion</w:t>
      </w:r>
    </w:p>
    <w:p w14:paraId="768E9400" w14:textId="5AD2743A" w:rsidR="00CB5C29" w:rsidRDefault="00CB5C29" w:rsidP="004A4B55">
      <w:pPr>
        <w:jc w:val="both"/>
      </w:pPr>
    </w:p>
    <w:p w14:paraId="5E743CEB" w14:textId="0B109ACC" w:rsidR="00CB5C29" w:rsidRDefault="00CB5C29" w:rsidP="004A4B55">
      <w:pPr>
        <w:jc w:val="both"/>
      </w:pPr>
      <w:r>
        <w:t xml:space="preserve">Diese unterschiedlichen Möglichkeiten haben sich </w:t>
      </w:r>
      <w:r w:rsidR="0053205A" w:rsidRPr="0053205A">
        <w:t xml:space="preserve">aus dem Adaptieren des bereits vorhandenen </w:t>
      </w:r>
      <w:r w:rsidR="00544BBC" w:rsidRPr="0053205A">
        <w:t>Frustum</w:t>
      </w:r>
      <w:r w:rsidR="008E7A7F">
        <w:t>s</w:t>
      </w:r>
      <w:r w:rsidR="00B5414A">
        <w:t>, den ei</w:t>
      </w:r>
      <w:r w:rsidR="0053205A">
        <w:t>genen Überlegungen</w:t>
      </w:r>
      <w:r w:rsidR="00B5414A">
        <w:t xml:space="preserve"> und der Adaptierung der generalisierten Projektionsmatrix des Ur-CAVEs</w:t>
      </w:r>
      <w:r w:rsidR="008E7A7F">
        <w:t xml:space="preserve"> ergeben</w:t>
      </w:r>
      <w:r w:rsidR="00B5414A">
        <w:t xml:space="preserve">. </w:t>
      </w:r>
    </w:p>
    <w:p w14:paraId="56C1A8C4" w14:textId="77777777" w:rsidR="00CB5C29" w:rsidRDefault="00CB5C29" w:rsidP="004A4B55">
      <w:pPr>
        <w:jc w:val="both"/>
      </w:pPr>
    </w:p>
    <w:p w14:paraId="1621DCCA" w14:textId="77777777" w:rsidR="00B5414A" w:rsidRDefault="00B5414A" w:rsidP="00B5414A">
      <w:pPr>
        <w:keepNext/>
        <w:jc w:val="center"/>
      </w:pPr>
      <w:r>
        <w:rPr>
          <w:noProof/>
          <w:lang w:val="en-US"/>
        </w:rPr>
        <w:drawing>
          <wp:inline distT="0" distB="0" distL="0" distR="0" wp14:anchorId="399A5566" wp14:editId="70282587">
            <wp:extent cx="5040000" cy="2466000"/>
            <wp:effectExtent l="0" t="0" r="8255" b="0"/>
            <wp:docPr id="24" name="Grafik 24" descr="view frust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view frustum"/>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040000" cy="2466000"/>
                    </a:xfrm>
                    <a:prstGeom prst="rect">
                      <a:avLst/>
                    </a:prstGeom>
                    <a:noFill/>
                    <a:ln>
                      <a:noFill/>
                    </a:ln>
                  </pic:spPr>
                </pic:pic>
              </a:graphicData>
            </a:graphic>
          </wp:inline>
        </w:drawing>
      </w:r>
    </w:p>
    <w:p w14:paraId="1554738B" w14:textId="3E3AF723" w:rsidR="00B5414A" w:rsidRDefault="00B5414A" w:rsidP="00B5414A">
      <w:pPr>
        <w:pStyle w:val="Beschriftung"/>
        <w:jc w:val="center"/>
      </w:pPr>
      <w:bookmarkStart w:id="49" w:name="_Toc440896297"/>
      <w:r>
        <w:t xml:space="preserve">Abbildung </w:t>
      </w:r>
      <w:r w:rsidR="00F00876">
        <w:fldChar w:fldCharType="begin"/>
      </w:r>
      <w:r w:rsidR="00F00876">
        <w:instrText xml:space="preserve"> SEQ Abbildung \* ARABIC </w:instrText>
      </w:r>
      <w:r w:rsidR="00F00876">
        <w:fldChar w:fldCharType="separate"/>
      </w:r>
      <w:r w:rsidR="00462315">
        <w:rPr>
          <w:noProof/>
        </w:rPr>
        <w:t>17</w:t>
      </w:r>
      <w:r w:rsidR="00F00876">
        <w:rPr>
          <w:noProof/>
        </w:rPr>
        <w:fldChar w:fldCharType="end"/>
      </w:r>
      <w:r>
        <w:t>: Frust</w:t>
      </w:r>
      <w:r w:rsidR="00403485">
        <w:t>um</w:t>
      </w:r>
      <w:r w:rsidR="006764E8">
        <w:fldChar w:fldCharType="begin"/>
      </w:r>
      <w:r w:rsidR="006764E8">
        <w:instrText xml:space="preserve"> XE "</w:instrText>
      </w:r>
      <w:r w:rsidR="006764E8" w:rsidRPr="00283593">
        <w:instrText>Frustum</w:instrText>
      </w:r>
      <w:r w:rsidR="006764E8">
        <w:instrText xml:space="preserve">" </w:instrText>
      </w:r>
      <w:r w:rsidR="006764E8">
        <w:fldChar w:fldCharType="end"/>
      </w:r>
      <w:r w:rsidR="00403485">
        <w:t>, Quelle: www.</w:t>
      </w:r>
      <w:r>
        <w:t>stackoverflow.com</w:t>
      </w:r>
      <w:bookmarkEnd w:id="49"/>
    </w:p>
    <w:p w14:paraId="2F464BA6" w14:textId="77777777" w:rsidR="00544BBC" w:rsidRDefault="00544BBC" w:rsidP="00C9550B"/>
    <w:p w14:paraId="292EE4B9" w14:textId="77777777" w:rsidR="00544BBC" w:rsidRDefault="00544BBC">
      <w:pPr>
        <w:spacing w:line="240" w:lineRule="auto"/>
      </w:pPr>
      <w:r>
        <w:br w:type="page"/>
      </w:r>
    </w:p>
    <w:p w14:paraId="094BD2D5" w14:textId="2A30B224" w:rsidR="00A10035" w:rsidRDefault="00927E26" w:rsidP="00C9550B">
      <w:r>
        <w:lastRenderedPageBreak/>
        <w:t>Ein Frustum</w:t>
      </w:r>
      <w:r w:rsidR="006764E8">
        <w:fldChar w:fldCharType="begin"/>
      </w:r>
      <w:r w:rsidR="006764E8">
        <w:instrText xml:space="preserve"> XE "</w:instrText>
      </w:r>
      <w:r w:rsidR="006764E8" w:rsidRPr="00283593">
        <w:instrText>Frustum</w:instrText>
      </w:r>
      <w:r w:rsidR="006764E8">
        <w:instrText xml:space="preserve">" </w:instrText>
      </w:r>
      <w:r w:rsidR="006764E8">
        <w:fldChar w:fldCharType="end"/>
      </w:r>
      <w:r>
        <w:t xml:space="preserve"> wird in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wie folgt dargestellt. Sichtbar hier is</w:t>
      </w:r>
      <w:r w:rsidR="00DF00D3">
        <w:t>t, dass die Seitenwand des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rsidR="00DF00D3">
        <w:t xml:space="preserve"> </w:t>
      </w:r>
      <w:r>
        <w:t>XXL die Plane bildet, woran das Frustum aufgespannt wird.</w:t>
      </w:r>
    </w:p>
    <w:p w14:paraId="7DED2566" w14:textId="77777777" w:rsidR="00A10035" w:rsidRDefault="00A10035" w:rsidP="00C9550B"/>
    <w:p w14:paraId="045974B9" w14:textId="77777777" w:rsidR="00A10035" w:rsidRDefault="00A10035" w:rsidP="00A10035">
      <w:pPr>
        <w:keepNext/>
        <w:jc w:val="center"/>
      </w:pPr>
      <w:r>
        <w:rPr>
          <w:noProof/>
          <w:lang w:val="en-US"/>
        </w:rPr>
        <w:drawing>
          <wp:inline distT="0" distB="0" distL="0" distR="0" wp14:anchorId="168ABC66" wp14:editId="1A240B06">
            <wp:extent cx="5040000" cy="2790000"/>
            <wp:effectExtent l="0" t="0" r="8255" b="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40000" cy="2790000"/>
                    </a:xfrm>
                    <a:prstGeom prst="rect">
                      <a:avLst/>
                    </a:prstGeom>
                  </pic:spPr>
                </pic:pic>
              </a:graphicData>
            </a:graphic>
          </wp:inline>
        </w:drawing>
      </w:r>
    </w:p>
    <w:p w14:paraId="4B016070" w14:textId="522B5E97" w:rsidR="00A10035" w:rsidRDefault="00A10035" w:rsidP="00A10035">
      <w:pPr>
        <w:pStyle w:val="Beschriftung"/>
        <w:jc w:val="center"/>
      </w:pPr>
      <w:bookmarkStart w:id="50" w:name="_Toc440896298"/>
      <w:r>
        <w:t xml:space="preserve">Abbildung </w:t>
      </w:r>
      <w:r w:rsidR="00F00876">
        <w:fldChar w:fldCharType="begin"/>
      </w:r>
      <w:r w:rsidR="00F00876">
        <w:instrText xml:space="preserve"> SEQ Abbildung \* ARABIC </w:instrText>
      </w:r>
      <w:r w:rsidR="00F00876">
        <w:fldChar w:fldCharType="separate"/>
      </w:r>
      <w:r w:rsidR="00462315">
        <w:rPr>
          <w:noProof/>
        </w:rPr>
        <w:t>18</w:t>
      </w:r>
      <w:r w:rsidR="00F00876">
        <w:rPr>
          <w:noProof/>
        </w:rPr>
        <w:fldChar w:fldCharType="end"/>
      </w:r>
      <w:r>
        <w:t>: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2E1404">
        <w:t xml:space="preserve"> </w:t>
      </w:r>
      <w:r>
        <w:t>Plugin Frustum</w:t>
      </w:r>
      <w:r w:rsidR="006764E8">
        <w:fldChar w:fldCharType="begin"/>
      </w:r>
      <w:r w:rsidR="006764E8">
        <w:instrText xml:space="preserve"> XE "</w:instrText>
      </w:r>
      <w:r w:rsidR="006764E8" w:rsidRPr="00283593">
        <w:instrText>Frustum</w:instrText>
      </w:r>
      <w:r w:rsidR="006764E8">
        <w:instrText xml:space="preserve">" </w:instrText>
      </w:r>
      <w:r w:rsidR="006764E8">
        <w:fldChar w:fldCharType="end"/>
      </w:r>
      <w:r>
        <w:t xml:space="preserve"> 1</w:t>
      </w:r>
      <w:bookmarkEnd w:id="50"/>
    </w:p>
    <w:p w14:paraId="68C50BA8" w14:textId="51A31C30" w:rsidR="00A10035" w:rsidRDefault="00A10035" w:rsidP="00A10035">
      <w:r>
        <w:t>Mit allen 8 Kameras ergibt sich folgendes Bild:</w:t>
      </w:r>
    </w:p>
    <w:p w14:paraId="50A18D54" w14:textId="77777777" w:rsidR="00990CD7" w:rsidRDefault="00990CD7" w:rsidP="00A10035"/>
    <w:p w14:paraId="6BDA2F08" w14:textId="77777777" w:rsidR="00A10035" w:rsidRDefault="00A10035" w:rsidP="00A10035">
      <w:pPr>
        <w:keepNext/>
        <w:jc w:val="center"/>
      </w:pPr>
      <w:r>
        <w:rPr>
          <w:noProof/>
          <w:lang w:val="en-US"/>
        </w:rPr>
        <w:drawing>
          <wp:inline distT="0" distB="0" distL="0" distR="0" wp14:anchorId="5B6ED0A1" wp14:editId="73C79FEC">
            <wp:extent cx="5040000" cy="2869200"/>
            <wp:effectExtent l="0" t="0" r="8255" b="762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040000" cy="2869200"/>
                    </a:xfrm>
                    <a:prstGeom prst="rect">
                      <a:avLst/>
                    </a:prstGeom>
                  </pic:spPr>
                </pic:pic>
              </a:graphicData>
            </a:graphic>
          </wp:inline>
        </w:drawing>
      </w:r>
    </w:p>
    <w:p w14:paraId="32EC00F8" w14:textId="1DF7E3B9" w:rsidR="00A10035" w:rsidRDefault="00A10035" w:rsidP="00403485">
      <w:pPr>
        <w:pStyle w:val="Beschriftung"/>
        <w:jc w:val="center"/>
      </w:pPr>
      <w:bookmarkStart w:id="51" w:name="_Toc440896299"/>
      <w:r>
        <w:t xml:space="preserve">Abbildung </w:t>
      </w:r>
      <w:r w:rsidR="00F00876">
        <w:fldChar w:fldCharType="begin"/>
      </w:r>
      <w:r w:rsidR="00F00876">
        <w:instrText xml:space="preserve"> SEQ Abbildung \* ARABIC </w:instrText>
      </w:r>
      <w:r w:rsidR="00F00876">
        <w:fldChar w:fldCharType="separate"/>
      </w:r>
      <w:r w:rsidR="00462315">
        <w:rPr>
          <w:noProof/>
        </w:rPr>
        <w:t>19</w:t>
      </w:r>
      <w:r w:rsidR="00F00876">
        <w:rPr>
          <w:noProof/>
        </w:rPr>
        <w:fldChar w:fldCharType="end"/>
      </w:r>
      <w:r>
        <w:t>: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2E1404">
        <w:t xml:space="preserve"> </w:t>
      </w:r>
      <w:r>
        <w:t>Plugin Frustum</w:t>
      </w:r>
      <w:r w:rsidR="006764E8">
        <w:fldChar w:fldCharType="begin"/>
      </w:r>
      <w:r w:rsidR="006764E8">
        <w:instrText xml:space="preserve"> XE "</w:instrText>
      </w:r>
      <w:r w:rsidR="006764E8" w:rsidRPr="00283593">
        <w:instrText>Frustum</w:instrText>
      </w:r>
      <w:r w:rsidR="006764E8">
        <w:instrText xml:space="preserve">" </w:instrText>
      </w:r>
      <w:r w:rsidR="006764E8">
        <w:fldChar w:fldCharType="end"/>
      </w:r>
      <w:r>
        <w:t xml:space="preserve"> 2</w:t>
      </w:r>
      <w:bookmarkEnd w:id="51"/>
    </w:p>
    <w:p w14:paraId="4EFE5C69" w14:textId="25086F65" w:rsidR="00FF29BE" w:rsidRDefault="00FF29BE" w:rsidP="0005618D">
      <w:pPr>
        <w:pStyle w:val="berschrift3"/>
      </w:pPr>
      <w:bookmarkStart w:id="52" w:name="_Toc440917274"/>
      <w:r>
        <w:t>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 xml:space="preserve"> XXL Frustum</w:t>
      </w:r>
      <w:bookmarkEnd w:id="52"/>
      <w:r w:rsidR="006764E8">
        <w:fldChar w:fldCharType="begin"/>
      </w:r>
      <w:r w:rsidR="006764E8">
        <w:instrText xml:space="preserve"> XE "</w:instrText>
      </w:r>
      <w:r w:rsidR="006764E8" w:rsidRPr="00283593">
        <w:instrText>Frustum</w:instrText>
      </w:r>
      <w:r w:rsidR="006764E8">
        <w:instrText xml:space="preserve">" </w:instrText>
      </w:r>
      <w:r w:rsidR="006764E8">
        <w:fldChar w:fldCharType="end"/>
      </w:r>
    </w:p>
    <w:p w14:paraId="2482E7B3" w14:textId="0058ACCE" w:rsidR="00E454AD" w:rsidRDefault="00473A25" w:rsidP="00473A25">
      <w:pPr>
        <w:jc w:val="both"/>
      </w:pPr>
      <w:r>
        <w:t>Falls</w:t>
      </w:r>
      <w:r w:rsidR="00E454AD">
        <w:t xml:space="preserve"> das Frustum</w:t>
      </w:r>
      <w:r w:rsidR="006764E8">
        <w:fldChar w:fldCharType="begin"/>
      </w:r>
      <w:r w:rsidR="006764E8">
        <w:instrText xml:space="preserve"> XE "</w:instrText>
      </w:r>
      <w:r w:rsidR="006764E8" w:rsidRPr="00283593">
        <w:instrText>Frustum</w:instrText>
      </w:r>
      <w:r w:rsidR="006764E8">
        <w:instrText xml:space="preserve">" </w:instrText>
      </w:r>
      <w:r w:rsidR="006764E8">
        <w:fldChar w:fldCharType="end"/>
      </w:r>
      <w:r w:rsidR="00E454AD">
        <w:t xml:space="preserve"> auf die realen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rsidR="00E454AD">
        <w:t xml:space="preserve"> Seitenwand projiziert wird, vergrössert sich das Field of View</w:t>
      </w:r>
      <w:r w:rsidR="00F7355A">
        <w:fldChar w:fldCharType="begin"/>
      </w:r>
      <w:r w:rsidR="00F7355A">
        <w:instrText xml:space="preserve"> XE "</w:instrText>
      </w:r>
      <w:r w:rsidR="00F7355A" w:rsidRPr="00B1676D">
        <w:instrText>Field of View</w:instrText>
      </w:r>
      <w:r w:rsidR="00F7355A">
        <w:instrText xml:space="preserve">" </w:instrText>
      </w:r>
      <w:r w:rsidR="00F7355A">
        <w:fldChar w:fldCharType="end"/>
      </w:r>
      <w:r w:rsidR="00544BBC">
        <w:rPr>
          <w:rStyle w:val="Funotenzeichen"/>
        </w:rPr>
        <w:footnoteReference w:id="20"/>
      </w:r>
      <w:r w:rsidR="00E454AD">
        <w:t xml:space="preserve"> </w:t>
      </w:r>
      <w:r w:rsidR="00505948">
        <w:t>(</w:t>
      </w:r>
      <w:r w:rsidR="00E454AD">
        <w:t>FoV</w:t>
      </w:r>
      <w:r w:rsidR="00505948">
        <w:t>)</w:t>
      </w:r>
      <w:r w:rsidR="00E454AD">
        <w:t xml:space="preserve"> wenn man sich der </w:t>
      </w:r>
      <w:r w:rsidR="00FE4B81">
        <w:t>Leinwand</w:t>
      </w:r>
      <w:r w:rsidR="00E454AD">
        <w:t xml:space="preserve"> nähert.</w:t>
      </w:r>
      <w:r w:rsidR="00FE4B81">
        <w:t xml:space="preserve"> Bei einem FoV von beispielsweise 120 Grad werden die </w:t>
      </w:r>
      <w:r w:rsidR="00E454AD">
        <w:t xml:space="preserve">Objekte </w:t>
      </w:r>
      <w:r w:rsidR="00FE4B81">
        <w:t>v</w:t>
      </w:r>
      <w:r w:rsidR="00E454AD">
        <w:t>erzogen</w:t>
      </w:r>
      <w:r w:rsidR="006764E8">
        <w:fldChar w:fldCharType="begin"/>
      </w:r>
      <w:r w:rsidR="006764E8">
        <w:instrText xml:space="preserve"> XE "</w:instrText>
      </w:r>
      <w:r w:rsidR="006764E8" w:rsidRPr="0079279C">
        <w:instrText>FoV</w:instrText>
      </w:r>
      <w:r w:rsidR="006764E8">
        <w:instrText>" \t "</w:instrText>
      </w:r>
      <w:r w:rsidR="006764E8" w:rsidRPr="00325B8D">
        <w:rPr>
          <w:rFonts w:asciiTheme="minorHAnsi" w:hAnsiTheme="minorHAnsi"/>
          <w:i/>
        </w:rPr>
        <w:instrText>Siehe</w:instrText>
      </w:r>
      <w:r w:rsidR="006764E8" w:rsidRPr="00325B8D">
        <w:rPr>
          <w:rFonts w:asciiTheme="minorHAnsi" w:hAnsiTheme="minorHAnsi"/>
        </w:rPr>
        <w:instrText xml:space="preserve"> Field of View (FoV)</w:instrText>
      </w:r>
      <w:r w:rsidR="006764E8">
        <w:instrText xml:space="preserve">" </w:instrText>
      </w:r>
      <w:r w:rsidR="006764E8">
        <w:fldChar w:fldCharType="end"/>
      </w:r>
      <w:r w:rsidR="00E454AD">
        <w:t xml:space="preserve">, obwohl </w:t>
      </w:r>
      <w:r w:rsidR="009A23ED">
        <w:t>die Projektionsfläche dieselbe bleibt.</w:t>
      </w:r>
    </w:p>
    <w:p w14:paraId="23E84210" w14:textId="23EDAE20" w:rsidR="009A23ED" w:rsidRDefault="009A23ED" w:rsidP="00473A25">
      <w:pPr>
        <w:jc w:val="both"/>
      </w:pPr>
    </w:p>
    <w:p w14:paraId="665C51AE" w14:textId="77777777" w:rsidR="00E9434F" w:rsidRDefault="00E9434F" w:rsidP="00E9434F">
      <w:pPr>
        <w:keepNext/>
        <w:jc w:val="center"/>
      </w:pPr>
      <w:r>
        <w:rPr>
          <w:noProof/>
          <w:lang w:val="en-US"/>
        </w:rPr>
        <w:lastRenderedPageBreak/>
        <w:drawing>
          <wp:inline distT="0" distB="0" distL="0" distR="0" wp14:anchorId="5DFF3794" wp14:editId="4B5BA8E7">
            <wp:extent cx="5040000" cy="2728800"/>
            <wp:effectExtent l="0" t="0" r="8255" b="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040000" cy="2728800"/>
                    </a:xfrm>
                    <a:prstGeom prst="rect">
                      <a:avLst/>
                    </a:prstGeom>
                  </pic:spPr>
                </pic:pic>
              </a:graphicData>
            </a:graphic>
          </wp:inline>
        </w:drawing>
      </w:r>
    </w:p>
    <w:p w14:paraId="703DCD3A" w14:textId="68DE7650" w:rsidR="00E9434F" w:rsidRDefault="00E9434F" w:rsidP="00E9434F">
      <w:pPr>
        <w:pStyle w:val="Beschriftung"/>
        <w:jc w:val="center"/>
      </w:pPr>
      <w:bookmarkStart w:id="53" w:name="_Toc440896300"/>
      <w:r>
        <w:t xml:space="preserve">Abbildung </w:t>
      </w:r>
      <w:r w:rsidR="00F00876">
        <w:fldChar w:fldCharType="begin"/>
      </w:r>
      <w:r w:rsidR="00F00876">
        <w:instrText xml:space="preserve"> SEQ Abbildung \* ARABIC </w:instrText>
      </w:r>
      <w:r w:rsidR="00F00876">
        <w:fldChar w:fldCharType="separate"/>
      </w:r>
      <w:r w:rsidR="00462315">
        <w:rPr>
          <w:noProof/>
        </w:rPr>
        <w:t>20</w:t>
      </w:r>
      <w:r w:rsidR="00F00876">
        <w:rPr>
          <w:noProof/>
        </w:rPr>
        <w:fldChar w:fldCharType="end"/>
      </w:r>
      <w:r>
        <w:t>: Vergleich FoV 120 &amp; 60 Grad</w:t>
      </w:r>
      <w:bookmarkEnd w:id="53"/>
    </w:p>
    <w:p w14:paraId="66731DBA" w14:textId="2C96C38C" w:rsidR="009A23ED" w:rsidRDefault="009A23ED" w:rsidP="00473A25">
      <w:pPr>
        <w:jc w:val="both"/>
      </w:pPr>
      <w:r>
        <w:t>Um diesen Effekt abzuschwächen</w:t>
      </w:r>
      <w:r w:rsidR="00403485">
        <w:t>,</w:t>
      </w:r>
      <w:r>
        <w:t xml:space="preserve"> wird in diesem Betriebsmodus nicht die</w:t>
      </w:r>
      <w:r w:rsidR="00403485">
        <w:t xml:space="preserve"> Seitenwand des CAVEs verwendet</w:t>
      </w:r>
      <w:r w:rsidR="00BA2ABD">
        <w:t>,</w:t>
      </w:r>
      <w:r>
        <w:t xml:space="preserve"> um das Frustum</w:t>
      </w:r>
      <w:r w:rsidR="006764E8">
        <w:fldChar w:fldCharType="begin"/>
      </w:r>
      <w:r w:rsidR="006764E8">
        <w:instrText xml:space="preserve"> XE "</w:instrText>
      </w:r>
      <w:r w:rsidR="006764E8" w:rsidRPr="00283593">
        <w:instrText>Frustum</w:instrText>
      </w:r>
      <w:r w:rsidR="006764E8">
        <w:instrText xml:space="preserve">" </w:instrText>
      </w:r>
      <w:r w:rsidR="006764E8">
        <w:fldChar w:fldCharType="end"/>
      </w:r>
      <w:r>
        <w:t xml:space="preserve"> aufzuspannen, sondern die Seitenwand des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rsidR="00BA2ABD">
        <w:t xml:space="preserve"> </w:t>
      </w:r>
      <w:r>
        <w:t>XXL.</w:t>
      </w:r>
      <w:r w:rsidR="005533D4">
        <w:t xml:space="preserve"> </w:t>
      </w:r>
      <w:r w:rsidR="00403485">
        <w:t>Dies hat folgende Vorteile:</w:t>
      </w:r>
    </w:p>
    <w:p w14:paraId="427F8981" w14:textId="77777777" w:rsidR="00403485" w:rsidRDefault="00403485" w:rsidP="00473A25">
      <w:pPr>
        <w:jc w:val="both"/>
      </w:pPr>
    </w:p>
    <w:p w14:paraId="0308550D" w14:textId="1C9AB8BD" w:rsidR="00544BBC" w:rsidRDefault="009A23ED" w:rsidP="00BA2ABD">
      <w:pPr>
        <w:pStyle w:val="Listenabsatz"/>
        <w:numPr>
          <w:ilvl w:val="0"/>
          <w:numId w:val="23"/>
        </w:numPr>
        <w:jc w:val="both"/>
      </w:pPr>
      <w:r>
        <w:t>Es kann die «</w:t>
      </w:r>
      <w:r w:rsidRPr="009A23ED">
        <w:t>Generalized Perspective Projection</w:t>
      </w:r>
      <w:r>
        <w:t>» von Rob</w:t>
      </w:r>
      <w:r w:rsidRPr="009A23ED">
        <w:t>ert Kooima</w:t>
      </w:r>
      <w:r>
        <w:t xml:space="preserve"> verwendet werden, welche 200</w:t>
      </w:r>
      <w:r w:rsidR="00544BBC">
        <w:t>8</w:t>
      </w:r>
      <w:r>
        <w:t xml:space="preserve"> publiziert wurde</w:t>
      </w:r>
      <w:r w:rsidR="00BA2ABD">
        <w:t xml:space="preserve">. </w:t>
      </w:r>
      <w:sdt>
        <w:sdtPr>
          <w:id w:val="1666130030"/>
          <w:citation/>
        </w:sdtPr>
        <w:sdtEndPr/>
        <w:sdtContent>
          <w:r w:rsidR="00544BBC">
            <w:fldChar w:fldCharType="begin"/>
          </w:r>
          <w:r w:rsidR="00544BBC">
            <w:instrText xml:space="preserve"> CITATION Koo08 \l 2055 </w:instrText>
          </w:r>
          <w:r w:rsidR="00544BBC">
            <w:fldChar w:fldCharType="separate"/>
          </w:r>
          <w:r w:rsidR="00544BBC">
            <w:rPr>
              <w:noProof/>
            </w:rPr>
            <w:t>(Kooima, 2008)</w:t>
          </w:r>
          <w:r w:rsidR="00544BBC">
            <w:fldChar w:fldCharType="end"/>
          </w:r>
        </w:sdtContent>
      </w:sdt>
    </w:p>
    <w:p w14:paraId="7182D24D" w14:textId="72D61940" w:rsidR="009A23ED" w:rsidRDefault="009A23ED" w:rsidP="00340D5C">
      <w:pPr>
        <w:pStyle w:val="Listenabsatz"/>
        <w:numPr>
          <w:ilvl w:val="0"/>
          <w:numId w:val="23"/>
        </w:numPr>
        <w:jc w:val="both"/>
      </w:pPr>
      <w:r>
        <w:t>Da sich der Betrachter der Seitenwand des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rsidR="00BA2ABD">
        <w:t xml:space="preserve"> </w:t>
      </w:r>
      <w:r>
        <w:t xml:space="preserve">XXL nie gross nähert, tritt der oben genannte Effekt nicht auf. </w:t>
      </w:r>
    </w:p>
    <w:p w14:paraId="05DFF1C5" w14:textId="77777777" w:rsidR="009A23ED" w:rsidRDefault="009A23ED" w:rsidP="00340D5C">
      <w:pPr>
        <w:pStyle w:val="Listenabsatz"/>
        <w:numPr>
          <w:ilvl w:val="0"/>
          <w:numId w:val="23"/>
        </w:numPr>
        <w:jc w:val="both"/>
      </w:pPr>
      <w:r>
        <w:t>Die Frustums überschneiden sich nicht, noch haben sie Lücken.</w:t>
      </w:r>
    </w:p>
    <w:p w14:paraId="7EE6E233" w14:textId="2CA42743" w:rsidR="00B5414A" w:rsidRDefault="00FF29BE" w:rsidP="0005618D">
      <w:pPr>
        <w:pStyle w:val="berschrift3"/>
      </w:pPr>
      <w:bookmarkStart w:id="54" w:name="_Toc440917275"/>
      <w:r>
        <w:t>General Projection Matrix Frustum</w:t>
      </w:r>
      <w:bookmarkEnd w:id="54"/>
      <w:r w:rsidR="006764E8">
        <w:fldChar w:fldCharType="begin"/>
      </w:r>
      <w:r w:rsidR="006764E8">
        <w:instrText xml:space="preserve"> XE "</w:instrText>
      </w:r>
      <w:r w:rsidR="006764E8" w:rsidRPr="00283593">
        <w:instrText>Frustum</w:instrText>
      </w:r>
      <w:r w:rsidR="006764E8">
        <w:instrText xml:space="preserve">" </w:instrText>
      </w:r>
      <w:r w:rsidR="006764E8">
        <w:fldChar w:fldCharType="end"/>
      </w:r>
    </w:p>
    <w:p w14:paraId="7A80B5A9" w14:textId="2BEA9F06" w:rsidR="00B5414A" w:rsidRDefault="009A23ED" w:rsidP="00C9550B">
      <w:r>
        <w:t xml:space="preserve">In diesem Betriebsmodus wird das FoV nach der Berechnung des Frustums noch angeglichen. </w:t>
      </w:r>
    </w:p>
    <w:p w14:paraId="62E36B57" w14:textId="1C01FA34" w:rsidR="009A23ED" w:rsidRDefault="009A23ED" w:rsidP="00C9550B"/>
    <w:p w14:paraId="48E036C1" w14:textId="77777777" w:rsidR="009A23ED" w:rsidRDefault="009A23ED" w:rsidP="009A23ED">
      <w:pPr>
        <w:keepNext/>
        <w:jc w:val="center"/>
      </w:pPr>
      <w:r>
        <w:rPr>
          <w:noProof/>
          <w:lang w:val="en-US"/>
        </w:rPr>
        <w:drawing>
          <wp:inline distT="0" distB="0" distL="0" distR="0" wp14:anchorId="44B88D4C" wp14:editId="43B18C76">
            <wp:extent cx="5040000" cy="3186000"/>
            <wp:effectExtent l="0" t="0" r="8255" b="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040000" cy="3186000"/>
                    </a:xfrm>
                    <a:prstGeom prst="rect">
                      <a:avLst/>
                    </a:prstGeom>
                  </pic:spPr>
                </pic:pic>
              </a:graphicData>
            </a:graphic>
          </wp:inline>
        </w:drawing>
      </w:r>
    </w:p>
    <w:p w14:paraId="12E85311" w14:textId="73F8594F" w:rsidR="009A23ED" w:rsidRDefault="009A23ED" w:rsidP="009A23ED">
      <w:pPr>
        <w:pStyle w:val="Beschriftung"/>
        <w:jc w:val="center"/>
      </w:pPr>
      <w:bookmarkStart w:id="55" w:name="_Toc440896301"/>
      <w:r>
        <w:t xml:space="preserve">Abbildung </w:t>
      </w:r>
      <w:r w:rsidR="00F00876">
        <w:fldChar w:fldCharType="begin"/>
      </w:r>
      <w:r w:rsidR="00F00876">
        <w:instrText xml:space="preserve"> SEQ Abbildung \* ARABIC </w:instrText>
      </w:r>
      <w:r w:rsidR="00F00876">
        <w:fldChar w:fldCharType="separate"/>
      </w:r>
      <w:r w:rsidR="00462315">
        <w:rPr>
          <w:noProof/>
        </w:rPr>
        <w:t>21</w:t>
      </w:r>
      <w:r w:rsidR="00F00876">
        <w:rPr>
          <w:noProof/>
        </w:rPr>
        <w:fldChar w:fldCharType="end"/>
      </w:r>
      <w:r>
        <w:t>: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2E1404">
        <w:t xml:space="preserve"> </w:t>
      </w:r>
      <w:r>
        <w:t>Plugin Frustum</w:t>
      </w:r>
      <w:r w:rsidR="006764E8">
        <w:fldChar w:fldCharType="begin"/>
      </w:r>
      <w:r w:rsidR="006764E8">
        <w:instrText xml:space="preserve"> XE "</w:instrText>
      </w:r>
      <w:r w:rsidR="006764E8" w:rsidRPr="00283593">
        <w:instrText>Frustum</w:instrText>
      </w:r>
      <w:r w:rsidR="006764E8">
        <w:instrText xml:space="preserve">" </w:instrText>
      </w:r>
      <w:r w:rsidR="006764E8">
        <w:fldChar w:fldCharType="end"/>
      </w:r>
      <w:r>
        <w:t xml:space="preserve"> GGM</w:t>
      </w:r>
      <w:bookmarkEnd w:id="55"/>
    </w:p>
    <w:p w14:paraId="424CC005" w14:textId="1CF4C182" w:rsidR="00F373E7" w:rsidRDefault="009A23ED" w:rsidP="0049403D">
      <w:pPr>
        <w:jc w:val="both"/>
      </w:pPr>
      <w:r>
        <w:lastRenderedPageBreak/>
        <w:t xml:space="preserve">Es ist sichtbar, dass </w:t>
      </w:r>
      <w:r w:rsidR="00F52DAD">
        <w:t>hier unterschiedlich grosse Frustums in Verwendung sind, je nachdem wie nahe an der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rsidR="00F52DAD">
        <w:t xml:space="preserve">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rsidR="00F52DAD">
        <w:t xml:space="preserve"> man sich befindet. Die FoVs werden </w:t>
      </w:r>
      <w:r w:rsidR="00DF00D3" w:rsidRPr="00DF00D3">
        <w:t xml:space="preserve">aufgrund des Verhältnisses von Höhe und Breite des Frustums </w:t>
      </w:r>
      <w:r w:rsidR="00F52DAD">
        <w:t xml:space="preserve">nachgeglichen. </w:t>
      </w:r>
    </w:p>
    <w:p w14:paraId="10717D55" w14:textId="3DCD86F0" w:rsidR="00F373E7" w:rsidRDefault="00F373E7" w:rsidP="0005618D">
      <w:pPr>
        <w:pStyle w:val="berschrift3"/>
      </w:pPr>
      <w:bookmarkStart w:id="56" w:name="_Toc440917276"/>
      <w:r>
        <w:t>Vergleich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 xml:space="preserve"> XX</w:t>
      </w:r>
      <w:r w:rsidR="0049403D">
        <w:t>L und General Projection Matrix</w:t>
      </w:r>
      <w:bookmarkEnd w:id="56"/>
    </w:p>
    <w:p w14:paraId="0CA9A6AF" w14:textId="14342AEB" w:rsidR="00F373E7" w:rsidRDefault="00F373E7" w:rsidP="00F373E7">
      <w:pPr>
        <w:jc w:val="both"/>
      </w:pPr>
      <w:r>
        <w:t>Grundlegend basieren beide Berechnungen auf der «GPP»</w:t>
      </w:r>
      <w:r w:rsidR="00544BBC">
        <w:t xml:space="preserve"> </w:t>
      </w:r>
      <w:sdt>
        <w:sdtPr>
          <w:id w:val="-541215631"/>
          <w:citation/>
        </w:sdtPr>
        <w:sdtEndPr/>
        <w:sdtContent>
          <w:r w:rsidR="00544BBC">
            <w:fldChar w:fldCharType="begin"/>
          </w:r>
          <w:r w:rsidR="00544BBC">
            <w:instrText xml:space="preserve"> CITATION Koo08 \l 2055 </w:instrText>
          </w:r>
          <w:r w:rsidR="00544BBC">
            <w:fldChar w:fldCharType="separate"/>
          </w:r>
          <w:r w:rsidR="00544BBC">
            <w:rPr>
              <w:noProof/>
            </w:rPr>
            <w:t>(Kooima, 2008)</w:t>
          </w:r>
          <w:r w:rsidR="00544BBC">
            <w:fldChar w:fldCharType="end"/>
          </w:r>
        </w:sdtContent>
      </w:sdt>
      <w:r>
        <w:t xml:space="preserve">. </w:t>
      </w:r>
      <w:r w:rsidR="00A6177F">
        <w:t>Das Frustum</w:t>
      </w:r>
      <w:r w:rsidR="006764E8">
        <w:fldChar w:fldCharType="begin"/>
      </w:r>
      <w:r w:rsidR="006764E8">
        <w:instrText xml:space="preserve"> XE "</w:instrText>
      </w:r>
      <w:r w:rsidR="006764E8" w:rsidRPr="00283593">
        <w:instrText>Frustum</w:instrText>
      </w:r>
      <w:r w:rsidR="006764E8">
        <w:instrText xml:space="preserve">" </w:instrText>
      </w:r>
      <w:r w:rsidR="006764E8">
        <w:fldChar w:fldCharType="end"/>
      </w:r>
      <w:r w:rsidR="00A6177F">
        <w:t xml:space="preserve"> wird anhand einer Plane im 3D Raum aufgespannt. </w:t>
      </w:r>
    </w:p>
    <w:p w14:paraId="02511FDC" w14:textId="5B6CAF63" w:rsidR="00F373E7" w:rsidRDefault="00F373E7" w:rsidP="00F373E7"/>
    <w:p w14:paraId="73915B3A" w14:textId="77F84668" w:rsidR="00A6177F" w:rsidRPr="0049403D" w:rsidRDefault="00A6177F" w:rsidP="0049403D">
      <w:pPr>
        <w:rPr>
          <w:b/>
        </w:rPr>
      </w:pPr>
      <w:r w:rsidRPr="0049403D">
        <w:rPr>
          <w:b/>
        </w:rPr>
        <w:t>Vorteile CAVE</w:t>
      </w:r>
      <w:r w:rsidR="00122805">
        <w:rPr>
          <w:b/>
        </w:rPr>
        <w:fldChar w:fldCharType="begin"/>
      </w:r>
      <w:r w:rsidR="00122805">
        <w:instrText xml:space="preserve"> XE "</w:instrText>
      </w:r>
      <w:r w:rsidR="00122805" w:rsidRPr="00E63EBD">
        <w:instrText>CAVE</w:instrText>
      </w:r>
      <w:r w:rsidR="00122805">
        <w:instrText xml:space="preserve">" </w:instrText>
      </w:r>
      <w:r w:rsidR="00122805">
        <w:rPr>
          <w:b/>
        </w:rPr>
        <w:fldChar w:fldCharType="end"/>
      </w:r>
      <w:r w:rsidRPr="0049403D">
        <w:rPr>
          <w:b/>
        </w:rPr>
        <w:t xml:space="preserve"> XXL</w:t>
      </w:r>
    </w:p>
    <w:p w14:paraId="1F83A3BF" w14:textId="761F4F00" w:rsidR="00A6177F" w:rsidRPr="00A6177F" w:rsidRDefault="00A6177F" w:rsidP="00340D5C">
      <w:pPr>
        <w:pStyle w:val="Listenabsatz"/>
        <w:numPr>
          <w:ilvl w:val="0"/>
          <w:numId w:val="24"/>
        </w:numPr>
        <w:jc w:val="both"/>
        <w:rPr>
          <w:b/>
        </w:rPr>
      </w:pPr>
      <w:r>
        <w:t>Der Benutzer nähert sich der Seitenwand XXL nie so stark, dass ein unrealistisches FoV erzeugt wird</w:t>
      </w:r>
    </w:p>
    <w:p w14:paraId="2A26BD18" w14:textId="04741FFB" w:rsidR="00A6177F" w:rsidRPr="00A6177F" w:rsidRDefault="00A6177F" w:rsidP="00340D5C">
      <w:pPr>
        <w:pStyle w:val="Listenabsatz"/>
        <w:numPr>
          <w:ilvl w:val="0"/>
          <w:numId w:val="24"/>
        </w:numPr>
        <w:jc w:val="both"/>
        <w:rPr>
          <w:b/>
        </w:rPr>
      </w:pPr>
      <w:r>
        <w:t>Die Vergrösserung aller Distanzen erzeugt eine grössere Genauigkeit</w:t>
      </w:r>
    </w:p>
    <w:p w14:paraId="021CE009" w14:textId="7F78C2E5" w:rsidR="00A6177F" w:rsidRPr="00A6177F" w:rsidRDefault="00A6177F" w:rsidP="00340D5C">
      <w:pPr>
        <w:pStyle w:val="Listenabsatz"/>
        <w:numPr>
          <w:ilvl w:val="0"/>
          <w:numId w:val="24"/>
        </w:numPr>
        <w:jc w:val="both"/>
        <w:rPr>
          <w:b/>
        </w:rPr>
      </w:pPr>
      <w:r>
        <w:t>Weniger Berechnung</w:t>
      </w:r>
      <w:r w:rsidR="00083C3E">
        <w:t xml:space="preserve"> sind</w:t>
      </w:r>
      <w:r>
        <w:t xml:space="preserve"> nötig, da nicht noch da</w:t>
      </w:r>
      <w:r w:rsidR="00083C3E">
        <w:t>s FoV nachberechnet werden muss</w:t>
      </w:r>
      <w:r>
        <w:t xml:space="preserve"> und dies dann die bereits berechnete Projektionsmatix </w:t>
      </w:r>
      <w:r w:rsidR="005533D4">
        <w:t>adjustiert</w:t>
      </w:r>
    </w:p>
    <w:p w14:paraId="340383B7" w14:textId="77777777" w:rsidR="00A6177F" w:rsidRDefault="00A6177F" w:rsidP="00A6177F">
      <w:pPr>
        <w:pStyle w:val="Listenabsatz"/>
        <w:rPr>
          <w:b/>
        </w:rPr>
      </w:pPr>
    </w:p>
    <w:p w14:paraId="75FB8545" w14:textId="15C14F15" w:rsidR="00A6177F" w:rsidRPr="0049403D" w:rsidRDefault="00A6177F" w:rsidP="0049403D">
      <w:pPr>
        <w:rPr>
          <w:b/>
        </w:rPr>
      </w:pPr>
      <w:r w:rsidRPr="0049403D">
        <w:rPr>
          <w:b/>
        </w:rPr>
        <w:t>Vorteile General Projection Matrix</w:t>
      </w:r>
    </w:p>
    <w:p w14:paraId="5698EEEF" w14:textId="53786C4A" w:rsidR="00A6177F" w:rsidRPr="00A6177F" w:rsidRDefault="00A6177F" w:rsidP="00340D5C">
      <w:pPr>
        <w:pStyle w:val="Listenabsatz"/>
        <w:numPr>
          <w:ilvl w:val="0"/>
          <w:numId w:val="24"/>
        </w:numPr>
        <w:rPr>
          <w:b/>
        </w:rPr>
      </w:pPr>
      <w:r>
        <w:t>Konstrukt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 xml:space="preserve"> XXL nicht notwendig</w:t>
      </w:r>
    </w:p>
    <w:p w14:paraId="1DFA7AF8" w14:textId="79D5F0BE" w:rsidR="00A6177F" w:rsidRPr="00D40AF0" w:rsidRDefault="00A6177F" w:rsidP="00340D5C">
      <w:pPr>
        <w:pStyle w:val="Listenabsatz"/>
        <w:numPr>
          <w:ilvl w:val="0"/>
          <w:numId w:val="24"/>
        </w:numPr>
        <w:rPr>
          <w:b/>
        </w:rPr>
      </w:pPr>
      <w:r>
        <w:t xml:space="preserve">Anpassung </w:t>
      </w:r>
      <w:r w:rsidR="00D40AF0">
        <w:t>FoV nach verbreiteter und akzeptierter Methode</w:t>
      </w:r>
    </w:p>
    <w:p w14:paraId="1F8190F4" w14:textId="07F6CBC1" w:rsidR="00D40AF0" w:rsidRDefault="00D40AF0" w:rsidP="00D40AF0">
      <w:pPr>
        <w:rPr>
          <w:b/>
        </w:rPr>
      </w:pPr>
    </w:p>
    <w:p w14:paraId="1885F5C5" w14:textId="10D3CBE7" w:rsidR="00D40AF0" w:rsidRDefault="00D40AF0" w:rsidP="0049403D">
      <w:pPr>
        <w:jc w:val="both"/>
      </w:pPr>
      <w:r>
        <w:t>Da der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 xml:space="preserve"> XXL für weitere Features (Raycast</w:t>
      </w:r>
      <w:r w:rsidR="00317861">
        <w:rPr>
          <w:rStyle w:val="Funotenzeichen"/>
        </w:rPr>
        <w:footnoteReference w:id="21"/>
      </w:r>
      <w:r w:rsidR="006764E8">
        <w:fldChar w:fldCharType="begin"/>
      </w:r>
      <w:r w:rsidR="006764E8">
        <w:instrText xml:space="preserve"> XE "</w:instrText>
      </w:r>
      <w:r w:rsidR="006764E8" w:rsidRPr="004C5348">
        <w:instrText>Raycast</w:instrText>
      </w:r>
      <w:r w:rsidR="006764E8">
        <w:instrText xml:space="preserve">" </w:instrText>
      </w:r>
      <w:r w:rsidR="006764E8">
        <w:fldChar w:fldCharType="end"/>
      </w:r>
      <w:r>
        <w:t>, 2D GUI</w:t>
      </w:r>
      <w:r w:rsidR="00122805">
        <w:fldChar w:fldCharType="begin"/>
      </w:r>
      <w:r w:rsidR="00122805">
        <w:instrText xml:space="preserve"> XE "</w:instrText>
      </w:r>
      <w:r w:rsidR="00122805" w:rsidRPr="0078572D">
        <w:instrText>GUI</w:instrText>
      </w:r>
      <w:r w:rsidR="00122805">
        <w:instrText xml:space="preserve">" </w:instrText>
      </w:r>
      <w:r w:rsidR="00122805">
        <w:fldChar w:fldCharType="end"/>
      </w:r>
      <w:r>
        <w:t>) verwendet wird, halbieren sich die Vorteile der General Projection Matrix. Zusätzlich ergibt das Frustum</w:t>
      </w:r>
      <w:r w:rsidR="006764E8">
        <w:fldChar w:fldCharType="begin"/>
      </w:r>
      <w:r w:rsidR="006764E8">
        <w:instrText xml:space="preserve"> XE "</w:instrText>
      </w:r>
      <w:r w:rsidR="006764E8" w:rsidRPr="00283593">
        <w:instrText>Frustum</w:instrText>
      </w:r>
      <w:r w:rsidR="006764E8">
        <w:instrText xml:space="preserve">" </w:instrText>
      </w:r>
      <w:r w:rsidR="006764E8">
        <w:fldChar w:fldCharType="end"/>
      </w:r>
      <w:r>
        <w:t xml:space="preserve"> nach CAVE XXL ein besseres 3D Bild. Somit wird standar</w:t>
      </w:r>
      <w:r w:rsidR="004E19F0">
        <w:t>d</w:t>
      </w:r>
      <w:r>
        <w:t>mässig diese Methode verwendet.</w:t>
      </w:r>
      <w:r w:rsidR="004E19F0">
        <w:t xml:space="preserve"> </w:t>
      </w:r>
      <w:r>
        <w:t>Zu Demonstrationszwecken sind aber beide Methoden vorhanden.</w:t>
      </w:r>
    </w:p>
    <w:p w14:paraId="0EE77B1C" w14:textId="514202F8" w:rsidR="00D40AF0" w:rsidRDefault="00D40AF0" w:rsidP="00D40AF0"/>
    <w:p w14:paraId="5F9FF245" w14:textId="77777777" w:rsidR="00D40AF0" w:rsidRDefault="00D40AF0" w:rsidP="00D40AF0">
      <w:pPr>
        <w:keepNext/>
        <w:jc w:val="center"/>
      </w:pPr>
      <w:r>
        <w:rPr>
          <w:noProof/>
          <w:lang w:val="en-US"/>
        </w:rPr>
        <w:drawing>
          <wp:inline distT="0" distB="0" distL="0" distR="0" wp14:anchorId="7959EBB2" wp14:editId="1D7D4CBA">
            <wp:extent cx="2631057" cy="748998"/>
            <wp:effectExtent l="0" t="0" r="0" b="0"/>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6463"/>
                    <a:stretch/>
                  </pic:blipFill>
                  <pic:spPr bwMode="auto">
                    <a:xfrm>
                      <a:off x="0" y="0"/>
                      <a:ext cx="2628900" cy="748384"/>
                    </a:xfrm>
                    <a:prstGeom prst="rect">
                      <a:avLst/>
                    </a:prstGeom>
                    <a:ln>
                      <a:noFill/>
                    </a:ln>
                    <a:extLst>
                      <a:ext uri="{53640926-AAD7-44D8-BBD7-CCE9431645EC}">
                        <a14:shadowObscured xmlns:a14="http://schemas.microsoft.com/office/drawing/2010/main"/>
                      </a:ext>
                    </a:extLst>
                  </pic:spPr>
                </pic:pic>
              </a:graphicData>
            </a:graphic>
          </wp:inline>
        </w:drawing>
      </w:r>
    </w:p>
    <w:p w14:paraId="6C78D6BB" w14:textId="045AFC54" w:rsidR="00D40AF0" w:rsidRPr="00D40AF0" w:rsidRDefault="00D40AF0" w:rsidP="00D40AF0">
      <w:pPr>
        <w:pStyle w:val="Beschriftung"/>
        <w:jc w:val="center"/>
      </w:pPr>
      <w:bookmarkStart w:id="57" w:name="_Toc440896302"/>
      <w:r>
        <w:t xml:space="preserve">Abbildung </w:t>
      </w:r>
      <w:r w:rsidR="00F00876">
        <w:fldChar w:fldCharType="begin"/>
      </w:r>
      <w:r w:rsidR="00F00876">
        <w:instrText xml:space="preserve"> SEQ Abbildung \* ARABIC </w:instrText>
      </w:r>
      <w:r w:rsidR="00F00876">
        <w:fldChar w:fldCharType="separate"/>
      </w:r>
      <w:r w:rsidR="00462315">
        <w:rPr>
          <w:noProof/>
        </w:rPr>
        <w:t>22</w:t>
      </w:r>
      <w:r w:rsidR="00F00876">
        <w:rPr>
          <w:noProof/>
        </w:rPr>
        <w:fldChar w:fldCharType="end"/>
      </w:r>
      <w:r>
        <w:t>: Frustum</w:t>
      </w:r>
      <w:r w:rsidR="006764E8">
        <w:fldChar w:fldCharType="begin"/>
      </w:r>
      <w:r w:rsidR="006764E8">
        <w:instrText xml:space="preserve"> XE "</w:instrText>
      </w:r>
      <w:r w:rsidR="006764E8" w:rsidRPr="00283593">
        <w:instrText>Frustum</w:instrText>
      </w:r>
      <w:r w:rsidR="006764E8">
        <w:instrText xml:space="preserve">" </w:instrText>
      </w:r>
      <w:r w:rsidR="006764E8">
        <w:fldChar w:fldCharType="end"/>
      </w:r>
      <w:r>
        <w:t xml:space="preserve"> Mode</w:t>
      </w:r>
      <w:bookmarkEnd w:id="57"/>
    </w:p>
    <w:p w14:paraId="35D555E9" w14:textId="1BADE28C" w:rsidR="00F02697" w:rsidRDefault="00CC3C79" w:rsidP="00F02697">
      <w:pPr>
        <w:keepNext/>
        <w:spacing w:line="240" w:lineRule="auto"/>
        <w:jc w:val="center"/>
      </w:pPr>
      <w:bookmarkStart w:id="58" w:name="_Toc437808371"/>
      <w:r>
        <w:rPr>
          <w:noProof/>
          <w:lang w:val="en-US"/>
        </w:rPr>
        <w:drawing>
          <wp:inline distT="0" distB="0" distL="0" distR="0" wp14:anchorId="74D61E97" wp14:editId="5560712E">
            <wp:extent cx="4572000" cy="2743200"/>
            <wp:effectExtent l="0" t="0" r="0" b="0"/>
            <wp:docPr id="88" name="Diagramm 88"/>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inline>
        </w:drawing>
      </w:r>
    </w:p>
    <w:p w14:paraId="093FE72E" w14:textId="2D0ADA51" w:rsidR="00F02697" w:rsidRDefault="00F02697" w:rsidP="00F02697">
      <w:pPr>
        <w:pStyle w:val="Beschriftung"/>
        <w:jc w:val="center"/>
      </w:pPr>
      <w:bookmarkStart w:id="59" w:name="_Toc440896303"/>
      <w:r>
        <w:t xml:space="preserve">Abbildung </w:t>
      </w:r>
      <w:r w:rsidR="00F00876">
        <w:fldChar w:fldCharType="begin"/>
      </w:r>
      <w:r w:rsidR="00F00876">
        <w:instrText xml:space="preserve"> SEQ Abbildung \* ARABIC </w:instrText>
      </w:r>
      <w:r w:rsidR="00F00876">
        <w:fldChar w:fldCharType="separate"/>
      </w:r>
      <w:r w:rsidR="00462315">
        <w:rPr>
          <w:noProof/>
        </w:rPr>
        <w:t>23</w:t>
      </w:r>
      <w:r w:rsidR="00F00876">
        <w:rPr>
          <w:noProof/>
        </w:rPr>
        <w:fldChar w:fldCharType="end"/>
      </w:r>
      <w:r>
        <w:t>: Frustum</w:t>
      </w:r>
      <w:r w:rsidR="006764E8">
        <w:fldChar w:fldCharType="begin"/>
      </w:r>
      <w:r w:rsidR="006764E8">
        <w:instrText xml:space="preserve"> XE "</w:instrText>
      </w:r>
      <w:r w:rsidR="006764E8" w:rsidRPr="00283593">
        <w:instrText>Frustum</w:instrText>
      </w:r>
      <w:r w:rsidR="006764E8">
        <w:instrText xml:space="preserve">" </w:instrText>
      </w:r>
      <w:r w:rsidR="006764E8">
        <w:fldChar w:fldCharType="end"/>
      </w:r>
      <w:r>
        <w:t xml:space="preserve">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 xml:space="preserve"> XXL FoV Anpassung</w:t>
      </w:r>
      <w:bookmarkEnd w:id="59"/>
    </w:p>
    <w:p w14:paraId="18B88DBD" w14:textId="7FB51D72" w:rsidR="00F02697" w:rsidRDefault="00083C3E" w:rsidP="00317861">
      <w:pPr>
        <w:spacing w:line="240" w:lineRule="auto"/>
        <w:jc w:val="both"/>
      </w:pPr>
      <w:r>
        <w:t>Die obige Abbildung</w:t>
      </w:r>
      <w:r w:rsidR="00317861">
        <w:t xml:space="preserve"> zeigt die Vergrösserung des FoVs bei einer Bewegung im CAVE (-1 Ausserhalb des CAVEs, 1 direkt an der Projektionswand</w:t>
      </w:r>
      <w:r w:rsidR="00CC3C79">
        <w:t>, Unity Einheiten</w:t>
      </w:r>
      <w:r w:rsidR="00317861">
        <w:t>).</w:t>
      </w:r>
    </w:p>
    <w:p w14:paraId="3C4318EB" w14:textId="6671A788" w:rsidR="006B4862" w:rsidRDefault="006B4862">
      <w:pPr>
        <w:spacing w:line="240" w:lineRule="auto"/>
        <w:rPr>
          <w:rFonts w:eastAsia="Times New Roman"/>
          <w:bCs/>
          <w:sz w:val="28"/>
          <w:szCs w:val="28"/>
        </w:rPr>
      </w:pPr>
      <w:r>
        <w:br w:type="page"/>
      </w:r>
    </w:p>
    <w:p w14:paraId="770C6D7C" w14:textId="0FA4B1BB" w:rsidR="0076125D" w:rsidRDefault="0076125D" w:rsidP="0005618D">
      <w:pPr>
        <w:pStyle w:val="berschrift2"/>
      </w:pPr>
      <w:bookmarkStart w:id="60" w:name="_Toc440917277"/>
      <w:r>
        <w:lastRenderedPageBreak/>
        <w:t>Devices</w:t>
      </w:r>
      <w:bookmarkEnd w:id="58"/>
      <w:bookmarkEnd w:id="60"/>
    </w:p>
    <w:p w14:paraId="0D228576" w14:textId="1554E071" w:rsidR="00403646" w:rsidRPr="00403646" w:rsidRDefault="00CA722F" w:rsidP="0011606A">
      <w:pPr>
        <w:jc w:val="both"/>
      </w:pPr>
      <w:r>
        <w:t>Anstelle einer Maus oder Tastatur stehen d</w:t>
      </w:r>
      <w:r w:rsidR="0011606A">
        <w:t xml:space="preserve">rei Input-Devices zur Verfügung, welche das Plugin interpretieren muss. Dazu gehören der WorldViz Wand, die WorldViz Eyes sowie ein handelsübliches Gamepad. Alle Geräte haben eigene Anforderungen und </w:t>
      </w:r>
      <w:r w:rsidR="00CC604A">
        <w:t>Eigenschaften, die es zu verarbeiten gilt.</w:t>
      </w:r>
    </w:p>
    <w:p w14:paraId="5492DBCD" w14:textId="68FB27ED" w:rsidR="0032024C" w:rsidRDefault="0076125D" w:rsidP="0005618D">
      <w:pPr>
        <w:pStyle w:val="berschrift3"/>
      </w:pPr>
      <w:bookmarkStart w:id="61" w:name="_Toc440917278"/>
      <w:r>
        <w:t>Wand</w:t>
      </w:r>
      <w:bookmarkEnd w:id="61"/>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p>
    <w:p w14:paraId="5CFC542D" w14:textId="1E995BB5" w:rsidR="0032024C" w:rsidRDefault="00063C82" w:rsidP="00063C82">
      <w:pPr>
        <w:jc w:val="both"/>
      </w:pPr>
      <w:r>
        <w:t>Die Interpretation des Wands ist ein zentrales Element für die Verwendung des CAVEs mit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Er dient dazu, Objekte in der virtuellen Welt zu bewegen oder zu </w:t>
      </w:r>
      <w:r w:rsidR="008E35F4">
        <w:t>rotieren.</w:t>
      </w:r>
    </w:p>
    <w:p w14:paraId="60A8E08C" w14:textId="77777777" w:rsidR="00063C82" w:rsidRPr="0032024C" w:rsidRDefault="00063C82" w:rsidP="0032024C"/>
    <w:p w14:paraId="1B27DEC2" w14:textId="4CCD85BA" w:rsidR="0076125D" w:rsidRPr="008E35F4" w:rsidRDefault="008814E4" w:rsidP="00340D5C">
      <w:pPr>
        <w:pStyle w:val="Listenabsatz"/>
        <w:numPr>
          <w:ilvl w:val="0"/>
          <w:numId w:val="8"/>
        </w:numPr>
        <w:rPr>
          <w:b/>
        </w:rPr>
      </w:pPr>
      <w:r w:rsidRPr="008E35F4">
        <w:rPr>
          <w:b/>
        </w:rPr>
        <w:t>Vir</w:t>
      </w:r>
      <w:r w:rsidR="0076125D" w:rsidRPr="008E35F4">
        <w:rPr>
          <w:b/>
        </w:rPr>
        <w:t xml:space="preserve">tueller </w:t>
      </w:r>
      <w:r w:rsidR="008E35F4" w:rsidRPr="008E35F4">
        <w:rPr>
          <w:b/>
        </w:rPr>
        <w:t>CAVE</w:t>
      </w:r>
      <w:r w:rsidR="00122805">
        <w:rPr>
          <w:b/>
        </w:rPr>
        <w:fldChar w:fldCharType="begin"/>
      </w:r>
      <w:r w:rsidR="00122805">
        <w:instrText xml:space="preserve"> XE "</w:instrText>
      </w:r>
      <w:r w:rsidR="00122805" w:rsidRPr="00E63EBD">
        <w:instrText>CAVE</w:instrText>
      </w:r>
      <w:r w:rsidR="00122805">
        <w:instrText xml:space="preserve">" </w:instrText>
      </w:r>
      <w:r w:rsidR="00122805">
        <w:rPr>
          <w:b/>
        </w:rPr>
        <w:fldChar w:fldCharType="end"/>
      </w:r>
    </w:p>
    <w:p w14:paraId="657904C2" w14:textId="772F5013" w:rsidR="008E35F4" w:rsidRDefault="008E35F4" w:rsidP="008E35F4">
      <w:pPr>
        <w:pStyle w:val="Listenabsatz"/>
        <w:ind w:left="360"/>
        <w:jc w:val="both"/>
      </w:pPr>
      <w:r>
        <w:t>Damit die Verarbeitung der vom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 xml:space="preserve"> gelieferten Informationen vereinfacht werden können und eine visuelle Darstellung möglich ist, wurde ein virtueller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rsidR="00DF6CB7">
        <w:t xml:space="preserve"> in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DF6CB7">
        <w:t xml:space="preserve"> erstellt, welcher dieselben Dimensionen wie der reale CAVE der BFH</w:t>
      </w:r>
      <w:r w:rsidR="00122805">
        <w:fldChar w:fldCharType="begin"/>
      </w:r>
      <w:r w:rsidR="00122805">
        <w:instrText xml:space="preserve"> XE "</w:instrText>
      </w:r>
      <w:r w:rsidR="00122805" w:rsidRPr="0058228F">
        <w:instrText>BFH</w:instrText>
      </w:r>
      <w:r w:rsidR="00122805">
        <w:instrText xml:space="preserve">" </w:instrText>
      </w:r>
      <w:r w:rsidR="00122805">
        <w:fldChar w:fldCharType="end"/>
      </w:r>
      <w:r w:rsidR="00DF6CB7">
        <w:t xml:space="preserve"> hat. Diese genaue Adaptierung ist möglich, weil in Unity die</w:t>
      </w:r>
      <w:r w:rsidR="0076572D">
        <w:t xml:space="preserve"> verwendete</w:t>
      </w:r>
      <w:r w:rsidR="00DF6CB7">
        <w:t xml:space="preserve"> Grösseneinheit einem Meter</w:t>
      </w:r>
      <w:r w:rsidR="0076572D">
        <w:t xml:space="preserve"> in der realen Welt</w:t>
      </w:r>
      <w:r w:rsidR="00DF6CB7">
        <w:t xml:space="preserve"> </w:t>
      </w:r>
      <w:r w:rsidR="000C5BC2">
        <w:t>entspricht</w:t>
      </w:r>
      <w:r w:rsidR="00DF6CB7">
        <w:t>.</w:t>
      </w:r>
    </w:p>
    <w:p w14:paraId="2B4A93DA" w14:textId="77777777" w:rsidR="008C7736" w:rsidRDefault="008C7736" w:rsidP="008E35F4">
      <w:pPr>
        <w:pStyle w:val="Listenabsatz"/>
        <w:ind w:left="360"/>
        <w:jc w:val="both"/>
      </w:pPr>
    </w:p>
    <w:p w14:paraId="6716EA3C" w14:textId="296C27FB" w:rsidR="008C7736" w:rsidRDefault="008C7736" w:rsidP="008E35F4">
      <w:pPr>
        <w:pStyle w:val="Listenabsatz"/>
        <w:ind w:left="360"/>
        <w:jc w:val="both"/>
      </w:pPr>
      <w:r>
        <w:t>Implementiert wurde das mittels einem Prefab</w:t>
      </w:r>
      <w:r w:rsidR="00631DDF">
        <w:rPr>
          <w:rStyle w:val="Funotenzeichen"/>
        </w:rPr>
        <w:footnoteReference w:id="22"/>
      </w:r>
      <w:r w:rsidR="006764E8">
        <w:fldChar w:fldCharType="begin"/>
      </w:r>
      <w:r w:rsidR="006764E8">
        <w:instrText xml:space="preserve"> XE "</w:instrText>
      </w:r>
      <w:r w:rsidR="006764E8" w:rsidRPr="005F7184">
        <w:instrText>Prefab</w:instrText>
      </w:r>
      <w:r w:rsidR="006764E8">
        <w:instrText xml:space="preserve">" </w:instrText>
      </w:r>
      <w:r w:rsidR="006764E8">
        <w:fldChar w:fldCharType="end"/>
      </w:r>
      <w:r>
        <w:t>, welches einmalig in der Hierarchie liegt.</w:t>
      </w:r>
    </w:p>
    <w:p w14:paraId="2EE08561" w14:textId="77777777" w:rsidR="0076572D" w:rsidRDefault="0076572D" w:rsidP="008E35F4">
      <w:pPr>
        <w:pStyle w:val="Listenabsatz"/>
        <w:ind w:left="360"/>
        <w:jc w:val="both"/>
      </w:pPr>
    </w:p>
    <w:p w14:paraId="032438D7" w14:textId="77777777" w:rsidR="009D5DC5" w:rsidRDefault="009D5DC5" w:rsidP="00C70D65">
      <w:pPr>
        <w:pStyle w:val="Listenabsatz"/>
        <w:keepNext/>
        <w:ind w:left="360"/>
        <w:jc w:val="center"/>
      </w:pPr>
      <w:r>
        <w:rPr>
          <w:noProof/>
          <w:lang w:val="en-US"/>
        </w:rPr>
        <w:drawing>
          <wp:inline distT="0" distB="0" distL="0" distR="0" wp14:anchorId="0B0F6677" wp14:editId="194A069D">
            <wp:extent cx="5040000" cy="3898800"/>
            <wp:effectExtent l="0" t="0" r="8255" b="6985"/>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UnityPluginVirtualCAVE.png"/>
                    <pic:cNvPicPr/>
                  </pic:nvPicPr>
                  <pic:blipFill>
                    <a:blip r:embed="rId38">
                      <a:extLst>
                        <a:ext uri="{28A0092B-C50C-407E-A947-70E740481C1C}">
                          <a14:useLocalDpi xmlns:a14="http://schemas.microsoft.com/office/drawing/2010/main" val="0"/>
                        </a:ext>
                      </a:extLst>
                    </a:blip>
                    <a:stretch>
                      <a:fillRect/>
                    </a:stretch>
                  </pic:blipFill>
                  <pic:spPr>
                    <a:xfrm>
                      <a:off x="0" y="0"/>
                      <a:ext cx="5040000" cy="3898800"/>
                    </a:xfrm>
                    <a:prstGeom prst="rect">
                      <a:avLst/>
                    </a:prstGeom>
                  </pic:spPr>
                </pic:pic>
              </a:graphicData>
            </a:graphic>
          </wp:inline>
        </w:drawing>
      </w:r>
    </w:p>
    <w:p w14:paraId="69CC91F6" w14:textId="5DB90A5C" w:rsidR="008E35F4" w:rsidRDefault="009D5DC5" w:rsidP="008C7736">
      <w:pPr>
        <w:pStyle w:val="Beschriftung"/>
        <w:jc w:val="center"/>
      </w:pPr>
      <w:bookmarkStart w:id="62" w:name="_Toc440896304"/>
      <w:r>
        <w:t xml:space="preserve">Abbildung </w:t>
      </w:r>
      <w:r w:rsidR="00F00876">
        <w:fldChar w:fldCharType="begin"/>
      </w:r>
      <w:r w:rsidR="00F00876">
        <w:instrText xml:space="preserve"> SEQ Abbildung \* ARABIC </w:instrText>
      </w:r>
      <w:r w:rsidR="00F00876">
        <w:fldChar w:fldCharType="separate"/>
      </w:r>
      <w:r w:rsidR="00462315">
        <w:rPr>
          <w:noProof/>
        </w:rPr>
        <w:t>24</w:t>
      </w:r>
      <w:r w:rsidR="00F00876">
        <w:rPr>
          <w:noProof/>
        </w:rPr>
        <w:fldChar w:fldCharType="end"/>
      </w:r>
      <w:r>
        <w:t>: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Plugin, virtueller CAVE</w:t>
      </w:r>
      <w:bookmarkEnd w:id="62"/>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p>
    <w:p w14:paraId="6BF2EB16" w14:textId="6C0860AD" w:rsidR="00D05F4D" w:rsidRDefault="00D05F4D" w:rsidP="00D05F4D">
      <w:pPr>
        <w:ind w:left="360"/>
      </w:pPr>
      <w:r>
        <w:t xml:space="preserve">Zusätzlich zum </w:t>
      </w:r>
      <w:r w:rsidR="000B06E5">
        <w:t>CAVE</w:t>
      </w:r>
      <w:r>
        <w:t xml:space="preserve"> sind auch die beiden Devices Eyes</w:t>
      </w:r>
      <w:r w:rsidR="00122805">
        <w:fldChar w:fldCharType="begin"/>
      </w:r>
      <w:r w:rsidR="00122805">
        <w:instrText xml:space="preserve"> XE "</w:instrText>
      </w:r>
      <w:r w:rsidR="00122805" w:rsidRPr="00B220B5">
        <w:instrText>Eyes</w:instrText>
      </w:r>
      <w:r w:rsidR="00122805">
        <w:instrText xml:space="preserve">" </w:instrText>
      </w:r>
      <w:r w:rsidR="00122805">
        <w:fldChar w:fldCharType="end"/>
      </w:r>
      <w:r>
        <w:t xml:space="preserve"> und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 xml:space="preserve"> als virtuelle Objekte in der Hierarchie der Applikation.</w:t>
      </w:r>
    </w:p>
    <w:p w14:paraId="422167A5" w14:textId="77777777" w:rsidR="00F47C2B" w:rsidRDefault="00F47C2B" w:rsidP="00D05F4D">
      <w:pPr>
        <w:ind w:left="360"/>
      </w:pPr>
    </w:p>
    <w:p w14:paraId="1691ED1A" w14:textId="5BAACC76" w:rsidR="00F47C2B" w:rsidRDefault="00F47C2B" w:rsidP="008F6EB0">
      <w:pPr>
        <w:ind w:left="360"/>
        <w:jc w:val="both"/>
      </w:pPr>
      <w:r>
        <w:t>Der virtuelle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 xml:space="preserve"> übernimmt die Position und Rotation der Hauptkamera</w:t>
      </w:r>
      <w:r w:rsidR="006764E8">
        <w:fldChar w:fldCharType="begin"/>
      </w:r>
      <w:r w:rsidR="006764E8">
        <w:instrText xml:space="preserve"> XE "</w:instrText>
      </w:r>
      <w:r w:rsidR="006764E8" w:rsidRPr="00FA4F71">
        <w:instrText>Hauptkamera</w:instrText>
      </w:r>
      <w:r w:rsidR="006764E8">
        <w:instrText xml:space="preserve">" </w:instrText>
      </w:r>
      <w:r w:rsidR="006764E8">
        <w:fldChar w:fldCharType="end"/>
      </w:r>
      <w:r>
        <w:t xml:space="preserve"> der Applikation. Die Korrelation zwischen CAVE und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 xml:space="preserve"> / Eyes</w:t>
      </w:r>
      <w:r w:rsidR="00122805">
        <w:fldChar w:fldCharType="begin"/>
      </w:r>
      <w:r w:rsidR="00122805">
        <w:instrText xml:space="preserve"> XE "</w:instrText>
      </w:r>
      <w:r w:rsidR="00122805" w:rsidRPr="00B220B5">
        <w:instrText>Eyes</w:instrText>
      </w:r>
      <w:r w:rsidR="00122805">
        <w:instrText xml:space="preserve">" </w:instrText>
      </w:r>
      <w:r w:rsidR="00122805">
        <w:fldChar w:fldCharType="end"/>
      </w:r>
      <w:r>
        <w:t xml:space="preserve"> kann nur bestehen, </w:t>
      </w:r>
      <w:r w:rsidR="00CB7E5F">
        <w:t xml:space="preserve">wenn sich der Spieler in der virtuellen Welt auch im virtuellen CAVE befindet. </w:t>
      </w:r>
      <w:r w:rsidR="008F6EB0">
        <w:t>Die Hauptkamera wird rein durch die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2E1404">
        <w:t xml:space="preserve"> </w:t>
      </w:r>
      <w:r w:rsidR="008F6EB0">
        <w:t>Applikation gesteuert und das Plugin hat keinerlei Einfluss darauf, um den Spielmechanismus nicht zu stören.</w:t>
      </w:r>
      <w:r w:rsidR="00264A32">
        <w:t xml:space="preserve"> Damit aber die Checks, wie sich die Devices im CAVE befinden, nach wie vor gemacht werden können, verändert der CAVE die Position und Rotation analog der Hauptkamera.</w:t>
      </w:r>
    </w:p>
    <w:p w14:paraId="70427CD9" w14:textId="77777777" w:rsidR="00D05F4D" w:rsidRDefault="00D05F4D" w:rsidP="00D05F4D">
      <w:pPr>
        <w:ind w:left="360"/>
      </w:pPr>
    </w:p>
    <w:p w14:paraId="443CA507" w14:textId="77777777" w:rsidR="00D05F4D" w:rsidRDefault="00D05F4D" w:rsidP="00C70D65">
      <w:pPr>
        <w:keepNext/>
        <w:ind w:left="360"/>
        <w:jc w:val="center"/>
      </w:pPr>
      <w:r>
        <w:rPr>
          <w:noProof/>
          <w:lang w:val="en-US"/>
        </w:rPr>
        <w:lastRenderedPageBreak/>
        <w:drawing>
          <wp:inline distT="0" distB="0" distL="0" distR="0" wp14:anchorId="298770CA" wp14:editId="47EC7DA4">
            <wp:extent cx="5040000" cy="3535200"/>
            <wp:effectExtent l="0" t="0" r="8255" b="8255"/>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UnityPluginVirtualCAVEWandEyes.png"/>
                    <pic:cNvPicPr/>
                  </pic:nvPicPr>
                  <pic:blipFill>
                    <a:blip r:embed="rId39">
                      <a:extLst>
                        <a:ext uri="{28A0092B-C50C-407E-A947-70E740481C1C}">
                          <a14:useLocalDpi xmlns:a14="http://schemas.microsoft.com/office/drawing/2010/main" val="0"/>
                        </a:ext>
                      </a:extLst>
                    </a:blip>
                    <a:stretch>
                      <a:fillRect/>
                    </a:stretch>
                  </pic:blipFill>
                  <pic:spPr>
                    <a:xfrm>
                      <a:off x="0" y="0"/>
                      <a:ext cx="5040000" cy="3535200"/>
                    </a:xfrm>
                    <a:prstGeom prst="rect">
                      <a:avLst/>
                    </a:prstGeom>
                  </pic:spPr>
                </pic:pic>
              </a:graphicData>
            </a:graphic>
          </wp:inline>
        </w:drawing>
      </w:r>
    </w:p>
    <w:p w14:paraId="41BC7E9A" w14:textId="19A42510" w:rsidR="00D05F4D" w:rsidRDefault="00D05F4D" w:rsidP="00D05F4D">
      <w:pPr>
        <w:pStyle w:val="Beschriftung"/>
        <w:jc w:val="center"/>
      </w:pPr>
      <w:bookmarkStart w:id="63" w:name="_Toc440896305"/>
      <w:r>
        <w:t xml:space="preserve">Abbildung </w:t>
      </w:r>
      <w:r w:rsidR="00F00876">
        <w:fldChar w:fldCharType="begin"/>
      </w:r>
      <w:r w:rsidR="00F00876">
        <w:instrText xml:space="preserve"> SEQ Abbildung \* ARABIC </w:instrText>
      </w:r>
      <w:r w:rsidR="00F00876">
        <w:fldChar w:fldCharType="separate"/>
      </w:r>
      <w:r w:rsidR="00462315">
        <w:rPr>
          <w:noProof/>
        </w:rPr>
        <w:t>25</w:t>
      </w:r>
      <w:r w:rsidR="00F00876">
        <w:rPr>
          <w:noProof/>
        </w:rPr>
        <w:fldChar w:fldCharType="end"/>
      </w:r>
      <w:r>
        <w:t>: Virtueller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 xml:space="preserve"> und Eyes</w:t>
      </w:r>
      <w:bookmarkEnd w:id="63"/>
      <w:r w:rsidR="00122805">
        <w:fldChar w:fldCharType="begin"/>
      </w:r>
      <w:r w:rsidR="00122805">
        <w:instrText xml:space="preserve"> XE "</w:instrText>
      </w:r>
      <w:r w:rsidR="00122805" w:rsidRPr="00B220B5">
        <w:instrText>Eyes</w:instrText>
      </w:r>
      <w:r w:rsidR="00122805">
        <w:instrText xml:space="preserve">" </w:instrText>
      </w:r>
      <w:r w:rsidR="00122805">
        <w:fldChar w:fldCharType="end"/>
      </w:r>
    </w:p>
    <w:p w14:paraId="521A8C67" w14:textId="2CD9F5F8" w:rsidR="00C03266" w:rsidRPr="008C7736" w:rsidRDefault="00C03266" w:rsidP="00340D5C">
      <w:pPr>
        <w:pStyle w:val="Listenabsatz"/>
        <w:numPr>
          <w:ilvl w:val="0"/>
          <w:numId w:val="8"/>
        </w:numPr>
        <w:rPr>
          <w:b/>
        </w:rPr>
      </w:pPr>
      <w:r>
        <w:rPr>
          <w:b/>
        </w:rPr>
        <w:t>Position und Rotation</w:t>
      </w:r>
    </w:p>
    <w:p w14:paraId="0895BCE7" w14:textId="163328AA" w:rsidR="00C03266" w:rsidRDefault="00C03266" w:rsidP="00103E2D">
      <w:pPr>
        <w:ind w:left="360"/>
        <w:jc w:val="both"/>
      </w:pPr>
      <w:r>
        <w:t>Die realen Positions- und Rotationsveränderungen werden direkt</w:t>
      </w:r>
      <w:r w:rsidR="00D45B02">
        <w:t xml:space="preserve"> über 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r>
        <w:t xml:space="preserve"> auf die Objekte abgebildet und ermöglichen somit ein einfaches Auslesen dieser Daten über das API</w:t>
      </w:r>
      <w:r w:rsidR="006764E8">
        <w:fldChar w:fldCharType="begin"/>
      </w:r>
      <w:r w:rsidR="006764E8">
        <w:instrText xml:space="preserve"> XE "</w:instrText>
      </w:r>
      <w:r w:rsidR="006764E8" w:rsidRPr="007F1E15">
        <w:instrText>API</w:instrText>
      </w:r>
      <w:r w:rsidR="006764E8">
        <w:instrText xml:space="preserve">" </w:instrText>
      </w:r>
      <w:r w:rsidR="006764E8">
        <w:fldChar w:fldCharType="end"/>
      </w:r>
      <w:r>
        <w:t>.</w:t>
      </w:r>
    </w:p>
    <w:p w14:paraId="737CAED9" w14:textId="77777777" w:rsidR="00C03266" w:rsidRDefault="00C03266" w:rsidP="00103E2D">
      <w:pPr>
        <w:ind w:left="360"/>
        <w:jc w:val="both"/>
      </w:pPr>
    </w:p>
    <w:bookmarkStart w:id="64" w:name="_MON_1511439733"/>
    <w:bookmarkEnd w:id="64"/>
    <w:p w14:paraId="4A608795" w14:textId="496A13EC" w:rsidR="004F33FF" w:rsidRDefault="0014524B" w:rsidP="004F33FF">
      <w:pPr>
        <w:keepNext/>
        <w:ind w:left="360"/>
        <w:jc w:val="both"/>
      </w:pPr>
      <w:r>
        <w:object w:dxaOrig="9360" w:dyaOrig="360" w14:anchorId="673C1F9D">
          <v:shape id="_x0000_i1026" type="#_x0000_t75" style="width:455.25pt;height:51pt;mso-position-vertical:absolute" o:ole="" filled="t" fillcolor="#d8d8d8 [2732]">
            <v:imagedata r:id="rId40" o:title="" croptop="-51603f" cropbottom="-51603f" cropleft="-1985f" cropright="3969f"/>
          </v:shape>
          <o:OLEObject Type="Embed" ProgID="Word.OpenDocumentText.12" ShapeID="_x0000_i1026" DrawAspect="Content" ObjectID="_1514659520" r:id="rId41"/>
        </w:object>
      </w:r>
    </w:p>
    <w:p w14:paraId="743E494D" w14:textId="4FAE2597" w:rsidR="004F33FF" w:rsidRDefault="004F33FF" w:rsidP="004F33FF">
      <w:pPr>
        <w:pStyle w:val="Beschriftung"/>
        <w:jc w:val="center"/>
      </w:pPr>
      <w:bookmarkStart w:id="65" w:name="_Toc440896368"/>
      <w:r>
        <w:t xml:space="preserve">Quellcode </w:t>
      </w:r>
      <w:r w:rsidR="00F00876">
        <w:fldChar w:fldCharType="begin"/>
      </w:r>
      <w:r w:rsidR="00F00876">
        <w:instrText xml:space="preserve"> SEQ Quellcode \* ARABIC </w:instrText>
      </w:r>
      <w:r w:rsidR="00F00876">
        <w:fldChar w:fldCharType="separate"/>
      </w:r>
      <w:r w:rsidR="00A617F1">
        <w:rPr>
          <w:noProof/>
        </w:rPr>
        <w:t>2</w:t>
      </w:r>
      <w:r w:rsidR="00F00876">
        <w:rPr>
          <w:noProof/>
        </w:rPr>
        <w:fldChar w:fldCharType="end"/>
      </w:r>
      <w:r>
        <w:t>: Zugriff über das API</w:t>
      </w:r>
      <w:bookmarkEnd w:id="65"/>
      <w:r w:rsidR="006764E8">
        <w:fldChar w:fldCharType="begin"/>
      </w:r>
      <w:r w:rsidR="006764E8">
        <w:instrText xml:space="preserve"> XE "</w:instrText>
      </w:r>
      <w:r w:rsidR="006764E8" w:rsidRPr="007F1E15">
        <w:instrText>API</w:instrText>
      </w:r>
      <w:r w:rsidR="006764E8">
        <w:instrText xml:space="preserve">" </w:instrText>
      </w:r>
      <w:r w:rsidR="006764E8">
        <w:fldChar w:fldCharType="end"/>
      </w:r>
    </w:p>
    <w:p w14:paraId="090A8453" w14:textId="40A30E18" w:rsidR="00C03266" w:rsidRDefault="00103E2D" w:rsidP="005E4832">
      <w:pPr>
        <w:ind w:left="360"/>
        <w:jc w:val="both"/>
      </w:pPr>
      <w:r>
        <w:t xml:space="preserve">Das Plugin lässt jedoch zu, einzelne Achsen bei der Positions- und Rotationsfestlegung auszuschliessen. </w:t>
      </w:r>
      <w:r w:rsidR="005E4832">
        <w:t>Hierzu wird die Position, bzw. Rotation, vor der Berechnung des neuen Frames zwischengespeichert und auf die blockierten Achsen auf den ursprünglichen Wert zurückgesetzt.</w:t>
      </w:r>
    </w:p>
    <w:p w14:paraId="0C5E0FEE" w14:textId="77777777" w:rsidR="00D45B02" w:rsidRDefault="00D45B02" w:rsidP="005E4832">
      <w:pPr>
        <w:ind w:left="360"/>
        <w:jc w:val="both"/>
      </w:pPr>
    </w:p>
    <w:p w14:paraId="0F95E518" w14:textId="5FA43017" w:rsidR="00D45B02" w:rsidRDefault="00D45B02" w:rsidP="005E4832">
      <w:pPr>
        <w:ind w:left="360"/>
        <w:jc w:val="both"/>
      </w:pPr>
      <w:r>
        <w:t>Statt eine Achse komplett zu blockieren, lässt sich auch die Sensibilität adaptieren. Der Standardwert ist 1, was bedeutet, dass im realen Cave eine Verschiebung von einem Meter genau einem Meter in der virtuellen Welt entspricht. Wird die Sensibilität jedoch unter 1 gesetzt, bewegt sich der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 xml:space="preserve"> langsamer und es wird eine kleinere Bewegung virtuell ausgeführt.</w:t>
      </w:r>
    </w:p>
    <w:p w14:paraId="7B4B0BA4" w14:textId="77777777" w:rsidR="00C03266" w:rsidRPr="00D05F4D" w:rsidRDefault="00C03266" w:rsidP="002B4B67">
      <w:pPr>
        <w:ind w:left="360"/>
      </w:pPr>
    </w:p>
    <w:p w14:paraId="3B97CE1A" w14:textId="232FA7D6" w:rsidR="00882AA0" w:rsidRPr="008C7736" w:rsidRDefault="006C354F" w:rsidP="00340D5C">
      <w:pPr>
        <w:pStyle w:val="Listenabsatz"/>
        <w:numPr>
          <w:ilvl w:val="0"/>
          <w:numId w:val="8"/>
        </w:numPr>
        <w:rPr>
          <w:b/>
        </w:rPr>
      </w:pPr>
      <w:r w:rsidRPr="008C7736">
        <w:rPr>
          <w:b/>
        </w:rPr>
        <w:t>Mouse Cursor</w:t>
      </w:r>
    </w:p>
    <w:p w14:paraId="62FF51E7" w14:textId="0CD22664" w:rsidR="008C7736" w:rsidRDefault="00700923" w:rsidP="00700923">
      <w:pPr>
        <w:pStyle w:val="Listenabsatz"/>
        <w:ind w:left="360"/>
        <w:jc w:val="both"/>
      </w:pPr>
      <w:r>
        <w:t>Um möglichst generisch die Steuerung der Applikationen übernehmen zu können, ist es unerlässlich, die Mauspositio</w:t>
      </w:r>
      <w:r w:rsidR="005C6AA3">
        <w:t>n mittels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rsidR="005C6AA3">
        <w:t xml:space="preserve"> setzen zu können, weil das häufig das primäre Inputgerät ist.</w:t>
      </w:r>
      <w:r>
        <w:t xml:space="preserve"> Wird auf dieser Ebene des </w:t>
      </w:r>
      <w:r w:rsidR="006C354F">
        <w:t>Betriebssystems</w:t>
      </w:r>
      <w:r>
        <w:t xml:space="preserve"> bereits Hand angelegt, entfallen spezifische</w:t>
      </w:r>
      <w:r w:rsidR="00BC052C">
        <w:t xml:space="preserve"> Mappings auf Applikationslevel um die Steuerung übernehmen zu können.</w:t>
      </w:r>
    </w:p>
    <w:p w14:paraId="1822CB9F" w14:textId="77777777" w:rsidR="00700923" w:rsidRDefault="00700923" w:rsidP="00700923">
      <w:pPr>
        <w:pStyle w:val="Listenabsatz"/>
        <w:ind w:left="360"/>
        <w:jc w:val="both"/>
      </w:pPr>
    </w:p>
    <w:p w14:paraId="726EB2D7" w14:textId="2E68099A" w:rsidR="00700923" w:rsidRDefault="009E7597" w:rsidP="00700923">
      <w:pPr>
        <w:pStyle w:val="Listenabsatz"/>
        <w:ind w:left="360"/>
        <w:jc w:val="both"/>
      </w:pPr>
      <w:r>
        <w:t>Dazu wird ermittelt, wohin der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 xml:space="preserve"> zielt. Die Verlängerung der x-Achse, also eine Gerade </w:t>
      </w:r>
      <w:r w:rsidR="00264FFD">
        <w:t>definiert durch die</w:t>
      </w:r>
      <w:r>
        <w:t xml:space="preserve"> Rotation des Wands, kann einen Schnittpunkt mit einer Leinwand des CAVEs haben.</w:t>
      </w:r>
    </w:p>
    <w:p w14:paraId="160DA9C1" w14:textId="77777777" w:rsidR="009E7597" w:rsidRDefault="009E7597" w:rsidP="00700923">
      <w:pPr>
        <w:pStyle w:val="Listenabsatz"/>
        <w:ind w:left="360"/>
        <w:jc w:val="both"/>
      </w:pPr>
    </w:p>
    <w:p w14:paraId="704C3DE9" w14:textId="77777777" w:rsidR="00264FFD" w:rsidRDefault="00264FFD" w:rsidP="00C70D65">
      <w:pPr>
        <w:pStyle w:val="Listenabsatz"/>
        <w:keepNext/>
        <w:ind w:left="360"/>
        <w:jc w:val="center"/>
      </w:pPr>
      <w:r>
        <w:rPr>
          <w:noProof/>
          <w:lang w:val="en-US"/>
        </w:rPr>
        <w:lastRenderedPageBreak/>
        <w:drawing>
          <wp:inline distT="0" distB="0" distL="0" distR="0" wp14:anchorId="2F3C3F4C" wp14:editId="569CD6CA">
            <wp:extent cx="5040000" cy="3520800"/>
            <wp:effectExtent l="0" t="0" r="8255" b="381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UnityPluginVirtualCAVEWithWand.png"/>
                    <pic:cNvPicPr/>
                  </pic:nvPicPr>
                  <pic:blipFill>
                    <a:blip r:embed="rId42">
                      <a:extLst>
                        <a:ext uri="{28A0092B-C50C-407E-A947-70E740481C1C}">
                          <a14:useLocalDpi xmlns:a14="http://schemas.microsoft.com/office/drawing/2010/main" val="0"/>
                        </a:ext>
                      </a:extLst>
                    </a:blip>
                    <a:stretch>
                      <a:fillRect/>
                    </a:stretch>
                  </pic:blipFill>
                  <pic:spPr>
                    <a:xfrm>
                      <a:off x="0" y="0"/>
                      <a:ext cx="5040000" cy="3520800"/>
                    </a:xfrm>
                    <a:prstGeom prst="rect">
                      <a:avLst/>
                    </a:prstGeom>
                  </pic:spPr>
                </pic:pic>
              </a:graphicData>
            </a:graphic>
          </wp:inline>
        </w:drawing>
      </w:r>
    </w:p>
    <w:p w14:paraId="25361959" w14:textId="747843FC" w:rsidR="009E7597" w:rsidRDefault="00264FFD" w:rsidP="00C70D65">
      <w:pPr>
        <w:pStyle w:val="Beschriftung"/>
        <w:ind w:left="360"/>
        <w:jc w:val="center"/>
      </w:pPr>
      <w:bookmarkStart w:id="66" w:name="_Toc440896306"/>
      <w:r>
        <w:t xml:space="preserve">Abbildung </w:t>
      </w:r>
      <w:r w:rsidR="00F00876">
        <w:fldChar w:fldCharType="begin"/>
      </w:r>
      <w:r w:rsidR="00F00876">
        <w:instrText xml:space="preserve"> SEQ Abbildung \* ARABIC </w:instrText>
      </w:r>
      <w:r w:rsidR="00F00876">
        <w:fldChar w:fldCharType="separate"/>
      </w:r>
      <w:r w:rsidR="00462315">
        <w:rPr>
          <w:noProof/>
        </w:rPr>
        <w:t>26</w:t>
      </w:r>
      <w:r w:rsidR="00F00876">
        <w:rPr>
          <w:noProof/>
        </w:rPr>
        <w:fldChar w:fldCharType="end"/>
      </w:r>
      <w:r>
        <w:t>: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Plugin, Schnittpunkt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 xml:space="preserve"> / CAVE</w:t>
      </w:r>
      <w:bookmarkEnd w:id="66"/>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p>
    <w:p w14:paraId="3FE03AB4" w14:textId="3404E082" w:rsidR="00264FFD" w:rsidRDefault="00740CC6" w:rsidP="00700923">
      <w:pPr>
        <w:pStyle w:val="Listenabsatz"/>
        <w:ind w:left="360"/>
        <w:jc w:val="both"/>
      </w:pPr>
      <w:r>
        <w:t>Der Schnittpunkt wird von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mit einem Raycast</w:t>
      </w:r>
      <w:r w:rsidR="006764E8">
        <w:fldChar w:fldCharType="begin"/>
      </w:r>
      <w:r w:rsidR="006764E8">
        <w:instrText xml:space="preserve"> XE "</w:instrText>
      </w:r>
      <w:r w:rsidR="006764E8" w:rsidRPr="004C5348">
        <w:instrText>Raycast</w:instrText>
      </w:r>
      <w:r w:rsidR="006764E8">
        <w:instrText xml:space="preserve">" </w:instrText>
      </w:r>
      <w:r w:rsidR="006764E8">
        <w:fldChar w:fldCharType="end"/>
      </w:r>
      <w:r>
        <w:t xml:space="preserve"> ermittelt.</w:t>
      </w:r>
    </w:p>
    <w:p w14:paraId="31E306BD" w14:textId="77777777" w:rsidR="00740CC6" w:rsidRDefault="00740CC6" w:rsidP="00700923">
      <w:pPr>
        <w:pStyle w:val="Listenabsatz"/>
        <w:ind w:left="360"/>
        <w:jc w:val="both"/>
      </w:pPr>
    </w:p>
    <w:bookmarkStart w:id="67" w:name="_MON_1509723661"/>
    <w:bookmarkEnd w:id="67"/>
    <w:p w14:paraId="08F144F2" w14:textId="6C06C76B" w:rsidR="00473A25" w:rsidRDefault="00653AF6" w:rsidP="00473A25">
      <w:pPr>
        <w:pStyle w:val="Listenabsatz"/>
        <w:keepNext/>
        <w:ind w:left="360"/>
        <w:jc w:val="both"/>
      </w:pPr>
      <w:r>
        <w:object w:dxaOrig="9382" w:dyaOrig="2353" w14:anchorId="18F051B7">
          <v:shape id="_x0000_i1027" type="#_x0000_t75" style="width:454.5pt;height:136.5pt" o:ole="" filled="t" fillcolor="#d8d8d8 [2732]">
            <v:imagedata r:id="rId43" o:title="" croptop="-6315f" cropbottom="-6315f" cropleft="-1980f" cropright="3960f"/>
          </v:shape>
          <o:OLEObject Type="Embed" ProgID="Word.OpenDocumentText.12" ShapeID="_x0000_i1027" DrawAspect="Content" ObjectID="_1514659521" r:id="rId44"/>
        </w:object>
      </w:r>
    </w:p>
    <w:p w14:paraId="2AEEB0F0" w14:textId="41D508E9" w:rsidR="00473A25" w:rsidRDefault="00473A25" w:rsidP="00473A25">
      <w:pPr>
        <w:pStyle w:val="Beschriftung"/>
        <w:jc w:val="center"/>
      </w:pPr>
      <w:bookmarkStart w:id="68" w:name="_Toc440896369"/>
      <w:r>
        <w:t xml:space="preserve">Quellcode </w:t>
      </w:r>
      <w:r w:rsidR="00F00876">
        <w:fldChar w:fldCharType="begin"/>
      </w:r>
      <w:r w:rsidR="00F00876">
        <w:instrText xml:space="preserve"> SEQ Quellcode \* ARABIC </w:instrText>
      </w:r>
      <w:r w:rsidR="00F00876">
        <w:fldChar w:fldCharType="separate"/>
      </w:r>
      <w:r w:rsidR="00A617F1">
        <w:rPr>
          <w:noProof/>
        </w:rPr>
        <w:t>3</w:t>
      </w:r>
      <w:r w:rsidR="00F00876">
        <w:rPr>
          <w:noProof/>
        </w:rPr>
        <w:fldChar w:fldCharType="end"/>
      </w:r>
      <w:r>
        <w:t>: Raycast</w:t>
      </w:r>
      <w:bookmarkEnd w:id="68"/>
      <w:r w:rsidR="006764E8">
        <w:fldChar w:fldCharType="begin"/>
      </w:r>
      <w:r w:rsidR="006764E8">
        <w:instrText xml:space="preserve"> XE "</w:instrText>
      </w:r>
      <w:r w:rsidR="006764E8" w:rsidRPr="004C5348">
        <w:instrText>Raycast</w:instrText>
      </w:r>
      <w:r w:rsidR="006764E8">
        <w:instrText xml:space="preserve">" </w:instrText>
      </w:r>
      <w:r w:rsidR="006764E8">
        <w:fldChar w:fldCharType="end"/>
      </w:r>
    </w:p>
    <w:p w14:paraId="123AB58A" w14:textId="22111033" w:rsidR="00B10A66" w:rsidRDefault="00D63BF3" w:rsidP="00B10A66">
      <w:pPr>
        <w:pStyle w:val="Listenabsatz"/>
        <w:ind w:left="360"/>
        <w:jc w:val="both"/>
      </w:pPr>
      <w:r>
        <w:t>Ausgehend vom virtuellen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 xml:space="preserve"> wird ein sogenannter Ray geschossen, welcher wahlweise nach der ersten Kollision abbricht und das getroffene Hit-Objekt zurückgibt oder durch sämtliche </w:t>
      </w:r>
      <w:r w:rsidR="0089554A">
        <w:t>Colliders</w:t>
      </w:r>
      <w:r>
        <w:t xml:space="preserve"> weiterfliegt und alle Ergebnisse als </w:t>
      </w:r>
      <w:r w:rsidR="006C354F">
        <w:t>Rückgabewert</w:t>
      </w:r>
      <w:r>
        <w:t xml:space="preserve"> liefert.</w:t>
      </w:r>
    </w:p>
    <w:p w14:paraId="22A3D4A7" w14:textId="77777777" w:rsidR="00D63BF3" w:rsidRDefault="00D63BF3" w:rsidP="00700923">
      <w:pPr>
        <w:pStyle w:val="Listenabsatz"/>
        <w:ind w:left="360"/>
        <w:jc w:val="both"/>
      </w:pPr>
    </w:p>
    <w:p w14:paraId="62899E82" w14:textId="118200DA" w:rsidR="00F32C36" w:rsidRDefault="00D63BF3" w:rsidP="004C08AB">
      <w:pPr>
        <w:pStyle w:val="Listenabsatz"/>
        <w:ind w:left="360"/>
        <w:jc w:val="both"/>
      </w:pPr>
      <w:r>
        <w:t xml:space="preserve">Der exakte Schnittpunkt auf der getroffenen Fläche liefert nun die benötigten Informationen, um </w:t>
      </w:r>
      <w:r w:rsidR="006C12B1">
        <w:t xml:space="preserve">den </w:t>
      </w:r>
      <w:r w:rsidR="003B6EA2">
        <w:t>Mouse Cursor</w:t>
      </w:r>
      <w:r w:rsidR="006C12B1">
        <w:t xml:space="preserve"> auf Betriebssysteme</w:t>
      </w:r>
      <w:r>
        <w:t>bene festzulegen.</w:t>
      </w:r>
      <w:r w:rsidR="0089554A">
        <w:t xml:space="preserve"> </w:t>
      </w:r>
      <w:r w:rsidR="00D72F0C">
        <w:t>Zunächst muss aber noch unterschieden werden, welche Leinwand betroffen ist.</w:t>
      </w:r>
      <w:r w:rsidR="0089554A">
        <w:t xml:space="preserve"> Das Mapping funktioniert </w:t>
      </w:r>
      <w:r w:rsidR="002606EA">
        <w:t>so, dass bei einem Auftreffen auf die linke Leinwand der Cursor</w:t>
      </w:r>
      <w:r w:rsidR="006764E8">
        <w:fldChar w:fldCharType="begin"/>
      </w:r>
      <w:r w:rsidR="006764E8">
        <w:instrText xml:space="preserve"> XE "</w:instrText>
      </w:r>
      <w:r w:rsidR="006764E8" w:rsidRPr="00A848C8">
        <w:instrText>Cursor</w:instrText>
      </w:r>
      <w:r w:rsidR="006764E8">
        <w:instrText xml:space="preserve">" </w:instrText>
      </w:r>
      <w:r w:rsidR="006764E8">
        <w:fldChar w:fldCharType="end"/>
      </w:r>
      <w:r w:rsidR="002606EA">
        <w:t xml:space="preserve"> im ersten, oberen Achtel des Bildschirms </w:t>
      </w:r>
      <w:r w:rsidR="00367A14">
        <w:t>festgelegt wird und der Cursor auf den zweiten</w:t>
      </w:r>
      <w:r w:rsidR="00A52B86">
        <w:t>, oberen Achtel</w:t>
      </w:r>
      <w:r w:rsidR="00A3476A">
        <w:t xml:space="preserve"> mit Hilfe des GUI</w:t>
      </w:r>
      <w:r w:rsidR="00122805">
        <w:fldChar w:fldCharType="begin"/>
      </w:r>
      <w:r w:rsidR="00122805">
        <w:instrText xml:space="preserve"> XE "</w:instrText>
      </w:r>
      <w:r w:rsidR="00122805" w:rsidRPr="0078572D">
        <w:instrText>GUI</w:instrText>
      </w:r>
      <w:r w:rsidR="00122805">
        <w:instrText xml:space="preserve">" </w:instrText>
      </w:r>
      <w:r w:rsidR="00122805">
        <w:fldChar w:fldCharType="end"/>
      </w:r>
      <w:r w:rsidR="00A3476A">
        <w:t>-Systems</w:t>
      </w:r>
      <w:r w:rsidR="00A52B86">
        <w:t xml:space="preserve"> dupliziert wird, damit bei der stereoskopischen Projektion beide Augen den Cursor sehen.</w:t>
      </w:r>
      <w:r w:rsidR="006C12B1">
        <w:t xml:space="preserve"> Bei der Front-Leinwand dasselbe mit dem 3. </w:t>
      </w:r>
      <w:r w:rsidR="00BA4190">
        <w:t>u</w:t>
      </w:r>
      <w:r w:rsidR="006C12B1">
        <w:t>nd 4. Achtel.</w:t>
      </w:r>
      <w:r w:rsidR="00A52B86">
        <w:t xml:space="preserve"> Findet der Schnittpunkt auf der rechten oder unteren Leinwand statt, wird der Cursor in der unteren Hälfte des Betriebssystems platziert.</w:t>
      </w:r>
      <w:r w:rsidR="004C08AB">
        <w:t xml:space="preserve"> Weitere Informationen zur Aufteilung der Viewports auf dem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4C08AB">
        <w:t>-Server mittels Unity</w:t>
      </w:r>
      <w:r w:rsidR="002E1404">
        <w:t xml:space="preserve"> </w:t>
      </w:r>
      <w:r w:rsidR="004C08AB">
        <w:t xml:space="preserve">Plugin werden im Kapitel „Unity Plugin“ </w:t>
      </w:r>
      <w:r w:rsidR="0095503F">
        <w:t>behandelt</w:t>
      </w:r>
      <w:r w:rsidR="004C08AB">
        <w:t>.</w:t>
      </w:r>
    </w:p>
    <w:p w14:paraId="657CA98D" w14:textId="77777777" w:rsidR="00972769" w:rsidRDefault="00285A7E" w:rsidP="00C70D65">
      <w:pPr>
        <w:pStyle w:val="Listenabsatz"/>
        <w:keepNext/>
        <w:ind w:left="360"/>
        <w:jc w:val="center"/>
      </w:pPr>
      <w:r>
        <w:rPr>
          <w:noProof/>
          <w:lang w:val="en-US"/>
        </w:rPr>
        <w:lastRenderedPageBreak/>
        <w:drawing>
          <wp:inline distT="0" distB="0" distL="0" distR="0" wp14:anchorId="3B778B19" wp14:editId="50817355">
            <wp:extent cx="5040000" cy="1875600"/>
            <wp:effectExtent l="0" t="0" r="8255" b="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ave_mapping_mosaic.png"/>
                    <pic:cNvPicPr/>
                  </pic:nvPicPr>
                  <pic:blipFill rotWithShape="1">
                    <a:blip r:embed="rId45">
                      <a:extLst>
                        <a:ext uri="{28A0092B-C50C-407E-A947-70E740481C1C}">
                          <a14:useLocalDpi xmlns:a14="http://schemas.microsoft.com/office/drawing/2010/main" val="0"/>
                        </a:ext>
                      </a:extLst>
                    </a:blip>
                    <a:srcRect l="6260" b="9453"/>
                    <a:stretch/>
                  </pic:blipFill>
                  <pic:spPr bwMode="auto">
                    <a:xfrm>
                      <a:off x="0" y="0"/>
                      <a:ext cx="5040000" cy="1875600"/>
                    </a:xfrm>
                    <a:prstGeom prst="rect">
                      <a:avLst/>
                    </a:prstGeom>
                    <a:ln>
                      <a:noFill/>
                    </a:ln>
                    <a:extLst>
                      <a:ext uri="{53640926-AAD7-44D8-BBD7-CCE9431645EC}">
                        <a14:shadowObscured xmlns:a14="http://schemas.microsoft.com/office/drawing/2010/main"/>
                      </a:ext>
                    </a:extLst>
                  </pic:spPr>
                </pic:pic>
              </a:graphicData>
            </a:graphic>
          </wp:inline>
        </w:drawing>
      </w:r>
    </w:p>
    <w:p w14:paraId="5492C208" w14:textId="55866F39" w:rsidR="00F32C36" w:rsidRDefault="00972769" w:rsidP="00C70D65">
      <w:pPr>
        <w:pStyle w:val="Beschriftung"/>
        <w:ind w:left="360"/>
        <w:jc w:val="center"/>
      </w:pPr>
      <w:bookmarkStart w:id="69" w:name="_Toc440896307"/>
      <w:r>
        <w:t xml:space="preserve">Abbildung </w:t>
      </w:r>
      <w:r w:rsidR="00F00876">
        <w:fldChar w:fldCharType="begin"/>
      </w:r>
      <w:r w:rsidR="00F00876">
        <w:instrText xml:space="preserve"> SEQ Abbildung \* ARABIC </w:instrText>
      </w:r>
      <w:r w:rsidR="00F00876">
        <w:fldChar w:fldCharType="separate"/>
      </w:r>
      <w:r w:rsidR="00462315">
        <w:rPr>
          <w:noProof/>
        </w:rPr>
        <w:t>27</w:t>
      </w:r>
      <w:r w:rsidR="00F00876">
        <w:rPr>
          <w:noProof/>
        </w:rPr>
        <w:fldChar w:fldCharType="end"/>
      </w:r>
      <w:r>
        <w:t>: Zuordnung Schnittpunkt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 xml:space="preserve"> und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Server</w:t>
      </w:r>
      <w:bookmarkEnd w:id="69"/>
    </w:p>
    <w:p w14:paraId="290DF4A9" w14:textId="7D4B25F0" w:rsidR="002317FE" w:rsidRDefault="00780D5E" w:rsidP="002317FE">
      <w:pPr>
        <w:pStyle w:val="Listenabsatz"/>
        <w:ind w:left="360"/>
        <w:jc w:val="both"/>
      </w:pPr>
      <w:r>
        <w:t>Auf dem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Server ist somit jeweils der erste Punkt die reale Position des Cursors und der zweite, gleichfarbige Punkt eine Duplikation für das rechte Auge. Der reale Cursor</w:t>
      </w:r>
      <w:r w:rsidR="006764E8">
        <w:fldChar w:fldCharType="begin"/>
      </w:r>
      <w:r w:rsidR="006764E8">
        <w:instrText xml:space="preserve"> XE "</w:instrText>
      </w:r>
      <w:r w:rsidR="006764E8" w:rsidRPr="00A848C8">
        <w:instrText>Cursor</w:instrText>
      </w:r>
      <w:r w:rsidR="006764E8">
        <w:instrText xml:space="preserve">" </w:instrText>
      </w:r>
      <w:r w:rsidR="006764E8">
        <w:fldChar w:fldCharType="end"/>
      </w:r>
      <w:r>
        <w:t xml:space="preserve"> wird jedoch nie dargestellt, weil die Kopie, welche mittels GUI</w:t>
      </w:r>
      <w:r w:rsidR="00122805">
        <w:fldChar w:fldCharType="begin"/>
      </w:r>
      <w:r w:rsidR="00122805">
        <w:instrText xml:space="preserve"> XE "</w:instrText>
      </w:r>
      <w:r w:rsidR="00122805" w:rsidRPr="0078572D">
        <w:instrText>GUI</w:instrText>
      </w:r>
      <w:r w:rsidR="00122805">
        <w:instrText xml:space="preserve">" </w:instrText>
      </w:r>
      <w:r w:rsidR="00122805">
        <w:fldChar w:fldCharType="end"/>
      </w:r>
      <w:r>
        <w:t>-System dargestellt wird, immer einen zeitlichen Versatz aufw</w:t>
      </w:r>
      <w:r w:rsidR="005424D0">
        <w:t>eist und für den Benutzer ein Störfaktor darstellt. Aus diesem Grund wird der Cursor zwar platziert, damit sämtliche über den Cursor laufenden Inputs nach wie vor funktionieren,</w:t>
      </w:r>
      <w:r w:rsidR="002317FE">
        <w:t xml:space="preserve"> jedoch ausgeblendet und</w:t>
      </w:r>
      <w:r w:rsidR="005424D0">
        <w:t xml:space="preserve"> angezeigt wird eine </w:t>
      </w:r>
      <w:r w:rsidR="00D05F4D">
        <w:t>Cursor-</w:t>
      </w:r>
      <w:r w:rsidR="005424D0">
        <w:t>Grafik.</w:t>
      </w:r>
    </w:p>
    <w:p w14:paraId="332E90D9" w14:textId="77777777" w:rsidR="002317FE" w:rsidRDefault="002317FE" w:rsidP="002317FE">
      <w:pPr>
        <w:pStyle w:val="Listenabsatz"/>
        <w:ind w:left="360"/>
        <w:jc w:val="both"/>
      </w:pPr>
    </w:p>
    <w:p w14:paraId="1688E072" w14:textId="41E14979" w:rsidR="002317FE" w:rsidRPr="008C7736" w:rsidRDefault="002317FE" w:rsidP="00340D5C">
      <w:pPr>
        <w:pStyle w:val="Listenabsatz"/>
        <w:numPr>
          <w:ilvl w:val="0"/>
          <w:numId w:val="8"/>
        </w:numPr>
        <w:rPr>
          <w:b/>
        </w:rPr>
      </w:pPr>
      <w:r>
        <w:rPr>
          <w:b/>
        </w:rPr>
        <w:t>Buttons</w:t>
      </w:r>
    </w:p>
    <w:p w14:paraId="20AF957F" w14:textId="27737892" w:rsidR="002317FE" w:rsidRDefault="002317FE" w:rsidP="009952CB">
      <w:pPr>
        <w:ind w:left="360"/>
        <w:jc w:val="both"/>
      </w:pPr>
      <w:r>
        <w:t>Der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 xml:space="preserve"> verfügt über verschiedene Inputs. Nebst dem analogen Joystick </w:t>
      </w:r>
      <w:r w:rsidR="00746A24">
        <w:t>sind</w:t>
      </w:r>
      <w:r>
        <w:t xml:space="preserve"> ein Button auf der Rückseite und vier weitere Buttons auf der Vorderseite angebracht. Zusätzlich lässt sich der Joystick nach unten drücken.</w:t>
      </w:r>
    </w:p>
    <w:p w14:paraId="2B4BBF67" w14:textId="77777777" w:rsidR="002317FE" w:rsidRDefault="002317FE" w:rsidP="009952CB">
      <w:pPr>
        <w:ind w:left="360"/>
        <w:jc w:val="both"/>
      </w:pPr>
    </w:p>
    <w:p w14:paraId="0E8D613E" w14:textId="7677B846" w:rsidR="002317FE" w:rsidRDefault="009952CB" w:rsidP="009952CB">
      <w:pPr>
        <w:ind w:left="360"/>
        <w:jc w:val="both"/>
      </w:pPr>
      <w:r>
        <w:t>Dem Benutzer soll die Freiheit haben zu entscheiden, welche Aktionen beim Drücken dieser Buttons ausgeführt werden und damit wiederum eine möglichst grosse Bandbreite von Applikationen abgedeckt werden können, ist für jeder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-Input eine Keyboard- oder Mauseingabe auswählbar.</w:t>
      </w:r>
    </w:p>
    <w:p w14:paraId="6FF9ED0B" w14:textId="77777777" w:rsidR="009952CB" w:rsidRDefault="009952CB" w:rsidP="002317FE">
      <w:pPr>
        <w:ind w:left="360"/>
      </w:pPr>
    </w:p>
    <w:p w14:paraId="7096C6A5" w14:textId="77777777" w:rsidR="009952CB" w:rsidRDefault="009952CB" w:rsidP="009952CB">
      <w:pPr>
        <w:keepNext/>
        <w:ind w:left="360"/>
        <w:jc w:val="center"/>
      </w:pPr>
      <w:r>
        <w:rPr>
          <w:noProof/>
          <w:lang w:val="en-US"/>
        </w:rPr>
        <w:drawing>
          <wp:inline distT="0" distB="0" distL="0" distR="0" wp14:anchorId="4AF3E8A5" wp14:editId="2D63A8EA">
            <wp:extent cx="3600000" cy="968400"/>
            <wp:effectExtent l="0" t="0" r="635" b="3175"/>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UnityPluginWandButtonInput.png"/>
                    <pic:cNvPicPr/>
                  </pic:nvPicPr>
                  <pic:blipFill>
                    <a:blip r:embed="rId46">
                      <a:extLst>
                        <a:ext uri="{28A0092B-C50C-407E-A947-70E740481C1C}">
                          <a14:useLocalDpi xmlns:a14="http://schemas.microsoft.com/office/drawing/2010/main" val="0"/>
                        </a:ext>
                      </a:extLst>
                    </a:blip>
                    <a:stretch>
                      <a:fillRect/>
                    </a:stretch>
                  </pic:blipFill>
                  <pic:spPr>
                    <a:xfrm>
                      <a:off x="0" y="0"/>
                      <a:ext cx="3600000" cy="968400"/>
                    </a:xfrm>
                    <a:prstGeom prst="rect">
                      <a:avLst/>
                    </a:prstGeom>
                  </pic:spPr>
                </pic:pic>
              </a:graphicData>
            </a:graphic>
          </wp:inline>
        </w:drawing>
      </w:r>
    </w:p>
    <w:p w14:paraId="6207AAE4" w14:textId="13A16E13" w:rsidR="009952CB" w:rsidRDefault="009952CB" w:rsidP="009952CB">
      <w:pPr>
        <w:pStyle w:val="Beschriftung"/>
        <w:jc w:val="center"/>
      </w:pPr>
      <w:bookmarkStart w:id="70" w:name="_Toc440896308"/>
      <w:r>
        <w:t xml:space="preserve">Abbildung </w:t>
      </w:r>
      <w:r w:rsidR="00F00876">
        <w:fldChar w:fldCharType="begin"/>
      </w:r>
      <w:r w:rsidR="00F00876">
        <w:instrText xml:space="preserve"> SEQ Abbildung \* ARABIC </w:instrText>
      </w:r>
      <w:r w:rsidR="00F00876">
        <w:fldChar w:fldCharType="separate"/>
      </w:r>
      <w:r w:rsidR="00462315">
        <w:rPr>
          <w:noProof/>
        </w:rPr>
        <w:t>28</w:t>
      </w:r>
      <w:r w:rsidR="00F00876">
        <w:rPr>
          <w:noProof/>
        </w:rPr>
        <w:fldChar w:fldCharType="end"/>
      </w:r>
      <w:r>
        <w:t>: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 xml:space="preserve"> Button Zuordnung</w:t>
      </w:r>
      <w:bookmarkEnd w:id="70"/>
    </w:p>
    <w:p w14:paraId="34D83064" w14:textId="7300579D" w:rsidR="00A62E8D" w:rsidRDefault="00AB2A82" w:rsidP="00482CA0">
      <w:pPr>
        <w:ind w:left="360"/>
        <w:jc w:val="both"/>
      </w:pPr>
      <w:r>
        <w:t>Die Auswahlmöglichkeiten beschränken sic</w:t>
      </w:r>
      <w:r w:rsidR="003B6EA2">
        <w:t>h auf eine erstellte Liste von E</w:t>
      </w:r>
      <w:r>
        <w:t>nums, die direkt an einen virtuellen Keycode</w:t>
      </w:r>
      <w:r w:rsidR="006764E8">
        <w:fldChar w:fldCharType="begin"/>
      </w:r>
      <w:r w:rsidR="006764E8">
        <w:instrText xml:space="preserve"> XE "</w:instrText>
      </w:r>
      <w:r w:rsidR="006764E8" w:rsidRPr="00B04770">
        <w:instrText>Keycode</w:instrText>
      </w:r>
      <w:r w:rsidR="006764E8">
        <w:instrText xml:space="preserve">" </w:instrText>
      </w:r>
      <w:r w:rsidR="006764E8">
        <w:fldChar w:fldCharType="end"/>
      </w:r>
      <w:r>
        <w:t xml:space="preserve"> der InputSimulator</w:t>
      </w:r>
      <w:r w:rsidR="00FC1B07">
        <w:fldChar w:fldCharType="begin"/>
      </w:r>
      <w:r w:rsidR="00FC1B07">
        <w:instrText xml:space="preserve"> XE "</w:instrText>
      </w:r>
      <w:r w:rsidR="00FC1B07" w:rsidRPr="00D85CF0">
        <w:instrText>InputSimulator</w:instrText>
      </w:r>
      <w:r w:rsidR="00FC1B07">
        <w:instrText xml:space="preserve">" </w:instrText>
      </w:r>
      <w:r w:rsidR="00FC1B07">
        <w:fldChar w:fldCharType="end"/>
      </w:r>
      <w:r w:rsidR="00CA2887">
        <w:rPr>
          <w:rStyle w:val="Funotenzeichen"/>
        </w:rPr>
        <w:footnoteReference w:id="23"/>
      </w:r>
      <w:r>
        <w:t xml:space="preserve">-Bibliothek geknüpft sind. </w:t>
      </w:r>
      <w:r w:rsidR="00A62E8D">
        <w:t>Wird nun also beim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rsidR="00A62E8D">
        <w:t xml:space="preserve"> ein Button betätigt, wird diese Information über das 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r w:rsidR="00A62E8D">
        <w:t>-Protokoll ans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2E1404">
        <w:t xml:space="preserve"> </w:t>
      </w:r>
      <w:r w:rsidR="00A62E8D">
        <w:t>Plugin geliefert und mittels dem InputSimulator ein Tastendruck simuliert.</w:t>
      </w:r>
      <w:r w:rsidR="00482CA0">
        <w:t xml:space="preserve"> Der grosse Vorteil hier ist wiederum, dass Unity nicht unterscheiden kann, ob dieser Tastendruck </w:t>
      </w:r>
      <w:r w:rsidR="00472295">
        <w:t>von einer Tastatur</w:t>
      </w:r>
      <w:r w:rsidR="00482CA0">
        <w:t xml:space="preserve"> kommt oder im Unity</w:t>
      </w:r>
      <w:r w:rsidR="002E1404">
        <w:t xml:space="preserve"> </w:t>
      </w:r>
      <w:r w:rsidR="00482CA0">
        <w:t>Plugin initialisiert wurde. Die Abfrage in der Applikation, ob eine Taste gedrückt wurde, kann also wie gewohnt über die Input-Klasse gemacht werden und braucht keine spezielle, vom Unity</w:t>
      </w:r>
      <w:r w:rsidR="002E1404">
        <w:t xml:space="preserve"> </w:t>
      </w:r>
      <w:r w:rsidR="00482CA0">
        <w:t>Plugin abhängige Implementierung.</w:t>
      </w:r>
      <w:r w:rsidR="001B7E38">
        <w:t xml:space="preserve"> Das untenstehende Codesnippet zeigt, wie auf herkömmliche Weise in Unity das betätigen der Leertaste abgefragt wird und auch </w:t>
      </w:r>
      <w:r w:rsidR="00FE2B2B">
        <w:t>weiterhin mit dem</w:t>
      </w:r>
      <w:r w:rsidR="001B7E38">
        <w:t xml:space="preserve"> umgesetzte</w:t>
      </w:r>
      <w:r w:rsidR="00FE2B2B">
        <w:t>n</w:t>
      </w:r>
      <w:r w:rsidR="001B7E38">
        <w:t xml:space="preserve"> Unity</w:t>
      </w:r>
      <w:r w:rsidR="002E1404">
        <w:t xml:space="preserve"> </w:t>
      </w:r>
      <w:r w:rsidR="001B7E38">
        <w:t>Plugin Gültigkeit hat.</w:t>
      </w:r>
    </w:p>
    <w:p w14:paraId="26581D01" w14:textId="77777777" w:rsidR="00482CA0" w:rsidRDefault="00482CA0" w:rsidP="009952CB">
      <w:pPr>
        <w:ind w:left="360"/>
      </w:pPr>
    </w:p>
    <w:bookmarkStart w:id="71" w:name="_MON_1511423841"/>
    <w:bookmarkEnd w:id="71"/>
    <w:p w14:paraId="5AE35257" w14:textId="6F2DE549" w:rsidR="00473A25" w:rsidRDefault="0014524B" w:rsidP="00473A25">
      <w:pPr>
        <w:keepNext/>
        <w:ind w:left="360"/>
      </w:pPr>
      <w:r>
        <w:object w:dxaOrig="9360" w:dyaOrig="913" w14:anchorId="7A4F32C3">
          <v:shape id="_x0000_i1028" type="#_x0000_t75" style="width:455.25pt;height:1in" o:ole="" filled="t" fillcolor="#d8d8d8 [2732]">
            <v:imagedata r:id="rId47" o:title="" croptop="-17503f" cropbottom="-17503f" cropleft="-1985f" cropright="3969f"/>
          </v:shape>
          <o:OLEObject Type="Embed" ProgID="Word.OpenDocumentText.12" ShapeID="_x0000_i1028" DrawAspect="Content" ObjectID="_1514659522" r:id="rId48"/>
        </w:object>
      </w:r>
    </w:p>
    <w:p w14:paraId="1D5D7A72" w14:textId="2A2C9633" w:rsidR="00482CA0" w:rsidRDefault="00473A25" w:rsidP="00473A25">
      <w:pPr>
        <w:pStyle w:val="Beschriftung"/>
        <w:jc w:val="center"/>
      </w:pPr>
      <w:bookmarkStart w:id="72" w:name="_Toc440896370"/>
      <w:r>
        <w:t xml:space="preserve">Quellcode </w:t>
      </w:r>
      <w:r w:rsidR="00F00876">
        <w:fldChar w:fldCharType="begin"/>
      </w:r>
      <w:r w:rsidR="00F00876">
        <w:instrText xml:space="preserve"> SEQ Quellcode \* ARABIC </w:instrText>
      </w:r>
      <w:r w:rsidR="00F00876">
        <w:fldChar w:fldCharType="separate"/>
      </w:r>
      <w:r w:rsidR="00A617F1">
        <w:rPr>
          <w:noProof/>
        </w:rPr>
        <w:t>4</w:t>
      </w:r>
      <w:r w:rsidR="00F00876">
        <w:rPr>
          <w:noProof/>
        </w:rPr>
        <w:fldChar w:fldCharType="end"/>
      </w:r>
      <w:r>
        <w:t xml:space="preserve">: </w:t>
      </w:r>
      <w:r w:rsidR="00C310C6">
        <w:t>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C310C6">
        <w:t xml:space="preserve"> Tastaturabfrage</w:t>
      </w:r>
      <w:bookmarkEnd w:id="72"/>
    </w:p>
    <w:p w14:paraId="3B2A9973" w14:textId="049443DA" w:rsidR="009952CB" w:rsidRDefault="00A62E8D" w:rsidP="00BA543A">
      <w:pPr>
        <w:ind w:left="360"/>
        <w:jc w:val="both"/>
      </w:pPr>
      <w:r>
        <w:t>Eine Ausnahme bilden die Mausclicks.</w:t>
      </w:r>
      <w:r w:rsidR="00D5486B">
        <w:t xml:space="preserve"> Aus Sicherheitsgründen ist es nicht gestattet, mittels InputSimulator</w:t>
      </w:r>
      <w:r w:rsidR="00FC1B07">
        <w:fldChar w:fldCharType="begin"/>
      </w:r>
      <w:r w:rsidR="00FC1B07">
        <w:instrText xml:space="preserve"> XE "</w:instrText>
      </w:r>
      <w:r w:rsidR="00FC1B07" w:rsidRPr="00D85CF0">
        <w:instrText>InputSimulator</w:instrText>
      </w:r>
      <w:r w:rsidR="00FC1B07">
        <w:instrText xml:space="preserve">" </w:instrText>
      </w:r>
      <w:r w:rsidR="00FC1B07">
        <w:fldChar w:fldCharType="end"/>
      </w:r>
      <w:r w:rsidR="00D5486B">
        <w:t xml:space="preserve"> Maus-Inputs zu simulieren. Deshalb musste die user32.dll</w:t>
      </w:r>
      <w:r w:rsidR="00FC1B07">
        <w:rPr>
          <w:rStyle w:val="Funotenzeichen"/>
        </w:rPr>
        <w:footnoteReference w:id="24"/>
      </w:r>
      <w:r w:rsidR="00D5486B">
        <w:t xml:space="preserve"> zugezogen werden, welche erlaubt, Maus-Events zu senden. </w:t>
      </w:r>
      <w:r w:rsidR="00482CA0">
        <w:t xml:space="preserve">Dies geschieht wiederum auf Betriebssystem-Level und hat entsprechend keinen Einfluss auf </w:t>
      </w:r>
      <w:r w:rsidR="002E1404">
        <w:t>die Interpretation in der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2E1404">
        <w:t xml:space="preserve"> </w:t>
      </w:r>
      <w:r w:rsidR="00482CA0">
        <w:t>Applikation.</w:t>
      </w:r>
    </w:p>
    <w:p w14:paraId="0172B62A" w14:textId="77777777" w:rsidR="00BA543A" w:rsidRDefault="00BA543A" w:rsidP="009952CB">
      <w:pPr>
        <w:ind w:left="360"/>
      </w:pPr>
    </w:p>
    <w:p w14:paraId="46C35D1C" w14:textId="2456EB13" w:rsidR="008C7736" w:rsidRDefault="00BA543A" w:rsidP="001327D9">
      <w:pPr>
        <w:ind w:left="360"/>
        <w:jc w:val="both"/>
      </w:pPr>
      <w:r>
        <w:t>Weil, basierend auf der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-Architektur, die Button-Abfrage bei jedem Frame geschieht, würden die Inputs einmal pro gerendertem Frame simuliert werden. Das hätte zur Folge, dass selbst bei einem kurzen Klick von weniger als einer Sekunde, der Input mehrfach ausgeführt werden würde. Deshalb werden beim Auslösen desselben Buttons mittels Coroutinen</w:t>
      </w:r>
      <w:r w:rsidR="006764E8">
        <w:fldChar w:fldCharType="begin"/>
      </w:r>
      <w:r w:rsidR="006764E8">
        <w:instrText xml:space="preserve"> XE "</w:instrText>
      </w:r>
      <w:r w:rsidR="006764E8" w:rsidRPr="00CC7CFC">
        <w:instrText>Coroutinen</w:instrText>
      </w:r>
      <w:r w:rsidR="006764E8">
        <w:instrText xml:space="preserve">" </w:instrText>
      </w:r>
      <w:r w:rsidR="006764E8">
        <w:fldChar w:fldCharType="end"/>
      </w:r>
      <w:r>
        <w:t xml:space="preserve"> mehrfache Ausführungen blockiert.</w:t>
      </w:r>
      <w:r w:rsidR="001327D9">
        <w:t xml:space="preserve"> </w:t>
      </w:r>
    </w:p>
    <w:p w14:paraId="02F9C15A" w14:textId="77777777" w:rsidR="00F860B3" w:rsidRDefault="00F860B3" w:rsidP="001327D9">
      <w:pPr>
        <w:ind w:left="360"/>
        <w:jc w:val="both"/>
      </w:pPr>
    </w:p>
    <w:p w14:paraId="458C6D2F" w14:textId="01F634EC" w:rsidR="00F860B3" w:rsidRPr="008C7736" w:rsidRDefault="00F860B3" w:rsidP="00340D5C">
      <w:pPr>
        <w:pStyle w:val="Listenabsatz"/>
        <w:numPr>
          <w:ilvl w:val="0"/>
          <w:numId w:val="8"/>
        </w:numPr>
        <w:rPr>
          <w:b/>
        </w:rPr>
      </w:pPr>
      <w:r>
        <w:rPr>
          <w:b/>
        </w:rPr>
        <w:t>Joystick</w:t>
      </w:r>
    </w:p>
    <w:p w14:paraId="427B3B57" w14:textId="5DAB8698" w:rsidR="00F860B3" w:rsidRDefault="001620FE" w:rsidP="00FB2993">
      <w:pPr>
        <w:ind w:left="360"/>
        <w:jc w:val="both"/>
      </w:pPr>
      <w:r>
        <w:t>Weiter verfügt der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 xml:space="preserve"> über einen analogen Joystick, welcher sich stufenlos auf zwei Achsen bewegen kann. Über die API</w:t>
      </w:r>
      <w:r w:rsidR="006764E8">
        <w:fldChar w:fldCharType="begin"/>
      </w:r>
      <w:r w:rsidR="006764E8">
        <w:instrText xml:space="preserve"> XE "</w:instrText>
      </w:r>
      <w:r w:rsidR="006764E8" w:rsidRPr="007F1E15">
        <w:instrText>API</w:instrText>
      </w:r>
      <w:r w:rsidR="006764E8">
        <w:instrText xml:space="preserve">" </w:instrText>
      </w:r>
      <w:r w:rsidR="006764E8">
        <w:fldChar w:fldCharType="end"/>
      </w:r>
      <w:r>
        <w:t xml:space="preserve"> des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2E1404">
        <w:t xml:space="preserve"> </w:t>
      </w:r>
      <w:r>
        <w:t>Plugins lassen sich diese Werte einfach mittels Delegates</w:t>
      </w:r>
      <w:r w:rsidR="006764E8">
        <w:fldChar w:fldCharType="begin"/>
      </w:r>
      <w:r w:rsidR="006764E8">
        <w:instrText xml:space="preserve"> XE "</w:instrText>
      </w:r>
      <w:r w:rsidR="006764E8" w:rsidRPr="0067396F">
        <w:instrText>Delegates</w:instrText>
      </w:r>
      <w:r w:rsidR="006764E8">
        <w:instrText xml:space="preserve">" </w:instrText>
      </w:r>
      <w:r w:rsidR="006764E8">
        <w:fldChar w:fldCharType="end"/>
      </w:r>
      <w:r>
        <w:t xml:space="preserve"> auslesen. Es muss lediglich eine Funktion definiert werden, welche bei einem Joystick-Update aufgerufen wird. Der folgende Beispielcode zeigt, wie ein Objekt basierend auf den Joystick-Werten bewegt wird.</w:t>
      </w:r>
    </w:p>
    <w:p w14:paraId="736AA558" w14:textId="77777777" w:rsidR="001620FE" w:rsidRDefault="001620FE" w:rsidP="00FB2993">
      <w:pPr>
        <w:ind w:left="360"/>
        <w:jc w:val="both"/>
      </w:pPr>
    </w:p>
    <w:bookmarkStart w:id="73" w:name="_MON_1511437459"/>
    <w:bookmarkEnd w:id="73"/>
    <w:p w14:paraId="5563770C" w14:textId="243FAEC5" w:rsidR="00473A25" w:rsidRDefault="00746A24" w:rsidP="00473A25">
      <w:pPr>
        <w:keepNext/>
        <w:ind w:left="360"/>
        <w:jc w:val="both"/>
      </w:pPr>
      <w:r>
        <w:object w:dxaOrig="9360" w:dyaOrig="2755" w14:anchorId="5F5FC07A">
          <v:shape id="_x0000_i1037" type="#_x0000_t75" style="width:455.25pt;height:158.25pt" o:ole="" filled="t" fillcolor="#d8d8d8 [2732]">
            <v:imagedata r:id="rId49" o:title="" croptop="-5798f" cropbottom="-5798f" cropleft="-1985f" cropright="3969f"/>
          </v:shape>
          <o:OLEObject Type="Embed" ProgID="Word.OpenDocumentText.12" ShapeID="_x0000_i1037" DrawAspect="Content" ObjectID="_1514659523" r:id="rId50"/>
        </w:object>
      </w:r>
    </w:p>
    <w:p w14:paraId="63DAE7B7" w14:textId="7BFAA7D3" w:rsidR="00473A25" w:rsidRDefault="00473A25" w:rsidP="00473A25">
      <w:pPr>
        <w:pStyle w:val="Beschriftung"/>
        <w:jc w:val="center"/>
      </w:pPr>
      <w:bookmarkStart w:id="74" w:name="_Toc440896371"/>
      <w:r>
        <w:t xml:space="preserve">Quellcode </w:t>
      </w:r>
      <w:r w:rsidR="00F00876">
        <w:fldChar w:fldCharType="begin"/>
      </w:r>
      <w:r w:rsidR="00F00876">
        <w:instrText xml:space="preserve"> SEQ Quellcode \* ARABIC </w:instrText>
      </w:r>
      <w:r w:rsidR="00F00876">
        <w:fldChar w:fldCharType="separate"/>
      </w:r>
      <w:r w:rsidR="00A617F1">
        <w:rPr>
          <w:noProof/>
        </w:rPr>
        <w:t>5</w:t>
      </w:r>
      <w:r w:rsidR="00F00876">
        <w:rPr>
          <w:noProof/>
        </w:rPr>
        <w:fldChar w:fldCharType="end"/>
      </w:r>
      <w:r>
        <w:t>: Joystick Handling</w:t>
      </w:r>
      <w:bookmarkEnd w:id="74"/>
    </w:p>
    <w:p w14:paraId="649FB47C" w14:textId="57646C0F" w:rsidR="0051732A" w:rsidRPr="00DC6223" w:rsidRDefault="006D19A9" w:rsidP="0082679D">
      <w:pPr>
        <w:ind w:left="360"/>
        <w:jc w:val="both"/>
      </w:pPr>
      <w:r>
        <w:t>Die Joystick-Werte sind Teil der 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r>
        <w:t>-Daten, welche der Trackingserver über das PPT Studio 2013</w:t>
      </w:r>
      <w:r w:rsidR="00122805">
        <w:fldChar w:fldCharType="begin"/>
      </w:r>
      <w:r w:rsidR="00122805">
        <w:instrText xml:space="preserve"> XE "</w:instrText>
      </w:r>
      <w:r w:rsidR="00122805" w:rsidRPr="0083393A">
        <w:instrText>PPT Studio 2013</w:instrText>
      </w:r>
      <w:r w:rsidR="00122805">
        <w:instrText xml:space="preserve">" </w:instrText>
      </w:r>
      <w:r w:rsidR="00122805">
        <w:fldChar w:fldCharType="end"/>
      </w:r>
      <w:r>
        <w:t xml:space="preserve"> liefert.</w:t>
      </w:r>
      <w:r w:rsidR="0082679D">
        <w:t xml:space="preserve"> </w:t>
      </w:r>
    </w:p>
    <w:p w14:paraId="13A934F5" w14:textId="4DCB5D00" w:rsidR="0076125D" w:rsidRDefault="0076125D" w:rsidP="0005618D">
      <w:pPr>
        <w:pStyle w:val="berschrift3"/>
      </w:pPr>
      <w:bookmarkStart w:id="75" w:name="_Toc440917279"/>
      <w:r>
        <w:t>Eyes</w:t>
      </w:r>
      <w:bookmarkEnd w:id="75"/>
      <w:r w:rsidR="00122805">
        <w:fldChar w:fldCharType="begin"/>
      </w:r>
      <w:r w:rsidR="00122805">
        <w:instrText xml:space="preserve"> XE "</w:instrText>
      </w:r>
      <w:r w:rsidR="00122805" w:rsidRPr="00B220B5">
        <w:instrText>Eyes</w:instrText>
      </w:r>
      <w:r w:rsidR="00122805">
        <w:instrText xml:space="preserve">" </w:instrText>
      </w:r>
      <w:r w:rsidR="00122805">
        <w:fldChar w:fldCharType="end"/>
      </w:r>
    </w:p>
    <w:p w14:paraId="495E4C05" w14:textId="41833DCA" w:rsidR="003E5991" w:rsidRDefault="00DF00E6" w:rsidP="003E5991">
      <w:pPr>
        <w:jc w:val="both"/>
      </w:pPr>
      <w:r>
        <w:t>Die Eyes</w:t>
      </w:r>
      <w:r w:rsidR="00122805">
        <w:fldChar w:fldCharType="begin"/>
      </w:r>
      <w:r w:rsidR="00122805">
        <w:instrText xml:space="preserve"> XE "</w:instrText>
      </w:r>
      <w:r w:rsidR="00122805" w:rsidRPr="00B220B5">
        <w:instrText>Eyes</w:instrText>
      </w:r>
      <w:r w:rsidR="00122805">
        <w:instrText xml:space="preserve">" </w:instrText>
      </w:r>
      <w:r w:rsidR="00122805">
        <w:fldChar w:fldCharType="end"/>
      </w:r>
      <w:r>
        <w:t xml:space="preserve"> von WorldViz</w:t>
      </w:r>
      <w:r w:rsidR="00122805">
        <w:fldChar w:fldCharType="begin"/>
      </w:r>
      <w:r w:rsidR="00122805">
        <w:instrText xml:space="preserve"> XE "</w:instrText>
      </w:r>
      <w:r w:rsidR="00122805" w:rsidRPr="00170D74">
        <w:instrText>WorldViz</w:instrText>
      </w:r>
      <w:r w:rsidR="00122805">
        <w:instrText xml:space="preserve">" </w:instrText>
      </w:r>
      <w:r w:rsidR="00122805">
        <w:fldChar w:fldCharType="end"/>
      </w:r>
      <w:r>
        <w:t xml:space="preserve"> </w:t>
      </w:r>
      <w:r w:rsidR="008B716D">
        <w:t>sind notwendig für das stereoskopische Sehen und die Positions- sowie Ro</w:t>
      </w:r>
      <w:r w:rsidR="003E5991">
        <w:t>tationsbestimmung des Anwenders</w:t>
      </w:r>
      <w:r w:rsidR="00413946">
        <w:t>.</w:t>
      </w:r>
    </w:p>
    <w:p w14:paraId="6256AFAA" w14:textId="77777777" w:rsidR="003E5991" w:rsidRDefault="003E5991" w:rsidP="00A828E1"/>
    <w:p w14:paraId="4D87B8AD" w14:textId="168F5A84" w:rsidR="003E5991" w:rsidRPr="008C7736" w:rsidRDefault="003E5991" w:rsidP="00340D5C">
      <w:pPr>
        <w:pStyle w:val="Listenabsatz"/>
        <w:numPr>
          <w:ilvl w:val="0"/>
          <w:numId w:val="8"/>
        </w:numPr>
        <w:rPr>
          <w:b/>
        </w:rPr>
      </w:pPr>
      <w:r>
        <w:rPr>
          <w:b/>
        </w:rPr>
        <w:t>Position und Rotation</w:t>
      </w:r>
    </w:p>
    <w:p w14:paraId="6F09F07B" w14:textId="1173FB45" w:rsidR="00A828E1" w:rsidRDefault="000C5785" w:rsidP="003E5991">
      <w:pPr>
        <w:ind w:left="360"/>
        <w:jc w:val="both"/>
      </w:pPr>
      <w:r>
        <w:t>Mit Hilfe zweier Infrarot-Trackern werden die Position im Raum und die Rotation auf zwei Achsen (Yaw und Roll) im PPT Studio 2013</w:t>
      </w:r>
      <w:r w:rsidR="00122805">
        <w:fldChar w:fldCharType="begin"/>
      </w:r>
      <w:r w:rsidR="00122805">
        <w:instrText xml:space="preserve"> XE "</w:instrText>
      </w:r>
      <w:r w:rsidR="00122805" w:rsidRPr="0083393A">
        <w:instrText>PPT Studio 2013</w:instrText>
      </w:r>
      <w:r w:rsidR="00122805">
        <w:instrText xml:space="preserve">" </w:instrText>
      </w:r>
      <w:r w:rsidR="00122805">
        <w:fldChar w:fldCharType="end"/>
      </w:r>
      <w:r>
        <w:t xml:space="preserve"> aufbereitet und über 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r>
        <w:t xml:space="preserve"> an das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2E1404">
        <w:t xml:space="preserve"> </w:t>
      </w:r>
      <w:r>
        <w:t>Plugin übermittelt.</w:t>
      </w:r>
      <w:r w:rsidR="002B4B67">
        <w:t xml:space="preserve"> Eine Erfassung der dritten Rotationsachse (Pitch) kann ohne weiteren Tracker nicht erfolgen. Im Gegensatz zum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rsidR="002B4B67">
        <w:t xml:space="preserve"> verfügen die Eyes</w:t>
      </w:r>
      <w:r w:rsidR="00122805">
        <w:fldChar w:fldCharType="begin"/>
      </w:r>
      <w:r w:rsidR="00122805">
        <w:instrText xml:space="preserve"> XE "</w:instrText>
      </w:r>
      <w:r w:rsidR="00122805" w:rsidRPr="00B220B5">
        <w:instrText>Eyes</w:instrText>
      </w:r>
      <w:r w:rsidR="00122805">
        <w:instrText xml:space="preserve">" </w:instrText>
      </w:r>
      <w:r w:rsidR="00122805">
        <w:fldChar w:fldCharType="end"/>
      </w:r>
      <w:r w:rsidR="002B4B67">
        <w:t xml:space="preserve"> auch nicht über </w:t>
      </w:r>
      <w:r w:rsidR="00472295">
        <w:t>ein Gyrometer</w:t>
      </w:r>
      <w:r w:rsidR="00122805">
        <w:fldChar w:fldCharType="begin"/>
      </w:r>
      <w:r w:rsidR="00122805">
        <w:instrText xml:space="preserve"> XE "</w:instrText>
      </w:r>
      <w:r w:rsidR="00122805" w:rsidRPr="00050273">
        <w:instrText>Gyrometer</w:instrText>
      </w:r>
      <w:r w:rsidR="00122805">
        <w:instrText xml:space="preserve">" </w:instrText>
      </w:r>
      <w:r w:rsidR="00122805">
        <w:fldChar w:fldCharType="end"/>
      </w:r>
      <w:r w:rsidR="002B4B67">
        <w:t>.</w:t>
      </w:r>
    </w:p>
    <w:p w14:paraId="2D151922" w14:textId="77777777" w:rsidR="002B4B67" w:rsidRDefault="002B4B67" w:rsidP="003E5991">
      <w:pPr>
        <w:ind w:left="360"/>
        <w:jc w:val="both"/>
      </w:pPr>
    </w:p>
    <w:p w14:paraId="20782F13" w14:textId="2B0A8087" w:rsidR="002B4B67" w:rsidRPr="00A828E1" w:rsidRDefault="002B4B67" w:rsidP="00D25432">
      <w:pPr>
        <w:ind w:left="360"/>
        <w:jc w:val="both"/>
      </w:pPr>
      <w:r>
        <w:lastRenderedPageBreak/>
        <w:t xml:space="preserve">Im </w:t>
      </w:r>
      <w:r w:rsidR="000F5D9D">
        <w:t>CAVE</w:t>
      </w:r>
      <w:r>
        <w:t>-Prefab</w:t>
      </w:r>
      <w:r w:rsidR="006764E8">
        <w:fldChar w:fldCharType="begin"/>
      </w:r>
      <w:r w:rsidR="006764E8">
        <w:instrText xml:space="preserve"> XE "</w:instrText>
      </w:r>
      <w:r w:rsidR="006764E8" w:rsidRPr="005F7184">
        <w:instrText>Prefab</w:instrText>
      </w:r>
      <w:r w:rsidR="006764E8">
        <w:instrText xml:space="preserve">" </w:instrText>
      </w:r>
      <w:r w:rsidR="006764E8">
        <w:fldChar w:fldCharType="end"/>
      </w:r>
      <w:r>
        <w:t xml:space="preserve"> des Plugins sind die Eyes</w:t>
      </w:r>
      <w:r w:rsidR="00122805">
        <w:fldChar w:fldCharType="begin"/>
      </w:r>
      <w:r w:rsidR="00122805">
        <w:instrText xml:space="preserve"> XE "</w:instrText>
      </w:r>
      <w:r w:rsidR="00122805" w:rsidRPr="00B220B5">
        <w:instrText>Eyes</w:instrText>
      </w:r>
      <w:r w:rsidR="00122805">
        <w:instrText xml:space="preserve">" </w:instrText>
      </w:r>
      <w:r w:rsidR="00122805">
        <w:fldChar w:fldCharType="end"/>
      </w:r>
      <w:r>
        <w:t xml:space="preserve"> ebenfalls als Objekt in der Hierarchie und übernehmen die Werte vom Trackingsystem. Über das API</w:t>
      </w:r>
      <w:r w:rsidR="006764E8">
        <w:fldChar w:fldCharType="begin"/>
      </w:r>
      <w:r w:rsidR="006764E8">
        <w:instrText xml:space="preserve"> XE "</w:instrText>
      </w:r>
      <w:r w:rsidR="006764E8" w:rsidRPr="007F1E15">
        <w:instrText>API</w:instrText>
      </w:r>
      <w:r w:rsidR="006764E8">
        <w:instrText xml:space="preserve">" </w:instrText>
      </w:r>
      <w:r w:rsidR="006764E8">
        <w:fldChar w:fldCharType="end"/>
      </w:r>
      <w:r>
        <w:t xml:space="preserve"> ist</w:t>
      </w:r>
      <w:r w:rsidR="00157678">
        <w:t xml:space="preserve"> somit</w:t>
      </w:r>
      <w:r w:rsidR="00D25432">
        <w:t xml:space="preserve"> ein einfacher Zugriff möglich. </w:t>
      </w:r>
      <w:r w:rsidR="000C2CED">
        <w:t>Die selektive Fixierung und Adapti</w:t>
      </w:r>
      <w:r w:rsidR="00770A39">
        <w:t>on der Sensibilität funktionieren</w:t>
      </w:r>
      <w:r w:rsidR="000C2CED">
        <w:t xml:space="preserve"> analog dem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rsidR="000C2CED">
        <w:t>.</w:t>
      </w:r>
      <w:r w:rsidR="000C2CED" w:rsidRPr="00A828E1">
        <w:t xml:space="preserve"> </w:t>
      </w:r>
    </w:p>
    <w:p w14:paraId="5D6153F3" w14:textId="77777777" w:rsidR="0076125D" w:rsidRDefault="0076125D" w:rsidP="0005618D">
      <w:pPr>
        <w:pStyle w:val="berschrift3"/>
      </w:pPr>
      <w:bookmarkStart w:id="76" w:name="_Toc440917280"/>
      <w:r>
        <w:t>Gamepad</w:t>
      </w:r>
      <w:bookmarkEnd w:id="76"/>
    </w:p>
    <w:p w14:paraId="11634F08" w14:textId="1735B406" w:rsidR="002B4B67" w:rsidRDefault="00770A39" w:rsidP="00C0259C">
      <w:pPr>
        <w:jc w:val="both"/>
      </w:pPr>
      <w:r>
        <w:t>Das direkt am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Server angeschlossene Gamepad ist nicht konfigurierbar und wird bewusst als Standard-Input belassen, um gängige Applikationen steuern zu können. Der Input-Manager von Unity deckt diese Art von Devices bereits sehr gut ab.</w:t>
      </w:r>
    </w:p>
    <w:p w14:paraId="7363EDA5" w14:textId="3089213A" w:rsidR="00472295" w:rsidRDefault="00472295" w:rsidP="00C0259C">
      <w:pPr>
        <w:jc w:val="both"/>
      </w:pPr>
    </w:p>
    <w:p w14:paraId="17CC85F7" w14:textId="77777777" w:rsidR="00472295" w:rsidRDefault="00472295" w:rsidP="00C0259C">
      <w:pPr>
        <w:jc w:val="both"/>
      </w:pPr>
    </w:p>
    <w:p w14:paraId="0DBB89A9" w14:textId="77777777" w:rsidR="00472295" w:rsidRDefault="00472295" w:rsidP="00472295">
      <w:pPr>
        <w:keepNext/>
        <w:jc w:val="center"/>
      </w:pPr>
      <w:r>
        <w:rPr>
          <w:noProof/>
          <w:lang w:val="en-US"/>
        </w:rPr>
        <w:drawing>
          <wp:inline distT="0" distB="0" distL="0" distR="0" wp14:anchorId="2E52FAA2" wp14:editId="07212145">
            <wp:extent cx="3600000" cy="4436170"/>
            <wp:effectExtent l="0" t="0" r="635" b="254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600000" cy="4436170"/>
                    </a:xfrm>
                    <a:prstGeom prst="rect">
                      <a:avLst/>
                    </a:prstGeom>
                  </pic:spPr>
                </pic:pic>
              </a:graphicData>
            </a:graphic>
          </wp:inline>
        </w:drawing>
      </w:r>
    </w:p>
    <w:p w14:paraId="29DBA4B3" w14:textId="521B4432" w:rsidR="002B4B67" w:rsidRPr="002B4B67" w:rsidRDefault="00472295" w:rsidP="00472295">
      <w:pPr>
        <w:pStyle w:val="Beschriftung"/>
        <w:jc w:val="center"/>
      </w:pPr>
      <w:bookmarkStart w:id="77" w:name="_Toc440896309"/>
      <w:r>
        <w:t xml:space="preserve">Abbildung </w:t>
      </w:r>
      <w:r w:rsidR="00F00876">
        <w:fldChar w:fldCharType="begin"/>
      </w:r>
      <w:r w:rsidR="00F00876">
        <w:instrText xml:space="preserve"> SEQ Abbildung \* ARABIC </w:instrText>
      </w:r>
      <w:r w:rsidR="00F00876">
        <w:fldChar w:fldCharType="separate"/>
      </w:r>
      <w:r w:rsidR="00462315">
        <w:rPr>
          <w:noProof/>
        </w:rPr>
        <w:t>29</w:t>
      </w:r>
      <w:r w:rsidR="00F00876">
        <w:rPr>
          <w:noProof/>
        </w:rPr>
        <w:fldChar w:fldCharType="end"/>
      </w:r>
      <w:r>
        <w:t>: Inputmanager Unity</w:t>
      </w:r>
      <w:bookmarkEnd w:id="77"/>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p>
    <w:p w14:paraId="79DE6CE9" w14:textId="3E4992F9" w:rsidR="0076125D" w:rsidRDefault="0076125D" w:rsidP="0005618D">
      <w:pPr>
        <w:pStyle w:val="berschrift2"/>
      </w:pPr>
      <w:bookmarkStart w:id="78" w:name="_Toc437808372"/>
      <w:bookmarkStart w:id="79" w:name="_Toc440917281"/>
      <w:r w:rsidRPr="00A3476A">
        <w:t>VRPN</w:t>
      </w:r>
      <w:bookmarkEnd w:id="78"/>
      <w:bookmarkEnd w:id="79"/>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p>
    <w:p w14:paraId="16439BFE" w14:textId="591A38F9" w:rsidR="009125E0" w:rsidRDefault="009125E0" w:rsidP="00473A25">
      <w:pPr>
        <w:jc w:val="both"/>
      </w:pPr>
      <w:r>
        <w:t>Virtual-Reality Peripheral Network (VRPN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r>
        <w:t xml:space="preserve">) ist eine Klassenbibliothek und ein Server-Interface </w:t>
      </w:r>
      <w:r w:rsidR="00EA4ABE">
        <w:t>für Client-</w:t>
      </w:r>
      <w:r>
        <w:t>Programme und physikalische Geräte, welche in einem VR-System verwendet werden.</w:t>
      </w:r>
      <w:r w:rsidR="00447B7C">
        <w:t xml:space="preserve"> D</w:t>
      </w:r>
      <w:r w:rsidR="00EA4ABE">
        <w:t>as Ziel von VPRN ist es, ein allgemeines Interface für Eingabegeräte wie Motion-Tracking</w:t>
      </w:r>
      <w:r w:rsidR="006764E8">
        <w:fldChar w:fldCharType="begin"/>
      </w:r>
      <w:r w:rsidR="006764E8">
        <w:instrText xml:space="preserve"> XE "</w:instrText>
      </w:r>
      <w:r w:rsidR="006764E8" w:rsidRPr="00986C0B">
        <w:instrText>Motion-Tracking</w:instrText>
      </w:r>
      <w:r w:rsidR="006764E8">
        <w:instrText xml:space="preserve">" </w:instrText>
      </w:r>
      <w:r w:rsidR="006764E8">
        <w:fldChar w:fldCharType="end"/>
      </w:r>
      <w:r w:rsidR="00447B7C">
        <w:t>, Joysticks</w:t>
      </w:r>
      <w:r w:rsidR="00EA4ABE">
        <w:t xml:space="preserve"> und </w:t>
      </w:r>
      <w:r w:rsidR="00447B7C">
        <w:t>W</w:t>
      </w:r>
      <w:r w:rsidR="00EA4ABE">
        <w:t>eitere bereitzustellen.</w:t>
      </w:r>
    </w:p>
    <w:p w14:paraId="5A6F647B" w14:textId="1F8E32A6" w:rsidR="00EA4ABE" w:rsidRDefault="00EA4ABE" w:rsidP="0005618D">
      <w:pPr>
        <w:pStyle w:val="berschrift3"/>
      </w:pPr>
      <w:bookmarkStart w:id="80" w:name="_Toc440917282"/>
      <w:r>
        <w:t>Verwendung mit PPT Studio WorldViz</w:t>
      </w:r>
      <w:bookmarkEnd w:id="80"/>
      <w:r w:rsidR="00122805">
        <w:fldChar w:fldCharType="begin"/>
      </w:r>
      <w:r w:rsidR="00122805">
        <w:instrText xml:space="preserve"> XE "</w:instrText>
      </w:r>
      <w:r w:rsidR="00122805" w:rsidRPr="00170D74">
        <w:instrText>WorldViz</w:instrText>
      </w:r>
      <w:r w:rsidR="00122805">
        <w:instrText xml:space="preserve">" </w:instrText>
      </w:r>
      <w:r w:rsidR="00122805">
        <w:fldChar w:fldCharType="end"/>
      </w:r>
    </w:p>
    <w:p w14:paraId="3A089D98" w14:textId="191BB18C" w:rsidR="00EA4ABE" w:rsidRDefault="00EA4ABE" w:rsidP="00473A25">
      <w:pPr>
        <w:jc w:val="both"/>
      </w:pPr>
      <w:r>
        <w:t>Das PPT Studio stellt seine Geräte über verschiedene Ausgänge zur Verfügung</w:t>
      </w:r>
      <w:r w:rsidR="00447B7C">
        <w:t xml:space="preserve"> und verfügt über einen</w:t>
      </w:r>
      <w:r>
        <w:t xml:space="preserve"> eingebauten 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r>
        <w:t xml:space="preserve"> Server.</w:t>
      </w:r>
      <w:r w:rsidR="00447B7C">
        <w:t xml:space="preserve"> D</w:t>
      </w:r>
      <w:r>
        <w:t>ieser liefert über verschiedene Trackernamen die gewünschten Informationen.</w:t>
      </w:r>
    </w:p>
    <w:p w14:paraId="35BEFF26" w14:textId="77777777" w:rsidR="00EA4ABE" w:rsidRDefault="00EA4ABE" w:rsidP="00473A25">
      <w:pPr>
        <w:jc w:val="both"/>
      </w:pPr>
    </w:p>
    <w:bookmarkStart w:id="81" w:name="_MON_1510426433"/>
    <w:bookmarkEnd w:id="81"/>
    <w:p w14:paraId="5A9C8AE4" w14:textId="5CC2A550" w:rsidR="00842BD2" w:rsidRDefault="0014524B" w:rsidP="00842BD2">
      <w:pPr>
        <w:keepNext/>
        <w:jc w:val="center"/>
      </w:pPr>
      <w:r w:rsidRPr="00842BD2">
        <w:rPr>
          <w:sz w:val="16"/>
          <w:szCs w:val="16"/>
        </w:rPr>
        <w:object w:dxaOrig="9072" w:dyaOrig="2974" w14:anchorId="1DE789E4">
          <v:shape id="_x0000_i1029" type="#_x0000_t75" style="width:438.75pt;height:207.75pt" o:ole="" filled="t" fillcolor="#d8d8d8 [2732]">
            <v:imagedata r:id="rId52" o:title="" croptop="-5623f" cropbottom="-5623f" cropleft="-2048f" cropright="4095f"/>
          </v:shape>
          <o:OLEObject Type="Embed" ProgID="Word.OpenDocumentText.12" ShapeID="_x0000_i1029" DrawAspect="Content" ObjectID="_1514659524" r:id="rId53"/>
        </w:object>
      </w:r>
    </w:p>
    <w:p w14:paraId="7E6E9EFE" w14:textId="7576F150" w:rsidR="00EA4ABE" w:rsidRDefault="00842BD2" w:rsidP="001137E1">
      <w:pPr>
        <w:pStyle w:val="Beschriftung"/>
        <w:jc w:val="center"/>
      </w:pPr>
      <w:bookmarkStart w:id="82" w:name="_Toc440896310"/>
      <w:r>
        <w:t xml:space="preserve">Abbildung </w:t>
      </w:r>
      <w:r w:rsidR="00F00876">
        <w:fldChar w:fldCharType="begin"/>
      </w:r>
      <w:r w:rsidR="00F00876">
        <w:instrText xml:space="preserve"> SEQ Abbildung \* ARABIC </w:instrText>
      </w:r>
      <w:r w:rsidR="00F00876">
        <w:fldChar w:fldCharType="separate"/>
      </w:r>
      <w:r w:rsidR="00462315">
        <w:rPr>
          <w:noProof/>
        </w:rPr>
        <w:t>30</w:t>
      </w:r>
      <w:r w:rsidR="00F00876">
        <w:rPr>
          <w:noProof/>
        </w:rPr>
        <w:fldChar w:fldCharType="end"/>
      </w:r>
      <w:r>
        <w:t>: Beispielverbindung 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r w:rsidR="000F5D9D">
        <w:t>, Quelle WorldViz Dokumentation</w:t>
      </w:r>
      <w:bookmarkEnd w:id="82"/>
    </w:p>
    <w:p w14:paraId="3D3BB14C" w14:textId="50F22A50" w:rsidR="00842BD2" w:rsidRDefault="00842BD2" w:rsidP="0005618D">
      <w:pPr>
        <w:pStyle w:val="berschrift3"/>
      </w:pPr>
      <w:bookmarkStart w:id="83" w:name="_Toc440917283"/>
      <w:r>
        <w:t>Datenverarbeitung im Unity</w:t>
      </w:r>
      <w:bookmarkEnd w:id="83"/>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p>
    <w:p w14:paraId="3DD62E5C" w14:textId="4B7FF904" w:rsidR="00842BD2" w:rsidRDefault="00447B7C" w:rsidP="00473A25">
      <w:pPr>
        <w:jc w:val="both"/>
      </w:pPr>
      <w:r>
        <w:t>Folgende Wrapperbibliothek wurde verwendet</w:t>
      </w:r>
      <w:r w:rsidR="00842BD2">
        <w:t>, welche über das offizielle Git</w:t>
      </w:r>
      <w:r w:rsidR="006764E8">
        <w:fldChar w:fldCharType="begin"/>
      </w:r>
      <w:r w:rsidR="006764E8">
        <w:instrText xml:space="preserve"> XE "</w:instrText>
      </w:r>
      <w:r w:rsidR="006764E8" w:rsidRPr="00D50DC9">
        <w:instrText>Git</w:instrText>
      </w:r>
      <w:r w:rsidR="006764E8">
        <w:instrText xml:space="preserve">" </w:instrText>
      </w:r>
      <w:r w:rsidR="006764E8">
        <w:fldChar w:fldCharType="end"/>
      </w:r>
      <w:r w:rsidR="00842BD2">
        <w:t>-Repository von 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r w:rsidR="00842BD2">
        <w:t xml:space="preserve"> </w:t>
      </w:r>
      <w:r w:rsidR="00A45317">
        <w:t>erhältlich ist</w:t>
      </w:r>
      <w:r w:rsidR="00842BD2">
        <w:t>:</w:t>
      </w:r>
    </w:p>
    <w:p w14:paraId="744BFD0D" w14:textId="77777777" w:rsidR="00D0412C" w:rsidRDefault="00D0412C" w:rsidP="00473A25">
      <w:pPr>
        <w:jc w:val="both"/>
      </w:pPr>
    </w:p>
    <w:p w14:paraId="5CBD4C4C" w14:textId="536F43DA" w:rsidR="00842BD2" w:rsidRDefault="00842BD2" w:rsidP="00340D5C">
      <w:pPr>
        <w:pStyle w:val="Listenabsatz"/>
        <w:numPr>
          <w:ilvl w:val="0"/>
          <w:numId w:val="13"/>
        </w:numPr>
        <w:jc w:val="both"/>
      </w:pPr>
      <w:r>
        <w:t>Offizielles Git</w:t>
      </w:r>
      <w:r w:rsidR="006764E8">
        <w:fldChar w:fldCharType="begin"/>
      </w:r>
      <w:r w:rsidR="006764E8">
        <w:instrText xml:space="preserve"> XE "</w:instrText>
      </w:r>
      <w:r w:rsidR="006764E8" w:rsidRPr="00D50DC9">
        <w:instrText>Git</w:instrText>
      </w:r>
      <w:r w:rsidR="006764E8">
        <w:instrText xml:space="preserve">" </w:instrText>
      </w:r>
      <w:r w:rsidR="006764E8">
        <w:fldChar w:fldCharType="end"/>
      </w:r>
      <w:r>
        <w:t>-Repository</w:t>
      </w:r>
    </w:p>
    <w:p w14:paraId="22BE45B8" w14:textId="3D982FA7" w:rsidR="00842BD2" w:rsidRDefault="00F00876" w:rsidP="00D0412C">
      <w:pPr>
        <w:pStyle w:val="Listenabsatz"/>
        <w:ind w:left="360"/>
        <w:jc w:val="both"/>
      </w:pPr>
      <w:hyperlink r:id="rId54" w:history="1">
        <w:r w:rsidR="00842BD2" w:rsidRPr="002A5888">
          <w:rPr>
            <w:rStyle w:val="Hyperlink"/>
          </w:rPr>
          <w:t>https://github.com/vrpn/vrpn/wiki</w:t>
        </w:r>
      </w:hyperlink>
    </w:p>
    <w:p w14:paraId="66943202" w14:textId="77777777" w:rsidR="00842BD2" w:rsidRDefault="00842BD2" w:rsidP="00D0412C">
      <w:pPr>
        <w:pStyle w:val="Listenabsatz"/>
        <w:ind w:left="360"/>
        <w:jc w:val="both"/>
      </w:pPr>
    </w:p>
    <w:p w14:paraId="1268FCBA" w14:textId="28C37F14" w:rsidR="00842BD2" w:rsidRDefault="006A222B" w:rsidP="00340D5C">
      <w:pPr>
        <w:pStyle w:val="Listenabsatz"/>
        <w:numPr>
          <w:ilvl w:val="0"/>
          <w:numId w:val="13"/>
        </w:numPr>
        <w:jc w:val="both"/>
      </w:pPr>
      <w:r>
        <w:t>UnityWrapper</w:t>
      </w:r>
    </w:p>
    <w:p w14:paraId="0533A166" w14:textId="0626FF7C" w:rsidR="006A222B" w:rsidRDefault="00F00876" w:rsidP="00D0412C">
      <w:pPr>
        <w:pStyle w:val="Listenabsatz"/>
        <w:ind w:left="360"/>
        <w:jc w:val="both"/>
      </w:pPr>
      <w:hyperlink r:id="rId55" w:history="1">
        <w:r w:rsidR="006A222B" w:rsidRPr="002A5888">
          <w:rPr>
            <w:rStyle w:val="Hyperlink"/>
          </w:rPr>
          <w:t>https://github.com/arviceblot/unityVRPN</w:t>
        </w:r>
      </w:hyperlink>
    </w:p>
    <w:p w14:paraId="2123F69D" w14:textId="77777777" w:rsidR="006A222B" w:rsidRDefault="006A222B" w:rsidP="00473A25">
      <w:pPr>
        <w:jc w:val="both"/>
      </w:pPr>
    </w:p>
    <w:p w14:paraId="4F8DF997" w14:textId="217F3E1E" w:rsidR="006A222B" w:rsidRDefault="006A222B" w:rsidP="00473A25">
      <w:pPr>
        <w:jc w:val="both"/>
      </w:pPr>
      <w:r>
        <w:t>Diese</w:t>
      </w:r>
      <w:r w:rsidR="00B61167">
        <w:t>r</w:t>
      </w:r>
      <w:r>
        <w:t xml:space="preserve"> Sourcecode wurde i</w:t>
      </w:r>
      <w:r w:rsidR="00751B6E">
        <w:t xml:space="preserve">n </w:t>
      </w:r>
      <w:r w:rsidR="00B61167">
        <w:t>das projekteigene</w:t>
      </w:r>
      <w:r w:rsidR="00751B6E">
        <w:t xml:space="preserve"> Git</w:t>
      </w:r>
      <w:r w:rsidR="006764E8">
        <w:fldChar w:fldCharType="begin"/>
      </w:r>
      <w:r w:rsidR="006764E8">
        <w:instrText xml:space="preserve"> XE "</w:instrText>
      </w:r>
      <w:r w:rsidR="006764E8" w:rsidRPr="00D50DC9">
        <w:instrText>Git</w:instrText>
      </w:r>
      <w:r w:rsidR="006764E8">
        <w:instrText xml:space="preserve">" </w:instrText>
      </w:r>
      <w:r w:rsidR="006764E8">
        <w:fldChar w:fldCharType="end"/>
      </w:r>
      <w:r w:rsidR="00751B6E">
        <w:t xml:space="preserve">-Repository verlinkt, </w:t>
      </w:r>
      <w:r>
        <w:t>mit CMake</w:t>
      </w:r>
      <w:r w:rsidR="000F5D9D">
        <w:rPr>
          <w:rStyle w:val="Funotenzeichen"/>
        </w:rPr>
        <w:footnoteReference w:id="25"/>
      </w:r>
      <w:r w:rsidR="006764E8">
        <w:fldChar w:fldCharType="begin"/>
      </w:r>
      <w:r w:rsidR="006764E8">
        <w:instrText xml:space="preserve"> XE "</w:instrText>
      </w:r>
      <w:r w:rsidR="006764E8" w:rsidRPr="00D50DC9">
        <w:instrText>CMake</w:instrText>
      </w:r>
      <w:r w:rsidR="006764E8">
        <w:instrText xml:space="preserve">" </w:instrText>
      </w:r>
      <w:r w:rsidR="006764E8">
        <w:fldChar w:fldCharType="end"/>
      </w:r>
      <w:r>
        <w:t xml:space="preserve"> kompiliert und als DLL</w:t>
      </w:r>
      <w:r w:rsidR="006764E8">
        <w:fldChar w:fldCharType="begin"/>
      </w:r>
      <w:r w:rsidR="006764E8">
        <w:instrText xml:space="preserve"> XE "</w:instrText>
      </w:r>
      <w:r w:rsidR="006764E8" w:rsidRPr="00523F79">
        <w:instrText>DLL</w:instrText>
      </w:r>
      <w:r w:rsidR="006764E8">
        <w:instrText xml:space="preserve">" </w:instrText>
      </w:r>
      <w:r w:rsidR="006764E8">
        <w:fldChar w:fldCharType="end"/>
      </w:r>
      <w:r>
        <w:t xml:space="preserve"> </w:t>
      </w:r>
      <w:r w:rsidR="00B61167">
        <w:t xml:space="preserve">ins </w:t>
      </w:r>
      <w:r w:rsidR="0033431C">
        <w:t>Asset eingefügt</w:t>
      </w:r>
      <w:r w:rsidR="000F5D9D">
        <w:t>.</w:t>
      </w:r>
      <w:r w:rsidR="00B61167">
        <w:t xml:space="preserve"> </w:t>
      </w:r>
      <w:r>
        <w:t>Im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wurde dann ein kurzer Wrapper geschrieben, welche den managed Code der Library zur Verfügung stellt:</w:t>
      </w:r>
    </w:p>
    <w:p w14:paraId="4B22289D" w14:textId="77777777" w:rsidR="006A222B" w:rsidRDefault="006A222B" w:rsidP="00473A25">
      <w:pPr>
        <w:jc w:val="both"/>
      </w:pPr>
    </w:p>
    <w:p w14:paraId="530CC913" w14:textId="77777777" w:rsidR="00E549DF" w:rsidRDefault="00E549DF" w:rsidP="00E549DF">
      <w:pPr>
        <w:keepNext/>
        <w:jc w:val="center"/>
      </w:pPr>
      <w:r>
        <w:rPr>
          <w:noProof/>
          <w:lang w:val="en-US"/>
        </w:rPr>
        <w:drawing>
          <wp:inline distT="0" distB="0" distL="0" distR="0" wp14:anchorId="500052F0" wp14:editId="377AAB83">
            <wp:extent cx="4371975" cy="1933575"/>
            <wp:effectExtent l="0" t="0" r="9525" b="9525"/>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371975" cy="1933575"/>
                    </a:xfrm>
                    <a:prstGeom prst="rect">
                      <a:avLst/>
                    </a:prstGeom>
                  </pic:spPr>
                </pic:pic>
              </a:graphicData>
            </a:graphic>
          </wp:inline>
        </w:drawing>
      </w:r>
    </w:p>
    <w:p w14:paraId="043D8D55" w14:textId="26061978" w:rsidR="00473A25" w:rsidRDefault="00E549DF" w:rsidP="00E549DF">
      <w:pPr>
        <w:pStyle w:val="Beschriftung"/>
        <w:jc w:val="center"/>
      </w:pPr>
      <w:bookmarkStart w:id="84" w:name="_Toc440896311"/>
      <w:r>
        <w:t xml:space="preserve">Abbildung </w:t>
      </w:r>
      <w:r w:rsidR="00F00876">
        <w:fldChar w:fldCharType="begin"/>
      </w:r>
      <w:r w:rsidR="00F00876">
        <w:instrText xml:space="preserve"> SEQ Abbildung \* ARABIC </w:instrText>
      </w:r>
      <w:r w:rsidR="00F00876">
        <w:fldChar w:fldCharType="separate"/>
      </w:r>
      <w:r w:rsidR="00462315">
        <w:rPr>
          <w:noProof/>
        </w:rPr>
        <w:t>31</w:t>
      </w:r>
      <w:r w:rsidR="00F00876">
        <w:rPr>
          <w:noProof/>
        </w:rPr>
        <w:fldChar w:fldCharType="end"/>
      </w:r>
      <w:r>
        <w:t>: 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r>
        <w:t xml:space="preserve"> Wrapper C#</w:t>
      </w:r>
      <w:bookmarkEnd w:id="84"/>
    </w:p>
    <w:p w14:paraId="01315BE5" w14:textId="17C38694" w:rsidR="00751B6E" w:rsidRDefault="00751B6E" w:rsidP="00473A25">
      <w:pPr>
        <w:jc w:val="both"/>
      </w:pPr>
      <w:r>
        <w:t>Die Weiterverarbeitung dieser Trackerdaten übernehmen dann die Klassen der Objekte, namentlich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 xml:space="preserve"> und Eyes</w:t>
      </w:r>
      <w:r w:rsidR="00122805">
        <w:fldChar w:fldCharType="begin"/>
      </w:r>
      <w:r w:rsidR="00122805">
        <w:instrText xml:space="preserve"> XE "</w:instrText>
      </w:r>
      <w:r w:rsidR="00122805" w:rsidRPr="00B220B5">
        <w:instrText>Eyes</w:instrText>
      </w:r>
      <w:r w:rsidR="00122805">
        <w:instrText xml:space="preserve">" </w:instrText>
      </w:r>
      <w:r w:rsidR="00122805">
        <w:fldChar w:fldCharType="end"/>
      </w:r>
      <w:r>
        <w:t>. Im Updatezyklus werden diese Daten ausgelesen, verarbeitet (Anwendung eines Smoothing</w:t>
      </w:r>
      <w:r w:rsidR="006764E8">
        <w:fldChar w:fldCharType="begin"/>
      </w:r>
      <w:r w:rsidR="006764E8">
        <w:instrText xml:space="preserve"> XE "</w:instrText>
      </w:r>
      <w:r w:rsidR="006764E8" w:rsidRPr="001E3CBE">
        <w:instrText>Smoothing</w:instrText>
      </w:r>
      <w:r w:rsidR="006764E8">
        <w:instrText xml:space="preserve">" </w:instrText>
      </w:r>
      <w:r w:rsidR="006764E8">
        <w:fldChar w:fldCharType="end"/>
      </w:r>
      <w:r>
        <w:t>-Filters) und zugewiesen</w:t>
      </w:r>
      <w:r w:rsidR="004A0E22">
        <w:t xml:space="preserve"> (Rotation und Position).</w:t>
      </w:r>
    </w:p>
    <w:p w14:paraId="6343C34B" w14:textId="77777777" w:rsidR="004A0E22" w:rsidRDefault="004A0E22" w:rsidP="00473A25">
      <w:pPr>
        <w:jc w:val="both"/>
      </w:pPr>
    </w:p>
    <w:bookmarkStart w:id="85" w:name="_MON_1510428388"/>
    <w:bookmarkEnd w:id="85"/>
    <w:p w14:paraId="0492960F" w14:textId="2D68E5A1" w:rsidR="00473A25" w:rsidRDefault="0014524B" w:rsidP="00473A25">
      <w:pPr>
        <w:keepNext/>
        <w:jc w:val="center"/>
      </w:pPr>
      <w:r>
        <w:object w:dxaOrig="9072" w:dyaOrig="6752" w14:anchorId="144C0F30">
          <v:shape id="_x0000_i1030" type="#_x0000_t75" style="width:438.75pt;height:367.5pt" o:ole="" filled="t" fillcolor="#d8d8d8 [2732]">
            <v:imagedata r:id="rId57" o:title="" croptop="-2972f" cropbottom="-2972f" cropleft="-2048f" cropright="4095f"/>
          </v:shape>
          <o:OLEObject Type="Embed" ProgID="Word.OpenDocumentText.12" ShapeID="_x0000_i1030" DrawAspect="Content" ObjectID="_1514659525" r:id="rId58"/>
        </w:object>
      </w:r>
    </w:p>
    <w:p w14:paraId="06858E04" w14:textId="1952C490" w:rsidR="004A0E22" w:rsidRDefault="00473A25" w:rsidP="00473A25">
      <w:pPr>
        <w:pStyle w:val="Beschriftung"/>
        <w:jc w:val="center"/>
      </w:pPr>
      <w:bookmarkStart w:id="86" w:name="_Toc440896372"/>
      <w:r>
        <w:t xml:space="preserve">Quellcode </w:t>
      </w:r>
      <w:r w:rsidR="00F00876">
        <w:fldChar w:fldCharType="begin"/>
      </w:r>
      <w:r w:rsidR="00F00876">
        <w:instrText xml:space="preserve"> SEQ Quellcode \* ARABIC </w:instrText>
      </w:r>
      <w:r w:rsidR="00F00876">
        <w:fldChar w:fldCharType="separate"/>
      </w:r>
      <w:r w:rsidR="00A617F1">
        <w:rPr>
          <w:noProof/>
        </w:rPr>
        <w:t>6</w:t>
      </w:r>
      <w:r w:rsidR="00F00876">
        <w:rPr>
          <w:noProof/>
        </w:rPr>
        <w:fldChar w:fldCharType="end"/>
      </w:r>
      <w:r>
        <w:t xml:space="preserve">: </w:t>
      </w:r>
      <w:r w:rsidRPr="00194104">
        <w:t>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r w:rsidRPr="00194104">
        <w:t>-Posit</w:t>
      </w:r>
      <w:r w:rsidR="00F77F02">
        <w:t>i</w:t>
      </w:r>
      <w:r w:rsidRPr="00194104">
        <w:t>on</w:t>
      </w:r>
      <w:r w:rsidR="00F77F02">
        <w:t>s</w:t>
      </w:r>
      <w:r w:rsidRPr="00194104">
        <w:t>handling</w:t>
      </w:r>
      <w:bookmarkEnd w:id="86"/>
    </w:p>
    <w:p w14:paraId="460B4B30" w14:textId="479CFA4B" w:rsidR="004A0E22" w:rsidRDefault="004A0E22" w:rsidP="0005618D">
      <w:pPr>
        <w:pStyle w:val="berschrift3"/>
      </w:pPr>
      <w:bookmarkStart w:id="87" w:name="_Toc440917284"/>
      <w:r>
        <w:t>Datenveredlung im Unity</w:t>
      </w:r>
      <w:bookmarkEnd w:id="87"/>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p>
    <w:p w14:paraId="56D5D545" w14:textId="1AFDF61C" w:rsidR="004A0E22" w:rsidRDefault="004A0E22" w:rsidP="00206225">
      <w:pPr>
        <w:jc w:val="both"/>
      </w:pPr>
      <w:r>
        <w:t>Da unter Umständen ein etwas unruhiger Input über das 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r>
        <w:t xml:space="preserve"> geliefert wird, </w:t>
      </w:r>
      <w:r w:rsidR="00E549DF">
        <w:t xml:space="preserve">wurde ein </w:t>
      </w:r>
      <w:r>
        <w:t>Lowpass</w:t>
      </w:r>
      <w:r w:rsidR="00D10237">
        <w:rPr>
          <w:rStyle w:val="Funotenzeichen"/>
        </w:rPr>
        <w:footnoteReference w:id="26"/>
      </w:r>
      <w:r w:rsidR="006764E8">
        <w:fldChar w:fldCharType="begin"/>
      </w:r>
      <w:r w:rsidR="006764E8">
        <w:instrText xml:space="preserve"> XE "</w:instrText>
      </w:r>
      <w:r w:rsidR="006764E8" w:rsidRPr="008D7F77">
        <w:instrText>Lowpass</w:instrText>
      </w:r>
      <w:r w:rsidR="006764E8">
        <w:instrText xml:space="preserve">" </w:instrText>
      </w:r>
      <w:r w:rsidR="006764E8">
        <w:fldChar w:fldCharType="end"/>
      </w:r>
      <w:r>
        <w:t xml:space="preserve"> Filter hinzugefügt. Dieser kann aktiviert, deaktiviert </w:t>
      </w:r>
      <w:r w:rsidR="00B0030E">
        <w:t xml:space="preserve">und mit </w:t>
      </w:r>
      <w:r>
        <w:t>zwei Parameter</w:t>
      </w:r>
      <w:r w:rsidR="00B0030E">
        <w:t>n</w:t>
      </w:r>
      <w:r>
        <w:t xml:space="preserve"> eingestellt werden. </w:t>
      </w:r>
      <w:r w:rsidR="00B0030E">
        <w:t>Der „1€ Filter</w:t>
      </w:r>
      <w:r w:rsidR="006764E8">
        <w:fldChar w:fldCharType="begin"/>
      </w:r>
      <w:r w:rsidR="006764E8">
        <w:instrText xml:space="preserve"> XE "</w:instrText>
      </w:r>
      <w:r w:rsidR="006764E8" w:rsidRPr="00161FD6">
        <w:instrText>1€ Filter</w:instrText>
      </w:r>
      <w:r w:rsidR="006764E8">
        <w:instrText xml:space="preserve">" </w:instrText>
      </w:r>
      <w:r w:rsidR="006764E8">
        <w:fldChar w:fldCharType="end"/>
      </w:r>
      <w:r w:rsidR="00B0030E">
        <w:t>“, welcher zum Einsatz kommt</w:t>
      </w:r>
      <w:r w:rsidR="00206225">
        <w:t>,</w:t>
      </w:r>
      <w:r w:rsidR="00B0030E">
        <w:t xml:space="preserve"> beschreibt sich wie folgt</w:t>
      </w:r>
      <w:r>
        <w:t>:</w:t>
      </w:r>
    </w:p>
    <w:p w14:paraId="1CE1EA71" w14:textId="77777777" w:rsidR="004A0E22" w:rsidRDefault="004A0E22" w:rsidP="004A0E22">
      <w:pPr>
        <w:jc w:val="both"/>
      </w:pPr>
    </w:p>
    <w:p w14:paraId="4209C3C6" w14:textId="6B4AB38D" w:rsidR="00CB09EB" w:rsidRPr="00F87047" w:rsidRDefault="004A0E22" w:rsidP="00206225">
      <w:pPr>
        <w:ind w:left="360"/>
        <w:jc w:val="both"/>
      </w:pPr>
      <w:r w:rsidRPr="009E3CB7">
        <w:rPr>
          <w:lang w:val="en-US"/>
        </w:rPr>
        <w:t>The 1€ filter (“one Euro filter”) is a simple algorithm to filter noisy signals for high precision and responsiveness. It uses a first order low-pass filter with an adaptive cutoff frequency:</w:t>
      </w:r>
      <w:r w:rsidR="00375998" w:rsidRPr="009E3CB7">
        <w:rPr>
          <w:lang w:val="en-US"/>
        </w:rPr>
        <w:t xml:space="preserve"> </w:t>
      </w:r>
      <w:r w:rsidRPr="009E3CB7">
        <w:rPr>
          <w:lang w:val="en-US"/>
        </w:rPr>
        <w:t>at low speeds, a low cutoff stabilizes the signal by reducing jitter, but as speed increases, the cutoff is increased to reduce lag. The algorithm is easy to implement, uses very few resources, and with two easily understood parameters, it is easy to tune. In a comparison with other filters, the 1e filter has less lag using a reference amount of jitter reduction</w:t>
      </w:r>
      <w:r w:rsidR="00375998" w:rsidRPr="009E3CB7">
        <w:rPr>
          <w:lang w:val="en-US"/>
        </w:rPr>
        <w:t>.</w:t>
      </w:r>
      <w:r w:rsidR="00206225">
        <w:rPr>
          <w:lang w:val="en-US"/>
        </w:rPr>
        <w:t xml:space="preserve"> </w:t>
      </w:r>
      <w:sdt>
        <w:sdtPr>
          <w:rPr>
            <w:lang w:val="en-US"/>
          </w:rPr>
          <w:id w:val="-1330593921"/>
          <w:citation/>
        </w:sdtPr>
        <w:sdtEndPr/>
        <w:sdtContent>
          <w:r w:rsidR="00ED76D1">
            <w:rPr>
              <w:lang w:val="en-US"/>
            </w:rPr>
            <w:fldChar w:fldCharType="begin"/>
          </w:r>
          <w:r w:rsidR="00ED76D1" w:rsidRPr="00DC2E38">
            <w:rPr>
              <w:lang w:val="en-US"/>
            </w:rPr>
            <w:instrText xml:space="preserve"> CITATION Gér12 \l 2055 </w:instrText>
          </w:r>
          <w:r w:rsidR="00ED76D1">
            <w:rPr>
              <w:lang w:val="en-US"/>
            </w:rPr>
            <w:fldChar w:fldCharType="separate"/>
          </w:r>
          <w:r w:rsidR="00ED76D1" w:rsidRPr="00F87047">
            <w:rPr>
              <w:noProof/>
            </w:rPr>
            <w:t>(Géry Casiez, 2012)</w:t>
          </w:r>
          <w:r w:rsidR="00ED76D1">
            <w:rPr>
              <w:lang w:val="en-US"/>
            </w:rPr>
            <w:fldChar w:fldCharType="end"/>
          </w:r>
        </w:sdtContent>
      </w:sdt>
    </w:p>
    <w:p w14:paraId="2FB77812" w14:textId="77777777" w:rsidR="00ED76D1" w:rsidRPr="00F87047" w:rsidRDefault="00ED76D1" w:rsidP="004A0E22"/>
    <w:p w14:paraId="0BA86550" w14:textId="756EB867" w:rsidR="00CB09EB" w:rsidRDefault="005559AD" w:rsidP="00B87206">
      <w:pPr>
        <w:jc w:val="both"/>
      </w:pPr>
      <w:r>
        <w:t xml:space="preserve">Der 1€-Filter ist nur auf 2D ausgelegt, </w:t>
      </w:r>
      <w:r w:rsidR="00B0030E">
        <w:t>wurde jedoch um eine Dimension erweitert</w:t>
      </w:r>
      <w:r>
        <w:t xml:space="preserve">. </w:t>
      </w:r>
      <w:r w:rsidR="000C1091">
        <w:t>S</w:t>
      </w:r>
      <w:r w:rsidR="00CB09EB">
        <w:t>owohl bei tiefe</w:t>
      </w:r>
      <w:r w:rsidR="000A4DB2">
        <w:t>n wie auch bei hohen Frequenzen und</w:t>
      </w:r>
      <w:r w:rsidR="00CB09EB">
        <w:t xml:space="preserve"> schnellen Bewegungen</w:t>
      </w:r>
      <w:r w:rsidR="000A4DB2">
        <w:t xml:space="preserve"> wurden</w:t>
      </w:r>
      <w:r w:rsidR="00CB09EB">
        <w:t xml:space="preserve"> optimale Resultate</w:t>
      </w:r>
      <w:r w:rsidR="000A4DB2">
        <w:t xml:space="preserve"> erzielt</w:t>
      </w:r>
      <w:r w:rsidR="00CB09EB">
        <w:t>.</w:t>
      </w:r>
      <w:r w:rsidR="000A4DB2">
        <w:t xml:space="preserve"> Aufgrund dieser guten Resultate kam dieser Filter schlussendlich zum Einsatz.</w:t>
      </w:r>
    </w:p>
    <w:p w14:paraId="0EF37888" w14:textId="01EEAD70" w:rsidR="00B87206" w:rsidRPr="000B06E5" w:rsidRDefault="005559AD" w:rsidP="000B06E5">
      <w:pPr>
        <w:keepNext/>
        <w:jc w:val="both"/>
      </w:pPr>
      <w:r>
        <w:lastRenderedPageBreak/>
        <w:t>Folgende Gra</w:t>
      </w:r>
      <w:r w:rsidR="000A4DB2">
        <w:t>f</w:t>
      </w:r>
      <w:r>
        <w:t>ik zeigt</w:t>
      </w:r>
      <w:r w:rsidR="000A4DB2" w:rsidRPr="000A4DB2">
        <w:t xml:space="preserve"> für die verschiedenen Geschwindigkeitsintervalle</w:t>
      </w:r>
      <w:r>
        <w:t xml:space="preserve"> die durchschnittliche Distanz zwischen dem gefilterten und der aktuellen Cursorposition</w:t>
      </w:r>
      <w:r w:rsidR="00B87206">
        <w:t>.</w:t>
      </w:r>
      <w:r w:rsidR="000B06E5">
        <w:t xml:space="preserve"> </w:t>
      </w:r>
      <w:sdt>
        <w:sdtPr>
          <w:rPr>
            <w:lang w:val="fr-CH"/>
          </w:rPr>
          <w:id w:val="296892368"/>
          <w:citation/>
        </w:sdtPr>
        <w:sdtEndPr/>
        <w:sdtContent>
          <w:r w:rsidR="00ED76D1">
            <w:rPr>
              <w:lang w:val="fr-CH"/>
            </w:rPr>
            <w:fldChar w:fldCharType="begin"/>
          </w:r>
          <w:r w:rsidR="00ED76D1">
            <w:instrText xml:space="preserve"> CITATION Gér12 \l 2055 </w:instrText>
          </w:r>
          <w:r w:rsidR="00ED76D1">
            <w:rPr>
              <w:lang w:val="fr-CH"/>
            </w:rPr>
            <w:fldChar w:fldCharType="separate"/>
          </w:r>
          <w:r w:rsidR="00ED76D1">
            <w:rPr>
              <w:noProof/>
            </w:rPr>
            <w:t>(Géry Casiez, 2012)</w:t>
          </w:r>
          <w:r w:rsidR="00ED76D1">
            <w:rPr>
              <w:lang w:val="fr-CH"/>
            </w:rPr>
            <w:fldChar w:fldCharType="end"/>
          </w:r>
        </w:sdtContent>
      </w:sdt>
    </w:p>
    <w:p w14:paraId="2DCAB3CD" w14:textId="7BEC8917" w:rsidR="005559AD" w:rsidRPr="00B87206" w:rsidRDefault="005559AD" w:rsidP="00B87206">
      <w:pPr>
        <w:keepNext/>
        <w:jc w:val="center"/>
        <w:rPr>
          <w:lang w:val="fr-CH"/>
        </w:rPr>
      </w:pPr>
      <w:r>
        <w:rPr>
          <w:noProof/>
          <w:lang w:val="en-US"/>
        </w:rPr>
        <w:drawing>
          <wp:inline distT="0" distB="0" distL="0" distR="0" wp14:anchorId="2225406F" wp14:editId="53611BCC">
            <wp:extent cx="3600000" cy="1881203"/>
            <wp:effectExtent l="0" t="0" r="635" b="508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600000" cy="1881203"/>
                    </a:xfrm>
                    <a:prstGeom prst="rect">
                      <a:avLst/>
                    </a:prstGeom>
                  </pic:spPr>
                </pic:pic>
              </a:graphicData>
            </a:graphic>
          </wp:inline>
        </w:drawing>
      </w:r>
    </w:p>
    <w:p w14:paraId="1A61FC47" w14:textId="6893A4D1" w:rsidR="004A0E22" w:rsidRDefault="005559AD" w:rsidP="005559AD">
      <w:pPr>
        <w:pStyle w:val="Beschriftung"/>
        <w:jc w:val="center"/>
      </w:pPr>
      <w:bookmarkStart w:id="88" w:name="_Toc440896312"/>
      <w:r>
        <w:t xml:space="preserve">Abbildung </w:t>
      </w:r>
      <w:r w:rsidR="00F00876">
        <w:fldChar w:fldCharType="begin"/>
      </w:r>
      <w:r w:rsidR="00F00876">
        <w:instrText xml:space="preserve"> SEQ Abbildung \* ARABIC </w:instrText>
      </w:r>
      <w:r w:rsidR="00F00876">
        <w:fldChar w:fldCharType="separate"/>
      </w:r>
      <w:r w:rsidR="00462315">
        <w:rPr>
          <w:noProof/>
        </w:rPr>
        <w:t>32</w:t>
      </w:r>
      <w:r w:rsidR="00F00876">
        <w:rPr>
          <w:noProof/>
        </w:rPr>
        <w:fldChar w:fldCharType="end"/>
      </w:r>
      <w:r>
        <w:t>: 1€ Smoothing</w:t>
      </w:r>
      <w:r w:rsidR="006764E8">
        <w:fldChar w:fldCharType="begin"/>
      </w:r>
      <w:r w:rsidR="006764E8">
        <w:instrText xml:space="preserve"> XE "</w:instrText>
      </w:r>
      <w:r w:rsidR="006764E8" w:rsidRPr="001E3CBE">
        <w:instrText>Smoothing</w:instrText>
      </w:r>
      <w:r w:rsidR="006764E8">
        <w:instrText xml:space="preserve">" </w:instrText>
      </w:r>
      <w:r w:rsidR="006764E8">
        <w:fldChar w:fldCharType="end"/>
      </w:r>
      <w:r>
        <w:t xml:space="preserve"> Vergleich</w:t>
      </w:r>
      <w:bookmarkEnd w:id="88"/>
    </w:p>
    <w:p w14:paraId="2B383348" w14:textId="07291E14" w:rsidR="0026175E" w:rsidRDefault="0026175E" w:rsidP="00B170FE">
      <w:pPr>
        <w:pStyle w:val="berschrift2"/>
        <w:numPr>
          <w:ilvl w:val="0"/>
          <w:numId w:val="0"/>
        </w:numPr>
        <w:rPr>
          <w:sz w:val="28"/>
          <w:szCs w:val="28"/>
        </w:rPr>
      </w:pPr>
      <w:r>
        <w:br w:type="page"/>
      </w:r>
    </w:p>
    <w:p w14:paraId="1287BAF5" w14:textId="4017FBB7" w:rsidR="0076125D" w:rsidRDefault="007201A0" w:rsidP="0005618D">
      <w:pPr>
        <w:pStyle w:val="berschrift2"/>
      </w:pPr>
      <w:bookmarkStart w:id="89" w:name="_Toc437808373"/>
      <w:bookmarkStart w:id="90" w:name="_Toc440917285"/>
      <w:r>
        <w:lastRenderedPageBreak/>
        <w:t>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Plugin</w:t>
      </w:r>
      <w:bookmarkEnd w:id="89"/>
      <w:bookmarkEnd w:id="90"/>
    </w:p>
    <w:p w14:paraId="2E6E873D" w14:textId="5C1F4AA5" w:rsidR="00A51937" w:rsidRPr="00A51937" w:rsidRDefault="00A90FFF" w:rsidP="00A90FFF">
      <w:pPr>
        <w:jc w:val="both"/>
      </w:pPr>
      <w:r>
        <w:t>Das resultierende Produkt ist ein Unity Plugin, welches sich in wenigen Augenblicken in die eigene Applikation integrieren lässt.</w:t>
      </w:r>
    </w:p>
    <w:p w14:paraId="53AB3B31" w14:textId="77777777" w:rsidR="00CE47E8" w:rsidRDefault="00CE47E8" w:rsidP="0005618D">
      <w:pPr>
        <w:pStyle w:val="berschrift3"/>
      </w:pPr>
      <w:bookmarkStart w:id="91" w:name="_Toc440917286"/>
      <w:r>
        <w:t>Konfiguration</w:t>
      </w:r>
      <w:bookmarkEnd w:id="91"/>
    </w:p>
    <w:p w14:paraId="5DDD03F1" w14:textId="0546F0B4" w:rsidR="000A4C4C" w:rsidRDefault="00CE47E8" w:rsidP="00A90FFF">
      <w:pPr>
        <w:jc w:val="both"/>
      </w:pPr>
      <w:r>
        <w:t>Um eine mögli</w:t>
      </w:r>
      <w:r w:rsidR="002E1404">
        <w:t>chst weite Bandbreite von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2E1404">
        <w:t xml:space="preserve"> </w:t>
      </w:r>
      <w:r>
        <w:t xml:space="preserve">Applikationen abdecken zu können, werden etliche Einstellungsmöglichkeiten zur Verfügung gestellt. Diese gliedern sich in </w:t>
      </w:r>
      <w:r w:rsidR="000A4C4C">
        <w:t>fünf</w:t>
      </w:r>
      <w:r w:rsidR="00A838C2">
        <w:t xml:space="preserve"> relevante Sektionen.</w:t>
      </w:r>
    </w:p>
    <w:p w14:paraId="78E22050" w14:textId="77777777" w:rsidR="00E46359" w:rsidRDefault="00E46359" w:rsidP="000A4C4C">
      <w:pPr>
        <w:keepNext/>
      </w:pPr>
    </w:p>
    <w:p w14:paraId="32E9BB27" w14:textId="6D98B4BA" w:rsidR="00322D1A" w:rsidRDefault="00A838C2" w:rsidP="00340D5C">
      <w:pPr>
        <w:pStyle w:val="Listenabsatz"/>
        <w:keepNext/>
        <w:numPr>
          <w:ilvl w:val="0"/>
          <w:numId w:val="12"/>
        </w:numPr>
        <w:jc w:val="both"/>
      </w:pPr>
      <w:r w:rsidRPr="00A838C2">
        <w:rPr>
          <w:b/>
        </w:rPr>
        <w:t>Wand</w:t>
      </w:r>
      <w:r w:rsidR="00122805">
        <w:rPr>
          <w:b/>
        </w:rPr>
        <w:fldChar w:fldCharType="begin"/>
      </w:r>
      <w:r w:rsidR="00122805">
        <w:instrText xml:space="preserve"> XE "</w:instrText>
      </w:r>
      <w:r w:rsidR="00122805" w:rsidRPr="009B3921">
        <w:instrText>Wand</w:instrText>
      </w:r>
      <w:r w:rsidR="00122805">
        <w:instrText xml:space="preserve">" </w:instrText>
      </w:r>
      <w:r w:rsidR="00122805">
        <w:rPr>
          <w:b/>
        </w:rPr>
        <w:fldChar w:fldCharType="end"/>
      </w:r>
      <w:r w:rsidR="00322D1A">
        <w:br/>
      </w:r>
    </w:p>
    <w:p w14:paraId="4DC42129" w14:textId="77777777" w:rsidR="00322D1A" w:rsidRDefault="00322D1A" w:rsidP="0076107D">
      <w:pPr>
        <w:pStyle w:val="Listenabsatz"/>
        <w:keepNext/>
        <w:ind w:left="360"/>
        <w:jc w:val="center"/>
      </w:pPr>
      <w:r>
        <w:rPr>
          <w:noProof/>
          <w:lang w:val="en-US"/>
        </w:rPr>
        <w:drawing>
          <wp:inline distT="0" distB="0" distL="0" distR="0" wp14:anchorId="306BBC62" wp14:editId="40C9CFEC">
            <wp:extent cx="3600000" cy="4774895"/>
            <wp:effectExtent l="0" t="0" r="635" b="6985"/>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UnityPlugin_SettingsWand.png"/>
                    <pic:cNvPicPr/>
                  </pic:nvPicPr>
                  <pic:blipFill>
                    <a:blip r:embed="rId27">
                      <a:extLst>
                        <a:ext uri="{28A0092B-C50C-407E-A947-70E740481C1C}">
                          <a14:useLocalDpi xmlns:a14="http://schemas.microsoft.com/office/drawing/2010/main" val="0"/>
                        </a:ext>
                      </a:extLst>
                    </a:blip>
                    <a:stretch>
                      <a:fillRect/>
                    </a:stretch>
                  </pic:blipFill>
                  <pic:spPr>
                    <a:xfrm>
                      <a:off x="0" y="0"/>
                      <a:ext cx="3600000" cy="4774895"/>
                    </a:xfrm>
                    <a:prstGeom prst="rect">
                      <a:avLst/>
                    </a:prstGeom>
                  </pic:spPr>
                </pic:pic>
              </a:graphicData>
            </a:graphic>
          </wp:inline>
        </w:drawing>
      </w:r>
    </w:p>
    <w:p w14:paraId="2D9E8B18" w14:textId="3FE11E09" w:rsidR="00322D1A" w:rsidRDefault="00322D1A" w:rsidP="00322D1A">
      <w:pPr>
        <w:pStyle w:val="Beschriftung"/>
        <w:jc w:val="center"/>
      </w:pPr>
      <w:bookmarkStart w:id="92" w:name="_Toc440896313"/>
      <w:r>
        <w:t xml:space="preserve">Abbildung </w:t>
      </w:r>
      <w:r w:rsidR="00F00876">
        <w:fldChar w:fldCharType="begin"/>
      </w:r>
      <w:r w:rsidR="00F00876">
        <w:instrText xml:space="preserve"> SEQ Abbildung \* ARABIC </w:instrText>
      </w:r>
      <w:r w:rsidR="00F00876">
        <w:fldChar w:fldCharType="separate"/>
      </w:r>
      <w:r w:rsidR="00462315">
        <w:rPr>
          <w:noProof/>
        </w:rPr>
        <w:t>33</w:t>
      </w:r>
      <w:r w:rsidR="00F00876">
        <w:rPr>
          <w:noProof/>
        </w:rPr>
        <w:fldChar w:fldCharType="end"/>
      </w:r>
      <w:r>
        <w:t>: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Plugin, Settings Wand</w:t>
      </w:r>
      <w:bookmarkEnd w:id="92"/>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p>
    <w:p w14:paraId="429D7501" w14:textId="77777777" w:rsidR="00322D1A" w:rsidRDefault="00322D1A" w:rsidP="00322D1A">
      <w:pPr>
        <w:pStyle w:val="Listenabsatz"/>
        <w:keepNext/>
        <w:ind w:left="360"/>
        <w:jc w:val="both"/>
      </w:pPr>
    </w:p>
    <w:p w14:paraId="794D0A92" w14:textId="1B9B7588" w:rsidR="00726C8E" w:rsidRPr="00726C8E" w:rsidRDefault="00726C8E" w:rsidP="00322D1A">
      <w:pPr>
        <w:ind w:left="360"/>
        <w:jc w:val="both"/>
        <w:rPr>
          <w:b/>
        </w:rPr>
      </w:pPr>
      <w:r w:rsidRPr="00726C8E">
        <w:rPr>
          <w:b/>
        </w:rPr>
        <w:t>Position</w:t>
      </w:r>
    </w:p>
    <w:p w14:paraId="5383C4C6" w14:textId="76CF5F95" w:rsidR="00E46566" w:rsidRDefault="00726C8E" w:rsidP="00322D1A">
      <w:pPr>
        <w:ind w:left="360"/>
        <w:jc w:val="both"/>
      </w:pPr>
      <w:r>
        <w:t>Falls die Position des Wands in der aktuellen Applikation unerheblich ist, kann die an dieser Stelle deaktiviert werden. Somit übernimmt der virtuelle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 welcher im Prefab</w:t>
      </w:r>
      <w:r w:rsidR="006764E8">
        <w:fldChar w:fldCharType="begin"/>
      </w:r>
      <w:r w:rsidR="006764E8">
        <w:instrText xml:space="preserve"> XE "</w:instrText>
      </w:r>
      <w:r w:rsidR="006764E8" w:rsidRPr="005F7184">
        <w:instrText>Prefab</w:instrText>
      </w:r>
      <w:r w:rsidR="006764E8">
        <w:instrText xml:space="preserve">" </w:instrText>
      </w:r>
      <w:r w:rsidR="006764E8">
        <w:fldChar w:fldCharType="end"/>
      </w:r>
      <w:r>
        <w:t xml:space="preserve"> liegt, keine Translationen vom realen Wand. Ist diese Option aber aktiviert, besteht die Möglichkeit, achsenabhängig die Sensibilität einzustellen. Das heisst, bei einer hohen Sensibilität auf der y-Achse vollführt der virtuelle Wand eine grosse Bewegung im Vergleich zu der realen Bewegung im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w:t>
      </w:r>
      <w:r w:rsidR="007F4C0E">
        <w:t xml:space="preserve"> Gegenteilig, wird der Regler unter </w:t>
      </w:r>
      <w:r w:rsidR="00206225">
        <w:t>1</w:t>
      </w:r>
      <w:r w:rsidR="007F4C0E">
        <w:t xml:space="preserve"> gestellt, ist die virtuelle Bewegung kleiner als die reale Bewegung. Zusätzlich können einzelne Achsen auch komplett deaktiviert werden.</w:t>
      </w:r>
    </w:p>
    <w:p w14:paraId="7C72E054" w14:textId="77777777" w:rsidR="008B7987" w:rsidRDefault="008B7987" w:rsidP="00322D1A">
      <w:pPr>
        <w:ind w:left="360"/>
        <w:jc w:val="both"/>
      </w:pPr>
    </w:p>
    <w:p w14:paraId="5E14E03D" w14:textId="2453C7F3" w:rsidR="008B7987" w:rsidRDefault="008B7987" w:rsidP="00322D1A">
      <w:pPr>
        <w:ind w:left="360"/>
        <w:jc w:val="both"/>
      </w:pPr>
      <w:r>
        <w:t>Weiter kann auf Wunsch die Interpolation (Smoothing</w:t>
      </w:r>
      <w:r w:rsidR="00BD2297">
        <w:fldChar w:fldCharType="begin"/>
      </w:r>
      <w:r w:rsidR="00BD2297">
        <w:instrText xml:space="preserve"> XE "</w:instrText>
      </w:r>
      <w:r w:rsidR="00BD2297" w:rsidRPr="008B6007">
        <w:instrText>Smoothing</w:instrText>
      </w:r>
      <w:r w:rsidR="00BD2297">
        <w:instrText>" \t "</w:instrText>
      </w:r>
      <w:r w:rsidR="00BD2297" w:rsidRPr="00A70270">
        <w:rPr>
          <w:rFonts w:asciiTheme="minorHAnsi" w:hAnsiTheme="minorHAnsi"/>
          <w:i/>
        </w:rPr>
        <w:instrText>Siehe</w:instrText>
      </w:r>
      <w:r w:rsidR="00BD2297" w:rsidRPr="00A70270">
        <w:rPr>
          <w:rFonts w:asciiTheme="minorHAnsi" w:hAnsiTheme="minorHAnsi"/>
        </w:rPr>
        <w:instrText xml:space="preserve"> 1€ Filter</w:instrText>
      </w:r>
      <w:r w:rsidR="00BD2297">
        <w:instrText xml:space="preserve">" </w:instrText>
      </w:r>
      <w:r w:rsidR="00BD2297">
        <w:fldChar w:fldCharType="end"/>
      </w:r>
      <w:r w:rsidR="006764E8">
        <w:fldChar w:fldCharType="begin"/>
      </w:r>
      <w:r w:rsidR="006764E8">
        <w:instrText xml:space="preserve"> XE "</w:instrText>
      </w:r>
      <w:r w:rsidR="006764E8" w:rsidRPr="001E3CBE">
        <w:instrText>Smoothing</w:instrText>
      </w:r>
      <w:r w:rsidR="006764E8">
        <w:instrText xml:space="preserve">" </w:instrText>
      </w:r>
      <w:r w:rsidR="006764E8">
        <w:fldChar w:fldCharType="end"/>
      </w:r>
      <w:r>
        <w:t>) deaktiviert werden, es wird aber empfohlen, diese Option aktiv zu halten.</w:t>
      </w:r>
    </w:p>
    <w:p w14:paraId="06B2C53B" w14:textId="342745BA" w:rsidR="00BD2297" w:rsidRDefault="00BD2297">
      <w:pPr>
        <w:spacing w:line="240" w:lineRule="auto"/>
      </w:pPr>
    </w:p>
    <w:p w14:paraId="0071DA37" w14:textId="18AB4A24" w:rsidR="007F4C0E" w:rsidRPr="007F4C0E" w:rsidRDefault="007F4C0E" w:rsidP="00322D1A">
      <w:pPr>
        <w:ind w:left="360"/>
        <w:jc w:val="both"/>
        <w:rPr>
          <w:b/>
        </w:rPr>
      </w:pPr>
      <w:r w:rsidRPr="007F4C0E">
        <w:rPr>
          <w:b/>
        </w:rPr>
        <w:lastRenderedPageBreak/>
        <w:t>Rotation</w:t>
      </w:r>
    </w:p>
    <w:p w14:paraId="2ACD14FF" w14:textId="5DC80ECB" w:rsidR="007F4C0E" w:rsidRDefault="00B934EE" w:rsidP="00322D1A">
      <w:pPr>
        <w:ind w:left="360"/>
        <w:jc w:val="both"/>
      </w:pPr>
      <w:r>
        <w:t>Auch die Rotation kann auf Wunsch komplett deaktiviert werden.</w:t>
      </w:r>
      <w:r w:rsidR="008B7987">
        <w:t xml:space="preserve"> Ebenfalls ein Smoothing</w:t>
      </w:r>
      <w:r w:rsidR="006764E8">
        <w:fldChar w:fldCharType="begin"/>
      </w:r>
      <w:r w:rsidR="006764E8">
        <w:instrText xml:space="preserve"> XE "</w:instrText>
      </w:r>
      <w:r w:rsidR="006764E8" w:rsidRPr="001E3CBE">
        <w:instrText>Smoothing</w:instrText>
      </w:r>
      <w:r w:rsidR="006764E8">
        <w:instrText xml:space="preserve">" </w:instrText>
      </w:r>
      <w:r w:rsidR="006764E8">
        <w:fldChar w:fldCharType="end"/>
      </w:r>
      <w:r w:rsidR="008B7987">
        <w:t xml:space="preserve"> ist standardmässig aktiv.</w:t>
      </w:r>
    </w:p>
    <w:p w14:paraId="4900850B" w14:textId="77777777" w:rsidR="00C563F1" w:rsidRDefault="00C563F1" w:rsidP="00C563F1">
      <w:pPr>
        <w:ind w:left="360"/>
        <w:jc w:val="both"/>
      </w:pPr>
    </w:p>
    <w:p w14:paraId="33FCDB40" w14:textId="77777777" w:rsidR="00C563F1" w:rsidRPr="00726C8E" w:rsidRDefault="00C563F1" w:rsidP="00C563F1">
      <w:pPr>
        <w:ind w:left="360"/>
        <w:jc w:val="both"/>
        <w:rPr>
          <w:b/>
        </w:rPr>
      </w:pPr>
      <w:r>
        <w:rPr>
          <w:b/>
        </w:rPr>
        <w:t>Inputs</w:t>
      </w:r>
    </w:p>
    <w:p w14:paraId="06740171" w14:textId="6AEF14E8" w:rsidR="00C563F1" w:rsidRDefault="00C563F1" w:rsidP="00C563F1">
      <w:pPr>
        <w:ind w:left="360"/>
        <w:jc w:val="both"/>
      </w:pPr>
      <w:r>
        <w:t>Der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 xml:space="preserve"> verfügt über mehrere Buttons,</w:t>
      </w:r>
      <w:r w:rsidR="006B7FEF">
        <w:t xml:space="preserve"> die aus einer umfassenden Auswahlliste </w:t>
      </w:r>
      <w:r>
        <w:t>auf die Applikation abgebildet werden können. Zusätzlich kann der Joystick aktiviert oder deaktiviert werden.</w:t>
      </w:r>
    </w:p>
    <w:p w14:paraId="2AE10592" w14:textId="77777777" w:rsidR="006B7FEF" w:rsidRDefault="006B7FEF" w:rsidP="00C563F1">
      <w:pPr>
        <w:ind w:left="360"/>
        <w:jc w:val="both"/>
      </w:pPr>
    </w:p>
    <w:p w14:paraId="159F72B5" w14:textId="74F515AF" w:rsidR="006B7FEF" w:rsidRPr="006B7FEF" w:rsidRDefault="006B7FEF" w:rsidP="00C563F1">
      <w:pPr>
        <w:ind w:left="360"/>
        <w:jc w:val="both"/>
        <w:rPr>
          <w:b/>
        </w:rPr>
      </w:pPr>
      <w:r w:rsidRPr="006B7FEF">
        <w:rPr>
          <w:b/>
        </w:rPr>
        <w:t>Custom Mouse Cursor</w:t>
      </w:r>
      <w:r w:rsidR="006764E8">
        <w:rPr>
          <w:b/>
        </w:rPr>
        <w:fldChar w:fldCharType="begin"/>
      </w:r>
      <w:r w:rsidR="006764E8">
        <w:instrText xml:space="preserve"> XE "</w:instrText>
      </w:r>
      <w:r w:rsidR="006764E8" w:rsidRPr="00A848C8">
        <w:instrText>Cursor</w:instrText>
      </w:r>
      <w:r w:rsidR="006764E8">
        <w:instrText xml:space="preserve">" </w:instrText>
      </w:r>
      <w:r w:rsidR="006764E8">
        <w:rPr>
          <w:b/>
        </w:rPr>
        <w:fldChar w:fldCharType="end"/>
      </w:r>
    </w:p>
    <w:p w14:paraId="210033DE" w14:textId="518607CC" w:rsidR="006B7FEF" w:rsidRDefault="006B7FEF" w:rsidP="00C563F1">
      <w:pPr>
        <w:ind w:left="360"/>
        <w:jc w:val="both"/>
      </w:pPr>
      <w:r>
        <w:t>Falls im Spiel ein spezifischer Cursor</w:t>
      </w:r>
      <w:r w:rsidR="006764E8">
        <w:fldChar w:fldCharType="begin"/>
      </w:r>
      <w:r w:rsidR="006764E8">
        <w:instrText xml:space="preserve"> XE "</w:instrText>
      </w:r>
      <w:r w:rsidR="006764E8" w:rsidRPr="00A848C8">
        <w:instrText>Cursor</w:instrText>
      </w:r>
      <w:r w:rsidR="006764E8">
        <w:instrText xml:space="preserve">" </w:instrText>
      </w:r>
      <w:r w:rsidR="006764E8">
        <w:fldChar w:fldCharType="end"/>
      </w:r>
      <w:r>
        <w:t xml:space="preserve"> Verwendung findet, kann die Textur hier angegeben werden, damit sie für beide Augen gerendert wird. Ansonsten wird der normale Windows</w:t>
      </w:r>
      <w:r w:rsidR="00122805">
        <w:fldChar w:fldCharType="begin"/>
      </w:r>
      <w:r w:rsidR="00122805">
        <w:instrText xml:space="preserve"> XE "</w:instrText>
      </w:r>
      <w:r w:rsidR="00122805" w:rsidRPr="00C5615E">
        <w:instrText>Windows</w:instrText>
      </w:r>
      <w:r w:rsidR="00122805">
        <w:instrText xml:space="preserve">" </w:instrText>
      </w:r>
      <w:r w:rsidR="00122805">
        <w:fldChar w:fldCharType="end"/>
      </w:r>
      <w:r>
        <w:t>-Cursor angezeigt.</w:t>
      </w:r>
    </w:p>
    <w:p w14:paraId="03CFE22E" w14:textId="77777777" w:rsidR="00B934EE" w:rsidRDefault="00B934EE" w:rsidP="00322D1A">
      <w:pPr>
        <w:ind w:left="360"/>
        <w:jc w:val="both"/>
      </w:pPr>
    </w:p>
    <w:p w14:paraId="1D08D891" w14:textId="29063773" w:rsidR="00C563F1" w:rsidRPr="00322D1A" w:rsidRDefault="00C563F1" w:rsidP="00C563F1">
      <w:pPr>
        <w:pStyle w:val="Listenabsatz"/>
        <w:keepNext/>
        <w:ind w:left="360"/>
        <w:jc w:val="both"/>
      </w:pPr>
      <w:r>
        <w:rPr>
          <w:b/>
        </w:rPr>
        <w:t>VRPN</w:t>
      </w:r>
      <w:r w:rsidR="00122805">
        <w:rPr>
          <w:b/>
        </w:rPr>
        <w:fldChar w:fldCharType="begin"/>
      </w:r>
      <w:r w:rsidR="00122805">
        <w:instrText xml:space="preserve"> XE "</w:instrText>
      </w:r>
      <w:r w:rsidR="00122805" w:rsidRPr="00914EB5">
        <w:instrText>VRPN</w:instrText>
      </w:r>
      <w:r w:rsidR="00122805">
        <w:instrText xml:space="preserve">" </w:instrText>
      </w:r>
      <w:r w:rsidR="00122805">
        <w:rPr>
          <w:b/>
        </w:rPr>
        <w:fldChar w:fldCharType="end"/>
      </w:r>
    </w:p>
    <w:p w14:paraId="7768E420" w14:textId="2542E74A" w:rsidR="00C563F1" w:rsidRDefault="00C563F1" w:rsidP="00C563F1">
      <w:pPr>
        <w:ind w:left="360"/>
        <w:jc w:val="both"/>
      </w:pPr>
      <w:r>
        <w:t>Der 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r>
        <w:t>-Block wird für die Anmeldeinformationen beim VRPN-Server verwendet. Diese müssen nur bei einer Umstellung des PPT-Studios (auf dem Tracking-Server) adaptiert werden.</w:t>
      </w:r>
    </w:p>
    <w:p w14:paraId="64DA0836" w14:textId="77777777" w:rsidR="00E41193" w:rsidRDefault="00E41193" w:rsidP="00816609">
      <w:pPr>
        <w:jc w:val="both"/>
      </w:pPr>
    </w:p>
    <w:p w14:paraId="1B79EE83" w14:textId="0DD5C6E6" w:rsidR="00E41193" w:rsidRPr="00E41193" w:rsidRDefault="00E41193" w:rsidP="00340D5C">
      <w:pPr>
        <w:pStyle w:val="Listenabsatz"/>
        <w:numPr>
          <w:ilvl w:val="0"/>
          <w:numId w:val="12"/>
        </w:numPr>
        <w:jc w:val="both"/>
        <w:rPr>
          <w:b/>
        </w:rPr>
      </w:pPr>
      <w:r w:rsidRPr="00E41193">
        <w:rPr>
          <w:b/>
        </w:rPr>
        <w:t>Eyes</w:t>
      </w:r>
      <w:r w:rsidR="00122805">
        <w:rPr>
          <w:b/>
        </w:rPr>
        <w:fldChar w:fldCharType="begin"/>
      </w:r>
      <w:r w:rsidR="00122805">
        <w:instrText xml:space="preserve"> XE "</w:instrText>
      </w:r>
      <w:r w:rsidR="00122805" w:rsidRPr="00B220B5">
        <w:instrText>Eyes</w:instrText>
      </w:r>
      <w:r w:rsidR="00122805">
        <w:instrText xml:space="preserve">" </w:instrText>
      </w:r>
      <w:r w:rsidR="00122805">
        <w:rPr>
          <w:b/>
        </w:rPr>
        <w:fldChar w:fldCharType="end"/>
      </w:r>
    </w:p>
    <w:p w14:paraId="0E6D5392" w14:textId="77777777" w:rsidR="00E41193" w:rsidRDefault="00E41193" w:rsidP="00E41193">
      <w:pPr>
        <w:pStyle w:val="Listenabsatz"/>
        <w:ind w:left="360"/>
        <w:jc w:val="both"/>
      </w:pPr>
    </w:p>
    <w:p w14:paraId="6672C470" w14:textId="77777777" w:rsidR="0034619B" w:rsidRDefault="00753705" w:rsidP="0076107D">
      <w:pPr>
        <w:pStyle w:val="Listenabsatz"/>
        <w:keepNext/>
        <w:ind w:left="360"/>
        <w:jc w:val="center"/>
      </w:pPr>
      <w:r>
        <w:rPr>
          <w:noProof/>
          <w:lang w:val="en-US"/>
        </w:rPr>
        <w:drawing>
          <wp:inline distT="0" distB="0" distL="0" distR="0" wp14:anchorId="35EF85D9" wp14:editId="31BECE2E">
            <wp:extent cx="3600000" cy="3492798"/>
            <wp:effectExtent l="0" t="0" r="635"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UnityPlugin_SettingsEyes.png"/>
                    <pic:cNvPicPr/>
                  </pic:nvPicPr>
                  <pic:blipFill>
                    <a:blip r:embed="rId60">
                      <a:extLst>
                        <a:ext uri="{28A0092B-C50C-407E-A947-70E740481C1C}">
                          <a14:useLocalDpi xmlns:a14="http://schemas.microsoft.com/office/drawing/2010/main" val="0"/>
                        </a:ext>
                      </a:extLst>
                    </a:blip>
                    <a:stretch>
                      <a:fillRect/>
                    </a:stretch>
                  </pic:blipFill>
                  <pic:spPr>
                    <a:xfrm>
                      <a:off x="0" y="0"/>
                      <a:ext cx="3600000" cy="3492798"/>
                    </a:xfrm>
                    <a:prstGeom prst="rect">
                      <a:avLst/>
                    </a:prstGeom>
                  </pic:spPr>
                </pic:pic>
              </a:graphicData>
            </a:graphic>
          </wp:inline>
        </w:drawing>
      </w:r>
    </w:p>
    <w:p w14:paraId="0D409C8A" w14:textId="67DF62ED" w:rsidR="0034619B" w:rsidRPr="0023422D" w:rsidRDefault="0034619B" w:rsidP="0034619B">
      <w:pPr>
        <w:pStyle w:val="Beschriftung"/>
        <w:jc w:val="center"/>
        <w:rPr>
          <w:lang w:val="en-US"/>
        </w:rPr>
      </w:pPr>
      <w:bookmarkStart w:id="93" w:name="_Toc440896314"/>
      <w:r w:rsidRPr="0023422D">
        <w:rPr>
          <w:lang w:val="en-US"/>
        </w:rPr>
        <w:t xml:space="preserve">Abbildung </w:t>
      </w:r>
      <w:r>
        <w:fldChar w:fldCharType="begin"/>
      </w:r>
      <w:r w:rsidRPr="0023422D">
        <w:rPr>
          <w:lang w:val="en-US"/>
        </w:rPr>
        <w:instrText xml:space="preserve"> SEQ Abbildung \* ARABIC </w:instrText>
      </w:r>
      <w:r>
        <w:fldChar w:fldCharType="separate"/>
      </w:r>
      <w:r w:rsidR="00462315">
        <w:rPr>
          <w:noProof/>
          <w:lang w:val="en-US"/>
        </w:rPr>
        <w:t>34</w:t>
      </w:r>
      <w:r>
        <w:fldChar w:fldCharType="end"/>
      </w:r>
      <w:r w:rsidRPr="0023422D">
        <w:rPr>
          <w:lang w:val="en-US"/>
        </w:rPr>
        <w:t>: Unity</w:t>
      </w:r>
      <w:r w:rsidR="00122805">
        <w:rPr>
          <w:lang w:val="en-US"/>
        </w:rPr>
        <w:fldChar w:fldCharType="begin"/>
      </w:r>
      <w:r w:rsidR="00122805" w:rsidRPr="004867A0">
        <w:rPr>
          <w:lang w:val="en-US"/>
        </w:rPr>
        <w:instrText xml:space="preserve"> XE "Unity" </w:instrText>
      </w:r>
      <w:r w:rsidR="00122805">
        <w:rPr>
          <w:lang w:val="en-US"/>
        </w:rPr>
        <w:fldChar w:fldCharType="end"/>
      </w:r>
      <w:r w:rsidRPr="0023422D">
        <w:rPr>
          <w:lang w:val="en-US"/>
        </w:rPr>
        <w:t xml:space="preserve"> Plugin, Settings Eyes</w:t>
      </w:r>
      <w:bookmarkEnd w:id="93"/>
      <w:r w:rsidR="00122805">
        <w:rPr>
          <w:lang w:val="en-US"/>
        </w:rPr>
        <w:fldChar w:fldCharType="begin"/>
      </w:r>
      <w:r w:rsidR="00122805" w:rsidRPr="004867A0">
        <w:rPr>
          <w:lang w:val="en-US"/>
        </w:rPr>
        <w:instrText xml:space="preserve"> XE "Eyes" </w:instrText>
      </w:r>
      <w:r w:rsidR="00122805">
        <w:rPr>
          <w:lang w:val="en-US"/>
        </w:rPr>
        <w:fldChar w:fldCharType="end"/>
      </w:r>
    </w:p>
    <w:p w14:paraId="01CE9653" w14:textId="1DB696ED" w:rsidR="00962958" w:rsidRPr="004867A0" w:rsidRDefault="00962958" w:rsidP="00E41193">
      <w:pPr>
        <w:pStyle w:val="Listenabsatz"/>
        <w:ind w:left="360"/>
        <w:jc w:val="both"/>
        <w:rPr>
          <w:b/>
        </w:rPr>
      </w:pPr>
      <w:r w:rsidRPr="004867A0">
        <w:rPr>
          <w:b/>
        </w:rPr>
        <w:t>Position</w:t>
      </w:r>
    </w:p>
    <w:p w14:paraId="07BDF6ED" w14:textId="44E45E06" w:rsidR="00962958" w:rsidRDefault="006247CD" w:rsidP="003070E1">
      <w:pPr>
        <w:ind w:left="360"/>
        <w:jc w:val="both"/>
      </w:pPr>
      <w:r>
        <w:t>Falls die Position der Eyes</w:t>
      </w:r>
      <w:r w:rsidR="00122805">
        <w:fldChar w:fldCharType="begin"/>
      </w:r>
      <w:r w:rsidR="00122805">
        <w:instrText xml:space="preserve"> XE "</w:instrText>
      </w:r>
      <w:r w:rsidR="00122805" w:rsidRPr="00B220B5">
        <w:instrText>Eyes</w:instrText>
      </w:r>
      <w:r w:rsidR="00122805">
        <w:instrText xml:space="preserve">" </w:instrText>
      </w:r>
      <w:r w:rsidR="00122805">
        <w:fldChar w:fldCharType="end"/>
      </w:r>
      <w:r>
        <w:t xml:space="preserve"> in der aktuellen Applikation unerheblich ist, kann die an dieser Stelle deaktiviert werden. Somit übernehmen die virtuellen Eyes, welche im Prefab</w:t>
      </w:r>
      <w:r w:rsidR="006764E8">
        <w:fldChar w:fldCharType="begin"/>
      </w:r>
      <w:r w:rsidR="006764E8">
        <w:instrText xml:space="preserve"> XE "</w:instrText>
      </w:r>
      <w:r w:rsidR="006764E8" w:rsidRPr="005F7184">
        <w:instrText>Prefab</w:instrText>
      </w:r>
      <w:r w:rsidR="006764E8">
        <w:instrText xml:space="preserve">" </w:instrText>
      </w:r>
      <w:r w:rsidR="006764E8">
        <w:fldChar w:fldCharType="end"/>
      </w:r>
      <w:r>
        <w:t xml:space="preserve"> liegen, keine Translationen von den realen Eyes. Ist diese Option aber aktiviert, besteht die Möglichkeit, achsenabhängig die Sensibilität einzustellen. Das heisst, bei einer hohen Sensibilität auf der y-Achse vollführen die virtuellen Eyes eine grosse Bewegung im Vergleich zu der realen Bewegung im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 xml:space="preserve">. Gegenteilig, wird der Regler unter </w:t>
      </w:r>
      <w:r w:rsidR="0097495B">
        <w:t>1</w:t>
      </w:r>
      <w:r>
        <w:t xml:space="preserve"> gestellt, ist die virtuelle Bewegung kleiner als die reale Bewegung. Zusätzlich können einzelne Achsen auch komplett deaktiviert werden.</w:t>
      </w:r>
    </w:p>
    <w:p w14:paraId="23F76A0A" w14:textId="77777777" w:rsidR="002E0360" w:rsidRDefault="002E0360" w:rsidP="003070E1">
      <w:pPr>
        <w:ind w:left="360"/>
        <w:jc w:val="both"/>
      </w:pPr>
    </w:p>
    <w:p w14:paraId="65ABD912" w14:textId="103D1E7A" w:rsidR="002E0360" w:rsidRDefault="002E0360" w:rsidP="002E0360">
      <w:pPr>
        <w:ind w:left="360"/>
        <w:jc w:val="both"/>
      </w:pPr>
      <w:r>
        <w:t>Weiter kann auf Wunsch die Interpolation (Smoothing</w:t>
      </w:r>
      <w:r w:rsidR="006764E8">
        <w:fldChar w:fldCharType="begin"/>
      </w:r>
      <w:r w:rsidR="006764E8">
        <w:instrText xml:space="preserve"> XE "</w:instrText>
      </w:r>
      <w:r w:rsidR="006764E8" w:rsidRPr="001E3CBE">
        <w:instrText>Smoothing</w:instrText>
      </w:r>
      <w:r w:rsidR="006764E8">
        <w:instrText xml:space="preserve">" </w:instrText>
      </w:r>
      <w:r w:rsidR="006764E8">
        <w:fldChar w:fldCharType="end"/>
      </w:r>
      <w:r>
        <w:t>) deaktiviert werden, es wird aber empfohlen, diese Option aktiv zu halten.</w:t>
      </w:r>
    </w:p>
    <w:p w14:paraId="2B4D6310" w14:textId="77777777" w:rsidR="0033431C" w:rsidRDefault="0033431C" w:rsidP="00E41193">
      <w:pPr>
        <w:pStyle w:val="Listenabsatz"/>
        <w:ind w:left="360"/>
        <w:jc w:val="both"/>
      </w:pPr>
    </w:p>
    <w:p w14:paraId="6D699D21" w14:textId="7AF01C0C" w:rsidR="00962958" w:rsidRPr="003070E1" w:rsidRDefault="00962958" w:rsidP="001D4264">
      <w:pPr>
        <w:pStyle w:val="Listenabsatz"/>
        <w:ind w:left="360"/>
        <w:jc w:val="both"/>
      </w:pPr>
      <w:r w:rsidRPr="00962958">
        <w:rPr>
          <w:b/>
        </w:rPr>
        <w:lastRenderedPageBreak/>
        <w:t>Rotation</w:t>
      </w:r>
      <w:r w:rsidR="001D4264">
        <w:rPr>
          <w:b/>
        </w:rPr>
        <w:br/>
      </w:r>
      <w:r w:rsidR="003070E1">
        <w:t>Auch die Rotation kann auf Wunsch komplett deaktiviert werden.</w:t>
      </w:r>
      <w:r w:rsidR="002E0360">
        <w:t xml:space="preserve"> Ebenfalls ein Smoothing</w:t>
      </w:r>
      <w:r w:rsidR="006764E8">
        <w:fldChar w:fldCharType="begin"/>
      </w:r>
      <w:r w:rsidR="006764E8">
        <w:instrText xml:space="preserve"> XE "</w:instrText>
      </w:r>
      <w:r w:rsidR="006764E8" w:rsidRPr="001E3CBE">
        <w:instrText>Smoothing</w:instrText>
      </w:r>
      <w:r w:rsidR="006764E8">
        <w:instrText xml:space="preserve">" </w:instrText>
      </w:r>
      <w:r w:rsidR="006764E8">
        <w:fldChar w:fldCharType="end"/>
      </w:r>
      <w:r w:rsidR="002E0360">
        <w:t xml:space="preserve"> ist standardmässig aktiv.</w:t>
      </w:r>
    </w:p>
    <w:p w14:paraId="2D8EBBDD" w14:textId="77777777" w:rsidR="003070E1" w:rsidRDefault="003070E1" w:rsidP="00E41193">
      <w:pPr>
        <w:pStyle w:val="Listenabsatz"/>
        <w:ind w:left="360"/>
        <w:jc w:val="both"/>
        <w:rPr>
          <w:b/>
        </w:rPr>
      </w:pPr>
    </w:p>
    <w:p w14:paraId="27B303E7" w14:textId="1D3E4FFB" w:rsidR="0034619B" w:rsidRPr="00C563F1" w:rsidRDefault="00962958" w:rsidP="00E41193">
      <w:pPr>
        <w:pStyle w:val="Listenabsatz"/>
        <w:ind w:left="360"/>
        <w:jc w:val="both"/>
        <w:rPr>
          <w:b/>
        </w:rPr>
      </w:pPr>
      <w:r>
        <w:rPr>
          <w:b/>
        </w:rPr>
        <w:t>VRPN</w:t>
      </w:r>
      <w:r w:rsidR="00122805">
        <w:rPr>
          <w:b/>
        </w:rPr>
        <w:fldChar w:fldCharType="begin"/>
      </w:r>
      <w:r w:rsidR="00122805">
        <w:instrText xml:space="preserve"> XE "</w:instrText>
      </w:r>
      <w:r w:rsidR="00122805" w:rsidRPr="00914EB5">
        <w:instrText>VRPN</w:instrText>
      </w:r>
      <w:r w:rsidR="00122805">
        <w:instrText xml:space="preserve">" </w:instrText>
      </w:r>
      <w:r w:rsidR="00122805">
        <w:rPr>
          <w:b/>
        </w:rPr>
        <w:fldChar w:fldCharType="end"/>
      </w:r>
    </w:p>
    <w:p w14:paraId="37D07B27" w14:textId="324770B3" w:rsidR="00C563F1" w:rsidRDefault="00C563F1" w:rsidP="00962958">
      <w:pPr>
        <w:ind w:left="360"/>
        <w:jc w:val="both"/>
      </w:pPr>
      <w:r>
        <w:t xml:space="preserve">Der </w:t>
      </w:r>
      <w:r w:rsidR="00962958">
        <w:t>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r w:rsidR="00962958">
        <w:t>-</w:t>
      </w:r>
      <w:r>
        <w:t>Block wird für die Anmeldeinformationen beim VRPN-Server verwendet. Diese müssen nur bei einer Umstellung des PPT-Studios (auf dem Tracking-Server) adaptiert werden.</w:t>
      </w:r>
      <w:r w:rsidR="00962958" w:rsidRPr="00C563F1">
        <w:t xml:space="preserve"> </w:t>
      </w:r>
    </w:p>
    <w:p w14:paraId="3D763610" w14:textId="77777777" w:rsidR="009516B9" w:rsidRDefault="009516B9" w:rsidP="00962958">
      <w:pPr>
        <w:ind w:left="360"/>
        <w:jc w:val="both"/>
      </w:pPr>
    </w:p>
    <w:p w14:paraId="5B36B0D1" w14:textId="77777777" w:rsidR="0033431C" w:rsidRPr="0033431C" w:rsidRDefault="009516B9" w:rsidP="00340D5C">
      <w:pPr>
        <w:pStyle w:val="Listenabsatz"/>
        <w:keepNext/>
        <w:numPr>
          <w:ilvl w:val="0"/>
          <w:numId w:val="12"/>
        </w:numPr>
      </w:pPr>
      <w:r>
        <w:rPr>
          <w:b/>
        </w:rPr>
        <w:t>Sekundäre Kameras</w:t>
      </w:r>
    </w:p>
    <w:p w14:paraId="58AC30EF" w14:textId="048AC866" w:rsidR="009516B9" w:rsidRDefault="009516B9" w:rsidP="0033431C">
      <w:pPr>
        <w:pStyle w:val="Listenabsatz"/>
        <w:keepNext/>
        <w:ind w:left="360"/>
        <w:jc w:val="center"/>
      </w:pPr>
      <w:r>
        <w:br/>
      </w:r>
      <w:r>
        <w:br/>
      </w:r>
      <w:r>
        <w:rPr>
          <w:noProof/>
          <w:lang w:val="en-US"/>
        </w:rPr>
        <w:drawing>
          <wp:inline distT="0" distB="0" distL="0" distR="0" wp14:anchorId="3424283B" wp14:editId="5EC28848">
            <wp:extent cx="3600000" cy="716981"/>
            <wp:effectExtent l="0" t="0" r="635" b="6985"/>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UnityPlugin_SettingsGeneral.png"/>
                    <pic:cNvPicPr/>
                  </pic:nvPicPr>
                  <pic:blipFill>
                    <a:blip r:embed="rId61">
                      <a:extLst>
                        <a:ext uri="{28A0092B-C50C-407E-A947-70E740481C1C}">
                          <a14:useLocalDpi xmlns:a14="http://schemas.microsoft.com/office/drawing/2010/main" val="0"/>
                        </a:ext>
                      </a:extLst>
                    </a:blip>
                    <a:stretch>
                      <a:fillRect/>
                    </a:stretch>
                  </pic:blipFill>
                  <pic:spPr>
                    <a:xfrm>
                      <a:off x="0" y="0"/>
                      <a:ext cx="3600000" cy="716981"/>
                    </a:xfrm>
                    <a:prstGeom prst="rect">
                      <a:avLst/>
                    </a:prstGeom>
                  </pic:spPr>
                </pic:pic>
              </a:graphicData>
            </a:graphic>
          </wp:inline>
        </w:drawing>
      </w:r>
    </w:p>
    <w:p w14:paraId="60DE1EDC" w14:textId="28D80890" w:rsidR="009516B9" w:rsidRPr="009516B9" w:rsidRDefault="009516B9" w:rsidP="009516B9">
      <w:pPr>
        <w:pStyle w:val="Beschriftung"/>
        <w:jc w:val="center"/>
      </w:pPr>
      <w:bookmarkStart w:id="94" w:name="_Toc440896315"/>
      <w:r w:rsidRPr="009516B9">
        <w:t xml:space="preserve">Abbildung </w:t>
      </w:r>
      <w:r>
        <w:fldChar w:fldCharType="begin"/>
      </w:r>
      <w:r w:rsidRPr="009516B9">
        <w:instrText xml:space="preserve"> SEQ Abbildung \* ARABIC </w:instrText>
      </w:r>
      <w:r>
        <w:fldChar w:fldCharType="separate"/>
      </w:r>
      <w:r w:rsidR="00462315">
        <w:rPr>
          <w:noProof/>
        </w:rPr>
        <w:t>35</w:t>
      </w:r>
      <w:r>
        <w:rPr>
          <w:noProof/>
        </w:rPr>
        <w:fldChar w:fldCharType="end"/>
      </w:r>
      <w:r w:rsidRPr="009516B9">
        <w:t>: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Pr="009516B9">
        <w:t xml:space="preserve"> Plugin, Settings Sekundäre Kameras</w:t>
      </w:r>
      <w:bookmarkEnd w:id="94"/>
    </w:p>
    <w:p w14:paraId="7B04CDC3" w14:textId="0E252E34" w:rsidR="009516B9" w:rsidRDefault="00233A7E" w:rsidP="009516B9">
      <w:pPr>
        <w:ind w:left="360"/>
        <w:jc w:val="both"/>
      </w:pPr>
      <w:r>
        <w:t>Möglicherweise werden für die Applikation nicht nur eine Hauptkamera</w:t>
      </w:r>
      <w:r w:rsidR="006764E8">
        <w:fldChar w:fldCharType="begin"/>
      </w:r>
      <w:r w:rsidR="006764E8">
        <w:instrText xml:space="preserve"> XE "</w:instrText>
      </w:r>
      <w:r w:rsidR="006764E8" w:rsidRPr="00FA4F71">
        <w:instrText>Hauptkamera</w:instrText>
      </w:r>
      <w:r w:rsidR="006764E8">
        <w:instrText xml:space="preserve">" </w:instrText>
      </w:r>
      <w:r w:rsidR="006764E8">
        <w:fldChar w:fldCharType="end"/>
      </w:r>
      <w:r>
        <w:t>, sondern auch eine oder mehrere sekundäre Kameras parallel gerendert. Eine beliebige Anzahl an Kameras können hier angegeben werden und auf welcher Seite der Leinwand die Kamera erscheinen soll.</w:t>
      </w:r>
    </w:p>
    <w:p w14:paraId="14BB36C3" w14:textId="77777777" w:rsidR="0076107D" w:rsidRDefault="0076107D" w:rsidP="009516B9">
      <w:pPr>
        <w:ind w:left="360"/>
        <w:jc w:val="both"/>
      </w:pPr>
    </w:p>
    <w:p w14:paraId="41E079E1" w14:textId="7F2D2CB5" w:rsidR="0033431C" w:rsidRDefault="0076107D" w:rsidP="00340D5C">
      <w:pPr>
        <w:pStyle w:val="Listenabsatz"/>
        <w:keepNext/>
        <w:numPr>
          <w:ilvl w:val="0"/>
          <w:numId w:val="12"/>
        </w:numPr>
      </w:pPr>
      <w:r w:rsidRPr="001137E1">
        <w:rPr>
          <w:b/>
        </w:rPr>
        <w:t>Cave</w:t>
      </w:r>
    </w:p>
    <w:p w14:paraId="7D14161E" w14:textId="28403290" w:rsidR="0076107D" w:rsidRDefault="0076107D" w:rsidP="0033431C">
      <w:pPr>
        <w:pStyle w:val="Listenabsatz"/>
        <w:keepNext/>
        <w:ind w:left="360"/>
        <w:jc w:val="center"/>
      </w:pPr>
      <w:r>
        <w:br/>
      </w:r>
      <w:r>
        <w:rPr>
          <w:noProof/>
          <w:lang w:val="en-US"/>
        </w:rPr>
        <w:drawing>
          <wp:inline distT="0" distB="0" distL="0" distR="0" wp14:anchorId="5FBBA2AE" wp14:editId="46A23A2D">
            <wp:extent cx="3600000" cy="1591892"/>
            <wp:effectExtent l="0" t="0" r="635" b="889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UnityPlugin_SettingsGeneral.png"/>
                    <pic:cNvPicPr/>
                  </pic:nvPicPr>
                  <pic:blipFill>
                    <a:blip r:embed="rId24">
                      <a:extLst>
                        <a:ext uri="{28A0092B-C50C-407E-A947-70E740481C1C}">
                          <a14:useLocalDpi xmlns:a14="http://schemas.microsoft.com/office/drawing/2010/main" val="0"/>
                        </a:ext>
                      </a:extLst>
                    </a:blip>
                    <a:stretch>
                      <a:fillRect/>
                    </a:stretch>
                  </pic:blipFill>
                  <pic:spPr>
                    <a:xfrm>
                      <a:off x="0" y="0"/>
                      <a:ext cx="3600000" cy="1591892"/>
                    </a:xfrm>
                    <a:prstGeom prst="rect">
                      <a:avLst/>
                    </a:prstGeom>
                  </pic:spPr>
                </pic:pic>
              </a:graphicData>
            </a:graphic>
          </wp:inline>
        </w:drawing>
      </w:r>
    </w:p>
    <w:p w14:paraId="06A16DAB" w14:textId="4308849C" w:rsidR="0076107D" w:rsidRPr="00577FC1" w:rsidRDefault="0076107D" w:rsidP="0076107D">
      <w:pPr>
        <w:pStyle w:val="Beschriftung"/>
        <w:jc w:val="center"/>
      </w:pPr>
      <w:bookmarkStart w:id="95" w:name="_Toc440896316"/>
      <w:r w:rsidRPr="00577FC1">
        <w:t xml:space="preserve">Abbildung </w:t>
      </w:r>
      <w:r>
        <w:fldChar w:fldCharType="begin"/>
      </w:r>
      <w:r w:rsidRPr="00577FC1">
        <w:instrText xml:space="preserve"> SEQ Abbildung \* ARABIC </w:instrText>
      </w:r>
      <w:r>
        <w:fldChar w:fldCharType="separate"/>
      </w:r>
      <w:r w:rsidR="00462315">
        <w:rPr>
          <w:noProof/>
        </w:rPr>
        <w:t>36</w:t>
      </w:r>
      <w:r>
        <w:rPr>
          <w:noProof/>
        </w:rPr>
        <w:fldChar w:fldCharType="end"/>
      </w:r>
      <w:r w:rsidRPr="00577FC1">
        <w:t>: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Pr="00577FC1">
        <w:t xml:space="preserve"> Plugin, Settings Cave</w:t>
      </w:r>
      <w:bookmarkEnd w:id="95"/>
    </w:p>
    <w:p w14:paraId="61AAC53D" w14:textId="6B8337F7" w:rsidR="00173F7C" w:rsidRDefault="0033431C" w:rsidP="009516B9">
      <w:pPr>
        <w:ind w:left="360"/>
        <w:jc w:val="both"/>
      </w:pPr>
      <w:r>
        <w:t>I</w:t>
      </w:r>
      <w:r w:rsidR="0076107D">
        <w:t>n dieser Sektion</w:t>
      </w:r>
      <w:r w:rsidR="008E4D47">
        <w:t xml:space="preserve"> muss</w:t>
      </w:r>
      <w:r w:rsidR="0076107D">
        <w:t xml:space="preserve"> in den meisten Fällen keine Einstellungen vorgenommen werden. Möglicherweise will der Benutzer aber die GUI</w:t>
      </w:r>
      <w:r w:rsidR="00122805">
        <w:fldChar w:fldCharType="begin"/>
      </w:r>
      <w:r w:rsidR="00122805">
        <w:instrText xml:space="preserve"> XE "</w:instrText>
      </w:r>
      <w:r w:rsidR="00122805" w:rsidRPr="0078572D">
        <w:instrText>GUI</w:instrText>
      </w:r>
      <w:r w:rsidR="00122805">
        <w:instrText xml:space="preserve">" </w:instrText>
      </w:r>
      <w:r w:rsidR="00122805">
        <w:fldChar w:fldCharType="end"/>
      </w:r>
      <w:r w:rsidR="0076107D">
        <w:t>-Elemente auf einer anderen Leinwand darstellen.</w:t>
      </w:r>
    </w:p>
    <w:p w14:paraId="74B973DB" w14:textId="77777777" w:rsidR="00173F7C" w:rsidRDefault="00173F7C" w:rsidP="009516B9">
      <w:pPr>
        <w:ind w:left="360"/>
        <w:jc w:val="both"/>
      </w:pPr>
    </w:p>
    <w:p w14:paraId="1031BBBC" w14:textId="77777777" w:rsidR="00173F7C" w:rsidRDefault="00173F7C">
      <w:pPr>
        <w:spacing w:line="240" w:lineRule="auto"/>
      </w:pPr>
      <w:r>
        <w:br w:type="page"/>
      </w:r>
    </w:p>
    <w:p w14:paraId="12DC807D" w14:textId="3AA1A570" w:rsidR="00724367" w:rsidRPr="009624A8" w:rsidRDefault="009624A8" w:rsidP="00340D5C">
      <w:pPr>
        <w:pStyle w:val="Listenabsatz"/>
        <w:numPr>
          <w:ilvl w:val="0"/>
          <w:numId w:val="12"/>
        </w:numPr>
        <w:jc w:val="both"/>
        <w:rPr>
          <w:b/>
        </w:rPr>
      </w:pPr>
      <w:r w:rsidRPr="009624A8">
        <w:rPr>
          <w:b/>
        </w:rPr>
        <w:lastRenderedPageBreak/>
        <w:t>System</w:t>
      </w:r>
    </w:p>
    <w:p w14:paraId="31CC2783" w14:textId="77777777" w:rsidR="009624A8" w:rsidRDefault="009624A8" w:rsidP="00962958">
      <w:pPr>
        <w:ind w:left="360"/>
        <w:jc w:val="both"/>
      </w:pPr>
    </w:p>
    <w:p w14:paraId="4A165179" w14:textId="77777777" w:rsidR="009624A8" w:rsidRDefault="009624A8" w:rsidP="0076107D">
      <w:pPr>
        <w:keepNext/>
        <w:ind w:left="360"/>
        <w:jc w:val="center"/>
      </w:pPr>
      <w:r>
        <w:rPr>
          <w:noProof/>
          <w:lang w:val="en-US"/>
        </w:rPr>
        <w:drawing>
          <wp:inline distT="0" distB="0" distL="0" distR="0" wp14:anchorId="06F6B524" wp14:editId="096AB6A3">
            <wp:extent cx="3600000" cy="568293"/>
            <wp:effectExtent l="0" t="0" r="635" b="381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UnityPlugin_SettingsSystem.png"/>
                    <pic:cNvPicPr/>
                  </pic:nvPicPr>
                  <pic:blipFill>
                    <a:blip r:embed="rId62">
                      <a:extLst>
                        <a:ext uri="{28A0092B-C50C-407E-A947-70E740481C1C}">
                          <a14:useLocalDpi xmlns:a14="http://schemas.microsoft.com/office/drawing/2010/main" val="0"/>
                        </a:ext>
                      </a:extLst>
                    </a:blip>
                    <a:stretch>
                      <a:fillRect/>
                    </a:stretch>
                  </pic:blipFill>
                  <pic:spPr>
                    <a:xfrm>
                      <a:off x="0" y="0"/>
                      <a:ext cx="3600000" cy="568293"/>
                    </a:xfrm>
                    <a:prstGeom prst="rect">
                      <a:avLst/>
                    </a:prstGeom>
                  </pic:spPr>
                </pic:pic>
              </a:graphicData>
            </a:graphic>
          </wp:inline>
        </w:drawing>
      </w:r>
    </w:p>
    <w:p w14:paraId="0014A130" w14:textId="28283408" w:rsidR="009624A8" w:rsidRDefault="009624A8" w:rsidP="009624A8">
      <w:pPr>
        <w:pStyle w:val="Beschriftung"/>
        <w:jc w:val="center"/>
      </w:pPr>
      <w:bookmarkStart w:id="96" w:name="_Toc440896317"/>
      <w:r>
        <w:t xml:space="preserve">Abbildung </w:t>
      </w:r>
      <w:r w:rsidR="00F00876">
        <w:fldChar w:fldCharType="begin"/>
      </w:r>
      <w:r w:rsidR="00F00876">
        <w:instrText xml:space="preserve"> SEQ Abbildung \* ARABIC </w:instrText>
      </w:r>
      <w:r w:rsidR="00F00876">
        <w:fldChar w:fldCharType="separate"/>
      </w:r>
      <w:r w:rsidR="00462315">
        <w:rPr>
          <w:noProof/>
        </w:rPr>
        <w:t>37</w:t>
      </w:r>
      <w:r w:rsidR="00F00876">
        <w:rPr>
          <w:noProof/>
        </w:rPr>
        <w:fldChar w:fldCharType="end"/>
      </w:r>
      <w:r>
        <w:t>: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Plugin, Settings System</w:t>
      </w:r>
      <w:bookmarkEnd w:id="96"/>
    </w:p>
    <w:p w14:paraId="059184D5" w14:textId="0E825A0F" w:rsidR="009624A8" w:rsidRDefault="009624A8" w:rsidP="00962958">
      <w:pPr>
        <w:ind w:left="360"/>
        <w:jc w:val="both"/>
      </w:pPr>
      <w:r>
        <w:t xml:space="preserve">Die zugewiesenen Prefabs werden beim Initialisieren des Plugins instanziiert und müssen </w:t>
      </w:r>
      <w:r w:rsidR="00CB09EB">
        <w:t>nicht</w:t>
      </w:r>
      <w:r>
        <w:t xml:space="preserve"> adaptiert werden.</w:t>
      </w:r>
    </w:p>
    <w:p w14:paraId="2EC1C3E5" w14:textId="77777777" w:rsidR="00835B66" w:rsidRDefault="00835B66" w:rsidP="00962958">
      <w:pPr>
        <w:ind w:left="360"/>
        <w:jc w:val="both"/>
      </w:pPr>
    </w:p>
    <w:p w14:paraId="5A84F7FD" w14:textId="04F96DE7" w:rsidR="00835B66" w:rsidRDefault="00835B66" w:rsidP="00962958">
      <w:pPr>
        <w:ind w:left="360"/>
        <w:jc w:val="both"/>
      </w:pPr>
      <w:r>
        <w:t>Das CameraContainer</w:t>
      </w:r>
      <w:r w:rsidR="0013739C">
        <w:fldChar w:fldCharType="begin"/>
      </w:r>
      <w:r w:rsidR="0013739C">
        <w:instrText xml:space="preserve"> XE "</w:instrText>
      </w:r>
      <w:r w:rsidR="0013739C" w:rsidRPr="000D4738">
        <w:instrText>CameraContainer</w:instrText>
      </w:r>
      <w:r w:rsidR="0013739C">
        <w:instrText xml:space="preserve">" </w:instrText>
      </w:r>
      <w:r w:rsidR="0013739C">
        <w:fldChar w:fldCharType="end"/>
      </w:r>
      <w:r>
        <w:t xml:space="preserve"> Gameobject beinhaltet alle Kameras, die sich jeweils der Hauptkamera</w:t>
      </w:r>
      <w:r w:rsidR="006764E8">
        <w:fldChar w:fldCharType="begin"/>
      </w:r>
      <w:r w:rsidR="006764E8">
        <w:instrText xml:space="preserve"> XE "</w:instrText>
      </w:r>
      <w:r w:rsidR="006764E8" w:rsidRPr="00FA4F71">
        <w:instrText>Hauptkamera</w:instrText>
      </w:r>
      <w:r w:rsidR="006764E8">
        <w:instrText xml:space="preserve">" </w:instrText>
      </w:r>
      <w:r w:rsidR="006764E8">
        <w:fldChar w:fldCharType="end"/>
      </w:r>
      <w:r>
        <w:t xml:space="preserve"> unterordnen und die Bildaufteilung für die verschiedenen Beamer übernimmt.</w:t>
      </w:r>
    </w:p>
    <w:p w14:paraId="7F3D959B" w14:textId="77777777" w:rsidR="00821DC6" w:rsidRDefault="00821DC6" w:rsidP="00962958">
      <w:pPr>
        <w:ind w:left="360"/>
        <w:jc w:val="both"/>
      </w:pPr>
    </w:p>
    <w:p w14:paraId="23D90310" w14:textId="413BB69D" w:rsidR="0012481A" w:rsidRDefault="00821DC6" w:rsidP="00962958">
      <w:pPr>
        <w:ind w:left="360"/>
        <w:jc w:val="both"/>
      </w:pPr>
      <w:r>
        <w:t xml:space="preserve">Einstellungen müssen nur bei grundlegenden Veränderungen gemacht werden und </w:t>
      </w:r>
      <w:r w:rsidR="00790717">
        <w:t>empfehlen</w:t>
      </w:r>
      <w:r>
        <w:t xml:space="preserve"> sich nur für erfahrene Benutzer.</w:t>
      </w:r>
    </w:p>
    <w:p w14:paraId="33F5ED48" w14:textId="77777777" w:rsidR="00790717" w:rsidRDefault="00790717" w:rsidP="00790717">
      <w:pPr>
        <w:jc w:val="both"/>
      </w:pPr>
    </w:p>
    <w:p w14:paraId="1145677C" w14:textId="43DF0606" w:rsidR="00790717" w:rsidRDefault="00790717" w:rsidP="00790717">
      <w:pPr>
        <w:jc w:val="both"/>
      </w:pPr>
      <w:r>
        <w:t>All diese Einstellungen sind ebenfalls über das bereitgestellte API manipulierbar. Folgender Beispielcode zeigt eine einfache Einstellungsänderung</w:t>
      </w:r>
      <w:r w:rsidR="00C25D59">
        <w:t xml:space="preserve"> in den Wand Settings</w:t>
      </w:r>
      <w:r>
        <w:t>.</w:t>
      </w:r>
    </w:p>
    <w:p w14:paraId="0A7EBDF1" w14:textId="77777777" w:rsidR="00790717" w:rsidRDefault="00790717" w:rsidP="00790717">
      <w:pPr>
        <w:jc w:val="both"/>
      </w:pPr>
    </w:p>
    <w:bookmarkStart w:id="97" w:name="_MON_1513842980"/>
    <w:bookmarkEnd w:id="97"/>
    <w:p w14:paraId="1F3DA45C" w14:textId="0B45314D" w:rsidR="00790717" w:rsidRDefault="0014524B" w:rsidP="00790717">
      <w:pPr>
        <w:keepNext/>
        <w:jc w:val="both"/>
      </w:pPr>
      <w:r>
        <w:object w:dxaOrig="9360" w:dyaOrig="397" w14:anchorId="5E222D1F">
          <v:shape id="_x0000_i1031" type="#_x0000_t75" style="width:455.25pt;height:48.75pt" o:ole="" filled="t" fillcolor="#d8d8d8 [2732]">
            <v:imagedata r:id="rId63" o:title="" croptop="-46745f" cropbottom="-46745f" cropleft="-1985f" cropright="3969f"/>
          </v:shape>
          <o:OLEObject Type="Embed" ProgID="Word.OpenDocumentText.12" ShapeID="_x0000_i1031" DrawAspect="Content" ObjectID="_1514659526" r:id="rId64"/>
        </w:object>
      </w:r>
    </w:p>
    <w:p w14:paraId="0D98E7AF" w14:textId="512AB39D" w:rsidR="00790717" w:rsidRDefault="00790717" w:rsidP="00790717">
      <w:pPr>
        <w:pStyle w:val="Beschriftung"/>
        <w:jc w:val="center"/>
      </w:pPr>
      <w:bookmarkStart w:id="98" w:name="_Toc440896373"/>
      <w:r>
        <w:t xml:space="preserve">Quellcode </w:t>
      </w:r>
      <w:r w:rsidR="00F00876">
        <w:fldChar w:fldCharType="begin"/>
      </w:r>
      <w:r w:rsidR="00F00876">
        <w:instrText xml:space="preserve"> SEQ Quellcode \* ARABIC </w:instrText>
      </w:r>
      <w:r w:rsidR="00F00876">
        <w:fldChar w:fldCharType="separate"/>
      </w:r>
      <w:r w:rsidR="00A617F1">
        <w:rPr>
          <w:noProof/>
        </w:rPr>
        <w:t>7</w:t>
      </w:r>
      <w:r w:rsidR="00F00876">
        <w:rPr>
          <w:noProof/>
        </w:rPr>
        <w:fldChar w:fldCharType="end"/>
      </w:r>
      <w:r>
        <w:t>: Einstellungsänderung über API</w:t>
      </w:r>
      <w:bookmarkEnd w:id="98"/>
    </w:p>
    <w:p w14:paraId="7C7C44FB" w14:textId="77777777" w:rsidR="006C1C9E" w:rsidRDefault="006C1C9E" w:rsidP="0005618D">
      <w:pPr>
        <w:pStyle w:val="berschrift3"/>
      </w:pPr>
      <w:bookmarkStart w:id="99" w:name="_Toc440917287"/>
      <w:r>
        <w:t>Aufgabenverteilung</w:t>
      </w:r>
      <w:bookmarkEnd w:id="99"/>
    </w:p>
    <w:p w14:paraId="15D7283D" w14:textId="77777777" w:rsidR="0012481A" w:rsidRDefault="0012481A" w:rsidP="008E4D47">
      <w:pPr>
        <w:jc w:val="both"/>
      </w:pPr>
      <w:r>
        <w:t>Der zentrale Knoten des Plugins ist die Klasse „CaveMain“. Hier sind alle Einstellungsmöglichkeiten, die Referenzen auf sämtliche Objekte und die Geometrie der virtuellen CAVEs gespeichert.</w:t>
      </w:r>
    </w:p>
    <w:p w14:paraId="05E2287C" w14:textId="77777777" w:rsidR="0012481A" w:rsidRDefault="0012481A" w:rsidP="008E4D47">
      <w:pPr>
        <w:jc w:val="both"/>
      </w:pPr>
    </w:p>
    <w:p w14:paraId="2FE1C4DD" w14:textId="7E0DCE31" w:rsidR="0012481A" w:rsidRDefault="0012481A" w:rsidP="008E4D47">
      <w:pPr>
        <w:jc w:val="both"/>
      </w:pPr>
      <w:r>
        <w:t xml:space="preserve">Ein direkter Zugriff auf verschiedene Komponenten sollte grundsätzlich nicht erfolgen, dafür wird ein </w:t>
      </w:r>
      <w:r w:rsidR="002E1404">
        <w:t>API</w:t>
      </w:r>
      <w:r w:rsidR="006764E8">
        <w:fldChar w:fldCharType="begin"/>
      </w:r>
      <w:r w:rsidR="006764E8">
        <w:instrText xml:space="preserve"> XE "</w:instrText>
      </w:r>
      <w:r w:rsidR="006764E8" w:rsidRPr="007F1E15">
        <w:instrText>API</w:instrText>
      </w:r>
      <w:r w:rsidR="006764E8">
        <w:instrText xml:space="preserve">" </w:instrText>
      </w:r>
      <w:r w:rsidR="006764E8">
        <w:fldChar w:fldCharType="end"/>
      </w:r>
      <w:r w:rsidR="002E1404">
        <w:t xml:space="preserve"> als Schnittstelle für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2E1404">
        <w:t xml:space="preserve"> </w:t>
      </w:r>
      <w:r>
        <w:t>Applikationsprogrammierer zur Verfügung gestellt.</w:t>
      </w:r>
    </w:p>
    <w:p w14:paraId="50491D6B" w14:textId="77777777" w:rsidR="00843B2C" w:rsidRDefault="00843B2C" w:rsidP="008E4D47">
      <w:pPr>
        <w:jc w:val="both"/>
      </w:pPr>
    </w:p>
    <w:p w14:paraId="4E102A5E" w14:textId="603B4B13" w:rsidR="0012481A" w:rsidRDefault="006C1C9E" w:rsidP="008E4D47">
      <w:pPr>
        <w:jc w:val="both"/>
      </w:pPr>
      <w:r>
        <w:t>Das untenstehende Klassendiagramm zeigt sämtliche Klassen und deren wichtigsten Assoziationen auf.</w:t>
      </w:r>
    </w:p>
    <w:p w14:paraId="5B2C9F54" w14:textId="2E6F48F8" w:rsidR="0012481A" w:rsidRDefault="0012481A" w:rsidP="0012481A"/>
    <w:p w14:paraId="5757384E" w14:textId="77777777" w:rsidR="0012481A" w:rsidRPr="00C563F1" w:rsidRDefault="0012481A" w:rsidP="00962958">
      <w:pPr>
        <w:ind w:left="360"/>
        <w:jc w:val="both"/>
      </w:pPr>
    </w:p>
    <w:p w14:paraId="4B06F7BD" w14:textId="77777777" w:rsidR="0023422D" w:rsidRDefault="0023422D">
      <w:pPr>
        <w:spacing w:line="240" w:lineRule="auto"/>
        <w:rPr>
          <w:rFonts w:eastAsia="Times New Roman"/>
          <w:b/>
          <w:bCs/>
          <w:szCs w:val="26"/>
          <w:highlight w:val="lightGray"/>
        </w:rPr>
      </w:pPr>
      <w:r>
        <w:rPr>
          <w:highlight w:val="lightGray"/>
        </w:rPr>
        <w:br w:type="page"/>
      </w:r>
    </w:p>
    <w:p w14:paraId="4767E5CA" w14:textId="77777777" w:rsidR="00DB714D" w:rsidRDefault="00DB714D" w:rsidP="00B170FE">
      <w:pPr>
        <w:pStyle w:val="berschrift2"/>
        <w:sectPr w:rsidR="00DB714D" w:rsidSect="00A54C2F">
          <w:pgSz w:w="11906" w:h="16838" w:code="9"/>
          <w:pgMar w:top="1758" w:right="1004" w:bottom="680" w:left="1435" w:header="709" w:footer="510" w:gutter="0"/>
          <w:cols w:space="708"/>
          <w:docGrid w:linePitch="360"/>
        </w:sectPr>
      </w:pPr>
    </w:p>
    <w:p w14:paraId="1A046B30" w14:textId="77777777" w:rsidR="00DB714D" w:rsidRDefault="0023422D" w:rsidP="0012481A">
      <w:pPr>
        <w:keepNext/>
        <w:jc w:val="center"/>
      </w:pPr>
      <w:r>
        <w:rPr>
          <w:noProof/>
          <w:lang w:val="en-US"/>
        </w:rPr>
        <w:lastRenderedPageBreak/>
        <w:drawing>
          <wp:inline distT="0" distB="0" distL="0" distR="0" wp14:anchorId="29DEE51B" wp14:editId="5AE3F121">
            <wp:extent cx="9515395" cy="4865907"/>
            <wp:effectExtent l="0" t="0" r="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lassDiagram1.png"/>
                    <pic:cNvPicPr/>
                  </pic:nvPicPr>
                  <pic:blipFill>
                    <a:blip r:embed="rId65">
                      <a:extLst>
                        <a:ext uri="{28A0092B-C50C-407E-A947-70E740481C1C}">
                          <a14:useLocalDpi xmlns:a14="http://schemas.microsoft.com/office/drawing/2010/main" val="0"/>
                        </a:ext>
                      </a:extLst>
                    </a:blip>
                    <a:stretch>
                      <a:fillRect/>
                    </a:stretch>
                  </pic:blipFill>
                  <pic:spPr>
                    <a:xfrm>
                      <a:off x="0" y="0"/>
                      <a:ext cx="9515395" cy="4865907"/>
                    </a:xfrm>
                    <a:prstGeom prst="rect">
                      <a:avLst/>
                    </a:prstGeom>
                  </pic:spPr>
                </pic:pic>
              </a:graphicData>
            </a:graphic>
          </wp:inline>
        </w:drawing>
      </w:r>
    </w:p>
    <w:p w14:paraId="2FA8172E" w14:textId="55E9094D" w:rsidR="00691BF5" w:rsidRPr="0023422D" w:rsidRDefault="00DB714D" w:rsidP="00DB714D">
      <w:pPr>
        <w:pStyle w:val="Beschriftung"/>
        <w:jc w:val="center"/>
      </w:pPr>
      <w:bookmarkStart w:id="100" w:name="_Toc440896318"/>
      <w:r>
        <w:t xml:space="preserve">Abbildung </w:t>
      </w:r>
      <w:r w:rsidR="00F00876">
        <w:fldChar w:fldCharType="begin"/>
      </w:r>
      <w:r w:rsidR="00F00876">
        <w:instrText xml:space="preserve"> SEQ Abbildung \* ARABIC </w:instrText>
      </w:r>
      <w:r w:rsidR="00F00876">
        <w:fldChar w:fldCharType="separate"/>
      </w:r>
      <w:r w:rsidR="00462315">
        <w:rPr>
          <w:noProof/>
        </w:rPr>
        <w:t>38</w:t>
      </w:r>
      <w:r w:rsidR="00F00876">
        <w:rPr>
          <w:noProof/>
        </w:rPr>
        <w:fldChar w:fldCharType="end"/>
      </w:r>
      <w:r>
        <w:t>: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Plugin, Klassendiagramm</w:t>
      </w:r>
      <w:bookmarkEnd w:id="100"/>
    </w:p>
    <w:p w14:paraId="01FFF53C" w14:textId="77777777" w:rsidR="00DB714D" w:rsidRDefault="00DB714D" w:rsidP="00691BF5">
      <w:pPr>
        <w:sectPr w:rsidR="00DB714D" w:rsidSect="00DB714D">
          <w:pgSz w:w="16838" w:h="11906" w:orient="landscape" w:code="9"/>
          <w:pgMar w:top="1435" w:right="1758" w:bottom="1004" w:left="680" w:header="709" w:footer="510" w:gutter="0"/>
          <w:cols w:space="708"/>
          <w:docGrid w:linePitch="360"/>
        </w:sectPr>
      </w:pPr>
    </w:p>
    <w:p w14:paraId="6E140772" w14:textId="326DC49D" w:rsidR="008A0EBC" w:rsidRDefault="008A0EBC" w:rsidP="008A0EBC">
      <w:r>
        <w:lastRenderedPageBreak/>
        <w:t>Die wichtigsten Klassen und deren Methoden werden folgend kurz beschrieben.</w:t>
      </w:r>
    </w:p>
    <w:p w14:paraId="3B4A9FA4" w14:textId="77777777" w:rsidR="00BC46EA" w:rsidRDefault="00BC46EA" w:rsidP="008A0EBC"/>
    <w:p w14:paraId="0B87356F" w14:textId="2B6AE1B8" w:rsidR="00BC46EA" w:rsidRDefault="00BC46EA" w:rsidP="00340D5C">
      <w:pPr>
        <w:pStyle w:val="Listenabsatz"/>
        <w:numPr>
          <w:ilvl w:val="0"/>
          <w:numId w:val="12"/>
        </w:numPr>
        <w:jc w:val="both"/>
        <w:rPr>
          <w:b/>
        </w:rPr>
      </w:pPr>
      <w:r>
        <w:rPr>
          <w:b/>
        </w:rPr>
        <w:t>CaveMain.cs</w:t>
      </w:r>
    </w:p>
    <w:p w14:paraId="64C75858" w14:textId="3F284160" w:rsidR="00FF3B53" w:rsidRDefault="004A01AC" w:rsidP="00E704F9">
      <w:pPr>
        <w:ind w:left="360"/>
        <w:jc w:val="both"/>
      </w:pPr>
      <w:r>
        <w:t xml:space="preserve">Das ist </w:t>
      </w:r>
      <w:r w:rsidR="00133558">
        <w:t>der</w:t>
      </w:r>
      <w:r>
        <w:t xml:space="preserve"> zentrale </w:t>
      </w:r>
      <w:r w:rsidR="00133558">
        <w:t>Knoten</w:t>
      </w:r>
      <w:r>
        <w:t xml:space="preserve"> des Plugins. In der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-Hierarchie sind sämtlich</w:t>
      </w:r>
      <w:r w:rsidR="00133558">
        <w:t>e</w:t>
      </w:r>
      <w:r w:rsidR="00E704F9">
        <w:t xml:space="preserve"> Plugin-relevanten</w:t>
      </w:r>
      <w:r w:rsidR="00133558">
        <w:t xml:space="preserve"> Objekte Child-Elemente dieser Instanz. </w:t>
      </w:r>
      <w:r w:rsidR="00E704F9">
        <w:t>Wichtige Management-Klassen werden während des Startvorgangs vom CaveMain instanziiert und die Geometrie des virtuellen C</w:t>
      </w:r>
      <w:r w:rsidR="008E4D47">
        <w:t>AVE</w:t>
      </w:r>
      <w:r w:rsidR="00E704F9">
        <w:t>s wird hier zusammengetragen.</w:t>
      </w:r>
      <w:r w:rsidR="00374CE8">
        <w:t xml:space="preserve"> </w:t>
      </w:r>
      <w:r w:rsidR="00E704F9">
        <w:t>Der Zugriff auf die benutzerspezifischen Einstellungen</w:t>
      </w:r>
      <w:r w:rsidR="00845F0D">
        <w:t>, welche in Model-Klassen ausgelagert sind,</w:t>
      </w:r>
      <w:r w:rsidR="00E704F9">
        <w:t xml:space="preserve"> erfolgt über diese Stelle.</w:t>
      </w:r>
      <w:r w:rsidR="00374CE8">
        <w:t xml:space="preserve"> Je nach Einstellung, ob der </w:t>
      </w:r>
      <w:r w:rsidR="004436E2">
        <w:t>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rsidR="00374CE8">
        <w:t xml:space="preserve"> zu Debug-Zwecken dargestellt werden soll, deaktiviert diese Klasse sämtliche Renderers.</w:t>
      </w:r>
    </w:p>
    <w:p w14:paraId="7210DD9E" w14:textId="77777777" w:rsidR="00374CE8" w:rsidRDefault="00374CE8" w:rsidP="00E704F9">
      <w:pPr>
        <w:ind w:left="360"/>
        <w:jc w:val="both"/>
      </w:pPr>
    </w:p>
    <w:tbl>
      <w:tblPr>
        <w:tblW w:w="9043" w:type="dxa"/>
        <w:tblInd w:w="511"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40" w:type="dxa"/>
          <w:left w:w="85" w:type="dxa"/>
          <w:bottom w:w="40" w:type="dxa"/>
          <w:right w:w="85" w:type="dxa"/>
        </w:tblCellMar>
        <w:tblLook w:val="01E0" w:firstRow="1" w:lastRow="1" w:firstColumn="1" w:lastColumn="1" w:noHBand="0" w:noVBand="0"/>
      </w:tblPr>
      <w:tblGrid>
        <w:gridCol w:w="2409"/>
        <w:gridCol w:w="6634"/>
      </w:tblGrid>
      <w:tr w:rsidR="00433E43" w:rsidRPr="00133DF1" w14:paraId="37710D75" w14:textId="77777777" w:rsidTr="00E52A05">
        <w:trPr>
          <w:trHeight w:val="113"/>
        </w:trPr>
        <w:tc>
          <w:tcPr>
            <w:tcW w:w="2409" w:type="dxa"/>
            <w:tcBorders>
              <w:top w:val="nil"/>
              <w:left w:val="nil"/>
              <w:bottom w:val="nil"/>
              <w:right w:val="nil"/>
            </w:tcBorders>
            <w:shd w:val="clear" w:color="auto" w:fill="D0CECE" w:themeFill="background2" w:themeFillShade="E6"/>
          </w:tcPr>
          <w:p w14:paraId="33EAFFC3" w14:textId="77777777" w:rsidR="00433E43" w:rsidRPr="00133DF1" w:rsidRDefault="00433E43" w:rsidP="00BB79DF">
            <w:pPr>
              <w:jc w:val="both"/>
              <w:rPr>
                <w:b/>
              </w:rPr>
            </w:pPr>
            <w:r>
              <w:rPr>
                <w:b/>
              </w:rPr>
              <w:t>Methode</w:t>
            </w:r>
          </w:p>
        </w:tc>
        <w:tc>
          <w:tcPr>
            <w:tcW w:w="6634" w:type="dxa"/>
            <w:tcBorders>
              <w:top w:val="nil"/>
              <w:left w:val="nil"/>
              <w:bottom w:val="nil"/>
              <w:right w:val="nil"/>
            </w:tcBorders>
            <w:shd w:val="clear" w:color="auto" w:fill="D0CECE" w:themeFill="background2" w:themeFillShade="E6"/>
          </w:tcPr>
          <w:p w14:paraId="59629EC0" w14:textId="77777777" w:rsidR="00433E43" w:rsidRPr="00133DF1" w:rsidRDefault="00433E43" w:rsidP="00BB79DF">
            <w:pPr>
              <w:jc w:val="both"/>
              <w:rPr>
                <w:b/>
              </w:rPr>
            </w:pPr>
            <w:r>
              <w:rPr>
                <w:b/>
              </w:rPr>
              <w:t>Aufgabe</w:t>
            </w:r>
          </w:p>
        </w:tc>
      </w:tr>
      <w:tr w:rsidR="00433E43" w:rsidRPr="004F6D77" w14:paraId="418234D7" w14:textId="77777777" w:rsidTr="00BB79DF">
        <w:trPr>
          <w:trHeight w:val="113"/>
        </w:trPr>
        <w:tc>
          <w:tcPr>
            <w:tcW w:w="2409" w:type="dxa"/>
            <w:shd w:val="clear" w:color="auto" w:fill="E6E6E6"/>
          </w:tcPr>
          <w:p w14:paraId="071E15F4" w14:textId="7256D81C" w:rsidR="00433E43" w:rsidRPr="00133DF1" w:rsidRDefault="00433E43" w:rsidP="00BB79DF">
            <w:pPr>
              <w:jc w:val="both"/>
            </w:pPr>
            <w:r>
              <w:t>Awake()</w:t>
            </w:r>
          </w:p>
        </w:tc>
        <w:tc>
          <w:tcPr>
            <w:tcW w:w="6634" w:type="dxa"/>
            <w:shd w:val="clear" w:color="auto" w:fill="E6E6E6"/>
          </w:tcPr>
          <w:p w14:paraId="283CD9F4" w14:textId="7EDB5758" w:rsidR="00433E43" w:rsidRPr="004F6D77" w:rsidRDefault="00433E43" w:rsidP="00433E43">
            <w:pPr>
              <w:jc w:val="both"/>
              <w:rPr>
                <w:lang w:val="en-US"/>
              </w:rPr>
            </w:pPr>
            <w:r w:rsidRPr="004F6D77">
              <w:rPr>
                <w:lang w:val="en-US"/>
              </w:rPr>
              <w:t>Instanziiert CameraManager, FrustumManager und CameraContainer</w:t>
            </w:r>
            <w:r w:rsidR="0013739C">
              <w:fldChar w:fldCharType="begin"/>
            </w:r>
            <w:r w:rsidR="0013739C" w:rsidRPr="004F6D77">
              <w:rPr>
                <w:lang w:val="en-US"/>
              </w:rPr>
              <w:instrText xml:space="preserve"> XE "CameraContainer" </w:instrText>
            </w:r>
            <w:r w:rsidR="0013739C">
              <w:fldChar w:fldCharType="end"/>
            </w:r>
          </w:p>
        </w:tc>
      </w:tr>
      <w:tr w:rsidR="00433E43" w:rsidRPr="00133DF1" w14:paraId="1D0824CD" w14:textId="77777777" w:rsidTr="00BB79DF">
        <w:trPr>
          <w:trHeight w:val="113"/>
        </w:trPr>
        <w:tc>
          <w:tcPr>
            <w:tcW w:w="2409" w:type="dxa"/>
            <w:shd w:val="clear" w:color="auto" w:fill="E6E6E6"/>
          </w:tcPr>
          <w:p w14:paraId="0FCAF5A7" w14:textId="33838EDD" w:rsidR="00433E43" w:rsidRDefault="00433E43" w:rsidP="00BB79DF">
            <w:pPr>
              <w:jc w:val="both"/>
            </w:pPr>
            <w:r>
              <w:t>Start()</w:t>
            </w:r>
          </w:p>
        </w:tc>
        <w:tc>
          <w:tcPr>
            <w:tcW w:w="6634" w:type="dxa"/>
            <w:shd w:val="clear" w:color="auto" w:fill="E6E6E6"/>
          </w:tcPr>
          <w:p w14:paraId="02E9DB17" w14:textId="2B865909" w:rsidR="00433E43" w:rsidRDefault="00EF489F" w:rsidP="00340D5C">
            <w:pPr>
              <w:pStyle w:val="Listenabsatz"/>
              <w:numPr>
                <w:ilvl w:val="0"/>
                <w:numId w:val="12"/>
              </w:numPr>
              <w:jc w:val="both"/>
            </w:pPr>
            <w:r>
              <w:t>Erstellt eine Kollektion der Cave-Transforms</w:t>
            </w:r>
          </w:p>
          <w:p w14:paraId="6BD4C2DD" w14:textId="77777777" w:rsidR="00EF489F" w:rsidRDefault="00FF3B53" w:rsidP="00340D5C">
            <w:pPr>
              <w:pStyle w:val="Listenabsatz"/>
              <w:numPr>
                <w:ilvl w:val="0"/>
                <w:numId w:val="12"/>
              </w:numPr>
              <w:jc w:val="both"/>
            </w:pPr>
            <w:r>
              <w:t>Deaktiviert auf Wunsch sämtliche Renderer</w:t>
            </w:r>
          </w:p>
          <w:p w14:paraId="783ED1EB" w14:textId="5C449078" w:rsidR="00FF3B53" w:rsidRDefault="00FF3B53" w:rsidP="00340D5C">
            <w:pPr>
              <w:pStyle w:val="Listenabsatz"/>
              <w:numPr>
                <w:ilvl w:val="0"/>
                <w:numId w:val="12"/>
              </w:numPr>
              <w:jc w:val="both"/>
            </w:pPr>
            <w:r>
              <w:t>Deaktiviert die Collider des virtuellen Caves</w:t>
            </w:r>
          </w:p>
        </w:tc>
      </w:tr>
      <w:tr w:rsidR="00433E43" w:rsidRPr="00133DF1" w14:paraId="215D1436" w14:textId="77777777" w:rsidTr="00BB79DF">
        <w:trPr>
          <w:trHeight w:val="113"/>
        </w:trPr>
        <w:tc>
          <w:tcPr>
            <w:tcW w:w="2409" w:type="dxa"/>
            <w:shd w:val="clear" w:color="auto" w:fill="E6E6E6"/>
          </w:tcPr>
          <w:p w14:paraId="3B31F5B8" w14:textId="77777777" w:rsidR="00433E43" w:rsidRPr="00133DF1" w:rsidRDefault="00433E43" w:rsidP="00BB79DF">
            <w:pPr>
              <w:jc w:val="both"/>
            </w:pPr>
            <w:r>
              <w:t>Update()</w:t>
            </w:r>
          </w:p>
        </w:tc>
        <w:tc>
          <w:tcPr>
            <w:tcW w:w="6634" w:type="dxa"/>
            <w:shd w:val="clear" w:color="auto" w:fill="E6E6E6"/>
          </w:tcPr>
          <w:p w14:paraId="06AC76FA" w14:textId="28B933C8" w:rsidR="00433E43" w:rsidRPr="00133DF1" w:rsidRDefault="00FF3B53" w:rsidP="00BB79DF">
            <w:pPr>
              <w:jc w:val="both"/>
            </w:pPr>
            <w:r>
              <w:t>Übernimmt die Position sowie Rotation der Hauptkamera</w:t>
            </w:r>
            <w:r w:rsidR="006764E8">
              <w:fldChar w:fldCharType="begin"/>
            </w:r>
            <w:r w:rsidR="006764E8">
              <w:instrText xml:space="preserve"> XE "</w:instrText>
            </w:r>
            <w:r w:rsidR="006764E8" w:rsidRPr="00FA4F71">
              <w:instrText>Hauptkamera</w:instrText>
            </w:r>
            <w:r w:rsidR="006764E8">
              <w:instrText xml:space="preserve">" </w:instrText>
            </w:r>
            <w:r w:rsidR="006764E8">
              <w:fldChar w:fldCharType="end"/>
            </w:r>
            <w:r>
              <w:t>.</w:t>
            </w:r>
          </w:p>
        </w:tc>
      </w:tr>
      <w:tr w:rsidR="00371FBC" w:rsidRPr="00133DF1" w14:paraId="0A93C178" w14:textId="77777777" w:rsidTr="00BB79DF">
        <w:trPr>
          <w:trHeight w:val="113"/>
        </w:trPr>
        <w:tc>
          <w:tcPr>
            <w:tcW w:w="2409" w:type="dxa"/>
            <w:shd w:val="clear" w:color="auto" w:fill="E6E6E6"/>
          </w:tcPr>
          <w:p w14:paraId="662272DF" w14:textId="53265F6A" w:rsidR="00371FBC" w:rsidRDefault="00371FBC" w:rsidP="00BB79DF">
            <w:pPr>
              <w:jc w:val="both"/>
            </w:pPr>
            <w:r>
              <w:t>ToggleColliders()</w:t>
            </w:r>
          </w:p>
        </w:tc>
        <w:tc>
          <w:tcPr>
            <w:tcW w:w="6634" w:type="dxa"/>
            <w:shd w:val="clear" w:color="auto" w:fill="E6E6E6"/>
          </w:tcPr>
          <w:p w14:paraId="529DCB79" w14:textId="55A44E2E" w:rsidR="00371FBC" w:rsidRDefault="00371FBC" w:rsidP="00473A25">
            <w:pPr>
              <w:keepNext/>
              <w:jc w:val="both"/>
            </w:pPr>
            <w:r>
              <w:t>Schaltet die Collider der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-Wände ein, aus.</w:t>
            </w:r>
          </w:p>
        </w:tc>
      </w:tr>
    </w:tbl>
    <w:p w14:paraId="4DC7CC7C" w14:textId="3B4F6473" w:rsidR="00374CE8" w:rsidRDefault="00473A25" w:rsidP="00473A25">
      <w:pPr>
        <w:pStyle w:val="Beschriftung"/>
        <w:jc w:val="center"/>
      </w:pPr>
      <w:bookmarkStart w:id="101" w:name="_Toc440896353"/>
      <w:r>
        <w:t xml:space="preserve">Tabelle </w:t>
      </w:r>
      <w:r w:rsidR="00F00876">
        <w:fldChar w:fldCharType="begin"/>
      </w:r>
      <w:r w:rsidR="00F00876">
        <w:instrText xml:space="preserve"> SEQ Tabelle \* ARABIC </w:instrText>
      </w:r>
      <w:r w:rsidR="00F00876">
        <w:fldChar w:fldCharType="separate"/>
      </w:r>
      <w:r w:rsidR="00A768CF">
        <w:rPr>
          <w:noProof/>
        </w:rPr>
        <w:t>2</w:t>
      </w:r>
      <w:r w:rsidR="00F00876">
        <w:rPr>
          <w:noProof/>
        </w:rPr>
        <w:fldChar w:fldCharType="end"/>
      </w:r>
      <w:r>
        <w:t>: CaveMain Methoden</w:t>
      </w:r>
      <w:bookmarkEnd w:id="101"/>
    </w:p>
    <w:p w14:paraId="455C6854" w14:textId="0A2EDC44" w:rsidR="00473A25" w:rsidRDefault="00473A25" w:rsidP="00E704F9">
      <w:pPr>
        <w:ind w:left="360"/>
        <w:jc w:val="both"/>
      </w:pPr>
    </w:p>
    <w:p w14:paraId="42C4D952" w14:textId="77777777" w:rsidR="00473A25" w:rsidRDefault="00473A25" w:rsidP="00E704F9">
      <w:pPr>
        <w:ind w:left="360"/>
        <w:jc w:val="both"/>
      </w:pPr>
    </w:p>
    <w:tbl>
      <w:tblPr>
        <w:tblW w:w="9043" w:type="dxa"/>
        <w:tblInd w:w="511"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40" w:type="dxa"/>
          <w:left w:w="85" w:type="dxa"/>
          <w:bottom w:w="40" w:type="dxa"/>
          <w:right w:w="85" w:type="dxa"/>
        </w:tblCellMar>
        <w:tblLook w:val="01E0" w:firstRow="1" w:lastRow="1" w:firstColumn="1" w:lastColumn="1" w:noHBand="0" w:noVBand="0"/>
      </w:tblPr>
      <w:tblGrid>
        <w:gridCol w:w="2409"/>
        <w:gridCol w:w="6634"/>
      </w:tblGrid>
      <w:tr w:rsidR="0033431C" w:rsidRPr="00133DF1" w14:paraId="713AF48E" w14:textId="77777777" w:rsidTr="00E52A05">
        <w:trPr>
          <w:trHeight w:val="113"/>
        </w:trPr>
        <w:tc>
          <w:tcPr>
            <w:tcW w:w="2409" w:type="dxa"/>
            <w:tcBorders>
              <w:top w:val="nil"/>
              <w:left w:val="nil"/>
              <w:bottom w:val="nil"/>
              <w:right w:val="nil"/>
            </w:tcBorders>
            <w:shd w:val="clear" w:color="auto" w:fill="D0CECE" w:themeFill="background2" w:themeFillShade="E6"/>
          </w:tcPr>
          <w:p w14:paraId="1D5E7623" w14:textId="257A6F77" w:rsidR="0033431C" w:rsidRPr="00133DF1" w:rsidRDefault="00371FBC" w:rsidP="009D19CB">
            <w:pPr>
              <w:jc w:val="both"/>
              <w:rPr>
                <w:b/>
              </w:rPr>
            </w:pPr>
            <w:r>
              <w:rPr>
                <w:b/>
              </w:rPr>
              <w:t>Enum</w:t>
            </w:r>
          </w:p>
        </w:tc>
        <w:tc>
          <w:tcPr>
            <w:tcW w:w="6634" w:type="dxa"/>
            <w:tcBorders>
              <w:top w:val="nil"/>
              <w:left w:val="nil"/>
              <w:bottom w:val="nil"/>
              <w:right w:val="nil"/>
            </w:tcBorders>
            <w:shd w:val="clear" w:color="auto" w:fill="D0CECE" w:themeFill="background2" w:themeFillShade="E6"/>
          </w:tcPr>
          <w:p w14:paraId="4BE6D30A" w14:textId="77777777" w:rsidR="0033431C" w:rsidRPr="00133DF1" w:rsidRDefault="0033431C" w:rsidP="009D19CB">
            <w:pPr>
              <w:jc w:val="both"/>
              <w:rPr>
                <w:b/>
              </w:rPr>
            </w:pPr>
            <w:r>
              <w:rPr>
                <w:b/>
              </w:rPr>
              <w:t>Aufgabe</w:t>
            </w:r>
          </w:p>
        </w:tc>
      </w:tr>
      <w:tr w:rsidR="0033431C" w:rsidRPr="00133DF1" w14:paraId="280AD5AC" w14:textId="77777777" w:rsidTr="009D19CB">
        <w:trPr>
          <w:trHeight w:val="113"/>
        </w:trPr>
        <w:tc>
          <w:tcPr>
            <w:tcW w:w="2409" w:type="dxa"/>
            <w:shd w:val="clear" w:color="auto" w:fill="E6E6E6"/>
          </w:tcPr>
          <w:p w14:paraId="7DC4E830" w14:textId="49FD30C8" w:rsidR="0033431C" w:rsidRPr="00133DF1" w:rsidRDefault="00371FBC" w:rsidP="009D19CB">
            <w:pPr>
              <w:jc w:val="both"/>
            </w:pPr>
            <w:r>
              <w:t>FrustumMode</w:t>
            </w:r>
          </w:p>
        </w:tc>
        <w:tc>
          <w:tcPr>
            <w:tcW w:w="6634" w:type="dxa"/>
            <w:shd w:val="clear" w:color="auto" w:fill="E6E6E6"/>
          </w:tcPr>
          <w:p w14:paraId="060C7C57" w14:textId="1869B5B7" w:rsidR="00371FBC" w:rsidRPr="00133DF1" w:rsidRDefault="00371FBC" w:rsidP="008E4D47">
            <w:pPr>
              <w:jc w:val="both"/>
            </w:pPr>
            <w:r>
              <w:t>Auswahl für CAVE</w:t>
            </w:r>
            <w:r w:rsidR="008E4D47">
              <w:t xml:space="preserve"> </w:t>
            </w:r>
            <w:r>
              <w:t>XXL und GPP_Kooima.</w:t>
            </w:r>
            <w:r w:rsidR="008E4D47">
              <w:t xml:space="preserve"> </w:t>
            </w:r>
            <w:r>
              <w:t>Steuert</w:t>
            </w:r>
            <w:r w:rsidR="008E4D47">
              <w:t>,</w:t>
            </w:r>
            <w:r>
              <w:t xml:space="preserve"> wie das Frustum</w:t>
            </w:r>
            <w:r w:rsidR="006764E8">
              <w:fldChar w:fldCharType="begin"/>
            </w:r>
            <w:r w:rsidR="006764E8">
              <w:instrText xml:space="preserve"> XE "</w:instrText>
            </w:r>
            <w:r w:rsidR="006764E8" w:rsidRPr="00283593">
              <w:instrText>Frustum</w:instrText>
            </w:r>
            <w:r w:rsidR="006764E8">
              <w:instrText xml:space="preserve">" </w:instrText>
            </w:r>
            <w:r w:rsidR="006764E8">
              <w:fldChar w:fldCharType="end"/>
            </w:r>
            <w:r>
              <w:t xml:space="preserve"> berechnet wird</w:t>
            </w:r>
          </w:p>
        </w:tc>
      </w:tr>
    </w:tbl>
    <w:p w14:paraId="116E9FF2" w14:textId="2D976D55" w:rsidR="008A0EBC" w:rsidRPr="008A0EBC" w:rsidRDefault="00473A25" w:rsidP="008E4D47">
      <w:pPr>
        <w:pStyle w:val="Beschriftung"/>
        <w:jc w:val="center"/>
      </w:pPr>
      <w:bookmarkStart w:id="102" w:name="_Toc440896354"/>
      <w:r>
        <w:t xml:space="preserve">Tabelle </w:t>
      </w:r>
      <w:r w:rsidR="00F00876">
        <w:fldChar w:fldCharType="begin"/>
      </w:r>
      <w:r w:rsidR="00F00876">
        <w:instrText xml:space="preserve"> SEQ Tabelle \* ARABIC </w:instrText>
      </w:r>
      <w:r w:rsidR="00F00876">
        <w:fldChar w:fldCharType="separate"/>
      </w:r>
      <w:r w:rsidR="00A768CF">
        <w:rPr>
          <w:noProof/>
        </w:rPr>
        <w:t>3</w:t>
      </w:r>
      <w:r w:rsidR="00F00876">
        <w:rPr>
          <w:noProof/>
        </w:rPr>
        <w:fldChar w:fldCharType="end"/>
      </w:r>
      <w:r>
        <w:t>: CaveMain Enums</w:t>
      </w:r>
      <w:bookmarkEnd w:id="102"/>
    </w:p>
    <w:p w14:paraId="29F00506" w14:textId="728F5A6D" w:rsidR="00BE5886" w:rsidRDefault="00C56837" w:rsidP="00340D5C">
      <w:pPr>
        <w:pStyle w:val="Listenabsatz"/>
        <w:numPr>
          <w:ilvl w:val="0"/>
          <w:numId w:val="12"/>
        </w:numPr>
        <w:jc w:val="both"/>
        <w:rPr>
          <w:b/>
        </w:rPr>
      </w:pPr>
      <w:r>
        <w:rPr>
          <w:b/>
        </w:rPr>
        <w:t>Eyes</w:t>
      </w:r>
      <w:r w:rsidR="00122805">
        <w:rPr>
          <w:b/>
        </w:rPr>
        <w:fldChar w:fldCharType="begin"/>
      </w:r>
      <w:r w:rsidR="00122805">
        <w:instrText xml:space="preserve"> XE "</w:instrText>
      </w:r>
      <w:r w:rsidR="00122805" w:rsidRPr="00B220B5">
        <w:instrText>Eyes</w:instrText>
      </w:r>
      <w:r w:rsidR="00122805">
        <w:instrText xml:space="preserve">" </w:instrText>
      </w:r>
      <w:r w:rsidR="00122805">
        <w:rPr>
          <w:b/>
        </w:rPr>
        <w:fldChar w:fldCharType="end"/>
      </w:r>
      <w:r w:rsidR="00BE5886">
        <w:rPr>
          <w:b/>
        </w:rPr>
        <w:t>.cs</w:t>
      </w:r>
    </w:p>
    <w:p w14:paraId="008D5C0A" w14:textId="3235FD6F" w:rsidR="00BE5886" w:rsidRPr="00BE5886" w:rsidRDefault="00AE56E3" w:rsidP="00BE5886">
      <w:pPr>
        <w:pStyle w:val="Listenabsatz"/>
        <w:ind w:left="360"/>
        <w:jc w:val="both"/>
      </w:pPr>
      <w:r>
        <w:t>Die virtuellen Eyes</w:t>
      </w:r>
      <w:r w:rsidR="00122805">
        <w:fldChar w:fldCharType="begin"/>
      </w:r>
      <w:r w:rsidR="00122805">
        <w:instrText xml:space="preserve"> XE "</w:instrText>
      </w:r>
      <w:r w:rsidR="00122805" w:rsidRPr="00B220B5">
        <w:instrText>Eyes</w:instrText>
      </w:r>
      <w:r w:rsidR="00122805">
        <w:instrText xml:space="preserve">" </w:instrText>
      </w:r>
      <w:r w:rsidR="00122805">
        <w:fldChar w:fldCharType="end"/>
      </w:r>
      <w:r>
        <w:t xml:space="preserve"> interpretieren die Daten des Trackingservers über 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r>
        <w:t xml:space="preserve"> und beachten die </w:t>
      </w:r>
      <w:r w:rsidR="000E3847">
        <w:t>benutzerspezifischen</w:t>
      </w:r>
      <w:r>
        <w:t xml:space="preserve"> Einstellungen des Plugins. Nach dieser Bearbeitung wird das in der Hierarchie liegende Eyes-Objekte </w:t>
      </w:r>
      <w:r w:rsidR="000E3847">
        <w:t>aktualisiert</w:t>
      </w:r>
      <w:r>
        <w:t>, damit mittels API</w:t>
      </w:r>
      <w:r w:rsidR="006764E8">
        <w:fldChar w:fldCharType="begin"/>
      </w:r>
      <w:r w:rsidR="006764E8">
        <w:instrText xml:space="preserve"> XE "</w:instrText>
      </w:r>
      <w:r w:rsidR="006764E8" w:rsidRPr="007F1E15">
        <w:instrText>API</w:instrText>
      </w:r>
      <w:r w:rsidR="006764E8">
        <w:instrText xml:space="preserve">" </w:instrText>
      </w:r>
      <w:r w:rsidR="006764E8">
        <w:fldChar w:fldCharType="end"/>
      </w:r>
      <w:r>
        <w:t xml:space="preserve"> dessen Werte ausgelesen werden können.</w:t>
      </w:r>
    </w:p>
    <w:p w14:paraId="410450E2" w14:textId="77777777" w:rsidR="00C56837" w:rsidRPr="00C56837" w:rsidRDefault="00C56837" w:rsidP="00C56837"/>
    <w:tbl>
      <w:tblPr>
        <w:tblW w:w="9043" w:type="dxa"/>
        <w:tblInd w:w="511"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40" w:type="dxa"/>
          <w:left w:w="85" w:type="dxa"/>
          <w:bottom w:w="40" w:type="dxa"/>
          <w:right w:w="85" w:type="dxa"/>
        </w:tblCellMar>
        <w:tblLook w:val="01E0" w:firstRow="1" w:lastRow="1" w:firstColumn="1" w:lastColumn="1" w:noHBand="0" w:noVBand="0"/>
      </w:tblPr>
      <w:tblGrid>
        <w:gridCol w:w="2409"/>
        <w:gridCol w:w="6634"/>
      </w:tblGrid>
      <w:tr w:rsidR="00BE5886" w:rsidRPr="00133DF1" w14:paraId="7D73FE0B" w14:textId="77777777" w:rsidTr="00E52A05">
        <w:trPr>
          <w:trHeight w:val="113"/>
        </w:trPr>
        <w:tc>
          <w:tcPr>
            <w:tcW w:w="2409" w:type="dxa"/>
            <w:tcBorders>
              <w:top w:val="nil"/>
              <w:left w:val="nil"/>
              <w:bottom w:val="nil"/>
              <w:right w:val="nil"/>
            </w:tcBorders>
            <w:shd w:val="clear" w:color="auto" w:fill="D0CECE" w:themeFill="background2" w:themeFillShade="E6"/>
          </w:tcPr>
          <w:p w14:paraId="2D61262D" w14:textId="23DB33A7" w:rsidR="00BE5886" w:rsidRPr="00133DF1" w:rsidRDefault="00BE5886" w:rsidP="004A01AC">
            <w:pPr>
              <w:jc w:val="both"/>
              <w:rPr>
                <w:b/>
              </w:rPr>
            </w:pPr>
            <w:r>
              <w:rPr>
                <w:b/>
              </w:rPr>
              <w:t>Methode</w:t>
            </w:r>
          </w:p>
        </w:tc>
        <w:tc>
          <w:tcPr>
            <w:tcW w:w="6634" w:type="dxa"/>
            <w:tcBorders>
              <w:top w:val="nil"/>
              <w:left w:val="nil"/>
              <w:bottom w:val="nil"/>
              <w:right w:val="nil"/>
            </w:tcBorders>
            <w:shd w:val="clear" w:color="auto" w:fill="D0CECE" w:themeFill="background2" w:themeFillShade="E6"/>
          </w:tcPr>
          <w:p w14:paraId="43D5D5B3" w14:textId="77BA04A6" w:rsidR="00BE5886" w:rsidRPr="00133DF1" w:rsidRDefault="00BE5886" w:rsidP="004A01AC">
            <w:pPr>
              <w:jc w:val="both"/>
              <w:rPr>
                <w:b/>
              </w:rPr>
            </w:pPr>
            <w:r>
              <w:rPr>
                <w:b/>
              </w:rPr>
              <w:t>Aufgabe</w:t>
            </w:r>
          </w:p>
        </w:tc>
      </w:tr>
      <w:tr w:rsidR="00BE5886" w:rsidRPr="00133DF1" w14:paraId="1DC04899" w14:textId="77777777" w:rsidTr="00F73D0B">
        <w:trPr>
          <w:trHeight w:val="113"/>
        </w:trPr>
        <w:tc>
          <w:tcPr>
            <w:tcW w:w="2409" w:type="dxa"/>
            <w:shd w:val="clear" w:color="auto" w:fill="E6E6E6"/>
          </w:tcPr>
          <w:p w14:paraId="65E5EE98" w14:textId="0191584B" w:rsidR="00BE5886" w:rsidRPr="00133DF1" w:rsidRDefault="00AE56E3" w:rsidP="00AE56E3">
            <w:pPr>
              <w:jc w:val="both"/>
            </w:pPr>
            <w:r>
              <w:t>Start()</w:t>
            </w:r>
          </w:p>
        </w:tc>
        <w:tc>
          <w:tcPr>
            <w:tcW w:w="6634" w:type="dxa"/>
            <w:shd w:val="clear" w:color="auto" w:fill="E6E6E6"/>
          </w:tcPr>
          <w:p w14:paraId="1259E559" w14:textId="107DC986" w:rsidR="00BE5886" w:rsidRPr="00133DF1" w:rsidRDefault="00AE56E3" w:rsidP="00AE56E3">
            <w:pPr>
              <w:jc w:val="both"/>
            </w:pPr>
            <w:r>
              <w:t>Speichert etliche über das API</w:t>
            </w:r>
            <w:r w:rsidR="006764E8">
              <w:fldChar w:fldCharType="begin"/>
            </w:r>
            <w:r w:rsidR="006764E8">
              <w:instrText xml:space="preserve"> XE "</w:instrText>
            </w:r>
            <w:r w:rsidR="006764E8" w:rsidRPr="007F1E15">
              <w:instrText>API</w:instrText>
            </w:r>
            <w:r w:rsidR="006764E8">
              <w:instrText xml:space="preserve">" </w:instrText>
            </w:r>
            <w:r w:rsidR="006764E8">
              <w:fldChar w:fldCharType="end"/>
            </w:r>
            <w:r>
              <w:t xml:space="preserve"> erreichbare Daten in privaten Variablen.</w:t>
            </w:r>
          </w:p>
        </w:tc>
      </w:tr>
      <w:tr w:rsidR="00AE56E3" w:rsidRPr="00133DF1" w14:paraId="6E605B09" w14:textId="77777777" w:rsidTr="00F73D0B">
        <w:trPr>
          <w:trHeight w:val="113"/>
        </w:trPr>
        <w:tc>
          <w:tcPr>
            <w:tcW w:w="2409" w:type="dxa"/>
            <w:shd w:val="clear" w:color="auto" w:fill="E6E6E6"/>
          </w:tcPr>
          <w:p w14:paraId="11E759C2" w14:textId="3FF4D7A3" w:rsidR="00AE56E3" w:rsidRPr="00133DF1" w:rsidRDefault="00AE56E3" w:rsidP="00AE56E3">
            <w:pPr>
              <w:jc w:val="both"/>
            </w:pPr>
            <w:r>
              <w:t>Update()</w:t>
            </w:r>
          </w:p>
        </w:tc>
        <w:tc>
          <w:tcPr>
            <w:tcW w:w="6634" w:type="dxa"/>
            <w:shd w:val="clear" w:color="auto" w:fill="E6E6E6"/>
          </w:tcPr>
          <w:p w14:paraId="736B170E" w14:textId="50797D27" w:rsidR="00AE56E3" w:rsidRPr="00133DF1" w:rsidRDefault="00AE56E3" w:rsidP="00AE56E3">
            <w:pPr>
              <w:jc w:val="both"/>
            </w:pPr>
            <w:r>
              <w:t>Führt in jedem Frame die Methoden „HandlePosition“ und „HandleRotation“ aus.</w:t>
            </w:r>
          </w:p>
        </w:tc>
      </w:tr>
      <w:tr w:rsidR="00BE5886" w:rsidRPr="00133DF1" w14:paraId="3537C07D" w14:textId="77777777" w:rsidTr="00F73D0B">
        <w:trPr>
          <w:trHeight w:val="113"/>
        </w:trPr>
        <w:tc>
          <w:tcPr>
            <w:tcW w:w="2409" w:type="dxa"/>
            <w:shd w:val="clear" w:color="auto" w:fill="E6E6E6"/>
          </w:tcPr>
          <w:p w14:paraId="65887981" w14:textId="77777777" w:rsidR="00AE56E3" w:rsidRDefault="00AE56E3" w:rsidP="00AE56E3">
            <w:pPr>
              <w:jc w:val="both"/>
            </w:pPr>
            <w:r>
              <w:t>HandlePosition()</w:t>
            </w:r>
          </w:p>
          <w:p w14:paraId="3303C711" w14:textId="7C6E3D8D" w:rsidR="00BE5886" w:rsidRDefault="00BE5886" w:rsidP="00BE5886">
            <w:pPr>
              <w:jc w:val="both"/>
            </w:pPr>
          </w:p>
        </w:tc>
        <w:tc>
          <w:tcPr>
            <w:tcW w:w="6634" w:type="dxa"/>
            <w:shd w:val="clear" w:color="auto" w:fill="E6E6E6"/>
          </w:tcPr>
          <w:p w14:paraId="15F9570E" w14:textId="5D966C0A" w:rsidR="00AE56E3" w:rsidRDefault="00AE56E3" w:rsidP="00340D5C">
            <w:pPr>
              <w:pStyle w:val="Listenabsatz"/>
              <w:numPr>
                <w:ilvl w:val="0"/>
                <w:numId w:val="14"/>
              </w:numPr>
              <w:jc w:val="both"/>
            </w:pPr>
            <w:r>
              <w:t>Position von 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r>
              <w:t xml:space="preserve"> übernehmen</w:t>
            </w:r>
          </w:p>
          <w:p w14:paraId="198D5E46" w14:textId="4C2C5448" w:rsidR="00AE56E3" w:rsidRDefault="00AE56E3" w:rsidP="00340D5C">
            <w:pPr>
              <w:pStyle w:val="Listenabsatz"/>
              <w:numPr>
                <w:ilvl w:val="0"/>
                <w:numId w:val="14"/>
              </w:numPr>
              <w:jc w:val="both"/>
            </w:pPr>
            <w:r>
              <w:t>Smoothing</w:t>
            </w:r>
            <w:r w:rsidR="006764E8">
              <w:fldChar w:fldCharType="begin"/>
            </w:r>
            <w:r w:rsidR="006764E8">
              <w:instrText xml:space="preserve"> XE "</w:instrText>
            </w:r>
            <w:r w:rsidR="006764E8" w:rsidRPr="001E3CBE">
              <w:instrText>Smoothing</w:instrText>
            </w:r>
            <w:r w:rsidR="006764E8">
              <w:instrText xml:space="preserve">" </w:instrText>
            </w:r>
            <w:r w:rsidR="006764E8">
              <w:fldChar w:fldCharType="end"/>
            </w:r>
            <w:r>
              <w:t xml:space="preserve"> durchführen</w:t>
            </w:r>
          </w:p>
          <w:p w14:paraId="5F666105" w14:textId="77777777" w:rsidR="00AE56E3" w:rsidRDefault="00AE56E3" w:rsidP="00340D5C">
            <w:pPr>
              <w:pStyle w:val="Listenabsatz"/>
              <w:numPr>
                <w:ilvl w:val="0"/>
                <w:numId w:val="14"/>
              </w:numPr>
              <w:jc w:val="both"/>
            </w:pPr>
            <w:r>
              <w:t>Blockierte Achsen zurücksetzen</w:t>
            </w:r>
          </w:p>
          <w:p w14:paraId="0A8BEE0B" w14:textId="33E76501" w:rsidR="00BE5886" w:rsidRDefault="00AE56E3" w:rsidP="00340D5C">
            <w:pPr>
              <w:pStyle w:val="Listenabsatz"/>
              <w:numPr>
                <w:ilvl w:val="0"/>
                <w:numId w:val="14"/>
              </w:numPr>
              <w:jc w:val="both"/>
            </w:pPr>
            <w:r>
              <w:t>Neue Position setzen</w:t>
            </w:r>
          </w:p>
        </w:tc>
      </w:tr>
      <w:tr w:rsidR="00AE56E3" w:rsidRPr="00133DF1" w14:paraId="588611F4" w14:textId="77777777" w:rsidTr="00F73D0B">
        <w:trPr>
          <w:trHeight w:val="113"/>
        </w:trPr>
        <w:tc>
          <w:tcPr>
            <w:tcW w:w="2409" w:type="dxa"/>
            <w:shd w:val="clear" w:color="auto" w:fill="E6E6E6"/>
          </w:tcPr>
          <w:p w14:paraId="7F1EA741" w14:textId="2C3C434F" w:rsidR="00AE56E3" w:rsidRDefault="00AE56E3" w:rsidP="00BE5886">
            <w:pPr>
              <w:jc w:val="both"/>
            </w:pPr>
            <w:r>
              <w:t>HandleRotation()</w:t>
            </w:r>
          </w:p>
        </w:tc>
        <w:tc>
          <w:tcPr>
            <w:tcW w:w="6634" w:type="dxa"/>
            <w:shd w:val="clear" w:color="auto" w:fill="E6E6E6"/>
          </w:tcPr>
          <w:p w14:paraId="541C8E37" w14:textId="38A6BA5E" w:rsidR="00AE56E3" w:rsidRDefault="00AE56E3" w:rsidP="00340D5C">
            <w:pPr>
              <w:pStyle w:val="Listenabsatz"/>
              <w:numPr>
                <w:ilvl w:val="0"/>
                <w:numId w:val="14"/>
              </w:numPr>
              <w:jc w:val="both"/>
            </w:pPr>
            <w:r>
              <w:t>Rotation von 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r>
              <w:t xml:space="preserve"> übernehmen</w:t>
            </w:r>
          </w:p>
          <w:p w14:paraId="6688BFCD" w14:textId="25A1EDE6" w:rsidR="00AE56E3" w:rsidRDefault="00AE56E3" w:rsidP="00340D5C">
            <w:pPr>
              <w:pStyle w:val="Listenabsatz"/>
              <w:numPr>
                <w:ilvl w:val="0"/>
                <w:numId w:val="14"/>
              </w:numPr>
              <w:jc w:val="both"/>
            </w:pPr>
            <w:r>
              <w:t>Smoothing</w:t>
            </w:r>
            <w:r w:rsidR="006764E8">
              <w:fldChar w:fldCharType="begin"/>
            </w:r>
            <w:r w:rsidR="006764E8">
              <w:instrText xml:space="preserve"> XE "</w:instrText>
            </w:r>
            <w:r w:rsidR="006764E8" w:rsidRPr="001E3CBE">
              <w:instrText>Smoothing</w:instrText>
            </w:r>
            <w:r w:rsidR="006764E8">
              <w:instrText xml:space="preserve">" </w:instrText>
            </w:r>
            <w:r w:rsidR="006764E8">
              <w:fldChar w:fldCharType="end"/>
            </w:r>
            <w:r>
              <w:t xml:space="preserve"> durchführen</w:t>
            </w:r>
          </w:p>
          <w:p w14:paraId="273303ED" w14:textId="77777777" w:rsidR="00AE56E3" w:rsidRDefault="00AE56E3" w:rsidP="00340D5C">
            <w:pPr>
              <w:pStyle w:val="Listenabsatz"/>
              <w:numPr>
                <w:ilvl w:val="0"/>
                <w:numId w:val="14"/>
              </w:numPr>
              <w:jc w:val="both"/>
            </w:pPr>
            <w:r>
              <w:t>Blockierte Achsen zurücksetzen</w:t>
            </w:r>
          </w:p>
          <w:p w14:paraId="560352A3" w14:textId="76C8A17C" w:rsidR="00AE56E3" w:rsidRDefault="00AE56E3" w:rsidP="00340D5C">
            <w:pPr>
              <w:pStyle w:val="Listenabsatz"/>
              <w:keepNext/>
              <w:numPr>
                <w:ilvl w:val="0"/>
                <w:numId w:val="14"/>
              </w:numPr>
              <w:jc w:val="both"/>
            </w:pPr>
            <w:r>
              <w:t>Neue Rotation setzen</w:t>
            </w:r>
          </w:p>
        </w:tc>
      </w:tr>
    </w:tbl>
    <w:p w14:paraId="2A6CDE43" w14:textId="254A2A2D" w:rsidR="008E4D47" w:rsidRPr="008E4D47" w:rsidRDefault="00473A25" w:rsidP="008E4D47">
      <w:pPr>
        <w:pStyle w:val="Beschriftung"/>
        <w:jc w:val="center"/>
      </w:pPr>
      <w:bookmarkStart w:id="103" w:name="_Toc440896355"/>
      <w:r>
        <w:t xml:space="preserve">Tabelle </w:t>
      </w:r>
      <w:r w:rsidR="00F00876">
        <w:fldChar w:fldCharType="begin"/>
      </w:r>
      <w:r w:rsidR="00F00876">
        <w:instrText xml:space="preserve"> SEQ Tabelle \* ARABIC </w:instrText>
      </w:r>
      <w:r w:rsidR="00F00876">
        <w:fldChar w:fldCharType="separate"/>
      </w:r>
      <w:r w:rsidR="00A768CF">
        <w:rPr>
          <w:noProof/>
        </w:rPr>
        <w:t>4</w:t>
      </w:r>
      <w:r w:rsidR="00F00876">
        <w:rPr>
          <w:noProof/>
        </w:rPr>
        <w:fldChar w:fldCharType="end"/>
      </w:r>
      <w:r>
        <w:t>: Eyes</w:t>
      </w:r>
      <w:r w:rsidR="00122805">
        <w:fldChar w:fldCharType="begin"/>
      </w:r>
      <w:r w:rsidR="00122805">
        <w:instrText xml:space="preserve"> XE "</w:instrText>
      </w:r>
      <w:r w:rsidR="00122805" w:rsidRPr="00B220B5">
        <w:instrText>Eyes</w:instrText>
      </w:r>
      <w:r w:rsidR="00122805">
        <w:instrText xml:space="preserve">" </w:instrText>
      </w:r>
      <w:r w:rsidR="00122805">
        <w:fldChar w:fldCharType="end"/>
      </w:r>
      <w:r>
        <w:t xml:space="preserve"> Methoden</w:t>
      </w:r>
      <w:bookmarkEnd w:id="103"/>
    </w:p>
    <w:p w14:paraId="4D07A983" w14:textId="2200579A" w:rsidR="00842FEA" w:rsidRDefault="00842FEA" w:rsidP="00340D5C">
      <w:pPr>
        <w:pStyle w:val="Listenabsatz"/>
        <w:numPr>
          <w:ilvl w:val="0"/>
          <w:numId w:val="12"/>
        </w:numPr>
        <w:jc w:val="both"/>
        <w:rPr>
          <w:b/>
        </w:rPr>
      </w:pPr>
      <w:r>
        <w:rPr>
          <w:b/>
        </w:rPr>
        <w:t>Wand</w:t>
      </w:r>
      <w:r w:rsidR="00122805">
        <w:rPr>
          <w:b/>
        </w:rPr>
        <w:fldChar w:fldCharType="begin"/>
      </w:r>
      <w:r w:rsidR="00122805">
        <w:instrText xml:space="preserve"> XE "</w:instrText>
      </w:r>
      <w:r w:rsidR="00122805" w:rsidRPr="009B3921">
        <w:instrText>Wand</w:instrText>
      </w:r>
      <w:r w:rsidR="00122805">
        <w:instrText xml:space="preserve">" </w:instrText>
      </w:r>
      <w:r w:rsidR="00122805">
        <w:rPr>
          <w:b/>
        </w:rPr>
        <w:fldChar w:fldCharType="end"/>
      </w:r>
      <w:r>
        <w:rPr>
          <w:b/>
        </w:rPr>
        <w:t>.cs</w:t>
      </w:r>
    </w:p>
    <w:p w14:paraId="545AC3F4" w14:textId="3D18BEF6" w:rsidR="00842FEA" w:rsidRDefault="00842FEA" w:rsidP="00F73D0B">
      <w:pPr>
        <w:spacing w:line="240" w:lineRule="auto"/>
        <w:ind w:left="360"/>
        <w:jc w:val="both"/>
      </w:pPr>
      <w:r>
        <w:t>Der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 xml:space="preserve"> interpretiert analog den Eyes</w:t>
      </w:r>
      <w:r w:rsidR="00122805">
        <w:fldChar w:fldCharType="begin"/>
      </w:r>
      <w:r w:rsidR="00122805">
        <w:instrText xml:space="preserve"> XE "</w:instrText>
      </w:r>
      <w:r w:rsidR="00122805" w:rsidRPr="00B220B5">
        <w:instrText>Eyes</w:instrText>
      </w:r>
      <w:r w:rsidR="00122805">
        <w:instrText xml:space="preserve">" </w:instrText>
      </w:r>
      <w:r w:rsidR="00122805">
        <w:fldChar w:fldCharType="end"/>
      </w:r>
      <w:r>
        <w:t xml:space="preserve"> die Daten </w:t>
      </w:r>
      <w:r w:rsidR="00371FBC">
        <w:t>des Trackingservers</w:t>
      </w:r>
      <w:r>
        <w:t xml:space="preserve"> über 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r>
        <w:t xml:space="preserve"> und aktualisiert unter Berücksichtigung der benutzerspezifischen Einstellungen das Wand-Objekt. </w:t>
      </w:r>
      <w:r w:rsidR="005D6CA3">
        <w:t xml:space="preserve">Der Wand ist aber noch für etliche weitere Aufgaben zuständig. Alle Inputs, die der Wand liefert, werden </w:t>
      </w:r>
      <w:r w:rsidR="005D6CA3">
        <w:lastRenderedPageBreak/>
        <w:t>ebenfalls an dieser Stelle bearbeitet. Das umfasst das Setzen de</w:t>
      </w:r>
      <w:r w:rsidR="00B03006">
        <w:t>r</w:t>
      </w:r>
      <w:r w:rsidR="005D6CA3">
        <w:t xml:space="preserve"> Cursor</w:t>
      </w:r>
      <w:r w:rsidR="006764E8">
        <w:fldChar w:fldCharType="begin"/>
      </w:r>
      <w:r w:rsidR="006764E8">
        <w:instrText xml:space="preserve"> XE "</w:instrText>
      </w:r>
      <w:r w:rsidR="006764E8" w:rsidRPr="00A848C8">
        <w:instrText>Cursor</w:instrText>
      </w:r>
      <w:r w:rsidR="006764E8">
        <w:instrText xml:space="preserve">" </w:instrText>
      </w:r>
      <w:r w:rsidR="006764E8">
        <w:fldChar w:fldCharType="end"/>
      </w:r>
      <w:r w:rsidR="00B03006">
        <w:t>-Position und dessen eventuell vorhandenen Cursor-Textur</w:t>
      </w:r>
      <w:r w:rsidR="005D6CA3">
        <w:t>, die Bereitstellung der Joystick-Daten und die Input-Simulation der verschiedenen Buttons.</w:t>
      </w:r>
      <w:r w:rsidR="00B03006">
        <w:t xml:space="preserve"> </w:t>
      </w:r>
    </w:p>
    <w:p w14:paraId="1704019D" w14:textId="77777777" w:rsidR="00F73D0B" w:rsidRDefault="00F73D0B" w:rsidP="00F73D0B">
      <w:pPr>
        <w:spacing w:line="240" w:lineRule="auto"/>
        <w:ind w:left="360"/>
        <w:jc w:val="both"/>
      </w:pPr>
    </w:p>
    <w:tbl>
      <w:tblPr>
        <w:tblW w:w="9043" w:type="dxa"/>
        <w:tblInd w:w="511"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40" w:type="dxa"/>
          <w:left w:w="85" w:type="dxa"/>
          <w:bottom w:w="40" w:type="dxa"/>
          <w:right w:w="85" w:type="dxa"/>
        </w:tblCellMar>
        <w:tblLook w:val="01E0" w:firstRow="1" w:lastRow="1" w:firstColumn="1" w:lastColumn="1" w:noHBand="0" w:noVBand="0"/>
      </w:tblPr>
      <w:tblGrid>
        <w:gridCol w:w="2409"/>
        <w:gridCol w:w="6634"/>
      </w:tblGrid>
      <w:tr w:rsidR="00B03006" w:rsidRPr="00133DF1" w14:paraId="7C2AE5EC" w14:textId="77777777" w:rsidTr="00653AF6">
        <w:trPr>
          <w:trHeight w:val="113"/>
        </w:trPr>
        <w:tc>
          <w:tcPr>
            <w:tcW w:w="2409" w:type="dxa"/>
            <w:tcBorders>
              <w:top w:val="nil"/>
              <w:left w:val="nil"/>
              <w:bottom w:val="nil"/>
              <w:right w:val="nil"/>
            </w:tcBorders>
            <w:shd w:val="clear" w:color="auto" w:fill="D0CECE" w:themeFill="background2" w:themeFillShade="E6"/>
          </w:tcPr>
          <w:p w14:paraId="03BA19FE" w14:textId="77777777" w:rsidR="00B03006" w:rsidRPr="00133DF1" w:rsidRDefault="00B03006" w:rsidP="004A01AC">
            <w:pPr>
              <w:jc w:val="both"/>
              <w:rPr>
                <w:b/>
              </w:rPr>
            </w:pPr>
            <w:r>
              <w:rPr>
                <w:b/>
              </w:rPr>
              <w:t>Methode</w:t>
            </w:r>
          </w:p>
        </w:tc>
        <w:tc>
          <w:tcPr>
            <w:tcW w:w="6634" w:type="dxa"/>
            <w:tcBorders>
              <w:top w:val="nil"/>
              <w:left w:val="nil"/>
              <w:bottom w:val="nil"/>
              <w:right w:val="nil"/>
            </w:tcBorders>
            <w:shd w:val="clear" w:color="auto" w:fill="D0CECE" w:themeFill="background2" w:themeFillShade="E6"/>
          </w:tcPr>
          <w:p w14:paraId="1583CBB7" w14:textId="77777777" w:rsidR="00B03006" w:rsidRPr="00133DF1" w:rsidRDefault="00B03006" w:rsidP="004A01AC">
            <w:pPr>
              <w:jc w:val="both"/>
              <w:rPr>
                <w:b/>
              </w:rPr>
            </w:pPr>
            <w:r>
              <w:rPr>
                <w:b/>
              </w:rPr>
              <w:t>Aufgabe</w:t>
            </w:r>
          </w:p>
        </w:tc>
      </w:tr>
      <w:tr w:rsidR="00B03006" w:rsidRPr="00133DF1" w14:paraId="33DE011D" w14:textId="77777777" w:rsidTr="004A01AC">
        <w:trPr>
          <w:trHeight w:val="113"/>
        </w:trPr>
        <w:tc>
          <w:tcPr>
            <w:tcW w:w="2409" w:type="dxa"/>
            <w:shd w:val="clear" w:color="auto" w:fill="E6E6E6"/>
          </w:tcPr>
          <w:p w14:paraId="14C382A7" w14:textId="77777777" w:rsidR="00B03006" w:rsidRPr="00133DF1" w:rsidRDefault="00B03006" w:rsidP="004A01AC">
            <w:pPr>
              <w:jc w:val="both"/>
            </w:pPr>
            <w:r>
              <w:t>Start()</w:t>
            </w:r>
          </w:p>
        </w:tc>
        <w:tc>
          <w:tcPr>
            <w:tcW w:w="6634" w:type="dxa"/>
            <w:shd w:val="clear" w:color="auto" w:fill="E6E6E6"/>
          </w:tcPr>
          <w:p w14:paraId="2B77F425" w14:textId="5179F6AF" w:rsidR="00B03006" w:rsidRPr="00133DF1" w:rsidRDefault="00B03006" w:rsidP="004A01AC">
            <w:pPr>
              <w:jc w:val="both"/>
            </w:pPr>
            <w:r>
              <w:t>Speichert etliche über das API</w:t>
            </w:r>
            <w:r w:rsidR="006764E8">
              <w:fldChar w:fldCharType="begin"/>
            </w:r>
            <w:r w:rsidR="006764E8">
              <w:instrText xml:space="preserve"> XE "</w:instrText>
            </w:r>
            <w:r w:rsidR="006764E8" w:rsidRPr="007F1E15">
              <w:instrText>API</w:instrText>
            </w:r>
            <w:r w:rsidR="006764E8">
              <w:instrText xml:space="preserve">" </w:instrText>
            </w:r>
            <w:r w:rsidR="006764E8">
              <w:fldChar w:fldCharType="end"/>
            </w:r>
            <w:r>
              <w:t xml:space="preserve"> erreichbare Daten in privaten Variablen und setzt, falls vom Benutzer gewünscht, eine spezifische Cursor</w:t>
            </w:r>
            <w:r w:rsidR="006764E8">
              <w:fldChar w:fldCharType="begin"/>
            </w:r>
            <w:r w:rsidR="006764E8">
              <w:instrText xml:space="preserve"> XE "</w:instrText>
            </w:r>
            <w:r w:rsidR="006764E8" w:rsidRPr="00A848C8">
              <w:instrText>Cursor</w:instrText>
            </w:r>
            <w:r w:rsidR="006764E8">
              <w:instrText xml:space="preserve">" </w:instrText>
            </w:r>
            <w:r w:rsidR="006764E8">
              <w:fldChar w:fldCharType="end"/>
            </w:r>
            <w:r>
              <w:t>-Textur.</w:t>
            </w:r>
          </w:p>
        </w:tc>
      </w:tr>
      <w:tr w:rsidR="00B03006" w:rsidRPr="00133DF1" w14:paraId="6F9D83E7" w14:textId="77777777" w:rsidTr="004A01AC">
        <w:trPr>
          <w:trHeight w:val="113"/>
        </w:trPr>
        <w:tc>
          <w:tcPr>
            <w:tcW w:w="2409" w:type="dxa"/>
            <w:shd w:val="clear" w:color="auto" w:fill="E6E6E6"/>
          </w:tcPr>
          <w:p w14:paraId="66DD8EEC" w14:textId="77777777" w:rsidR="00B03006" w:rsidRPr="00133DF1" w:rsidRDefault="00B03006" w:rsidP="004A01AC">
            <w:pPr>
              <w:jc w:val="both"/>
            </w:pPr>
            <w:r>
              <w:t>Update()</w:t>
            </w:r>
          </w:p>
        </w:tc>
        <w:tc>
          <w:tcPr>
            <w:tcW w:w="6634" w:type="dxa"/>
            <w:shd w:val="clear" w:color="auto" w:fill="E6E6E6"/>
          </w:tcPr>
          <w:p w14:paraId="5CC0E852" w14:textId="102CFA66" w:rsidR="00B03006" w:rsidRPr="00133DF1" w:rsidRDefault="00B03006" w:rsidP="00B03006">
            <w:pPr>
              <w:jc w:val="both"/>
            </w:pPr>
            <w:r>
              <w:t>Führt in jedem Frame die Methoden „HandlePosition“,  „HandleRotation“, „HandleButtons“, „HandleJoystick und „SetCursor“ aus.</w:t>
            </w:r>
          </w:p>
        </w:tc>
      </w:tr>
      <w:tr w:rsidR="00B03006" w:rsidRPr="00133DF1" w14:paraId="2E7A7B67" w14:textId="77777777" w:rsidTr="004A01AC">
        <w:trPr>
          <w:trHeight w:val="113"/>
        </w:trPr>
        <w:tc>
          <w:tcPr>
            <w:tcW w:w="2409" w:type="dxa"/>
            <w:shd w:val="clear" w:color="auto" w:fill="E6E6E6"/>
          </w:tcPr>
          <w:p w14:paraId="08DA2743" w14:textId="77777777" w:rsidR="00B03006" w:rsidRDefault="00B03006" w:rsidP="004A01AC">
            <w:pPr>
              <w:jc w:val="both"/>
            </w:pPr>
            <w:r>
              <w:t>HandlePosition()</w:t>
            </w:r>
          </w:p>
          <w:p w14:paraId="3420F002" w14:textId="77777777" w:rsidR="00B03006" w:rsidRDefault="00B03006" w:rsidP="004A01AC">
            <w:pPr>
              <w:jc w:val="both"/>
            </w:pPr>
          </w:p>
        </w:tc>
        <w:tc>
          <w:tcPr>
            <w:tcW w:w="6634" w:type="dxa"/>
            <w:shd w:val="clear" w:color="auto" w:fill="E6E6E6"/>
          </w:tcPr>
          <w:p w14:paraId="6EA45F2E" w14:textId="0A317FCF" w:rsidR="00B03006" w:rsidRDefault="00B03006" w:rsidP="00340D5C">
            <w:pPr>
              <w:pStyle w:val="Listenabsatz"/>
              <w:numPr>
                <w:ilvl w:val="0"/>
                <w:numId w:val="14"/>
              </w:numPr>
              <w:jc w:val="both"/>
            </w:pPr>
            <w:r>
              <w:t>Position von 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r>
              <w:t xml:space="preserve"> übernehmen</w:t>
            </w:r>
          </w:p>
          <w:p w14:paraId="32E45B7A" w14:textId="2F0181E3" w:rsidR="00B03006" w:rsidRDefault="00B03006" w:rsidP="00340D5C">
            <w:pPr>
              <w:pStyle w:val="Listenabsatz"/>
              <w:numPr>
                <w:ilvl w:val="0"/>
                <w:numId w:val="14"/>
              </w:numPr>
              <w:jc w:val="both"/>
            </w:pPr>
            <w:r>
              <w:t>Smoothing</w:t>
            </w:r>
            <w:r w:rsidR="006764E8">
              <w:fldChar w:fldCharType="begin"/>
            </w:r>
            <w:r w:rsidR="006764E8">
              <w:instrText xml:space="preserve"> XE "</w:instrText>
            </w:r>
            <w:r w:rsidR="006764E8" w:rsidRPr="001E3CBE">
              <w:instrText>Smoothing</w:instrText>
            </w:r>
            <w:r w:rsidR="006764E8">
              <w:instrText xml:space="preserve">" </w:instrText>
            </w:r>
            <w:r w:rsidR="006764E8">
              <w:fldChar w:fldCharType="end"/>
            </w:r>
            <w:r>
              <w:t xml:space="preserve"> durchführen</w:t>
            </w:r>
          </w:p>
          <w:p w14:paraId="7D962338" w14:textId="77777777" w:rsidR="00B03006" w:rsidRDefault="00B03006" w:rsidP="00340D5C">
            <w:pPr>
              <w:pStyle w:val="Listenabsatz"/>
              <w:numPr>
                <w:ilvl w:val="0"/>
                <w:numId w:val="14"/>
              </w:numPr>
              <w:jc w:val="both"/>
            </w:pPr>
            <w:r>
              <w:t>Blockierte Achsen zurücksetzen</w:t>
            </w:r>
          </w:p>
          <w:p w14:paraId="03D21BA0" w14:textId="77777777" w:rsidR="00B03006" w:rsidRDefault="00B03006" w:rsidP="00340D5C">
            <w:pPr>
              <w:pStyle w:val="Listenabsatz"/>
              <w:numPr>
                <w:ilvl w:val="0"/>
                <w:numId w:val="14"/>
              </w:numPr>
              <w:jc w:val="both"/>
            </w:pPr>
            <w:r>
              <w:t>Neue Position setzen</w:t>
            </w:r>
          </w:p>
        </w:tc>
      </w:tr>
      <w:tr w:rsidR="00B03006" w:rsidRPr="00133DF1" w14:paraId="7DBC50CF" w14:textId="77777777" w:rsidTr="004A01AC">
        <w:trPr>
          <w:trHeight w:val="113"/>
        </w:trPr>
        <w:tc>
          <w:tcPr>
            <w:tcW w:w="2409" w:type="dxa"/>
            <w:shd w:val="clear" w:color="auto" w:fill="E6E6E6"/>
          </w:tcPr>
          <w:p w14:paraId="2BDCF3B0" w14:textId="77777777" w:rsidR="00B03006" w:rsidRDefault="00B03006" w:rsidP="004A01AC">
            <w:pPr>
              <w:jc w:val="both"/>
            </w:pPr>
            <w:r>
              <w:t>HandleRotation()</w:t>
            </w:r>
          </w:p>
        </w:tc>
        <w:tc>
          <w:tcPr>
            <w:tcW w:w="6634" w:type="dxa"/>
            <w:shd w:val="clear" w:color="auto" w:fill="E6E6E6"/>
          </w:tcPr>
          <w:p w14:paraId="567D7589" w14:textId="344D4493" w:rsidR="00B03006" w:rsidRDefault="00B03006" w:rsidP="00340D5C">
            <w:pPr>
              <w:pStyle w:val="Listenabsatz"/>
              <w:numPr>
                <w:ilvl w:val="0"/>
                <w:numId w:val="14"/>
              </w:numPr>
              <w:jc w:val="both"/>
            </w:pPr>
            <w:r>
              <w:t>Rotation von 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r>
              <w:t xml:space="preserve"> übernehmen</w:t>
            </w:r>
          </w:p>
          <w:p w14:paraId="2612F75E" w14:textId="6452CA9F" w:rsidR="00B03006" w:rsidRDefault="00B03006" w:rsidP="00340D5C">
            <w:pPr>
              <w:pStyle w:val="Listenabsatz"/>
              <w:numPr>
                <w:ilvl w:val="0"/>
                <w:numId w:val="14"/>
              </w:numPr>
              <w:jc w:val="both"/>
            </w:pPr>
            <w:r>
              <w:t>Smoothing</w:t>
            </w:r>
            <w:r w:rsidR="006764E8">
              <w:fldChar w:fldCharType="begin"/>
            </w:r>
            <w:r w:rsidR="006764E8">
              <w:instrText xml:space="preserve"> XE "</w:instrText>
            </w:r>
            <w:r w:rsidR="006764E8" w:rsidRPr="001E3CBE">
              <w:instrText>Smoothing</w:instrText>
            </w:r>
            <w:r w:rsidR="006764E8">
              <w:instrText xml:space="preserve">" </w:instrText>
            </w:r>
            <w:r w:rsidR="006764E8">
              <w:fldChar w:fldCharType="end"/>
            </w:r>
            <w:r>
              <w:t xml:space="preserve"> durchführen</w:t>
            </w:r>
          </w:p>
          <w:p w14:paraId="40A88885" w14:textId="77777777" w:rsidR="00B03006" w:rsidRDefault="00B03006" w:rsidP="00340D5C">
            <w:pPr>
              <w:pStyle w:val="Listenabsatz"/>
              <w:numPr>
                <w:ilvl w:val="0"/>
                <w:numId w:val="14"/>
              </w:numPr>
              <w:jc w:val="both"/>
            </w:pPr>
            <w:r>
              <w:t>Blockierte Achsen zurücksetzen</w:t>
            </w:r>
          </w:p>
          <w:p w14:paraId="1C8A3913" w14:textId="77777777" w:rsidR="00B03006" w:rsidRDefault="00B03006" w:rsidP="00340D5C">
            <w:pPr>
              <w:pStyle w:val="Listenabsatz"/>
              <w:numPr>
                <w:ilvl w:val="0"/>
                <w:numId w:val="14"/>
              </w:numPr>
              <w:jc w:val="both"/>
            </w:pPr>
            <w:r>
              <w:t>Neue Rotation setzen</w:t>
            </w:r>
          </w:p>
        </w:tc>
      </w:tr>
      <w:tr w:rsidR="00B03006" w:rsidRPr="00133DF1" w14:paraId="45E9A73A" w14:textId="77777777" w:rsidTr="004A01AC">
        <w:trPr>
          <w:trHeight w:val="113"/>
        </w:trPr>
        <w:tc>
          <w:tcPr>
            <w:tcW w:w="2409" w:type="dxa"/>
            <w:shd w:val="clear" w:color="auto" w:fill="E6E6E6"/>
          </w:tcPr>
          <w:p w14:paraId="66052382" w14:textId="2FC123A1" w:rsidR="00B03006" w:rsidRDefault="00B03006" w:rsidP="004A01AC">
            <w:pPr>
              <w:jc w:val="both"/>
            </w:pPr>
            <w:r>
              <w:t>HandleButtons()</w:t>
            </w:r>
          </w:p>
        </w:tc>
        <w:tc>
          <w:tcPr>
            <w:tcW w:w="6634" w:type="dxa"/>
            <w:shd w:val="clear" w:color="auto" w:fill="E6E6E6"/>
          </w:tcPr>
          <w:p w14:paraId="0AA2D1EE" w14:textId="1D29183A" w:rsidR="00B03006" w:rsidRDefault="00142CC4" w:rsidP="00340D5C">
            <w:pPr>
              <w:pStyle w:val="Listenabsatz"/>
              <w:numPr>
                <w:ilvl w:val="0"/>
                <w:numId w:val="14"/>
              </w:numPr>
              <w:jc w:val="both"/>
            </w:pPr>
            <w:r>
              <w:t>Empfängt die Button-Inputs über 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p>
          <w:p w14:paraId="29378DE4" w14:textId="5099E7D4" w:rsidR="00142CC4" w:rsidRDefault="00142CC4" w:rsidP="00340D5C">
            <w:pPr>
              <w:pStyle w:val="Listenabsatz"/>
              <w:numPr>
                <w:ilvl w:val="0"/>
                <w:numId w:val="14"/>
              </w:numPr>
              <w:jc w:val="both"/>
            </w:pPr>
            <w:r>
              <w:t>Simuliert die im Inspector zugewiesenen Inputs (</w:t>
            </w:r>
            <w:r w:rsidR="007C5840">
              <w:t>Tastatur sowie Maus</w:t>
            </w:r>
            <w:r>
              <w:t>)</w:t>
            </w:r>
          </w:p>
          <w:p w14:paraId="6E3016DA" w14:textId="36BB06E2" w:rsidR="00142CC4" w:rsidRDefault="00142CC4" w:rsidP="00340D5C">
            <w:pPr>
              <w:pStyle w:val="Listenabsatz"/>
              <w:numPr>
                <w:ilvl w:val="0"/>
                <w:numId w:val="14"/>
              </w:numPr>
              <w:jc w:val="both"/>
            </w:pPr>
            <w:r>
              <w:t>Stellt sicher, dass derselbe Input nicht</w:t>
            </w:r>
            <w:r w:rsidR="007C5840">
              <w:t xml:space="preserve"> versehentlich</w:t>
            </w:r>
            <w:r>
              <w:t xml:space="preserve"> mehrmals hintereinander </w:t>
            </w:r>
            <w:r w:rsidR="007C5840">
              <w:t>ausgeführt</w:t>
            </w:r>
            <w:r>
              <w:t xml:space="preserve"> wird</w:t>
            </w:r>
          </w:p>
        </w:tc>
      </w:tr>
      <w:tr w:rsidR="00142CC4" w:rsidRPr="00133DF1" w14:paraId="7B50565A" w14:textId="77777777" w:rsidTr="004A01AC">
        <w:trPr>
          <w:trHeight w:val="113"/>
        </w:trPr>
        <w:tc>
          <w:tcPr>
            <w:tcW w:w="2409" w:type="dxa"/>
            <w:shd w:val="clear" w:color="auto" w:fill="E6E6E6"/>
          </w:tcPr>
          <w:p w14:paraId="5159B1DE" w14:textId="4003D814" w:rsidR="00142CC4" w:rsidRDefault="007C5840" w:rsidP="004A01AC">
            <w:pPr>
              <w:jc w:val="both"/>
            </w:pPr>
            <w:r>
              <w:t>HandleJoystick()</w:t>
            </w:r>
          </w:p>
        </w:tc>
        <w:tc>
          <w:tcPr>
            <w:tcW w:w="6634" w:type="dxa"/>
            <w:shd w:val="clear" w:color="auto" w:fill="E6E6E6"/>
          </w:tcPr>
          <w:p w14:paraId="3B5FA042" w14:textId="12711DF8" w:rsidR="00142CC4" w:rsidRDefault="007C5840" w:rsidP="00340D5C">
            <w:pPr>
              <w:pStyle w:val="Listenabsatz"/>
              <w:numPr>
                <w:ilvl w:val="0"/>
                <w:numId w:val="14"/>
              </w:numPr>
              <w:jc w:val="both"/>
            </w:pPr>
            <w:r>
              <w:t>Empfängt die Joystick-Inputs über 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p>
          <w:p w14:paraId="79097812" w14:textId="4FFEB90C" w:rsidR="007C5840" w:rsidRDefault="007C5840" w:rsidP="00340D5C">
            <w:pPr>
              <w:pStyle w:val="Listenabsatz"/>
              <w:numPr>
                <w:ilvl w:val="0"/>
                <w:numId w:val="14"/>
              </w:numPr>
              <w:jc w:val="both"/>
            </w:pPr>
            <w:r>
              <w:t>Führt die registrierten Delegates</w:t>
            </w:r>
            <w:r w:rsidR="006764E8">
              <w:fldChar w:fldCharType="begin"/>
            </w:r>
            <w:r w:rsidR="006764E8">
              <w:instrText xml:space="preserve"> XE "</w:instrText>
            </w:r>
            <w:r w:rsidR="006764E8" w:rsidRPr="0067396F">
              <w:instrText>Delegates</w:instrText>
            </w:r>
            <w:r w:rsidR="006764E8">
              <w:instrText xml:space="preserve">" </w:instrText>
            </w:r>
            <w:r w:rsidR="006764E8">
              <w:fldChar w:fldCharType="end"/>
            </w:r>
            <w:r>
              <w:t xml:space="preserve"> aus mit der aktuellen Joystick-Position</w:t>
            </w:r>
          </w:p>
        </w:tc>
      </w:tr>
      <w:tr w:rsidR="007C5840" w:rsidRPr="00133DF1" w14:paraId="6022E93F" w14:textId="77777777" w:rsidTr="004A01AC">
        <w:trPr>
          <w:trHeight w:val="113"/>
        </w:trPr>
        <w:tc>
          <w:tcPr>
            <w:tcW w:w="2409" w:type="dxa"/>
            <w:shd w:val="clear" w:color="auto" w:fill="E6E6E6"/>
          </w:tcPr>
          <w:p w14:paraId="5B558DC6" w14:textId="365B0E99" w:rsidR="007C5840" w:rsidRDefault="007C5840" w:rsidP="004A01AC">
            <w:pPr>
              <w:jc w:val="both"/>
            </w:pPr>
            <w:r>
              <w:t>SetCursor()</w:t>
            </w:r>
          </w:p>
        </w:tc>
        <w:tc>
          <w:tcPr>
            <w:tcW w:w="6634" w:type="dxa"/>
            <w:shd w:val="clear" w:color="auto" w:fill="E6E6E6"/>
          </w:tcPr>
          <w:p w14:paraId="3CAFB03A" w14:textId="75D8493B" w:rsidR="007C5840" w:rsidRDefault="00FD40CE" w:rsidP="00340D5C">
            <w:pPr>
              <w:pStyle w:val="Listenabsatz"/>
              <w:numPr>
                <w:ilvl w:val="0"/>
                <w:numId w:val="14"/>
              </w:numPr>
              <w:jc w:val="both"/>
            </w:pPr>
            <w:r>
              <w:t>Raycast</w:t>
            </w:r>
            <w:r w:rsidR="006764E8">
              <w:fldChar w:fldCharType="begin"/>
            </w:r>
            <w:r w:rsidR="006764E8">
              <w:instrText xml:space="preserve"> XE "</w:instrText>
            </w:r>
            <w:r w:rsidR="006764E8" w:rsidRPr="004C5348">
              <w:instrText>Raycast</w:instrText>
            </w:r>
            <w:r w:rsidR="006764E8">
              <w:instrText xml:space="preserve">" </w:instrText>
            </w:r>
            <w:r w:rsidR="006764E8">
              <w:fldChar w:fldCharType="end"/>
            </w:r>
            <w:r>
              <w:t xml:space="preserve"> auf den virtuellen Cave</w:t>
            </w:r>
          </w:p>
          <w:p w14:paraId="11B116A7" w14:textId="77777777" w:rsidR="00FD40CE" w:rsidRDefault="00FD40CE" w:rsidP="00340D5C">
            <w:pPr>
              <w:pStyle w:val="Listenabsatz"/>
              <w:numPr>
                <w:ilvl w:val="0"/>
                <w:numId w:val="14"/>
              </w:numPr>
              <w:jc w:val="both"/>
            </w:pPr>
            <w:r>
              <w:t>Leinwand ermitteln</w:t>
            </w:r>
          </w:p>
          <w:p w14:paraId="1C60787A" w14:textId="381D4A98" w:rsidR="00FD40CE" w:rsidRDefault="00FD40CE" w:rsidP="00340D5C">
            <w:pPr>
              <w:pStyle w:val="Listenabsatz"/>
              <w:numPr>
                <w:ilvl w:val="0"/>
                <w:numId w:val="14"/>
              </w:numPr>
              <w:jc w:val="both"/>
            </w:pPr>
            <w:r>
              <w:t>Cursor</w:t>
            </w:r>
            <w:r w:rsidR="006764E8">
              <w:fldChar w:fldCharType="begin"/>
            </w:r>
            <w:r w:rsidR="006764E8">
              <w:instrText xml:space="preserve"> XE "</w:instrText>
            </w:r>
            <w:r w:rsidR="006764E8" w:rsidRPr="00A848C8">
              <w:instrText>Cursor</w:instrText>
            </w:r>
            <w:r w:rsidR="006764E8">
              <w:instrText xml:space="preserve">" </w:instrText>
            </w:r>
            <w:r w:rsidR="006764E8">
              <w:fldChar w:fldCharType="end"/>
            </w:r>
            <w:r>
              <w:t>-Kamera adaptieren</w:t>
            </w:r>
          </w:p>
          <w:p w14:paraId="7BE9A84F" w14:textId="77777777" w:rsidR="00FD40CE" w:rsidRDefault="00FD40CE" w:rsidP="00340D5C">
            <w:pPr>
              <w:pStyle w:val="Listenabsatz"/>
              <w:numPr>
                <w:ilvl w:val="0"/>
                <w:numId w:val="14"/>
              </w:numPr>
              <w:jc w:val="both"/>
            </w:pPr>
            <w:r>
              <w:t>2D-Position auf Screen ermitteln</w:t>
            </w:r>
          </w:p>
          <w:p w14:paraId="49512371" w14:textId="66420D91" w:rsidR="00FD40CE" w:rsidRDefault="00FD40CE" w:rsidP="00340D5C">
            <w:pPr>
              <w:pStyle w:val="Listenabsatz"/>
              <w:numPr>
                <w:ilvl w:val="0"/>
                <w:numId w:val="14"/>
              </w:numPr>
              <w:jc w:val="both"/>
            </w:pPr>
            <w:r>
              <w:t>Cursor</w:t>
            </w:r>
            <w:r w:rsidR="006764E8">
              <w:fldChar w:fldCharType="begin"/>
            </w:r>
            <w:r w:rsidR="006764E8">
              <w:instrText xml:space="preserve"> XE "</w:instrText>
            </w:r>
            <w:r w:rsidR="006764E8" w:rsidRPr="00A848C8">
              <w:instrText>Cursor</w:instrText>
            </w:r>
            <w:r w:rsidR="006764E8">
              <w:instrText xml:space="preserve">" </w:instrText>
            </w:r>
            <w:r w:rsidR="006764E8">
              <w:fldChar w:fldCharType="end"/>
            </w:r>
            <w:r>
              <w:t>-Position setzen</w:t>
            </w:r>
          </w:p>
          <w:p w14:paraId="7C2CDCE3" w14:textId="76B51320" w:rsidR="00FD40CE" w:rsidRDefault="00FD40CE" w:rsidP="00340D5C">
            <w:pPr>
              <w:pStyle w:val="Listenabsatz"/>
              <w:keepNext/>
              <w:numPr>
                <w:ilvl w:val="0"/>
                <w:numId w:val="14"/>
              </w:numPr>
              <w:jc w:val="both"/>
            </w:pPr>
            <w:r>
              <w:t>Cursor</w:t>
            </w:r>
            <w:r w:rsidR="006764E8">
              <w:fldChar w:fldCharType="begin"/>
            </w:r>
            <w:r w:rsidR="006764E8">
              <w:instrText xml:space="preserve"> XE "</w:instrText>
            </w:r>
            <w:r w:rsidR="006764E8" w:rsidRPr="00A848C8">
              <w:instrText>Cursor</w:instrText>
            </w:r>
            <w:r w:rsidR="006764E8">
              <w:instrText xml:space="preserve">" </w:instrText>
            </w:r>
            <w:r w:rsidR="006764E8">
              <w:fldChar w:fldCharType="end"/>
            </w:r>
            <w:r>
              <w:t>-Position des Duplikats setzen</w:t>
            </w:r>
          </w:p>
        </w:tc>
      </w:tr>
    </w:tbl>
    <w:p w14:paraId="0FBEB1AA" w14:textId="22978693" w:rsidR="00F73D0B" w:rsidRDefault="00473A25" w:rsidP="00473A25">
      <w:pPr>
        <w:pStyle w:val="Beschriftung"/>
        <w:jc w:val="center"/>
      </w:pPr>
      <w:bookmarkStart w:id="104" w:name="_Toc440896356"/>
      <w:r>
        <w:t xml:space="preserve">Tabelle </w:t>
      </w:r>
      <w:r w:rsidR="00F00876">
        <w:fldChar w:fldCharType="begin"/>
      </w:r>
      <w:r w:rsidR="00F00876">
        <w:instrText xml:space="preserve"> SEQ Tabelle \* ARABIC </w:instrText>
      </w:r>
      <w:r w:rsidR="00F00876">
        <w:fldChar w:fldCharType="separate"/>
      </w:r>
      <w:r w:rsidR="00A768CF">
        <w:rPr>
          <w:noProof/>
        </w:rPr>
        <w:t>5</w:t>
      </w:r>
      <w:r w:rsidR="00F00876">
        <w:rPr>
          <w:noProof/>
        </w:rPr>
        <w:fldChar w:fldCharType="end"/>
      </w:r>
      <w:r>
        <w:t>: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 xml:space="preserve"> Methoden</w:t>
      </w:r>
      <w:bookmarkEnd w:id="104"/>
    </w:p>
    <w:p w14:paraId="5E6A22D7" w14:textId="719FC6EC" w:rsidR="004436E2" w:rsidRDefault="004436E2" w:rsidP="00340D5C">
      <w:pPr>
        <w:pStyle w:val="Listenabsatz"/>
        <w:numPr>
          <w:ilvl w:val="0"/>
          <w:numId w:val="12"/>
        </w:numPr>
        <w:jc w:val="both"/>
        <w:rPr>
          <w:b/>
        </w:rPr>
      </w:pPr>
      <w:r>
        <w:rPr>
          <w:b/>
        </w:rPr>
        <w:t>CameraManager.cs</w:t>
      </w:r>
    </w:p>
    <w:p w14:paraId="349E3769" w14:textId="57FAF585" w:rsidR="00842FEA" w:rsidRDefault="00BB79DF" w:rsidP="00F52868">
      <w:pPr>
        <w:spacing w:line="240" w:lineRule="auto"/>
        <w:ind w:left="360"/>
        <w:jc w:val="both"/>
      </w:pPr>
      <w:r>
        <w:t>Das Aufgabenspektrum des CameraManagers befasst sich mit allen Tasks, die in Verbindung mit einer Kamera stehen. Vorgängig wird hier das grundlegende Setting der multiplen Kamera-Konstruktion für das st</w:t>
      </w:r>
      <w:r w:rsidR="00F52868">
        <w:t>ereoskopische Sehen vorgenommen und alle relevanten Informationen zu den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rsidR="00F52868">
        <w:t xml:space="preserve">-Seiten werden in Structs gespeichert. </w:t>
      </w:r>
    </w:p>
    <w:p w14:paraId="7C06053D" w14:textId="77777777" w:rsidR="00F52868" w:rsidRDefault="00F52868" w:rsidP="00F52868">
      <w:pPr>
        <w:spacing w:line="240" w:lineRule="auto"/>
        <w:ind w:left="360"/>
        <w:jc w:val="both"/>
      </w:pPr>
    </w:p>
    <w:p w14:paraId="46E07A04" w14:textId="15841D60" w:rsidR="00F52868" w:rsidRDefault="00F52868" w:rsidP="00F52868">
      <w:pPr>
        <w:spacing w:line="240" w:lineRule="auto"/>
        <w:ind w:left="360"/>
        <w:jc w:val="both"/>
      </w:pPr>
      <w:r>
        <w:t xml:space="preserve">Jede Seite des CAVEs, also 4 Stück, enthält </w:t>
      </w:r>
      <w:r w:rsidR="00811AA1">
        <w:t>Daten über die Kameras je Auge, die Abmessungen der Leinwand, die Eckpunkte der Leinwand usw. Diese Daten finden während dem gesamten Prozess Verwendung, hauptsächlich jedoch bei der Frustumberechnung. Folgend sind die verwendeten Structs.</w:t>
      </w:r>
    </w:p>
    <w:p w14:paraId="2522B021" w14:textId="77777777" w:rsidR="00811AA1" w:rsidRDefault="00811AA1" w:rsidP="00F52868">
      <w:pPr>
        <w:spacing w:line="240" w:lineRule="auto"/>
        <w:ind w:left="360"/>
        <w:jc w:val="both"/>
      </w:pPr>
    </w:p>
    <w:p w14:paraId="06215653" w14:textId="04BDB138" w:rsidR="00473A25" w:rsidRDefault="00A355E4" w:rsidP="00A355E4">
      <w:pPr>
        <w:keepNext/>
        <w:spacing w:line="240" w:lineRule="auto"/>
        <w:ind w:left="360"/>
        <w:jc w:val="center"/>
      </w:pPr>
      <w:r>
        <w:rPr>
          <w:noProof/>
          <w:lang w:val="en-US"/>
        </w:rPr>
        <w:lastRenderedPageBreak/>
        <w:drawing>
          <wp:inline distT="0" distB="0" distL="0" distR="0" wp14:anchorId="7C4460C5" wp14:editId="1C4EE548">
            <wp:extent cx="3600000" cy="3744000"/>
            <wp:effectExtent l="0" t="0" r="635" b="889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AVEDataStruct.png"/>
                    <pic:cNvPicPr/>
                  </pic:nvPicPr>
                  <pic:blipFill>
                    <a:blip r:embed="rId66">
                      <a:extLst>
                        <a:ext uri="{28A0092B-C50C-407E-A947-70E740481C1C}">
                          <a14:useLocalDpi xmlns:a14="http://schemas.microsoft.com/office/drawing/2010/main" val="0"/>
                        </a:ext>
                      </a:extLst>
                    </a:blip>
                    <a:stretch>
                      <a:fillRect/>
                    </a:stretch>
                  </pic:blipFill>
                  <pic:spPr>
                    <a:xfrm>
                      <a:off x="0" y="0"/>
                      <a:ext cx="3600000" cy="3744000"/>
                    </a:xfrm>
                    <a:prstGeom prst="rect">
                      <a:avLst/>
                    </a:prstGeom>
                  </pic:spPr>
                </pic:pic>
              </a:graphicData>
            </a:graphic>
          </wp:inline>
        </w:drawing>
      </w:r>
    </w:p>
    <w:p w14:paraId="79C82E6B" w14:textId="5C22FBC7" w:rsidR="00F52868" w:rsidRDefault="00473A25" w:rsidP="00473A25">
      <w:pPr>
        <w:pStyle w:val="Beschriftung"/>
        <w:jc w:val="center"/>
      </w:pPr>
      <w:bookmarkStart w:id="105" w:name="_Toc440896374"/>
      <w:r>
        <w:t xml:space="preserve">Quellcode </w:t>
      </w:r>
      <w:r w:rsidR="00F00876">
        <w:fldChar w:fldCharType="begin"/>
      </w:r>
      <w:r w:rsidR="00F00876">
        <w:instrText xml:space="preserve"> SEQ Quellcode \* ARABIC </w:instrText>
      </w:r>
      <w:r w:rsidR="00F00876">
        <w:fldChar w:fldCharType="separate"/>
      </w:r>
      <w:r w:rsidR="00A617F1">
        <w:rPr>
          <w:noProof/>
        </w:rPr>
        <w:t>8</w:t>
      </w:r>
      <w:r w:rsidR="00F00876">
        <w:rPr>
          <w:noProof/>
        </w:rPr>
        <w:fldChar w:fldCharType="end"/>
      </w:r>
      <w:r>
        <w:t>: CameraManager</w:t>
      </w:r>
      <w:r w:rsidR="00A355E4">
        <w:t xml:space="preserve"> DataStruct</w:t>
      </w:r>
      <w:bookmarkEnd w:id="105"/>
    </w:p>
    <w:p w14:paraId="76146F66" w14:textId="77777777" w:rsidR="003E488E" w:rsidRDefault="003E488E" w:rsidP="004436E2">
      <w:pPr>
        <w:spacing w:line="240" w:lineRule="auto"/>
        <w:ind w:left="360"/>
      </w:pPr>
    </w:p>
    <w:tbl>
      <w:tblPr>
        <w:tblW w:w="9043" w:type="dxa"/>
        <w:tblInd w:w="511"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40" w:type="dxa"/>
          <w:left w:w="85" w:type="dxa"/>
          <w:bottom w:w="40" w:type="dxa"/>
          <w:right w:w="85" w:type="dxa"/>
        </w:tblCellMar>
        <w:tblLook w:val="01E0" w:firstRow="1" w:lastRow="1" w:firstColumn="1" w:lastColumn="1" w:noHBand="0" w:noVBand="0"/>
      </w:tblPr>
      <w:tblGrid>
        <w:gridCol w:w="2693"/>
        <w:gridCol w:w="6350"/>
      </w:tblGrid>
      <w:tr w:rsidR="003E488E" w:rsidRPr="00133DF1" w14:paraId="3FE49D04" w14:textId="77777777" w:rsidTr="00653AF6">
        <w:trPr>
          <w:trHeight w:val="113"/>
        </w:trPr>
        <w:tc>
          <w:tcPr>
            <w:tcW w:w="2693" w:type="dxa"/>
            <w:tcBorders>
              <w:top w:val="nil"/>
              <w:left w:val="nil"/>
              <w:bottom w:val="nil"/>
              <w:right w:val="nil"/>
            </w:tcBorders>
            <w:shd w:val="clear" w:color="auto" w:fill="D0CECE" w:themeFill="background2" w:themeFillShade="E6"/>
          </w:tcPr>
          <w:p w14:paraId="16AEDDCE" w14:textId="77777777" w:rsidR="003E488E" w:rsidRPr="00133DF1" w:rsidRDefault="003E488E" w:rsidP="000A4C4C">
            <w:pPr>
              <w:jc w:val="both"/>
              <w:rPr>
                <w:b/>
              </w:rPr>
            </w:pPr>
            <w:r>
              <w:rPr>
                <w:b/>
              </w:rPr>
              <w:t>Methode</w:t>
            </w:r>
          </w:p>
        </w:tc>
        <w:tc>
          <w:tcPr>
            <w:tcW w:w="6350" w:type="dxa"/>
            <w:tcBorders>
              <w:top w:val="nil"/>
              <w:left w:val="nil"/>
              <w:bottom w:val="nil"/>
              <w:right w:val="nil"/>
            </w:tcBorders>
            <w:shd w:val="clear" w:color="auto" w:fill="D0CECE" w:themeFill="background2" w:themeFillShade="E6"/>
          </w:tcPr>
          <w:p w14:paraId="4D7FEE45" w14:textId="77777777" w:rsidR="003E488E" w:rsidRPr="00133DF1" w:rsidRDefault="003E488E" w:rsidP="000A4C4C">
            <w:pPr>
              <w:jc w:val="both"/>
              <w:rPr>
                <w:b/>
              </w:rPr>
            </w:pPr>
            <w:r>
              <w:rPr>
                <w:b/>
              </w:rPr>
              <w:t>Aufgabe</w:t>
            </w:r>
          </w:p>
        </w:tc>
      </w:tr>
      <w:tr w:rsidR="003E488E" w:rsidRPr="00133DF1" w14:paraId="75E8635D" w14:textId="77777777" w:rsidTr="009C12C7">
        <w:trPr>
          <w:trHeight w:val="113"/>
        </w:trPr>
        <w:tc>
          <w:tcPr>
            <w:tcW w:w="2693" w:type="dxa"/>
            <w:shd w:val="clear" w:color="auto" w:fill="E6E6E6"/>
          </w:tcPr>
          <w:p w14:paraId="40687506" w14:textId="77777777" w:rsidR="003E488E" w:rsidRPr="00133DF1" w:rsidRDefault="003E488E" w:rsidP="000A4C4C">
            <w:pPr>
              <w:jc w:val="both"/>
            </w:pPr>
            <w:r>
              <w:t>Awake()</w:t>
            </w:r>
          </w:p>
        </w:tc>
        <w:tc>
          <w:tcPr>
            <w:tcW w:w="6350" w:type="dxa"/>
            <w:shd w:val="clear" w:color="auto" w:fill="E6E6E6"/>
          </w:tcPr>
          <w:p w14:paraId="025E4777" w14:textId="7064E5CB" w:rsidR="003E488E" w:rsidRPr="00133DF1" w:rsidRDefault="00A161E0" w:rsidP="000A4C4C">
            <w:pPr>
              <w:jc w:val="both"/>
            </w:pPr>
            <w:r>
              <w:t>Setzt CaveMain als P</w:t>
            </w:r>
            <w:r w:rsidR="003E488E">
              <w:t>arent</w:t>
            </w:r>
            <w:r w:rsidR="00557497">
              <w:t>.</w:t>
            </w:r>
          </w:p>
        </w:tc>
      </w:tr>
      <w:tr w:rsidR="003E488E" w:rsidRPr="00133DF1" w14:paraId="7B3A7706" w14:textId="77777777" w:rsidTr="009C12C7">
        <w:trPr>
          <w:trHeight w:val="113"/>
        </w:trPr>
        <w:tc>
          <w:tcPr>
            <w:tcW w:w="2693" w:type="dxa"/>
            <w:shd w:val="clear" w:color="auto" w:fill="E6E6E6"/>
          </w:tcPr>
          <w:p w14:paraId="6F38DD65" w14:textId="77777777" w:rsidR="003E488E" w:rsidRDefault="003E488E" w:rsidP="000A4C4C">
            <w:pPr>
              <w:jc w:val="both"/>
            </w:pPr>
            <w:r>
              <w:t>Start()</w:t>
            </w:r>
          </w:p>
        </w:tc>
        <w:tc>
          <w:tcPr>
            <w:tcW w:w="6350" w:type="dxa"/>
            <w:shd w:val="clear" w:color="auto" w:fill="E6E6E6"/>
          </w:tcPr>
          <w:p w14:paraId="4D9228F7" w14:textId="6D2E81F9" w:rsidR="003E488E" w:rsidRDefault="003E488E" w:rsidP="003E488E">
            <w:pPr>
              <w:jc w:val="both"/>
            </w:pPr>
            <w:r>
              <w:t>Verhindert das Rendern von UI-Elementen auf der Hauptkamera</w:t>
            </w:r>
            <w:r w:rsidR="006764E8">
              <w:fldChar w:fldCharType="begin"/>
            </w:r>
            <w:r w:rsidR="006764E8">
              <w:instrText xml:space="preserve"> XE "</w:instrText>
            </w:r>
            <w:r w:rsidR="006764E8" w:rsidRPr="00FA4F71">
              <w:instrText>Hauptkamera</w:instrText>
            </w:r>
            <w:r w:rsidR="006764E8">
              <w:instrText xml:space="preserve">" </w:instrText>
            </w:r>
            <w:r w:rsidR="006764E8">
              <w:fldChar w:fldCharType="end"/>
            </w:r>
            <w:r>
              <w:t xml:space="preserve"> und führt die Methoden „FetchCameras“, „CreateSettings“, „AdjustCameras“, „AdjustSecondaryCameras“ und „PlaceUIElements“ aus.</w:t>
            </w:r>
          </w:p>
        </w:tc>
      </w:tr>
      <w:tr w:rsidR="003E488E" w:rsidRPr="00133DF1" w14:paraId="6D792691" w14:textId="77777777" w:rsidTr="009C12C7">
        <w:trPr>
          <w:trHeight w:val="113"/>
        </w:trPr>
        <w:tc>
          <w:tcPr>
            <w:tcW w:w="2693" w:type="dxa"/>
            <w:shd w:val="clear" w:color="auto" w:fill="E6E6E6"/>
          </w:tcPr>
          <w:p w14:paraId="0CF52595" w14:textId="77777777" w:rsidR="003E488E" w:rsidRPr="00133DF1" w:rsidRDefault="003E488E" w:rsidP="000A4C4C">
            <w:pPr>
              <w:jc w:val="both"/>
            </w:pPr>
            <w:r>
              <w:t>Update()</w:t>
            </w:r>
          </w:p>
        </w:tc>
        <w:tc>
          <w:tcPr>
            <w:tcW w:w="6350" w:type="dxa"/>
            <w:shd w:val="clear" w:color="auto" w:fill="E6E6E6"/>
          </w:tcPr>
          <w:p w14:paraId="33AF771B" w14:textId="689E3A7E" w:rsidR="003E488E" w:rsidRPr="00133DF1" w:rsidRDefault="003E488E" w:rsidP="007011F0">
            <w:pPr>
              <w:jc w:val="both"/>
            </w:pPr>
            <w:r>
              <w:t>Ermittelt, auf welcher Kamera sich der Systemcursor befindet.</w:t>
            </w:r>
          </w:p>
        </w:tc>
      </w:tr>
      <w:tr w:rsidR="003E488E" w:rsidRPr="00133DF1" w14:paraId="0B4FE75B" w14:textId="77777777" w:rsidTr="009C12C7">
        <w:trPr>
          <w:trHeight w:val="113"/>
        </w:trPr>
        <w:tc>
          <w:tcPr>
            <w:tcW w:w="2693" w:type="dxa"/>
            <w:shd w:val="clear" w:color="auto" w:fill="E6E6E6"/>
          </w:tcPr>
          <w:p w14:paraId="327CC515" w14:textId="1936DB41" w:rsidR="003E488E" w:rsidRDefault="007011F0" w:rsidP="000A4C4C">
            <w:pPr>
              <w:jc w:val="both"/>
            </w:pPr>
            <w:r>
              <w:t>FetchCameras()</w:t>
            </w:r>
          </w:p>
        </w:tc>
        <w:tc>
          <w:tcPr>
            <w:tcW w:w="6350" w:type="dxa"/>
            <w:shd w:val="clear" w:color="auto" w:fill="E6E6E6"/>
          </w:tcPr>
          <w:p w14:paraId="77A18A9F" w14:textId="6885FA2B" w:rsidR="003E488E" w:rsidRDefault="007011F0" w:rsidP="000A4C4C">
            <w:pPr>
              <w:jc w:val="both"/>
            </w:pPr>
            <w:r>
              <w:t>Speichert die Referenzen auf die verschiedenen Kameras.</w:t>
            </w:r>
          </w:p>
        </w:tc>
      </w:tr>
      <w:tr w:rsidR="007011F0" w:rsidRPr="00133DF1" w14:paraId="751B1C78" w14:textId="77777777" w:rsidTr="009C12C7">
        <w:trPr>
          <w:trHeight w:val="113"/>
        </w:trPr>
        <w:tc>
          <w:tcPr>
            <w:tcW w:w="2693" w:type="dxa"/>
            <w:shd w:val="clear" w:color="auto" w:fill="E6E6E6"/>
          </w:tcPr>
          <w:p w14:paraId="3345742F" w14:textId="02067B23" w:rsidR="007011F0" w:rsidRDefault="009C12C7" w:rsidP="000A4C4C">
            <w:pPr>
              <w:jc w:val="both"/>
            </w:pPr>
            <w:r>
              <w:t>CreateSettings()</w:t>
            </w:r>
          </w:p>
        </w:tc>
        <w:tc>
          <w:tcPr>
            <w:tcW w:w="6350" w:type="dxa"/>
            <w:shd w:val="clear" w:color="auto" w:fill="E6E6E6"/>
          </w:tcPr>
          <w:p w14:paraId="0A86EC12" w14:textId="56D06252" w:rsidR="007011F0" w:rsidRDefault="009C12C7" w:rsidP="000A4C4C">
            <w:pPr>
              <w:jc w:val="both"/>
            </w:pPr>
            <w:r>
              <w:t>Füllt die oben abgebildeten Structs mit Daten ab und speichert sie in einem Dictionary.</w:t>
            </w:r>
          </w:p>
        </w:tc>
      </w:tr>
      <w:tr w:rsidR="009C12C7" w:rsidRPr="00133DF1" w14:paraId="4EC3D66B" w14:textId="77777777" w:rsidTr="009C12C7">
        <w:trPr>
          <w:trHeight w:val="113"/>
        </w:trPr>
        <w:tc>
          <w:tcPr>
            <w:tcW w:w="2693" w:type="dxa"/>
            <w:shd w:val="clear" w:color="auto" w:fill="E6E6E6"/>
          </w:tcPr>
          <w:p w14:paraId="5AD847F4" w14:textId="1358C3A0" w:rsidR="009C12C7" w:rsidRDefault="009C12C7" w:rsidP="000A4C4C">
            <w:pPr>
              <w:jc w:val="both"/>
            </w:pPr>
            <w:r>
              <w:t>AdjustCameras()</w:t>
            </w:r>
          </w:p>
        </w:tc>
        <w:tc>
          <w:tcPr>
            <w:tcW w:w="6350" w:type="dxa"/>
            <w:shd w:val="clear" w:color="auto" w:fill="E6E6E6"/>
          </w:tcPr>
          <w:p w14:paraId="364D4E5B" w14:textId="36807710" w:rsidR="009C12C7" w:rsidRDefault="009C12C7" w:rsidP="009C12C7">
            <w:pPr>
              <w:jc w:val="both"/>
            </w:pPr>
            <w:r>
              <w:t>Übernimmt die Grundeinstellungen der Hauptkamera</w:t>
            </w:r>
            <w:r w:rsidR="006764E8">
              <w:fldChar w:fldCharType="begin"/>
            </w:r>
            <w:r w:rsidR="006764E8">
              <w:instrText xml:space="preserve"> XE "</w:instrText>
            </w:r>
            <w:r w:rsidR="006764E8" w:rsidRPr="00FA4F71">
              <w:instrText>Hauptkamera</w:instrText>
            </w:r>
            <w:r w:rsidR="006764E8">
              <w:instrText xml:space="preserve">" </w:instrText>
            </w:r>
            <w:r w:rsidR="006764E8">
              <w:fldChar w:fldCharType="end"/>
            </w:r>
            <w:r>
              <w:t>, macht spezifische Einstellungen je Seite und positioniert die Viewports.</w:t>
            </w:r>
          </w:p>
        </w:tc>
      </w:tr>
      <w:tr w:rsidR="009C12C7" w:rsidRPr="00133DF1" w14:paraId="5AB69F01" w14:textId="77777777" w:rsidTr="009C12C7">
        <w:trPr>
          <w:trHeight w:val="113"/>
        </w:trPr>
        <w:tc>
          <w:tcPr>
            <w:tcW w:w="2693" w:type="dxa"/>
            <w:shd w:val="clear" w:color="auto" w:fill="E6E6E6"/>
          </w:tcPr>
          <w:p w14:paraId="3D656A53" w14:textId="55808B6B" w:rsidR="009C12C7" w:rsidRDefault="009C12C7" w:rsidP="000A4C4C">
            <w:pPr>
              <w:jc w:val="both"/>
            </w:pPr>
            <w:r w:rsidRPr="009C12C7">
              <w:t>AdjustSecondaryCameras()</w:t>
            </w:r>
          </w:p>
        </w:tc>
        <w:tc>
          <w:tcPr>
            <w:tcW w:w="6350" w:type="dxa"/>
            <w:shd w:val="clear" w:color="auto" w:fill="E6E6E6"/>
          </w:tcPr>
          <w:p w14:paraId="76ACB55D" w14:textId="6F1A0256" w:rsidR="00557497" w:rsidRDefault="00557497" w:rsidP="009C12C7">
            <w:pPr>
              <w:jc w:val="both"/>
            </w:pPr>
            <w:r>
              <w:t>Konfiguriert die vorhandenen sekundären Kameras.</w:t>
            </w:r>
          </w:p>
        </w:tc>
      </w:tr>
      <w:tr w:rsidR="00557497" w:rsidRPr="00133DF1" w14:paraId="699C870C" w14:textId="77777777" w:rsidTr="009C12C7">
        <w:trPr>
          <w:trHeight w:val="113"/>
        </w:trPr>
        <w:tc>
          <w:tcPr>
            <w:tcW w:w="2693" w:type="dxa"/>
            <w:shd w:val="clear" w:color="auto" w:fill="E6E6E6"/>
          </w:tcPr>
          <w:p w14:paraId="4CE407E4" w14:textId="2770C406" w:rsidR="00557497" w:rsidRPr="009C12C7" w:rsidRDefault="00557497" w:rsidP="000A4C4C">
            <w:pPr>
              <w:jc w:val="both"/>
            </w:pPr>
            <w:r w:rsidRPr="00557497">
              <w:t>PlaceUIElements()</w:t>
            </w:r>
          </w:p>
        </w:tc>
        <w:tc>
          <w:tcPr>
            <w:tcW w:w="6350" w:type="dxa"/>
            <w:shd w:val="clear" w:color="auto" w:fill="E6E6E6"/>
          </w:tcPr>
          <w:p w14:paraId="630FA0E6" w14:textId="124FDB4D" w:rsidR="00557497" w:rsidRDefault="00557497" w:rsidP="009C12C7">
            <w:pPr>
              <w:jc w:val="both"/>
            </w:pPr>
            <w:r>
              <w:t>Konfiguriert die GUI</w:t>
            </w:r>
            <w:r w:rsidR="00122805">
              <w:fldChar w:fldCharType="begin"/>
            </w:r>
            <w:r w:rsidR="00122805">
              <w:instrText xml:space="preserve"> XE "</w:instrText>
            </w:r>
            <w:r w:rsidR="00122805" w:rsidRPr="0078572D">
              <w:instrText>GUI</w:instrText>
            </w:r>
            <w:r w:rsidR="00122805">
              <w:instrText xml:space="preserve">" </w:instrText>
            </w:r>
            <w:r w:rsidR="00122805">
              <w:fldChar w:fldCharType="end"/>
            </w:r>
            <w:r>
              <w:t>-Kameras und platziert die Canvas.</w:t>
            </w:r>
          </w:p>
        </w:tc>
      </w:tr>
      <w:tr w:rsidR="00557497" w:rsidRPr="00133DF1" w14:paraId="2EBDF3F8" w14:textId="77777777" w:rsidTr="009C12C7">
        <w:trPr>
          <w:trHeight w:val="113"/>
        </w:trPr>
        <w:tc>
          <w:tcPr>
            <w:tcW w:w="2693" w:type="dxa"/>
            <w:shd w:val="clear" w:color="auto" w:fill="E6E6E6"/>
          </w:tcPr>
          <w:p w14:paraId="7D5C3EB4" w14:textId="137EB805" w:rsidR="00557497" w:rsidRPr="00557497" w:rsidRDefault="00557497" w:rsidP="000A4C4C">
            <w:pPr>
              <w:jc w:val="both"/>
            </w:pPr>
            <w:r w:rsidRPr="00557497">
              <w:t>AdjustCamCursor</w:t>
            </w:r>
            <w:r>
              <w:t>()</w:t>
            </w:r>
          </w:p>
        </w:tc>
        <w:tc>
          <w:tcPr>
            <w:tcW w:w="6350" w:type="dxa"/>
            <w:shd w:val="clear" w:color="auto" w:fill="E6E6E6"/>
          </w:tcPr>
          <w:p w14:paraId="56DE71BB" w14:textId="7E8A4EED" w:rsidR="00557497" w:rsidRDefault="00557497" w:rsidP="009D19CB">
            <w:pPr>
              <w:keepNext/>
              <w:jc w:val="both"/>
            </w:pPr>
            <w:r>
              <w:t>Die für den Cursor</w:t>
            </w:r>
            <w:r w:rsidR="006764E8">
              <w:fldChar w:fldCharType="begin"/>
            </w:r>
            <w:r w:rsidR="006764E8">
              <w:instrText xml:space="preserve"> XE "</w:instrText>
            </w:r>
            <w:r w:rsidR="006764E8" w:rsidRPr="00A848C8">
              <w:instrText>Cursor</w:instrText>
            </w:r>
            <w:r w:rsidR="006764E8">
              <w:instrText xml:space="preserve">" </w:instrText>
            </w:r>
            <w:r w:rsidR="006764E8">
              <w:fldChar w:fldCharType="end"/>
            </w:r>
            <w:r>
              <w:t xml:space="preserve"> zuständigen Kameras werden je nach Cursorposition ausgerichtet und ein- / ausgeschaltet.</w:t>
            </w:r>
          </w:p>
        </w:tc>
      </w:tr>
    </w:tbl>
    <w:p w14:paraId="090294C5" w14:textId="0C78D004" w:rsidR="003E488E" w:rsidRDefault="009D19CB" w:rsidP="009D19CB">
      <w:pPr>
        <w:pStyle w:val="Beschriftung"/>
        <w:jc w:val="center"/>
      </w:pPr>
      <w:bookmarkStart w:id="106" w:name="_Toc440896357"/>
      <w:r>
        <w:t xml:space="preserve">Tabelle </w:t>
      </w:r>
      <w:r w:rsidR="00F00876">
        <w:fldChar w:fldCharType="begin"/>
      </w:r>
      <w:r w:rsidR="00F00876">
        <w:instrText xml:space="preserve"> SEQ Tabelle \* ARABIC </w:instrText>
      </w:r>
      <w:r w:rsidR="00F00876">
        <w:fldChar w:fldCharType="separate"/>
      </w:r>
      <w:r w:rsidR="00A768CF">
        <w:rPr>
          <w:noProof/>
        </w:rPr>
        <w:t>6</w:t>
      </w:r>
      <w:r w:rsidR="00F00876">
        <w:rPr>
          <w:noProof/>
        </w:rPr>
        <w:fldChar w:fldCharType="end"/>
      </w:r>
      <w:r>
        <w:t>: CameraManager Methoden</w:t>
      </w:r>
      <w:bookmarkEnd w:id="106"/>
    </w:p>
    <w:p w14:paraId="1797CBAD" w14:textId="77777777" w:rsidR="00E102FA" w:rsidRDefault="00E102FA" w:rsidP="004436E2">
      <w:pPr>
        <w:spacing w:line="240" w:lineRule="auto"/>
        <w:ind w:left="360"/>
      </w:pPr>
    </w:p>
    <w:tbl>
      <w:tblPr>
        <w:tblW w:w="9043" w:type="dxa"/>
        <w:tblInd w:w="511"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40" w:type="dxa"/>
          <w:left w:w="85" w:type="dxa"/>
          <w:bottom w:w="40" w:type="dxa"/>
          <w:right w:w="85" w:type="dxa"/>
        </w:tblCellMar>
        <w:tblLook w:val="01E0" w:firstRow="1" w:lastRow="1" w:firstColumn="1" w:lastColumn="1" w:noHBand="0" w:noVBand="0"/>
      </w:tblPr>
      <w:tblGrid>
        <w:gridCol w:w="2409"/>
        <w:gridCol w:w="6634"/>
      </w:tblGrid>
      <w:tr w:rsidR="00E102FA" w:rsidRPr="00133DF1" w14:paraId="405CCC5E" w14:textId="77777777" w:rsidTr="00653AF6">
        <w:trPr>
          <w:trHeight w:val="113"/>
        </w:trPr>
        <w:tc>
          <w:tcPr>
            <w:tcW w:w="2409" w:type="dxa"/>
            <w:tcBorders>
              <w:top w:val="nil"/>
              <w:left w:val="nil"/>
              <w:bottom w:val="nil"/>
              <w:right w:val="nil"/>
            </w:tcBorders>
            <w:shd w:val="clear" w:color="auto" w:fill="D0CECE" w:themeFill="background2" w:themeFillShade="E6"/>
          </w:tcPr>
          <w:p w14:paraId="189CFF40" w14:textId="77777777" w:rsidR="00E102FA" w:rsidRPr="00133DF1" w:rsidRDefault="00E102FA" w:rsidP="009D19CB">
            <w:pPr>
              <w:jc w:val="both"/>
              <w:rPr>
                <w:b/>
              </w:rPr>
            </w:pPr>
            <w:r>
              <w:rPr>
                <w:b/>
              </w:rPr>
              <w:t>Enum</w:t>
            </w:r>
          </w:p>
        </w:tc>
        <w:tc>
          <w:tcPr>
            <w:tcW w:w="6634" w:type="dxa"/>
            <w:tcBorders>
              <w:top w:val="nil"/>
              <w:left w:val="nil"/>
              <w:bottom w:val="nil"/>
              <w:right w:val="nil"/>
            </w:tcBorders>
            <w:shd w:val="clear" w:color="auto" w:fill="D0CECE" w:themeFill="background2" w:themeFillShade="E6"/>
          </w:tcPr>
          <w:p w14:paraId="59F8FF08" w14:textId="77777777" w:rsidR="00E102FA" w:rsidRPr="00133DF1" w:rsidRDefault="00E102FA" w:rsidP="009D19CB">
            <w:pPr>
              <w:jc w:val="both"/>
              <w:rPr>
                <w:b/>
              </w:rPr>
            </w:pPr>
            <w:r>
              <w:rPr>
                <w:b/>
              </w:rPr>
              <w:t>Aufgabe</w:t>
            </w:r>
          </w:p>
        </w:tc>
      </w:tr>
      <w:tr w:rsidR="00E102FA" w:rsidRPr="00133DF1" w14:paraId="1A170197" w14:textId="77777777" w:rsidTr="009D19CB">
        <w:trPr>
          <w:trHeight w:val="113"/>
        </w:trPr>
        <w:tc>
          <w:tcPr>
            <w:tcW w:w="2409" w:type="dxa"/>
            <w:shd w:val="clear" w:color="auto" w:fill="E6E6E6"/>
          </w:tcPr>
          <w:p w14:paraId="431912A8" w14:textId="56AA2414" w:rsidR="00E102FA" w:rsidRPr="00133DF1" w:rsidRDefault="00E102FA" w:rsidP="009D19CB">
            <w:pPr>
              <w:jc w:val="both"/>
            </w:pPr>
            <w:r w:rsidRPr="00E102FA">
              <w:t>CameraDepths</w:t>
            </w:r>
          </w:p>
        </w:tc>
        <w:tc>
          <w:tcPr>
            <w:tcW w:w="6634" w:type="dxa"/>
            <w:shd w:val="clear" w:color="auto" w:fill="E6E6E6"/>
          </w:tcPr>
          <w:p w14:paraId="3B968FCA" w14:textId="471B1422" w:rsidR="00E102FA" w:rsidRPr="00133DF1" w:rsidRDefault="00E102FA" w:rsidP="00BA33D4">
            <w:pPr>
              <w:keepNext/>
              <w:jc w:val="both"/>
            </w:pPr>
            <w:r>
              <w:t>Steuert</w:t>
            </w:r>
            <w:r w:rsidR="00BA33D4">
              <w:t>,</w:t>
            </w:r>
            <w:r>
              <w:t xml:space="preserve"> auf welchem Layer sich die Kamera befindet. Sodass </w:t>
            </w:r>
            <w:r w:rsidR="00BA33D4">
              <w:t>beispielsweise</w:t>
            </w:r>
            <w:r>
              <w:t xml:space="preserve"> das GUI</w:t>
            </w:r>
            <w:r w:rsidR="00122805">
              <w:fldChar w:fldCharType="begin"/>
            </w:r>
            <w:r w:rsidR="00122805">
              <w:instrText xml:space="preserve"> XE "</w:instrText>
            </w:r>
            <w:r w:rsidR="00122805" w:rsidRPr="0078572D">
              <w:instrText>GUI</w:instrText>
            </w:r>
            <w:r w:rsidR="00122805">
              <w:instrText xml:space="preserve">" </w:instrText>
            </w:r>
            <w:r w:rsidR="00122805">
              <w:fldChar w:fldCharType="end"/>
            </w:r>
            <w:r>
              <w:t xml:space="preserve"> nicht durch das Spiel verdeckt wird.</w:t>
            </w:r>
          </w:p>
        </w:tc>
      </w:tr>
    </w:tbl>
    <w:p w14:paraId="793FB783" w14:textId="1F2693CA" w:rsidR="00E102FA" w:rsidRDefault="009D19CB" w:rsidP="009D19CB">
      <w:pPr>
        <w:pStyle w:val="Beschriftung"/>
        <w:jc w:val="center"/>
      </w:pPr>
      <w:bookmarkStart w:id="107" w:name="_Toc440896358"/>
      <w:r>
        <w:t xml:space="preserve">Tabelle </w:t>
      </w:r>
      <w:r w:rsidR="00F00876">
        <w:fldChar w:fldCharType="begin"/>
      </w:r>
      <w:r w:rsidR="00F00876">
        <w:instrText xml:space="preserve"> SEQ Tabelle \* ARABIC </w:instrText>
      </w:r>
      <w:r w:rsidR="00F00876">
        <w:fldChar w:fldCharType="separate"/>
      </w:r>
      <w:r w:rsidR="00A768CF">
        <w:rPr>
          <w:noProof/>
        </w:rPr>
        <w:t>7</w:t>
      </w:r>
      <w:r w:rsidR="00F00876">
        <w:rPr>
          <w:noProof/>
        </w:rPr>
        <w:fldChar w:fldCharType="end"/>
      </w:r>
      <w:r w:rsidR="00473A25">
        <w:t>: CameraManager Enums</w:t>
      </w:r>
      <w:bookmarkEnd w:id="107"/>
    </w:p>
    <w:p w14:paraId="1770D9C8" w14:textId="5D276D3B" w:rsidR="00336553" w:rsidRDefault="00336553" w:rsidP="00340D5C">
      <w:pPr>
        <w:pStyle w:val="Listenabsatz"/>
        <w:numPr>
          <w:ilvl w:val="0"/>
          <w:numId w:val="12"/>
        </w:numPr>
        <w:jc w:val="both"/>
        <w:rPr>
          <w:b/>
        </w:rPr>
      </w:pPr>
      <w:r>
        <w:rPr>
          <w:b/>
        </w:rPr>
        <w:lastRenderedPageBreak/>
        <w:t>CameraContainer</w:t>
      </w:r>
      <w:r w:rsidR="0013739C">
        <w:rPr>
          <w:b/>
        </w:rPr>
        <w:fldChar w:fldCharType="begin"/>
      </w:r>
      <w:r w:rsidR="0013739C">
        <w:instrText xml:space="preserve"> XE "</w:instrText>
      </w:r>
      <w:r w:rsidR="0013739C" w:rsidRPr="000D4738">
        <w:instrText>CameraContainer</w:instrText>
      </w:r>
      <w:r w:rsidR="0013739C">
        <w:instrText xml:space="preserve">" </w:instrText>
      </w:r>
      <w:r w:rsidR="0013739C">
        <w:rPr>
          <w:b/>
        </w:rPr>
        <w:fldChar w:fldCharType="end"/>
      </w:r>
      <w:r>
        <w:rPr>
          <w:b/>
        </w:rPr>
        <w:t>.cs</w:t>
      </w:r>
    </w:p>
    <w:p w14:paraId="6DD29D94" w14:textId="7A97457C" w:rsidR="00336553" w:rsidRDefault="00A73F5F" w:rsidP="00A70F56">
      <w:pPr>
        <w:spacing w:line="240" w:lineRule="auto"/>
        <w:ind w:left="360"/>
        <w:jc w:val="both"/>
      </w:pPr>
      <w:r>
        <w:t>Dieser Container beinhaltet alle dynamisch, vom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2E1404">
        <w:t xml:space="preserve"> </w:t>
      </w:r>
      <w:r>
        <w:t>Plugin generierten Kameras, um sie zentral verschieben zu können. Zur Laufzeit wird geprüft, ob eine andere Kamera als Hauptkamera</w:t>
      </w:r>
      <w:r w:rsidR="006764E8">
        <w:fldChar w:fldCharType="begin"/>
      </w:r>
      <w:r w:rsidR="006764E8">
        <w:instrText xml:space="preserve"> XE "</w:instrText>
      </w:r>
      <w:r w:rsidR="006764E8" w:rsidRPr="00FA4F71">
        <w:instrText>Hauptkamera</w:instrText>
      </w:r>
      <w:r w:rsidR="006764E8">
        <w:instrText xml:space="preserve">" </w:instrText>
      </w:r>
      <w:r w:rsidR="006764E8">
        <w:fldChar w:fldCharType="end"/>
      </w:r>
      <w:r>
        <w:t xml:space="preserve"> definiert wurde und verschiebt sich entsprechend dorthin.</w:t>
      </w:r>
    </w:p>
    <w:p w14:paraId="22D4905F" w14:textId="77777777" w:rsidR="00A70F56" w:rsidRDefault="00A70F56" w:rsidP="00336553">
      <w:pPr>
        <w:spacing w:line="240" w:lineRule="auto"/>
        <w:ind w:left="360"/>
      </w:pPr>
    </w:p>
    <w:p w14:paraId="4FB3515F" w14:textId="3612D4A4" w:rsidR="00A70F56" w:rsidRDefault="00A70F56" w:rsidP="00A70F56">
      <w:pPr>
        <w:spacing w:line="240" w:lineRule="auto"/>
        <w:ind w:left="360"/>
        <w:jc w:val="both"/>
      </w:pPr>
      <w:r>
        <w:t>Die Position CameraContainer</w:t>
      </w:r>
      <w:r w:rsidR="0013739C">
        <w:fldChar w:fldCharType="begin"/>
      </w:r>
      <w:r w:rsidR="0013739C">
        <w:instrText xml:space="preserve"> XE "</w:instrText>
      </w:r>
      <w:r w:rsidR="0013739C" w:rsidRPr="000D4738">
        <w:instrText>CameraContainer</w:instrText>
      </w:r>
      <w:r w:rsidR="0013739C">
        <w:instrText xml:space="preserve">" </w:instrText>
      </w:r>
      <w:r w:rsidR="0013739C">
        <w:fldChar w:fldCharType="end"/>
      </w:r>
      <w:r>
        <w:t>-Objects ist direkt an die Position der Eyes</w:t>
      </w:r>
      <w:r w:rsidR="00122805">
        <w:fldChar w:fldCharType="begin"/>
      </w:r>
      <w:r w:rsidR="00122805">
        <w:instrText xml:space="preserve"> XE "</w:instrText>
      </w:r>
      <w:r w:rsidR="00122805" w:rsidRPr="00B220B5">
        <w:instrText>Eyes</w:instrText>
      </w:r>
      <w:r w:rsidR="00122805">
        <w:instrText xml:space="preserve">" </w:instrText>
      </w:r>
      <w:r w:rsidR="00122805">
        <w:fldChar w:fldCharType="end"/>
      </w:r>
      <w:r>
        <w:t xml:space="preserve"> gebunden. Und weil die Sensibilität, also in welchem Verhältnis sich die virtuellen Eyes zu den realen Eyes verschieben, eingestellt werden können, muss diese Berechnung hier geschehen. Beim Setzen der Position wird eine einfach</w:t>
      </w:r>
      <w:r w:rsidR="00324B38">
        <w:t>e</w:t>
      </w:r>
      <w:r>
        <w:t xml:space="preserve"> Vektormultiplikation durchgeführt.</w:t>
      </w:r>
    </w:p>
    <w:p w14:paraId="5B45C2A8" w14:textId="77777777" w:rsidR="00A73F5F" w:rsidRDefault="00A73F5F" w:rsidP="00336553">
      <w:pPr>
        <w:spacing w:line="240" w:lineRule="auto"/>
        <w:ind w:left="360"/>
      </w:pPr>
    </w:p>
    <w:tbl>
      <w:tblPr>
        <w:tblW w:w="9043" w:type="dxa"/>
        <w:tblInd w:w="511"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40" w:type="dxa"/>
          <w:left w:w="85" w:type="dxa"/>
          <w:bottom w:w="40" w:type="dxa"/>
          <w:right w:w="85" w:type="dxa"/>
        </w:tblCellMar>
        <w:tblLook w:val="01E0" w:firstRow="1" w:lastRow="1" w:firstColumn="1" w:lastColumn="1" w:noHBand="0" w:noVBand="0"/>
      </w:tblPr>
      <w:tblGrid>
        <w:gridCol w:w="2409"/>
        <w:gridCol w:w="6634"/>
      </w:tblGrid>
      <w:tr w:rsidR="00A73F5F" w:rsidRPr="00133DF1" w14:paraId="3DEBAFCA" w14:textId="77777777" w:rsidTr="00653AF6">
        <w:trPr>
          <w:trHeight w:val="113"/>
        </w:trPr>
        <w:tc>
          <w:tcPr>
            <w:tcW w:w="2409" w:type="dxa"/>
            <w:tcBorders>
              <w:top w:val="nil"/>
              <w:left w:val="nil"/>
              <w:bottom w:val="nil"/>
              <w:right w:val="nil"/>
            </w:tcBorders>
            <w:shd w:val="clear" w:color="auto" w:fill="D0CECE" w:themeFill="background2" w:themeFillShade="E6"/>
          </w:tcPr>
          <w:p w14:paraId="76AB629F" w14:textId="77777777" w:rsidR="00A73F5F" w:rsidRPr="00133DF1" w:rsidRDefault="00A73F5F" w:rsidP="000A4C4C">
            <w:pPr>
              <w:jc w:val="both"/>
              <w:rPr>
                <w:b/>
              </w:rPr>
            </w:pPr>
            <w:r>
              <w:rPr>
                <w:b/>
              </w:rPr>
              <w:t>Methode</w:t>
            </w:r>
          </w:p>
        </w:tc>
        <w:tc>
          <w:tcPr>
            <w:tcW w:w="6634" w:type="dxa"/>
            <w:tcBorders>
              <w:top w:val="nil"/>
              <w:left w:val="nil"/>
              <w:bottom w:val="nil"/>
              <w:right w:val="nil"/>
            </w:tcBorders>
            <w:shd w:val="clear" w:color="auto" w:fill="D0CECE" w:themeFill="background2" w:themeFillShade="E6"/>
          </w:tcPr>
          <w:p w14:paraId="27F35AB6" w14:textId="77777777" w:rsidR="00A73F5F" w:rsidRPr="00133DF1" w:rsidRDefault="00A73F5F" w:rsidP="000A4C4C">
            <w:pPr>
              <w:jc w:val="both"/>
              <w:rPr>
                <w:b/>
              </w:rPr>
            </w:pPr>
            <w:r>
              <w:rPr>
                <w:b/>
              </w:rPr>
              <w:t>Aufgabe</w:t>
            </w:r>
          </w:p>
        </w:tc>
      </w:tr>
      <w:tr w:rsidR="00A73F5F" w:rsidRPr="00133DF1" w14:paraId="0DC6EDCB" w14:textId="77777777" w:rsidTr="000A4C4C">
        <w:trPr>
          <w:trHeight w:val="113"/>
        </w:trPr>
        <w:tc>
          <w:tcPr>
            <w:tcW w:w="2409" w:type="dxa"/>
            <w:shd w:val="clear" w:color="auto" w:fill="E6E6E6"/>
          </w:tcPr>
          <w:p w14:paraId="71F4AA74" w14:textId="77777777" w:rsidR="00A73F5F" w:rsidRDefault="00A73F5F" w:rsidP="000A4C4C">
            <w:pPr>
              <w:jc w:val="both"/>
            </w:pPr>
            <w:r>
              <w:t>Start()</w:t>
            </w:r>
          </w:p>
        </w:tc>
        <w:tc>
          <w:tcPr>
            <w:tcW w:w="6634" w:type="dxa"/>
            <w:shd w:val="clear" w:color="auto" w:fill="E6E6E6"/>
          </w:tcPr>
          <w:p w14:paraId="25F04655" w14:textId="367B48B0" w:rsidR="00A73F5F" w:rsidRDefault="00127CD4" w:rsidP="00A73F5F">
            <w:pPr>
              <w:jc w:val="both"/>
            </w:pPr>
            <w:r>
              <w:t>Die Bewegungssensibilität wird zwischengespeichert.</w:t>
            </w:r>
          </w:p>
        </w:tc>
      </w:tr>
      <w:tr w:rsidR="00A73F5F" w:rsidRPr="00133DF1" w14:paraId="29303526" w14:textId="77777777" w:rsidTr="000A4C4C">
        <w:trPr>
          <w:trHeight w:val="113"/>
        </w:trPr>
        <w:tc>
          <w:tcPr>
            <w:tcW w:w="2409" w:type="dxa"/>
            <w:shd w:val="clear" w:color="auto" w:fill="E6E6E6"/>
          </w:tcPr>
          <w:p w14:paraId="239D4017" w14:textId="77777777" w:rsidR="00A73F5F" w:rsidRPr="00133DF1" w:rsidRDefault="00A73F5F" w:rsidP="000A4C4C">
            <w:pPr>
              <w:jc w:val="both"/>
            </w:pPr>
            <w:r>
              <w:t>Update()</w:t>
            </w:r>
          </w:p>
        </w:tc>
        <w:tc>
          <w:tcPr>
            <w:tcW w:w="6634" w:type="dxa"/>
            <w:shd w:val="clear" w:color="auto" w:fill="E6E6E6"/>
          </w:tcPr>
          <w:p w14:paraId="102CECB2" w14:textId="3B6479E3" w:rsidR="00A73F5F" w:rsidRDefault="00127CD4" w:rsidP="00340D5C">
            <w:pPr>
              <w:pStyle w:val="Listenabsatz"/>
              <w:numPr>
                <w:ilvl w:val="0"/>
                <w:numId w:val="12"/>
              </w:numPr>
              <w:jc w:val="both"/>
            </w:pPr>
            <w:r>
              <w:t>Prüfung, ob der Container noch an der Hauptkamera</w:t>
            </w:r>
            <w:r w:rsidR="006764E8">
              <w:fldChar w:fldCharType="begin"/>
            </w:r>
            <w:r w:rsidR="006764E8">
              <w:instrText xml:space="preserve"> XE "</w:instrText>
            </w:r>
            <w:r w:rsidR="006764E8" w:rsidRPr="00FA4F71">
              <w:instrText>Hauptkamera</w:instrText>
            </w:r>
            <w:r w:rsidR="006764E8">
              <w:instrText xml:space="preserve">" </w:instrText>
            </w:r>
            <w:r w:rsidR="006764E8">
              <w:fldChar w:fldCharType="end"/>
            </w:r>
            <w:r>
              <w:t xml:space="preserve"> angehängt ist und eventueller Parentwechsel.</w:t>
            </w:r>
          </w:p>
          <w:p w14:paraId="62B086CC" w14:textId="1C7550AA" w:rsidR="00127CD4" w:rsidRPr="00133DF1" w:rsidRDefault="00127CD4" w:rsidP="00340D5C">
            <w:pPr>
              <w:pStyle w:val="Listenabsatz"/>
              <w:keepNext/>
              <w:numPr>
                <w:ilvl w:val="0"/>
                <w:numId w:val="12"/>
              </w:numPr>
              <w:jc w:val="both"/>
            </w:pPr>
            <w:r>
              <w:t>Setzen der Position basierend auf den Eyes</w:t>
            </w:r>
            <w:r w:rsidR="00122805">
              <w:fldChar w:fldCharType="begin"/>
            </w:r>
            <w:r w:rsidR="00122805">
              <w:instrText xml:space="preserve"> XE "</w:instrText>
            </w:r>
            <w:r w:rsidR="00122805" w:rsidRPr="00B220B5">
              <w:instrText>Eyes</w:instrText>
            </w:r>
            <w:r w:rsidR="00122805">
              <w:instrText xml:space="preserve">" </w:instrText>
            </w:r>
            <w:r w:rsidR="00122805">
              <w:fldChar w:fldCharType="end"/>
            </w:r>
            <w:r>
              <w:t xml:space="preserve"> sowie Sensibilität beachten.</w:t>
            </w:r>
          </w:p>
        </w:tc>
      </w:tr>
    </w:tbl>
    <w:p w14:paraId="1E4991BB" w14:textId="2568F531" w:rsidR="00A73F5F" w:rsidRDefault="009D19CB" w:rsidP="009D19CB">
      <w:pPr>
        <w:pStyle w:val="Beschriftung"/>
        <w:jc w:val="center"/>
      </w:pPr>
      <w:bookmarkStart w:id="108" w:name="_Toc440896359"/>
      <w:r>
        <w:t xml:space="preserve">Tabelle </w:t>
      </w:r>
      <w:r w:rsidR="00F00876">
        <w:fldChar w:fldCharType="begin"/>
      </w:r>
      <w:r w:rsidR="00F00876">
        <w:instrText xml:space="preserve"> SEQ Tabelle \* ARABIC </w:instrText>
      </w:r>
      <w:r w:rsidR="00F00876">
        <w:fldChar w:fldCharType="separate"/>
      </w:r>
      <w:r w:rsidR="00A768CF">
        <w:rPr>
          <w:noProof/>
        </w:rPr>
        <w:t>8</w:t>
      </w:r>
      <w:r w:rsidR="00F00876">
        <w:rPr>
          <w:noProof/>
        </w:rPr>
        <w:fldChar w:fldCharType="end"/>
      </w:r>
      <w:r>
        <w:t>: CameraContainer</w:t>
      </w:r>
      <w:r w:rsidR="0013739C">
        <w:fldChar w:fldCharType="begin"/>
      </w:r>
      <w:r w:rsidR="0013739C">
        <w:instrText xml:space="preserve"> XE "</w:instrText>
      </w:r>
      <w:r w:rsidR="0013739C" w:rsidRPr="000D4738">
        <w:instrText>CameraContainer</w:instrText>
      </w:r>
      <w:r w:rsidR="0013739C">
        <w:instrText xml:space="preserve">" </w:instrText>
      </w:r>
      <w:r w:rsidR="0013739C">
        <w:fldChar w:fldCharType="end"/>
      </w:r>
      <w:r>
        <w:t xml:space="preserve"> Methoden</w:t>
      </w:r>
      <w:bookmarkEnd w:id="108"/>
    </w:p>
    <w:p w14:paraId="0F878E48" w14:textId="77777777" w:rsidR="004436E2" w:rsidRDefault="004436E2" w:rsidP="00842FEA">
      <w:pPr>
        <w:spacing w:line="240" w:lineRule="auto"/>
        <w:ind w:left="360"/>
      </w:pPr>
    </w:p>
    <w:p w14:paraId="1D6CE963" w14:textId="468B6826" w:rsidR="00224D38" w:rsidRDefault="00224D38" w:rsidP="00340D5C">
      <w:pPr>
        <w:pStyle w:val="Listenabsatz"/>
        <w:numPr>
          <w:ilvl w:val="0"/>
          <w:numId w:val="12"/>
        </w:numPr>
        <w:jc w:val="both"/>
        <w:rPr>
          <w:b/>
        </w:rPr>
      </w:pPr>
      <w:r>
        <w:rPr>
          <w:b/>
        </w:rPr>
        <w:t>FrustumManager.cs</w:t>
      </w:r>
    </w:p>
    <w:p w14:paraId="18C533FE" w14:textId="4ED3A63F" w:rsidR="00224D38" w:rsidRDefault="00341F61" w:rsidP="00341F61">
      <w:pPr>
        <w:spacing w:line="240" w:lineRule="auto"/>
        <w:ind w:left="360"/>
        <w:jc w:val="both"/>
      </w:pPr>
      <w:r>
        <w:t>Der FrustumManager sammelt die benötigten geometrischen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-Daten und die dazugehörigen Kameras, um mittels Frustum</w:t>
      </w:r>
      <w:r w:rsidR="006764E8">
        <w:fldChar w:fldCharType="begin"/>
      </w:r>
      <w:r w:rsidR="006764E8">
        <w:instrText xml:space="preserve"> XE "</w:instrText>
      </w:r>
      <w:r w:rsidR="006764E8" w:rsidRPr="00283593">
        <w:instrText>Frustum</w:instrText>
      </w:r>
      <w:r w:rsidR="006764E8">
        <w:instrText xml:space="preserve">" </w:instrText>
      </w:r>
      <w:r w:rsidR="006764E8">
        <w:fldChar w:fldCharType="end"/>
      </w:r>
      <w:r>
        <w:t>-Klasse das auf die Kameras abzubildende Viewfrustum zu berechnen.</w:t>
      </w:r>
    </w:p>
    <w:p w14:paraId="57F61A8D" w14:textId="77777777" w:rsidR="00341F61" w:rsidRDefault="00341F61" w:rsidP="00341F61">
      <w:pPr>
        <w:spacing w:line="240" w:lineRule="auto"/>
        <w:ind w:left="360"/>
        <w:jc w:val="both"/>
      </w:pPr>
    </w:p>
    <w:tbl>
      <w:tblPr>
        <w:tblW w:w="9043" w:type="dxa"/>
        <w:tblInd w:w="511"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40" w:type="dxa"/>
          <w:left w:w="85" w:type="dxa"/>
          <w:bottom w:w="40" w:type="dxa"/>
          <w:right w:w="85" w:type="dxa"/>
        </w:tblCellMar>
        <w:tblLook w:val="01E0" w:firstRow="1" w:lastRow="1" w:firstColumn="1" w:lastColumn="1" w:noHBand="0" w:noVBand="0"/>
      </w:tblPr>
      <w:tblGrid>
        <w:gridCol w:w="2409"/>
        <w:gridCol w:w="6634"/>
      </w:tblGrid>
      <w:tr w:rsidR="007E4EAB" w:rsidRPr="00133DF1" w14:paraId="1E8C65B5" w14:textId="77777777" w:rsidTr="00653AF6">
        <w:trPr>
          <w:trHeight w:val="113"/>
        </w:trPr>
        <w:tc>
          <w:tcPr>
            <w:tcW w:w="2409" w:type="dxa"/>
            <w:tcBorders>
              <w:top w:val="nil"/>
              <w:left w:val="nil"/>
              <w:bottom w:val="nil"/>
              <w:right w:val="nil"/>
            </w:tcBorders>
            <w:shd w:val="clear" w:color="auto" w:fill="D0CECE" w:themeFill="background2" w:themeFillShade="E6"/>
          </w:tcPr>
          <w:p w14:paraId="05EBC426" w14:textId="77777777" w:rsidR="007E4EAB" w:rsidRPr="00133DF1" w:rsidRDefault="007E4EAB" w:rsidP="000A4C4C">
            <w:pPr>
              <w:jc w:val="both"/>
              <w:rPr>
                <w:b/>
              </w:rPr>
            </w:pPr>
            <w:r>
              <w:rPr>
                <w:b/>
              </w:rPr>
              <w:t>Methode</w:t>
            </w:r>
          </w:p>
        </w:tc>
        <w:tc>
          <w:tcPr>
            <w:tcW w:w="6634" w:type="dxa"/>
            <w:tcBorders>
              <w:top w:val="nil"/>
              <w:left w:val="nil"/>
              <w:bottom w:val="nil"/>
              <w:right w:val="nil"/>
            </w:tcBorders>
            <w:shd w:val="clear" w:color="auto" w:fill="D0CECE" w:themeFill="background2" w:themeFillShade="E6"/>
          </w:tcPr>
          <w:p w14:paraId="40D09FB9" w14:textId="77777777" w:rsidR="007E4EAB" w:rsidRPr="00133DF1" w:rsidRDefault="007E4EAB" w:rsidP="000A4C4C">
            <w:pPr>
              <w:jc w:val="both"/>
              <w:rPr>
                <w:b/>
              </w:rPr>
            </w:pPr>
            <w:r>
              <w:rPr>
                <w:b/>
              </w:rPr>
              <w:t>Aufgabe</w:t>
            </w:r>
          </w:p>
        </w:tc>
      </w:tr>
      <w:tr w:rsidR="007E4EAB" w:rsidRPr="00133DF1" w14:paraId="3F55C437" w14:textId="77777777" w:rsidTr="000A4C4C">
        <w:trPr>
          <w:trHeight w:val="113"/>
        </w:trPr>
        <w:tc>
          <w:tcPr>
            <w:tcW w:w="2409" w:type="dxa"/>
            <w:shd w:val="clear" w:color="auto" w:fill="E6E6E6"/>
          </w:tcPr>
          <w:p w14:paraId="0B26A101" w14:textId="36C569D9" w:rsidR="007E4EAB" w:rsidRDefault="007E4EAB" w:rsidP="000A4C4C">
            <w:pPr>
              <w:jc w:val="both"/>
            </w:pPr>
            <w:r>
              <w:t>Awake()</w:t>
            </w:r>
          </w:p>
        </w:tc>
        <w:tc>
          <w:tcPr>
            <w:tcW w:w="6634" w:type="dxa"/>
            <w:shd w:val="clear" w:color="auto" w:fill="E6E6E6"/>
          </w:tcPr>
          <w:p w14:paraId="63FB6B71" w14:textId="4E7A78A8" w:rsidR="007E4EAB" w:rsidRDefault="007E4EAB" w:rsidP="000A4C4C">
            <w:pPr>
              <w:jc w:val="both"/>
            </w:pPr>
            <w:r>
              <w:t>Setzt CaveMain als parent.</w:t>
            </w:r>
          </w:p>
        </w:tc>
      </w:tr>
      <w:tr w:rsidR="007E4EAB" w:rsidRPr="00133DF1" w14:paraId="20324325" w14:textId="77777777" w:rsidTr="000A4C4C">
        <w:trPr>
          <w:trHeight w:val="113"/>
        </w:trPr>
        <w:tc>
          <w:tcPr>
            <w:tcW w:w="2409" w:type="dxa"/>
            <w:shd w:val="clear" w:color="auto" w:fill="E6E6E6"/>
          </w:tcPr>
          <w:p w14:paraId="171C2FA8" w14:textId="240853F4" w:rsidR="007E4EAB" w:rsidRDefault="007E4EAB" w:rsidP="000A4C4C">
            <w:pPr>
              <w:jc w:val="both"/>
            </w:pPr>
            <w:r>
              <w:t>Update()</w:t>
            </w:r>
          </w:p>
        </w:tc>
        <w:tc>
          <w:tcPr>
            <w:tcW w:w="6634" w:type="dxa"/>
            <w:shd w:val="clear" w:color="auto" w:fill="E6E6E6"/>
          </w:tcPr>
          <w:p w14:paraId="2F5D0FC2" w14:textId="54CE9DD6" w:rsidR="007E4EAB" w:rsidRDefault="007E4EAB" w:rsidP="009D19CB">
            <w:pPr>
              <w:keepNext/>
              <w:jc w:val="both"/>
            </w:pPr>
            <w:r>
              <w:t>Nimmt die vom CameraManager zusammengetragenen Daten und bereitet sie für die Frustum</w:t>
            </w:r>
            <w:r w:rsidR="006764E8">
              <w:fldChar w:fldCharType="begin"/>
            </w:r>
            <w:r w:rsidR="006764E8">
              <w:instrText xml:space="preserve"> XE "</w:instrText>
            </w:r>
            <w:r w:rsidR="006764E8" w:rsidRPr="00283593">
              <w:instrText>Frustum</w:instrText>
            </w:r>
            <w:r w:rsidR="006764E8">
              <w:instrText xml:space="preserve">" </w:instrText>
            </w:r>
            <w:r w:rsidR="006764E8">
              <w:fldChar w:fldCharType="end"/>
            </w:r>
            <w:r>
              <w:t>-Berechnung auf.</w:t>
            </w:r>
          </w:p>
        </w:tc>
      </w:tr>
    </w:tbl>
    <w:p w14:paraId="17656C51" w14:textId="03C4E004" w:rsidR="00341F61" w:rsidRDefault="009D19CB" w:rsidP="009D19CB">
      <w:pPr>
        <w:pStyle w:val="Beschriftung"/>
        <w:jc w:val="center"/>
      </w:pPr>
      <w:bookmarkStart w:id="109" w:name="_Toc440896360"/>
      <w:r>
        <w:t xml:space="preserve">Tabelle </w:t>
      </w:r>
      <w:r w:rsidR="00F00876">
        <w:fldChar w:fldCharType="begin"/>
      </w:r>
      <w:r w:rsidR="00F00876">
        <w:instrText xml:space="preserve"> SEQ Tabelle \* ARABIC </w:instrText>
      </w:r>
      <w:r w:rsidR="00F00876">
        <w:fldChar w:fldCharType="separate"/>
      </w:r>
      <w:r w:rsidR="00A768CF">
        <w:rPr>
          <w:noProof/>
        </w:rPr>
        <w:t>9</w:t>
      </w:r>
      <w:r w:rsidR="00F00876">
        <w:rPr>
          <w:noProof/>
        </w:rPr>
        <w:fldChar w:fldCharType="end"/>
      </w:r>
      <w:r>
        <w:t>: FrustumManager Methoden</w:t>
      </w:r>
      <w:bookmarkEnd w:id="109"/>
    </w:p>
    <w:p w14:paraId="2EF2F577" w14:textId="03B91422" w:rsidR="007E4EAB" w:rsidRDefault="007E4EAB" w:rsidP="00340D5C">
      <w:pPr>
        <w:pStyle w:val="Listenabsatz"/>
        <w:numPr>
          <w:ilvl w:val="0"/>
          <w:numId w:val="12"/>
        </w:numPr>
        <w:jc w:val="both"/>
        <w:rPr>
          <w:b/>
        </w:rPr>
      </w:pPr>
      <w:r>
        <w:rPr>
          <w:b/>
        </w:rPr>
        <w:t>Frustum</w:t>
      </w:r>
      <w:r w:rsidR="006764E8">
        <w:rPr>
          <w:b/>
        </w:rPr>
        <w:fldChar w:fldCharType="begin"/>
      </w:r>
      <w:r w:rsidR="006764E8">
        <w:instrText xml:space="preserve"> XE "</w:instrText>
      </w:r>
      <w:r w:rsidR="006764E8" w:rsidRPr="00283593">
        <w:instrText>Frustum</w:instrText>
      </w:r>
      <w:r w:rsidR="006764E8">
        <w:instrText xml:space="preserve">" </w:instrText>
      </w:r>
      <w:r w:rsidR="006764E8">
        <w:rPr>
          <w:b/>
        </w:rPr>
        <w:fldChar w:fldCharType="end"/>
      </w:r>
      <w:r>
        <w:rPr>
          <w:b/>
        </w:rPr>
        <w:t>.cs</w:t>
      </w:r>
    </w:p>
    <w:p w14:paraId="350F7415" w14:textId="125CA032" w:rsidR="00E102FA" w:rsidRDefault="002A2EAE" w:rsidP="00BA33D4">
      <w:pPr>
        <w:spacing w:line="240" w:lineRule="auto"/>
        <w:ind w:left="360"/>
        <w:jc w:val="both"/>
      </w:pPr>
      <w:r>
        <w:t>Berechnet für die ihm angegebene Kamera das Viewfrustum, basierend auf der Eyes</w:t>
      </w:r>
      <w:r w:rsidR="00122805">
        <w:fldChar w:fldCharType="begin"/>
      </w:r>
      <w:r w:rsidR="00122805">
        <w:instrText xml:space="preserve"> XE "</w:instrText>
      </w:r>
      <w:r w:rsidR="00122805" w:rsidRPr="00B220B5">
        <w:instrText>Eyes</w:instrText>
      </w:r>
      <w:r w:rsidR="00122805">
        <w:instrText xml:space="preserve">" </w:instrText>
      </w:r>
      <w:r w:rsidR="00122805">
        <w:fldChar w:fldCharType="end"/>
      </w:r>
      <w:r>
        <w:t>-Position, den drei Eckpunkten</w:t>
      </w:r>
      <w:r w:rsidR="008577BA">
        <w:t xml:space="preserve"> einer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rsidR="008577BA">
        <w:t>-Seite</w:t>
      </w:r>
      <w:r>
        <w:t xml:space="preserve"> sowie der Near- und Far</w:t>
      </w:r>
      <w:r w:rsidR="008577BA">
        <w:t>p</w:t>
      </w:r>
      <w:r>
        <w:t>lane.</w:t>
      </w:r>
      <w:r w:rsidR="00BA33D4">
        <w:t xml:space="preserve"> </w:t>
      </w:r>
      <w:r w:rsidR="003349B3">
        <w:t xml:space="preserve">Siehe dazu Kapitel </w:t>
      </w:r>
      <w:r w:rsidR="003C25E3">
        <w:t>4.2.1</w:t>
      </w:r>
    </w:p>
    <w:p w14:paraId="4F2D7189" w14:textId="77777777" w:rsidR="000E2B3F" w:rsidRDefault="000E2B3F" w:rsidP="007E4EAB">
      <w:pPr>
        <w:spacing w:line="240" w:lineRule="auto"/>
        <w:ind w:left="360"/>
      </w:pPr>
    </w:p>
    <w:p w14:paraId="373D5AE8" w14:textId="1F4FF14B" w:rsidR="000E2B3F" w:rsidRDefault="000E2B3F" w:rsidP="00340D5C">
      <w:pPr>
        <w:pStyle w:val="Listenabsatz"/>
        <w:numPr>
          <w:ilvl w:val="0"/>
          <w:numId w:val="12"/>
        </w:numPr>
        <w:jc w:val="both"/>
        <w:rPr>
          <w:b/>
        </w:rPr>
      </w:pPr>
      <w:r>
        <w:rPr>
          <w:b/>
        </w:rPr>
        <w:t>VRPN</w:t>
      </w:r>
      <w:r w:rsidR="00122805">
        <w:rPr>
          <w:b/>
        </w:rPr>
        <w:fldChar w:fldCharType="begin"/>
      </w:r>
      <w:r w:rsidR="00122805">
        <w:instrText xml:space="preserve"> XE "</w:instrText>
      </w:r>
      <w:r w:rsidR="00122805" w:rsidRPr="00914EB5">
        <w:instrText>VRPN</w:instrText>
      </w:r>
      <w:r w:rsidR="00122805">
        <w:instrText xml:space="preserve">" </w:instrText>
      </w:r>
      <w:r w:rsidR="00122805">
        <w:rPr>
          <w:b/>
        </w:rPr>
        <w:fldChar w:fldCharType="end"/>
      </w:r>
      <w:r>
        <w:rPr>
          <w:b/>
        </w:rPr>
        <w:t>.cs</w:t>
      </w:r>
    </w:p>
    <w:p w14:paraId="1D69780D" w14:textId="475A218F" w:rsidR="000E2B3F" w:rsidRDefault="000E2B3F" w:rsidP="000E2B3F">
      <w:pPr>
        <w:spacing w:line="240" w:lineRule="auto"/>
        <w:ind w:left="360"/>
        <w:jc w:val="both"/>
      </w:pPr>
      <w:r>
        <w:t>Diese Klasse übernimmt die Schnittstelle zwischen C#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und C++ (VRPN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r>
        <w:t>). Alle Daten, die vom Trackingserver aufbereitet und übers VRPN-Protokoll verschickt werden, werden hier empfangen und in C# Datentypen umgewandelt, um die Verwendung zu vereinfachen.</w:t>
      </w:r>
    </w:p>
    <w:p w14:paraId="31308F37" w14:textId="77777777" w:rsidR="007E4EAB" w:rsidRDefault="007E4EAB" w:rsidP="00842FEA">
      <w:pPr>
        <w:spacing w:line="240" w:lineRule="auto"/>
        <w:ind w:left="360"/>
      </w:pPr>
    </w:p>
    <w:p w14:paraId="5AC062A2" w14:textId="3805558C" w:rsidR="00842FEA" w:rsidRDefault="00842FEA" w:rsidP="00340D5C">
      <w:pPr>
        <w:pStyle w:val="Listenabsatz"/>
        <w:numPr>
          <w:ilvl w:val="0"/>
          <w:numId w:val="12"/>
        </w:numPr>
        <w:jc w:val="both"/>
        <w:rPr>
          <w:b/>
        </w:rPr>
      </w:pPr>
      <w:r>
        <w:rPr>
          <w:b/>
        </w:rPr>
        <w:t>API</w:t>
      </w:r>
      <w:r w:rsidR="006764E8">
        <w:rPr>
          <w:b/>
        </w:rPr>
        <w:fldChar w:fldCharType="begin"/>
      </w:r>
      <w:r w:rsidR="006764E8">
        <w:instrText xml:space="preserve"> XE "</w:instrText>
      </w:r>
      <w:r w:rsidR="006764E8" w:rsidRPr="007F1E15">
        <w:instrText>API</w:instrText>
      </w:r>
      <w:r w:rsidR="006764E8">
        <w:instrText xml:space="preserve">" </w:instrText>
      </w:r>
      <w:r w:rsidR="006764E8">
        <w:rPr>
          <w:b/>
        </w:rPr>
        <w:fldChar w:fldCharType="end"/>
      </w:r>
      <w:r>
        <w:rPr>
          <w:b/>
        </w:rPr>
        <w:t>.cs</w:t>
      </w:r>
    </w:p>
    <w:p w14:paraId="08F8F419" w14:textId="2250E31D" w:rsidR="00842FEA" w:rsidRDefault="00842FEA" w:rsidP="00842FEA">
      <w:pPr>
        <w:pStyle w:val="Listenabsatz"/>
        <w:ind w:left="360"/>
        <w:jc w:val="both"/>
      </w:pPr>
      <w:r>
        <w:t>Grundsätzlich kann der gesamte Sourcecode des Plugins eingesehen und verändert werden. Um die Verwendung jedoch zu vereinfachen und die eigene Anwendung applikationsspezifisch mit dem Plugin zu verknüpfen, werden gewissen Werte, Berechnungen und Objekte in der API</w:t>
      </w:r>
      <w:r w:rsidR="006764E8">
        <w:fldChar w:fldCharType="begin"/>
      </w:r>
      <w:r w:rsidR="006764E8">
        <w:instrText xml:space="preserve"> XE "</w:instrText>
      </w:r>
      <w:r w:rsidR="006764E8" w:rsidRPr="007F1E15">
        <w:instrText>API</w:instrText>
      </w:r>
      <w:r w:rsidR="006764E8">
        <w:instrText xml:space="preserve">" </w:instrText>
      </w:r>
      <w:r w:rsidR="006764E8">
        <w:fldChar w:fldCharType="end"/>
      </w:r>
      <w:r>
        <w:t xml:space="preserve"> zur Verfügung gestellt. Mittels Singleton-Pattern wird sichergestellt, dass die Verwaltung der besagten Properties zentral an einem Ort geschieht und dort abgegriffen werden können.</w:t>
      </w:r>
    </w:p>
    <w:p w14:paraId="3D7BE7C4" w14:textId="77777777" w:rsidR="00A22CD2" w:rsidRDefault="00A22CD2" w:rsidP="00842FEA">
      <w:pPr>
        <w:pStyle w:val="Listenabsatz"/>
        <w:ind w:left="360"/>
        <w:jc w:val="both"/>
      </w:pPr>
    </w:p>
    <w:p w14:paraId="55771667" w14:textId="161D1FCB" w:rsidR="00A22CD2" w:rsidRDefault="00A22CD2" w:rsidP="00842FEA">
      <w:pPr>
        <w:pStyle w:val="Listenabsatz"/>
        <w:ind w:left="360"/>
        <w:jc w:val="both"/>
      </w:pPr>
      <w:r>
        <w:t>Der untenstehende Code der Klasse API</w:t>
      </w:r>
      <w:r w:rsidR="006764E8">
        <w:fldChar w:fldCharType="begin"/>
      </w:r>
      <w:r w:rsidR="006764E8">
        <w:instrText xml:space="preserve"> XE "</w:instrText>
      </w:r>
      <w:r w:rsidR="006764E8" w:rsidRPr="007F1E15">
        <w:instrText>API</w:instrText>
      </w:r>
      <w:r w:rsidR="006764E8">
        <w:instrText xml:space="preserve">" </w:instrText>
      </w:r>
      <w:r w:rsidR="006764E8">
        <w:fldChar w:fldCharType="end"/>
      </w:r>
      <w:r>
        <w:t xml:space="preserve"> zeigt, wie beispielsweise der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 xml:space="preserve"> gesucht, referenziert und zurückgegeben wird. Ebenfalls werden gewisse Berechnungen, in diesem Beispiel der relative Winkel zwischen dem Wand und den Eyes</w:t>
      </w:r>
      <w:r w:rsidR="00122805">
        <w:fldChar w:fldCharType="begin"/>
      </w:r>
      <w:r w:rsidR="00122805">
        <w:instrText xml:space="preserve"> XE "</w:instrText>
      </w:r>
      <w:r w:rsidR="00122805" w:rsidRPr="00B220B5">
        <w:instrText>Eyes</w:instrText>
      </w:r>
      <w:r w:rsidR="00122805">
        <w:instrText xml:space="preserve">" </w:instrText>
      </w:r>
      <w:r w:rsidR="00122805">
        <w:fldChar w:fldCharType="end"/>
      </w:r>
      <w:r>
        <w:t>, direkt berechnet und können abgefragt werden.</w:t>
      </w:r>
    </w:p>
    <w:p w14:paraId="4A4CD116" w14:textId="77777777" w:rsidR="00F844B2" w:rsidRDefault="00F844B2" w:rsidP="00F844B2">
      <w:pPr>
        <w:jc w:val="both"/>
      </w:pPr>
    </w:p>
    <w:bookmarkStart w:id="110" w:name="_MON_1509117708"/>
    <w:bookmarkEnd w:id="110"/>
    <w:p w14:paraId="0DED1350" w14:textId="3B3B8F1E" w:rsidR="009D19CB" w:rsidRDefault="0014524B" w:rsidP="009D19CB">
      <w:pPr>
        <w:keepNext/>
        <w:ind w:left="360"/>
        <w:jc w:val="both"/>
      </w:pPr>
      <w:r>
        <w:object w:dxaOrig="9360" w:dyaOrig="6483" w14:anchorId="5CEC1631">
          <v:shape id="_x0000_i1032" type="#_x0000_t75" style="width:455.25pt;height:345.75pt" o:ole="" filled="t" fillcolor="#d8d8d8 [2732]">
            <v:imagedata r:id="rId67" o:title="" croptop="-2636f" cropbottom="-2636f" cropleft="-1985f" cropright="3969f"/>
          </v:shape>
          <o:OLEObject Type="Embed" ProgID="Word.OpenDocumentText.12" ShapeID="_x0000_i1032" DrawAspect="Content" ObjectID="_1514659527" r:id="rId68"/>
        </w:object>
      </w:r>
    </w:p>
    <w:p w14:paraId="7C6696CC" w14:textId="23EE6087" w:rsidR="008E7AC7" w:rsidRDefault="009D19CB" w:rsidP="00EA1CA3">
      <w:pPr>
        <w:pStyle w:val="Beschriftung"/>
        <w:jc w:val="center"/>
      </w:pPr>
      <w:bookmarkStart w:id="111" w:name="_Toc440896375"/>
      <w:r>
        <w:t xml:space="preserve">Quellcode </w:t>
      </w:r>
      <w:r w:rsidR="00F00876">
        <w:fldChar w:fldCharType="begin"/>
      </w:r>
      <w:r w:rsidR="00F00876">
        <w:instrText xml:space="preserve"> SEQ Quellcode \* ARABIC </w:instrText>
      </w:r>
      <w:r w:rsidR="00F00876">
        <w:fldChar w:fldCharType="separate"/>
      </w:r>
      <w:r w:rsidR="00A617F1">
        <w:rPr>
          <w:noProof/>
        </w:rPr>
        <w:t>9</w:t>
      </w:r>
      <w:r w:rsidR="00F00876">
        <w:rPr>
          <w:noProof/>
        </w:rPr>
        <w:fldChar w:fldCharType="end"/>
      </w:r>
      <w:r>
        <w:t>: API</w:t>
      </w:r>
      <w:bookmarkEnd w:id="111"/>
      <w:r w:rsidR="006764E8">
        <w:fldChar w:fldCharType="begin"/>
      </w:r>
      <w:r w:rsidR="006764E8">
        <w:instrText xml:space="preserve"> XE "</w:instrText>
      </w:r>
      <w:r w:rsidR="006764E8" w:rsidRPr="007F1E15">
        <w:instrText>API</w:instrText>
      </w:r>
      <w:r w:rsidR="006764E8">
        <w:instrText xml:space="preserve">" </w:instrText>
      </w:r>
      <w:r w:rsidR="006764E8">
        <w:fldChar w:fldCharType="end"/>
      </w:r>
    </w:p>
    <w:p w14:paraId="337ACF89" w14:textId="77777777" w:rsidR="008E7AC7" w:rsidRDefault="008E7AC7" w:rsidP="008E7AC7">
      <w:pPr>
        <w:pStyle w:val="Listenabsatz"/>
        <w:ind w:left="360"/>
        <w:jc w:val="both"/>
      </w:pPr>
    </w:p>
    <w:p w14:paraId="097876CA" w14:textId="4885B846" w:rsidR="008E7AC7" w:rsidRDefault="008E7AC7" w:rsidP="008E7AC7">
      <w:pPr>
        <w:pStyle w:val="Listenabsatz"/>
        <w:ind w:left="360"/>
        <w:jc w:val="both"/>
      </w:pPr>
      <w:r>
        <w:t xml:space="preserve">Der Zugriff auf </w:t>
      </w:r>
      <w:r w:rsidR="00CD7D8F">
        <w:t>das</w:t>
      </w:r>
      <w:r>
        <w:t xml:space="preserve"> API</w:t>
      </w:r>
      <w:r w:rsidR="006764E8">
        <w:fldChar w:fldCharType="begin"/>
      </w:r>
      <w:r w:rsidR="006764E8">
        <w:instrText xml:space="preserve"> XE "</w:instrText>
      </w:r>
      <w:r w:rsidR="006764E8" w:rsidRPr="007F1E15">
        <w:instrText>API</w:instrText>
      </w:r>
      <w:r w:rsidR="006764E8">
        <w:instrText xml:space="preserve">" </w:instrText>
      </w:r>
      <w:r w:rsidR="006764E8">
        <w:fldChar w:fldCharType="end"/>
      </w:r>
      <w:r>
        <w:t xml:space="preserve"> erfolgt, weil es sich um ein Singleton-Pattern handelt, über die selber erstellte Instanz.</w:t>
      </w:r>
    </w:p>
    <w:p w14:paraId="6D71E9D0" w14:textId="77777777" w:rsidR="008E7AC7" w:rsidRDefault="008E7AC7" w:rsidP="008E7AC7">
      <w:pPr>
        <w:pStyle w:val="Listenabsatz"/>
        <w:ind w:left="360"/>
        <w:jc w:val="both"/>
      </w:pPr>
    </w:p>
    <w:bookmarkStart w:id="112" w:name="_MON_1512132885"/>
    <w:bookmarkEnd w:id="112"/>
    <w:p w14:paraId="4623C6E0" w14:textId="5DB17B72" w:rsidR="008E7AC7" w:rsidRDefault="0014524B" w:rsidP="008E7AC7">
      <w:pPr>
        <w:pStyle w:val="Listenabsatz"/>
        <w:keepNext/>
        <w:ind w:left="360"/>
        <w:jc w:val="both"/>
      </w:pPr>
      <w:r>
        <w:object w:dxaOrig="9360" w:dyaOrig="356" w14:anchorId="436FCF91">
          <v:shape id="_x0000_i1033" type="#_x0000_t75" style="width:455.25pt;height:43.5pt" o:ole="" filled="t" fillcolor="#d8d8d8 [2732]">
            <v:imagedata r:id="rId69" o:title="" croptop="-46961f" cropbottom="-46961f" cropleft="-1985f" cropright="3969f"/>
          </v:shape>
          <o:OLEObject Type="Embed" ProgID="Word.OpenDocumentText.12" ShapeID="_x0000_i1033" DrawAspect="Content" ObjectID="_1514659528" r:id="rId70"/>
        </w:object>
      </w:r>
    </w:p>
    <w:p w14:paraId="06B406A6" w14:textId="4A9856FE" w:rsidR="008E7AC7" w:rsidRPr="008E7AC7" w:rsidRDefault="008E7AC7" w:rsidP="008E7AC7">
      <w:pPr>
        <w:pStyle w:val="Beschriftung"/>
        <w:jc w:val="center"/>
      </w:pPr>
      <w:bookmarkStart w:id="113" w:name="_Toc440896376"/>
      <w:r>
        <w:t xml:space="preserve">Quellcode </w:t>
      </w:r>
      <w:r w:rsidR="00F00876">
        <w:fldChar w:fldCharType="begin"/>
      </w:r>
      <w:r w:rsidR="00F00876">
        <w:instrText xml:space="preserve"> SEQ Quellcode \* ARABIC </w:instrText>
      </w:r>
      <w:r w:rsidR="00F00876">
        <w:fldChar w:fldCharType="separate"/>
      </w:r>
      <w:r w:rsidR="00A617F1">
        <w:rPr>
          <w:noProof/>
        </w:rPr>
        <w:t>10</w:t>
      </w:r>
      <w:r w:rsidR="00F00876">
        <w:rPr>
          <w:noProof/>
        </w:rPr>
        <w:fldChar w:fldCharType="end"/>
      </w:r>
      <w:r>
        <w:t>: Zugriff über das API</w:t>
      </w:r>
      <w:bookmarkEnd w:id="113"/>
      <w:r w:rsidR="006764E8">
        <w:fldChar w:fldCharType="begin"/>
      </w:r>
      <w:r w:rsidR="006764E8">
        <w:instrText xml:space="preserve"> XE "</w:instrText>
      </w:r>
      <w:r w:rsidR="006764E8" w:rsidRPr="007F1E15">
        <w:instrText>API</w:instrText>
      </w:r>
      <w:r w:rsidR="006764E8">
        <w:instrText xml:space="preserve">" </w:instrText>
      </w:r>
      <w:r w:rsidR="006764E8">
        <w:fldChar w:fldCharType="end"/>
      </w:r>
    </w:p>
    <w:p w14:paraId="163EC242" w14:textId="1F721AC7" w:rsidR="007201A0" w:rsidRDefault="007201A0" w:rsidP="0005618D">
      <w:pPr>
        <w:pStyle w:val="berschrift3"/>
      </w:pPr>
      <w:bookmarkStart w:id="114" w:name="_Toc440917288"/>
      <w:r>
        <w:t>Deployment</w:t>
      </w:r>
      <w:bookmarkEnd w:id="114"/>
    </w:p>
    <w:p w14:paraId="647AC4DA" w14:textId="5825A08B" w:rsidR="007201A0" w:rsidRDefault="007201A0" w:rsidP="007201A0">
      <w:pPr>
        <w:spacing w:line="240" w:lineRule="auto"/>
        <w:jc w:val="both"/>
      </w:pPr>
      <w:r>
        <w:t>Das entwickelte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Plugin muss möglichst unkompliziert und rasch in die gewünschte Applikation integriert werden können. Um das zu erreichen, wird der gleiche Ansatz wie das Deployment über den integrierten Unity Asset Store</w:t>
      </w:r>
      <w:r w:rsidR="006764E8">
        <w:fldChar w:fldCharType="begin"/>
      </w:r>
      <w:r w:rsidR="006764E8">
        <w:instrText xml:space="preserve"> XE "</w:instrText>
      </w:r>
      <w:r w:rsidR="006764E8" w:rsidRPr="00D24D09">
        <w:instrText>Asset Store</w:instrText>
      </w:r>
      <w:r w:rsidR="006764E8">
        <w:instrText xml:space="preserve">" </w:instrText>
      </w:r>
      <w:r w:rsidR="006764E8">
        <w:fldChar w:fldCharType="end"/>
      </w:r>
      <w:r>
        <w:t xml:space="preserve"> gewählt.</w:t>
      </w:r>
      <w:r w:rsidR="007D61A5">
        <w:t xml:space="preserve"> Dazu werden sämtliche Verzeichnisse und Dateien in eine .unitypackage-Datei gepackt und können in jedes beliebige Projekt importiert werden.</w:t>
      </w:r>
    </w:p>
    <w:p w14:paraId="630BE7A4" w14:textId="77777777" w:rsidR="007D61A5" w:rsidRDefault="007D61A5" w:rsidP="007201A0">
      <w:pPr>
        <w:spacing w:line="240" w:lineRule="auto"/>
        <w:jc w:val="both"/>
      </w:pPr>
    </w:p>
    <w:p w14:paraId="5AC26022" w14:textId="34FF4292" w:rsidR="007D61A5" w:rsidRDefault="007D61A5" w:rsidP="007201A0">
      <w:pPr>
        <w:spacing w:line="240" w:lineRule="auto"/>
        <w:jc w:val="both"/>
      </w:pPr>
      <w:r>
        <w:t>Um diese Bündelung der Dateien zu erreichen</w:t>
      </w:r>
      <w:r w:rsidR="004F5A8A">
        <w:t>,</w:t>
      </w:r>
      <w:r>
        <w:t xml:space="preserve"> gibt es in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den Befehl, ein Package zu exportieren.</w:t>
      </w:r>
    </w:p>
    <w:p w14:paraId="28F1D294" w14:textId="77777777" w:rsidR="007D61A5" w:rsidRDefault="007D61A5" w:rsidP="007201A0">
      <w:pPr>
        <w:spacing w:line="240" w:lineRule="auto"/>
        <w:jc w:val="both"/>
      </w:pPr>
    </w:p>
    <w:p w14:paraId="4758E3EA" w14:textId="77777777" w:rsidR="007D61A5" w:rsidRDefault="007D61A5" w:rsidP="007D61A5">
      <w:pPr>
        <w:keepNext/>
        <w:spacing w:line="240" w:lineRule="auto"/>
        <w:jc w:val="center"/>
      </w:pPr>
      <w:r>
        <w:rPr>
          <w:noProof/>
          <w:lang w:val="en-US"/>
        </w:rPr>
        <w:lastRenderedPageBreak/>
        <w:drawing>
          <wp:inline distT="0" distB="0" distL="0" distR="0" wp14:anchorId="6DD77476" wp14:editId="483963E1">
            <wp:extent cx="3600000" cy="4084814"/>
            <wp:effectExtent l="0" t="0" r="635"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UnityPluginExportPackage.png"/>
                    <pic:cNvPicPr/>
                  </pic:nvPicPr>
                  <pic:blipFill>
                    <a:blip r:embed="rId71">
                      <a:extLst>
                        <a:ext uri="{28A0092B-C50C-407E-A947-70E740481C1C}">
                          <a14:useLocalDpi xmlns:a14="http://schemas.microsoft.com/office/drawing/2010/main" val="0"/>
                        </a:ext>
                      </a:extLst>
                    </a:blip>
                    <a:stretch>
                      <a:fillRect/>
                    </a:stretch>
                  </pic:blipFill>
                  <pic:spPr>
                    <a:xfrm>
                      <a:off x="0" y="0"/>
                      <a:ext cx="3600000" cy="4084814"/>
                    </a:xfrm>
                    <a:prstGeom prst="rect">
                      <a:avLst/>
                    </a:prstGeom>
                  </pic:spPr>
                </pic:pic>
              </a:graphicData>
            </a:graphic>
          </wp:inline>
        </w:drawing>
      </w:r>
    </w:p>
    <w:p w14:paraId="01155AEF" w14:textId="1414D8BC" w:rsidR="007D61A5" w:rsidRDefault="007D61A5" w:rsidP="007D61A5">
      <w:pPr>
        <w:pStyle w:val="Beschriftung"/>
        <w:jc w:val="center"/>
      </w:pPr>
      <w:bookmarkStart w:id="115" w:name="_Toc440896319"/>
      <w:r>
        <w:t xml:space="preserve">Abbildung </w:t>
      </w:r>
      <w:r w:rsidR="00F00876">
        <w:fldChar w:fldCharType="begin"/>
      </w:r>
      <w:r w:rsidR="00F00876">
        <w:instrText xml:space="preserve"> SE</w:instrText>
      </w:r>
      <w:r w:rsidR="00F00876">
        <w:instrText xml:space="preserve">Q Abbildung \* ARABIC </w:instrText>
      </w:r>
      <w:r w:rsidR="00F00876">
        <w:fldChar w:fldCharType="separate"/>
      </w:r>
      <w:r w:rsidR="00462315">
        <w:rPr>
          <w:noProof/>
        </w:rPr>
        <w:t>39</w:t>
      </w:r>
      <w:r w:rsidR="00F00876">
        <w:rPr>
          <w:noProof/>
        </w:rPr>
        <w:fldChar w:fldCharType="end"/>
      </w:r>
      <w:r>
        <w:t>: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Plugin, Export Package</w:t>
      </w:r>
      <w:bookmarkEnd w:id="115"/>
    </w:p>
    <w:p w14:paraId="0DA11EF2" w14:textId="1D090395" w:rsidR="007D61A5" w:rsidRDefault="00804A24" w:rsidP="007D61A5">
      <w:r>
        <w:t>Beim anschliessenden Popupmenu alle Assets auswählen und den Export starten.</w:t>
      </w:r>
    </w:p>
    <w:p w14:paraId="660D086C" w14:textId="77777777" w:rsidR="00804A24" w:rsidRDefault="00804A24" w:rsidP="007D61A5"/>
    <w:p w14:paraId="34EF158C" w14:textId="77777777" w:rsidR="00804A24" w:rsidRDefault="00804A24" w:rsidP="00804A24">
      <w:pPr>
        <w:keepNext/>
        <w:jc w:val="center"/>
      </w:pPr>
      <w:r>
        <w:rPr>
          <w:noProof/>
          <w:lang w:val="en-US"/>
        </w:rPr>
        <w:drawing>
          <wp:inline distT="0" distB="0" distL="0" distR="0" wp14:anchorId="46AF905A" wp14:editId="7B420B10">
            <wp:extent cx="3600000" cy="2414331"/>
            <wp:effectExtent l="0" t="0" r="635" b="508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UnityPluginExportPackageSelection.png"/>
                    <pic:cNvPicPr/>
                  </pic:nvPicPr>
                  <pic:blipFill>
                    <a:blip r:embed="rId72">
                      <a:extLst>
                        <a:ext uri="{28A0092B-C50C-407E-A947-70E740481C1C}">
                          <a14:useLocalDpi xmlns:a14="http://schemas.microsoft.com/office/drawing/2010/main" val="0"/>
                        </a:ext>
                      </a:extLst>
                    </a:blip>
                    <a:stretch>
                      <a:fillRect/>
                    </a:stretch>
                  </pic:blipFill>
                  <pic:spPr>
                    <a:xfrm>
                      <a:off x="0" y="0"/>
                      <a:ext cx="3600000" cy="2414331"/>
                    </a:xfrm>
                    <a:prstGeom prst="rect">
                      <a:avLst/>
                    </a:prstGeom>
                  </pic:spPr>
                </pic:pic>
              </a:graphicData>
            </a:graphic>
          </wp:inline>
        </w:drawing>
      </w:r>
    </w:p>
    <w:p w14:paraId="7DDB37A1" w14:textId="0EB5ADDD" w:rsidR="00804A24" w:rsidRPr="00804A24" w:rsidRDefault="00804A24" w:rsidP="00804A24">
      <w:pPr>
        <w:pStyle w:val="Beschriftung"/>
        <w:jc w:val="center"/>
        <w:rPr>
          <w:lang w:val="en-US"/>
        </w:rPr>
      </w:pPr>
      <w:bookmarkStart w:id="116" w:name="_Toc440896320"/>
      <w:r w:rsidRPr="00804A24">
        <w:rPr>
          <w:lang w:val="en-US"/>
        </w:rPr>
        <w:t xml:space="preserve">Abbildung </w:t>
      </w:r>
      <w:r>
        <w:fldChar w:fldCharType="begin"/>
      </w:r>
      <w:r w:rsidRPr="00804A24">
        <w:rPr>
          <w:lang w:val="en-US"/>
        </w:rPr>
        <w:instrText xml:space="preserve"> SEQ Abbildung \* ARABIC </w:instrText>
      </w:r>
      <w:r>
        <w:fldChar w:fldCharType="separate"/>
      </w:r>
      <w:r w:rsidR="00462315">
        <w:rPr>
          <w:noProof/>
          <w:lang w:val="en-US"/>
        </w:rPr>
        <w:t>40</w:t>
      </w:r>
      <w:r>
        <w:fldChar w:fldCharType="end"/>
      </w:r>
      <w:r w:rsidRPr="00804A24">
        <w:rPr>
          <w:lang w:val="en-US"/>
        </w:rPr>
        <w:t>: Unity</w:t>
      </w:r>
      <w:r w:rsidR="00122805">
        <w:rPr>
          <w:lang w:val="en-US"/>
        </w:rPr>
        <w:fldChar w:fldCharType="begin"/>
      </w:r>
      <w:r w:rsidR="00122805" w:rsidRPr="004867A0">
        <w:rPr>
          <w:lang w:val="en-US"/>
        </w:rPr>
        <w:instrText xml:space="preserve"> XE "Unity" </w:instrText>
      </w:r>
      <w:r w:rsidR="00122805">
        <w:rPr>
          <w:lang w:val="en-US"/>
        </w:rPr>
        <w:fldChar w:fldCharType="end"/>
      </w:r>
      <w:r w:rsidRPr="00804A24">
        <w:rPr>
          <w:lang w:val="en-US"/>
        </w:rPr>
        <w:t xml:space="preserve"> Plugin, Export Package Selection</w:t>
      </w:r>
      <w:bookmarkEnd w:id="116"/>
    </w:p>
    <w:p w14:paraId="1CEA42B0" w14:textId="3A857EDA" w:rsidR="00804A24" w:rsidRDefault="004F5A8A" w:rsidP="00804A24">
      <w:r w:rsidRPr="004F5A8A">
        <w:t xml:space="preserve">Die Verwendung des Plugins mit sämtlichen Abhängigkeiten </w:t>
      </w:r>
      <w:r>
        <w:t>erfolgt in wenigen Schritten:</w:t>
      </w:r>
    </w:p>
    <w:p w14:paraId="7986916A" w14:textId="77777777" w:rsidR="004F5A8A" w:rsidRDefault="004F5A8A" w:rsidP="00804A24"/>
    <w:p w14:paraId="464A337F" w14:textId="3697162E" w:rsidR="00CA1FD1" w:rsidRDefault="004F5A8A" w:rsidP="00340D5C">
      <w:pPr>
        <w:pStyle w:val="Listenabsatz"/>
        <w:numPr>
          <w:ilvl w:val="0"/>
          <w:numId w:val="11"/>
        </w:numPr>
      </w:pPr>
      <w:r w:rsidRPr="004F5A8A">
        <w:rPr>
          <w:b/>
        </w:rPr>
        <w:t>Import des Plugins</w:t>
      </w:r>
    </w:p>
    <w:p w14:paraId="6911CC32" w14:textId="30F02346" w:rsidR="00CA1FD1" w:rsidRDefault="00CA1FD1" w:rsidP="00CA1FD1">
      <w:pPr>
        <w:ind w:left="360"/>
        <w:jc w:val="both"/>
      </w:pPr>
      <w:r>
        <w:t>Abhängig der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-Version kann </w:t>
      </w:r>
      <w:r w:rsidR="00C0795C">
        <w:t>der</w:t>
      </w:r>
      <w:r>
        <w:t xml:space="preserve"> Import zu Problemen führen. Sind gewisse, bereits existierende Files in Verwendung, werden die Klassen / Prefabs / usw. nicht überschrieben, sondern lediglich hinzugefügt (</w:t>
      </w:r>
      <w:r w:rsidRPr="009932E9">
        <w:t>CaveMain</w:t>
      </w:r>
      <w:r>
        <w:t xml:space="preserve"> 1.cs, </w:t>
      </w:r>
      <w:r w:rsidRPr="009932E9">
        <w:t>CaveMain</w:t>
      </w:r>
      <w:r>
        <w:t xml:space="preserve"> 2.cs usw.). Darum empfiehlt sich, den</w:t>
      </w:r>
      <w:r w:rsidR="00C0795C">
        <w:t xml:space="preserve"> </w:t>
      </w:r>
      <w:r>
        <w:t>Import manuel</w:t>
      </w:r>
      <w:r w:rsidR="00C0795C">
        <w:t>l über den Explorer vorzunehmen und nicht die exportierte .</w:t>
      </w:r>
      <w:r w:rsidR="00E31789">
        <w:t>unitypackage-Datei zu verwenden.</w:t>
      </w:r>
    </w:p>
    <w:p w14:paraId="09986EF2" w14:textId="529CF54B" w:rsidR="00CA1FD1" w:rsidRDefault="00C0795C" w:rsidP="00CA1FD1">
      <w:pPr>
        <w:ind w:left="360"/>
        <w:jc w:val="both"/>
      </w:pPr>
      <w:r>
        <w:lastRenderedPageBreak/>
        <w:t>Als erstes muss das</w:t>
      </w:r>
      <w:r w:rsidR="00CA1FD1">
        <w:t xml:space="preserve">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CA1FD1">
        <w:t xml:space="preserve">-Projekt </w:t>
      </w:r>
      <w:r>
        <w:t>geschlossen werden, damit alle Dateien und Verzeichnisse über Schreibrechte verfügen. Falls bereits eine andere Version des Plugins ins Projekt integriert wurde, den Ordner „Cave“ im Assets-Verzeichnis löschen und die neue Version reinkopieren.</w:t>
      </w:r>
    </w:p>
    <w:p w14:paraId="6EC4D70B" w14:textId="77777777" w:rsidR="00C0795C" w:rsidRDefault="00C0795C" w:rsidP="00CA1FD1">
      <w:pPr>
        <w:ind w:left="360"/>
        <w:jc w:val="both"/>
      </w:pPr>
    </w:p>
    <w:p w14:paraId="7EBC994E" w14:textId="77777777" w:rsidR="00C0795C" w:rsidRDefault="00C0795C" w:rsidP="003863CB">
      <w:pPr>
        <w:keepNext/>
        <w:ind w:left="360"/>
        <w:jc w:val="center"/>
      </w:pPr>
      <w:r>
        <w:rPr>
          <w:noProof/>
          <w:lang w:val="en-US"/>
        </w:rPr>
        <w:drawing>
          <wp:inline distT="0" distB="0" distL="0" distR="0" wp14:anchorId="2C2EBCF6" wp14:editId="19BECB2F">
            <wp:extent cx="5040000" cy="1861200"/>
            <wp:effectExtent l="0" t="0" r="8255" b="5715"/>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UnityPluginCopyAssets.png"/>
                    <pic:cNvPicPr/>
                  </pic:nvPicPr>
                  <pic:blipFill>
                    <a:blip r:embed="rId73">
                      <a:extLst>
                        <a:ext uri="{28A0092B-C50C-407E-A947-70E740481C1C}">
                          <a14:useLocalDpi xmlns:a14="http://schemas.microsoft.com/office/drawing/2010/main" val="0"/>
                        </a:ext>
                      </a:extLst>
                    </a:blip>
                    <a:stretch>
                      <a:fillRect/>
                    </a:stretch>
                  </pic:blipFill>
                  <pic:spPr>
                    <a:xfrm>
                      <a:off x="0" y="0"/>
                      <a:ext cx="5040000" cy="1861200"/>
                    </a:xfrm>
                    <a:prstGeom prst="rect">
                      <a:avLst/>
                    </a:prstGeom>
                  </pic:spPr>
                </pic:pic>
              </a:graphicData>
            </a:graphic>
          </wp:inline>
        </w:drawing>
      </w:r>
    </w:p>
    <w:p w14:paraId="107AB2F7" w14:textId="58CF0831" w:rsidR="00C0795C" w:rsidRDefault="00C0795C" w:rsidP="00C0795C">
      <w:pPr>
        <w:pStyle w:val="Beschriftung"/>
        <w:jc w:val="center"/>
      </w:pPr>
      <w:bookmarkStart w:id="117" w:name="_Toc440896321"/>
      <w:r>
        <w:t xml:space="preserve">Abbildung </w:t>
      </w:r>
      <w:r w:rsidR="00F00876">
        <w:fldChar w:fldCharType="begin"/>
      </w:r>
      <w:r w:rsidR="00F00876">
        <w:instrText xml:space="preserve"> SEQ Abbildung \* ARABIC </w:instrText>
      </w:r>
      <w:r w:rsidR="00F00876">
        <w:fldChar w:fldCharType="separate"/>
      </w:r>
      <w:r w:rsidR="00462315">
        <w:rPr>
          <w:noProof/>
        </w:rPr>
        <w:t>41</w:t>
      </w:r>
      <w:r w:rsidR="00F00876">
        <w:rPr>
          <w:noProof/>
        </w:rPr>
        <w:fldChar w:fldCharType="end"/>
      </w:r>
      <w:r>
        <w:t>: Kopieren des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2E1404">
        <w:t xml:space="preserve"> </w:t>
      </w:r>
      <w:r>
        <w:t>Plugins</w:t>
      </w:r>
      <w:bookmarkEnd w:id="117"/>
    </w:p>
    <w:p w14:paraId="5D437BA5" w14:textId="11A108D9" w:rsidR="00E102FA" w:rsidRPr="005D7EC5" w:rsidRDefault="00C0795C" w:rsidP="00577FC1">
      <w:pPr>
        <w:ind w:left="360"/>
        <w:jc w:val="both"/>
      </w:pPr>
      <w:r>
        <w:t>Alternativ kann der Asset Import-Mechanismus von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verwendet werden. Diese Methode, auch wenn sie elegant erscheinen mag und ursprünglich so angedacht war, führt leider oft zu einem Fehlverhalten und es wird an dieser Stelle abgeraten, das Asset auf diese Weise zu importieren.</w:t>
      </w:r>
    </w:p>
    <w:p w14:paraId="580F9749" w14:textId="77777777" w:rsidR="005D7EC5" w:rsidRDefault="004F5A8A" w:rsidP="005D7EC5">
      <w:pPr>
        <w:pStyle w:val="Listenabsatz"/>
        <w:keepNext/>
        <w:ind w:left="360"/>
        <w:jc w:val="center"/>
      </w:pPr>
      <w:r>
        <w:rPr>
          <w:b/>
        </w:rPr>
        <w:br/>
      </w:r>
      <w:r>
        <w:rPr>
          <w:noProof/>
          <w:lang w:val="en-US"/>
        </w:rPr>
        <w:drawing>
          <wp:inline distT="0" distB="0" distL="0" distR="0" wp14:anchorId="44A0D1B5" wp14:editId="70CB4A2D">
            <wp:extent cx="3600000" cy="2950929"/>
            <wp:effectExtent l="0" t="0" r="635" b="1905"/>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UnityPluginImportPackage.png"/>
                    <pic:cNvPicPr/>
                  </pic:nvPicPr>
                  <pic:blipFill>
                    <a:blip r:embed="rId74">
                      <a:extLst>
                        <a:ext uri="{28A0092B-C50C-407E-A947-70E740481C1C}">
                          <a14:useLocalDpi xmlns:a14="http://schemas.microsoft.com/office/drawing/2010/main" val="0"/>
                        </a:ext>
                      </a:extLst>
                    </a:blip>
                    <a:stretch>
                      <a:fillRect/>
                    </a:stretch>
                  </pic:blipFill>
                  <pic:spPr>
                    <a:xfrm>
                      <a:off x="0" y="0"/>
                      <a:ext cx="3600000" cy="2950929"/>
                    </a:xfrm>
                    <a:prstGeom prst="rect">
                      <a:avLst/>
                    </a:prstGeom>
                  </pic:spPr>
                </pic:pic>
              </a:graphicData>
            </a:graphic>
          </wp:inline>
        </w:drawing>
      </w:r>
    </w:p>
    <w:p w14:paraId="57089A8E" w14:textId="41C94EF0" w:rsidR="004F5A8A" w:rsidRDefault="005D7EC5" w:rsidP="005D7EC5">
      <w:pPr>
        <w:pStyle w:val="Beschriftung"/>
        <w:jc w:val="center"/>
      </w:pPr>
      <w:bookmarkStart w:id="118" w:name="_Toc440896322"/>
      <w:r>
        <w:t xml:space="preserve">Abbildung </w:t>
      </w:r>
      <w:r w:rsidR="00F00876">
        <w:fldChar w:fldCharType="begin"/>
      </w:r>
      <w:r w:rsidR="00F00876">
        <w:instrText xml:space="preserve"> SEQ Abbildun</w:instrText>
      </w:r>
      <w:r w:rsidR="00F00876">
        <w:instrText xml:space="preserve">g \* ARABIC </w:instrText>
      </w:r>
      <w:r w:rsidR="00F00876">
        <w:fldChar w:fldCharType="separate"/>
      </w:r>
      <w:r w:rsidR="00462315">
        <w:rPr>
          <w:noProof/>
        </w:rPr>
        <w:t>42</w:t>
      </w:r>
      <w:r w:rsidR="00F00876">
        <w:rPr>
          <w:noProof/>
        </w:rPr>
        <w:fldChar w:fldCharType="end"/>
      </w:r>
      <w:r>
        <w:t>: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Plugin, Import Package</w:t>
      </w:r>
      <w:bookmarkEnd w:id="118"/>
    </w:p>
    <w:p w14:paraId="09F74269" w14:textId="0855A213" w:rsidR="004F5A8A" w:rsidRDefault="004F5A8A" w:rsidP="004F5A8A">
      <w:pPr>
        <w:ind w:left="360"/>
      </w:pPr>
      <w:r>
        <w:t>Beim anschliessenden Popupmenu sind alle Assets auszuwählen und mit „Import“ zu bestätigen.</w:t>
      </w:r>
    </w:p>
    <w:p w14:paraId="310AD9E3" w14:textId="77777777" w:rsidR="004F5A8A" w:rsidRDefault="004F5A8A" w:rsidP="00CA1FD1"/>
    <w:p w14:paraId="583766C0" w14:textId="6ABD6BCE" w:rsidR="004F5A8A" w:rsidRPr="004F5A8A" w:rsidRDefault="004F5A8A" w:rsidP="00340D5C">
      <w:pPr>
        <w:pStyle w:val="Listenabsatz"/>
        <w:numPr>
          <w:ilvl w:val="0"/>
          <w:numId w:val="11"/>
        </w:numPr>
        <w:rPr>
          <w:b/>
        </w:rPr>
      </w:pPr>
      <w:r>
        <w:rPr>
          <w:b/>
        </w:rPr>
        <w:t>Cave-</w:t>
      </w:r>
      <w:r w:rsidRPr="004F5A8A">
        <w:rPr>
          <w:b/>
        </w:rPr>
        <w:t>Prefab</w:t>
      </w:r>
      <w:r w:rsidR="006764E8">
        <w:rPr>
          <w:b/>
        </w:rPr>
        <w:fldChar w:fldCharType="begin"/>
      </w:r>
      <w:r w:rsidR="006764E8">
        <w:instrText xml:space="preserve"> XE "</w:instrText>
      </w:r>
      <w:r w:rsidR="006764E8" w:rsidRPr="005F7184">
        <w:instrText>Prefab</w:instrText>
      </w:r>
      <w:r w:rsidR="006764E8">
        <w:instrText xml:space="preserve">" </w:instrText>
      </w:r>
      <w:r w:rsidR="006764E8">
        <w:rPr>
          <w:b/>
        </w:rPr>
        <w:fldChar w:fldCharType="end"/>
      </w:r>
    </w:p>
    <w:p w14:paraId="0137D8D0" w14:textId="6C6473B3" w:rsidR="004F5A8A" w:rsidRDefault="004F5A8A" w:rsidP="009932E9">
      <w:pPr>
        <w:pStyle w:val="Listenabsatz"/>
        <w:ind w:left="360"/>
        <w:jc w:val="both"/>
      </w:pPr>
      <w:r>
        <w:t>In einem zweiten Schritt gilt es, das Cave-Prefab</w:t>
      </w:r>
      <w:r w:rsidR="006764E8">
        <w:fldChar w:fldCharType="begin"/>
      </w:r>
      <w:r w:rsidR="006764E8">
        <w:instrText xml:space="preserve"> XE "</w:instrText>
      </w:r>
      <w:r w:rsidR="006764E8" w:rsidRPr="005F7184">
        <w:instrText>Prefab</w:instrText>
      </w:r>
      <w:r w:rsidR="006764E8">
        <w:instrText xml:space="preserve">" </w:instrText>
      </w:r>
      <w:r w:rsidR="006764E8">
        <w:fldChar w:fldCharType="end"/>
      </w:r>
      <w:r>
        <w:t>, welches sich direkt im Verzeichnis „Cave“ befindet, an einer beliebigen Stelle in der Szene zu platzieren.</w:t>
      </w:r>
    </w:p>
    <w:p w14:paraId="4B8E36F8" w14:textId="77777777" w:rsidR="00EF51A8" w:rsidRDefault="00EF51A8" w:rsidP="009932E9">
      <w:pPr>
        <w:pStyle w:val="Listenabsatz"/>
        <w:ind w:left="360"/>
        <w:jc w:val="both"/>
      </w:pPr>
    </w:p>
    <w:p w14:paraId="54F6B148" w14:textId="77777777" w:rsidR="00EF51A8" w:rsidRDefault="00EF51A8" w:rsidP="00AC21F5">
      <w:pPr>
        <w:pStyle w:val="Listenabsatz"/>
        <w:keepNext/>
        <w:ind w:left="360"/>
        <w:jc w:val="center"/>
      </w:pPr>
      <w:r>
        <w:rPr>
          <w:noProof/>
          <w:lang w:val="en-US"/>
        </w:rPr>
        <w:lastRenderedPageBreak/>
        <w:drawing>
          <wp:inline distT="0" distB="0" distL="0" distR="0" wp14:anchorId="07D40439" wp14:editId="63B41BB1">
            <wp:extent cx="3600000" cy="4717773"/>
            <wp:effectExtent l="0" t="0" r="635" b="6985"/>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UnityPluginAddCavePrefab.png"/>
                    <pic:cNvPicPr/>
                  </pic:nvPicPr>
                  <pic:blipFill>
                    <a:blip r:embed="rId75">
                      <a:extLst>
                        <a:ext uri="{28A0092B-C50C-407E-A947-70E740481C1C}">
                          <a14:useLocalDpi xmlns:a14="http://schemas.microsoft.com/office/drawing/2010/main" val="0"/>
                        </a:ext>
                      </a:extLst>
                    </a:blip>
                    <a:stretch>
                      <a:fillRect/>
                    </a:stretch>
                  </pic:blipFill>
                  <pic:spPr>
                    <a:xfrm>
                      <a:off x="0" y="0"/>
                      <a:ext cx="3600000" cy="4717773"/>
                    </a:xfrm>
                    <a:prstGeom prst="rect">
                      <a:avLst/>
                    </a:prstGeom>
                  </pic:spPr>
                </pic:pic>
              </a:graphicData>
            </a:graphic>
          </wp:inline>
        </w:drawing>
      </w:r>
    </w:p>
    <w:p w14:paraId="29DFB63D" w14:textId="4B403A00" w:rsidR="00EF51A8" w:rsidRDefault="00EF51A8" w:rsidP="00AC21F5">
      <w:pPr>
        <w:pStyle w:val="Beschriftung"/>
        <w:ind w:left="360"/>
        <w:jc w:val="center"/>
      </w:pPr>
      <w:bookmarkStart w:id="119" w:name="_Toc440896323"/>
      <w:r>
        <w:t xml:space="preserve">Abbildung </w:t>
      </w:r>
      <w:r w:rsidR="00F00876">
        <w:fldChar w:fldCharType="begin"/>
      </w:r>
      <w:r w:rsidR="00F00876">
        <w:instrText xml:space="preserve"> SEQ Abbildung \* ARABIC </w:instrText>
      </w:r>
      <w:r w:rsidR="00F00876">
        <w:fldChar w:fldCharType="separate"/>
      </w:r>
      <w:r w:rsidR="00462315">
        <w:rPr>
          <w:noProof/>
        </w:rPr>
        <w:t>43</w:t>
      </w:r>
      <w:r w:rsidR="00F00876">
        <w:rPr>
          <w:noProof/>
        </w:rPr>
        <w:fldChar w:fldCharType="end"/>
      </w:r>
      <w:r w:rsidR="002E1404">
        <w:t xml:space="preserve">: Hinzufügen Cave </w:t>
      </w:r>
      <w:r>
        <w:t>Prefab</w:t>
      </w:r>
      <w:bookmarkEnd w:id="119"/>
      <w:r w:rsidR="006764E8">
        <w:fldChar w:fldCharType="begin"/>
      </w:r>
      <w:r w:rsidR="006764E8">
        <w:instrText xml:space="preserve"> XE "</w:instrText>
      </w:r>
      <w:r w:rsidR="006764E8" w:rsidRPr="005F7184">
        <w:instrText>Prefab</w:instrText>
      </w:r>
      <w:r w:rsidR="006764E8">
        <w:instrText xml:space="preserve">" </w:instrText>
      </w:r>
      <w:r w:rsidR="006764E8">
        <w:fldChar w:fldCharType="end"/>
      </w:r>
    </w:p>
    <w:p w14:paraId="7953384F" w14:textId="77777777" w:rsidR="0032207C" w:rsidRDefault="0032207C" w:rsidP="004F5A8A">
      <w:pPr>
        <w:pStyle w:val="Listenabsatz"/>
        <w:ind w:left="360"/>
      </w:pPr>
    </w:p>
    <w:p w14:paraId="44C4DAAA" w14:textId="5193F876" w:rsidR="0032207C" w:rsidRPr="0032207C" w:rsidRDefault="00051941" w:rsidP="00340D5C">
      <w:pPr>
        <w:pStyle w:val="Listenabsatz"/>
        <w:numPr>
          <w:ilvl w:val="0"/>
          <w:numId w:val="11"/>
        </w:numPr>
        <w:rPr>
          <w:b/>
        </w:rPr>
      </w:pPr>
      <w:r>
        <w:rPr>
          <w:b/>
        </w:rPr>
        <w:t>API</w:t>
      </w:r>
      <w:r w:rsidR="006764E8">
        <w:rPr>
          <w:b/>
        </w:rPr>
        <w:fldChar w:fldCharType="begin"/>
      </w:r>
      <w:r w:rsidR="006764E8">
        <w:instrText xml:space="preserve"> XE "</w:instrText>
      </w:r>
      <w:r w:rsidR="006764E8" w:rsidRPr="007F1E15">
        <w:instrText>API</w:instrText>
      </w:r>
      <w:r w:rsidR="006764E8">
        <w:instrText xml:space="preserve">" </w:instrText>
      </w:r>
      <w:r w:rsidR="006764E8">
        <w:rPr>
          <w:b/>
        </w:rPr>
        <w:fldChar w:fldCharType="end"/>
      </w:r>
      <w:r>
        <w:rPr>
          <w:b/>
        </w:rPr>
        <w:t xml:space="preserve"> Kompatibilitätslevel</w:t>
      </w:r>
    </w:p>
    <w:p w14:paraId="3A65C6BD" w14:textId="37D56575" w:rsidR="00051941" w:rsidRDefault="00051941" w:rsidP="009932E9">
      <w:pPr>
        <w:pStyle w:val="Listenabsatz"/>
        <w:ind w:left="360"/>
        <w:jc w:val="both"/>
      </w:pPr>
      <w:r>
        <w:t>Weil das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2E1404">
        <w:t xml:space="preserve"> </w:t>
      </w:r>
      <w:r>
        <w:t>Plugin sich weiterer DLLs bedient, muss bei den Player-Settings das „Api Compatibility Level“ auf „.NET 2.0“ (ohne Subset) gesetzt werden. Damit wird die Verwendung externer DLLs ermöglicht.</w:t>
      </w:r>
    </w:p>
    <w:p w14:paraId="4A12D06F" w14:textId="77777777" w:rsidR="00051941" w:rsidRDefault="00051941" w:rsidP="009932E9">
      <w:pPr>
        <w:pStyle w:val="Listenabsatz"/>
        <w:ind w:left="360"/>
        <w:jc w:val="both"/>
      </w:pPr>
    </w:p>
    <w:p w14:paraId="17DA5297" w14:textId="77777777" w:rsidR="00051941" w:rsidRDefault="00051941" w:rsidP="00051941">
      <w:pPr>
        <w:pStyle w:val="Listenabsatz"/>
        <w:keepNext/>
        <w:ind w:left="360"/>
        <w:jc w:val="center"/>
      </w:pPr>
      <w:r>
        <w:rPr>
          <w:noProof/>
          <w:lang w:val="en-US"/>
        </w:rPr>
        <w:lastRenderedPageBreak/>
        <w:drawing>
          <wp:inline distT="0" distB="0" distL="0" distR="0" wp14:anchorId="007494DB" wp14:editId="47857D40">
            <wp:extent cx="3600000" cy="4640400"/>
            <wp:effectExtent l="0" t="0" r="635" b="8255"/>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UnityPlugin_ApiCompatibilityLevel.png"/>
                    <pic:cNvPicPr/>
                  </pic:nvPicPr>
                  <pic:blipFill>
                    <a:blip r:embed="rId76">
                      <a:extLst>
                        <a:ext uri="{28A0092B-C50C-407E-A947-70E740481C1C}">
                          <a14:useLocalDpi xmlns:a14="http://schemas.microsoft.com/office/drawing/2010/main" val="0"/>
                        </a:ext>
                      </a:extLst>
                    </a:blip>
                    <a:stretch>
                      <a:fillRect/>
                    </a:stretch>
                  </pic:blipFill>
                  <pic:spPr>
                    <a:xfrm>
                      <a:off x="0" y="0"/>
                      <a:ext cx="3600000" cy="4640400"/>
                    </a:xfrm>
                    <a:prstGeom prst="rect">
                      <a:avLst/>
                    </a:prstGeom>
                  </pic:spPr>
                </pic:pic>
              </a:graphicData>
            </a:graphic>
          </wp:inline>
        </w:drawing>
      </w:r>
    </w:p>
    <w:p w14:paraId="6CBEC5A8" w14:textId="7A30958B" w:rsidR="00051941" w:rsidRPr="00363599" w:rsidRDefault="00051941" w:rsidP="00051941">
      <w:pPr>
        <w:pStyle w:val="Beschriftung"/>
        <w:jc w:val="center"/>
        <w:rPr>
          <w:lang w:val="en-US"/>
        </w:rPr>
      </w:pPr>
      <w:bookmarkStart w:id="120" w:name="_Toc440896324"/>
      <w:r w:rsidRPr="00363599">
        <w:rPr>
          <w:lang w:val="en-US"/>
        </w:rPr>
        <w:t xml:space="preserve">Abbildung </w:t>
      </w:r>
      <w:r w:rsidR="00CB1DDA">
        <w:fldChar w:fldCharType="begin"/>
      </w:r>
      <w:r w:rsidR="00CB1DDA" w:rsidRPr="00363599">
        <w:rPr>
          <w:lang w:val="en-US"/>
        </w:rPr>
        <w:instrText xml:space="preserve"> SEQ Abbildung \* ARABIC </w:instrText>
      </w:r>
      <w:r w:rsidR="00CB1DDA">
        <w:fldChar w:fldCharType="separate"/>
      </w:r>
      <w:r w:rsidR="00462315">
        <w:rPr>
          <w:noProof/>
          <w:lang w:val="en-US"/>
        </w:rPr>
        <w:t>44</w:t>
      </w:r>
      <w:r w:rsidR="00CB1DDA">
        <w:rPr>
          <w:noProof/>
        </w:rPr>
        <w:fldChar w:fldCharType="end"/>
      </w:r>
      <w:r w:rsidRPr="00363599">
        <w:rPr>
          <w:lang w:val="en-US"/>
        </w:rPr>
        <w:t>: Player Settings, Api Compatibility Level</w:t>
      </w:r>
      <w:bookmarkEnd w:id="120"/>
    </w:p>
    <w:p w14:paraId="45AF07CF" w14:textId="27089847" w:rsidR="003F79C3" w:rsidRDefault="003F79C3" w:rsidP="00340D5C">
      <w:pPr>
        <w:pStyle w:val="Listenabsatz"/>
        <w:numPr>
          <w:ilvl w:val="0"/>
          <w:numId w:val="11"/>
        </w:numPr>
        <w:rPr>
          <w:b/>
        </w:rPr>
      </w:pPr>
      <w:r>
        <w:rPr>
          <w:b/>
        </w:rPr>
        <w:t>Plattform Einstellungen</w:t>
      </w:r>
    </w:p>
    <w:p w14:paraId="0FC6A3E1" w14:textId="7D9DB5FB" w:rsidR="003F79C3" w:rsidRDefault="003F79C3" w:rsidP="003F79C3">
      <w:pPr>
        <w:pStyle w:val="Listenabsatz"/>
        <w:ind w:left="360"/>
        <w:jc w:val="both"/>
      </w:pPr>
      <w:r>
        <w:t>Um sicherzustellen, dass die zusätzlichen DLLs für die Zielplattform exportiert werden, im Projekt zu den DLLs navigieren (Cave -&gt; Libraries) und bei allen DLLs die entsprechenden Häkchen setzen.</w:t>
      </w:r>
    </w:p>
    <w:p w14:paraId="265B61AF" w14:textId="77777777" w:rsidR="003F79C3" w:rsidRDefault="003F79C3" w:rsidP="003F79C3">
      <w:pPr>
        <w:pStyle w:val="Listenabsatz"/>
        <w:ind w:left="360"/>
        <w:jc w:val="both"/>
      </w:pPr>
    </w:p>
    <w:p w14:paraId="1DF7624E" w14:textId="77777777" w:rsidR="003F79C3" w:rsidRDefault="003F79C3" w:rsidP="003F79C3">
      <w:pPr>
        <w:pStyle w:val="Listenabsatz"/>
        <w:keepNext/>
        <w:ind w:left="360"/>
        <w:jc w:val="center"/>
      </w:pPr>
      <w:r>
        <w:rPr>
          <w:noProof/>
          <w:lang w:val="en-US"/>
        </w:rPr>
        <w:drawing>
          <wp:inline distT="0" distB="0" distL="0" distR="0" wp14:anchorId="20B786F6" wp14:editId="3C180BC9">
            <wp:extent cx="3600000" cy="1810800"/>
            <wp:effectExtent l="0" t="0" r="635" b="0"/>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latformSettingsLibraryExport.png"/>
                    <pic:cNvPicPr/>
                  </pic:nvPicPr>
                  <pic:blipFill>
                    <a:blip r:embed="rId77">
                      <a:extLst>
                        <a:ext uri="{28A0092B-C50C-407E-A947-70E740481C1C}">
                          <a14:useLocalDpi xmlns:a14="http://schemas.microsoft.com/office/drawing/2010/main" val="0"/>
                        </a:ext>
                      </a:extLst>
                    </a:blip>
                    <a:stretch>
                      <a:fillRect/>
                    </a:stretch>
                  </pic:blipFill>
                  <pic:spPr>
                    <a:xfrm>
                      <a:off x="0" y="0"/>
                      <a:ext cx="3600000" cy="1810800"/>
                    </a:xfrm>
                    <a:prstGeom prst="rect">
                      <a:avLst/>
                    </a:prstGeom>
                  </pic:spPr>
                </pic:pic>
              </a:graphicData>
            </a:graphic>
          </wp:inline>
        </w:drawing>
      </w:r>
    </w:p>
    <w:p w14:paraId="72D094E9" w14:textId="16F72674" w:rsidR="003F79C3" w:rsidRPr="001D4264" w:rsidRDefault="003F79C3" w:rsidP="001D4264">
      <w:pPr>
        <w:pStyle w:val="Beschriftung"/>
        <w:jc w:val="center"/>
      </w:pPr>
      <w:bookmarkStart w:id="121" w:name="_Toc440896325"/>
      <w:r>
        <w:t xml:space="preserve">Abbildung </w:t>
      </w:r>
      <w:r w:rsidR="00F00876">
        <w:fldChar w:fldCharType="begin"/>
      </w:r>
      <w:r w:rsidR="00F00876">
        <w:instrText xml:space="preserve"> </w:instrText>
      </w:r>
      <w:r w:rsidR="00F00876">
        <w:instrText xml:space="preserve">SEQ Abbildung \* ARABIC </w:instrText>
      </w:r>
      <w:r w:rsidR="00F00876">
        <w:fldChar w:fldCharType="separate"/>
      </w:r>
      <w:r w:rsidR="00462315">
        <w:rPr>
          <w:noProof/>
        </w:rPr>
        <w:t>45</w:t>
      </w:r>
      <w:r w:rsidR="00F00876">
        <w:rPr>
          <w:noProof/>
        </w:rPr>
        <w:fldChar w:fldCharType="end"/>
      </w:r>
      <w:r>
        <w:t>: Platform Settings</w:t>
      </w:r>
      <w:bookmarkEnd w:id="121"/>
    </w:p>
    <w:p w14:paraId="543853DC" w14:textId="77777777" w:rsidR="00051941" w:rsidRPr="0032207C" w:rsidRDefault="00051941" w:rsidP="00340D5C">
      <w:pPr>
        <w:pStyle w:val="Listenabsatz"/>
        <w:numPr>
          <w:ilvl w:val="0"/>
          <w:numId w:val="11"/>
        </w:numPr>
        <w:rPr>
          <w:b/>
        </w:rPr>
      </w:pPr>
      <w:r w:rsidRPr="0032207C">
        <w:rPr>
          <w:b/>
        </w:rPr>
        <w:t>Einsatzbereit</w:t>
      </w:r>
    </w:p>
    <w:p w14:paraId="408A0FB5" w14:textId="710531F0" w:rsidR="007B162D" w:rsidRDefault="00051941" w:rsidP="00051941">
      <w:pPr>
        <w:pStyle w:val="Listenabsatz"/>
        <w:ind w:left="360"/>
        <w:jc w:val="both"/>
      </w:pPr>
      <w:r>
        <w:t xml:space="preserve">Nach diesen einfachen Schritten wurde das Plugin erfolgreich in die Applikation eingebettet und kann verwendet werden. </w:t>
      </w:r>
    </w:p>
    <w:p w14:paraId="7E060C1E" w14:textId="77777777" w:rsidR="001D4264" w:rsidRDefault="001D4264" w:rsidP="00051941">
      <w:pPr>
        <w:pStyle w:val="Listenabsatz"/>
        <w:ind w:left="360"/>
        <w:jc w:val="both"/>
      </w:pPr>
    </w:p>
    <w:p w14:paraId="29EEDDBF" w14:textId="6DDD95F2" w:rsidR="007B162D" w:rsidRDefault="009F1E60" w:rsidP="0005618D">
      <w:pPr>
        <w:pStyle w:val="berschrift3"/>
      </w:pPr>
      <w:bookmarkStart w:id="122" w:name="_Toc440917289"/>
      <w:r>
        <w:lastRenderedPageBreak/>
        <w:t>Troubleshooting</w:t>
      </w:r>
      <w:bookmarkEnd w:id="122"/>
    </w:p>
    <w:p w14:paraId="4C58D2F3" w14:textId="77777777" w:rsidR="008C7A8A" w:rsidRPr="008C7A8A" w:rsidRDefault="008C7A8A" w:rsidP="008C7A8A"/>
    <w:p w14:paraId="5BB58FF1" w14:textId="77777777" w:rsidR="001D4264" w:rsidRPr="001D4264" w:rsidRDefault="00320A7E" w:rsidP="00340D5C">
      <w:pPr>
        <w:pStyle w:val="Listenabsatz"/>
        <w:numPr>
          <w:ilvl w:val="0"/>
          <w:numId w:val="12"/>
        </w:numPr>
        <w:jc w:val="both"/>
      </w:pPr>
      <w:r w:rsidRPr="001D4264">
        <w:rPr>
          <w:b/>
        </w:rPr>
        <w:t>Fehlende Verlinkung Prefabs</w:t>
      </w:r>
    </w:p>
    <w:p w14:paraId="7E6505D7" w14:textId="5F5FECA3" w:rsidR="007B162D" w:rsidRDefault="00320A7E" w:rsidP="008C7A8A">
      <w:pPr>
        <w:pStyle w:val="Listenabsatz"/>
        <w:ind w:left="360"/>
        <w:jc w:val="both"/>
      </w:pPr>
      <w:r>
        <w:t>E</w:t>
      </w:r>
      <w:r w:rsidR="009F1E60">
        <w:t>s besteht die Möglichkeit, dass die Verbindung zu den Prefabs vom CameraManager, FrustumManager und CameraContainer</w:t>
      </w:r>
      <w:r w:rsidR="0013739C">
        <w:fldChar w:fldCharType="begin"/>
      </w:r>
      <w:r w:rsidR="0013739C">
        <w:instrText xml:space="preserve"> XE "</w:instrText>
      </w:r>
      <w:r w:rsidR="0013739C" w:rsidRPr="000D4738">
        <w:instrText>CameraContainer</w:instrText>
      </w:r>
      <w:r w:rsidR="0013739C">
        <w:instrText xml:space="preserve">" </w:instrText>
      </w:r>
      <w:r w:rsidR="0013739C">
        <w:fldChar w:fldCharType="end"/>
      </w:r>
      <w:r w:rsidR="009F1E60">
        <w:t xml:space="preserve"> unter den System Settings beim Kopieren verloren geht. In diesem Fall direkt in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9F1E60">
        <w:t xml:space="preserve"> das entsprechende Prefab</w:t>
      </w:r>
      <w:r w:rsidR="006764E8">
        <w:fldChar w:fldCharType="begin"/>
      </w:r>
      <w:r w:rsidR="006764E8">
        <w:instrText xml:space="preserve"> XE "</w:instrText>
      </w:r>
      <w:r w:rsidR="006764E8" w:rsidRPr="005F7184">
        <w:instrText>Prefab</w:instrText>
      </w:r>
      <w:r w:rsidR="006764E8">
        <w:instrText xml:space="preserve">" </w:instrText>
      </w:r>
      <w:r w:rsidR="006764E8">
        <w:fldChar w:fldCharType="end"/>
      </w:r>
      <w:r w:rsidR="009F1E60">
        <w:t xml:space="preserve"> aus dem Ordner „Cave / Prefabs“ an das dafür vorgesehene Property hängen.</w:t>
      </w:r>
    </w:p>
    <w:p w14:paraId="62B08BFD" w14:textId="77777777" w:rsidR="00320A7E" w:rsidRDefault="00320A7E" w:rsidP="00320A7E">
      <w:pPr>
        <w:ind w:left="360"/>
        <w:jc w:val="both"/>
      </w:pPr>
    </w:p>
    <w:p w14:paraId="10D94E1E" w14:textId="77777777" w:rsidR="00320A7E" w:rsidRDefault="00320A7E" w:rsidP="003863CB">
      <w:pPr>
        <w:keepNext/>
        <w:ind w:left="360"/>
        <w:jc w:val="center"/>
      </w:pPr>
      <w:r>
        <w:rPr>
          <w:noProof/>
          <w:lang w:val="en-US"/>
        </w:rPr>
        <w:drawing>
          <wp:inline distT="0" distB="0" distL="0" distR="0" wp14:anchorId="5CC910B4" wp14:editId="6722DC69">
            <wp:extent cx="5040000" cy="1501200"/>
            <wp:effectExtent l="0" t="0" r="8255" b="3810"/>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UnityPlugin_TroubleshootingMissingPrefabs.png"/>
                    <pic:cNvPicPr/>
                  </pic:nvPicPr>
                  <pic:blipFill>
                    <a:blip r:embed="rId78">
                      <a:extLst>
                        <a:ext uri="{28A0092B-C50C-407E-A947-70E740481C1C}">
                          <a14:useLocalDpi xmlns:a14="http://schemas.microsoft.com/office/drawing/2010/main" val="0"/>
                        </a:ext>
                      </a:extLst>
                    </a:blip>
                    <a:stretch>
                      <a:fillRect/>
                    </a:stretch>
                  </pic:blipFill>
                  <pic:spPr>
                    <a:xfrm>
                      <a:off x="0" y="0"/>
                      <a:ext cx="5040000" cy="1501200"/>
                    </a:xfrm>
                    <a:prstGeom prst="rect">
                      <a:avLst/>
                    </a:prstGeom>
                  </pic:spPr>
                </pic:pic>
              </a:graphicData>
            </a:graphic>
          </wp:inline>
        </w:drawing>
      </w:r>
    </w:p>
    <w:p w14:paraId="114E98A5" w14:textId="703DD012" w:rsidR="00320A7E" w:rsidRDefault="00320A7E" w:rsidP="00D30EE7">
      <w:pPr>
        <w:pStyle w:val="Beschriftung"/>
        <w:ind w:left="360"/>
        <w:jc w:val="center"/>
      </w:pPr>
      <w:bookmarkStart w:id="123" w:name="_Toc440896326"/>
      <w:r>
        <w:t xml:space="preserve">Abbildung </w:t>
      </w:r>
      <w:r w:rsidR="00F00876">
        <w:fldChar w:fldCharType="begin"/>
      </w:r>
      <w:r w:rsidR="00F00876">
        <w:instrText xml:space="preserve"> SEQ Abbildung \* ARABIC </w:instrText>
      </w:r>
      <w:r w:rsidR="00F00876">
        <w:fldChar w:fldCharType="separate"/>
      </w:r>
      <w:r w:rsidR="00462315">
        <w:rPr>
          <w:noProof/>
        </w:rPr>
        <w:t>46</w:t>
      </w:r>
      <w:r w:rsidR="00F00876">
        <w:rPr>
          <w:noProof/>
        </w:rPr>
        <w:fldChar w:fldCharType="end"/>
      </w:r>
      <w:r>
        <w:t>: Zuweisung Prefabs</w:t>
      </w:r>
      <w:bookmarkEnd w:id="123"/>
    </w:p>
    <w:p w14:paraId="0F42A472" w14:textId="6D8A0C4E" w:rsidR="00320A7E" w:rsidRPr="00320A7E" w:rsidRDefault="00320A7E" w:rsidP="00340D5C">
      <w:pPr>
        <w:pStyle w:val="Listenabsatz"/>
        <w:numPr>
          <w:ilvl w:val="0"/>
          <w:numId w:val="12"/>
        </w:numPr>
        <w:jc w:val="both"/>
        <w:rPr>
          <w:b/>
        </w:rPr>
      </w:pPr>
      <w:r w:rsidRPr="00320A7E">
        <w:rPr>
          <w:b/>
        </w:rPr>
        <w:t>Falsche Architektur</w:t>
      </w:r>
    </w:p>
    <w:p w14:paraId="0AAB6D3A" w14:textId="3A3BE1F0" w:rsidR="00320A7E" w:rsidRDefault="00320A7E" w:rsidP="00320A7E">
      <w:pPr>
        <w:ind w:left="360"/>
        <w:jc w:val="both"/>
      </w:pPr>
      <w:r>
        <w:t>Falls beim Exportieren Fehler auftreten sollten, muss die Architektur möglicherweise auf 64bit angepasst werden.</w:t>
      </w:r>
    </w:p>
    <w:p w14:paraId="662F28C4" w14:textId="77777777" w:rsidR="00320A7E" w:rsidRDefault="00320A7E" w:rsidP="00320A7E">
      <w:pPr>
        <w:ind w:left="360"/>
        <w:jc w:val="both"/>
      </w:pPr>
    </w:p>
    <w:p w14:paraId="0B301D3F" w14:textId="77777777" w:rsidR="00320A7E" w:rsidRDefault="00320A7E" w:rsidP="00320A7E">
      <w:pPr>
        <w:keepNext/>
        <w:ind w:left="360"/>
        <w:jc w:val="center"/>
      </w:pPr>
      <w:r>
        <w:rPr>
          <w:noProof/>
          <w:lang w:val="en-US"/>
        </w:rPr>
        <w:drawing>
          <wp:inline distT="0" distB="0" distL="0" distR="0" wp14:anchorId="3B1597B1" wp14:editId="5430799B">
            <wp:extent cx="3600000" cy="3938400"/>
            <wp:effectExtent l="0" t="0" r="635" b="5080"/>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UnityPluginExport64bit.png"/>
                    <pic:cNvPicPr/>
                  </pic:nvPicPr>
                  <pic:blipFill>
                    <a:blip r:embed="rId79">
                      <a:extLst>
                        <a:ext uri="{28A0092B-C50C-407E-A947-70E740481C1C}">
                          <a14:useLocalDpi xmlns:a14="http://schemas.microsoft.com/office/drawing/2010/main" val="0"/>
                        </a:ext>
                      </a:extLst>
                    </a:blip>
                    <a:stretch>
                      <a:fillRect/>
                    </a:stretch>
                  </pic:blipFill>
                  <pic:spPr>
                    <a:xfrm>
                      <a:off x="0" y="0"/>
                      <a:ext cx="3600000" cy="3938400"/>
                    </a:xfrm>
                    <a:prstGeom prst="rect">
                      <a:avLst/>
                    </a:prstGeom>
                  </pic:spPr>
                </pic:pic>
              </a:graphicData>
            </a:graphic>
          </wp:inline>
        </w:drawing>
      </w:r>
    </w:p>
    <w:p w14:paraId="2657875C" w14:textId="7EAA8BDA" w:rsidR="00320A7E" w:rsidRDefault="00320A7E" w:rsidP="00320A7E">
      <w:pPr>
        <w:pStyle w:val="Beschriftung"/>
        <w:jc w:val="center"/>
      </w:pPr>
      <w:bookmarkStart w:id="124" w:name="_Toc440896327"/>
      <w:r>
        <w:t xml:space="preserve">Abbildung </w:t>
      </w:r>
      <w:r w:rsidR="00F00876">
        <w:fldChar w:fldCharType="begin"/>
      </w:r>
      <w:r w:rsidR="00F00876">
        <w:instrText xml:space="preserve"> SEQ Abbildung \* ARABIC </w:instrText>
      </w:r>
      <w:r w:rsidR="00F00876">
        <w:fldChar w:fldCharType="separate"/>
      </w:r>
      <w:r w:rsidR="00462315">
        <w:rPr>
          <w:noProof/>
        </w:rPr>
        <w:t>47</w:t>
      </w:r>
      <w:r w:rsidR="00F00876">
        <w:rPr>
          <w:noProof/>
        </w:rPr>
        <w:fldChar w:fldCharType="end"/>
      </w:r>
      <w:r>
        <w:t>: Export 64bit</w:t>
      </w:r>
      <w:bookmarkEnd w:id="124"/>
    </w:p>
    <w:p w14:paraId="60BD2B40" w14:textId="2A30A33E" w:rsidR="00F73E54" w:rsidRDefault="00C243F0" w:rsidP="0005618D">
      <w:pPr>
        <w:pStyle w:val="berschrift3"/>
      </w:pPr>
      <w:bookmarkStart w:id="125" w:name="_Toc440917290"/>
      <w:r>
        <w:t>Performance Verbesserungen</w:t>
      </w:r>
      <w:bookmarkEnd w:id="125"/>
    </w:p>
    <w:p w14:paraId="26F34D21" w14:textId="713C7188" w:rsidR="00C243F0" w:rsidRDefault="00C243F0" w:rsidP="00C243F0">
      <w:pPr>
        <w:jc w:val="both"/>
      </w:pPr>
      <w:r>
        <w:t>Um eine möglichst gute Performance zu erreichen, wurde bereits während der Entwicklung darauf geachtet, Scripts nicht unnötig auszuführen. Dennoch wurde zum Schluss der Code nochmals analysiert und geprüft, wo Verbesserungen durchgeführt werden können.</w:t>
      </w:r>
    </w:p>
    <w:p w14:paraId="1D5455B7" w14:textId="77777777" w:rsidR="00617D88" w:rsidRDefault="00617D88" w:rsidP="00C243F0">
      <w:pPr>
        <w:jc w:val="both"/>
      </w:pPr>
    </w:p>
    <w:p w14:paraId="47691FD4" w14:textId="53493245" w:rsidR="00617D88" w:rsidRDefault="00617D88" w:rsidP="00C243F0">
      <w:pPr>
        <w:jc w:val="both"/>
      </w:pPr>
      <w:r>
        <w:lastRenderedPageBreak/>
        <w:t>Im folgenden Profiling-Screenshot ist deutlich zu sehen, dass fast sämtliche Ressourcen nur noch für die Berechnung der Kameras verwendet werden. Alle anderen Aufgaben sind weitgehend optimiert und haben keinen markanten Einfluss auf den Spielfluss. Das</w:t>
      </w:r>
      <w:r w:rsidR="00CD796B">
        <w:t xml:space="preserve"> relativ</w:t>
      </w:r>
      <w:r>
        <w:t xml:space="preserve"> kostspielige Rendering aller Kameras lässt sich nicht umgehen und ist ein wichtiger Bestandteil des Plugins.</w:t>
      </w:r>
    </w:p>
    <w:p w14:paraId="796A7EBC" w14:textId="77777777" w:rsidR="00617D88" w:rsidRDefault="00617D88" w:rsidP="00C243F0">
      <w:pPr>
        <w:jc w:val="both"/>
      </w:pPr>
    </w:p>
    <w:p w14:paraId="5FF09301" w14:textId="77777777" w:rsidR="006A6DDF" w:rsidRDefault="006A6DDF" w:rsidP="006A6DDF">
      <w:pPr>
        <w:keepNext/>
        <w:jc w:val="center"/>
      </w:pPr>
      <w:r>
        <w:rPr>
          <w:noProof/>
          <w:lang w:val="en-US"/>
        </w:rPr>
        <w:drawing>
          <wp:inline distT="0" distB="0" distL="0" distR="0" wp14:anchorId="7AC3B235" wp14:editId="401E9035">
            <wp:extent cx="5040000" cy="4816800"/>
            <wp:effectExtent l="0" t="0" r="8255" b="3175"/>
            <wp:docPr id="63" name="Grafi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UnityPluginPerformanceProfiling.png"/>
                    <pic:cNvPicPr/>
                  </pic:nvPicPr>
                  <pic:blipFill>
                    <a:blip r:embed="rId80">
                      <a:extLst>
                        <a:ext uri="{28A0092B-C50C-407E-A947-70E740481C1C}">
                          <a14:useLocalDpi xmlns:a14="http://schemas.microsoft.com/office/drawing/2010/main" val="0"/>
                        </a:ext>
                      </a:extLst>
                    </a:blip>
                    <a:stretch>
                      <a:fillRect/>
                    </a:stretch>
                  </pic:blipFill>
                  <pic:spPr>
                    <a:xfrm>
                      <a:off x="0" y="0"/>
                      <a:ext cx="5040000" cy="4816800"/>
                    </a:xfrm>
                    <a:prstGeom prst="rect">
                      <a:avLst/>
                    </a:prstGeom>
                  </pic:spPr>
                </pic:pic>
              </a:graphicData>
            </a:graphic>
          </wp:inline>
        </w:drawing>
      </w:r>
    </w:p>
    <w:p w14:paraId="0890E916" w14:textId="289A3D30" w:rsidR="00617D88" w:rsidRDefault="006A6DDF" w:rsidP="006A6DDF">
      <w:pPr>
        <w:pStyle w:val="Beschriftung"/>
        <w:jc w:val="center"/>
      </w:pPr>
      <w:bookmarkStart w:id="126" w:name="_Toc440896328"/>
      <w:r>
        <w:t xml:space="preserve">Abbildung </w:t>
      </w:r>
      <w:r w:rsidR="00F00876">
        <w:fldChar w:fldCharType="begin"/>
      </w:r>
      <w:r w:rsidR="00F00876">
        <w:instrText xml:space="preserve"> SEQ Abbildung \* ARABIC </w:instrText>
      </w:r>
      <w:r w:rsidR="00F00876">
        <w:fldChar w:fldCharType="separate"/>
      </w:r>
      <w:r w:rsidR="00462315">
        <w:rPr>
          <w:noProof/>
        </w:rPr>
        <w:t>48</w:t>
      </w:r>
      <w:r w:rsidR="00F00876">
        <w:rPr>
          <w:noProof/>
        </w:rPr>
        <w:fldChar w:fldCharType="end"/>
      </w:r>
      <w:r>
        <w:t>: Performance</w:t>
      </w:r>
      <w:r w:rsidR="00390152">
        <w:t xml:space="preserve"> analysieren mit Unity Profiler</w:t>
      </w:r>
      <w:bookmarkEnd w:id="126"/>
    </w:p>
    <w:p w14:paraId="36DC749B" w14:textId="29329936" w:rsidR="00C243F0" w:rsidRDefault="006A6DDF" w:rsidP="00C243F0">
      <w:pPr>
        <w:jc w:val="both"/>
      </w:pPr>
      <w:r>
        <w:t>Die folgenden Codeänderungen wurden im Zuge der Performanceanalyse durchgeführt.</w:t>
      </w:r>
    </w:p>
    <w:p w14:paraId="6710A65C" w14:textId="77777777" w:rsidR="006A6DDF" w:rsidRDefault="006A6DDF" w:rsidP="00C243F0">
      <w:pPr>
        <w:jc w:val="both"/>
      </w:pPr>
    </w:p>
    <w:p w14:paraId="42721E13" w14:textId="0E928090" w:rsidR="00C243F0" w:rsidRPr="00C243F0" w:rsidRDefault="00C243F0" w:rsidP="00340D5C">
      <w:pPr>
        <w:pStyle w:val="Listenabsatz"/>
        <w:numPr>
          <w:ilvl w:val="0"/>
          <w:numId w:val="12"/>
        </w:numPr>
        <w:jc w:val="both"/>
        <w:rPr>
          <w:b/>
        </w:rPr>
      </w:pPr>
      <w:r w:rsidRPr="00C243F0">
        <w:rPr>
          <w:b/>
        </w:rPr>
        <w:t>Komponenten suchen</w:t>
      </w:r>
    </w:p>
    <w:p w14:paraId="0E642F57" w14:textId="7BBB9824" w:rsidR="00D30EE7" w:rsidRDefault="00C243F0" w:rsidP="009C1B16">
      <w:pPr>
        <w:pStyle w:val="Listenabsatz"/>
        <w:ind w:left="360"/>
        <w:jc w:val="both"/>
      </w:pPr>
      <w:r>
        <w:t>Bei etlichen Modulen bestehen Verbindungen zu anderen Objekten. Es wurde sichergestellt, dass sämtliche Referenzen nicht mehrmals neu geholt werden, sondern alle Verknüpfungen in der Startphase gemacht werden.</w:t>
      </w:r>
    </w:p>
    <w:p w14:paraId="3478C631" w14:textId="77777777" w:rsidR="00D30EE7" w:rsidRDefault="00D30EE7" w:rsidP="00C243F0">
      <w:pPr>
        <w:pStyle w:val="Listenabsatz"/>
        <w:ind w:left="360"/>
        <w:jc w:val="both"/>
      </w:pPr>
    </w:p>
    <w:p w14:paraId="0F1AC8A8" w14:textId="4519FE3C" w:rsidR="00C243F0" w:rsidRPr="00C243F0" w:rsidRDefault="00C243F0" w:rsidP="00340D5C">
      <w:pPr>
        <w:pStyle w:val="Listenabsatz"/>
        <w:numPr>
          <w:ilvl w:val="0"/>
          <w:numId w:val="12"/>
        </w:numPr>
        <w:jc w:val="both"/>
        <w:rPr>
          <w:b/>
        </w:rPr>
      </w:pPr>
      <w:r w:rsidRPr="00C243F0">
        <w:rPr>
          <w:b/>
        </w:rPr>
        <w:t>Deaktivieren</w:t>
      </w:r>
      <w:r>
        <w:rPr>
          <w:b/>
        </w:rPr>
        <w:t xml:space="preserve"> Rendering</w:t>
      </w:r>
      <w:r w:rsidRPr="00C243F0">
        <w:rPr>
          <w:b/>
        </w:rPr>
        <w:t xml:space="preserve"> Hauptkamera</w:t>
      </w:r>
      <w:r w:rsidR="006764E8">
        <w:rPr>
          <w:b/>
        </w:rPr>
        <w:fldChar w:fldCharType="begin"/>
      </w:r>
      <w:r w:rsidR="006764E8">
        <w:instrText xml:space="preserve"> XE "</w:instrText>
      </w:r>
      <w:r w:rsidR="006764E8" w:rsidRPr="00FA4F71">
        <w:instrText>Hauptkamera</w:instrText>
      </w:r>
      <w:r w:rsidR="006764E8">
        <w:instrText xml:space="preserve">" </w:instrText>
      </w:r>
      <w:r w:rsidR="006764E8">
        <w:rPr>
          <w:b/>
        </w:rPr>
        <w:fldChar w:fldCharType="end"/>
      </w:r>
    </w:p>
    <w:p w14:paraId="2088558A" w14:textId="76947C58" w:rsidR="00C243F0" w:rsidRDefault="00C243F0" w:rsidP="00C243F0">
      <w:pPr>
        <w:pStyle w:val="Listenabsatz"/>
        <w:ind w:left="360"/>
        <w:jc w:val="both"/>
      </w:pPr>
      <w:r>
        <w:t>Weil das Plugin eigene Kameras erstellt und die Darstellung der ursprünglichen Kamera obsolet macht, indem die neuen Viewports den alten Viewport</w:t>
      </w:r>
      <w:r w:rsidR="006764E8">
        <w:fldChar w:fldCharType="begin"/>
      </w:r>
      <w:r w:rsidR="006764E8">
        <w:instrText xml:space="preserve"> XE "</w:instrText>
      </w:r>
      <w:r w:rsidR="006764E8" w:rsidRPr="000661C6">
        <w:instrText>Viewport</w:instrText>
      </w:r>
      <w:r w:rsidR="006764E8">
        <w:instrText xml:space="preserve">" </w:instrText>
      </w:r>
      <w:r w:rsidR="006764E8">
        <w:fldChar w:fldCharType="end"/>
      </w:r>
      <w:r>
        <w:t xml:space="preserve"> verdecken, wird das Rendering dieser Kamera nach der Konfigurationsphase deaktiviert.</w:t>
      </w:r>
    </w:p>
    <w:p w14:paraId="75D39F51" w14:textId="77777777" w:rsidR="00C243F0" w:rsidRDefault="00C243F0" w:rsidP="00C243F0">
      <w:pPr>
        <w:pStyle w:val="Listenabsatz"/>
        <w:ind w:left="360"/>
        <w:jc w:val="both"/>
      </w:pPr>
    </w:p>
    <w:p w14:paraId="5293DE16" w14:textId="7900369E" w:rsidR="00C243F0" w:rsidRPr="00C243F0" w:rsidRDefault="00C243F0" w:rsidP="00340D5C">
      <w:pPr>
        <w:pStyle w:val="Listenabsatz"/>
        <w:numPr>
          <w:ilvl w:val="0"/>
          <w:numId w:val="12"/>
        </w:numPr>
        <w:jc w:val="both"/>
        <w:rPr>
          <w:b/>
        </w:rPr>
      </w:pPr>
      <w:r w:rsidRPr="00C243F0">
        <w:rPr>
          <w:b/>
        </w:rPr>
        <w:t>UI-Kameras orthografische Projektion</w:t>
      </w:r>
    </w:p>
    <w:p w14:paraId="0DBBCEFB" w14:textId="22BD3DA3" w:rsidR="00C243F0" w:rsidRDefault="00C243F0" w:rsidP="00C243F0">
      <w:pPr>
        <w:pStyle w:val="Listenabsatz"/>
        <w:ind w:left="360"/>
        <w:jc w:val="both"/>
      </w:pPr>
      <w:r>
        <w:t xml:space="preserve">Weil die Berechnung einer orthografischen im Vergleich zu einer perspektivischen Projektion einfacher ist, </w:t>
      </w:r>
      <w:r w:rsidR="00E4325F">
        <w:t>wird die Projektion für alle UI-Kameras auf orthografisch gesetzt. Dies ist möglich, weil die Perspektive keinen Einfluss auf die Darstellung der 2D-UI-Elemente hat.</w:t>
      </w:r>
    </w:p>
    <w:p w14:paraId="50F24EB6" w14:textId="2C009E26" w:rsidR="003349B3" w:rsidRDefault="003349B3">
      <w:pPr>
        <w:spacing w:line="240" w:lineRule="auto"/>
      </w:pPr>
    </w:p>
    <w:p w14:paraId="3348BA10" w14:textId="0FD5AA51" w:rsidR="00E4325F" w:rsidRPr="00E4325F" w:rsidRDefault="00E4325F" w:rsidP="00340D5C">
      <w:pPr>
        <w:pStyle w:val="Listenabsatz"/>
        <w:numPr>
          <w:ilvl w:val="0"/>
          <w:numId w:val="12"/>
        </w:numPr>
        <w:jc w:val="both"/>
        <w:rPr>
          <w:b/>
        </w:rPr>
      </w:pPr>
      <w:r w:rsidRPr="00E4325F">
        <w:rPr>
          <w:b/>
        </w:rPr>
        <w:lastRenderedPageBreak/>
        <w:t>FixedUpdate</w:t>
      </w:r>
      <w:r w:rsidR="003349B3">
        <w:rPr>
          <w:b/>
        </w:rPr>
        <w:fldChar w:fldCharType="begin"/>
      </w:r>
      <w:r w:rsidR="003349B3">
        <w:instrText xml:space="preserve"> XE "</w:instrText>
      </w:r>
      <w:r w:rsidR="003349B3" w:rsidRPr="003E31FC">
        <w:rPr>
          <w:b/>
        </w:rPr>
        <w:instrText>FixedUpdate</w:instrText>
      </w:r>
      <w:r w:rsidR="003349B3">
        <w:instrText xml:space="preserve">" </w:instrText>
      </w:r>
      <w:r w:rsidR="003349B3">
        <w:rPr>
          <w:b/>
        </w:rPr>
        <w:fldChar w:fldCharType="end"/>
      </w:r>
      <w:r w:rsidR="003349B3">
        <w:rPr>
          <w:rStyle w:val="Funotenzeichen"/>
          <w:b/>
        </w:rPr>
        <w:footnoteReference w:id="27"/>
      </w:r>
      <w:r w:rsidRPr="00E4325F">
        <w:rPr>
          <w:b/>
        </w:rPr>
        <w:t xml:space="preserve"> statt Update</w:t>
      </w:r>
    </w:p>
    <w:p w14:paraId="0816C5F7" w14:textId="6AE1F9F3" w:rsidR="00E4325F" w:rsidRDefault="00E4325F" w:rsidP="00C243F0">
      <w:pPr>
        <w:pStyle w:val="Listenabsatz"/>
        <w:ind w:left="360"/>
        <w:jc w:val="both"/>
      </w:pPr>
      <w:r>
        <w:t>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stellt eine Methode namens FixedUpdate</w:t>
      </w:r>
      <w:r w:rsidR="003349B3">
        <w:fldChar w:fldCharType="begin"/>
      </w:r>
      <w:r w:rsidR="003349B3">
        <w:instrText xml:space="preserve"> XE "</w:instrText>
      </w:r>
      <w:r w:rsidR="003349B3" w:rsidRPr="003E31FC">
        <w:rPr>
          <w:b/>
        </w:rPr>
        <w:instrText>FixedUpdate</w:instrText>
      </w:r>
      <w:r w:rsidR="003349B3">
        <w:instrText xml:space="preserve">" </w:instrText>
      </w:r>
      <w:r w:rsidR="003349B3">
        <w:fldChar w:fldCharType="end"/>
      </w:r>
      <w:r>
        <w:t>() zur Verfügung, die</w:t>
      </w:r>
      <w:r w:rsidR="00DF7212">
        <w:t xml:space="preserve"> im Vergleich zu Update()</w:t>
      </w:r>
      <w:r>
        <w:t xml:space="preserve"> nicht so häufig wie möglich (also bei jedem berechneten Frame) ausgeführt wird, sondern nur zu fix definierten Zeitpunkten. Standardmässig sind das 30 Ausführungen pro Sekunde. Alle Berechnungen vom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 den Eyes</w:t>
      </w:r>
      <w:r w:rsidR="00122805">
        <w:fldChar w:fldCharType="begin"/>
      </w:r>
      <w:r w:rsidR="00122805">
        <w:instrText xml:space="preserve"> XE "</w:instrText>
      </w:r>
      <w:r w:rsidR="00122805" w:rsidRPr="00B220B5">
        <w:instrText>Eyes</w:instrText>
      </w:r>
      <w:r w:rsidR="00122805">
        <w:instrText xml:space="preserve">" </w:instrText>
      </w:r>
      <w:r w:rsidR="00122805">
        <w:fldChar w:fldCharType="end"/>
      </w:r>
      <w:r>
        <w:t xml:space="preserve"> und dem Viewfrustum werden in dieser FixedUpdate-Methode gemacht. Der Unterschied ist für den Benutzer nicht spürbar und es</w:t>
      </w:r>
      <w:r w:rsidR="009C1B16">
        <w:t xml:space="preserve"> lassen sich</w:t>
      </w:r>
      <w:r>
        <w:t xml:space="preserve"> somit etliche Berechnungen </w:t>
      </w:r>
      <w:r w:rsidR="009C1B16">
        <w:t>vermeiden</w:t>
      </w:r>
      <w:r>
        <w:t>.</w:t>
      </w:r>
    </w:p>
    <w:p w14:paraId="70F04A19" w14:textId="77777777" w:rsidR="00E4325F" w:rsidRDefault="00E4325F" w:rsidP="00C243F0">
      <w:pPr>
        <w:pStyle w:val="Listenabsatz"/>
        <w:ind w:left="360"/>
        <w:jc w:val="both"/>
      </w:pPr>
    </w:p>
    <w:p w14:paraId="4D57876F" w14:textId="0E143925" w:rsidR="00E4325F" w:rsidRPr="00E4325F" w:rsidRDefault="00E4325F" w:rsidP="00340D5C">
      <w:pPr>
        <w:pStyle w:val="Listenabsatz"/>
        <w:numPr>
          <w:ilvl w:val="0"/>
          <w:numId w:val="12"/>
        </w:numPr>
        <w:jc w:val="both"/>
        <w:rPr>
          <w:b/>
        </w:rPr>
      </w:pPr>
      <w:r w:rsidRPr="00E4325F">
        <w:rPr>
          <w:b/>
        </w:rPr>
        <w:t>Wand</w:t>
      </w:r>
      <w:r w:rsidR="00122805">
        <w:rPr>
          <w:b/>
        </w:rPr>
        <w:fldChar w:fldCharType="begin"/>
      </w:r>
      <w:r w:rsidR="00122805">
        <w:instrText xml:space="preserve"> XE "</w:instrText>
      </w:r>
      <w:r w:rsidR="00122805" w:rsidRPr="009B3921">
        <w:instrText>Wand</w:instrText>
      </w:r>
      <w:r w:rsidR="00122805">
        <w:instrText xml:space="preserve">" </w:instrText>
      </w:r>
      <w:r w:rsidR="00122805">
        <w:rPr>
          <w:b/>
        </w:rPr>
        <w:fldChar w:fldCharType="end"/>
      </w:r>
      <w:r w:rsidRPr="00E4325F">
        <w:rPr>
          <w:b/>
        </w:rPr>
        <w:t xml:space="preserve"> Raycast</w:t>
      </w:r>
      <w:r w:rsidR="006764E8">
        <w:rPr>
          <w:b/>
        </w:rPr>
        <w:fldChar w:fldCharType="begin"/>
      </w:r>
      <w:r w:rsidR="006764E8">
        <w:instrText xml:space="preserve"> XE "</w:instrText>
      </w:r>
      <w:r w:rsidR="006764E8" w:rsidRPr="004C5348">
        <w:instrText>Raycast</w:instrText>
      </w:r>
      <w:r w:rsidR="006764E8">
        <w:instrText xml:space="preserve">" </w:instrText>
      </w:r>
      <w:r w:rsidR="006764E8">
        <w:rPr>
          <w:b/>
        </w:rPr>
        <w:fldChar w:fldCharType="end"/>
      </w:r>
    </w:p>
    <w:p w14:paraId="31F38BF6" w14:textId="71A223C1" w:rsidR="00E4325F" w:rsidRDefault="00E4325F" w:rsidP="00C243F0">
      <w:pPr>
        <w:pStyle w:val="Listenabsatz"/>
        <w:ind w:left="360"/>
        <w:jc w:val="both"/>
      </w:pPr>
      <w:r>
        <w:t>Der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 xml:space="preserve"> führt in gewissen Zeitabständen Raycasts aus, um den Punkt auf dem virtuellen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 in welche er ausgerichtet ist, zu bestimmen. Die Distanz, wie weit dieser Raycast</w:t>
      </w:r>
      <w:r w:rsidR="006764E8">
        <w:fldChar w:fldCharType="begin"/>
      </w:r>
      <w:r w:rsidR="006764E8">
        <w:instrText xml:space="preserve"> XE "</w:instrText>
      </w:r>
      <w:r w:rsidR="006764E8" w:rsidRPr="004C5348">
        <w:instrText>Raycast</w:instrText>
      </w:r>
      <w:r w:rsidR="006764E8">
        <w:instrText xml:space="preserve">" </w:instrText>
      </w:r>
      <w:r w:rsidR="006764E8">
        <w:fldChar w:fldCharType="end"/>
      </w:r>
      <w:r>
        <w:t xml:space="preserve"> in die virtuelle Welt geschossen werden soll, kann bestimmt werden. Im Falle der CAVE-Schnittpunktsuche ist eine maximale Distanz von den räumlichen Gegebenheiten bereits gegeben und</w:t>
      </w:r>
      <w:r w:rsidR="00E549C1">
        <w:t xml:space="preserve"> muss nur so weit erfolgen</w:t>
      </w:r>
      <w:r>
        <w:t>.</w:t>
      </w:r>
    </w:p>
    <w:p w14:paraId="6A3FBCF3" w14:textId="77777777" w:rsidR="00E4325F" w:rsidRDefault="00E4325F" w:rsidP="00C243F0">
      <w:pPr>
        <w:pStyle w:val="Listenabsatz"/>
        <w:ind w:left="360"/>
        <w:jc w:val="both"/>
      </w:pPr>
    </w:p>
    <w:p w14:paraId="0FADFDF9" w14:textId="6D46D49C" w:rsidR="00E4325F" w:rsidRPr="00E4325F" w:rsidRDefault="00E4325F" w:rsidP="00340D5C">
      <w:pPr>
        <w:pStyle w:val="Listenabsatz"/>
        <w:numPr>
          <w:ilvl w:val="0"/>
          <w:numId w:val="12"/>
        </w:numPr>
        <w:jc w:val="both"/>
        <w:rPr>
          <w:b/>
        </w:rPr>
      </w:pPr>
      <w:r w:rsidRPr="00E4325F">
        <w:rPr>
          <w:b/>
        </w:rPr>
        <w:t>Clipping Planes</w:t>
      </w:r>
    </w:p>
    <w:p w14:paraId="20F4E01F" w14:textId="364C9B2D" w:rsidR="00E4325F" w:rsidRPr="00C243F0" w:rsidRDefault="00E4325F" w:rsidP="00C243F0">
      <w:pPr>
        <w:pStyle w:val="Listenabsatz"/>
        <w:ind w:left="360"/>
        <w:jc w:val="both"/>
      </w:pPr>
      <w:r>
        <w:t>Wie weit, bzw. nah, sich die Clipping Planes befinden, wird von der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Applikation festgelegt und darf vom Plugin nicht beeinflusst werden. Jedoch für die UI-Kameras ist die maximale Distanz nur bis zum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 xml:space="preserve"> XXL und </w:t>
      </w:r>
      <w:r w:rsidR="00FA23A5">
        <w:t>lässt sich</w:t>
      </w:r>
      <w:r>
        <w:t xml:space="preserve"> entsprechend </w:t>
      </w:r>
      <w:r w:rsidR="00FA23A5">
        <w:t>verkleinern</w:t>
      </w:r>
      <w:r>
        <w:t>, um eine bessere Performance zu erreichen.</w:t>
      </w:r>
    </w:p>
    <w:p w14:paraId="5F68407D" w14:textId="7AE0D34F" w:rsidR="00FA4B9B" w:rsidRDefault="00FA4B9B" w:rsidP="007B162D">
      <w:pPr>
        <w:jc w:val="both"/>
      </w:pPr>
    </w:p>
    <w:p w14:paraId="0E2556D7" w14:textId="77777777" w:rsidR="00560D04" w:rsidRDefault="00560D04">
      <w:pPr>
        <w:spacing w:line="240" w:lineRule="auto"/>
        <w:rPr>
          <w:rFonts w:eastAsia="Times New Roman"/>
          <w:bCs/>
          <w:sz w:val="28"/>
          <w:szCs w:val="28"/>
        </w:rPr>
      </w:pPr>
      <w:bookmarkStart w:id="127" w:name="_Toc437808375"/>
      <w:bookmarkStart w:id="128" w:name="_Toc439011080"/>
      <w:r>
        <w:br w:type="page"/>
      </w:r>
    </w:p>
    <w:p w14:paraId="4E979105" w14:textId="2B97479F" w:rsidR="00105045" w:rsidRDefault="00105045" w:rsidP="0005618D">
      <w:pPr>
        <w:pStyle w:val="berschrift2"/>
      </w:pPr>
      <w:bookmarkStart w:id="129" w:name="_Toc440917291"/>
      <w:r>
        <w:lastRenderedPageBreak/>
        <w:t>Warping</w:t>
      </w:r>
      <w:bookmarkEnd w:id="127"/>
      <w:bookmarkEnd w:id="128"/>
      <w:r w:rsidR="00CF03BB">
        <w:rPr>
          <w:rStyle w:val="Funotenzeichen"/>
        </w:rPr>
        <w:footnoteReference w:id="28"/>
      </w:r>
      <w:bookmarkEnd w:id="129"/>
      <w:r w:rsidR="006764E8">
        <w:fldChar w:fldCharType="begin"/>
      </w:r>
      <w:r w:rsidR="006764E8">
        <w:instrText xml:space="preserve"> XE "</w:instrText>
      </w:r>
      <w:r w:rsidR="006764E8" w:rsidRPr="00462784">
        <w:instrText>Warping</w:instrText>
      </w:r>
      <w:r w:rsidR="006764E8">
        <w:instrText xml:space="preserve">" </w:instrText>
      </w:r>
      <w:r w:rsidR="006764E8">
        <w:fldChar w:fldCharType="end"/>
      </w:r>
    </w:p>
    <w:p w14:paraId="27A34828" w14:textId="1A25E0F0" w:rsidR="00105045" w:rsidRDefault="00105045" w:rsidP="00105045">
      <w:pPr>
        <w:pStyle w:val="Textkrper"/>
      </w:pPr>
      <w:r>
        <w:t>Bei einer</w:t>
      </w:r>
      <w:r w:rsidR="00DC21A4">
        <w:t xml:space="preserve"> stereoskopischen Projektion</w:t>
      </w:r>
      <w:r>
        <w:t xml:space="preserve"> mit zwei unterschiedlichen Beamer</w:t>
      </w:r>
      <w:r w:rsidR="00DC21A4">
        <w:t>n</w:t>
      </w:r>
      <w:r>
        <w:t xml:space="preserve"> muss für eine vollständige Immersion die Kalibrierung dieser zwei Output Geräte sehr genau sein. Aufgrund verschiedener Umstände (Wärmeausdehnung, Freiheitsgrade durch Gelenke und Spiegel) wäre es wünschenswert, den gerenderten Output noch zu </w:t>
      </w:r>
      <w:r w:rsidR="00CF03BB">
        <w:t>«</w:t>
      </w:r>
      <w:r>
        <w:t>w</w:t>
      </w:r>
      <w:r w:rsidR="00DC21A4">
        <w:t>arpen</w:t>
      </w:r>
      <w:r w:rsidR="00CF03BB">
        <w:t>»</w:t>
      </w:r>
      <w:r w:rsidR="00DC21A4">
        <w:t>, um eine bessere Übereinstimmung beider Bilder auf einer Leinwand zu erreichen.</w:t>
      </w:r>
    </w:p>
    <w:p w14:paraId="3E13EA1E" w14:textId="77777777" w:rsidR="00105045" w:rsidRDefault="00105045" w:rsidP="00105045">
      <w:pPr>
        <w:jc w:val="both"/>
      </w:pPr>
    </w:p>
    <w:p w14:paraId="0847A057" w14:textId="70D95991" w:rsidR="00DC21A4" w:rsidRPr="00D91A34" w:rsidRDefault="00105045" w:rsidP="00E7142E">
      <w:pPr>
        <w:ind w:left="360"/>
        <w:jc w:val="both"/>
      </w:pPr>
      <w:r w:rsidRPr="00D91A34">
        <w:t>„Warping</w:t>
      </w:r>
      <w:r w:rsidR="006764E8">
        <w:fldChar w:fldCharType="begin"/>
      </w:r>
      <w:r w:rsidR="006764E8">
        <w:instrText xml:space="preserve"> XE "</w:instrText>
      </w:r>
      <w:r w:rsidR="006764E8" w:rsidRPr="00462784">
        <w:instrText>Warping</w:instrText>
      </w:r>
      <w:r w:rsidR="006764E8">
        <w:instrText xml:space="preserve">" </w:instrText>
      </w:r>
      <w:r w:rsidR="006764E8">
        <w:fldChar w:fldCharType="end"/>
      </w:r>
      <w:r w:rsidRPr="00D91A34">
        <w:t xml:space="preserve"> (von englisch warp = verformen, verzerren) von Bildern gehört in der Computergrafik zu den bildbasierten Techniken. Falls zu einem Bild die dazugehörigen Tiefenwerte existieren, ist es mittels der Warping-Gleichung möglich, das Bild von einem anderen Blickpunkt zu betrachten. Das Verfahren ist echtzeitfähig, bringt jedoch einige Artefakte wie beispielsweise Aufdeck- oder Verdeckungsfehler mit sich.</w:t>
      </w:r>
      <w:r w:rsidR="00DC21A4" w:rsidRPr="00D91A34">
        <w:t>“</w:t>
      </w:r>
      <w:sdt>
        <w:sdtPr>
          <w:id w:val="-353502783"/>
          <w:citation/>
        </w:sdtPr>
        <w:sdtEndPr/>
        <w:sdtContent>
          <w:r w:rsidR="00595007">
            <w:fldChar w:fldCharType="begin"/>
          </w:r>
          <w:r w:rsidR="00595007">
            <w:instrText xml:space="preserve"> CITATION Wik16 \l 2055 </w:instrText>
          </w:r>
          <w:r w:rsidR="00595007">
            <w:fldChar w:fldCharType="separate"/>
          </w:r>
          <w:r w:rsidR="00595007">
            <w:rPr>
              <w:noProof/>
            </w:rPr>
            <w:t xml:space="preserve"> (Warping, 2016)</w:t>
          </w:r>
          <w:r w:rsidR="00595007">
            <w:fldChar w:fldCharType="end"/>
          </w:r>
        </w:sdtContent>
      </w:sdt>
    </w:p>
    <w:p w14:paraId="1984515A" w14:textId="30A715A9" w:rsidR="00005859" w:rsidRDefault="00005859" w:rsidP="00105045">
      <w:pPr>
        <w:jc w:val="both"/>
      </w:pPr>
    </w:p>
    <w:p w14:paraId="2DCA0E95" w14:textId="7DEB1F32" w:rsidR="00005859" w:rsidRDefault="00005859" w:rsidP="00105045">
      <w:pPr>
        <w:jc w:val="both"/>
      </w:pPr>
      <w:r>
        <w:t>In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ist dies durch einen Shader oder über die Projektionsmatrix der Kamera möglich. Da im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 xml:space="preserve"> die Projektionsmatrix bereits für die Frustumtransformation neu berechnet wird, empfiehlt sich hier die Verwendung des Shaders.</w:t>
      </w:r>
    </w:p>
    <w:p w14:paraId="7EA28E33" w14:textId="77777777" w:rsidR="00005859" w:rsidRDefault="00005859" w:rsidP="00105045">
      <w:pPr>
        <w:jc w:val="both"/>
      </w:pPr>
    </w:p>
    <w:p w14:paraId="14F6CC70" w14:textId="6698B061" w:rsidR="00005859" w:rsidRDefault="00005859" w:rsidP="00105045">
      <w:pPr>
        <w:jc w:val="both"/>
      </w:pPr>
      <w:r>
        <w:t>Im folgenden Beispiel ist ein einfacher</w:t>
      </w:r>
      <w:r w:rsidR="000C3B89" w:rsidRPr="000C3B89">
        <w:t xml:space="preserve"> </w:t>
      </w:r>
      <w:r w:rsidR="000C3B89">
        <w:t>Shader</w:t>
      </w:r>
      <w:r>
        <w:t xml:space="preserve"> </w:t>
      </w:r>
      <w:r w:rsidR="000C3B89">
        <w:t xml:space="preserve">verwendet worden, um eine </w:t>
      </w:r>
      <w:r>
        <w:t xml:space="preserve">homographische </w:t>
      </w:r>
      <w:r w:rsidR="000C3B89">
        <w:t>Transformation der Kameraperspektive durchzuführen.</w:t>
      </w:r>
      <w:sdt>
        <w:sdtPr>
          <w:id w:val="292333082"/>
          <w:citation/>
        </w:sdtPr>
        <w:sdtEndPr/>
        <w:sdtContent>
          <w:r w:rsidR="00595007">
            <w:fldChar w:fldCharType="begin"/>
          </w:r>
          <w:r w:rsidR="00595007">
            <w:instrText xml:space="preserve"> CITATION Git16 \l 2055 </w:instrText>
          </w:r>
          <w:r w:rsidR="00595007">
            <w:fldChar w:fldCharType="separate"/>
          </w:r>
          <w:r w:rsidR="00595007">
            <w:rPr>
              <w:noProof/>
            </w:rPr>
            <w:t xml:space="preserve"> (chiragraman, 2016)</w:t>
          </w:r>
          <w:r w:rsidR="00595007">
            <w:fldChar w:fldCharType="end"/>
          </w:r>
        </w:sdtContent>
      </w:sdt>
    </w:p>
    <w:p w14:paraId="7BBFB3D5" w14:textId="3F9222EA" w:rsidR="000C3B89" w:rsidRDefault="000C3B89" w:rsidP="00105045">
      <w:pPr>
        <w:jc w:val="both"/>
      </w:pPr>
    </w:p>
    <w:p w14:paraId="0F836918" w14:textId="77777777" w:rsidR="000C3B89" w:rsidRDefault="000C3B89" w:rsidP="000C3B89">
      <w:pPr>
        <w:keepNext/>
        <w:jc w:val="center"/>
      </w:pPr>
      <w:r>
        <w:rPr>
          <w:noProof/>
          <w:lang w:val="en-US"/>
        </w:rPr>
        <w:drawing>
          <wp:inline distT="0" distB="0" distL="0" distR="0" wp14:anchorId="41EC2843" wp14:editId="57444D14">
            <wp:extent cx="3600000" cy="1893600"/>
            <wp:effectExtent l="0" t="0" r="635" b="0"/>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600000" cy="1893600"/>
                    </a:xfrm>
                    <a:prstGeom prst="rect">
                      <a:avLst/>
                    </a:prstGeom>
                  </pic:spPr>
                </pic:pic>
              </a:graphicData>
            </a:graphic>
          </wp:inline>
        </w:drawing>
      </w:r>
    </w:p>
    <w:p w14:paraId="6BD062D8" w14:textId="42EB9D73" w:rsidR="00005859" w:rsidRDefault="000C3B89" w:rsidP="00E7142E">
      <w:pPr>
        <w:pStyle w:val="Beschriftung"/>
        <w:jc w:val="center"/>
      </w:pPr>
      <w:bookmarkStart w:id="130" w:name="_Toc440896329"/>
      <w:r>
        <w:t xml:space="preserve">Abbildung </w:t>
      </w:r>
      <w:r w:rsidR="00F00876">
        <w:fldChar w:fldCharType="begin"/>
      </w:r>
      <w:r w:rsidR="00F00876">
        <w:instrText xml:space="preserve"> SEQ Abbildung \* ARABIC </w:instrText>
      </w:r>
      <w:r w:rsidR="00F00876">
        <w:fldChar w:fldCharType="separate"/>
      </w:r>
      <w:r w:rsidR="00462315">
        <w:rPr>
          <w:noProof/>
        </w:rPr>
        <w:t>49</w:t>
      </w:r>
      <w:r w:rsidR="00F00876">
        <w:rPr>
          <w:noProof/>
        </w:rPr>
        <w:fldChar w:fldCharType="end"/>
      </w:r>
      <w:r>
        <w:t>: Initialposition Warpingbeispiel</w:t>
      </w:r>
      <w:bookmarkEnd w:id="130"/>
    </w:p>
    <w:p w14:paraId="4F8FAC9C" w14:textId="77777777" w:rsidR="00005859" w:rsidRDefault="00005859" w:rsidP="00105045">
      <w:pPr>
        <w:jc w:val="both"/>
      </w:pPr>
    </w:p>
    <w:p w14:paraId="0B5F4177" w14:textId="77777777" w:rsidR="000C3B89" w:rsidRDefault="000C3B89" w:rsidP="009523B6">
      <w:pPr>
        <w:keepNext/>
        <w:jc w:val="center"/>
      </w:pPr>
      <w:r>
        <w:rPr>
          <w:noProof/>
          <w:lang w:val="en-US"/>
        </w:rPr>
        <w:drawing>
          <wp:inline distT="0" distB="0" distL="0" distR="0" wp14:anchorId="60435CBE" wp14:editId="724DEAAE">
            <wp:extent cx="3600000" cy="1972800"/>
            <wp:effectExtent l="0" t="0" r="635" b="8890"/>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600000" cy="1972800"/>
                    </a:xfrm>
                    <a:prstGeom prst="rect">
                      <a:avLst/>
                    </a:prstGeom>
                  </pic:spPr>
                </pic:pic>
              </a:graphicData>
            </a:graphic>
          </wp:inline>
        </w:drawing>
      </w:r>
    </w:p>
    <w:p w14:paraId="1B9F693D" w14:textId="19613C8A" w:rsidR="00105045" w:rsidRDefault="000C3B89" w:rsidP="009523B6">
      <w:pPr>
        <w:pStyle w:val="Beschriftung"/>
        <w:jc w:val="center"/>
      </w:pPr>
      <w:bookmarkStart w:id="131" w:name="_Toc440896330"/>
      <w:r>
        <w:t xml:space="preserve">Abbildung </w:t>
      </w:r>
      <w:r w:rsidR="00F00876">
        <w:fldChar w:fldCharType="begin"/>
      </w:r>
      <w:r w:rsidR="00F00876">
        <w:instrText xml:space="preserve"> SEQ Abbildung \* ARAB</w:instrText>
      </w:r>
      <w:r w:rsidR="00F00876">
        <w:instrText xml:space="preserve">IC </w:instrText>
      </w:r>
      <w:r w:rsidR="00F00876">
        <w:fldChar w:fldCharType="separate"/>
      </w:r>
      <w:r w:rsidR="00462315">
        <w:rPr>
          <w:noProof/>
        </w:rPr>
        <w:t>50</w:t>
      </w:r>
      <w:r w:rsidR="00F00876">
        <w:rPr>
          <w:noProof/>
        </w:rPr>
        <w:fldChar w:fldCharType="end"/>
      </w:r>
      <w:r>
        <w:t>: Verkleinerung Perspketive Warping</w:t>
      </w:r>
      <w:bookmarkEnd w:id="131"/>
      <w:r w:rsidR="006764E8">
        <w:fldChar w:fldCharType="begin"/>
      </w:r>
      <w:r w:rsidR="006764E8">
        <w:instrText xml:space="preserve"> XE "</w:instrText>
      </w:r>
      <w:r w:rsidR="006764E8" w:rsidRPr="00462784">
        <w:instrText>Warping</w:instrText>
      </w:r>
      <w:r w:rsidR="006764E8">
        <w:instrText xml:space="preserve">" </w:instrText>
      </w:r>
      <w:r w:rsidR="006764E8">
        <w:fldChar w:fldCharType="end"/>
      </w:r>
    </w:p>
    <w:p w14:paraId="727C7C32" w14:textId="77777777" w:rsidR="00606409" w:rsidRDefault="00606409" w:rsidP="00DC2E38">
      <w:pPr>
        <w:spacing w:line="240" w:lineRule="auto"/>
        <w:rPr>
          <w:b/>
        </w:rPr>
      </w:pPr>
      <w:bookmarkStart w:id="132" w:name="_Toc437808376"/>
    </w:p>
    <w:p w14:paraId="2CB581D3" w14:textId="77777777" w:rsidR="00606409" w:rsidRDefault="00606409" w:rsidP="00DC2E38">
      <w:pPr>
        <w:spacing w:line="240" w:lineRule="auto"/>
        <w:rPr>
          <w:b/>
        </w:rPr>
      </w:pPr>
    </w:p>
    <w:p w14:paraId="4A4258A3" w14:textId="77777777" w:rsidR="00606409" w:rsidRDefault="00606409" w:rsidP="00DC2E38">
      <w:pPr>
        <w:spacing w:line="240" w:lineRule="auto"/>
        <w:rPr>
          <w:b/>
        </w:rPr>
      </w:pPr>
    </w:p>
    <w:p w14:paraId="6E4F4F03" w14:textId="77777777" w:rsidR="00606409" w:rsidRDefault="00606409" w:rsidP="00DC2E38">
      <w:pPr>
        <w:spacing w:line="240" w:lineRule="auto"/>
        <w:rPr>
          <w:b/>
        </w:rPr>
      </w:pPr>
    </w:p>
    <w:p w14:paraId="40694E9E" w14:textId="1760143F" w:rsidR="00195E94" w:rsidRPr="00DC2E38" w:rsidRDefault="00195E94" w:rsidP="00DC2E38">
      <w:pPr>
        <w:spacing w:line="240" w:lineRule="auto"/>
        <w:rPr>
          <w:b/>
        </w:rPr>
      </w:pPr>
      <w:r w:rsidRPr="00DC2E38">
        <w:rPr>
          <w:b/>
        </w:rPr>
        <w:lastRenderedPageBreak/>
        <w:t>Fazit</w:t>
      </w:r>
    </w:p>
    <w:p w14:paraId="4B6E4A06" w14:textId="3BE35077" w:rsidR="006146D9" w:rsidRDefault="00195E94" w:rsidP="00195E94">
      <w:pPr>
        <w:spacing w:line="240" w:lineRule="auto"/>
        <w:jc w:val="both"/>
      </w:pPr>
      <w:r>
        <w:t>Das Warping ist prinzipiell möglich</w:t>
      </w:r>
      <w:r w:rsidR="00CA5F4E">
        <w:t xml:space="preserve"> und es empfiehlt sich, dies über einen Shader durchzuführen. Dadurch wird die Projektionsmatrix der Un</w:t>
      </w:r>
      <w:r w:rsidR="00DC2E38">
        <w:t>ity Kamera nicht mehr verändert</w:t>
      </w:r>
      <w:r w:rsidR="00CA5F4E">
        <w:t xml:space="preserve"> und der Shader kann für sich selbst behandelt werden. Es ist möglich, bereits vorhandene GLSL</w:t>
      </w:r>
      <w:r w:rsidR="00CA5F4E">
        <w:rPr>
          <w:rStyle w:val="Funotenzeichen"/>
        </w:rPr>
        <w:footnoteReference w:id="29"/>
      </w:r>
      <w:r w:rsidR="00602580">
        <w:t xml:space="preserve">-Shader in Unity zu verwenden. </w:t>
      </w:r>
      <w:r w:rsidR="0051667A">
        <w:t>Eine Manipulation der Projektionsmatrix kann dann u.U. ähnliche Verzerrungseffekte hervorrufen wie in Kapitel 4.2.2 erwähnt</w:t>
      </w:r>
      <w:r w:rsidR="00602580">
        <w:t xml:space="preserve"> wird</w:t>
      </w:r>
      <w:r w:rsidR="0051667A">
        <w:t xml:space="preserve">. </w:t>
      </w:r>
    </w:p>
    <w:p w14:paraId="0B35A264" w14:textId="77777777" w:rsidR="006146D9" w:rsidRDefault="006146D9" w:rsidP="00195E94">
      <w:pPr>
        <w:spacing w:line="240" w:lineRule="auto"/>
        <w:jc w:val="both"/>
      </w:pPr>
    </w:p>
    <w:p w14:paraId="22FDAD8A" w14:textId="5BF56B35" w:rsidR="006146D9" w:rsidRPr="00DC2E38" w:rsidRDefault="006146D9" w:rsidP="00195E94">
      <w:pPr>
        <w:spacing w:line="240" w:lineRule="auto"/>
        <w:jc w:val="both"/>
        <w:rPr>
          <w:b/>
        </w:rPr>
      </w:pPr>
      <w:r w:rsidRPr="00DC2E38">
        <w:rPr>
          <w:b/>
        </w:rPr>
        <w:t>Offene Punkte, Abgrenzung</w:t>
      </w:r>
    </w:p>
    <w:p w14:paraId="19C5C3C6" w14:textId="4CFA2E9A" w:rsidR="006146D9" w:rsidRDefault="006146D9" w:rsidP="00195E94">
      <w:pPr>
        <w:spacing w:line="240" w:lineRule="auto"/>
        <w:jc w:val="both"/>
      </w:pPr>
      <w:r>
        <w:t>Folgende Arbeiten wurden in diesem Thema durchgeführt:</w:t>
      </w:r>
    </w:p>
    <w:p w14:paraId="34DA9FAA" w14:textId="77777777" w:rsidR="006146D9" w:rsidRDefault="006146D9" w:rsidP="00195E94">
      <w:pPr>
        <w:spacing w:line="240" w:lineRule="auto"/>
        <w:jc w:val="both"/>
      </w:pPr>
    </w:p>
    <w:p w14:paraId="4BA20A08" w14:textId="70F72C90" w:rsidR="006146D9" w:rsidRDefault="006146D9" w:rsidP="00340D5C">
      <w:pPr>
        <w:pStyle w:val="Listenabsatz"/>
        <w:numPr>
          <w:ilvl w:val="0"/>
          <w:numId w:val="13"/>
        </w:numPr>
        <w:spacing w:line="240" w:lineRule="auto"/>
        <w:jc w:val="both"/>
      </w:pPr>
      <w:r>
        <w:t>Recherche Warping Machbarkeit in Unity</w:t>
      </w:r>
    </w:p>
    <w:p w14:paraId="40907268" w14:textId="330E352A" w:rsidR="006146D9" w:rsidRPr="00220A56" w:rsidRDefault="006146D9" w:rsidP="00340D5C">
      <w:pPr>
        <w:pStyle w:val="Listenabsatz"/>
        <w:numPr>
          <w:ilvl w:val="0"/>
          <w:numId w:val="13"/>
        </w:numPr>
        <w:spacing w:line="240" w:lineRule="auto"/>
        <w:jc w:val="both"/>
        <w:rPr>
          <w:lang w:val="en-US"/>
        </w:rPr>
      </w:pPr>
      <w:r w:rsidRPr="00220A56">
        <w:rPr>
          <w:lang w:val="en-US"/>
        </w:rPr>
        <w:t>Prototyp Variante Shader (Fisheye von Unity)</w:t>
      </w:r>
    </w:p>
    <w:p w14:paraId="55759396" w14:textId="56092787" w:rsidR="006146D9" w:rsidRDefault="006146D9" w:rsidP="00340D5C">
      <w:pPr>
        <w:pStyle w:val="Listenabsatz"/>
        <w:numPr>
          <w:ilvl w:val="0"/>
          <w:numId w:val="13"/>
        </w:numPr>
        <w:spacing w:line="240" w:lineRule="auto"/>
        <w:jc w:val="both"/>
      </w:pPr>
      <w:r>
        <w:t xml:space="preserve">Prototyp Projektionsmatrix </w:t>
      </w:r>
      <w:sdt>
        <w:sdtPr>
          <w:id w:val="1346055975"/>
          <w:citation/>
        </w:sdtPr>
        <w:sdtEndPr/>
        <w:sdtContent>
          <w:r>
            <w:fldChar w:fldCharType="begin"/>
          </w:r>
          <w:r>
            <w:instrText xml:space="preserve"> CITATION Git16 \l 2055 </w:instrText>
          </w:r>
          <w:r>
            <w:fldChar w:fldCharType="separate"/>
          </w:r>
          <w:r>
            <w:rPr>
              <w:noProof/>
            </w:rPr>
            <w:t xml:space="preserve"> (chiragraman, 2016)</w:t>
          </w:r>
          <w:r>
            <w:fldChar w:fldCharType="end"/>
          </w:r>
        </w:sdtContent>
      </w:sdt>
    </w:p>
    <w:p w14:paraId="383E4D98" w14:textId="118ABFCF" w:rsidR="006146D9" w:rsidRDefault="006146D9" w:rsidP="006146D9">
      <w:pPr>
        <w:spacing w:line="240" w:lineRule="auto"/>
        <w:jc w:val="both"/>
      </w:pPr>
    </w:p>
    <w:p w14:paraId="12ED2B0A" w14:textId="2B851DF7" w:rsidR="006146D9" w:rsidRDefault="006146D9" w:rsidP="006146D9">
      <w:pPr>
        <w:spacing w:line="240" w:lineRule="auto"/>
        <w:jc w:val="both"/>
      </w:pPr>
      <w:r>
        <w:t xml:space="preserve">Adaptionen direkt im Plugin und adjustierte Shader wurden aus Zeit- und Komplexitätsgründen weggelassen. </w:t>
      </w:r>
      <w:r w:rsidR="005F1EFE">
        <w:t>Hier empfiehlt es sich</w:t>
      </w:r>
      <w:r w:rsidR="00367512">
        <w:t>,</w:t>
      </w:r>
      <w:r>
        <w:t xml:space="preserve"> die Verzerrungen zuerst zu erfassen, in einem zweiten Schritt diese durch Vektoren abzubilden </w:t>
      </w:r>
      <w:r w:rsidR="00367512">
        <w:t>um</w:t>
      </w:r>
      <w:r>
        <w:t xml:space="preserve"> </w:t>
      </w:r>
      <w:r w:rsidR="005F1EFE">
        <w:t>damit einen Shader auf</w:t>
      </w:r>
      <w:r w:rsidR="00367512">
        <w:t>zu</w:t>
      </w:r>
      <w:r>
        <w:t>bauen. Weiter ist nicht bewiesen, ob die Verzerrungen sich währen</w:t>
      </w:r>
      <w:r w:rsidR="00180656">
        <w:t>d des Betriebes noch</w:t>
      </w:r>
      <w:r w:rsidR="00DC2E38" w:rsidRPr="00DC2E38">
        <w:t xml:space="preserve"> durch zusätzliche Temperaturausdehnungen</w:t>
      </w:r>
      <w:r w:rsidR="00180656">
        <w:t xml:space="preserve"> verändern. Falls dies der Fall wäre, müsste der Shader durch eine Nachkonfiguration während des Betriebes verändert werden.</w:t>
      </w:r>
    </w:p>
    <w:p w14:paraId="52C02AD9" w14:textId="08EDB9CD" w:rsidR="0020048E" w:rsidRDefault="0020048E" w:rsidP="00195E94">
      <w:pPr>
        <w:spacing w:line="240" w:lineRule="auto"/>
        <w:jc w:val="both"/>
        <w:rPr>
          <w:rFonts w:eastAsia="Times New Roman"/>
          <w:bCs/>
          <w:sz w:val="28"/>
          <w:szCs w:val="28"/>
        </w:rPr>
      </w:pPr>
      <w:r>
        <w:br w:type="page"/>
      </w:r>
    </w:p>
    <w:p w14:paraId="577AAED2" w14:textId="0927C145" w:rsidR="0076125D" w:rsidRDefault="0063232C" w:rsidP="0076125D">
      <w:pPr>
        <w:pStyle w:val="berschrift1"/>
      </w:pPr>
      <w:r>
        <w:lastRenderedPageBreak/>
        <w:t xml:space="preserve"> </w:t>
      </w:r>
      <w:bookmarkStart w:id="133" w:name="_Toc440917292"/>
      <w:r w:rsidR="0076125D">
        <w:t>Demo Apps</w:t>
      </w:r>
      <w:bookmarkEnd w:id="132"/>
      <w:bookmarkEnd w:id="133"/>
    </w:p>
    <w:p w14:paraId="189184AF" w14:textId="77777777" w:rsidR="0076125D" w:rsidRDefault="0076125D" w:rsidP="00B170FE">
      <w:pPr>
        <w:pStyle w:val="berschrift2"/>
      </w:pPr>
      <w:bookmarkStart w:id="134" w:name="_Toc440917293"/>
      <w:r>
        <w:t>Shooting Gallery</w:t>
      </w:r>
      <w:bookmarkEnd w:id="134"/>
    </w:p>
    <w:p w14:paraId="73F0C819" w14:textId="77777777" w:rsidR="00EF58D2" w:rsidRDefault="00EF58D2" w:rsidP="00100080">
      <w:pPr>
        <w:keepNext/>
        <w:jc w:val="center"/>
      </w:pPr>
      <w:r>
        <w:rPr>
          <w:noProof/>
          <w:lang w:val="en-US"/>
        </w:rPr>
        <w:drawing>
          <wp:inline distT="0" distB="0" distL="0" distR="0" wp14:anchorId="59DCB75E" wp14:editId="3054A78A">
            <wp:extent cx="4905955" cy="2817420"/>
            <wp:effectExtent l="0" t="0" r="0" b="254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hootingGalleryIngame.jpg"/>
                    <pic:cNvPicPr/>
                  </pic:nvPicPr>
                  <pic:blipFill>
                    <a:blip r:embed="rId83">
                      <a:extLst>
                        <a:ext uri="{28A0092B-C50C-407E-A947-70E740481C1C}">
                          <a14:useLocalDpi xmlns:a14="http://schemas.microsoft.com/office/drawing/2010/main" val="0"/>
                        </a:ext>
                      </a:extLst>
                    </a:blip>
                    <a:stretch>
                      <a:fillRect/>
                    </a:stretch>
                  </pic:blipFill>
                  <pic:spPr>
                    <a:xfrm>
                      <a:off x="0" y="0"/>
                      <a:ext cx="4915872" cy="2823115"/>
                    </a:xfrm>
                    <a:prstGeom prst="rect">
                      <a:avLst/>
                    </a:prstGeom>
                  </pic:spPr>
                </pic:pic>
              </a:graphicData>
            </a:graphic>
          </wp:inline>
        </w:drawing>
      </w:r>
    </w:p>
    <w:p w14:paraId="3453205F" w14:textId="6299B397" w:rsidR="00EF58D2" w:rsidRDefault="00EF58D2" w:rsidP="00EF58D2">
      <w:pPr>
        <w:pStyle w:val="Beschriftung"/>
        <w:jc w:val="center"/>
      </w:pPr>
      <w:bookmarkStart w:id="135" w:name="_Toc440896331"/>
      <w:r>
        <w:t xml:space="preserve">Abbildung </w:t>
      </w:r>
      <w:r w:rsidR="00F00876">
        <w:fldChar w:fldCharType="begin"/>
      </w:r>
      <w:r w:rsidR="00F00876">
        <w:instrText xml:space="preserve"> SEQ Abbildung \* ARABIC </w:instrText>
      </w:r>
      <w:r w:rsidR="00F00876">
        <w:fldChar w:fldCharType="separate"/>
      </w:r>
      <w:r w:rsidR="00462315">
        <w:rPr>
          <w:noProof/>
        </w:rPr>
        <w:t>51</w:t>
      </w:r>
      <w:r w:rsidR="00F00876">
        <w:rPr>
          <w:noProof/>
        </w:rPr>
        <w:fldChar w:fldCharType="end"/>
      </w:r>
      <w:r>
        <w:t>: Shooting Gallery</w:t>
      </w:r>
      <w:r>
        <w:rPr>
          <w:noProof/>
        </w:rPr>
        <w:t xml:space="preserve"> Ingame</w:t>
      </w:r>
      <w:bookmarkEnd w:id="135"/>
    </w:p>
    <w:p w14:paraId="7B1CD871" w14:textId="2E29BEED" w:rsidR="00EF58D2" w:rsidRDefault="00EF58D2" w:rsidP="00EF58D2">
      <w:pPr>
        <w:jc w:val="both"/>
      </w:pPr>
      <w:r w:rsidRPr="00EF58D2">
        <w:t>Das Setting dieses Demospiels ist eine Schiessbude</w:t>
      </w:r>
      <w:r>
        <w:t xml:space="preserve"> im Wilder Westen Stil</w:t>
      </w:r>
      <w:r w:rsidRPr="00EF58D2">
        <w:t xml:space="preserve">, wie sie auf einem Jahrmarkt anzutreffen ist. Die Galerien mit den abzuschiessenden Zielen verteilen </w:t>
      </w:r>
      <w:r>
        <w:t xml:space="preserve">sich </w:t>
      </w:r>
      <w:r w:rsidRPr="00EF58D2">
        <w:t>rund um den Spieler. Mit Hilfe des Head Trackings kann sich der Spieler in der gesam</w:t>
      </w:r>
      <w:r>
        <w:t>ten Szenerie umschauen, Bewegun</w:t>
      </w:r>
      <w:r w:rsidRPr="00EF58D2">
        <w:t>gen ausführen und die Objekte aus verschiedenen Perspektiven betrachten. Das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rsidRPr="00EF58D2">
        <w:t>-Device steuert das Gewehr, um die Zielobjekte anzuvisieren und abzuschiessen. Die Buttons des Wands werden gebraucht um das Gewehr abzufeuern.</w:t>
      </w:r>
    </w:p>
    <w:p w14:paraId="18AFEAC7" w14:textId="77777777" w:rsidR="00EF58D2" w:rsidRDefault="00EF58D2" w:rsidP="00EF58D2">
      <w:pPr>
        <w:jc w:val="both"/>
      </w:pPr>
    </w:p>
    <w:p w14:paraId="403743C3" w14:textId="00887ED1" w:rsidR="001D7EB0" w:rsidRPr="00144BE8" w:rsidRDefault="005A73A6" w:rsidP="00340D5C">
      <w:pPr>
        <w:pStyle w:val="Listenabsatz"/>
        <w:numPr>
          <w:ilvl w:val="0"/>
          <w:numId w:val="9"/>
        </w:numPr>
        <w:ind w:left="426" w:hanging="426"/>
        <w:jc w:val="both"/>
        <w:rPr>
          <w:b/>
        </w:rPr>
      </w:pPr>
      <w:r w:rsidRPr="00D40B8A">
        <w:rPr>
          <w:b/>
        </w:rPr>
        <w:t>Umgebung</w:t>
      </w:r>
      <w:r w:rsidR="00FC329B">
        <w:rPr>
          <w:b/>
        </w:rPr>
        <w:br/>
      </w:r>
      <w:r w:rsidR="00D40B8A">
        <w:t xml:space="preserve">Die </w:t>
      </w:r>
      <w:r w:rsidR="00120B96">
        <w:t>Landschaft</w:t>
      </w:r>
      <w:r w:rsidR="00D40B8A">
        <w:t xml:space="preserve"> </w:t>
      </w:r>
      <w:r w:rsidR="0081000F">
        <w:t>ist ein Mode</w:t>
      </w:r>
      <w:r w:rsidR="00DC65DD">
        <w:t>l aus dem Asset Store</w:t>
      </w:r>
      <w:r w:rsidR="006764E8">
        <w:fldChar w:fldCharType="begin"/>
      </w:r>
      <w:r w:rsidR="006764E8">
        <w:instrText xml:space="preserve"> XE "</w:instrText>
      </w:r>
      <w:r w:rsidR="006764E8" w:rsidRPr="00D24D09">
        <w:instrText>Asset Store</w:instrText>
      </w:r>
      <w:r w:rsidR="006764E8">
        <w:instrText xml:space="preserve">" </w:instrText>
      </w:r>
      <w:r w:rsidR="006764E8">
        <w:fldChar w:fldCharType="end"/>
      </w:r>
      <w:r w:rsidR="00DC65DD">
        <w:t xml:space="preserve"> von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DC65DD">
        <w:t xml:space="preserve"> mit riesigen Ausmessungen.</w:t>
      </w:r>
      <w:r w:rsidR="00120B96">
        <w:t xml:space="preserve"> Um die abzuschiessenden Ziele platzieren zu können</w:t>
      </w:r>
      <w:r w:rsidR="001D0812">
        <w:t>,</w:t>
      </w:r>
      <w:r w:rsidR="00120B96">
        <w:t xml:space="preserve"> Hindernisse zu schaffen</w:t>
      </w:r>
      <w:r w:rsidR="001D0812">
        <w:t xml:space="preserve"> und der Szenerie Leben einzuhauchen</w:t>
      </w:r>
      <w:r w:rsidR="00120B96">
        <w:t xml:space="preserve">, wurden verschiedene </w:t>
      </w:r>
      <w:r w:rsidR="001D0812">
        <w:t>Marktstände, Heukarren, Büsche und</w:t>
      </w:r>
      <w:r w:rsidR="00120B96">
        <w:t xml:space="preserve"> Zäune eingefügt.</w:t>
      </w:r>
    </w:p>
    <w:p w14:paraId="0F75D18D" w14:textId="77777777" w:rsidR="00144BE8" w:rsidRPr="001D7EB0" w:rsidRDefault="00144BE8" w:rsidP="00144BE8">
      <w:pPr>
        <w:pStyle w:val="Listenabsatz"/>
        <w:ind w:left="426"/>
        <w:jc w:val="both"/>
        <w:rPr>
          <w:b/>
        </w:rPr>
      </w:pPr>
    </w:p>
    <w:p w14:paraId="57F5DCB5" w14:textId="2368B0AA" w:rsidR="00DC65DD" w:rsidRPr="001D7EB0" w:rsidRDefault="00DC65DD" w:rsidP="00100080">
      <w:pPr>
        <w:pStyle w:val="Listenabsatz"/>
        <w:jc w:val="center"/>
        <w:rPr>
          <w:b/>
        </w:rPr>
      </w:pPr>
      <w:r>
        <w:rPr>
          <w:noProof/>
          <w:lang w:val="en-US"/>
        </w:rPr>
        <w:drawing>
          <wp:inline distT="0" distB="0" distL="0" distR="0" wp14:anchorId="793A4D0E" wp14:editId="7C6D153B">
            <wp:extent cx="5040000" cy="2959200"/>
            <wp:effectExtent l="0" t="0" r="8255"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hootingGalleryDesertModel.jpg"/>
                    <pic:cNvPicPr/>
                  </pic:nvPicPr>
                  <pic:blipFill>
                    <a:blip r:embed="rId84">
                      <a:extLst>
                        <a:ext uri="{28A0092B-C50C-407E-A947-70E740481C1C}">
                          <a14:useLocalDpi xmlns:a14="http://schemas.microsoft.com/office/drawing/2010/main" val="0"/>
                        </a:ext>
                      </a:extLst>
                    </a:blip>
                    <a:stretch>
                      <a:fillRect/>
                    </a:stretch>
                  </pic:blipFill>
                  <pic:spPr>
                    <a:xfrm>
                      <a:off x="0" y="0"/>
                      <a:ext cx="5040000" cy="2959200"/>
                    </a:xfrm>
                    <a:prstGeom prst="rect">
                      <a:avLst/>
                    </a:prstGeom>
                  </pic:spPr>
                </pic:pic>
              </a:graphicData>
            </a:graphic>
          </wp:inline>
        </w:drawing>
      </w:r>
    </w:p>
    <w:p w14:paraId="5AAF75CD" w14:textId="6AECB55D" w:rsidR="00D40B8A" w:rsidRPr="004F6D77" w:rsidRDefault="00DC65DD" w:rsidP="001B4ACF">
      <w:pPr>
        <w:pStyle w:val="Beschriftung"/>
        <w:ind w:left="360"/>
        <w:jc w:val="center"/>
        <w:rPr>
          <w:lang w:val="en-US"/>
        </w:rPr>
      </w:pPr>
      <w:bookmarkStart w:id="136" w:name="_Toc440896332"/>
      <w:r w:rsidRPr="004F6D77">
        <w:rPr>
          <w:lang w:val="en-US"/>
        </w:rPr>
        <w:t xml:space="preserve">Abbildung </w:t>
      </w:r>
      <w:r w:rsidR="005668B3">
        <w:fldChar w:fldCharType="begin"/>
      </w:r>
      <w:r w:rsidR="005668B3" w:rsidRPr="004F6D77">
        <w:rPr>
          <w:lang w:val="en-US"/>
        </w:rPr>
        <w:instrText xml:space="preserve"> SEQ Abbildung \* ARABIC </w:instrText>
      </w:r>
      <w:r w:rsidR="005668B3">
        <w:fldChar w:fldCharType="separate"/>
      </w:r>
      <w:r w:rsidR="00462315">
        <w:rPr>
          <w:noProof/>
          <w:lang w:val="en-US"/>
        </w:rPr>
        <w:t>52</w:t>
      </w:r>
      <w:r w:rsidR="005668B3">
        <w:rPr>
          <w:noProof/>
        </w:rPr>
        <w:fldChar w:fldCharType="end"/>
      </w:r>
      <w:r w:rsidRPr="004F6D77">
        <w:rPr>
          <w:lang w:val="en-US"/>
        </w:rPr>
        <w:t>: Desert Model, Quelle: Unity</w:t>
      </w:r>
      <w:r w:rsidR="00122805">
        <w:fldChar w:fldCharType="begin"/>
      </w:r>
      <w:r w:rsidR="00122805" w:rsidRPr="004F6D77">
        <w:rPr>
          <w:lang w:val="en-US"/>
        </w:rPr>
        <w:instrText xml:space="preserve"> XE "Unity" </w:instrText>
      </w:r>
      <w:r w:rsidR="00122805">
        <w:fldChar w:fldCharType="end"/>
      </w:r>
      <w:r w:rsidRPr="004F6D77">
        <w:rPr>
          <w:lang w:val="en-US"/>
        </w:rPr>
        <w:t xml:space="preserve"> Asset Store</w:t>
      </w:r>
      <w:bookmarkEnd w:id="136"/>
      <w:r w:rsidR="006764E8">
        <w:fldChar w:fldCharType="begin"/>
      </w:r>
      <w:r w:rsidR="006764E8" w:rsidRPr="004F6D77">
        <w:rPr>
          <w:lang w:val="en-US"/>
        </w:rPr>
        <w:instrText xml:space="preserve"> XE "Asset Store" </w:instrText>
      </w:r>
      <w:r w:rsidR="006764E8">
        <w:fldChar w:fldCharType="end"/>
      </w:r>
    </w:p>
    <w:p w14:paraId="226B1A02" w14:textId="01D17727" w:rsidR="005A73A6" w:rsidRDefault="005A73A6" w:rsidP="00340D5C">
      <w:pPr>
        <w:pStyle w:val="Listenabsatz"/>
        <w:numPr>
          <w:ilvl w:val="0"/>
          <w:numId w:val="9"/>
        </w:numPr>
        <w:ind w:left="426" w:hanging="426"/>
        <w:jc w:val="both"/>
        <w:rPr>
          <w:b/>
        </w:rPr>
      </w:pPr>
      <w:r w:rsidRPr="00DC65DD">
        <w:rPr>
          <w:b/>
        </w:rPr>
        <w:lastRenderedPageBreak/>
        <w:t>Gewehr</w:t>
      </w:r>
    </w:p>
    <w:p w14:paraId="66EFCEA7" w14:textId="1E3FCD9D" w:rsidR="003D2D64" w:rsidRDefault="00DC65DD" w:rsidP="000A2161">
      <w:pPr>
        <w:pStyle w:val="Listenabsatz"/>
        <w:ind w:left="426"/>
        <w:jc w:val="both"/>
      </w:pPr>
      <w:r>
        <w:t>Das Model des Gewehrs ist ebenf</w:t>
      </w:r>
      <w:r w:rsidR="00D3401D">
        <w:t>alls aus dem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D3401D">
        <w:t xml:space="preserve"> Asset Store</w:t>
      </w:r>
      <w:r w:rsidR="006764E8">
        <w:fldChar w:fldCharType="begin"/>
      </w:r>
      <w:r w:rsidR="006764E8">
        <w:instrText xml:space="preserve"> XE "</w:instrText>
      </w:r>
      <w:r w:rsidR="006764E8" w:rsidRPr="00D24D09">
        <w:instrText>Asset Store</w:instrText>
      </w:r>
      <w:r w:rsidR="006764E8">
        <w:instrText xml:space="preserve">" </w:instrText>
      </w:r>
      <w:r w:rsidR="006764E8">
        <w:fldChar w:fldCharType="end"/>
      </w:r>
      <w:r w:rsidR="00D3401D">
        <w:t>. Die Enten und Zielscheiben werden mit der Cursorposition anvisiert, welche durch das Uni</w:t>
      </w:r>
      <w:r w:rsidR="003D2D64">
        <w:t>ty</w:t>
      </w:r>
      <w:r w:rsidR="002E1404">
        <w:t xml:space="preserve"> </w:t>
      </w:r>
      <w:r w:rsidR="003D2D64">
        <w:t>Plugin vom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rsidR="003D2D64">
        <w:t xml:space="preserve"> gesetzt wird.</w:t>
      </w:r>
    </w:p>
    <w:p w14:paraId="27506197" w14:textId="77777777" w:rsidR="003D2D64" w:rsidRDefault="003D2D64" w:rsidP="000A2161">
      <w:pPr>
        <w:pStyle w:val="Listenabsatz"/>
        <w:ind w:left="426"/>
        <w:jc w:val="both"/>
      </w:pPr>
    </w:p>
    <w:p w14:paraId="51BC9B12" w14:textId="4B95EABD" w:rsidR="003D2D64" w:rsidRPr="003D2D64" w:rsidRDefault="003D2D64" w:rsidP="000A2161">
      <w:pPr>
        <w:pStyle w:val="Listenabsatz"/>
        <w:ind w:left="426"/>
        <w:jc w:val="both"/>
        <w:rPr>
          <w:b/>
        </w:rPr>
      </w:pPr>
      <w:r w:rsidRPr="003D2D64">
        <w:rPr>
          <w:b/>
        </w:rPr>
        <w:t>Rotation</w:t>
      </w:r>
    </w:p>
    <w:p w14:paraId="59C7E9B1" w14:textId="18D7BBE8" w:rsidR="00DC65DD" w:rsidRDefault="00D3401D" w:rsidP="000A2161">
      <w:pPr>
        <w:pStyle w:val="Listenabsatz"/>
        <w:ind w:left="426"/>
        <w:jc w:val="both"/>
      </w:pPr>
      <w:r>
        <w:t xml:space="preserve">Das Gewehr dreht sich entsprechend dessen Position. </w:t>
      </w:r>
      <w:r w:rsidR="00CD2E41">
        <w:t>Die Rotation wird zweierlei beeinflusst.</w:t>
      </w:r>
      <w:r>
        <w:t xml:space="preserve"> </w:t>
      </w:r>
    </w:p>
    <w:p w14:paraId="22E5F2F0" w14:textId="77777777" w:rsidR="00CD2E41" w:rsidRDefault="00CD2E41" w:rsidP="000A2161">
      <w:pPr>
        <w:pStyle w:val="Listenabsatz"/>
        <w:ind w:left="426"/>
        <w:jc w:val="both"/>
      </w:pPr>
    </w:p>
    <w:p w14:paraId="71138396" w14:textId="73F2001C" w:rsidR="00CD2E41" w:rsidRPr="008F46FF" w:rsidRDefault="00CD2E41" w:rsidP="00340D5C">
      <w:pPr>
        <w:pStyle w:val="Listenabsatz"/>
        <w:numPr>
          <w:ilvl w:val="0"/>
          <w:numId w:val="10"/>
        </w:numPr>
        <w:ind w:left="426" w:firstLine="0"/>
        <w:jc w:val="both"/>
        <w:rPr>
          <w:b/>
        </w:rPr>
      </w:pPr>
      <w:r w:rsidRPr="008F46FF">
        <w:rPr>
          <w:b/>
        </w:rPr>
        <w:t>Rotation der Eyes</w:t>
      </w:r>
      <w:r w:rsidR="00122805">
        <w:rPr>
          <w:b/>
        </w:rPr>
        <w:fldChar w:fldCharType="begin"/>
      </w:r>
      <w:r w:rsidR="00122805">
        <w:instrText xml:space="preserve"> XE "</w:instrText>
      </w:r>
      <w:r w:rsidR="00122805" w:rsidRPr="00B220B5">
        <w:instrText>Eyes</w:instrText>
      </w:r>
      <w:r w:rsidR="00122805">
        <w:instrText xml:space="preserve">" </w:instrText>
      </w:r>
      <w:r w:rsidR="00122805">
        <w:rPr>
          <w:b/>
        </w:rPr>
        <w:fldChar w:fldCharType="end"/>
      </w:r>
    </w:p>
    <w:p w14:paraId="5DDA1EA7" w14:textId="7A972780" w:rsidR="00CD2E41" w:rsidRDefault="00D3401D" w:rsidP="000A2161">
      <w:pPr>
        <w:pStyle w:val="Listenabsatz"/>
        <w:ind w:left="426"/>
        <w:jc w:val="both"/>
      </w:pPr>
      <w:r>
        <w:t>Basierend auf der Rotation der Eyes</w:t>
      </w:r>
      <w:r w:rsidR="00122805">
        <w:fldChar w:fldCharType="begin"/>
      </w:r>
      <w:r w:rsidR="00122805">
        <w:instrText xml:space="preserve"> XE "</w:instrText>
      </w:r>
      <w:r w:rsidR="00122805" w:rsidRPr="00B220B5">
        <w:instrText>Eyes</w:instrText>
      </w:r>
      <w:r w:rsidR="00122805">
        <w:instrText xml:space="preserve">" </w:instrText>
      </w:r>
      <w:r w:rsidR="00122805">
        <w:fldChar w:fldCharType="end"/>
      </w:r>
      <w:r>
        <w:t xml:space="preserve"> auf der y-Achse (Yaw) und der z-Achse (</w:t>
      </w:r>
      <w:r w:rsidRPr="004476E9">
        <w:t>Roll</w:t>
      </w:r>
      <w:r>
        <w:t xml:space="preserve">) dreht sich auch das Gewehr im Spiel. Somit wird ermöglicht, dass sich der Benutzer des CAVEs drehen kann und das Gewehr immer in seine Blickrichtung zielt. Neigt er den Kopf leicht auf eine Seite, übernimmt </w:t>
      </w:r>
      <w:r w:rsidR="00D50051">
        <w:t xml:space="preserve">die Flinte </w:t>
      </w:r>
      <w:r>
        <w:t xml:space="preserve">ebenfalls diese </w:t>
      </w:r>
      <w:r w:rsidR="003A42D0">
        <w:t>Manipulation rollt sich auf die Seite.</w:t>
      </w:r>
    </w:p>
    <w:p w14:paraId="1AF53115" w14:textId="77777777" w:rsidR="00CD2E41" w:rsidRDefault="00CD2E41" w:rsidP="000A2161">
      <w:pPr>
        <w:ind w:left="426"/>
        <w:jc w:val="both"/>
      </w:pPr>
    </w:p>
    <w:p w14:paraId="5EDC03CA" w14:textId="7634B8A3" w:rsidR="00CD2E41" w:rsidRPr="008F46FF" w:rsidRDefault="00CD2E41" w:rsidP="00340D5C">
      <w:pPr>
        <w:pStyle w:val="Listenabsatz"/>
        <w:numPr>
          <w:ilvl w:val="0"/>
          <w:numId w:val="10"/>
        </w:numPr>
        <w:ind w:left="426" w:firstLine="0"/>
        <w:jc w:val="both"/>
        <w:rPr>
          <w:b/>
        </w:rPr>
      </w:pPr>
      <w:r w:rsidRPr="008F46FF">
        <w:rPr>
          <w:b/>
        </w:rPr>
        <w:t>Relativer Winkel zwischen Eyes</w:t>
      </w:r>
      <w:r w:rsidR="00122805">
        <w:rPr>
          <w:b/>
        </w:rPr>
        <w:fldChar w:fldCharType="begin"/>
      </w:r>
      <w:r w:rsidR="00122805">
        <w:instrText xml:space="preserve"> XE "</w:instrText>
      </w:r>
      <w:r w:rsidR="00122805" w:rsidRPr="00B220B5">
        <w:instrText>Eyes</w:instrText>
      </w:r>
      <w:r w:rsidR="00122805">
        <w:instrText xml:space="preserve">" </w:instrText>
      </w:r>
      <w:r w:rsidR="00122805">
        <w:rPr>
          <w:b/>
        </w:rPr>
        <w:fldChar w:fldCharType="end"/>
      </w:r>
      <w:r w:rsidRPr="008F46FF">
        <w:rPr>
          <w:b/>
        </w:rPr>
        <w:t xml:space="preserve"> und Wand</w:t>
      </w:r>
      <w:r w:rsidR="00122805">
        <w:rPr>
          <w:b/>
        </w:rPr>
        <w:fldChar w:fldCharType="begin"/>
      </w:r>
      <w:r w:rsidR="00122805">
        <w:instrText xml:space="preserve"> XE "</w:instrText>
      </w:r>
      <w:r w:rsidR="00122805" w:rsidRPr="009B3921">
        <w:instrText>Wand</w:instrText>
      </w:r>
      <w:r w:rsidR="00122805">
        <w:instrText xml:space="preserve">" </w:instrText>
      </w:r>
      <w:r w:rsidR="00122805">
        <w:rPr>
          <w:b/>
        </w:rPr>
        <w:fldChar w:fldCharType="end"/>
      </w:r>
    </w:p>
    <w:p w14:paraId="143FAED0" w14:textId="043B1349" w:rsidR="00CD2E41" w:rsidRDefault="003D2D64" w:rsidP="000A2161">
      <w:pPr>
        <w:pStyle w:val="Listenabsatz"/>
        <w:ind w:left="426"/>
        <w:jc w:val="both"/>
      </w:pPr>
      <w:r>
        <w:t>Zusätzlich zu der Blickrichtung, welche mittels Eyes</w:t>
      </w:r>
      <w:r w:rsidR="00122805">
        <w:fldChar w:fldCharType="begin"/>
      </w:r>
      <w:r w:rsidR="00122805">
        <w:instrText xml:space="preserve"> XE "</w:instrText>
      </w:r>
      <w:r w:rsidR="00122805" w:rsidRPr="00B220B5">
        <w:instrText>Eyes</w:instrText>
      </w:r>
      <w:r w:rsidR="00122805">
        <w:instrText xml:space="preserve">" </w:instrText>
      </w:r>
      <w:r w:rsidR="00122805">
        <w:fldChar w:fldCharType="end"/>
      </w:r>
      <w:r>
        <w:t xml:space="preserve"> festgestellt wird, folgt das Gewehr der aktuellen Cursorposition.</w:t>
      </w:r>
      <w:r w:rsidR="000E7113">
        <w:t xml:space="preserve"> Dazu wird der relative Winkel zwischen dem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rsidR="000E7113">
        <w:t xml:space="preserve"> und den Eyes berechnet und darauf basierend erfolgt eine zusätzliche Rotation des Gewehrs.</w:t>
      </w:r>
    </w:p>
    <w:p w14:paraId="2F94BAFA" w14:textId="77777777" w:rsidR="008842F0" w:rsidRDefault="008842F0" w:rsidP="00CD2E41">
      <w:pPr>
        <w:pStyle w:val="Listenabsatz"/>
        <w:ind w:left="1080"/>
        <w:jc w:val="both"/>
      </w:pPr>
    </w:p>
    <w:p w14:paraId="6E1E74B6" w14:textId="77777777" w:rsidR="008842F0" w:rsidRDefault="008842F0" w:rsidP="00100080">
      <w:pPr>
        <w:pStyle w:val="Listenabsatz"/>
        <w:keepNext/>
        <w:ind w:left="708"/>
        <w:jc w:val="center"/>
      </w:pPr>
      <w:r>
        <w:rPr>
          <w:noProof/>
          <w:lang w:val="en-US"/>
        </w:rPr>
        <w:drawing>
          <wp:inline distT="0" distB="0" distL="0" distR="0" wp14:anchorId="0DF7F2B6" wp14:editId="7FD47303">
            <wp:extent cx="5040000" cy="3596400"/>
            <wp:effectExtent l="0" t="0" r="8255" b="4445"/>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hootingGalleryRifleRotation.jpg"/>
                    <pic:cNvPicPr/>
                  </pic:nvPicPr>
                  <pic:blipFill>
                    <a:blip r:embed="rId85">
                      <a:extLst>
                        <a:ext uri="{28A0092B-C50C-407E-A947-70E740481C1C}">
                          <a14:useLocalDpi xmlns:a14="http://schemas.microsoft.com/office/drawing/2010/main" val="0"/>
                        </a:ext>
                      </a:extLst>
                    </a:blip>
                    <a:stretch>
                      <a:fillRect/>
                    </a:stretch>
                  </pic:blipFill>
                  <pic:spPr>
                    <a:xfrm>
                      <a:off x="0" y="0"/>
                      <a:ext cx="5040000" cy="3596400"/>
                    </a:xfrm>
                    <a:prstGeom prst="rect">
                      <a:avLst/>
                    </a:prstGeom>
                  </pic:spPr>
                </pic:pic>
              </a:graphicData>
            </a:graphic>
          </wp:inline>
        </w:drawing>
      </w:r>
    </w:p>
    <w:p w14:paraId="17CB3AF5" w14:textId="2665AA24" w:rsidR="003D2D64" w:rsidRDefault="008842F0" w:rsidP="001B4ACF">
      <w:pPr>
        <w:pStyle w:val="Beschriftung"/>
        <w:ind w:left="708"/>
        <w:jc w:val="center"/>
      </w:pPr>
      <w:bookmarkStart w:id="137" w:name="_Toc440896333"/>
      <w:r>
        <w:t xml:space="preserve">Abbildung </w:t>
      </w:r>
      <w:r w:rsidR="00F00876">
        <w:fldChar w:fldCharType="begin"/>
      </w:r>
      <w:r w:rsidR="00F00876">
        <w:instrText xml:space="preserve"> SEQ Abbildung \* ARABIC </w:instrText>
      </w:r>
      <w:r w:rsidR="00F00876">
        <w:fldChar w:fldCharType="separate"/>
      </w:r>
      <w:r w:rsidR="00462315">
        <w:rPr>
          <w:noProof/>
        </w:rPr>
        <w:t>53</w:t>
      </w:r>
      <w:r w:rsidR="00F00876">
        <w:rPr>
          <w:noProof/>
        </w:rPr>
        <w:fldChar w:fldCharType="end"/>
      </w:r>
      <w:r>
        <w:t>: Shooting Gallery, Rotation des Gewehrs</w:t>
      </w:r>
      <w:bookmarkEnd w:id="137"/>
    </w:p>
    <w:p w14:paraId="3601FAE7" w14:textId="3236349F" w:rsidR="003D2D64" w:rsidRPr="003D2D64" w:rsidRDefault="003D2D64" w:rsidP="000A2161">
      <w:pPr>
        <w:ind w:left="426"/>
        <w:jc w:val="both"/>
        <w:rPr>
          <w:b/>
        </w:rPr>
      </w:pPr>
      <w:r w:rsidRPr="003D2D64">
        <w:rPr>
          <w:b/>
        </w:rPr>
        <w:t>Schuss</w:t>
      </w:r>
    </w:p>
    <w:p w14:paraId="515B2F66" w14:textId="30163344" w:rsidR="003D2D64" w:rsidRDefault="00153176" w:rsidP="000A2161">
      <w:pPr>
        <w:ind w:left="426"/>
        <w:jc w:val="both"/>
      </w:pPr>
      <w:r>
        <w:t>Dort wo sich der Cursor</w:t>
      </w:r>
      <w:r w:rsidR="006764E8">
        <w:fldChar w:fldCharType="begin"/>
      </w:r>
      <w:r w:rsidR="006764E8">
        <w:instrText xml:space="preserve"> XE "</w:instrText>
      </w:r>
      <w:r w:rsidR="006764E8" w:rsidRPr="00A848C8">
        <w:instrText>Cursor</w:instrText>
      </w:r>
      <w:r w:rsidR="006764E8">
        <w:instrText xml:space="preserve">" </w:instrText>
      </w:r>
      <w:r w:rsidR="006764E8">
        <w:fldChar w:fldCharType="end"/>
      </w:r>
      <w:r>
        <w:t xml:space="preserve"> auf der 2D-Ebene befindet, wird auch präzise der Schuss in der 3D-Welt auftreffen. Dazu wird ein Raycast</w:t>
      </w:r>
      <w:r w:rsidR="006764E8">
        <w:fldChar w:fldCharType="begin"/>
      </w:r>
      <w:r w:rsidR="006764E8">
        <w:instrText xml:space="preserve"> XE "</w:instrText>
      </w:r>
      <w:r w:rsidR="006764E8" w:rsidRPr="004C5348">
        <w:instrText>Raycast</w:instrText>
      </w:r>
      <w:r w:rsidR="006764E8">
        <w:instrText xml:space="preserve">" </w:instrText>
      </w:r>
      <w:r w:rsidR="006764E8">
        <w:fldChar w:fldCharType="end"/>
      </w:r>
      <w:r>
        <w:t xml:space="preserve"> mit der Ausrichtung der Kamera an der Position des Cursors in die Umgebung geschossen und geschaut, welches Objekt als erstes im Wege steht.</w:t>
      </w:r>
    </w:p>
    <w:p w14:paraId="49DEEED1" w14:textId="77777777" w:rsidR="00153176" w:rsidRDefault="00153176" w:rsidP="000A2161">
      <w:pPr>
        <w:ind w:left="426"/>
        <w:jc w:val="both"/>
      </w:pPr>
    </w:p>
    <w:p w14:paraId="087C922F" w14:textId="4F6D171F" w:rsidR="00153176" w:rsidRDefault="00153176" w:rsidP="000A2161">
      <w:pPr>
        <w:ind w:left="426"/>
        <w:jc w:val="both"/>
      </w:pPr>
      <w:r>
        <w:t>Beim Auftreffen dieses virtuellen Schusses wird dem Ziel mitgeteilt, ob nun eine Interaktion erfolgen soll oder nicht. Zusätzlich wird ein Partikeleffekt, welcher den Einschuss verdeutlich, an der getroffenen Stelle erzeugt.</w:t>
      </w:r>
      <w:r w:rsidR="00FC329B">
        <w:t xml:space="preserve"> Ein weiterer Raucheffekt wird bei der Flinte direkt gezeigt.</w:t>
      </w:r>
    </w:p>
    <w:p w14:paraId="4B586E7A" w14:textId="77777777" w:rsidR="00153176" w:rsidRDefault="00153176" w:rsidP="000A2161">
      <w:pPr>
        <w:ind w:left="426"/>
        <w:jc w:val="both"/>
      </w:pPr>
    </w:p>
    <w:p w14:paraId="51D153AE" w14:textId="77777777" w:rsidR="00D679EC" w:rsidRDefault="00D679EC" w:rsidP="000A2161">
      <w:pPr>
        <w:keepNext/>
        <w:ind w:left="426"/>
        <w:jc w:val="center"/>
      </w:pPr>
      <w:r>
        <w:rPr>
          <w:noProof/>
          <w:lang w:val="en-US"/>
        </w:rPr>
        <w:lastRenderedPageBreak/>
        <w:drawing>
          <wp:inline distT="0" distB="0" distL="0" distR="0" wp14:anchorId="12A18D73" wp14:editId="7E58A32E">
            <wp:extent cx="1257300" cy="1257300"/>
            <wp:effectExtent l="0" t="0" r="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hootingGallerySmoke.jpg"/>
                    <pic:cNvPicPr/>
                  </pic:nvPicPr>
                  <pic:blipFill>
                    <a:blip r:embed="rId86">
                      <a:extLst>
                        <a:ext uri="{28A0092B-C50C-407E-A947-70E740481C1C}">
                          <a14:useLocalDpi xmlns:a14="http://schemas.microsoft.com/office/drawing/2010/main" val="0"/>
                        </a:ext>
                      </a:extLst>
                    </a:blip>
                    <a:stretch>
                      <a:fillRect/>
                    </a:stretch>
                  </pic:blipFill>
                  <pic:spPr>
                    <a:xfrm>
                      <a:off x="0" y="0"/>
                      <a:ext cx="1257300" cy="1257300"/>
                    </a:xfrm>
                    <a:prstGeom prst="rect">
                      <a:avLst/>
                    </a:prstGeom>
                  </pic:spPr>
                </pic:pic>
              </a:graphicData>
            </a:graphic>
          </wp:inline>
        </w:drawing>
      </w:r>
    </w:p>
    <w:p w14:paraId="7B6C06AF" w14:textId="6AB33064" w:rsidR="00D679EC" w:rsidRDefault="00D679EC" w:rsidP="000A2161">
      <w:pPr>
        <w:pStyle w:val="Beschriftung"/>
        <w:ind w:left="426"/>
        <w:jc w:val="center"/>
      </w:pPr>
      <w:bookmarkStart w:id="138" w:name="_Toc440896334"/>
      <w:r>
        <w:t xml:space="preserve">Abbildung </w:t>
      </w:r>
      <w:r w:rsidR="00F00876">
        <w:fldChar w:fldCharType="begin"/>
      </w:r>
      <w:r w:rsidR="00F00876">
        <w:instrText xml:space="preserve"> SEQ Abbildung \* ARABIC </w:instrText>
      </w:r>
      <w:r w:rsidR="00F00876">
        <w:fldChar w:fldCharType="separate"/>
      </w:r>
      <w:r w:rsidR="00462315">
        <w:rPr>
          <w:noProof/>
        </w:rPr>
        <w:t>54</w:t>
      </w:r>
      <w:r w:rsidR="00F00876">
        <w:rPr>
          <w:noProof/>
        </w:rPr>
        <w:fldChar w:fldCharType="end"/>
      </w:r>
      <w:r>
        <w:t>: Shooting Gallery, Rauch</w:t>
      </w:r>
      <w:bookmarkEnd w:id="138"/>
    </w:p>
    <w:p w14:paraId="605C7665" w14:textId="7A2B8742" w:rsidR="00685A8B" w:rsidRPr="00685A8B" w:rsidRDefault="00685A8B" w:rsidP="000A2161">
      <w:pPr>
        <w:ind w:left="426"/>
        <w:rPr>
          <w:b/>
        </w:rPr>
      </w:pPr>
      <w:r w:rsidRPr="00685A8B">
        <w:rPr>
          <w:b/>
        </w:rPr>
        <w:t>Audio</w:t>
      </w:r>
    </w:p>
    <w:p w14:paraId="14898121" w14:textId="5EB18D3D" w:rsidR="00685A8B" w:rsidRDefault="005A6BA7" w:rsidP="00AE562E">
      <w:pPr>
        <w:ind w:left="426"/>
        <w:jc w:val="both"/>
      </w:pPr>
      <w:r>
        <w:t>Verschiedene Audiofiles wurden integriert, um das Spielerlebnis zu verbessern. Folgende Ereignisse provozieren einen Audioeffekt:</w:t>
      </w:r>
    </w:p>
    <w:p w14:paraId="739118E0" w14:textId="77777777" w:rsidR="005A6BA7" w:rsidRDefault="005A6BA7" w:rsidP="000A2161">
      <w:pPr>
        <w:ind w:left="426"/>
      </w:pPr>
    </w:p>
    <w:p w14:paraId="2682982C" w14:textId="0363C6D2" w:rsidR="005A6BA7" w:rsidRDefault="005A6BA7" w:rsidP="00340D5C">
      <w:pPr>
        <w:pStyle w:val="Listenabsatz"/>
        <w:numPr>
          <w:ilvl w:val="0"/>
          <w:numId w:val="9"/>
        </w:numPr>
        <w:ind w:firstLine="66"/>
      </w:pPr>
      <w:r>
        <w:t>Feuern des Gewehrs</w:t>
      </w:r>
    </w:p>
    <w:p w14:paraId="65CCF870" w14:textId="1599BCE6" w:rsidR="005A6BA7" w:rsidRDefault="005A6BA7" w:rsidP="00340D5C">
      <w:pPr>
        <w:pStyle w:val="Listenabsatz"/>
        <w:numPr>
          <w:ilvl w:val="0"/>
          <w:numId w:val="9"/>
        </w:numPr>
        <w:ind w:firstLine="66"/>
      </w:pPr>
      <w:r>
        <w:t>Treffen einer Ente</w:t>
      </w:r>
    </w:p>
    <w:p w14:paraId="384F6FEC" w14:textId="64DB72C4" w:rsidR="005A6BA7" w:rsidRDefault="005A6BA7" w:rsidP="00340D5C">
      <w:pPr>
        <w:pStyle w:val="Listenabsatz"/>
        <w:numPr>
          <w:ilvl w:val="0"/>
          <w:numId w:val="9"/>
        </w:numPr>
        <w:ind w:firstLine="66"/>
      </w:pPr>
      <w:r>
        <w:t>Treffen der Zielscheibe</w:t>
      </w:r>
    </w:p>
    <w:p w14:paraId="5636EF5C" w14:textId="77777777" w:rsidR="00685A8B" w:rsidRPr="00685A8B" w:rsidRDefault="00685A8B" w:rsidP="00685A8B"/>
    <w:p w14:paraId="372E53C0" w14:textId="06C9CE86" w:rsidR="0032106F" w:rsidRPr="0032106F" w:rsidRDefault="00D3401D" w:rsidP="00340D5C">
      <w:pPr>
        <w:pStyle w:val="Listenabsatz"/>
        <w:numPr>
          <w:ilvl w:val="0"/>
          <w:numId w:val="9"/>
        </w:numPr>
        <w:ind w:left="426" w:hanging="426"/>
        <w:jc w:val="both"/>
        <w:rPr>
          <w:b/>
        </w:rPr>
      </w:pPr>
      <w:r w:rsidRPr="0032106F">
        <w:rPr>
          <w:b/>
        </w:rPr>
        <w:t>Zielscheibe</w:t>
      </w:r>
    </w:p>
    <w:p w14:paraId="576AD3BF" w14:textId="4AFA3EE7" w:rsidR="0032106F" w:rsidRDefault="0032106F" w:rsidP="000A2161">
      <w:pPr>
        <w:pStyle w:val="Listenabsatz"/>
        <w:ind w:left="426"/>
        <w:jc w:val="both"/>
      </w:pPr>
      <w:r>
        <w:t>Eines der beiden abzuschiessenden Ziele</w:t>
      </w:r>
      <w:r w:rsidR="0062393E">
        <w:t xml:space="preserve"> ist eine Holzkonstruktion mit drei Zielscheiben, welche sich zu zufälligen Zeitpunkten nach oben</w:t>
      </w:r>
      <w:r w:rsidR="00EC6E07">
        <w:t>, bzw. nach unten klappen und somit angreifbar, bzw. nicht angreifbar werden.</w:t>
      </w:r>
    </w:p>
    <w:p w14:paraId="5D41F029" w14:textId="77777777" w:rsidR="0032106F" w:rsidRDefault="0032106F" w:rsidP="0032106F">
      <w:pPr>
        <w:pStyle w:val="Listenabsatz"/>
        <w:jc w:val="both"/>
      </w:pPr>
    </w:p>
    <w:p w14:paraId="174868DE" w14:textId="77777777" w:rsidR="002541BA" w:rsidRDefault="002541BA" w:rsidP="002541BA">
      <w:pPr>
        <w:pStyle w:val="Listenabsatz"/>
        <w:keepNext/>
        <w:jc w:val="center"/>
      </w:pPr>
      <w:r>
        <w:rPr>
          <w:noProof/>
          <w:lang w:val="en-US"/>
        </w:rPr>
        <w:drawing>
          <wp:inline distT="0" distB="0" distL="0" distR="0" wp14:anchorId="374E34D0" wp14:editId="76F66DD9">
            <wp:extent cx="2667000" cy="2667000"/>
            <wp:effectExtent l="0" t="0" r="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hootingGalleryTrainingTarget.jpg"/>
                    <pic:cNvPicPr/>
                  </pic:nvPicPr>
                  <pic:blipFill>
                    <a:blip r:embed="rId87">
                      <a:extLst>
                        <a:ext uri="{28A0092B-C50C-407E-A947-70E740481C1C}">
                          <a14:useLocalDpi xmlns:a14="http://schemas.microsoft.com/office/drawing/2010/main" val="0"/>
                        </a:ext>
                      </a:extLst>
                    </a:blip>
                    <a:stretch>
                      <a:fillRect/>
                    </a:stretch>
                  </pic:blipFill>
                  <pic:spPr>
                    <a:xfrm>
                      <a:off x="0" y="0"/>
                      <a:ext cx="2667000" cy="2667000"/>
                    </a:xfrm>
                    <a:prstGeom prst="rect">
                      <a:avLst/>
                    </a:prstGeom>
                  </pic:spPr>
                </pic:pic>
              </a:graphicData>
            </a:graphic>
          </wp:inline>
        </w:drawing>
      </w:r>
    </w:p>
    <w:p w14:paraId="2BFB5971" w14:textId="5E3929EC" w:rsidR="002541BA" w:rsidRDefault="002541BA" w:rsidP="001B4ACF">
      <w:pPr>
        <w:pStyle w:val="Beschriftung"/>
        <w:ind w:left="708"/>
        <w:jc w:val="center"/>
      </w:pPr>
      <w:bookmarkStart w:id="139" w:name="_Toc440896335"/>
      <w:r>
        <w:t xml:space="preserve">Abbildung </w:t>
      </w:r>
      <w:r w:rsidR="00F00876">
        <w:fldChar w:fldCharType="begin"/>
      </w:r>
      <w:r w:rsidR="00F00876">
        <w:instrText xml:space="preserve"> SEQ Abbildung \* ARABIC </w:instrText>
      </w:r>
      <w:r w:rsidR="00F00876">
        <w:fldChar w:fldCharType="separate"/>
      </w:r>
      <w:r w:rsidR="00462315">
        <w:rPr>
          <w:noProof/>
        </w:rPr>
        <w:t>55</w:t>
      </w:r>
      <w:r w:rsidR="00F00876">
        <w:rPr>
          <w:noProof/>
        </w:rPr>
        <w:fldChar w:fldCharType="end"/>
      </w:r>
      <w:r>
        <w:t>: Shooting Gallery, Zielscheibe</w:t>
      </w:r>
      <w:bookmarkEnd w:id="139"/>
    </w:p>
    <w:p w14:paraId="45A72D76" w14:textId="5721249C" w:rsidR="0032106F" w:rsidRDefault="002541BA" w:rsidP="0032106F">
      <w:pPr>
        <w:pStyle w:val="Listenabsatz"/>
        <w:jc w:val="both"/>
      </w:pPr>
      <w:r>
        <w:t>Die Animationen sind im FBX</w:t>
      </w:r>
      <w:r w:rsidR="004604D1">
        <w:rPr>
          <w:rStyle w:val="Funotenzeichen"/>
        </w:rPr>
        <w:footnoteReference w:id="30"/>
      </w:r>
      <w:r w:rsidR="006764E8">
        <w:fldChar w:fldCharType="begin"/>
      </w:r>
      <w:r w:rsidR="006764E8">
        <w:instrText xml:space="preserve"> XE "</w:instrText>
      </w:r>
      <w:r w:rsidR="006764E8" w:rsidRPr="003453CE">
        <w:instrText>FBX</w:instrText>
      </w:r>
      <w:r w:rsidR="006764E8">
        <w:instrText xml:space="preserve">" </w:instrText>
      </w:r>
      <w:r w:rsidR="006764E8">
        <w:fldChar w:fldCharType="end"/>
      </w:r>
      <w:r>
        <w:t>-Model gespeichert und werden mittels einem AnimationController</w:t>
      </w:r>
      <w:r w:rsidR="00D278C6">
        <w:fldChar w:fldCharType="begin"/>
      </w:r>
      <w:r w:rsidR="00D278C6">
        <w:instrText xml:space="preserve"> XE "</w:instrText>
      </w:r>
      <w:r w:rsidR="00D278C6" w:rsidRPr="0054507D">
        <w:instrText>AnimationController</w:instrText>
      </w:r>
      <w:r w:rsidR="00D278C6">
        <w:instrText xml:space="preserve">" </w:instrText>
      </w:r>
      <w:r w:rsidR="00D278C6">
        <w:fldChar w:fldCharType="end"/>
      </w:r>
      <w:r>
        <w:t xml:space="preserve"> </w:t>
      </w:r>
      <w:r w:rsidR="001B4ACF">
        <w:t>ausgelöst.</w:t>
      </w:r>
      <w:r w:rsidR="00851E1E">
        <w:t xml:space="preserve"> Zu zufälligen Zeitpunkten wird eine der Show-States aktiviert um die Animation abzuspielen. Trifft während einer gewissen Zeitspanne kein Schuss die Zielscheibe, aktiviert sich der Hide-State und geht anschliessend zurück in den Idle-State. Im Gegenzug, trifft der Spieler auf die Zielscheibe, wird die Animation beim Hit-State abgespielt und es werden Punkte gutgeschrieben.</w:t>
      </w:r>
      <w:r w:rsidR="00E307F8">
        <w:t xml:space="preserve"> Zudem wird als Audiofeedback ein entsprechender Sound gehört.</w:t>
      </w:r>
      <w:r w:rsidR="00851E1E">
        <w:t xml:space="preserve"> Anschliessend fängt die Sequenz von vorne an.</w:t>
      </w:r>
    </w:p>
    <w:p w14:paraId="3AAC1202" w14:textId="77777777" w:rsidR="001B4ACF" w:rsidRDefault="001B4ACF" w:rsidP="0032106F">
      <w:pPr>
        <w:pStyle w:val="Listenabsatz"/>
        <w:jc w:val="both"/>
      </w:pPr>
    </w:p>
    <w:p w14:paraId="7F75C786" w14:textId="77777777" w:rsidR="001B4ACF" w:rsidRDefault="001B4ACF" w:rsidP="00100080">
      <w:pPr>
        <w:pStyle w:val="Listenabsatz"/>
        <w:keepNext/>
        <w:jc w:val="center"/>
      </w:pPr>
      <w:r>
        <w:rPr>
          <w:noProof/>
          <w:lang w:val="en-US"/>
        </w:rPr>
        <w:lastRenderedPageBreak/>
        <w:drawing>
          <wp:inline distT="0" distB="0" distL="0" distR="0" wp14:anchorId="2CA89667" wp14:editId="144D4097">
            <wp:extent cx="5040000" cy="2260800"/>
            <wp:effectExtent l="0" t="0" r="8255" b="635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hootingGalleryTrainingTargetAnimationController.jpg"/>
                    <pic:cNvPicPr/>
                  </pic:nvPicPr>
                  <pic:blipFill>
                    <a:blip r:embed="rId88">
                      <a:extLst>
                        <a:ext uri="{28A0092B-C50C-407E-A947-70E740481C1C}">
                          <a14:useLocalDpi xmlns:a14="http://schemas.microsoft.com/office/drawing/2010/main" val="0"/>
                        </a:ext>
                      </a:extLst>
                    </a:blip>
                    <a:stretch>
                      <a:fillRect/>
                    </a:stretch>
                  </pic:blipFill>
                  <pic:spPr>
                    <a:xfrm>
                      <a:off x="0" y="0"/>
                      <a:ext cx="5040000" cy="2260800"/>
                    </a:xfrm>
                    <a:prstGeom prst="rect">
                      <a:avLst/>
                    </a:prstGeom>
                  </pic:spPr>
                </pic:pic>
              </a:graphicData>
            </a:graphic>
          </wp:inline>
        </w:drawing>
      </w:r>
    </w:p>
    <w:p w14:paraId="7BC32B1F" w14:textId="1D45567E" w:rsidR="002541BA" w:rsidRDefault="001B4ACF" w:rsidP="00851E1E">
      <w:pPr>
        <w:pStyle w:val="Beschriftung"/>
        <w:ind w:left="708"/>
        <w:jc w:val="center"/>
      </w:pPr>
      <w:bookmarkStart w:id="140" w:name="_Toc440896336"/>
      <w:r>
        <w:t xml:space="preserve">Abbildung </w:t>
      </w:r>
      <w:r w:rsidR="00F00876">
        <w:fldChar w:fldCharType="begin"/>
      </w:r>
      <w:r w:rsidR="00F00876">
        <w:instrText xml:space="preserve"> SEQ Abbildung \* ARABIC </w:instrText>
      </w:r>
      <w:r w:rsidR="00F00876">
        <w:fldChar w:fldCharType="separate"/>
      </w:r>
      <w:r w:rsidR="00462315">
        <w:rPr>
          <w:noProof/>
        </w:rPr>
        <w:t>56</w:t>
      </w:r>
      <w:r w:rsidR="00F00876">
        <w:rPr>
          <w:noProof/>
        </w:rPr>
        <w:fldChar w:fldCharType="end"/>
      </w:r>
      <w:r>
        <w:t>: Shooting Gallery, Zielscheibe Animation Controller</w:t>
      </w:r>
      <w:bookmarkEnd w:id="140"/>
    </w:p>
    <w:p w14:paraId="0C12D349" w14:textId="361B7E82" w:rsidR="009F33B9" w:rsidRDefault="009F33B9">
      <w:pPr>
        <w:spacing w:line="240" w:lineRule="auto"/>
        <w:rPr>
          <w:b/>
        </w:rPr>
      </w:pPr>
      <w:r>
        <w:rPr>
          <w:b/>
        </w:rPr>
        <w:br w:type="page"/>
      </w:r>
    </w:p>
    <w:p w14:paraId="13F68765" w14:textId="164C4202" w:rsidR="00FC329B" w:rsidRDefault="005A73A6" w:rsidP="00340D5C">
      <w:pPr>
        <w:pStyle w:val="Listenabsatz"/>
        <w:numPr>
          <w:ilvl w:val="0"/>
          <w:numId w:val="9"/>
        </w:numPr>
        <w:jc w:val="both"/>
        <w:rPr>
          <w:b/>
        </w:rPr>
      </w:pPr>
      <w:r w:rsidRPr="00FC329B">
        <w:rPr>
          <w:b/>
        </w:rPr>
        <w:lastRenderedPageBreak/>
        <w:t>Ente</w:t>
      </w:r>
    </w:p>
    <w:p w14:paraId="068CF902" w14:textId="259FB611" w:rsidR="00FC329B" w:rsidRDefault="00FC329B" w:rsidP="0039302F">
      <w:pPr>
        <w:ind w:left="360"/>
        <w:jc w:val="both"/>
      </w:pPr>
      <w:r w:rsidRPr="00FC329B">
        <w:t>Das zweite abzuschies</w:t>
      </w:r>
      <w:r>
        <w:t>sende Objekt ist eine Gummiente, die sich auf einer festgelegten Bahn mit zufälliger Geschwindigkeit nach vorne und hinten bewegt.</w:t>
      </w:r>
    </w:p>
    <w:p w14:paraId="7B1883C9" w14:textId="77777777" w:rsidR="00FC329B" w:rsidRDefault="00FC329B" w:rsidP="00FC329B">
      <w:pPr>
        <w:pStyle w:val="Listenabsatz"/>
        <w:jc w:val="both"/>
      </w:pPr>
    </w:p>
    <w:p w14:paraId="4A600DE2" w14:textId="77777777" w:rsidR="00FC329B" w:rsidRDefault="00FC329B" w:rsidP="000A2161">
      <w:pPr>
        <w:pStyle w:val="Listenabsatz"/>
        <w:keepNext/>
        <w:ind w:left="426"/>
        <w:jc w:val="center"/>
      </w:pPr>
      <w:r>
        <w:rPr>
          <w:noProof/>
          <w:lang w:val="en-US"/>
        </w:rPr>
        <w:drawing>
          <wp:inline distT="0" distB="0" distL="0" distR="0" wp14:anchorId="395C759E" wp14:editId="52815DCC">
            <wp:extent cx="2047875" cy="2047875"/>
            <wp:effectExtent l="0" t="0" r="9525" b="9525"/>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hootingGalleryDuckIngame.jpg"/>
                    <pic:cNvPicPr/>
                  </pic:nvPicPr>
                  <pic:blipFill>
                    <a:blip r:embed="rId89">
                      <a:extLst>
                        <a:ext uri="{28A0092B-C50C-407E-A947-70E740481C1C}">
                          <a14:useLocalDpi xmlns:a14="http://schemas.microsoft.com/office/drawing/2010/main" val="0"/>
                        </a:ext>
                      </a:extLst>
                    </a:blip>
                    <a:stretch>
                      <a:fillRect/>
                    </a:stretch>
                  </pic:blipFill>
                  <pic:spPr>
                    <a:xfrm>
                      <a:off x="0" y="0"/>
                      <a:ext cx="2047875" cy="2047875"/>
                    </a:xfrm>
                    <a:prstGeom prst="rect">
                      <a:avLst/>
                    </a:prstGeom>
                  </pic:spPr>
                </pic:pic>
              </a:graphicData>
            </a:graphic>
          </wp:inline>
        </w:drawing>
      </w:r>
    </w:p>
    <w:p w14:paraId="7684BF83" w14:textId="72105FFF" w:rsidR="00FC329B" w:rsidRDefault="00FC329B" w:rsidP="000A2161">
      <w:pPr>
        <w:pStyle w:val="Beschriftung"/>
        <w:ind w:left="426"/>
        <w:jc w:val="center"/>
      </w:pPr>
      <w:bookmarkStart w:id="141" w:name="_Toc440896337"/>
      <w:r>
        <w:t xml:space="preserve">Abbildung </w:t>
      </w:r>
      <w:r w:rsidR="00F00876">
        <w:fldChar w:fldCharType="begin"/>
      </w:r>
      <w:r w:rsidR="00F00876">
        <w:instrText xml:space="preserve"> </w:instrText>
      </w:r>
      <w:r w:rsidR="00F00876">
        <w:instrText xml:space="preserve">SEQ Abbildung \* ARABIC </w:instrText>
      </w:r>
      <w:r w:rsidR="00F00876">
        <w:fldChar w:fldCharType="separate"/>
      </w:r>
      <w:r w:rsidR="00462315">
        <w:rPr>
          <w:noProof/>
        </w:rPr>
        <w:t>57</w:t>
      </w:r>
      <w:r w:rsidR="00F00876">
        <w:rPr>
          <w:noProof/>
        </w:rPr>
        <w:fldChar w:fldCharType="end"/>
      </w:r>
      <w:r>
        <w:t>: Shooting Gallery, Ente</w:t>
      </w:r>
      <w:bookmarkEnd w:id="141"/>
    </w:p>
    <w:p w14:paraId="43D6E84C" w14:textId="6EF8AB4D" w:rsidR="00D71923" w:rsidRDefault="003E07D6" w:rsidP="000A2161">
      <w:pPr>
        <w:ind w:left="426"/>
        <w:jc w:val="both"/>
      </w:pPr>
      <w:r>
        <w:t>Am Anfang und Ende der Bahn befinden sich jeweils Trigger, die ausgelöst werden, sobald sich das Mesh</w:t>
      </w:r>
      <w:r w:rsidR="00D278C6">
        <w:fldChar w:fldCharType="begin"/>
      </w:r>
      <w:r w:rsidR="00D278C6">
        <w:instrText xml:space="preserve"> XE "</w:instrText>
      </w:r>
      <w:r w:rsidR="00D278C6" w:rsidRPr="003D027D">
        <w:instrText>Mesh</w:instrText>
      </w:r>
      <w:r w:rsidR="00D278C6">
        <w:instrText xml:space="preserve">" </w:instrText>
      </w:r>
      <w:r w:rsidR="00D278C6">
        <w:fldChar w:fldCharType="end"/>
      </w:r>
      <w:r>
        <w:t xml:space="preserve"> der Ente damit überschneidet. In diesem Moment ändert sich die Bewegungsrichtung der Ente und eine neue Geschwindigkeit wird zufällig zwischen einem definierten Bereich gewählt.</w:t>
      </w:r>
    </w:p>
    <w:p w14:paraId="0F46923D" w14:textId="77777777" w:rsidR="00D71923" w:rsidRDefault="00D71923" w:rsidP="000A2161">
      <w:pPr>
        <w:ind w:left="426"/>
        <w:jc w:val="both"/>
      </w:pPr>
    </w:p>
    <w:p w14:paraId="19EED5FD" w14:textId="5B777036" w:rsidR="00FC329B" w:rsidRDefault="00D71923" w:rsidP="000A2161">
      <w:pPr>
        <w:ind w:left="426"/>
        <w:jc w:val="both"/>
      </w:pPr>
      <w:r>
        <w:t xml:space="preserve">Bei einem Treffer wird der Winkel zwischen der aktuellen Kamera und der Ente berechnet und entsprechend ein Impuls auf die Ente angewandt, damit sie in die korrekte Richtung davonfliegt. </w:t>
      </w:r>
      <w:r w:rsidR="003E07D6">
        <w:t xml:space="preserve">Sobald die Ente keinen Kontakt mit der Oberfläche mehr hat auf der sie sich bewegt, wird ein Event losgeschickt um nach einer gewissen Zeitspanne die Position und Rotation wiederherzustellen und Punkte gutzuschreiben. </w:t>
      </w:r>
      <w:r w:rsidR="00E307F8">
        <w:t>Bei einem Treffen ist zudem ein Audiofeedback (Quaken) zu hören.</w:t>
      </w:r>
    </w:p>
    <w:p w14:paraId="134CC083" w14:textId="77777777" w:rsidR="008739F4" w:rsidRDefault="008739F4" w:rsidP="000A2161">
      <w:pPr>
        <w:ind w:left="426"/>
        <w:jc w:val="both"/>
      </w:pPr>
    </w:p>
    <w:p w14:paraId="02820BB4" w14:textId="6600F043" w:rsidR="008739F4" w:rsidRDefault="008739F4" w:rsidP="000A2161">
      <w:pPr>
        <w:ind w:left="426"/>
        <w:jc w:val="both"/>
      </w:pPr>
      <w:r>
        <w:t>Weil das gefundene Model der Ente für die Anwendungszwecke viel zu detailliert war, musste aus Performancegründen</w:t>
      </w:r>
      <w:r w:rsidR="002203D1">
        <w:t xml:space="preserve"> mit Blender</w:t>
      </w:r>
      <w:r w:rsidR="00D278C6">
        <w:fldChar w:fldCharType="begin"/>
      </w:r>
      <w:r w:rsidR="00D278C6">
        <w:instrText xml:space="preserve"> XE "</w:instrText>
      </w:r>
      <w:r w:rsidR="00D278C6" w:rsidRPr="00302CA4">
        <w:instrText>Blender</w:instrText>
      </w:r>
      <w:r w:rsidR="00D278C6">
        <w:instrText xml:space="preserve">" </w:instrText>
      </w:r>
      <w:r w:rsidR="00D278C6">
        <w:fldChar w:fldCharType="end"/>
      </w:r>
      <w:r w:rsidR="00D278C6">
        <w:rPr>
          <w:rStyle w:val="Funotenzeichen"/>
        </w:rPr>
        <w:footnoteReference w:id="31"/>
      </w:r>
      <w:r>
        <w:t xml:space="preserve"> eine Reduktion der Faces erfolgen.</w:t>
      </w:r>
      <w:r w:rsidR="002203D1">
        <w:t xml:space="preserve"> Von ehemals 7160 sind noch 1288</w:t>
      </w:r>
      <w:r w:rsidR="00F4426F">
        <w:t xml:space="preserve"> Faces</w:t>
      </w:r>
      <w:r w:rsidR="002203D1">
        <w:t xml:space="preserve"> übrig geblieben. </w:t>
      </w:r>
      <w:r w:rsidR="00F4426F">
        <w:t>Dank der Textur und der Distanz, die zwischen dem Spieler und der Ente liegt, fällt der Unterschied nicht auf.</w:t>
      </w:r>
    </w:p>
    <w:p w14:paraId="65D02006" w14:textId="77777777" w:rsidR="00F4426F" w:rsidRDefault="00F4426F" w:rsidP="000A2161">
      <w:pPr>
        <w:ind w:left="426"/>
        <w:jc w:val="both"/>
      </w:pPr>
    </w:p>
    <w:p w14:paraId="6C949DB6" w14:textId="77777777" w:rsidR="007A632B" w:rsidRDefault="007A632B" w:rsidP="007A632B">
      <w:pPr>
        <w:keepNext/>
        <w:ind w:left="708"/>
        <w:jc w:val="center"/>
      </w:pPr>
      <w:r>
        <w:rPr>
          <w:noProof/>
          <w:lang w:val="en-US"/>
        </w:rPr>
        <w:drawing>
          <wp:inline distT="0" distB="0" distL="0" distR="0" wp14:anchorId="1DC3CACE" wp14:editId="6E934F72">
            <wp:extent cx="3600000" cy="1792800"/>
            <wp:effectExtent l="0" t="0" r="635"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RubberDucky_highdetailed.png"/>
                    <pic:cNvPicPr/>
                  </pic:nvPicPr>
                  <pic:blipFill>
                    <a:blip r:embed="rId90">
                      <a:extLst>
                        <a:ext uri="{28A0092B-C50C-407E-A947-70E740481C1C}">
                          <a14:useLocalDpi xmlns:a14="http://schemas.microsoft.com/office/drawing/2010/main" val="0"/>
                        </a:ext>
                      </a:extLst>
                    </a:blip>
                    <a:stretch>
                      <a:fillRect/>
                    </a:stretch>
                  </pic:blipFill>
                  <pic:spPr>
                    <a:xfrm>
                      <a:off x="0" y="0"/>
                      <a:ext cx="3600000" cy="1792800"/>
                    </a:xfrm>
                    <a:prstGeom prst="rect">
                      <a:avLst/>
                    </a:prstGeom>
                  </pic:spPr>
                </pic:pic>
              </a:graphicData>
            </a:graphic>
          </wp:inline>
        </w:drawing>
      </w:r>
    </w:p>
    <w:p w14:paraId="741F1442" w14:textId="1AFC55A4" w:rsidR="00F4426F" w:rsidRDefault="007A632B" w:rsidP="007A632B">
      <w:pPr>
        <w:pStyle w:val="Beschriftung"/>
        <w:ind w:left="708"/>
        <w:jc w:val="center"/>
      </w:pPr>
      <w:bookmarkStart w:id="142" w:name="_Toc440896338"/>
      <w:r>
        <w:t xml:space="preserve">Abbildung </w:t>
      </w:r>
      <w:r w:rsidR="00F00876">
        <w:fldChar w:fldCharType="begin"/>
      </w:r>
      <w:r w:rsidR="00F00876">
        <w:instrText xml:space="preserve"> SEQ Abbildung</w:instrText>
      </w:r>
      <w:r w:rsidR="00F00876">
        <w:instrText xml:space="preserve"> \* ARABIC </w:instrText>
      </w:r>
      <w:r w:rsidR="00F00876">
        <w:fldChar w:fldCharType="separate"/>
      </w:r>
      <w:r w:rsidR="00462315">
        <w:rPr>
          <w:noProof/>
        </w:rPr>
        <w:t>58</w:t>
      </w:r>
      <w:r w:rsidR="00F00876">
        <w:rPr>
          <w:noProof/>
        </w:rPr>
        <w:fldChar w:fldCharType="end"/>
      </w:r>
      <w:r>
        <w:t>: Shooting Gallery, Ente mit vielen Details</w:t>
      </w:r>
      <w:bookmarkEnd w:id="142"/>
    </w:p>
    <w:p w14:paraId="7A012300" w14:textId="77777777" w:rsidR="007A632B" w:rsidRDefault="007A632B" w:rsidP="0039302F">
      <w:pPr>
        <w:keepNext/>
        <w:ind w:left="708"/>
        <w:jc w:val="center"/>
      </w:pPr>
      <w:r>
        <w:rPr>
          <w:noProof/>
          <w:lang w:val="en-US"/>
        </w:rPr>
        <w:lastRenderedPageBreak/>
        <w:drawing>
          <wp:inline distT="0" distB="0" distL="0" distR="0" wp14:anchorId="3700371D" wp14:editId="72B39620">
            <wp:extent cx="3600000" cy="1792800"/>
            <wp:effectExtent l="0" t="0" r="635"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ubberDucky_lowdetailed.png"/>
                    <pic:cNvPicPr/>
                  </pic:nvPicPr>
                  <pic:blipFill>
                    <a:blip r:embed="rId91">
                      <a:extLst>
                        <a:ext uri="{28A0092B-C50C-407E-A947-70E740481C1C}">
                          <a14:useLocalDpi xmlns:a14="http://schemas.microsoft.com/office/drawing/2010/main" val="0"/>
                        </a:ext>
                      </a:extLst>
                    </a:blip>
                    <a:stretch>
                      <a:fillRect/>
                    </a:stretch>
                  </pic:blipFill>
                  <pic:spPr>
                    <a:xfrm>
                      <a:off x="0" y="0"/>
                      <a:ext cx="3600000" cy="1792800"/>
                    </a:xfrm>
                    <a:prstGeom prst="rect">
                      <a:avLst/>
                    </a:prstGeom>
                  </pic:spPr>
                </pic:pic>
              </a:graphicData>
            </a:graphic>
          </wp:inline>
        </w:drawing>
      </w:r>
    </w:p>
    <w:p w14:paraId="693970A1" w14:textId="3465AFE5" w:rsidR="00FC329B" w:rsidRPr="0039302F" w:rsidRDefault="007A632B" w:rsidP="0039302F">
      <w:pPr>
        <w:pStyle w:val="Beschriftung"/>
        <w:jc w:val="center"/>
      </w:pPr>
      <w:bookmarkStart w:id="143" w:name="_Toc440896339"/>
      <w:r>
        <w:t xml:space="preserve">Abbildung </w:t>
      </w:r>
      <w:r w:rsidR="00F00876">
        <w:fldChar w:fldCharType="begin"/>
      </w:r>
      <w:r w:rsidR="00F00876">
        <w:instrText xml:space="preserve"> SEQ Abbildung \* ARABIC </w:instrText>
      </w:r>
      <w:r w:rsidR="00F00876">
        <w:fldChar w:fldCharType="separate"/>
      </w:r>
      <w:r w:rsidR="00462315">
        <w:rPr>
          <w:noProof/>
        </w:rPr>
        <w:t>59</w:t>
      </w:r>
      <w:r w:rsidR="00F00876">
        <w:rPr>
          <w:noProof/>
        </w:rPr>
        <w:fldChar w:fldCharType="end"/>
      </w:r>
      <w:r>
        <w:t>: Shooting Gallery, Ente mit reduzierten Details</w:t>
      </w:r>
      <w:bookmarkEnd w:id="143"/>
    </w:p>
    <w:p w14:paraId="4E0A2174" w14:textId="4FBF982F" w:rsidR="005A73A6" w:rsidRPr="000520C6" w:rsidRDefault="005A73A6" w:rsidP="00340D5C">
      <w:pPr>
        <w:pStyle w:val="Listenabsatz"/>
        <w:numPr>
          <w:ilvl w:val="0"/>
          <w:numId w:val="9"/>
        </w:numPr>
        <w:ind w:left="426" w:hanging="426"/>
        <w:jc w:val="both"/>
        <w:rPr>
          <w:b/>
        </w:rPr>
      </w:pPr>
      <w:r w:rsidRPr="000520C6">
        <w:rPr>
          <w:b/>
        </w:rPr>
        <w:t>Punktesystem</w:t>
      </w:r>
    </w:p>
    <w:p w14:paraId="0AC1A9C5" w14:textId="6DD2102F" w:rsidR="000520C6" w:rsidRDefault="000520C6" w:rsidP="000A2161">
      <w:pPr>
        <w:pStyle w:val="Listenabsatz"/>
        <w:ind w:left="426"/>
        <w:jc w:val="both"/>
      </w:pPr>
      <w:r>
        <w:t xml:space="preserve">Nebst der bereits verstrichenen Zeit ist in einer Ecke als UI-Element die erspielte Punktzahl sichtbar. </w:t>
      </w:r>
      <w:r w:rsidR="00BE40B4">
        <w:t>Die beiden abzuschiessenden Ziele (Ente und Zielscheibe) stellen öffentliche, statische Delegates</w:t>
      </w:r>
      <w:r w:rsidR="006764E8">
        <w:fldChar w:fldCharType="begin"/>
      </w:r>
      <w:r w:rsidR="006764E8">
        <w:instrText xml:space="preserve"> XE "</w:instrText>
      </w:r>
      <w:r w:rsidR="006764E8" w:rsidRPr="0067396F">
        <w:instrText>Delegates</w:instrText>
      </w:r>
      <w:r w:rsidR="006764E8">
        <w:instrText xml:space="preserve">" </w:instrText>
      </w:r>
      <w:r w:rsidR="006764E8">
        <w:fldChar w:fldCharType="end"/>
      </w:r>
      <w:r w:rsidR="00BE40B4">
        <w:t xml:space="preserve"> (Events) zur Verfügung, </w:t>
      </w:r>
      <w:r w:rsidR="0036229A">
        <w:t>mittels</w:t>
      </w:r>
      <w:r w:rsidR="00BE40B4">
        <w:t xml:space="preserve"> denen andere Objekte</w:t>
      </w:r>
      <w:r w:rsidR="0036229A">
        <w:t xml:space="preserve"> Methoden</w:t>
      </w:r>
      <w:r w:rsidR="00BE40B4">
        <w:t xml:space="preserve"> registrieren können. Wird eine beliebige Ente abgeschossen, wird die Methode aufgerufen.</w:t>
      </w:r>
      <w:r w:rsidR="00793886">
        <w:t xml:space="preserve"> </w:t>
      </w:r>
      <w:r w:rsidR="00BE40B4">
        <w:t>Die Klasse, welche für die Punkteberechnung und –darstellung zuständig ist, registriert entsprechend eine Methode, welche als Parameter die erspielten Punkte erhält. Somit kann dort sauber Buch geführt werden über den aktuellen Punktestand und ihn als GUI</w:t>
      </w:r>
      <w:r w:rsidR="00122805">
        <w:fldChar w:fldCharType="begin"/>
      </w:r>
      <w:r w:rsidR="00122805">
        <w:instrText xml:space="preserve"> XE "</w:instrText>
      </w:r>
      <w:r w:rsidR="00122805" w:rsidRPr="0078572D">
        <w:instrText>GUI</w:instrText>
      </w:r>
      <w:r w:rsidR="00122805">
        <w:instrText xml:space="preserve">" </w:instrText>
      </w:r>
      <w:r w:rsidR="00122805">
        <w:fldChar w:fldCharType="end"/>
      </w:r>
      <w:r w:rsidR="00BE40B4">
        <w:t>-Element anzeigen.</w:t>
      </w:r>
    </w:p>
    <w:p w14:paraId="2EC3D13D" w14:textId="77777777" w:rsidR="00793886" w:rsidRDefault="00793886" w:rsidP="000A2161">
      <w:pPr>
        <w:pStyle w:val="Listenabsatz"/>
        <w:ind w:left="426"/>
        <w:jc w:val="both"/>
      </w:pPr>
    </w:p>
    <w:bookmarkStart w:id="144" w:name="_MON_1509112381"/>
    <w:bookmarkEnd w:id="144"/>
    <w:p w14:paraId="639AA807" w14:textId="0D4DBFE5" w:rsidR="000C21AE" w:rsidRDefault="0014524B" w:rsidP="000C21AE">
      <w:pPr>
        <w:pStyle w:val="Listenabsatz"/>
        <w:keepNext/>
        <w:ind w:left="426"/>
        <w:jc w:val="both"/>
      </w:pPr>
      <w:r>
        <w:object w:dxaOrig="9360" w:dyaOrig="4044" w14:anchorId="6A5BB509">
          <v:shape id="_x0000_i1034" type="#_x0000_t75" style="width:455.1pt;height:225.5pt" o:ole="" filled="t" fillcolor="#d8d8d8 [2732]">
            <v:imagedata r:id="rId92" o:title="" croptop="-3399f" cropbottom="-3399f" cropleft="-1985f" cropright="3969f"/>
          </v:shape>
          <o:OLEObject Type="Embed" ProgID="Word.OpenDocumentText.12" ShapeID="_x0000_i1034" DrawAspect="Content" ObjectID="_1514659529" r:id="rId93"/>
        </w:object>
      </w:r>
    </w:p>
    <w:p w14:paraId="00AD4FEA" w14:textId="3B34D035" w:rsidR="00520828" w:rsidRDefault="000C21AE" w:rsidP="000C21AE">
      <w:pPr>
        <w:pStyle w:val="Beschriftung"/>
        <w:jc w:val="center"/>
      </w:pPr>
      <w:bookmarkStart w:id="145" w:name="_Toc440896377"/>
      <w:r>
        <w:t xml:space="preserve">Quellcode </w:t>
      </w:r>
      <w:r w:rsidR="00F00876">
        <w:fldChar w:fldCharType="begin"/>
      </w:r>
      <w:r w:rsidR="00F00876">
        <w:instrText xml:space="preserve"> SEQ Quellcode \* ARABIC </w:instrText>
      </w:r>
      <w:r w:rsidR="00F00876">
        <w:fldChar w:fldCharType="separate"/>
      </w:r>
      <w:r w:rsidR="00A617F1">
        <w:rPr>
          <w:noProof/>
        </w:rPr>
        <w:t>11</w:t>
      </w:r>
      <w:r w:rsidR="00F00876">
        <w:rPr>
          <w:noProof/>
        </w:rPr>
        <w:fldChar w:fldCharType="end"/>
      </w:r>
      <w:r>
        <w:t>: Shooting Gallery, Ente und Punkte</w:t>
      </w:r>
      <w:bookmarkEnd w:id="145"/>
    </w:p>
    <w:p w14:paraId="61635423" w14:textId="77777777" w:rsidR="0059005F" w:rsidRDefault="0059005F">
      <w:pPr>
        <w:spacing w:line="240" w:lineRule="auto"/>
        <w:rPr>
          <w:rFonts w:eastAsia="Times New Roman"/>
          <w:b/>
          <w:bCs/>
          <w:szCs w:val="26"/>
        </w:rPr>
      </w:pPr>
      <w:r>
        <w:br w:type="page"/>
      </w:r>
    </w:p>
    <w:p w14:paraId="219BF19C" w14:textId="6AC34CB9" w:rsidR="0076125D" w:rsidRDefault="0076125D" w:rsidP="00B170FE">
      <w:pPr>
        <w:pStyle w:val="berschrift2"/>
      </w:pPr>
      <w:bookmarkStart w:id="146" w:name="_Toc440917294"/>
      <w:r>
        <w:lastRenderedPageBreak/>
        <w:t>Model-Viewer</w:t>
      </w:r>
      <w:bookmarkEnd w:id="146"/>
    </w:p>
    <w:p w14:paraId="133BBC04" w14:textId="58F08C18" w:rsidR="007B162D" w:rsidRDefault="00DD70DC" w:rsidP="00DD70DC">
      <w:pPr>
        <w:jc w:val="both"/>
      </w:pPr>
      <w:r>
        <w:t>Da der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 xml:space="preserve"> nicht nur zum Spielen gedacht ist, zeigt diese zweite Demo noch ein weiteres Anwendungsgebiet. Es handelt sich um mehrere Operationssäle, welch</w:t>
      </w:r>
      <w:r w:rsidR="00DD5287">
        <w:t>e begangen werden</w:t>
      </w:r>
      <w:r w:rsidR="000C21AE">
        <w:t xml:space="preserve"> können</w:t>
      </w:r>
      <w:r w:rsidR="00DD5287">
        <w:t>.</w:t>
      </w:r>
    </w:p>
    <w:p w14:paraId="05B107BD" w14:textId="3D46BE63" w:rsidR="00DD5287" w:rsidRDefault="00DD5287" w:rsidP="00DD70DC">
      <w:pPr>
        <w:jc w:val="both"/>
      </w:pPr>
    </w:p>
    <w:p w14:paraId="5E02B8CD" w14:textId="569614E1" w:rsidR="00DD5287" w:rsidRDefault="00A72FCB" w:rsidP="00DD70DC">
      <w:pPr>
        <w:jc w:val="both"/>
      </w:pPr>
      <w:r>
        <w:t xml:space="preserve">Die gesamte Umgebung ist statisch, einige Personen haben </w:t>
      </w:r>
      <w:r w:rsidR="000C21AE">
        <w:t xml:space="preserve">jedoch </w:t>
      </w:r>
      <w:r>
        <w:t>vordefinierte Animationen.</w:t>
      </w:r>
    </w:p>
    <w:p w14:paraId="2415D686" w14:textId="5CC3526D" w:rsidR="00A72FCB" w:rsidRDefault="00A72FCB" w:rsidP="00DD70DC">
      <w:pPr>
        <w:jc w:val="both"/>
      </w:pPr>
    </w:p>
    <w:p w14:paraId="469E52B6" w14:textId="77777777" w:rsidR="00A72FCB" w:rsidRDefault="00A72FCB" w:rsidP="00A72FCB">
      <w:pPr>
        <w:keepNext/>
        <w:jc w:val="center"/>
      </w:pPr>
      <w:r>
        <w:rPr>
          <w:noProof/>
          <w:lang w:val="en-US"/>
        </w:rPr>
        <w:drawing>
          <wp:inline distT="0" distB="0" distL="0" distR="0" wp14:anchorId="7CC8DCF2" wp14:editId="280E37B9">
            <wp:extent cx="3600000" cy="2452350"/>
            <wp:effectExtent l="0" t="0" r="635" b="5715"/>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600000" cy="2452350"/>
                    </a:xfrm>
                    <a:prstGeom prst="rect">
                      <a:avLst/>
                    </a:prstGeom>
                  </pic:spPr>
                </pic:pic>
              </a:graphicData>
            </a:graphic>
          </wp:inline>
        </w:drawing>
      </w:r>
    </w:p>
    <w:p w14:paraId="4A23FE4A" w14:textId="1175B9CC" w:rsidR="00520828" w:rsidRDefault="00A72FCB" w:rsidP="000C21AE">
      <w:pPr>
        <w:pStyle w:val="Beschriftung"/>
        <w:jc w:val="center"/>
      </w:pPr>
      <w:bookmarkStart w:id="147" w:name="_Toc440896340"/>
      <w:r>
        <w:t xml:space="preserve">Abbildung </w:t>
      </w:r>
      <w:r w:rsidR="00F00876">
        <w:fldChar w:fldCharType="begin"/>
      </w:r>
      <w:r w:rsidR="00F00876">
        <w:instrText xml:space="preserve"> SEQ Abbildung \* ARABIC </w:instrText>
      </w:r>
      <w:r w:rsidR="00F00876">
        <w:fldChar w:fldCharType="separate"/>
      </w:r>
      <w:r w:rsidR="00462315">
        <w:rPr>
          <w:noProof/>
        </w:rPr>
        <w:t>60</w:t>
      </w:r>
      <w:r w:rsidR="00F00876">
        <w:rPr>
          <w:noProof/>
        </w:rPr>
        <w:fldChar w:fldCharType="end"/>
      </w:r>
      <w:r>
        <w:t>: Model-Viewer OP Raum 1</w:t>
      </w:r>
      <w:bookmarkEnd w:id="147"/>
    </w:p>
    <w:p w14:paraId="60D6FBBF" w14:textId="77D22105" w:rsidR="00A72FCB" w:rsidRPr="00A72FCB" w:rsidRDefault="00A72FCB" w:rsidP="00340D5C">
      <w:pPr>
        <w:pStyle w:val="Listenabsatz"/>
        <w:numPr>
          <w:ilvl w:val="0"/>
          <w:numId w:val="9"/>
        </w:numPr>
        <w:ind w:left="426" w:hanging="426"/>
        <w:rPr>
          <w:b/>
        </w:rPr>
      </w:pPr>
      <w:r w:rsidRPr="00A72FCB">
        <w:rPr>
          <w:b/>
        </w:rPr>
        <w:t>Modelle</w:t>
      </w:r>
    </w:p>
    <w:p w14:paraId="5AE2580E" w14:textId="6F03D727" w:rsidR="000C21AE" w:rsidRDefault="00A72FCB" w:rsidP="00A72FCB">
      <w:pPr>
        <w:jc w:val="both"/>
      </w:pPr>
      <w:r>
        <w:t>Es werden Modelle von Dosch</w:t>
      </w:r>
      <w:r w:rsidR="00D94E11">
        <w:rPr>
          <w:rStyle w:val="Funotenzeichen"/>
        </w:rPr>
        <w:footnoteReference w:id="32"/>
      </w:r>
      <w:r>
        <w:t xml:space="preserve"> verwendet, welche bereits i</w:t>
      </w:r>
      <w:r w:rsidR="000C21AE">
        <w:t>m Besitz der BFH</w:t>
      </w:r>
      <w:r w:rsidR="00122805">
        <w:fldChar w:fldCharType="begin"/>
      </w:r>
      <w:r w:rsidR="00122805">
        <w:instrText xml:space="preserve"> XE "</w:instrText>
      </w:r>
      <w:r w:rsidR="00122805" w:rsidRPr="0058228F">
        <w:instrText>BFH</w:instrText>
      </w:r>
      <w:r w:rsidR="00122805">
        <w:instrText xml:space="preserve">" </w:instrText>
      </w:r>
      <w:r w:rsidR="00122805">
        <w:fldChar w:fldCharType="end"/>
      </w:r>
      <w:r w:rsidR="000C21AE">
        <w:t xml:space="preserve"> sind.</w:t>
      </w:r>
    </w:p>
    <w:p w14:paraId="39A6FD7D" w14:textId="77777777" w:rsidR="000C21AE" w:rsidRPr="00DC2E38" w:rsidRDefault="000C21AE" w:rsidP="00A72FCB">
      <w:pPr>
        <w:jc w:val="both"/>
      </w:pPr>
    </w:p>
    <w:p w14:paraId="3B0BC01F" w14:textId="48A81CB0" w:rsidR="00A72FCB" w:rsidRDefault="00A23748" w:rsidP="00A72FCB">
      <w:pPr>
        <w:jc w:val="both"/>
      </w:pPr>
      <w:r>
        <w:t xml:space="preserve">Es folgt eine Auflistung der verfügbaren </w:t>
      </w:r>
      <w:r w:rsidR="004567C8">
        <w:t>Personen und Räume</w:t>
      </w:r>
      <w:r>
        <w:t>.</w:t>
      </w:r>
      <w:r w:rsidR="004567C8">
        <w:t xml:space="preserve"> Auf die Detailliste aller Equipment</w:t>
      </w:r>
      <w:r w:rsidR="000C21AE">
        <w:t>s</w:t>
      </w:r>
      <w:r w:rsidR="004567C8">
        <w:t xml:space="preserve"> wird hier Verzichtet</w:t>
      </w:r>
      <w:r w:rsidR="000C21AE">
        <w:t>.</w:t>
      </w:r>
      <w:r w:rsidR="004567C8">
        <w:t xml:space="preserve"> </w:t>
      </w:r>
    </w:p>
    <w:p w14:paraId="218F8FAA" w14:textId="77777777" w:rsidR="00A23748" w:rsidRDefault="00A23748" w:rsidP="00A23748"/>
    <w:tbl>
      <w:tblPr>
        <w:tblStyle w:val="Gitternetztabelle4Akzent31"/>
        <w:tblW w:w="0" w:type="auto"/>
        <w:tblLook w:val="04A0" w:firstRow="1" w:lastRow="0" w:firstColumn="1" w:lastColumn="0" w:noHBand="0" w:noVBand="1"/>
      </w:tblPr>
      <w:tblGrid>
        <w:gridCol w:w="3202"/>
        <w:gridCol w:w="3202"/>
        <w:gridCol w:w="3203"/>
      </w:tblGrid>
      <w:tr w:rsidR="00A23748" w14:paraId="2D60D9F9" w14:textId="77777777" w:rsidTr="00653AF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2" w:type="dxa"/>
            <w:shd w:val="clear" w:color="auto" w:fill="D0CECE" w:themeFill="background2" w:themeFillShade="E6"/>
          </w:tcPr>
          <w:p w14:paraId="1B872B07" w14:textId="77777777" w:rsidR="00A23748" w:rsidRPr="00653AF6" w:rsidRDefault="00A23748" w:rsidP="009D19CB">
            <w:pPr>
              <w:rPr>
                <w:color w:val="auto"/>
              </w:rPr>
            </w:pPr>
            <w:r w:rsidRPr="00653AF6">
              <w:rPr>
                <w:color w:val="auto"/>
              </w:rPr>
              <w:t>Person</w:t>
            </w:r>
          </w:p>
        </w:tc>
        <w:tc>
          <w:tcPr>
            <w:tcW w:w="3202" w:type="dxa"/>
            <w:shd w:val="clear" w:color="auto" w:fill="D0CECE" w:themeFill="background2" w:themeFillShade="E6"/>
          </w:tcPr>
          <w:p w14:paraId="2B8A5CD9" w14:textId="77777777" w:rsidR="00A23748" w:rsidRPr="00653AF6" w:rsidRDefault="00A23748" w:rsidP="009D19CB">
            <w:pPr>
              <w:cnfStyle w:val="100000000000" w:firstRow="1" w:lastRow="0" w:firstColumn="0" w:lastColumn="0" w:oddVBand="0" w:evenVBand="0" w:oddHBand="0" w:evenHBand="0" w:firstRowFirstColumn="0" w:firstRowLastColumn="0" w:lastRowFirstColumn="0" w:lastRowLastColumn="0"/>
              <w:rPr>
                <w:color w:val="auto"/>
              </w:rPr>
            </w:pPr>
            <w:r w:rsidRPr="00653AF6">
              <w:rPr>
                <w:color w:val="auto"/>
              </w:rPr>
              <w:t>Infos</w:t>
            </w:r>
          </w:p>
        </w:tc>
        <w:tc>
          <w:tcPr>
            <w:tcW w:w="3203" w:type="dxa"/>
            <w:shd w:val="clear" w:color="auto" w:fill="D0CECE" w:themeFill="background2" w:themeFillShade="E6"/>
          </w:tcPr>
          <w:p w14:paraId="7618B83C" w14:textId="77777777" w:rsidR="00A23748" w:rsidRDefault="00A23748" w:rsidP="009D19CB">
            <w:pPr>
              <w:cnfStyle w:val="100000000000" w:firstRow="1" w:lastRow="0" w:firstColumn="0" w:lastColumn="0" w:oddVBand="0" w:evenVBand="0" w:oddHBand="0" w:evenHBand="0" w:firstRowFirstColumn="0" w:firstRowLastColumn="0" w:lastRowFirstColumn="0" w:lastRowLastColumn="0"/>
            </w:pPr>
          </w:p>
        </w:tc>
      </w:tr>
      <w:tr w:rsidR="00A23748" w14:paraId="41CF5B12" w14:textId="77777777" w:rsidTr="00A237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2" w:type="dxa"/>
          </w:tcPr>
          <w:p w14:paraId="7796E8D1" w14:textId="77777777" w:rsidR="00A23748" w:rsidRDefault="00A23748" w:rsidP="009D19CB">
            <w:r>
              <w:t>Surgeon</w:t>
            </w:r>
          </w:p>
        </w:tc>
        <w:tc>
          <w:tcPr>
            <w:tcW w:w="3202" w:type="dxa"/>
          </w:tcPr>
          <w:p w14:paraId="736E7F14" w14:textId="77777777" w:rsidR="00A23748" w:rsidRDefault="00A23748" w:rsidP="009D19CB">
            <w:pPr>
              <w:cnfStyle w:val="000000100000" w:firstRow="0" w:lastRow="0" w:firstColumn="0" w:lastColumn="0" w:oddVBand="0" w:evenVBand="0" w:oddHBand="1" w:evenHBand="0" w:firstRowFirstColumn="0" w:firstRowLastColumn="0" w:lastRowFirstColumn="0" w:lastRowLastColumn="0"/>
            </w:pPr>
            <w:r>
              <w:t>Person a1</w:t>
            </w:r>
          </w:p>
        </w:tc>
        <w:tc>
          <w:tcPr>
            <w:tcW w:w="3203" w:type="dxa"/>
          </w:tcPr>
          <w:p w14:paraId="710E047E" w14:textId="20043DDB" w:rsidR="00A23748" w:rsidRDefault="00A23748" w:rsidP="009D19CB">
            <w:pPr>
              <w:cnfStyle w:val="000000100000" w:firstRow="0" w:lastRow="0" w:firstColumn="0" w:lastColumn="0" w:oddVBand="0" w:evenVBand="0" w:oddHBand="1" w:evenHBand="0" w:firstRowFirstColumn="0" w:firstRowLastColumn="0" w:lastRowFirstColumn="0" w:lastRowLastColumn="0"/>
            </w:pPr>
            <w:r>
              <w:t>19 Actions, 2 Sounds</w:t>
            </w:r>
          </w:p>
        </w:tc>
      </w:tr>
      <w:tr w:rsidR="00A23748" w14:paraId="38769B18" w14:textId="77777777" w:rsidTr="00A23748">
        <w:tc>
          <w:tcPr>
            <w:cnfStyle w:val="001000000000" w:firstRow="0" w:lastRow="0" w:firstColumn="1" w:lastColumn="0" w:oddVBand="0" w:evenVBand="0" w:oddHBand="0" w:evenHBand="0" w:firstRowFirstColumn="0" w:firstRowLastColumn="0" w:lastRowFirstColumn="0" w:lastRowLastColumn="0"/>
            <w:tcW w:w="3202" w:type="dxa"/>
          </w:tcPr>
          <w:p w14:paraId="4AE5A0C6" w14:textId="77777777" w:rsidR="00A23748" w:rsidRDefault="00A23748" w:rsidP="009D19CB">
            <w:r>
              <w:t>SurgeonAssistant</w:t>
            </w:r>
          </w:p>
        </w:tc>
        <w:tc>
          <w:tcPr>
            <w:tcW w:w="3202" w:type="dxa"/>
          </w:tcPr>
          <w:p w14:paraId="6655A099" w14:textId="77777777" w:rsidR="00A23748" w:rsidRDefault="00A23748" w:rsidP="009D19CB">
            <w:pPr>
              <w:cnfStyle w:val="000000000000" w:firstRow="0" w:lastRow="0" w:firstColumn="0" w:lastColumn="0" w:oddVBand="0" w:evenVBand="0" w:oddHBand="0" w:evenHBand="0" w:firstRowFirstColumn="0" w:firstRowLastColumn="0" w:lastRowFirstColumn="0" w:lastRowLastColumn="0"/>
            </w:pPr>
            <w:r>
              <w:t>Person a2</w:t>
            </w:r>
          </w:p>
        </w:tc>
        <w:tc>
          <w:tcPr>
            <w:tcW w:w="3203" w:type="dxa"/>
          </w:tcPr>
          <w:p w14:paraId="7DFEF129" w14:textId="77777777" w:rsidR="00A23748" w:rsidRDefault="00A23748" w:rsidP="009D19CB">
            <w:pPr>
              <w:cnfStyle w:val="000000000000" w:firstRow="0" w:lastRow="0" w:firstColumn="0" w:lastColumn="0" w:oddVBand="0" w:evenVBand="0" w:oddHBand="0" w:evenHBand="0" w:firstRowFirstColumn="0" w:firstRowLastColumn="0" w:lastRowFirstColumn="0" w:lastRowLastColumn="0"/>
            </w:pPr>
            <w:r>
              <w:t>4 Actions</w:t>
            </w:r>
          </w:p>
        </w:tc>
      </w:tr>
      <w:tr w:rsidR="00A23748" w14:paraId="2FA17DE7" w14:textId="77777777" w:rsidTr="00A237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2" w:type="dxa"/>
          </w:tcPr>
          <w:p w14:paraId="3928C275" w14:textId="77777777" w:rsidR="00A23748" w:rsidRDefault="00A23748" w:rsidP="009D19CB">
            <w:r>
              <w:t>TOA</w:t>
            </w:r>
          </w:p>
        </w:tc>
        <w:tc>
          <w:tcPr>
            <w:tcW w:w="3202" w:type="dxa"/>
          </w:tcPr>
          <w:p w14:paraId="6BB8DB11" w14:textId="77777777" w:rsidR="00A23748" w:rsidRDefault="00A23748" w:rsidP="009D19CB">
            <w:pPr>
              <w:cnfStyle w:val="000000100000" w:firstRow="0" w:lastRow="0" w:firstColumn="0" w:lastColumn="0" w:oddVBand="0" w:evenVBand="0" w:oddHBand="1" w:evenHBand="0" w:firstRowFirstColumn="0" w:firstRowLastColumn="0" w:lastRowFirstColumn="0" w:lastRowLastColumn="0"/>
            </w:pPr>
            <w:r>
              <w:t>Person a3</w:t>
            </w:r>
          </w:p>
        </w:tc>
        <w:tc>
          <w:tcPr>
            <w:tcW w:w="3203" w:type="dxa"/>
          </w:tcPr>
          <w:p w14:paraId="2DB90FD7" w14:textId="77777777" w:rsidR="00A23748" w:rsidRDefault="00A23748" w:rsidP="009D19CB">
            <w:pPr>
              <w:cnfStyle w:val="000000100000" w:firstRow="0" w:lastRow="0" w:firstColumn="0" w:lastColumn="0" w:oddVBand="0" w:evenVBand="0" w:oddHBand="1" w:evenHBand="0" w:firstRowFirstColumn="0" w:firstRowLastColumn="0" w:lastRowFirstColumn="0" w:lastRowLastColumn="0"/>
            </w:pPr>
            <w:r>
              <w:t>6 Actions</w:t>
            </w:r>
          </w:p>
        </w:tc>
      </w:tr>
      <w:tr w:rsidR="00A23748" w14:paraId="57E02195" w14:textId="77777777" w:rsidTr="00A23748">
        <w:tc>
          <w:tcPr>
            <w:cnfStyle w:val="001000000000" w:firstRow="0" w:lastRow="0" w:firstColumn="1" w:lastColumn="0" w:oddVBand="0" w:evenVBand="0" w:oddHBand="0" w:evenHBand="0" w:firstRowFirstColumn="0" w:firstRowLastColumn="0" w:lastRowFirstColumn="0" w:lastRowLastColumn="0"/>
            <w:tcW w:w="3202" w:type="dxa"/>
          </w:tcPr>
          <w:p w14:paraId="6167D5BE" w14:textId="77777777" w:rsidR="00A23748" w:rsidRDefault="00A23748" w:rsidP="009D19CB">
            <w:r>
              <w:t>TOA</w:t>
            </w:r>
          </w:p>
        </w:tc>
        <w:tc>
          <w:tcPr>
            <w:tcW w:w="3202" w:type="dxa"/>
          </w:tcPr>
          <w:p w14:paraId="677FB728" w14:textId="77777777" w:rsidR="00A23748" w:rsidRDefault="00A23748" w:rsidP="009D19CB">
            <w:pPr>
              <w:cnfStyle w:val="000000000000" w:firstRow="0" w:lastRow="0" w:firstColumn="0" w:lastColumn="0" w:oddVBand="0" w:evenVBand="0" w:oddHBand="0" w:evenHBand="0" w:firstRowFirstColumn="0" w:firstRowLastColumn="0" w:lastRowFirstColumn="0" w:lastRowLastColumn="0"/>
            </w:pPr>
            <w:r>
              <w:t>Person a4</w:t>
            </w:r>
          </w:p>
        </w:tc>
        <w:tc>
          <w:tcPr>
            <w:tcW w:w="3203" w:type="dxa"/>
          </w:tcPr>
          <w:p w14:paraId="29A27145" w14:textId="77777777" w:rsidR="00A23748" w:rsidRDefault="00A23748" w:rsidP="009D19CB">
            <w:pPr>
              <w:cnfStyle w:val="000000000000" w:firstRow="0" w:lastRow="0" w:firstColumn="0" w:lastColumn="0" w:oddVBand="0" w:evenVBand="0" w:oddHBand="0" w:evenHBand="0" w:firstRowFirstColumn="0" w:firstRowLastColumn="0" w:lastRowFirstColumn="0" w:lastRowLastColumn="0"/>
            </w:pPr>
            <w:r>
              <w:t>4 Actions</w:t>
            </w:r>
          </w:p>
        </w:tc>
      </w:tr>
      <w:tr w:rsidR="00A23748" w14:paraId="3ED12FA0" w14:textId="77777777" w:rsidTr="00A237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2" w:type="dxa"/>
          </w:tcPr>
          <w:p w14:paraId="4C752FD6" w14:textId="77777777" w:rsidR="00A23748" w:rsidRDefault="00A23748" w:rsidP="009D19CB">
            <w:r w:rsidRPr="008274B3">
              <w:t>OPattendant</w:t>
            </w:r>
          </w:p>
        </w:tc>
        <w:tc>
          <w:tcPr>
            <w:tcW w:w="3202" w:type="dxa"/>
          </w:tcPr>
          <w:p w14:paraId="46B9155C" w14:textId="77777777" w:rsidR="00A23748" w:rsidRDefault="00A23748" w:rsidP="009D19CB">
            <w:pPr>
              <w:cnfStyle w:val="000000100000" w:firstRow="0" w:lastRow="0" w:firstColumn="0" w:lastColumn="0" w:oddVBand="0" w:evenVBand="0" w:oddHBand="1" w:evenHBand="0" w:firstRowFirstColumn="0" w:firstRowLastColumn="0" w:lastRowFirstColumn="0" w:lastRowLastColumn="0"/>
            </w:pPr>
            <w:r>
              <w:t>Person a5</w:t>
            </w:r>
          </w:p>
        </w:tc>
        <w:tc>
          <w:tcPr>
            <w:tcW w:w="3203" w:type="dxa"/>
          </w:tcPr>
          <w:p w14:paraId="4575447C" w14:textId="77777777" w:rsidR="00A23748" w:rsidRDefault="00A23748" w:rsidP="009D19CB">
            <w:pPr>
              <w:cnfStyle w:val="000000100000" w:firstRow="0" w:lastRow="0" w:firstColumn="0" w:lastColumn="0" w:oddVBand="0" w:evenVBand="0" w:oddHBand="1" w:evenHBand="0" w:firstRowFirstColumn="0" w:firstRowLastColumn="0" w:lastRowFirstColumn="0" w:lastRowLastColumn="0"/>
            </w:pPr>
            <w:r>
              <w:t>8 Actions</w:t>
            </w:r>
          </w:p>
        </w:tc>
      </w:tr>
      <w:tr w:rsidR="00A23748" w14:paraId="0ACD03A0" w14:textId="77777777" w:rsidTr="00A23748">
        <w:tc>
          <w:tcPr>
            <w:cnfStyle w:val="001000000000" w:firstRow="0" w:lastRow="0" w:firstColumn="1" w:lastColumn="0" w:oddVBand="0" w:evenVBand="0" w:oddHBand="0" w:evenHBand="0" w:firstRowFirstColumn="0" w:firstRowLastColumn="0" w:lastRowFirstColumn="0" w:lastRowLastColumn="0"/>
            <w:tcW w:w="3202" w:type="dxa"/>
          </w:tcPr>
          <w:p w14:paraId="7A1CDA26" w14:textId="77777777" w:rsidR="00A23748" w:rsidRPr="008274B3" w:rsidRDefault="00A23748" w:rsidP="009D19CB">
            <w:r w:rsidRPr="008274B3">
              <w:t>Anesthetist</w:t>
            </w:r>
          </w:p>
        </w:tc>
        <w:tc>
          <w:tcPr>
            <w:tcW w:w="3202" w:type="dxa"/>
          </w:tcPr>
          <w:p w14:paraId="3FE9D984" w14:textId="77777777" w:rsidR="00A23748" w:rsidRDefault="00A23748" w:rsidP="009D19CB">
            <w:pPr>
              <w:cnfStyle w:val="000000000000" w:firstRow="0" w:lastRow="0" w:firstColumn="0" w:lastColumn="0" w:oddVBand="0" w:evenVBand="0" w:oddHBand="0" w:evenHBand="0" w:firstRowFirstColumn="0" w:firstRowLastColumn="0" w:lastRowFirstColumn="0" w:lastRowLastColumn="0"/>
            </w:pPr>
            <w:r>
              <w:t>Person a6</w:t>
            </w:r>
          </w:p>
        </w:tc>
        <w:tc>
          <w:tcPr>
            <w:tcW w:w="3203" w:type="dxa"/>
          </w:tcPr>
          <w:p w14:paraId="094A8495" w14:textId="77777777" w:rsidR="00A23748" w:rsidRDefault="00A23748" w:rsidP="009D19CB">
            <w:pPr>
              <w:keepNext/>
              <w:cnfStyle w:val="000000000000" w:firstRow="0" w:lastRow="0" w:firstColumn="0" w:lastColumn="0" w:oddVBand="0" w:evenVBand="0" w:oddHBand="0" w:evenHBand="0" w:firstRowFirstColumn="0" w:firstRowLastColumn="0" w:lastRowFirstColumn="0" w:lastRowLastColumn="0"/>
            </w:pPr>
            <w:r>
              <w:t>7 Actions</w:t>
            </w:r>
          </w:p>
        </w:tc>
      </w:tr>
    </w:tbl>
    <w:p w14:paraId="7610CD24" w14:textId="63A87177" w:rsidR="00A23748" w:rsidRDefault="009D19CB" w:rsidP="000C21AE">
      <w:pPr>
        <w:pStyle w:val="Beschriftung"/>
        <w:jc w:val="center"/>
      </w:pPr>
      <w:bookmarkStart w:id="148" w:name="_Toc440896361"/>
      <w:r>
        <w:t xml:space="preserve">Tabelle </w:t>
      </w:r>
      <w:r w:rsidR="00F00876">
        <w:fldChar w:fldCharType="begin"/>
      </w:r>
      <w:r w:rsidR="00F00876">
        <w:instrText xml:space="preserve"> SEQ Tabelle \* ARABIC </w:instrText>
      </w:r>
      <w:r w:rsidR="00F00876">
        <w:fldChar w:fldCharType="separate"/>
      </w:r>
      <w:r w:rsidR="00A768CF">
        <w:rPr>
          <w:noProof/>
        </w:rPr>
        <w:t>10</w:t>
      </w:r>
      <w:r w:rsidR="00F00876">
        <w:rPr>
          <w:noProof/>
        </w:rPr>
        <w:fldChar w:fldCharType="end"/>
      </w:r>
      <w:r>
        <w:t>: Personen Modelviewer</w:t>
      </w:r>
      <w:bookmarkEnd w:id="148"/>
    </w:p>
    <w:tbl>
      <w:tblPr>
        <w:tblStyle w:val="Gitternetztabelle4Akzent31"/>
        <w:tblW w:w="0" w:type="auto"/>
        <w:tblLook w:val="04A0" w:firstRow="1" w:lastRow="0" w:firstColumn="1" w:lastColumn="0" w:noHBand="0" w:noVBand="1"/>
      </w:tblPr>
      <w:tblGrid>
        <w:gridCol w:w="3202"/>
        <w:gridCol w:w="3202"/>
        <w:gridCol w:w="3203"/>
      </w:tblGrid>
      <w:tr w:rsidR="00A23748" w14:paraId="1EA7873E" w14:textId="77777777" w:rsidTr="00653AF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2" w:type="dxa"/>
            <w:shd w:val="clear" w:color="auto" w:fill="D0CECE" w:themeFill="background2" w:themeFillShade="E6"/>
          </w:tcPr>
          <w:p w14:paraId="14082AB4" w14:textId="1F465C9B" w:rsidR="00A23748" w:rsidRPr="00653AF6" w:rsidRDefault="00A23748" w:rsidP="009D19CB">
            <w:pPr>
              <w:rPr>
                <w:color w:val="auto"/>
              </w:rPr>
            </w:pPr>
            <w:r w:rsidRPr="00653AF6">
              <w:rPr>
                <w:color w:val="auto"/>
              </w:rPr>
              <w:t>Raum</w:t>
            </w:r>
          </w:p>
        </w:tc>
        <w:tc>
          <w:tcPr>
            <w:tcW w:w="3202" w:type="dxa"/>
            <w:shd w:val="clear" w:color="auto" w:fill="D0CECE" w:themeFill="background2" w:themeFillShade="E6"/>
          </w:tcPr>
          <w:p w14:paraId="185B08DF" w14:textId="77777777" w:rsidR="00A23748" w:rsidRPr="00653AF6" w:rsidRDefault="00A23748" w:rsidP="009D19CB">
            <w:pPr>
              <w:cnfStyle w:val="100000000000" w:firstRow="1" w:lastRow="0" w:firstColumn="0" w:lastColumn="0" w:oddVBand="0" w:evenVBand="0" w:oddHBand="0" w:evenHBand="0" w:firstRowFirstColumn="0" w:firstRowLastColumn="0" w:lastRowFirstColumn="0" w:lastRowLastColumn="0"/>
              <w:rPr>
                <w:color w:val="auto"/>
              </w:rPr>
            </w:pPr>
            <w:r w:rsidRPr="00653AF6">
              <w:rPr>
                <w:color w:val="auto"/>
              </w:rPr>
              <w:t>Infos</w:t>
            </w:r>
          </w:p>
        </w:tc>
        <w:tc>
          <w:tcPr>
            <w:tcW w:w="3203" w:type="dxa"/>
            <w:shd w:val="clear" w:color="auto" w:fill="D0CECE" w:themeFill="background2" w:themeFillShade="E6"/>
          </w:tcPr>
          <w:p w14:paraId="776FFF71" w14:textId="77777777" w:rsidR="00A23748" w:rsidRPr="00653AF6" w:rsidRDefault="00A23748" w:rsidP="009D19CB">
            <w:pPr>
              <w:cnfStyle w:val="100000000000" w:firstRow="1" w:lastRow="0" w:firstColumn="0" w:lastColumn="0" w:oddVBand="0" w:evenVBand="0" w:oddHBand="0" w:evenHBand="0" w:firstRowFirstColumn="0" w:firstRowLastColumn="0" w:lastRowFirstColumn="0" w:lastRowLastColumn="0"/>
              <w:rPr>
                <w:color w:val="auto"/>
              </w:rPr>
            </w:pPr>
          </w:p>
        </w:tc>
      </w:tr>
      <w:tr w:rsidR="00A23748" w14:paraId="453F3186" w14:textId="77777777" w:rsidTr="009D19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2" w:type="dxa"/>
          </w:tcPr>
          <w:p w14:paraId="1BFC0C4C" w14:textId="13A0D48B" w:rsidR="00A23748" w:rsidRDefault="00A23748" w:rsidP="009D19CB">
            <w:r>
              <w:t>MedicalRoom01</w:t>
            </w:r>
          </w:p>
        </w:tc>
        <w:tc>
          <w:tcPr>
            <w:tcW w:w="3202" w:type="dxa"/>
          </w:tcPr>
          <w:p w14:paraId="2F7090FC" w14:textId="76AC1759" w:rsidR="00A23748" w:rsidRDefault="00A23748" w:rsidP="009D19CB">
            <w:pPr>
              <w:cnfStyle w:val="000000100000" w:firstRow="0" w:lastRow="0" w:firstColumn="0" w:lastColumn="0" w:oddVBand="0" w:evenVBand="0" w:oddHBand="1" w:evenHBand="0" w:firstRowFirstColumn="0" w:firstRowLastColumn="0" w:lastRowFirstColumn="0" w:lastRowLastColumn="0"/>
            </w:pPr>
            <w:r>
              <w:t>CT Raum mit Kontrollraum</w:t>
            </w:r>
          </w:p>
        </w:tc>
        <w:tc>
          <w:tcPr>
            <w:tcW w:w="3203" w:type="dxa"/>
          </w:tcPr>
          <w:p w14:paraId="0C76D111" w14:textId="25A2C10C" w:rsidR="00A23748" w:rsidRDefault="00A23748" w:rsidP="009D19CB">
            <w:pPr>
              <w:cnfStyle w:val="000000100000" w:firstRow="0" w:lastRow="0" w:firstColumn="0" w:lastColumn="0" w:oddVBand="0" w:evenVBand="0" w:oddHBand="1" w:evenHBand="0" w:firstRowFirstColumn="0" w:firstRowLastColumn="0" w:lastRowFirstColumn="0" w:lastRowLastColumn="0"/>
            </w:pPr>
          </w:p>
        </w:tc>
      </w:tr>
      <w:tr w:rsidR="00A23748" w14:paraId="5315A319" w14:textId="77777777" w:rsidTr="009D19CB">
        <w:tc>
          <w:tcPr>
            <w:cnfStyle w:val="001000000000" w:firstRow="0" w:lastRow="0" w:firstColumn="1" w:lastColumn="0" w:oddVBand="0" w:evenVBand="0" w:oddHBand="0" w:evenHBand="0" w:firstRowFirstColumn="0" w:firstRowLastColumn="0" w:lastRowFirstColumn="0" w:lastRowLastColumn="0"/>
            <w:tcW w:w="3202" w:type="dxa"/>
          </w:tcPr>
          <w:p w14:paraId="245BABF0" w14:textId="60EBE264" w:rsidR="00A23748" w:rsidRDefault="00A23748" w:rsidP="009D19CB">
            <w:r>
              <w:t>MedicalRoom02</w:t>
            </w:r>
          </w:p>
        </w:tc>
        <w:tc>
          <w:tcPr>
            <w:tcW w:w="3202" w:type="dxa"/>
          </w:tcPr>
          <w:p w14:paraId="6BDFC9E3" w14:textId="2AE945A0" w:rsidR="00A23748" w:rsidRDefault="00A23748" w:rsidP="00A23748">
            <w:pPr>
              <w:cnfStyle w:val="000000000000" w:firstRow="0" w:lastRow="0" w:firstColumn="0" w:lastColumn="0" w:oddVBand="0" w:evenVBand="0" w:oddHBand="0" w:evenHBand="0" w:firstRowFirstColumn="0" w:firstRowLastColumn="0" w:lastRowFirstColumn="0" w:lastRowLastColumn="0"/>
            </w:pPr>
            <w:r>
              <w:t xml:space="preserve">Zahnarzt </w:t>
            </w:r>
          </w:p>
        </w:tc>
        <w:tc>
          <w:tcPr>
            <w:tcW w:w="3203" w:type="dxa"/>
          </w:tcPr>
          <w:p w14:paraId="0350F00C" w14:textId="3BE56E6E" w:rsidR="00A23748" w:rsidRDefault="00A23748" w:rsidP="009D19CB">
            <w:pPr>
              <w:cnfStyle w:val="000000000000" w:firstRow="0" w:lastRow="0" w:firstColumn="0" w:lastColumn="0" w:oddVBand="0" w:evenVBand="0" w:oddHBand="0" w:evenHBand="0" w:firstRowFirstColumn="0" w:firstRowLastColumn="0" w:lastRowFirstColumn="0" w:lastRowLastColumn="0"/>
            </w:pPr>
          </w:p>
        </w:tc>
      </w:tr>
      <w:tr w:rsidR="00A23748" w14:paraId="7C29FC7F" w14:textId="77777777" w:rsidTr="009D19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2" w:type="dxa"/>
          </w:tcPr>
          <w:p w14:paraId="001ECC68" w14:textId="67AD6278" w:rsidR="00A23748" w:rsidRDefault="00A23748" w:rsidP="009D19CB">
            <w:r>
              <w:t>MedicalRoom03</w:t>
            </w:r>
          </w:p>
        </w:tc>
        <w:tc>
          <w:tcPr>
            <w:tcW w:w="3202" w:type="dxa"/>
          </w:tcPr>
          <w:p w14:paraId="38945F7D" w14:textId="36A34317" w:rsidR="00A23748" w:rsidRDefault="00A23748" w:rsidP="009D19CB">
            <w:pPr>
              <w:cnfStyle w:val="000000100000" w:firstRow="0" w:lastRow="0" w:firstColumn="0" w:lastColumn="0" w:oddVBand="0" w:evenVBand="0" w:oddHBand="1" w:evenHBand="0" w:firstRowFirstColumn="0" w:firstRowLastColumn="0" w:lastRowFirstColumn="0" w:lastRowLastColumn="0"/>
            </w:pPr>
            <w:r>
              <w:t>Zahnarzt schlicht</w:t>
            </w:r>
          </w:p>
        </w:tc>
        <w:tc>
          <w:tcPr>
            <w:tcW w:w="3203" w:type="dxa"/>
          </w:tcPr>
          <w:p w14:paraId="2F20109C" w14:textId="485F77AA" w:rsidR="00A23748" w:rsidRDefault="00A23748" w:rsidP="009D19CB">
            <w:pPr>
              <w:cnfStyle w:val="000000100000" w:firstRow="0" w:lastRow="0" w:firstColumn="0" w:lastColumn="0" w:oddVBand="0" w:evenVBand="0" w:oddHBand="1" w:evenHBand="0" w:firstRowFirstColumn="0" w:firstRowLastColumn="0" w:lastRowFirstColumn="0" w:lastRowLastColumn="0"/>
            </w:pPr>
          </w:p>
        </w:tc>
      </w:tr>
      <w:tr w:rsidR="00A23748" w14:paraId="598D9068" w14:textId="77777777" w:rsidTr="009D19CB">
        <w:tc>
          <w:tcPr>
            <w:cnfStyle w:val="001000000000" w:firstRow="0" w:lastRow="0" w:firstColumn="1" w:lastColumn="0" w:oddVBand="0" w:evenVBand="0" w:oddHBand="0" w:evenHBand="0" w:firstRowFirstColumn="0" w:firstRowLastColumn="0" w:lastRowFirstColumn="0" w:lastRowLastColumn="0"/>
            <w:tcW w:w="3202" w:type="dxa"/>
          </w:tcPr>
          <w:p w14:paraId="71C88D71" w14:textId="7D8FAA62" w:rsidR="00A23748" w:rsidRDefault="00A23748" w:rsidP="009D19CB">
            <w:r>
              <w:t>MedicalRoom04</w:t>
            </w:r>
          </w:p>
        </w:tc>
        <w:tc>
          <w:tcPr>
            <w:tcW w:w="3202" w:type="dxa"/>
          </w:tcPr>
          <w:p w14:paraId="35E72B40" w14:textId="78C1EB7E" w:rsidR="00A23748" w:rsidRDefault="00A23748" w:rsidP="009D19CB">
            <w:pPr>
              <w:cnfStyle w:val="000000000000" w:firstRow="0" w:lastRow="0" w:firstColumn="0" w:lastColumn="0" w:oddVBand="0" w:evenVBand="0" w:oddHBand="0" w:evenHBand="0" w:firstRowFirstColumn="0" w:firstRowLastColumn="0" w:lastRowFirstColumn="0" w:lastRowLastColumn="0"/>
            </w:pPr>
            <w:r>
              <w:t>Bettenzimmer</w:t>
            </w:r>
          </w:p>
        </w:tc>
        <w:tc>
          <w:tcPr>
            <w:tcW w:w="3203" w:type="dxa"/>
          </w:tcPr>
          <w:p w14:paraId="00731231" w14:textId="3CCFF0AC" w:rsidR="00A23748" w:rsidRDefault="00A23748" w:rsidP="009D19CB">
            <w:pPr>
              <w:cnfStyle w:val="000000000000" w:firstRow="0" w:lastRow="0" w:firstColumn="0" w:lastColumn="0" w:oddVBand="0" w:evenVBand="0" w:oddHBand="0" w:evenHBand="0" w:firstRowFirstColumn="0" w:firstRowLastColumn="0" w:lastRowFirstColumn="0" w:lastRowLastColumn="0"/>
            </w:pPr>
          </w:p>
        </w:tc>
      </w:tr>
      <w:tr w:rsidR="00A23748" w14:paraId="619958F3" w14:textId="77777777" w:rsidTr="009D19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2" w:type="dxa"/>
          </w:tcPr>
          <w:p w14:paraId="26E9BEE0" w14:textId="3B0FC410" w:rsidR="00A23748" w:rsidRDefault="00A23748" w:rsidP="009D19CB">
            <w:r>
              <w:t>MedicalRoom05</w:t>
            </w:r>
          </w:p>
        </w:tc>
        <w:tc>
          <w:tcPr>
            <w:tcW w:w="3202" w:type="dxa"/>
          </w:tcPr>
          <w:p w14:paraId="704C5530" w14:textId="2CEA8A42" w:rsidR="00A23748" w:rsidRDefault="00A23748" w:rsidP="009D19CB">
            <w:pPr>
              <w:cnfStyle w:val="000000100000" w:firstRow="0" w:lastRow="0" w:firstColumn="0" w:lastColumn="0" w:oddVBand="0" w:evenVBand="0" w:oddHBand="1" w:evenHBand="0" w:firstRowFirstColumn="0" w:firstRowLastColumn="0" w:lastRowFirstColumn="0" w:lastRowLastColumn="0"/>
            </w:pPr>
            <w:r>
              <w:t>Babystation</w:t>
            </w:r>
          </w:p>
        </w:tc>
        <w:tc>
          <w:tcPr>
            <w:tcW w:w="3203" w:type="dxa"/>
          </w:tcPr>
          <w:p w14:paraId="3B6D0D05" w14:textId="05F6219B" w:rsidR="00A23748" w:rsidRDefault="00A23748" w:rsidP="009D19CB">
            <w:pPr>
              <w:cnfStyle w:val="000000100000" w:firstRow="0" w:lastRow="0" w:firstColumn="0" w:lastColumn="0" w:oddVBand="0" w:evenVBand="0" w:oddHBand="1" w:evenHBand="0" w:firstRowFirstColumn="0" w:firstRowLastColumn="0" w:lastRowFirstColumn="0" w:lastRowLastColumn="0"/>
            </w:pPr>
          </w:p>
        </w:tc>
      </w:tr>
      <w:tr w:rsidR="00A23748" w14:paraId="14890CDA" w14:textId="77777777" w:rsidTr="009D19CB">
        <w:tc>
          <w:tcPr>
            <w:cnfStyle w:val="001000000000" w:firstRow="0" w:lastRow="0" w:firstColumn="1" w:lastColumn="0" w:oddVBand="0" w:evenVBand="0" w:oddHBand="0" w:evenHBand="0" w:firstRowFirstColumn="0" w:firstRowLastColumn="0" w:lastRowFirstColumn="0" w:lastRowLastColumn="0"/>
            <w:tcW w:w="3202" w:type="dxa"/>
          </w:tcPr>
          <w:p w14:paraId="52F63DD7" w14:textId="394A9A0C" w:rsidR="00A23748" w:rsidRPr="008274B3" w:rsidRDefault="00A23748" w:rsidP="009D19CB">
            <w:r>
              <w:t>MedicalRoom06</w:t>
            </w:r>
          </w:p>
        </w:tc>
        <w:tc>
          <w:tcPr>
            <w:tcW w:w="3202" w:type="dxa"/>
          </w:tcPr>
          <w:p w14:paraId="4BAF3998" w14:textId="68E5E8F8" w:rsidR="00A23748" w:rsidRDefault="00A23748" w:rsidP="009D19CB">
            <w:pPr>
              <w:cnfStyle w:val="000000000000" w:firstRow="0" w:lastRow="0" w:firstColumn="0" w:lastColumn="0" w:oddVBand="0" w:evenVBand="0" w:oddHBand="0" w:evenHBand="0" w:firstRowFirstColumn="0" w:firstRowLastColumn="0" w:lastRowFirstColumn="0" w:lastRowLastColumn="0"/>
            </w:pPr>
            <w:r>
              <w:t>Zahnarzt mit Vorzimmer</w:t>
            </w:r>
          </w:p>
        </w:tc>
        <w:tc>
          <w:tcPr>
            <w:tcW w:w="3203" w:type="dxa"/>
          </w:tcPr>
          <w:p w14:paraId="1C4169EB" w14:textId="508CEC7C" w:rsidR="00A23748" w:rsidRDefault="00A23748" w:rsidP="009D19CB">
            <w:pPr>
              <w:cnfStyle w:val="000000000000" w:firstRow="0" w:lastRow="0" w:firstColumn="0" w:lastColumn="0" w:oddVBand="0" w:evenVBand="0" w:oddHBand="0" w:evenHBand="0" w:firstRowFirstColumn="0" w:firstRowLastColumn="0" w:lastRowFirstColumn="0" w:lastRowLastColumn="0"/>
            </w:pPr>
          </w:p>
        </w:tc>
      </w:tr>
      <w:tr w:rsidR="00A23748" w14:paraId="219843DD" w14:textId="77777777" w:rsidTr="009D19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2" w:type="dxa"/>
          </w:tcPr>
          <w:p w14:paraId="6553E015" w14:textId="2F0AEF1E" w:rsidR="00A23748" w:rsidRDefault="00A23748" w:rsidP="009D19CB">
            <w:r>
              <w:t>MedicalRoom07</w:t>
            </w:r>
          </w:p>
        </w:tc>
        <w:tc>
          <w:tcPr>
            <w:tcW w:w="3202" w:type="dxa"/>
          </w:tcPr>
          <w:p w14:paraId="5DC884A2" w14:textId="5D491C34" w:rsidR="00A23748" w:rsidRDefault="00A23748" w:rsidP="009D19CB">
            <w:pPr>
              <w:cnfStyle w:val="000000100000" w:firstRow="0" w:lastRow="0" w:firstColumn="0" w:lastColumn="0" w:oddVBand="0" w:evenVBand="0" w:oddHBand="1" w:evenHBand="0" w:firstRowFirstColumn="0" w:firstRowLastColumn="0" w:lastRowFirstColumn="0" w:lastRowLastColumn="0"/>
            </w:pPr>
            <w:r>
              <w:t>Patientendoppelzimmer</w:t>
            </w:r>
          </w:p>
        </w:tc>
        <w:tc>
          <w:tcPr>
            <w:tcW w:w="3203" w:type="dxa"/>
          </w:tcPr>
          <w:p w14:paraId="7095101E" w14:textId="77777777" w:rsidR="00A23748" w:rsidRDefault="00A23748" w:rsidP="009D19CB">
            <w:pPr>
              <w:cnfStyle w:val="000000100000" w:firstRow="0" w:lastRow="0" w:firstColumn="0" w:lastColumn="0" w:oddVBand="0" w:evenVBand="0" w:oddHBand="1" w:evenHBand="0" w:firstRowFirstColumn="0" w:firstRowLastColumn="0" w:lastRowFirstColumn="0" w:lastRowLastColumn="0"/>
            </w:pPr>
          </w:p>
        </w:tc>
      </w:tr>
      <w:tr w:rsidR="00A23748" w14:paraId="2C1A60B9" w14:textId="77777777" w:rsidTr="009D19CB">
        <w:tc>
          <w:tcPr>
            <w:cnfStyle w:val="001000000000" w:firstRow="0" w:lastRow="0" w:firstColumn="1" w:lastColumn="0" w:oddVBand="0" w:evenVBand="0" w:oddHBand="0" w:evenHBand="0" w:firstRowFirstColumn="0" w:firstRowLastColumn="0" w:lastRowFirstColumn="0" w:lastRowLastColumn="0"/>
            <w:tcW w:w="3202" w:type="dxa"/>
          </w:tcPr>
          <w:p w14:paraId="44661F3A" w14:textId="598C1FD2" w:rsidR="00A23748" w:rsidRDefault="00A23748" w:rsidP="009D19CB">
            <w:r>
              <w:t>MedicalRoom08</w:t>
            </w:r>
          </w:p>
        </w:tc>
        <w:tc>
          <w:tcPr>
            <w:tcW w:w="3202" w:type="dxa"/>
          </w:tcPr>
          <w:p w14:paraId="1CC8CEA9" w14:textId="24B41F1F" w:rsidR="00A23748" w:rsidRDefault="00A23748" w:rsidP="009D19CB">
            <w:pPr>
              <w:cnfStyle w:val="000000000000" w:firstRow="0" w:lastRow="0" w:firstColumn="0" w:lastColumn="0" w:oddVBand="0" w:evenVBand="0" w:oddHBand="0" w:evenHBand="0" w:firstRowFirstColumn="0" w:firstRowLastColumn="0" w:lastRowFirstColumn="0" w:lastRowLastColumn="0"/>
            </w:pPr>
            <w:r>
              <w:t>Quadratisches Zahnarztzimmer</w:t>
            </w:r>
          </w:p>
        </w:tc>
        <w:tc>
          <w:tcPr>
            <w:tcW w:w="3203" w:type="dxa"/>
          </w:tcPr>
          <w:p w14:paraId="5EACF406" w14:textId="77777777" w:rsidR="00A23748" w:rsidRDefault="00A23748" w:rsidP="009D19CB">
            <w:pPr>
              <w:cnfStyle w:val="000000000000" w:firstRow="0" w:lastRow="0" w:firstColumn="0" w:lastColumn="0" w:oddVBand="0" w:evenVBand="0" w:oddHBand="0" w:evenHBand="0" w:firstRowFirstColumn="0" w:firstRowLastColumn="0" w:lastRowFirstColumn="0" w:lastRowLastColumn="0"/>
            </w:pPr>
          </w:p>
        </w:tc>
      </w:tr>
      <w:tr w:rsidR="00A23748" w14:paraId="4DFD3D43" w14:textId="77777777" w:rsidTr="009D19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2" w:type="dxa"/>
          </w:tcPr>
          <w:p w14:paraId="7881866B" w14:textId="221B2238" w:rsidR="00A23748" w:rsidRDefault="00A23748" w:rsidP="009D19CB">
            <w:r>
              <w:t>MedicalRoom09</w:t>
            </w:r>
          </w:p>
        </w:tc>
        <w:tc>
          <w:tcPr>
            <w:tcW w:w="3202" w:type="dxa"/>
          </w:tcPr>
          <w:p w14:paraId="1C0EC251" w14:textId="3B988904" w:rsidR="00A23748" w:rsidRDefault="00A23748" w:rsidP="009D19CB">
            <w:pPr>
              <w:cnfStyle w:val="000000100000" w:firstRow="0" w:lastRow="0" w:firstColumn="0" w:lastColumn="0" w:oddVBand="0" w:evenVBand="0" w:oddHBand="1" w:evenHBand="0" w:firstRowFirstColumn="0" w:firstRowLastColumn="0" w:lastRowFirstColumn="0" w:lastRowLastColumn="0"/>
            </w:pPr>
            <w:r>
              <w:t>Psychiater</w:t>
            </w:r>
          </w:p>
        </w:tc>
        <w:tc>
          <w:tcPr>
            <w:tcW w:w="3203" w:type="dxa"/>
          </w:tcPr>
          <w:p w14:paraId="7D41523F" w14:textId="77777777" w:rsidR="00A23748" w:rsidRDefault="00A23748" w:rsidP="009D19CB">
            <w:pPr>
              <w:cnfStyle w:val="000000100000" w:firstRow="0" w:lastRow="0" w:firstColumn="0" w:lastColumn="0" w:oddVBand="0" w:evenVBand="0" w:oddHBand="1" w:evenHBand="0" w:firstRowFirstColumn="0" w:firstRowLastColumn="0" w:lastRowFirstColumn="0" w:lastRowLastColumn="0"/>
            </w:pPr>
          </w:p>
        </w:tc>
      </w:tr>
      <w:tr w:rsidR="00A23748" w14:paraId="3B5F46E8" w14:textId="77777777" w:rsidTr="009D19CB">
        <w:tc>
          <w:tcPr>
            <w:cnfStyle w:val="001000000000" w:firstRow="0" w:lastRow="0" w:firstColumn="1" w:lastColumn="0" w:oddVBand="0" w:evenVBand="0" w:oddHBand="0" w:evenHBand="0" w:firstRowFirstColumn="0" w:firstRowLastColumn="0" w:lastRowFirstColumn="0" w:lastRowLastColumn="0"/>
            <w:tcW w:w="3202" w:type="dxa"/>
          </w:tcPr>
          <w:p w14:paraId="075618AB" w14:textId="1729237F" w:rsidR="00A23748" w:rsidRDefault="00A23748" w:rsidP="009D19CB">
            <w:r>
              <w:t>MedicalRoom10</w:t>
            </w:r>
          </w:p>
        </w:tc>
        <w:tc>
          <w:tcPr>
            <w:tcW w:w="3202" w:type="dxa"/>
          </w:tcPr>
          <w:p w14:paraId="0CFD078E" w14:textId="35FCB77F" w:rsidR="00A23748" w:rsidRDefault="00A23748" w:rsidP="009D19CB">
            <w:pPr>
              <w:cnfStyle w:val="000000000000" w:firstRow="0" w:lastRow="0" w:firstColumn="0" w:lastColumn="0" w:oddVBand="0" w:evenVBand="0" w:oddHBand="0" w:evenHBand="0" w:firstRowFirstColumn="0" w:firstRowLastColumn="0" w:lastRowFirstColumn="0" w:lastRowLastColumn="0"/>
            </w:pPr>
            <w:r>
              <w:t>Fitnessstudio</w:t>
            </w:r>
          </w:p>
        </w:tc>
        <w:tc>
          <w:tcPr>
            <w:tcW w:w="3203" w:type="dxa"/>
          </w:tcPr>
          <w:p w14:paraId="6217853C" w14:textId="77777777" w:rsidR="00A23748" w:rsidRDefault="00A23748" w:rsidP="009D19CB">
            <w:pPr>
              <w:keepNext/>
              <w:cnfStyle w:val="000000000000" w:firstRow="0" w:lastRow="0" w:firstColumn="0" w:lastColumn="0" w:oddVBand="0" w:evenVBand="0" w:oddHBand="0" w:evenHBand="0" w:firstRowFirstColumn="0" w:firstRowLastColumn="0" w:lastRowFirstColumn="0" w:lastRowLastColumn="0"/>
            </w:pPr>
          </w:p>
        </w:tc>
      </w:tr>
    </w:tbl>
    <w:p w14:paraId="07018E5D" w14:textId="3FAA484E" w:rsidR="00A23748" w:rsidRPr="00845745" w:rsidRDefault="009D19CB" w:rsidP="000C21AE">
      <w:pPr>
        <w:pStyle w:val="Beschriftung"/>
        <w:jc w:val="center"/>
      </w:pPr>
      <w:bookmarkStart w:id="149" w:name="_Toc440896362"/>
      <w:r>
        <w:t xml:space="preserve">Tabelle </w:t>
      </w:r>
      <w:r w:rsidR="00F00876">
        <w:fldChar w:fldCharType="begin"/>
      </w:r>
      <w:r w:rsidR="00F00876">
        <w:instrText xml:space="preserve"> SEQ Tabelle \* ARABIC </w:instrText>
      </w:r>
      <w:r w:rsidR="00F00876">
        <w:fldChar w:fldCharType="separate"/>
      </w:r>
      <w:r w:rsidR="00A768CF">
        <w:rPr>
          <w:noProof/>
        </w:rPr>
        <w:t>11</w:t>
      </w:r>
      <w:r w:rsidR="00F00876">
        <w:rPr>
          <w:noProof/>
        </w:rPr>
        <w:fldChar w:fldCharType="end"/>
      </w:r>
      <w:r>
        <w:t>: Räume Modelviewer</w:t>
      </w:r>
      <w:bookmarkEnd w:id="149"/>
    </w:p>
    <w:p w14:paraId="604D85F3" w14:textId="19B7FDDE" w:rsidR="00F649D8" w:rsidRDefault="00F649D8">
      <w:pPr>
        <w:spacing w:line="240" w:lineRule="auto"/>
        <w:rPr>
          <w:b/>
        </w:rPr>
      </w:pPr>
      <w:r>
        <w:rPr>
          <w:b/>
        </w:rPr>
        <w:br w:type="page"/>
      </w:r>
    </w:p>
    <w:p w14:paraId="4AA7CDB5" w14:textId="3E626871" w:rsidR="00A23748" w:rsidRPr="001137E1" w:rsidRDefault="00A23748" w:rsidP="00340D5C">
      <w:pPr>
        <w:pStyle w:val="Listenabsatz"/>
        <w:numPr>
          <w:ilvl w:val="0"/>
          <w:numId w:val="16"/>
        </w:numPr>
        <w:ind w:left="426" w:hanging="426"/>
        <w:jc w:val="both"/>
        <w:rPr>
          <w:b/>
        </w:rPr>
      </w:pPr>
      <w:r w:rsidRPr="00A23748">
        <w:rPr>
          <w:b/>
        </w:rPr>
        <w:lastRenderedPageBreak/>
        <w:t>Szenen</w:t>
      </w:r>
    </w:p>
    <w:p w14:paraId="55349395" w14:textId="59DEA806" w:rsidR="004567C8" w:rsidRDefault="004567C8" w:rsidP="00A72FCB">
      <w:pPr>
        <w:jc w:val="both"/>
      </w:pPr>
      <w:r>
        <w:t xml:space="preserve">Für jeden verfügbaren Raum ist eine vordefinierte Szene erstellt, in welcher mit dem </w:t>
      </w:r>
      <w:r w:rsidR="00F649D8">
        <w:t>Gamepad</w:t>
      </w:r>
      <w:r>
        <w:t xml:space="preserve"> </w:t>
      </w:r>
      <w:r w:rsidR="000C21AE">
        <w:t>navigiert</w:t>
      </w:r>
      <w:r>
        <w:t xml:space="preserve"> werden kann. </w:t>
      </w:r>
    </w:p>
    <w:p w14:paraId="045D4D4E" w14:textId="1C87A66B" w:rsidR="004567C8" w:rsidRDefault="004567C8" w:rsidP="00A72FCB">
      <w:pPr>
        <w:jc w:val="both"/>
      </w:pPr>
    </w:p>
    <w:p w14:paraId="2B405D4D" w14:textId="7FFDCFE1" w:rsidR="00A23748" w:rsidRPr="001137E1" w:rsidRDefault="004567C8" w:rsidP="00340D5C">
      <w:pPr>
        <w:pStyle w:val="Listenabsatz"/>
        <w:numPr>
          <w:ilvl w:val="0"/>
          <w:numId w:val="16"/>
        </w:numPr>
        <w:ind w:left="426" w:hanging="426"/>
        <w:jc w:val="both"/>
        <w:rPr>
          <w:b/>
        </w:rPr>
      </w:pPr>
      <w:r w:rsidRPr="004567C8">
        <w:rPr>
          <w:b/>
        </w:rPr>
        <w:t>Hauptmenu</w:t>
      </w:r>
    </w:p>
    <w:p w14:paraId="3761714A" w14:textId="1CBDC974" w:rsidR="004567C8" w:rsidRDefault="004567C8" w:rsidP="00A72FCB">
      <w:pPr>
        <w:jc w:val="both"/>
      </w:pPr>
      <w:r>
        <w:t>Die Szenen können über ein statisches Menu geladen werden.</w:t>
      </w:r>
    </w:p>
    <w:p w14:paraId="67DB3A76" w14:textId="77777777" w:rsidR="009E3CB7" w:rsidRDefault="009E3CB7" w:rsidP="009E3CB7">
      <w:pPr>
        <w:pStyle w:val="berschrift2"/>
      </w:pPr>
      <w:bookmarkStart w:id="150" w:name="_Toc440917295"/>
      <w:r>
        <w:t>App Drittpartei</w:t>
      </w:r>
      <w:bookmarkEnd w:id="150"/>
    </w:p>
    <w:p w14:paraId="605EB2C2" w14:textId="11F97840" w:rsidR="009E3CB7" w:rsidRDefault="009E3CB7" w:rsidP="009E3CB7">
      <w:pPr>
        <w:jc w:val="both"/>
      </w:pPr>
      <w:r>
        <w:t>Dieser Anwendungsfall soll aufzeigen, dass nicht nur konkret auf das umgesetzte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Plugin hin erarbeitete Applikationen problemlos verwendet werden können. Ausgewählt wurde das mit Unity 5 ausgelieferte Beispielprojekt namens „Standard Assets Example Project“.</w:t>
      </w:r>
    </w:p>
    <w:p w14:paraId="2BFC99EA" w14:textId="77777777" w:rsidR="009E3CB7" w:rsidRDefault="009E3CB7" w:rsidP="009E3CB7">
      <w:pPr>
        <w:jc w:val="both"/>
      </w:pPr>
    </w:p>
    <w:p w14:paraId="14A96CE5" w14:textId="690E128C" w:rsidR="009E3CB7" w:rsidRDefault="009E3CB7" w:rsidP="009E3CB7">
      <w:pPr>
        <w:jc w:val="both"/>
      </w:pPr>
      <w:r>
        <w:t>Die Integrierung des Plugins verlief einwandfrei und das Spiel konnte erfolgreich in 3D im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 xml:space="preserve"> gespielt werden. Alle Elemente, zum Beispiel die Anzeige der UI Elemente auf einem spezifischen Screen, verursachen keinerlei Schwierigkeiten.</w:t>
      </w:r>
    </w:p>
    <w:p w14:paraId="42C33A39" w14:textId="77777777" w:rsidR="009E3CB7" w:rsidRDefault="009E3CB7" w:rsidP="009E3CB7">
      <w:pPr>
        <w:jc w:val="both"/>
      </w:pPr>
    </w:p>
    <w:p w14:paraId="569D7CEA" w14:textId="77777777" w:rsidR="009E3CB7" w:rsidRDefault="009E3CB7" w:rsidP="009E3CB7">
      <w:pPr>
        <w:jc w:val="both"/>
      </w:pPr>
      <w:r>
        <w:t>Der nachfolgende Screenshot zeigt die Aufteilung der Viewports nach dem Aktivieren des Plugins.</w:t>
      </w:r>
    </w:p>
    <w:p w14:paraId="72CDFF89" w14:textId="77777777" w:rsidR="009E3CB7" w:rsidRDefault="009E3CB7" w:rsidP="009E3CB7">
      <w:pPr>
        <w:jc w:val="both"/>
      </w:pPr>
    </w:p>
    <w:p w14:paraId="63D12580" w14:textId="77777777" w:rsidR="009E3CB7" w:rsidRDefault="009E3CB7" w:rsidP="009E3CB7">
      <w:pPr>
        <w:keepNext/>
        <w:jc w:val="center"/>
      </w:pPr>
      <w:r>
        <w:rPr>
          <w:noProof/>
          <w:lang w:val="en-US"/>
        </w:rPr>
        <w:drawing>
          <wp:inline distT="0" distB="0" distL="0" distR="0" wp14:anchorId="1C81AD1A" wp14:editId="35DA8F72">
            <wp:extent cx="5040000" cy="2869200"/>
            <wp:effectExtent l="0" t="0" r="8255" b="7620"/>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tandardAssetsExampleProjectWithPlugin.jpg"/>
                    <pic:cNvPicPr/>
                  </pic:nvPicPr>
                  <pic:blipFill>
                    <a:blip r:embed="rId95">
                      <a:extLst>
                        <a:ext uri="{28A0092B-C50C-407E-A947-70E740481C1C}">
                          <a14:useLocalDpi xmlns:a14="http://schemas.microsoft.com/office/drawing/2010/main" val="0"/>
                        </a:ext>
                      </a:extLst>
                    </a:blip>
                    <a:stretch>
                      <a:fillRect/>
                    </a:stretch>
                  </pic:blipFill>
                  <pic:spPr>
                    <a:xfrm>
                      <a:off x="0" y="0"/>
                      <a:ext cx="5040000" cy="2869200"/>
                    </a:xfrm>
                    <a:prstGeom prst="rect">
                      <a:avLst/>
                    </a:prstGeom>
                  </pic:spPr>
                </pic:pic>
              </a:graphicData>
            </a:graphic>
          </wp:inline>
        </w:drawing>
      </w:r>
    </w:p>
    <w:p w14:paraId="69988DB8" w14:textId="18D08D08" w:rsidR="009E3CB7" w:rsidRPr="000500D9" w:rsidRDefault="009E3CB7" w:rsidP="009E3CB7">
      <w:pPr>
        <w:pStyle w:val="Beschriftung"/>
        <w:jc w:val="center"/>
        <w:rPr>
          <w:lang w:val="en-US"/>
        </w:rPr>
      </w:pPr>
      <w:bookmarkStart w:id="151" w:name="_Toc440896341"/>
      <w:r w:rsidRPr="000500D9">
        <w:rPr>
          <w:lang w:val="en-US"/>
        </w:rPr>
        <w:t xml:space="preserve">Abbildung </w:t>
      </w:r>
      <w:r>
        <w:fldChar w:fldCharType="begin"/>
      </w:r>
      <w:r w:rsidRPr="000500D9">
        <w:rPr>
          <w:lang w:val="en-US"/>
        </w:rPr>
        <w:instrText xml:space="preserve"> SEQ Abbildung \* ARABIC </w:instrText>
      </w:r>
      <w:r>
        <w:fldChar w:fldCharType="separate"/>
      </w:r>
      <w:r w:rsidR="00462315">
        <w:rPr>
          <w:noProof/>
          <w:lang w:val="en-US"/>
        </w:rPr>
        <w:t>61</w:t>
      </w:r>
      <w:r>
        <w:fldChar w:fldCharType="end"/>
      </w:r>
      <w:r w:rsidRPr="000500D9">
        <w:rPr>
          <w:lang w:val="en-US"/>
        </w:rPr>
        <w:t>: Standard Assets Example Project mit Unity</w:t>
      </w:r>
      <w:r w:rsidR="00122805">
        <w:rPr>
          <w:lang w:val="en-US"/>
        </w:rPr>
        <w:fldChar w:fldCharType="begin"/>
      </w:r>
      <w:r w:rsidR="00122805" w:rsidRPr="004867A0">
        <w:rPr>
          <w:lang w:val="en-US"/>
        </w:rPr>
        <w:instrText xml:space="preserve"> XE "Unity" </w:instrText>
      </w:r>
      <w:r w:rsidR="00122805">
        <w:rPr>
          <w:lang w:val="en-US"/>
        </w:rPr>
        <w:fldChar w:fldCharType="end"/>
      </w:r>
      <w:r w:rsidRPr="000500D9">
        <w:rPr>
          <w:lang w:val="en-US"/>
        </w:rPr>
        <w:t xml:space="preserve"> Plugin</w:t>
      </w:r>
      <w:bookmarkEnd w:id="151"/>
    </w:p>
    <w:p w14:paraId="7F59823D" w14:textId="10F92FDC" w:rsidR="00053278" w:rsidRPr="009E3CB7" w:rsidRDefault="00053278" w:rsidP="00A72FCB">
      <w:pPr>
        <w:jc w:val="both"/>
        <w:rPr>
          <w:lang w:val="en-US"/>
        </w:rPr>
      </w:pPr>
    </w:p>
    <w:p w14:paraId="42ADC8F6" w14:textId="60A26F08" w:rsidR="00053278" w:rsidRPr="009E3CB7" w:rsidRDefault="00053278">
      <w:pPr>
        <w:spacing w:line="240" w:lineRule="auto"/>
        <w:rPr>
          <w:lang w:val="en-US"/>
        </w:rPr>
      </w:pPr>
      <w:r w:rsidRPr="009E3CB7">
        <w:rPr>
          <w:lang w:val="en-US"/>
        </w:rPr>
        <w:br w:type="page"/>
      </w:r>
    </w:p>
    <w:p w14:paraId="50F6B86E" w14:textId="490BD21C" w:rsidR="00F02697" w:rsidRDefault="001D4264" w:rsidP="00F02697">
      <w:pPr>
        <w:pStyle w:val="berschrift1"/>
      </w:pPr>
      <w:bookmarkStart w:id="152" w:name="_Toc439501483"/>
      <w:r w:rsidRPr="001D4264">
        <w:rPr>
          <w:lang w:val="en-US"/>
        </w:rPr>
        <w:lastRenderedPageBreak/>
        <w:t xml:space="preserve"> </w:t>
      </w:r>
      <w:bookmarkStart w:id="153" w:name="_Toc440917296"/>
      <w:r w:rsidR="00F02697">
        <w:t>Testing</w:t>
      </w:r>
      <w:bookmarkEnd w:id="152"/>
      <w:bookmarkEnd w:id="153"/>
    </w:p>
    <w:p w14:paraId="240E379E" w14:textId="77777777" w:rsidR="00F02697" w:rsidRDefault="00F02697" w:rsidP="00F02697">
      <w:pPr>
        <w:jc w:val="both"/>
      </w:pPr>
      <w:r>
        <w:t>Dieses Kapitel beinhaltet die Tests der Prototypen, welche für verschiedene Module erstellt wurden, das Testen des Plugins mit der eigenen Testszene, sowie Performancetests der gesamten Anwendung.</w:t>
      </w:r>
    </w:p>
    <w:p w14:paraId="50787234" w14:textId="0774649C" w:rsidR="00F02697" w:rsidRDefault="00F02697" w:rsidP="00F02697">
      <w:pPr>
        <w:pStyle w:val="berschrift2"/>
      </w:pPr>
      <w:bookmarkStart w:id="154" w:name="_Toc439501484"/>
      <w:bookmarkStart w:id="155" w:name="_Toc440917297"/>
      <w:r>
        <w:t>PPT-Studio und VRPN</w:t>
      </w:r>
      <w:bookmarkEnd w:id="154"/>
      <w:bookmarkEnd w:id="155"/>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p>
    <w:p w14:paraId="37C20B82" w14:textId="0A22ABEF" w:rsidR="00F02697" w:rsidRDefault="00F02697" w:rsidP="00F02697">
      <w:pPr>
        <w:jc w:val="both"/>
      </w:pPr>
      <w:r>
        <w:t>Die Funktionalität des internen 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r>
        <w:t xml:space="preserve"> Servers des PPT Studios kann mit einem einfachen Konsolenclient überprüft werden, welcher die Trackerdaten ausgibt. Das Programm «vrpn_print_devices.exe» von vrpn.org liefert diese Informationen.</w:t>
      </w:r>
    </w:p>
    <w:p w14:paraId="2A40532B" w14:textId="77777777" w:rsidR="00F02697" w:rsidRDefault="00F02697" w:rsidP="00F02697">
      <w:pPr>
        <w:jc w:val="both"/>
      </w:pPr>
    </w:p>
    <w:p w14:paraId="00C36367" w14:textId="77777777" w:rsidR="00F02697" w:rsidRDefault="00F02697" w:rsidP="00F02697">
      <w:pPr>
        <w:keepNext/>
        <w:jc w:val="center"/>
      </w:pPr>
      <w:r>
        <w:rPr>
          <w:noProof/>
          <w:lang w:val="en-US"/>
        </w:rPr>
        <w:drawing>
          <wp:inline distT="0" distB="0" distL="0" distR="0" wp14:anchorId="7209BC51" wp14:editId="7A8A75C5">
            <wp:extent cx="3600000" cy="1818000"/>
            <wp:effectExtent l="0" t="0" r="635" b="0"/>
            <wp:docPr id="60" name="Grafik 60" descr="http://www.vrgeeks.org/_/rsrc/1278148843056/vrpn/tutorial---use-vrpn/anal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www.vrgeeks.org/_/rsrc/1278148843056/vrpn/tutorial---use-vrpn/analog.jp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600000" cy="1818000"/>
                    </a:xfrm>
                    <a:prstGeom prst="rect">
                      <a:avLst/>
                    </a:prstGeom>
                    <a:noFill/>
                    <a:ln>
                      <a:noFill/>
                    </a:ln>
                  </pic:spPr>
                </pic:pic>
              </a:graphicData>
            </a:graphic>
          </wp:inline>
        </w:drawing>
      </w:r>
    </w:p>
    <w:p w14:paraId="62C92488" w14:textId="3FE93CC1" w:rsidR="00F02697" w:rsidRDefault="00F02697" w:rsidP="00F02697">
      <w:pPr>
        <w:pStyle w:val="Beschriftung"/>
        <w:jc w:val="center"/>
      </w:pPr>
      <w:bookmarkStart w:id="156" w:name="_Toc440896342"/>
      <w:r>
        <w:t xml:space="preserve">Abbildung </w:t>
      </w:r>
      <w:r w:rsidR="00F00876">
        <w:fldChar w:fldCharType="begin"/>
      </w:r>
      <w:r w:rsidR="00F00876">
        <w:instrText xml:space="preserve"> SEQ Abbildung \* ARABIC </w:instrText>
      </w:r>
      <w:r w:rsidR="00F00876">
        <w:fldChar w:fldCharType="separate"/>
      </w:r>
      <w:r w:rsidR="00462315">
        <w:rPr>
          <w:noProof/>
        </w:rPr>
        <w:t>62</w:t>
      </w:r>
      <w:r w:rsidR="00F00876">
        <w:rPr>
          <w:noProof/>
        </w:rPr>
        <w:fldChar w:fldCharType="end"/>
      </w:r>
      <w:r>
        <w:t>: 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r>
        <w:t xml:space="preserve"> Debug Ausgabe</w:t>
      </w:r>
      <w:r w:rsidR="00B42A58">
        <w:t xml:space="preserve"> - </w:t>
      </w:r>
      <w:hyperlink r:id="rId97" w:history="1">
        <w:r w:rsidR="00B42A58" w:rsidRPr="009E3CB7">
          <w:rPr>
            <w:rStyle w:val="Hyperlink"/>
            <w:szCs w:val="16"/>
          </w:rPr>
          <w:t>http://www.cs.unc.edu/Research/vrpn/index.html</w:t>
        </w:r>
        <w:bookmarkEnd w:id="156"/>
      </w:hyperlink>
    </w:p>
    <w:p w14:paraId="53C1BA9D" w14:textId="74BF59E9" w:rsidR="00F02697" w:rsidRPr="009E3CB7" w:rsidRDefault="00F02697" w:rsidP="00F02697">
      <w:pPr>
        <w:pStyle w:val="berschrift2"/>
        <w:rPr>
          <w:lang w:val="en-US"/>
        </w:rPr>
      </w:pPr>
      <w:bookmarkStart w:id="157" w:name="_Toc439501485"/>
      <w:bookmarkStart w:id="158" w:name="_Toc440917298"/>
      <w:r w:rsidRPr="009E3CB7">
        <w:rPr>
          <w:lang w:val="en-US"/>
        </w:rPr>
        <w:t>Wrapping VRPN</w:t>
      </w:r>
      <w:r w:rsidR="00122805">
        <w:rPr>
          <w:lang w:val="en-US"/>
        </w:rPr>
        <w:fldChar w:fldCharType="begin"/>
      </w:r>
      <w:r w:rsidR="00122805" w:rsidRPr="004867A0">
        <w:rPr>
          <w:lang w:val="en-US"/>
        </w:rPr>
        <w:instrText xml:space="preserve"> XE "VRPN" </w:instrText>
      </w:r>
      <w:r w:rsidR="00122805">
        <w:rPr>
          <w:lang w:val="en-US"/>
        </w:rPr>
        <w:fldChar w:fldCharType="end"/>
      </w:r>
      <w:r w:rsidRPr="009E3CB7">
        <w:rPr>
          <w:lang w:val="en-US"/>
        </w:rPr>
        <w:t xml:space="preserve"> in C# und Unity</w:t>
      </w:r>
      <w:bookmarkEnd w:id="157"/>
      <w:bookmarkEnd w:id="158"/>
      <w:r w:rsidR="00122805">
        <w:rPr>
          <w:lang w:val="en-US"/>
        </w:rPr>
        <w:fldChar w:fldCharType="begin"/>
      </w:r>
      <w:r w:rsidR="00122805" w:rsidRPr="004867A0">
        <w:rPr>
          <w:lang w:val="en-US"/>
        </w:rPr>
        <w:instrText xml:space="preserve"> XE "Unity" </w:instrText>
      </w:r>
      <w:r w:rsidR="00122805">
        <w:rPr>
          <w:lang w:val="en-US"/>
        </w:rPr>
        <w:fldChar w:fldCharType="end"/>
      </w:r>
    </w:p>
    <w:p w14:paraId="4A20EE14" w14:textId="0C7B9A9D" w:rsidR="00F02697" w:rsidRDefault="00F02697" w:rsidP="00F02697">
      <w:pPr>
        <w:jc w:val="both"/>
      </w:pPr>
      <w:r>
        <w:t>Die Funktionalität der kompilierten DLL</w:t>
      </w:r>
      <w:r w:rsidR="006764E8">
        <w:fldChar w:fldCharType="begin"/>
      </w:r>
      <w:r w:rsidR="006764E8">
        <w:instrText xml:space="preserve"> XE "</w:instrText>
      </w:r>
      <w:r w:rsidR="006764E8" w:rsidRPr="00523F79">
        <w:instrText>DLL</w:instrText>
      </w:r>
      <w:r w:rsidR="006764E8">
        <w:instrText xml:space="preserve">" </w:instrText>
      </w:r>
      <w:r w:rsidR="006764E8">
        <w:fldChar w:fldCharType="end"/>
      </w:r>
      <w:r>
        <w:t xml:space="preserve"> des 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r>
        <w:t xml:space="preserve"> Projekts sowie die .net Wrapperklasse wurde Anhand eines kleinen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Testprojektes überprüft. Dies verwendete die erhaltenen Trackerdaten direkt als Positions- und Rotationsangaben der Kamera. Weiter ist eine Plane im Raum sichtbar, welche die Ausrichtung im Unity bekanntgibt, damit dies dann mit der realen Trackingposition überprüft werden kann.</w:t>
      </w:r>
    </w:p>
    <w:p w14:paraId="6C5A5552" w14:textId="77777777" w:rsidR="00F02697" w:rsidRDefault="00F02697" w:rsidP="00F02697">
      <w:pPr>
        <w:jc w:val="both"/>
      </w:pPr>
    </w:p>
    <w:p w14:paraId="608825BF" w14:textId="77777777" w:rsidR="00F02697" w:rsidRDefault="00F02697" w:rsidP="00F02697">
      <w:pPr>
        <w:keepNext/>
        <w:jc w:val="center"/>
      </w:pPr>
      <w:r>
        <w:rPr>
          <w:noProof/>
          <w:lang w:val="en-US"/>
        </w:rPr>
        <w:drawing>
          <wp:inline distT="0" distB="0" distL="0" distR="0" wp14:anchorId="2CD4FAA2" wp14:editId="019FDA45">
            <wp:extent cx="5040000" cy="2304000"/>
            <wp:effectExtent l="0" t="0" r="8255" b="1270"/>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040000" cy="2304000"/>
                    </a:xfrm>
                    <a:prstGeom prst="rect">
                      <a:avLst/>
                    </a:prstGeom>
                    <a:noFill/>
                    <a:ln>
                      <a:noFill/>
                    </a:ln>
                  </pic:spPr>
                </pic:pic>
              </a:graphicData>
            </a:graphic>
          </wp:inline>
        </w:drawing>
      </w:r>
    </w:p>
    <w:p w14:paraId="621CED12" w14:textId="54BFD0E7" w:rsidR="00F02697" w:rsidRDefault="00F02697" w:rsidP="00F02697">
      <w:pPr>
        <w:pStyle w:val="Beschriftung"/>
        <w:jc w:val="center"/>
      </w:pPr>
      <w:bookmarkStart w:id="159" w:name="_Toc440896343"/>
      <w:r>
        <w:t xml:space="preserve">Abbildung </w:t>
      </w:r>
      <w:r w:rsidR="00F00876">
        <w:fldChar w:fldCharType="begin"/>
      </w:r>
      <w:r w:rsidR="00F00876">
        <w:instrText xml:space="preserve"> SEQ Abbildung \* ARABIC </w:instrText>
      </w:r>
      <w:r w:rsidR="00F00876">
        <w:fldChar w:fldCharType="separate"/>
      </w:r>
      <w:r w:rsidR="00462315">
        <w:rPr>
          <w:noProof/>
        </w:rPr>
        <w:t>63</w:t>
      </w:r>
      <w:r w:rsidR="00F00876">
        <w:rPr>
          <w:noProof/>
        </w:rPr>
        <w:fldChar w:fldCharType="end"/>
      </w:r>
      <w:r>
        <w:t>: 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r>
        <w:t xml:space="preserve"> Prototyp</w:t>
      </w:r>
      <w:bookmarkEnd w:id="159"/>
    </w:p>
    <w:p w14:paraId="0ABFBFD5" w14:textId="77777777" w:rsidR="00F02697" w:rsidRPr="00F863F4" w:rsidRDefault="00F02697" w:rsidP="00F02697"/>
    <w:bookmarkStart w:id="160" w:name="_MON_1512924681"/>
    <w:bookmarkEnd w:id="160"/>
    <w:p w14:paraId="792EFE41" w14:textId="1E96EA5E" w:rsidR="00F02697" w:rsidRDefault="0014524B" w:rsidP="00F02697">
      <w:pPr>
        <w:keepNext/>
        <w:jc w:val="center"/>
      </w:pPr>
      <w:r>
        <w:object w:dxaOrig="9360" w:dyaOrig="4122" w14:anchorId="40F18835">
          <v:shape id="_x0000_i1035" type="#_x0000_t75" style="width:455.1pt;height:233.65pt" o:ole="" filled="t" fillcolor="#d8d8d8 [2732]">
            <v:imagedata r:id="rId99" o:title="" croptop="-4507f" cropbottom="-4507f" cropleft="-1985f" cropright="3969f"/>
          </v:shape>
          <o:OLEObject Type="Embed" ProgID="Word.OpenDocumentText.12" ShapeID="_x0000_i1035" DrawAspect="Content" ObjectID="_1514659530" r:id="rId100"/>
        </w:object>
      </w:r>
    </w:p>
    <w:p w14:paraId="1ADD0671" w14:textId="59444A16" w:rsidR="00F02697" w:rsidRPr="00053278" w:rsidRDefault="00F02697" w:rsidP="00F02697">
      <w:pPr>
        <w:pStyle w:val="Beschriftung"/>
        <w:jc w:val="center"/>
      </w:pPr>
      <w:bookmarkStart w:id="161" w:name="_Toc440896378"/>
      <w:r>
        <w:t xml:space="preserve">Quellcode </w:t>
      </w:r>
      <w:r w:rsidR="00F00876">
        <w:fldChar w:fldCharType="begin"/>
      </w:r>
      <w:r w:rsidR="00F00876">
        <w:instrText xml:space="preserve"> SEQ Quellcode \* ARABIC </w:instrText>
      </w:r>
      <w:r w:rsidR="00F00876">
        <w:fldChar w:fldCharType="separate"/>
      </w:r>
      <w:r w:rsidR="00A617F1">
        <w:rPr>
          <w:noProof/>
        </w:rPr>
        <w:t>12</w:t>
      </w:r>
      <w:r w:rsidR="00F00876">
        <w:rPr>
          <w:noProof/>
        </w:rPr>
        <w:fldChar w:fldCharType="end"/>
      </w:r>
      <w:r>
        <w:t>: 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r>
        <w:t xml:space="preserve"> Prototyp</w:t>
      </w:r>
      <w:bookmarkEnd w:id="161"/>
    </w:p>
    <w:p w14:paraId="1AC312E3" w14:textId="4E1A747B" w:rsidR="00F02697" w:rsidRDefault="00F02697" w:rsidP="00F02697">
      <w:pPr>
        <w:pStyle w:val="berschrift2"/>
      </w:pPr>
      <w:bookmarkStart w:id="162" w:name="_Toc439501486"/>
      <w:bookmarkStart w:id="163" w:name="_Toc440917299"/>
      <w:r>
        <w:t>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2E1404">
        <w:t xml:space="preserve"> </w:t>
      </w:r>
      <w:r>
        <w:t>Plugin Projekt als Debugger</w:t>
      </w:r>
      <w:bookmarkStart w:id="164" w:name="_Toc439501487"/>
      <w:bookmarkEnd w:id="162"/>
      <w:bookmarkEnd w:id="163"/>
    </w:p>
    <w:p w14:paraId="48B8618F" w14:textId="2DCF88CB" w:rsidR="00F02697" w:rsidRDefault="00F02697" w:rsidP="00F02697">
      <w:pPr>
        <w:jc w:val="both"/>
      </w:pPr>
      <w:r>
        <w:t>D</w:t>
      </w:r>
      <w:r w:rsidR="00413E73">
        <w:t>as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413E73">
        <w:t xml:space="preserve"> </w:t>
      </w:r>
      <w:r>
        <w:t>Plugin kommt mit einer Testszene, mit welcher folgende Elemente getestet werden können:</w:t>
      </w:r>
    </w:p>
    <w:p w14:paraId="0DBFA2A6" w14:textId="77777777" w:rsidR="00233DC0" w:rsidRDefault="00233DC0" w:rsidP="00F02697">
      <w:pPr>
        <w:jc w:val="both"/>
      </w:pPr>
    </w:p>
    <w:p w14:paraId="648395A5" w14:textId="38AFA0C0" w:rsidR="00F02697" w:rsidRDefault="00F02697" w:rsidP="00340D5C">
      <w:pPr>
        <w:pStyle w:val="Listenabsatz"/>
        <w:numPr>
          <w:ilvl w:val="0"/>
          <w:numId w:val="13"/>
        </w:numPr>
        <w:jc w:val="both"/>
      </w:pPr>
      <w:r>
        <w:t>Stereoskopie</w:t>
      </w:r>
      <w:r w:rsidR="00F7355A">
        <w:fldChar w:fldCharType="begin"/>
      </w:r>
      <w:r w:rsidR="00F7355A">
        <w:instrText xml:space="preserve"> XE "</w:instrText>
      </w:r>
      <w:r w:rsidR="00F7355A" w:rsidRPr="0007659C">
        <w:instrText>Stereoskopie</w:instrText>
      </w:r>
      <w:r w:rsidR="00F7355A">
        <w:instrText xml:space="preserve">" </w:instrText>
      </w:r>
      <w:r w:rsidR="00F7355A">
        <w:fldChar w:fldCharType="end"/>
      </w:r>
      <w:r>
        <w:t xml:space="preserve"> Einstellungen der Kameras</w:t>
      </w:r>
    </w:p>
    <w:p w14:paraId="2710CDF5" w14:textId="77777777" w:rsidR="00F02697" w:rsidRDefault="00F02697" w:rsidP="00340D5C">
      <w:pPr>
        <w:pStyle w:val="Listenabsatz"/>
        <w:numPr>
          <w:ilvl w:val="0"/>
          <w:numId w:val="13"/>
        </w:numPr>
        <w:jc w:val="both"/>
      </w:pPr>
      <w:r>
        <w:t>Sekundäre Kameras</w:t>
      </w:r>
    </w:p>
    <w:p w14:paraId="4ABA02E0" w14:textId="43CC85B8" w:rsidR="00F02697" w:rsidRDefault="00F02697" w:rsidP="00340D5C">
      <w:pPr>
        <w:pStyle w:val="Listenabsatz"/>
        <w:numPr>
          <w:ilvl w:val="0"/>
          <w:numId w:val="13"/>
        </w:numPr>
        <w:jc w:val="both"/>
      </w:pPr>
      <w:r>
        <w:t>GUI</w:t>
      </w:r>
      <w:r w:rsidR="00122805">
        <w:fldChar w:fldCharType="begin"/>
      </w:r>
      <w:r w:rsidR="00122805">
        <w:instrText xml:space="preserve"> XE "</w:instrText>
      </w:r>
      <w:r w:rsidR="00122805" w:rsidRPr="0078572D">
        <w:instrText>GUI</w:instrText>
      </w:r>
      <w:r w:rsidR="00122805">
        <w:instrText xml:space="preserve">" </w:instrText>
      </w:r>
      <w:r w:rsidR="00122805">
        <w:fldChar w:fldCharType="end"/>
      </w:r>
      <w:r>
        <w:t xml:space="preserve"> Elemente</w:t>
      </w:r>
    </w:p>
    <w:p w14:paraId="5D0D212B" w14:textId="77777777" w:rsidR="00F02697" w:rsidRDefault="00F02697" w:rsidP="00340D5C">
      <w:pPr>
        <w:pStyle w:val="Listenabsatz"/>
        <w:numPr>
          <w:ilvl w:val="0"/>
          <w:numId w:val="13"/>
        </w:numPr>
        <w:jc w:val="both"/>
      </w:pPr>
      <w:r>
        <w:t>Mousecursor</w:t>
      </w:r>
    </w:p>
    <w:p w14:paraId="5BBE47A2" w14:textId="478A84DB" w:rsidR="00F02697" w:rsidRDefault="00F02697" w:rsidP="00340D5C">
      <w:pPr>
        <w:pStyle w:val="Listenabsatz"/>
        <w:numPr>
          <w:ilvl w:val="0"/>
          <w:numId w:val="13"/>
        </w:numPr>
        <w:jc w:val="both"/>
      </w:pPr>
      <w:r>
        <w:t>Verhalten der Frustumtransformation bei Bewegungen im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 xml:space="preserve">. </w:t>
      </w:r>
    </w:p>
    <w:p w14:paraId="2DCF09F7" w14:textId="77777777" w:rsidR="00F02697" w:rsidRDefault="00F02697" w:rsidP="00F02697">
      <w:pPr>
        <w:jc w:val="both"/>
      </w:pPr>
    </w:p>
    <w:p w14:paraId="7ABE02B9" w14:textId="77777777" w:rsidR="00F02697" w:rsidRDefault="00F02697" w:rsidP="00F02697">
      <w:pPr>
        <w:keepNext/>
        <w:jc w:val="center"/>
      </w:pPr>
      <w:r>
        <w:rPr>
          <w:noProof/>
          <w:lang w:val="en-US"/>
        </w:rPr>
        <w:drawing>
          <wp:inline distT="0" distB="0" distL="0" distR="0" wp14:anchorId="6C852C21" wp14:editId="4BFAEE7E">
            <wp:extent cx="5082540" cy="2320885"/>
            <wp:effectExtent l="0" t="0" r="3810" b="3810"/>
            <wp:docPr id="65" name="Grafi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090629" cy="2324579"/>
                    </a:xfrm>
                    <a:prstGeom prst="rect">
                      <a:avLst/>
                    </a:prstGeom>
                  </pic:spPr>
                </pic:pic>
              </a:graphicData>
            </a:graphic>
          </wp:inline>
        </w:drawing>
      </w:r>
    </w:p>
    <w:p w14:paraId="667B63AC" w14:textId="6B69961C" w:rsidR="00F02697" w:rsidRDefault="00F02697" w:rsidP="00F02697">
      <w:pPr>
        <w:pStyle w:val="Beschriftung"/>
        <w:jc w:val="center"/>
      </w:pPr>
      <w:bookmarkStart w:id="165" w:name="_Toc440896344"/>
      <w:r>
        <w:t xml:space="preserve">Abbildung </w:t>
      </w:r>
      <w:r w:rsidR="00F00876">
        <w:fldChar w:fldCharType="begin"/>
      </w:r>
      <w:r w:rsidR="00F00876">
        <w:instrText xml:space="preserve"> SEQ Abbildung \* ARABIC </w:instrText>
      </w:r>
      <w:r w:rsidR="00F00876">
        <w:fldChar w:fldCharType="separate"/>
      </w:r>
      <w:r w:rsidR="00462315">
        <w:rPr>
          <w:noProof/>
        </w:rPr>
        <w:t>64</w:t>
      </w:r>
      <w:r w:rsidR="00F00876">
        <w:rPr>
          <w:noProof/>
        </w:rPr>
        <w:fldChar w:fldCharType="end"/>
      </w:r>
      <w:r>
        <w:t>: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 xml:space="preserve"> Testszene</w:t>
      </w:r>
      <w:bookmarkEnd w:id="165"/>
    </w:p>
    <w:p w14:paraId="26ABB00D" w14:textId="28ADC395" w:rsidR="00F02697" w:rsidRDefault="00BF6890" w:rsidP="00F02697">
      <w:pPr>
        <w:jc w:val="both"/>
      </w:pPr>
      <w:r>
        <w:t xml:space="preserve">Auf </w:t>
      </w:r>
      <w:r w:rsidR="009C0520">
        <w:t>der obigen Abbildung</w:t>
      </w:r>
      <w:r w:rsidR="00F02697">
        <w:t xml:space="preserve"> sind die Frustums von vier Kameras sichtbar</w:t>
      </w:r>
      <w:r w:rsidR="00233DC0">
        <w:t xml:space="preserve"> und</w:t>
      </w:r>
      <w:r w:rsidR="00F02697">
        <w:t xml:space="preserve"> </w:t>
      </w:r>
      <w:r w:rsidR="00FA2F6F">
        <w:t>ob</w:t>
      </w:r>
      <w:r w:rsidR="00F02697">
        <w:t xml:space="preserve"> die Aufspannung der Projektion korrekt ist. Eine sekundäre Kamera ist auf die linke Projektionsseite gemappt, so</w:t>
      </w:r>
      <w:r w:rsidR="009C0520">
        <w:t xml:space="preserve"> </w:t>
      </w:r>
      <w:r w:rsidR="00F02697">
        <w:t>dass auch dieser Output direkt im Plugin überprüft werden kann. Zusätzlich können die Frustums noch über Gizmos</w:t>
      </w:r>
      <w:r w:rsidR="00B001E9">
        <w:fldChar w:fldCharType="begin"/>
      </w:r>
      <w:r w:rsidR="00B001E9">
        <w:instrText xml:space="preserve"> XE "</w:instrText>
      </w:r>
      <w:r w:rsidR="00B001E9" w:rsidRPr="00F849BB">
        <w:instrText>Gizmo</w:instrText>
      </w:r>
      <w:r w:rsidR="00B001E9">
        <w:instrText xml:space="preserve">" </w:instrText>
      </w:r>
      <w:r w:rsidR="00B001E9">
        <w:fldChar w:fldCharType="end"/>
      </w:r>
      <w:r w:rsidR="00233DC0">
        <w:rPr>
          <w:rStyle w:val="Funotenzeichen"/>
        </w:rPr>
        <w:footnoteReference w:id="33"/>
      </w:r>
      <w:r w:rsidR="00F02697">
        <w:t xml:space="preserve"> von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F02697">
        <w:t xml:space="preserve"> angezeigt werden. </w:t>
      </w:r>
    </w:p>
    <w:p w14:paraId="238DB226" w14:textId="77777777" w:rsidR="00F02697" w:rsidRDefault="00F02697" w:rsidP="00F02697">
      <w:pPr>
        <w:jc w:val="both"/>
      </w:pPr>
    </w:p>
    <w:p w14:paraId="0DF823F7" w14:textId="77777777" w:rsidR="00F02697" w:rsidRDefault="00F02697" w:rsidP="00F02697">
      <w:pPr>
        <w:jc w:val="both"/>
      </w:pPr>
      <w:r>
        <w:lastRenderedPageBreak/>
        <w:t xml:space="preserve">Die Simulationen der Bewegung übernimmt ein Debugscript, welches bei Bedarf auf den Komponenten aktiviert werden kann. So führt die Komponente eine Bewegung im Raum durch zusammen mit einer Rotation. </w:t>
      </w:r>
    </w:p>
    <w:p w14:paraId="03886B23" w14:textId="20AD8AC4" w:rsidR="00F02697" w:rsidRDefault="00F02697" w:rsidP="00F02697">
      <w:pPr>
        <w:keepNext/>
        <w:jc w:val="center"/>
      </w:pPr>
    </w:p>
    <w:bookmarkStart w:id="166" w:name="_MON_1513263365"/>
    <w:bookmarkEnd w:id="166"/>
    <w:p w14:paraId="534E201C" w14:textId="1DF4D5DF" w:rsidR="00F527C3" w:rsidRDefault="0014524B" w:rsidP="00F02697">
      <w:pPr>
        <w:keepNext/>
        <w:jc w:val="center"/>
      </w:pPr>
      <w:r>
        <w:object w:dxaOrig="9360" w:dyaOrig="2225" w14:anchorId="1F122B37">
          <v:shape id="_x0000_i1036" type="#_x0000_t75" style="width:455.1pt;height:135.15pt" o:ole="" filled="t" fillcolor="#d8d8d8 [2732]">
            <v:imagedata r:id="rId102" o:title="" croptop="-7015f" cropbottom="-7015f" cropleft="-1985f" cropright="3969f"/>
          </v:shape>
          <o:OLEObject Type="Embed" ProgID="Word.OpenDocumentText.12" ShapeID="_x0000_i1036" DrawAspect="Content" ObjectID="_1514659531" r:id="rId103"/>
        </w:object>
      </w:r>
    </w:p>
    <w:p w14:paraId="2382DE3B" w14:textId="4AA6A096" w:rsidR="00F02697" w:rsidRDefault="00F02697" w:rsidP="00F02697">
      <w:pPr>
        <w:pStyle w:val="Beschriftung"/>
        <w:jc w:val="center"/>
      </w:pPr>
      <w:bookmarkStart w:id="167" w:name="_Toc440896379"/>
      <w:r>
        <w:t xml:space="preserve">Quellcode </w:t>
      </w:r>
      <w:r w:rsidR="00F00876">
        <w:fldChar w:fldCharType="begin"/>
      </w:r>
      <w:r w:rsidR="00F00876">
        <w:instrText xml:space="preserve"> SEQ Quellcode \* ARABIC </w:instrText>
      </w:r>
      <w:r w:rsidR="00F00876">
        <w:fldChar w:fldCharType="separate"/>
      </w:r>
      <w:r w:rsidR="00A617F1">
        <w:rPr>
          <w:noProof/>
        </w:rPr>
        <w:t>13</w:t>
      </w:r>
      <w:r w:rsidR="00F00876">
        <w:rPr>
          <w:noProof/>
        </w:rPr>
        <w:fldChar w:fldCharType="end"/>
      </w:r>
      <w:r>
        <w:t>: Debugmover</w:t>
      </w:r>
      <w:bookmarkEnd w:id="167"/>
    </w:p>
    <w:p w14:paraId="4866F252" w14:textId="4762C159" w:rsidR="00F02697" w:rsidRDefault="00F02697" w:rsidP="00F02697">
      <w:pPr>
        <w:pStyle w:val="berschrift2"/>
      </w:pPr>
      <w:bookmarkStart w:id="168" w:name="_Toc440917300"/>
      <w:r>
        <w:t>Performance Tests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Server</w:t>
      </w:r>
      <w:bookmarkEnd w:id="164"/>
      <w:bookmarkEnd w:id="168"/>
    </w:p>
    <w:p w14:paraId="05F6305F" w14:textId="77777777" w:rsidR="005B62D6" w:rsidRDefault="00F02697" w:rsidP="00F02697">
      <w:pPr>
        <w:spacing w:line="240" w:lineRule="auto"/>
        <w:jc w:val="both"/>
      </w:pPr>
      <w:r>
        <w:t>Die Gra</w:t>
      </w:r>
      <w:r w:rsidR="008319B4">
        <w:t>f</w:t>
      </w:r>
      <w:r>
        <w:t>ik Performance des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Servers ist von zentraler Bedeutung. </w:t>
      </w:r>
      <w:r w:rsidR="005B62D6">
        <w:t>Die Konfiguration des Unity Servers ist folgendermassen:</w:t>
      </w:r>
    </w:p>
    <w:p w14:paraId="31E98D54" w14:textId="77777777" w:rsidR="005B62D6" w:rsidRDefault="005B62D6" w:rsidP="00F02697">
      <w:pPr>
        <w:spacing w:line="240" w:lineRule="auto"/>
        <w:jc w:val="both"/>
      </w:pPr>
    </w:p>
    <w:p w14:paraId="67DF8BFB" w14:textId="67C22E14" w:rsidR="005B62D6" w:rsidRDefault="005B62D6" w:rsidP="00F02697">
      <w:pPr>
        <w:spacing w:line="240" w:lineRule="auto"/>
        <w:jc w:val="both"/>
      </w:pPr>
      <w:r>
        <w:t>Auflösung:</w:t>
      </w:r>
      <w:r>
        <w:tab/>
      </w:r>
      <w:r>
        <w:tab/>
        <w:t>5120 x 2048</w:t>
      </w:r>
    </w:p>
    <w:p w14:paraId="25A76659" w14:textId="248EBFB2" w:rsidR="005B62D6" w:rsidRDefault="005B62D6" w:rsidP="00F02697">
      <w:pPr>
        <w:spacing w:line="240" w:lineRule="auto"/>
        <w:jc w:val="both"/>
      </w:pPr>
      <w:r>
        <w:t>Qualität Unity</w:t>
      </w:r>
      <w:r w:rsidR="00D36B7C">
        <w:fldChar w:fldCharType="begin"/>
      </w:r>
      <w:r w:rsidR="00D36B7C">
        <w:instrText xml:space="preserve"> XE "</w:instrText>
      </w:r>
      <w:r w:rsidR="00D36B7C" w:rsidRPr="00CC1C80">
        <w:instrText>Unity</w:instrText>
      </w:r>
      <w:r w:rsidR="00D36B7C">
        <w:instrText xml:space="preserve">" </w:instrText>
      </w:r>
      <w:r w:rsidR="00D36B7C">
        <w:fldChar w:fldCharType="end"/>
      </w:r>
      <w:r>
        <w:t>:</w:t>
      </w:r>
      <w:r>
        <w:tab/>
      </w:r>
      <w:r>
        <w:tab/>
        <w:t>Fantastic (maximum)</w:t>
      </w:r>
    </w:p>
    <w:p w14:paraId="060A0C6E" w14:textId="77777777" w:rsidR="005B62D6" w:rsidRDefault="005B62D6" w:rsidP="00F02697">
      <w:pPr>
        <w:spacing w:line="240" w:lineRule="auto"/>
        <w:jc w:val="both"/>
      </w:pPr>
    </w:p>
    <w:p w14:paraId="306B1CEA" w14:textId="769F631D" w:rsidR="00F02697" w:rsidRDefault="005B62D6" w:rsidP="005B62D6">
      <w:pPr>
        <w:spacing w:line="240" w:lineRule="auto"/>
        <w:jc w:val="both"/>
      </w:pPr>
      <w:r>
        <w:t>Um eine aussagekräftige Analyse zu machen, wurden die Testapplikationen zweimal ausgeführt und analysiert. Im ersten Durchlauf ohne das Unity</w:t>
      </w:r>
      <w:r w:rsidR="00D36B7C">
        <w:fldChar w:fldCharType="begin"/>
      </w:r>
      <w:r w:rsidR="00D36B7C">
        <w:instrText xml:space="preserve"> XE "</w:instrText>
      </w:r>
      <w:r w:rsidR="00D36B7C" w:rsidRPr="00CC1C80">
        <w:instrText>Unity</w:instrText>
      </w:r>
      <w:r w:rsidR="00D36B7C">
        <w:instrText xml:space="preserve">" </w:instrText>
      </w:r>
      <w:r w:rsidR="00D36B7C">
        <w:fldChar w:fldCharType="end"/>
      </w:r>
      <w:r>
        <w:t xml:space="preserve"> Plugin, in einem zweiten Durchlauf mit </w:t>
      </w:r>
      <w:r w:rsidR="000E6706">
        <w:t xml:space="preserve">aktiviertem </w:t>
      </w:r>
      <w:r>
        <w:t xml:space="preserve">Unity Plugin. So ist die </w:t>
      </w:r>
      <w:r w:rsidR="000E6706">
        <w:t>Einbusse</w:t>
      </w:r>
      <w:r>
        <w:t xml:space="preserve"> der Performance klar ersichtlich.</w:t>
      </w:r>
    </w:p>
    <w:p w14:paraId="663463A5" w14:textId="77777777" w:rsidR="00532B99" w:rsidRDefault="00532B99" w:rsidP="005B62D6">
      <w:pPr>
        <w:spacing w:line="240" w:lineRule="auto"/>
        <w:jc w:val="both"/>
      </w:pPr>
    </w:p>
    <w:p w14:paraId="551E095A" w14:textId="77777777" w:rsidR="00532B99" w:rsidRDefault="00532B99" w:rsidP="00340D5C">
      <w:pPr>
        <w:pStyle w:val="Listenabsatz"/>
        <w:numPr>
          <w:ilvl w:val="0"/>
          <w:numId w:val="28"/>
        </w:numPr>
        <w:jc w:val="both"/>
        <w:rPr>
          <w:b/>
        </w:rPr>
      </w:pPr>
      <w:r w:rsidRPr="000E6706">
        <w:rPr>
          <w:b/>
        </w:rPr>
        <w:t>Shooting Gallery</w:t>
      </w:r>
    </w:p>
    <w:p w14:paraId="7C59AF64" w14:textId="68A845C7" w:rsidR="00532B99" w:rsidRDefault="00532B99" w:rsidP="00532B99">
      <w:pPr>
        <w:pStyle w:val="Listenabsatz"/>
        <w:ind w:left="360"/>
        <w:jc w:val="both"/>
      </w:pPr>
      <w:r w:rsidRPr="000E6706">
        <w:t xml:space="preserve">Diese eigens entwickelte Applikation </w:t>
      </w:r>
      <w:r w:rsidR="00FA2F6F">
        <w:t>wurde als erstes getestet.</w:t>
      </w:r>
    </w:p>
    <w:p w14:paraId="17AA7D2D" w14:textId="77777777" w:rsidR="00532B99" w:rsidRDefault="00532B99" w:rsidP="00532B99">
      <w:pPr>
        <w:pStyle w:val="Listenabsatz"/>
        <w:ind w:left="360"/>
        <w:jc w:val="both"/>
      </w:pPr>
    </w:p>
    <w:p w14:paraId="0290E5EB" w14:textId="77777777" w:rsidR="00532B99" w:rsidRDefault="00532B99" w:rsidP="00532B99">
      <w:pPr>
        <w:pStyle w:val="Listenabsatz"/>
        <w:spacing w:line="240" w:lineRule="auto"/>
        <w:ind w:left="360"/>
        <w:jc w:val="both"/>
      </w:pPr>
      <w:r>
        <w:t>FPS ohne Plugin:</w:t>
      </w:r>
      <w:r>
        <w:tab/>
        <w:t>218</w:t>
      </w:r>
    </w:p>
    <w:p w14:paraId="0BD10F30" w14:textId="77777777" w:rsidR="00532B99" w:rsidRDefault="00532B99" w:rsidP="00532B99">
      <w:pPr>
        <w:pStyle w:val="Listenabsatz"/>
        <w:spacing w:line="240" w:lineRule="auto"/>
        <w:ind w:left="360"/>
        <w:jc w:val="both"/>
      </w:pPr>
      <w:r>
        <w:t>FPS mit Plugin:</w:t>
      </w:r>
      <w:r>
        <w:tab/>
        <w:t>171</w:t>
      </w:r>
    </w:p>
    <w:p w14:paraId="6E405B5C" w14:textId="77777777" w:rsidR="00532B99" w:rsidRDefault="00532B99" w:rsidP="00532B99">
      <w:pPr>
        <w:pStyle w:val="Listenabsatz"/>
        <w:spacing w:line="240" w:lineRule="auto"/>
        <w:ind w:left="360"/>
        <w:jc w:val="both"/>
      </w:pPr>
    </w:p>
    <w:p w14:paraId="35FDCEBA" w14:textId="77777777" w:rsidR="00532B99" w:rsidRDefault="00532B99" w:rsidP="00532B99">
      <w:pPr>
        <w:pStyle w:val="Listenabsatz"/>
        <w:spacing w:line="240" w:lineRule="auto"/>
        <w:ind w:left="360"/>
        <w:jc w:val="both"/>
      </w:pPr>
      <w:r>
        <w:t>Verlust in %:</w:t>
      </w:r>
      <w:r>
        <w:tab/>
        <w:t>21.6 %</w:t>
      </w:r>
    </w:p>
    <w:p w14:paraId="64F078EE" w14:textId="77777777" w:rsidR="00532B99" w:rsidRDefault="00532B99" w:rsidP="00532B99">
      <w:pPr>
        <w:pStyle w:val="Listenabsatz"/>
        <w:spacing w:line="240" w:lineRule="auto"/>
        <w:ind w:left="360"/>
        <w:jc w:val="both"/>
      </w:pPr>
    </w:p>
    <w:p w14:paraId="785C279C" w14:textId="77777777" w:rsidR="00532B99" w:rsidRDefault="00532B99" w:rsidP="00532B99">
      <w:pPr>
        <w:pStyle w:val="Listenabsatz"/>
        <w:keepNext/>
        <w:spacing w:line="240" w:lineRule="auto"/>
        <w:ind w:left="360"/>
        <w:jc w:val="center"/>
      </w:pPr>
      <w:r>
        <w:rPr>
          <w:noProof/>
          <w:lang w:val="en-US"/>
        </w:rPr>
        <w:drawing>
          <wp:inline distT="0" distB="0" distL="0" distR="0" wp14:anchorId="73D0BA2C" wp14:editId="29831223">
            <wp:extent cx="5040000" cy="2016000"/>
            <wp:effectExtent l="0" t="0" r="8255" b="3810"/>
            <wp:docPr id="73" name="Grafi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hootingGalleryScreenshot_nocave.jpg"/>
                    <pic:cNvPicPr/>
                  </pic:nvPicPr>
                  <pic:blipFill>
                    <a:blip r:embed="rId104">
                      <a:extLst>
                        <a:ext uri="{28A0092B-C50C-407E-A947-70E740481C1C}">
                          <a14:useLocalDpi xmlns:a14="http://schemas.microsoft.com/office/drawing/2010/main" val="0"/>
                        </a:ext>
                      </a:extLst>
                    </a:blip>
                    <a:stretch>
                      <a:fillRect/>
                    </a:stretch>
                  </pic:blipFill>
                  <pic:spPr>
                    <a:xfrm>
                      <a:off x="0" y="0"/>
                      <a:ext cx="5040000" cy="2016000"/>
                    </a:xfrm>
                    <a:prstGeom prst="rect">
                      <a:avLst/>
                    </a:prstGeom>
                  </pic:spPr>
                </pic:pic>
              </a:graphicData>
            </a:graphic>
          </wp:inline>
        </w:drawing>
      </w:r>
    </w:p>
    <w:p w14:paraId="0268941F" w14:textId="7EA5B486" w:rsidR="00532B99" w:rsidRPr="000E6706" w:rsidRDefault="00532B99" w:rsidP="00532B99">
      <w:pPr>
        <w:pStyle w:val="Beschriftung"/>
        <w:jc w:val="center"/>
      </w:pPr>
      <w:bookmarkStart w:id="169" w:name="_Toc440896345"/>
      <w:r>
        <w:t xml:space="preserve">Abbildung </w:t>
      </w:r>
      <w:r w:rsidR="00F00876">
        <w:fldChar w:fldCharType="begin"/>
      </w:r>
      <w:r w:rsidR="00F00876">
        <w:instrText xml:space="preserve"> SEQ Abbildung \* ARABIC </w:instrText>
      </w:r>
      <w:r w:rsidR="00F00876">
        <w:fldChar w:fldCharType="separate"/>
      </w:r>
      <w:r w:rsidR="00462315">
        <w:rPr>
          <w:noProof/>
        </w:rPr>
        <w:t>65</w:t>
      </w:r>
      <w:r w:rsidR="00F00876">
        <w:rPr>
          <w:noProof/>
        </w:rPr>
        <w:fldChar w:fldCharType="end"/>
      </w:r>
      <w:r>
        <w:t xml:space="preserve">: </w:t>
      </w:r>
      <w:r w:rsidRPr="00D65323">
        <w:t xml:space="preserve">Shootinggallery Demospiel </w:t>
      </w:r>
      <w:r>
        <w:t>ohne</w:t>
      </w:r>
      <w:r w:rsidRPr="00D65323">
        <w:t xml:space="preserve"> Plugin</w:t>
      </w:r>
      <w:bookmarkEnd w:id="169"/>
    </w:p>
    <w:p w14:paraId="010713E6" w14:textId="77777777" w:rsidR="00532B99" w:rsidRDefault="00532B99" w:rsidP="00532B99">
      <w:pPr>
        <w:jc w:val="both"/>
      </w:pPr>
    </w:p>
    <w:p w14:paraId="07931F99" w14:textId="77777777" w:rsidR="00532B99" w:rsidRDefault="00532B99" w:rsidP="00532B99">
      <w:pPr>
        <w:keepNext/>
        <w:ind w:left="360"/>
        <w:jc w:val="center"/>
      </w:pPr>
      <w:r>
        <w:rPr>
          <w:noProof/>
          <w:lang w:val="en-US"/>
        </w:rPr>
        <w:lastRenderedPageBreak/>
        <w:drawing>
          <wp:inline distT="0" distB="0" distL="0" distR="0" wp14:anchorId="245B8EC6" wp14:editId="67811566">
            <wp:extent cx="5040000" cy="2016000"/>
            <wp:effectExtent l="0" t="0" r="8255" b="3810"/>
            <wp:docPr id="67" name="Bild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Daniel\AppData\Local\Microsoft\Windows\INetCache\Content.Word\ShootingGalleryPrintscreen.png"/>
                    <pic:cNvPicPr>
                      <a:picLocks noChangeAspect="1" noChangeArrowheads="1"/>
                    </pic:cNvPicPr>
                  </pic:nvPicPr>
                  <pic:blipFill>
                    <a:blip r:embed="rId105">
                      <a:extLst>
                        <a:ext uri="{28A0092B-C50C-407E-A947-70E740481C1C}">
                          <a14:useLocalDpi xmlns:a14="http://schemas.microsoft.com/office/drawing/2010/main" val="0"/>
                        </a:ext>
                      </a:extLst>
                    </a:blip>
                    <a:stretch>
                      <a:fillRect/>
                    </a:stretch>
                  </pic:blipFill>
                  <pic:spPr bwMode="auto">
                    <a:xfrm>
                      <a:off x="0" y="0"/>
                      <a:ext cx="5040000" cy="2016000"/>
                    </a:xfrm>
                    <a:prstGeom prst="rect">
                      <a:avLst/>
                    </a:prstGeom>
                    <a:noFill/>
                    <a:ln>
                      <a:noFill/>
                    </a:ln>
                  </pic:spPr>
                </pic:pic>
              </a:graphicData>
            </a:graphic>
          </wp:inline>
        </w:drawing>
      </w:r>
    </w:p>
    <w:p w14:paraId="498A953E" w14:textId="0CA84AC2" w:rsidR="005B62D6" w:rsidRDefault="00532B99" w:rsidP="00532B99">
      <w:pPr>
        <w:pStyle w:val="Beschriftung"/>
        <w:ind w:left="360"/>
        <w:jc w:val="center"/>
      </w:pPr>
      <w:bookmarkStart w:id="170" w:name="_Toc440896346"/>
      <w:r>
        <w:t xml:space="preserve">Abbildung </w:t>
      </w:r>
      <w:r w:rsidR="00F00876">
        <w:fldChar w:fldCharType="begin"/>
      </w:r>
      <w:r w:rsidR="00F00876">
        <w:instrText xml:space="preserve"> SEQ Abbildung \* ARABIC </w:instrText>
      </w:r>
      <w:r w:rsidR="00F00876">
        <w:fldChar w:fldCharType="separate"/>
      </w:r>
      <w:r w:rsidR="00462315">
        <w:rPr>
          <w:noProof/>
        </w:rPr>
        <w:t>66</w:t>
      </w:r>
      <w:r w:rsidR="00F00876">
        <w:rPr>
          <w:noProof/>
        </w:rPr>
        <w:fldChar w:fldCharType="end"/>
      </w:r>
      <w:r>
        <w:t>: Shootinggallery Demospiel mit Plugin</w:t>
      </w:r>
      <w:bookmarkEnd w:id="170"/>
    </w:p>
    <w:p w14:paraId="36A817AC" w14:textId="77777777" w:rsidR="00760598" w:rsidRPr="00EF1749" w:rsidRDefault="00760598" w:rsidP="00340D5C">
      <w:pPr>
        <w:pStyle w:val="Listenabsatz"/>
        <w:numPr>
          <w:ilvl w:val="0"/>
          <w:numId w:val="28"/>
        </w:numPr>
        <w:rPr>
          <w:b/>
        </w:rPr>
      </w:pPr>
      <w:r w:rsidRPr="00EF1749">
        <w:rPr>
          <w:b/>
        </w:rPr>
        <w:t>Standard Assets Example Project</w:t>
      </w:r>
    </w:p>
    <w:p w14:paraId="69A0E7EA" w14:textId="225A2D0E" w:rsidR="00760598" w:rsidRDefault="00760598" w:rsidP="00760598">
      <w:pPr>
        <w:pStyle w:val="Listenabsatz"/>
        <w:ind w:left="360"/>
      </w:pPr>
      <w:r>
        <w:t>Die von Unity</w:t>
      </w:r>
      <w:r w:rsidR="00D36B7C">
        <w:fldChar w:fldCharType="begin"/>
      </w:r>
      <w:r w:rsidR="00D36B7C">
        <w:instrText xml:space="preserve"> XE "</w:instrText>
      </w:r>
      <w:r w:rsidR="00D36B7C" w:rsidRPr="00CC1C80">
        <w:instrText>Unity</w:instrText>
      </w:r>
      <w:r w:rsidR="00D36B7C">
        <w:instrText xml:space="preserve">" </w:instrText>
      </w:r>
      <w:r w:rsidR="00D36B7C">
        <w:fldChar w:fldCharType="end"/>
      </w:r>
      <w:r>
        <w:t xml:space="preserve"> gelieferte Applikation wurde ebenfalls getestet.</w:t>
      </w:r>
    </w:p>
    <w:p w14:paraId="5CEDF251" w14:textId="77777777" w:rsidR="00760598" w:rsidRDefault="00760598" w:rsidP="00760598">
      <w:pPr>
        <w:pStyle w:val="Listenabsatz"/>
        <w:ind w:left="360"/>
      </w:pPr>
    </w:p>
    <w:p w14:paraId="2F76065D" w14:textId="77777777" w:rsidR="00760598" w:rsidRDefault="00760598" w:rsidP="00760598">
      <w:pPr>
        <w:pStyle w:val="Listenabsatz"/>
        <w:spacing w:line="240" w:lineRule="auto"/>
        <w:ind w:left="360"/>
        <w:jc w:val="both"/>
      </w:pPr>
      <w:r>
        <w:t>FPS ohne Plugin:</w:t>
      </w:r>
      <w:r>
        <w:tab/>
        <w:t>127</w:t>
      </w:r>
    </w:p>
    <w:p w14:paraId="5DDED7B4" w14:textId="77777777" w:rsidR="00760598" w:rsidRDefault="00760598" w:rsidP="00760598">
      <w:pPr>
        <w:pStyle w:val="Listenabsatz"/>
        <w:spacing w:line="240" w:lineRule="auto"/>
        <w:ind w:left="360"/>
        <w:jc w:val="both"/>
      </w:pPr>
      <w:r>
        <w:t>FPS mit Plugin:</w:t>
      </w:r>
      <w:r>
        <w:tab/>
        <w:t>92</w:t>
      </w:r>
    </w:p>
    <w:p w14:paraId="4905FDE4" w14:textId="77777777" w:rsidR="00760598" w:rsidRDefault="00760598" w:rsidP="00760598">
      <w:pPr>
        <w:pStyle w:val="Listenabsatz"/>
        <w:spacing w:line="240" w:lineRule="auto"/>
        <w:ind w:left="360"/>
        <w:jc w:val="both"/>
      </w:pPr>
    </w:p>
    <w:p w14:paraId="05E9E415" w14:textId="77777777" w:rsidR="00760598" w:rsidRDefault="00760598" w:rsidP="00760598">
      <w:pPr>
        <w:pStyle w:val="Listenabsatz"/>
        <w:spacing w:line="240" w:lineRule="auto"/>
        <w:ind w:left="360"/>
        <w:jc w:val="both"/>
      </w:pPr>
      <w:r>
        <w:t>Verlust in %:</w:t>
      </w:r>
      <w:r>
        <w:tab/>
        <w:t>27.7 %</w:t>
      </w:r>
    </w:p>
    <w:p w14:paraId="78DF9B58" w14:textId="77777777" w:rsidR="00760598" w:rsidRDefault="00760598" w:rsidP="00760598">
      <w:pPr>
        <w:pStyle w:val="Listenabsatz"/>
        <w:ind w:left="360"/>
      </w:pPr>
    </w:p>
    <w:p w14:paraId="35577522" w14:textId="77777777" w:rsidR="00760598" w:rsidRDefault="00760598" w:rsidP="00760598">
      <w:pPr>
        <w:pStyle w:val="Listenabsatz"/>
        <w:keepNext/>
        <w:spacing w:line="240" w:lineRule="auto"/>
        <w:ind w:left="360"/>
        <w:jc w:val="center"/>
      </w:pPr>
      <w:r>
        <w:rPr>
          <w:noProof/>
          <w:lang w:val="en-US"/>
        </w:rPr>
        <w:drawing>
          <wp:inline distT="0" distB="0" distL="0" distR="0" wp14:anchorId="3DC2D2A5" wp14:editId="7617E1C0">
            <wp:extent cx="5040000" cy="2016000"/>
            <wp:effectExtent l="0" t="0" r="8255" b="3810"/>
            <wp:docPr id="75" name="Grafi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hootingGalleryScreenshot_nocave.jpg"/>
                    <pic:cNvPicPr/>
                  </pic:nvPicPr>
                  <pic:blipFill>
                    <a:blip r:embed="rId106">
                      <a:extLst>
                        <a:ext uri="{28A0092B-C50C-407E-A947-70E740481C1C}">
                          <a14:useLocalDpi xmlns:a14="http://schemas.microsoft.com/office/drawing/2010/main" val="0"/>
                        </a:ext>
                      </a:extLst>
                    </a:blip>
                    <a:stretch>
                      <a:fillRect/>
                    </a:stretch>
                  </pic:blipFill>
                  <pic:spPr>
                    <a:xfrm>
                      <a:off x="0" y="0"/>
                      <a:ext cx="5040000" cy="2016000"/>
                    </a:xfrm>
                    <a:prstGeom prst="rect">
                      <a:avLst/>
                    </a:prstGeom>
                  </pic:spPr>
                </pic:pic>
              </a:graphicData>
            </a:graphic>
          </wp:inline>
        </w:drawing>
      </w:r>
    </w:p>
    <w:p w14:paraId="77355E0F" w14:textId="7050F39A" w:rsidR="00760598" w:rsidRPr="004867A0" w:rsidRDefault="00760598" w:rsidP="00760598">
      <w:pPr>
        <w:pStyle w:val="Beschriftung"/>
        <w:jc w:val="center"/>
        <w:rPr>
          <w:lang w:val="en-US"/>
        </w:rPr>
      </w:pPr>
      <w:bookmarkStart w:id="171" w:name="_Toc440896347"/>
      <w:r w:rsidRPr="004867A0">
        <w:rPr>
          <w:lang w:val="en-US"/>
        </w:rPr>
        <w:t xml:space="preserve">Abbildung </w:t>
      </w:r>
      <w:r w:rsidR="00DE792B">
        <w:fldChar w:fldCharType="begin"/>
      </w:r>
      <w:r w:rsidR="00DE792B" w:rsidRPr="004867A0">
        <w:rPr>
          <w:lang w:val="en-US"/>
        </w:rPr>
        <w:instrText xml:space="preserve"> SEQ Abbildung \* ARABIC </w:instrText>
      </w:r>
      <w:r w:rsidR="00DE792B">
        <w:fldChar w:fldCharType="separate"/>
      </w:r>
      <w:r w:rsidR="00462315">
        <w:rPr>
          <w:noProof/>
          <w:lang w:val="en-US"/>
        </w:rPr>
        <w:t>67</w:t>
      </w:r>
      <w:r w:rsidR="00DE792B">
        <w:rPr>
          <w:noProof/>
        </w:rPr>
        <w:fldChar w:fldCharType="end"/>
      </w:r>
      <w:r w:rsidRPr="004867A0">
        <w:rPr>
          <w:lang w:val="en-US"/>
        </w:rPr>
        <w:t>: Unity</w:t>
      </w:r>
      <w:r w:rsidR="00D36B7C">
        <w:rPr>
          <w:lang w:val="en-US"/>
        </w:rPr>
        <w:fldChar w:fldCharType="begin"/>
      </w:r>
      <w:r w:rsidR="00D36B7C" w:rsidRPr="006B1C60">
        <w:rPr>
          <w:lang w:val="en-US"/>
        </w:rPr>
        <w:instrText xml:space="preserve"> XE "Unity" </w:instrText>
      </w:r>
      <w:r w:rsidR="00D36B7C">
        <w:rPr>
          <w:lang w:val="en-US"/>
        </w:rPr>
        <w:fldChar w:fldCharType="end"/>
      </w:r>
      <w:r w:rsidRPr="004867A0">
        <w:rPr>
          <w:lang w:val="en-US"/>
        </w:rPr>
        <w:t xml:space="preserve"> Example Project ohne Plugin</w:t>
      </w:r>
      <w:bookmarkEnd w:id="171"/>
    </w:p>
    <w:p w14:paraId="556654F1" w14:textId="77777777" w:rsidR="00760598" w:rsidRPr="004867A0" w:rsidRDefault="00760598" w:rsidP="00760598">
      <w:pPr>
        <w:jc w:val="both"/>
        <w:rPr>
          <w:lang w:val="en-US"/>
        </w:rPr>
      </w:pPr>
    </w:p>
    <w:p w14:paraId="51D5862E" w14:textId="77777777" w:rsidR="00760598" w:rsidRDefault="00760598" w:rsidP="00760598">
      <w:pPr>
        <w:keepNext/>
        <w:ind w:left="360"/>
        <w:jc w:val="center"/>
      </w:pPr>
      <w:r>
        <w:rPr>
          <w:noProof/>
          <w:lang w:val="en-US"/>
        </w:rPr>
        <w:drawing>
          <wp:inline distT="0" distB="0" distL="0" distR="0" wp14:anchorId="0D3C6C7A" wp14:editId="621A432F">
            <wp:extent cx="5040000" cy="2016000"/>
            <wp:effectExtent l="0" t="0" r="8255" b="3810"/>
            <wp:docPr id="76" name="Bild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Daniel\AppData\Local\Microsoft\Windows\INetCache\Content.Word\ShootingGalleryPrintscreen.png"/>
                    <pic:cNvPicPr>
                      <a:picLocks noChangeAspect="1" noChangeArrowheads="1"/>
                    </pic:cNvPicPr>
                  </pic:nvPicPr>
                  <pic:blipFill>
                    <a:blip r:embed="rId107">
                      <a:extLst>
                        <a:ext uri="{28A0092B-C50C-407E-A947-70E740481C1C}">
                          <a14:useLocalDpi xmlns:a14="http://schemas.microsoft.com/office/drawing/2010/main" val="0"/>
                        </a:ext>
                      </a:extLst>
                    </a:blip>
                    <a:stretch>
                      <a:fillRect/>
                    </a:stretch>
                  </pic:blipFill>
                  <pic:spPr bwMode="auto">
                    <a:xfrm>
                      <a:off x="0" y="0"/>
                      <a:ext cx="5040000" cy="2016000"/>
                    </a:xfrm>
                    <a:prstGeom prst="rect">
                      <a:avLst/>
                    </a:prstGeom>
                    <a:noFill/>
                    <a:ln>
                      <a:noFill/>
                    </a:ln>
                  </pic:spPr>
                </pic:pic>
              </a:graphicData>
            </a:graphic>
          </wp:inline>
        </w:drawing>
      </w:r>
    </w:p>
    <w:p w14:paraId="5D6F27EE" w14:textId="18581860" w:rsidR="00B001E9" w:rsidRDefault="00760598" w:rsidP="00D30EE7">
      <w:pPr>
        <w:pStyle w:val="Beschriftung"/>
        <w:ind w:left="360"/>
        <w:jc w:val="center"/>
        <w:rPr>
          <w:lang w:val="en-US"/>
        </w:rPr>
      </w:pPr>
      <w:bookmarkStart w:id="172" w:name="_Toc440896348"/>
      <w:r w:rsidRPr="004867A0">
        <w:rPr>
          <w:lang w:val="en-US"/>
        </w:rPr>
        <w:t xml:space="preserve">Abbildung </w:t>
      </w:r>
      <w:r w:rsidR="00DE792B">
        <w:fldChar w:fldCharType="begin"/>
      </w:r>
      <w:r w:rsidR="00DE792B" w:rsidRPr="004867A0">
        <w:rPr>
          <w:lang w:val="en-US"/>
        </w:rPr>
        <w:instrText xml:space="preserve"> SEQ Abbildung \* ARABIC </w:instrText>
      </w:r>
      <w:r w:rsidR="00DE792B">
        <w:fldChar w:fldCharType="separate"/>
      </w:r>
      <w:r w:rsidR="00462315">
        <w:rPr>
          <w:noProof/>
          <w:lang w:val="en-US"/>
        </w:rPr>
        <w:t>68</w:t>
      </w:r>
      <w:r w:rsidR="00DE792B">
        <w:rPr>
          <w:noProof/>
        </w:rPr>
        <w:fldChar w:fldCharType="end"/>
      </w:r>
      <w:r w:rsidRPr="004867A0">
        <w:rPr>
          <w:lang w:val="en-US"/>
        </w:rPr>
        <w:t>: Unity</w:t>
      </w:r>
      <w:r w:rsidR="00D36B7C">
        <w:rPr>
          <w:lang w:val="en-US"/>
        </w:rPr>
        <w:fldChar w:fldCharType="begin"/>
      </w:r>
      <w:r w:rsidR="00D36B7C" w:rsidRPr="006B1C60">
        <w:rPr>
          <w:lang w:val="en-US"/>
        </w:rPr>
        <w:instrText xml:space="preserve"> XE "Unity" </w:instrText>
      </w:r>
      <w:r w:rsidR="00D36B7C">
        <w:rPr>
          <w:lang w:val="en-US"/>
        </w:rPr>
        <w:fldChar w:fldCharType="end"/>
      </w:r>
      <w:r w:rsidRPr="004867A0">
        <w:rPr>
          <w:lang w:val="en-US"/>
        </w:rPr>
        <w:t xml:space="preserve"> Example Project mit Plugin</w:t>
      </w:r>
      <w:bookmarkEnd w:id="172"/>
    </w:p>
    <w:p w14:paraId="42C2DAE1" w14:textId="77777777" w:rsidR="00C7239F" w:rsidRDefault="00C7239F" w:rsidP="00C7239F">
      <w:pPr>
        <w:rPr>
          <w:lang w:val="en-US"/>
        </w:rPr>
      </w:pPr>
    </w:p>
    <w:p w14:paraId="4853CA65" w14:textId="77777777" w:rsidR="00C7239F" w:rsidRPr="00C7239F" w:rsidRDefault="00C7239F" w:rsidP="00C7239F">
      <w:pPr>
        <w:rPr>
          <w:lang w:val="en-US"/>
        </w:rPr>
      </w:pPr>
    </w:p>
    <w:p w14:paraId="731D202A" w14:textId="37B256DA" w:rsidR="005B62D6" w:rsidRPr="00C7239F" w:rsidRDefault="005B62D6" w:rsidP="00C7239F">
      <w:pPr>
        <w:pStyle w:val="Listenabsatz"/>
        <w:numPr>
          <w:ilvl w:val="0"/>
          <w:numId w:val="28"/>
        </w:numPr>
        <w:spacing w:line="240" w:lineRule="auto"/>
        <w:jc w:val="both"/>
        <w:rPr>
          <w:b/>
        </w:rPr>
      </w:pPr>
      <w:r w:rsidRPr="00C7239F">
        <w:rPr>
          <w:b/>
        </w:rPr>
        <w:lastRenderedPageBreak/>
        <w:t>Bowling</w:t>
      </w:r>
    </w:p>
    <w:p w14:paraId="000486A8" w14:textId="2B13416A" w:rsidR="005B62D6" w:rsidRDefault="005B62D6" w:rsidP="005B62D6">
      <w:pPr>
        <w:pStyle w:val="Listenabsatz"/>
        <w:spacing w:line="240" w:lineRule="auto"/>
        <w:ind w:left="360"/>
        <w:jc w:val="both"/>
      </w:pPr>
      <w:r>
        <w:t xml:space="preserve">Das Bowling Spiel wurde im Rahmen des Moduls </w:t>
      </w:r>
      <w:r w:rsidRPr="005B62D6">
        <w:t>BTI7534p Advanced Game Development</w:t>
      </w:r>
      <w:r>
        <w:t xml:space="preserve"> für den CAVE</w:t>
      </w:r>
      <w:r w:rsidR="00F456F8">
        <w:fldChar w:fldCharType="begin"/>
      </w:r>
      <w:r w:rsidR="00F456F8">
        <w:instrText xml:space="preserve"> XE "</w:instrText>
      </w:r>
      <w:r w:rsidR="00F456F8" w:rsidRPr="00484A06">
        <w:instrText>CAVE</w:instrText>
      </w:r>
      <w:r w:rsidR="00F456F8">
        <w:instrText xml:space="preserve">" </w:instrText>
      </w:r>
      <w:r w:rsidR="00F456F8">
        <w:fldChar w:fldCharType="end"/>
      </w:r>
      <w:r>
        <w:t xml:space="preserve"> umgesetzt. </w:t>
      </w:r>
    </w:p>
    <w:p w14:paraId="1AAB2375" w14:textId="77777777" w:rsidR="005B62D6" w:rsidRDefault="005B62D6" w:rsidP="005B62D6">
      <w:pPr>
        <w:pStyle w:val="Listenabsatz"/>
        <w:spacing w:line="240" w:lineRule="auto"/>
        <w:ind w:left="360"/>
        <w:jc w:val="both"/>
      </w:pPr>
    </w:p>
    <w:p w14:paraId="327BFCB9" w14:textId="7FE88641" w:rsidR="005B62D6" w:rsidRDefault="005B62D6" w:rsidP="005B62D6">
      <w:pPr>
        <w:pStyle w:val="Listenabsatz"/>
        <w:spacing w:line="240" w:lineRule="auto"/>
        <w:ind w:left="360"/>
        <w:jc w:val="both"/>
      </w:pPr>
      <w:r>
        <w:t>FPS ohne Plugin:</w:t>
      </w:r>
      <w:r>
        <w:tab/>
      </w:r>
      <w:r w:rsidR="000E6706">
        <w:t>92</w:t>
      </w:r>
    </w:p>
    <w:p w14:paraId="25EFE9C9" w14:textId="62839F1F" w:rsidR="000E6706" w:rsidRDefault="000E6706" w:rsidP="005B62D6">
      <w:pPr>
        <w:pStyle w:val="Listenabsatz"/>
        <w:spacing w:line="240" w:lineRule="auto"/>
        <w:ind w:left="360"/>
        <w:jc w:val="both"/>
      </w:pPr>
      <w:r>
        <w:t>FPS mit Plugin:</w:t>
      </w:r>
      <w:r>
        <w:tab/>
        <w:t>55</w:t>
      </w:r>
    </w:p>
    <w:p w14:paraId="16735B56" w14:textId="77777777" w:rsidR="000E6706" w:rsidRDefault="000E6706" w:rsidP="005B62D6">
      <w:pPr>
        <w:pStyle w:val="Listenabsatz"/>
        <w:spacing w:line="240" w:lineRule="auto"/>
        <w:ind w:left="360"/>
        <w:jc w:val="both"/>
      </w:pPr>
    </w:p>
    <w:p w14:paraId="6E7C60E5" w14:textId="30A3A66D" w:rsidR="000E6706" w:rsidRDefault="000E6706" w:rsidP="005B62D6">
      <w:pPr>
        <w:pStyle w:val="Listenabsatz"/>
        <w:spacing w:line="240" w:lineRule="auto"/>
        <w:ind w:left="360"/>
        <w:jc w:val="both"/>
      </w:pPr>
      <w:r>
        <w:t>Verlust in %:</w:t>
      </w:r>
      <w:r>
        <w:tab/>
        <w:t>40.2 %</w:t>
      </w:r>
    </w:p>
    <w:p w14:paraId="723DF1E7" w14:textId="77777777" w:rsidR="00F4239C" w:rsidRDefault="00F4239C" w:rsidP="005B62D6">
      <w:pPr>
        <w:pStyle w:val="Listenabsatz"/>
        <w:spacing w:line="240" w:lineRule="auto"/>
        <w:ind w:left="360"/>
        <w:jc w:val="both"/>
      </w:pPr>
    </w:p>
    <w:p w14:paraId="59297542" w14:textId="77777777" w:rsidR="00F4239C" w:rsidRDefault="00F4239C" w:rsidP="00F4239C">
      <w:pPr>
        <w:pStyle w:val="Listenabsatz"/>
        <w:keepNext/>
        <w:spacing w:line="240" w:lineRule="auto"/>
        <w:ind w:left="360"/>
        <w:jc w:val="center"/>
      </w:pPr>
      <w:r>
        <w:rPr>
          <w:noProof/>
          <w:lang w:val="en-US"/>
        </w:rPr>
        <w:drawing>
          <wp:inline distT="0" distB="0" distL="0" distR="0" wp14:anchorId="6B65C8AD" wp14:editId="5CD972F2">
            <wp:extent cx="5040000" cy="2016000"/>
            <wp:effectExtent l="0" t="0" r="8255" b="3810"/>
            <wp:docPr id="71" name="Grafi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BowlingScreenshot_nocave.jpg"/>
                    <pic:cNvPicPr/>
                  </pic:nvPicPr>
                  <pic:blipFill>
                    <a:blip r:embed="rId108">
                      <a:extLst>
                        <a:ext uri="{28A0092B-C50C-407E-A947-70E740481C1C}">
                          <a14:useLocalDpi xmlns:a14="http://schemas.microsoft.com/office/drawing/2010/main" val="0"/>
                        </a:ext>
                      </a:extLst>
                    </a:blip>
                    <a:stretch>
                      <a:fillRect/>
                    </a:stretch>
                  </pic:blipFill>
                  <pic:spPr>
                    <a:xfrm>
                      <a:off x="0" y="0"/>
                      <a:ext cx="5040000" cy="2016000"/>
                    </a:xfrm>
                    <a:prstGeom prst="rect">
                      <a:avLst/>
                    </a:prstGeom>
                  </pic:spPr>
                </pic:pic>
              </a:graphicData>
            </a:graphic>
          </wp:inline>
        </w:drawing>
      </w:r>
    </w:p>
    <w:p w14:paraId="4D760CA0" w14:textId="21665A6D" w:rsidR="00F4239C" w:rsidRPr="005B62D6" w:rsidRDefault="00F4239C" w:rsidP="00F4239C">
      <w:pPr>
        <w:pStyle w:val="Beschriftung"/>
        <w:jc w:val="center"/>
      </w:pPr>
      <w:bookmarkStart w:id="173" w:name="_Toc440896349"/>
      <w:r>
        <w:t xml:space="preserve">Abbildung </w:t>
      </w:r>
      <w:r w:rsidR="00F00876">
        <w:fldChar w:fldCharType="begin"/>
      </w:r>
      <w:r w:rsidR="00F00876">
        <w:instrText xml:space="preserve"> SEQ Abbildung \* ARABIC </w:instrText>
      </w:r>
      <w:r w:rsidR="00F00876">
        <w:fldChar w:fldCharType="separate"/>
      </w:r>
      <w:r w:rsidR="00462315">
        <w:rPr>
          <w:noProof/>
        </w:rPr>
        <w:t>69</w:t>
      </w:r>
      <w:r w:rsidR="00F00876">
        <w:rPr>
          <w:noProof/>
        </w:rPr>
        <w:fldChar w:fldCharType="end"/>
      </w:r>
      <w:r>
        <w:t xml:space="preserve">: </w:t>
      </w:r>
      <w:r w:rsidRPr="005B64E8">
        <w:t xml:space="preserve">Bowlingdemo AdvGameDev </w:t>
      </w:r>
      <w:r>
        <w:t>ohne</w:t>
      </w:r>
      <w:r w:rsidRPr="005B64E8">
        <w:t xml:space="preserve"> Plugin</w:t>
      </w:r>
      <w:bookmarkEnd w:id="173"/>
    </w:p>
    <w:p w14:paraId="184110C8" w14:textId="77777777" w:rsidR="00F02697" w:rsidRDefault="00F02697" w:rsidP="00F02697">
      <w:pPr>
        <w:spacing w:line="240" w:lineRule="auto"/>
        <w:jc w:val="both"/>
      </w:pPr>
    </w:p>
    <w:p w14:paraId="132D7EFB" w14:textId="77777777" w:rsidR="00F02697" w:rsidRDefault="00F02697" w:rsidP="005B62D6">
      <w:pPr>
        <w:keepNext/>
        <w:spacing w:line="240" w:lineRule="auto"/>
        <w:ind w:left="360"/>
        <w:jc w:val="center"/>
      </w:pPr>
      <w:r>
        <w:rPr>
          <w:noProof/>
          <w:lang w:val="en-US"/>
        </w:rPr>
        <w:drawing>
          <wp:inline distT="0" distB="0" distL="0" distR="0" wp14:anchorId="749C2A91" wp14:editId="2188FE08">
            <wp:extent cx="5040000" cy="2016000"/>
            <wp:effectExtent l="0" t="0" r="8255" b="3810"/>
            <wp:docPr id="68" name="Bild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Daniel\AppData\Local\Microsoft\Windows\INetCache\Content.Word\BowlingPrintscreen.png"/>
                    <pic:cNvPicPr>
                      <a:picLocks noChangeAspect="1" noChangeArrowheads="1"/>
                    </pic:cNvPicPr>
                  </pic:nvPicPr>
                  <pic:blipFill>
                    <a:blip r:embed="rId109">
                      <a:extLst>
                        <a:ext uri="{28A0092B-C50C-407E-A947-70E740481C1C}">
                          <a14:useLocalDpi xmlns:a14="http://schemas.microsoft.com/office/drawing/2010/main" val="0"/>
                        </a:ext>
                      </a:extLst>
                    </a:blip>
                    <a:stretch>
                      <a:fillRect/>
                    </a:stretch>
                  </pic:blipFill>
                  <pic:spPr bwMode="auto">
                    <a:xfrm>
                      <a:off x="0" y="0"/>
                      <a:ext cx="5040000" cy="2016000"/>
                    </a:xfrm>
                    <a:prstGeom prst="rect">
                      <a:avLst/>
                    </a:prstGeom>
                    <a:noFill/>
                    <a:ln>
                      <a:noFill/>
                    </a:ln>
                  </pic:spPr>
                </pic:pic>
              </a:graphicData>
            </a:graphic>
          </wp:inline>
        </w:drawing>
      </w:r>
    </w:p>
    <w:p w14:paraId="5BEE48E0" w14:textId="06ABD4CC" w:rsidR="000E6706" w:rsidRDefault="00F02697" w:rsidP="00D30EE7">
      <w:pPr>
        <w:pStyle w:val="Beschriftung"/>
        <w:ind w:left="360"/>
        <w:jc w:val="center"/>
      </w:pPr>
      <w:bookmarkStart w:id="174" w:name="_Toc440896350"/>
      <w:r>
        <w:t xml:space="preserve">Abbildung </w:t>
      </w:r>
      <w:r w:rsidR="00F00876">
        <w:fldChar w:fldCharType="begin"/>
      </w:r>
      <w:r w:rsidR="00F00876">
        <w:instrText xml:space="preserve"> SEQ Abbildung \* ARABIC </w:instrText>
      </w:r>
      <w:r w:rsidR="00F00876">
        <w:fldChar w:fldCharType="separate"/>
      </w:r>
      <w:r w:rsidR="00462315">
        <w:rPr>
          <w:noProof/>
        </w:rPr>
        <w:t>70</w:t>
      </w:r>
      <w:r w:rsidR="00F00876">
        <w:rPr>
          <w:noProof/>
        </w:rPr>
        <w:fldChar w:fldCharType="end"/>
      </w:r>
      <w:r>
        <w:t>: Bowlingdemo AdvGameDev</w:t>
      </w:r>
      <w:r w:rsidR="00F4239C">
        <w:t xml:space="preserve"> mit Plugin</w:t>
      </w:r>
      <w:bookmarkEnd w:id="174"/>
    </w:p>
    <w:p w14:paraId="4947E2FD" w14:textId="247C0F29" w:rsidR="002B1FD1" w:rsidRPr="00656ACF" w:rsidRDefault="00656ACF" w:rsidP="00EF1749">
      <w:pPr>
        <w:pStyle w:val="Listenabsatz"/>
        <w:ind w:left="360"/>
        <w:rPr>
          <w:b/>
        </w:rPr>
      </w:pPr>
      <w:r w:rsidRPr="00656ACF">
        <w:rPr>
          <w:b/>
        </w:rPr>
        <w:t>Fazit</w:t>
      </w:r>
    </w:p>
    <w:p w14:paraId="4EB22D2E" w14:textId="1099E084" w:rsidR="00656ACF" w:rsidRDefault="00656ACF" w:rsidP="00191431">
      <w:pPr>
        <w:pStyle w:val="Listenabsatz"/>
        <w:ind w:left="360"/>
        <w:jc w:val="both"/>
      </w:pPr>
      <w:r>
        <w:t xml:space="preserve">In Anbetracht dessen, dass sich der Viewport vervielfacht, ist eine Einbusse von </w:t>
      </w:r>
      <w:r w:rsidR="00674692">
        <w:t>durchschnittlich 29%</w:t>
      </w:r>
      <w:r>
        <w:t xml:space="preserve"> tragbar. </w:t>
      </w:r>
      <w:r w:rsidR="00191431">
        <w:t>Statt einem Viewport müssen nun sieben weitere, plus eventuell zusätzliche GUI-Viewports berechnet werden. Je nach</w:t>
      </w:r>
      <w:r>
        <w:t xml:space="preserve"> Applikationen ist der Verlust auch schwindend gering.</w:t>
      </w:r>
      <w:r w:rsidR="00191431">
        <w:t xml:space="preserve"> Die starke Hardware im BFH CAVE</w:t>
      </w:r>
      <w:r w:rsidR="00F456F8">
        <w:fldChar w:fldCharType="begin"/>
      </w:r>
      <w:r w:rsidR="00F456F8">
        <w:instrText xml:space="preserve"> XE "</w:instrText>
      </w:r>
      <w:r w:rsidR="00F456F8" w:rsidRPr="00484A06">
        <w:instrText>CAVE</w:instrText>
      </w:r>
      <w:r w:rsidR="00F456F8">
        <w:instrText xml:space="preserve">" </w:instrText>
      </w:r>
      <w:r w:rsidR="00F456F8">
        <w:fldChar w:fldCharType="end"/>
      </w:r>
      <w:r w:rsidR="00191431">
        <w:t xml:space="preserve"> kann diesen Verlust gut ausgleichen und die Grafikeinstellungen waren bei sämtlichen Tests auf das Maximum gestellt. Werden diese auf ein Mittelmass runtergeschraubt, vergrössert sich die Framerate wiederum um ein x-faches.</w:t>
      </w:r>
      <w:r w:rsidR="00DC04FF">
        <w:t xml:space="preserve"> Keine Applikation wurde durch das Plugin unspielbar.</w:t>
      </w:r>
    </w:p>
    <w:p w14:paraId="443E274A" w14:textId="77777777" w:rsidR="002B1FD1" w:rsidRPr="00EF1749" w:rsidRDefault="002B1FD1" w:rsidP="00EF1749">
      <w:pPr>
        <w:pStyle w:val="Listenabsatz"/>
        <w:ind w:left="360"/>
      </w:pPr>
    </w:p>
    <w:p w14:paraId="522E5E69" w14:textId="77777777" w:rsidR="00C43CD0" w:rsidRDefault="00C43CD0">
      <w:pPr>
        <w:spacing w:line="240" w:lineRule="auto"/>
        <w:rPr>
          <w:rFonts w:eastAsia="Times New Roman"/>
          <w:bCs/>
          <w:sz w:val="28"/>
          <w:szCs w:val="28"/>
        </w:rPr>
      </w:pPr>
      <w:r>
        <w:br w:type="page"/>
      </w:r>
    </w:p>
    <w:p w14:paraId="038455D5" w14:textId="53CC33DB" w:rsidR="00FE59DA" w:rsidRDefault="000E6706" w:rsidP="00FE59DA">
      <w:pPr>
        <w:pStyle w:val="berschrift1"/>
      </w:pPr>
      <w:r>
        <w:lastRenderedPageBreak/>
        <w:t xml:space="preserve"> </w:t>
      </w:r>
      <w:bookmarkStart w:id="175" w:name="_Toc440917301"/>
      <w:r w:rsidR="00FE59DA">
        <w:t>Projektmanagement</w:t>
      </w:r>
      <w:bookmarkEnd w:id="175"/>
    </w:p>
    <w:p w14:paraId="02C69AFF" w14:textId="175C87A3" w:rsidR="00F6697A" w:rsidRDefault="00FE59DA" w:rsidP="00F6697A">
      <w:pPr>
        <w:pStyle w:val="berschrift2"/>
      </w:pPr>
      <w:bookmarkStart w:id="176" w:name="_Toc421874456"/>
      <w:bookmarkStart w:id="177" w:name="_Toc440917302"/>
      <w:r>
        <w:t>Aufgabenstellung</w:t>
      </w:r>
      <w:bookmarkEnd w:id="176"/>
      <w:bookmarkEnd w:id="177"/>
    </w:p>
    <w:p w14:paraId="7E130A63" w14:textId="18B4C682" w:rsidR="00F6697A" w:rsidRDefault="00F6697A" w:rsidP="004F57F2">
      <w:pPr>
        <w:jc w:val="both"/>
      </w:pPr>
      <w:r>
        <w:t>Die Aufgaben</w:t>
      </w:r>
      <w:r w:rsidR="004F57F2">
        <w:t>stellung lautet «Neben der bestehenden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rsidR="004F57F2">
        <w:t xml:space="preserve"> Cluster</w:t>
      </w:r>
      <w:r w:rsidR="00122805">
        <w:fldChar w:fldCharType="begin"/>
      </w:r>
      <w:r w:rsidR="00122805">
        <w:instrText xml:space="preserve"> XE "</w:instrText>
      </w:r>
      <w:r w:rsidR="00122805" w:rsidRPr="00BC7346">
        <w:instrText>Cluster</w:instrText>
      </w:r>
      <w:r w:rsidR="00122805">
        <w:instrText xml:space="preserve">" </w:instrText>
      </w:r>
      <w:r w:rsidR="00122805">
        <w:fldChar w:fldCharType="end"/>
      </w:r>
      <w:r w:rsidR="004F57F2">
        <w:t>-Rendering Lösung soll ein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4F57F2">
        <w:t xml:space="preserve"> 3D Render</w:t>
      </w:r>
      <w:r w:rsidR="00122805">
        <w:fldChar w:fldCharType="begin"/>
      </w:r>
      <w:r w:rsidR="00122805">
        <w:instrText xml:space="preserve"> XE "</w:instrText>
      </w:r>
      <w:r w:rsidR="00122805" w:rsidRPr="00AD586D">
        <w:instrText>Render</w:instrText>
      </w:r>
      <w:r w:rsidR="00122805">
        <w:instrText xml:space="preserve">" </w:instrText>
      </w:r>
      <w:r w:rsidR="00122805">
        <w:fldChar w:fldCharType="end"/>
      </w:r>
      <w:r w:rsidR="004F57F2">
        <w:t>-Server in Betrieb genommen werden, um der zunehmenden Bedeutung von Unity im CPVRLab und im Unterricht Rechnung zu tragen. Es ist dabei eine Lösung zu entwickeln, welche eine einfache Integration von neuen oder bestehenden Unity Applikationen in das Multi-Screen Rendering Setup des CAVEs ermöglicht»</w:t>
      </w:r>
    </w:p>
    <w:p w14:paraId="0450D746" w14:textId="51484AB5" w:rsidR="00796994" w:rsidRDefault="00796994" w:rsidP="004F57F2">
      <w:pPr>
        <w:jc w:val="both"/>
      </w:pPr>
    </w:p>
    <w:p w14:paraId="5D66F25F" w14:textId="0537D558" w:rsidR="00796994" w:rsidRDefault="00796994" w:rsidP="004F57F2">
      <w:pPr>
        <w:jc w:val="both"/>
      </w:pPr>
      <w:r>
        <w:t>Folgende Anforderungen sollen dabei umgesetzt werden:</w:t>
      </w:r>
    </w:p>
    <w:p w14:paraId="33313DC8" w14:textId="78110819" w:rsidR="00796994" w:rsidRDefault="00796994" w:rsidP="00340D5C">
      <w:pPr>
        <w:pStyle w:val="Listenabsatz"/>
        <w:numPr>
          <w:ilvl w:val="0"/>
          <w:numId w:val="25"/>
        </w:numPr>
        <w:jc w:val="both"/>
      </w:pPr>
      <w:r>
        <w:t>Entwicklung eines geeigneten Setups oder APIs für ein einfaches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Multi-Screen Rendering</w:t>
      </w:r>
    </w:p>
    <w:p w14:paraId="5E863F84" w14:textId="26BB66B7" w:rsidR="00796994" w:rsidRDefault="00796994" w:rsidP="00340D5C">
      <w:pPr>
        <w:pStyle w:val="Listenabsatz"/>
        <w:numPr>
          <w:ilvl w:val="0"/>
          <w:numId w:val="25"/>
        </w:numPr>
        <w:jc w:val="both"/>
      </w:pPr>
      <w:r>
        <w:t>Integration des WorldWiz Tracking Systems für User Head Tracking und Kamerasteuerung</w:t>
      </w:r>
    </w:p>
    <w:p w14:paraId="7E605092" w14:textId="5A392185" w:rsidR="00796994" w:rsidRDefault="00796994" w:rsidP="00340D5C">
      <w:pPr>
        <w:pStyle w:val="Listenabsatz"/>
        <w:numPr>
          <w:ilvl w:val="0"/>
          <w:numId w:val="25"/>
        </w:numPr>
        <w:jc w:val="both"/>
      </w:pPr>
      <w:r>
        <w:t>Implementation einer Demo-Applikation welche die Features des Frameworks demonstriert</w:t>
      </w:r>
    </w:p>
    <w:p w14:paraId="6A5EB612" w14:textId="012AFB02" w:rsidR="009052EE" w:rsidRDefault="00796994" w:rsidP="00340D5C">
      <w:pPr>
        <w:pStyle w:val="Listenabsatz"/>
        <w:numPr>
          <w:ilvl w:val="0"/>
          <w:numId w:val="25"/>
        </w:numPr>
        <w:jc w:val="both"/>
      </w:pPr>
      <w:r>
        <w:t>Erstellen eines Entwickler-Handbuches mit detaillierte Anleitun</w:t>
      </w:r>
      <w:r w:rsidR="00B001E9">
        <w:t>g und Tutorial</w:t>
      </w:r>
    </w:p>
    <w:p w14:paraId="76CED825" w14:textId="77777777" w:rsidR="009052EE" w:rsidRDefault="009052EE" w:rsidP="009052EE">
      <w:pPr>
        <w:pStyle w:val="berschrift2"/>
      </w:pPr>
      <w:bookmarkStart w:id="178" w:name="_Toc421874457"/>
      <w:bookmarkStart w:id="179" w:name="_Toc440917303"/>
      <w:r>
        <w:t>Zieldefinitionen</w:t>
      </w:r>
      <w:bookmarkEnd w:id="178"/>
      <w:bookmarkEnd w:id="179"/>
    </w:p>
    <w:p w14:paraId="78470823" w14:textId="77777777" w:rsidR="009052EE" w:rsidRDefault="009052EE" w:rsidP="009052EE">
      <w:r>
        <w:t xml:space="preserve">Durch die Ist-Soll Analyse werden die Ziele definiert. </w:t>
      </w:r>
    </w:p>
    <w:p w14:paraId="58101AED" w14:textId="77777777" w:rsidR="009052EE" w:rsidRDefault="009052EE" w:rsidP="009052EE"/>
    <w:tbl>
      <w:tblPr>
        <w:tblStyle w:val="Gitternetztabelle4Akzent32"/>
        <w:tblW w:w="0" w:type="auto"/>
        <w:tblLook w:val="04A0" w:firstRow="1" w:lastRow="0" w:firstColumn="1" w:lastColumn="0" w:noHBand="0" w:noVBand="1"/>
      </w:tblPr>
      <w:tblGrid>
        <w:gridCol w:w="2366"/>
        <w:gridCol w:w="3696"/>
        <w:gridCol w:w="3402"/>
      </w:tblGrid>
      <w:tr w:rsidR="009052EE" w:rsidRPr="00250CEF" w14:paraId="3ED81675" w14:textId="77777777" w:rsidTr="00653AF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6" w:type="dxa"/>
            <w:shd w:val="clear" w:color="auto" w:fill="D0CECE" w:themeFill="background2" w:themeFillShade="E6"/>
          </w:tcPr>
          <w:p w14:paraId="7CE5EBCE" w14:textId="77777777" w:rsidR="009052EE" w:rsidRPr="00250CEF" w:rsidRDefault="009052EE" w:rsidP="009052EE">
            <w:pPr>
              <w:rPr>
                <w:color w:val="auto"/>
              </w:rPr>
            </w:pPr>
            <w:r w:rsidRPr="00250CEF">
              <w:rPr>
                <w:color w:val="auto"/>
              </w:rPr>
              <w:t>Beschrieb</w:t>
            </w:r>
          </w:p>
        </w:tc>
        <w:tc>
          <w:tcPr>
            <w:tcW w:w="3696" w:type="dxa"/>
            <w:shd w:val="clear" w:color="auto" w:fill="D0CECE" w:themeFill="background2" w:themeFillShade="E6"/>
          </w:tcPr>
          <w:p w14:paraId="1B944BC1" w14:textId="77777777" w:rsidR="009052EE" w:rsidRPr="00250CEF" w:rsidRDefault="009052EE" w:rsidP="009052EE">
            <w:pPr>
              <w:cnfStyle w:val="100000000000" w:firstRow="1" w:lastRow="0" w:firstColumn="0" w:lastColumn="0" w:oddVBand="0" w:evenVBand="0" w:oddHBand="0" w:evenHBand="0" w:firstRowFirstColumn="0" w:firstRowLastColumn="0" w:lastRowFirstColumn="0" w:lastRowLastColumn="0"/>
              <w:rPr>
                <w:color w:val="auto"/>
              </w:rPr>
            </w:pPr>
            <w:r w:rsidRPr="00250CEF">
              <w:rPr>
                <w:color w:val="auto"/>
              </w:rPr>
              <w:t>Ist</w:t>
            </w:r>
          </w:p>
        </w:tc>
        <w:tc>
          <w:tcPr>
            <w:tcW w:w="3402" w:type="dxa"/>
            <w:shd w:val="clear" w:color="auto" w:fill="D0CECE" w:themeFill="background2" w:themeFillShade="E6"/>
          </w:tcPr>
          <w:p w14:paraId="232ADFCA" w14:textId="77777777" w:rsidR="009052EE" w:rsidRPr="00250CEF" w:rsidRDefault="009052EE" w:rsidP="009052EE">
            <w:pPr>
              <w:cnfStyle w:val="100000000000" w:firstRow="1" w:lastRow="0" w:firstColumn="0" w:lastColumn="0" w:oddVBand="0" w:evenVBand="0" w:oddHBand="0" w:evenHBand="0" w:firstRowFirstColumn="0" w:firstRowLastColumn="0" w:lastRowFirstColumn="0" w:lastRowLastColumn="0"/>
              <w:rPr>
                <w:color w:val="auto"/>
              </w:rPr>
            </w:pPr>
            <w:r w:rsidRPr="00250CEF">
              <w:rPr>
                <w:color w:val="auto"/>
              </w:rPr>
              <w:t>Soll</w:t>
            </w:r>
          </w:p>
        </w:tc>
      </w:tr>
      <w:tr w:rsidR="009052EE" w14:paraId="0F89304F" w14:textId="77777777" w:rsidTr="009052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6" w:type="dxa"/>
          </w:tcPr>
          <w:p w14:paraId="02E26AB0" w14:textId="0778022D" w:rsidR="009052EE" w:rsidRDefault="009052EE" w:rsidP="009052EE">
            <w:r>
              <w:t>Stereoskopisches Rendering von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im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p>
        </w:tc>
        <w:tc>
          <w:tcPr>
            <w:tcW w:w="3696" w:type="dxa"/>
          </w:tcPr>
          <w:p w14:paraId="43238FCB" w14:textId="0446277F" w:rsidR="009052EE" w:rsidRDefault="00FA0AD1" w:rsidP="009052EE">
            <w:pPr>
              <w:cnfStyle w:val="000000100000" w:firstRow="0" w:lastRow="0" w:firstColumn="0" w:lastColumn="0" w:oddVBand="0" w:evenVBand="0" w:oddHBand="1" w:evenHBand="0" w:firstRowFirstColumn="0" w:firstRowLastColumn="0" w:lastRowFirstColumn="0" w:lastRowLastColumn="0"/>
            </w:pPr>
            <w:r>
              <w:t>Der neue Unityserver ist noch unkonfiguriert. Keine Mosaiceinstellungen vorhanden und kein Plugin vorhanden.</w:t>
            </w:r>
          </w:p>
        </w:tc>
        <w:tc>
          <w:tcPr>
            <w:tcW w:w="3402" w:type="dxa"/>
          </w:tcPr>
          <w:p w14:paraId="46503EE2" w14:textId="740F6D38" w:rsidR="009052EE" w:rsidRDefault="00FA0AD1" w:rsidP="00AB2214">
            <w:pPr>
              <w:cnfStyle w:val="000000100000" w:firstRow="0" w:lastRow="0" w:firstColumn="0" w:lastColumn="0" w:oddVBand="0" w:evenVBand="0" w:oddHBand="1" w:evenHBand="0" w:firstRowFirstColumn="0" w:firstRowLastColumn="0" w:lastRowFirstColumn="0" w:lastRowLastColumn="0"/>
            </w:pPr>
            <w:r>
              <w:t>Mosaic</w:t>
            </w:r>
            <w:r w:rsidR="00122805">
              <w:fldChar w:fldCharType="begin"/>
            </w:r>
            <w:r w:rsidR="00122805">
              <w:instrText xml:space="preserve"> XE "</w:instrText>
            </w:r>
            <w:r w:rsidR="00122805" w:rsidRPr="00C94868">
              <w:rPr>
                <w:b/>
                <w:u w:val="single"/>
              </w:rPr>
              <w:instrText>Mosaic</w:instrText>
            </w:r>
            <w:r w:rsidR="00122805">
              <w:instrText xml:space="preserve">" </w:instrText>
            </w:r>
            <w:r w:rsidR="00122805">
              <w:fldChar w:fldCharType="end"/>
            </w:r>
            <w:r>
              <w:t xml:space="preserve"> soll so konfiguriert werden, </w:t>
            </w:r>
            <w:r w:rsidR="00AB2214">
              <w:t>dass</w:t>
            </w:r>
            <w:r>
              <w:t xml:space="preserve"> das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Plugin verwendet werden kann.</w:t>
            </w:r>
          </w:p>
        </w:tc>
      </w:tr>
      <w:tr w:rsidR="009052EE" w14:paraId="1F92BA4C" w14:textId="77777777" w:rsidTr="009052EE">
        <w:tc>
          <w:tcPr>
            <w:cnfStyle w:val="001000000000" w:firstRow="0" w:lastRow="0" w:firstColumn="1" w:lastColumn="0" w:oddVBand="0" w:evenVBand="0" w:oddHBand="0" w:evenHBand="0" w:firstRowFirstColumn="0" w:firstRowLastColumn="0" w:lastRowFirstColumn="0" w:lastRowLastColumn="0"/>
            <w:tcW w:w="2366" w:type="dxa"/>
          </w:tcPr>
          <w:p w14:paraId="1D0EEFC3" w14:textId="667F2EC7" w:rsidR="009052EE" w:rsidRDefault="009052EE" w:rsidP="009052EE">
            <w:r>
              <w:t>Verwenden des WorldViz</w:t>
            </w:r>
            <w:r w:rsidR="00122805">
              <w:fldChar w:fldCharType="begin"/>
            </w:r>
            <w:r w:rsidR="00122805">
              <w:instrText xml:space="preserve"> XE "</w:instrText>
            </w:r>
            <w:r w:rsidR="00122805" w:rsidRPr="00170D74">
              <w:instrText>WorldViz</w:instrText>
            </w:r>
            <w:r w:rsidR="00122805">
              <w:instrText xml:space="preserve">" </w:instrText>
            </w:r>
            <w:r w:rsidR="00122805">
              <w:fldChar w:fldCharType="end"/>
            </w:r>
            <w:r>
              <w:t xml:space="preserve"> Trackings</w:t>
            </w:r>
          </w:p>
        </w:tc>
        <w:tc>
          <w:tcPr>
            <w:tcW w:w="3696" w:type="dxa"/>
          </w:tcPr>
          <w:p w14:paraId="6110D3FE" w14:textId="29AC6606" w:rsidR="009052EE" w:rsidRDefault="00FA0AD1" w:rsidP="009052EE">
            <w:pPr>
              <w:cnfStyle w:val="000000000000" w:firstRow="0" w:lastRow="0" w:firstColumn="0" w:lastColumn="0" w:oddVBand="0" w:evenVBand="0" w:oddHBand="0" w:evenHBand="0" w:firstRowFirstColumn="0" w:firstRowLastColumn="0" w:lastRowFirstColumn="0" w:lastRowLastColumn="0"/>
            </w:pPr>
            <w:r>
              <w:t>Die Hardware (Infrarotkameras sowie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 xml:space="preserve"> und Eyes</w:t>
            </w:r>
            <w:r w:rsidR="00122805">
              <w:fldChar w:fldCharType="begin"/>
            </w:r>
            <w:r w:rsidR="00122805">
              <w:instrText xml:space="preserve"> XE "</w:instrText>
            </w:r>
            <w:r w:rsidR="00122805" w:rsidRPr="00B220B5">
              <w:instrText>Eyes</w:instrText>
            </w:r>
            <w:r w:rsidR="00122805">
              <w:instrText xml:space="preserve">" </w:instrText>
            </w:r>
            <w:r w:rsidR="00122805">
              <w:fldChar w:fldCharType="end"/>
            </w:r>
            <w:r>
              <w:t>) sind vorhanden, der Trackingserver ist neu und unkonfiguriert.</w:t>
            </w:r>
          </w:p>
        </w:tc>
        <w:tc>
          <w:tcPr>
            <w:tcW w:w="3402" w:type="dxa"/>
          </w:tcPr>
          <w:p w14:paraId="5DA1B467" w14:textId="403C145F" w:rsidR="009052EE" w:rsidRDefault="00FA0AD1" w:rsidP="00CB2A23">
            <w:pPr>
              <w:cnfStyle w:val="000000000000" w:firstRow="0" w:lastRow="0" w:firstColumn="0" w:lastColumn="0" w:oddVBand="0" w:evenVBand="0" w:oddHBand="0" w:evenHBand="0" w:firstRowFirstColumn="0" w:firstRowLastColumn="0" w:lastRowFirstColumn="0" w:lastRowLastColumn="0"/>
            </w:pPr>
            <w:r>
              <w:t>Die vorhandene Hardware soll mit dem neuen Trackingserver verwendet und die Daten müssen</w:t>
            </w:r>
            <w:r w:rsidR="00AB2214">
              <w:t xml:space="preserve"> über VPRN</w:t>
            </w:r>
            <w:r>
              <w:t xml:space="preserve"> vom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Plugin empfangen werden können.</w:t>
            </w:r>
            <w:r w:rsidR="009052EE">
              <w:t xml:space="preserve"> </w:t>
            </w:r>
          </w:p>
        </w:tc>
      </w:tr>
      <w:tr w:rsidR="009052EE" w14:paraId="655BB1EF" w14:textId="77777777" w:rsidTr="009052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6" w:type="dxa"/>
          </w:tcPr>
          <w:p w14:paraId="5B01B825" w14:textId="157FDBC0" w:rsidR="009052EE" w:rsidRDefault="009052EE" w:rsidP="009052EE">
            <w:r>
              <w:t>Erstellen von Demo-Applikationen</w:t>
            </w:r>
          </w:p>
        </w:tc>
        <w:tc>
          <w:tcPr>
            <w:tcW w:w="3696" w:type="dxa"/>
          </w:tcPr>
          <w:p w14:paraId="6C0248AB" w14:textId="555872DB" w:rsidR="009052EE" w:rsidRDefault="00FA0AD1" w:rsidP="009052EE">
            <w:pPr>
              <w:cnfStyle w:val="000000100000" w:firstRow="0" w:lastRow="0" w:firstColumn="0" w:lastColumn="0" w:oddVBand="0" w:evenVBand="0" w:oddHBand="1" w:evenHBand="0" w:firstRowFirstColumn="0" w:firstRowLastColumn="0" w:lastRowFirstColumn="0" w:lastRowLastColumn="0"/>
            </w:pPr>
            <w:r>
              <w:t>Keine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Demos vorhanden für den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w:t>
            </w:r>
          </w:p>
        </w:tc>
        <w:tc>
          <w:tcPr>
            <w:tcW w:w="3402" w:type="dxa"/>
          </w:tcPr>
          <w:p w14:paraId="2EAAB12C" w14:textId="621DCFB2" w:rsidR="009052EE" w:rsidRDefault="00FA0AD1" w:rsidP="00FA0AD1">
            <w:pPr>
              <w:cnfStyle w:val="000000100000" w:firstRow="0" w:lastRow="0" w:firstColumn="0" w:lastColumn="0" w:oddVBand="0" w:evenVBand="0" w:oddHBand="1" w:evenHBand="0" w:firstRowFirstColumn="0" w:firstRowLastColumn="0" w:lastRowFirstColumn="0" w:lastRowLastColumn="0"/>
            </w:pPr>
            <w:r>
              <w:t>Demo-Applikationen programmieren für den CAVE</w:t>
            </w:r>
            <w:r w:rsidR="00AB2214">
              <w:t>.</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p>
        </w:tc>
      </w:tr>
      <w:tr w:rsidR="009052EE" w14:paraId="61D14A7E" w14:textId="77777777" w:rsidTr="009052EE">
        <w:tc>
          <w:tcPr>
            <w:cnfStyle w:val="001000000000" w:firstRow="0" w:lastRow="0" w:firstColumn="1" w:lastColumn="0" w:oddVBand="0" w:evenVBand="0" w:oddHBand="0" w:evenHBand="0" w:firstRowFirstColumn="0" w:firstRowLastColumn="0" w:lastRowFirstColumn="0" w:lastRowLastColumn="0"/>
            <w:tcW w:w="2366" w:type="dxa"/>
          </w:tcPr>
          <w:p w14:paraId="09C60C92" w14:textId="5087428D" w:rsidR="009052EE" w:rsidRDefault="009052EE" w:rsidP="009052EE">
            <w:r>
              <w:t>Erstellen eines Handbuches mit Tutorial</w:t>
            </w:r>
          </w:p>
        </w:tc>
        <w:tc>
          <w:tcPr>
            <w:tcW w:w="3696" w:type="dxa"/>
          </w:tcPr>
          <w:p w14:paraId="0DDD025A" w14:textId="37D5825B" w:rsidR="009052EE" w:rsidRDefault="00FA0AD1" w:rsidP="009052EE">
            <w:pPr>
              <w:cnfStyle w:val="000000000000" w:firstRow="0" w:lastRow="0" w:firstColumn="0" w:lastColumn="0" w:oddVBand="0" w:evenVBand="0" w:oddHBand="0" w:evenHBand="0" w:firstRowFirstColumn="0" w:firstRowLastColumn="0" w:lastRowFirstColumn="0" w:lastRowLastColumn="0"/>
            </w:pPr>
            <w:r>
              <w:t>Kein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Handbuch für den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 xml:space="preserve"> (zusammen mit dem Plugin) vorhanden.</w:t>
            </w:r>
          </w:p>
        </w:tc>
        <w:tc>
          <w:tcPr>
            <w:tcW w:w="3402" w:type="dxa"/>
          </w:tcPr>
          <w:p w14:paraId="72AFEAD8" w14:textId="2188A605" w:rsidR="009052EE" w:rsidRDefault="00FA0AD1" w:rsidP="009052EE">
            <w:pPr>
              <w:keepNext/>
              <w:cnfStyle w:val="000000000000" w:firstRow="0" w:lastRow="0" w:firstColumn="0" w:lastColumn="0" w:oddVBand="0" w:evenVBand="0" w:oddHBand="0" w:evenHBand="0" w:firstRowFirstColumn="0" w:firstRowLastColumn="0" w:lastRowFirstColumn="0" w:lastRowLastColumn="0"/>
            </w:pPr>
            <w:r>
              <w:t>Handbuch, Tutorial und weitere Hilfe sollen angeboten werden.</w:t>
            </w:r>
          </w:p>
        </w:tc>
      </w:tr>
    </w:tbl>
    <w:p w14:paraId="19954E3B" w14:textId="64139B8A" w:rsidR="009052EE" w:rsidRPr="00DC2E38" w:rsidRDefault="009052EE" w:rsidP="009052EE">
      <w:pPr>
        <w:pStyle w:val="Beschriftung"/>
        <w:jc w:val="center"/>
      </w:pPr>
      <w:bookmarkStart w:id="180" w:name="_Toc440896363"/>
      <w:r>
        <w:t xml:space="preserve">Tabelle </w:t>
      </w:r>
      <w:r w:rsidR="00F00876">
        <w:fldChar w:fldCharType="begin"/>
      </w:r>
      <w:r w:rsidR="00F00876">
        <w:instrText xml:space="preserve"> SEQ Tabelle \* ARABIC </w:instrText>
      </w:r>
      <w:r w:rsidR="00F00876">
        <w:fldChar w:fldCharType="separate"/>
      </w:r>
      <w:r w:rsidR="00A768CF">
        <w:rPr>
          <w:noProof/>
        </w:rPr>
        <w:t>12</w:t>
      </w:r>
      <w:r w:rsidR="00F00876">
        <w:rPr>
          <w:noProof/>
        </w:rPr>
        <w:fldChar w:fldCharType="end"/>
      </w:r>
      <w:r>
        <w:t>: Ist-Soll Analyse</w:t>
      </w:r>
      <w:bookmarkEnd w:id="180"/>
    </w:p>
    <w:p w14:paraId="0FE6FE6F" w14:textId="1D1A11C2" w:rsidR="009052EE" w:rsidRDefault="009052EE" w:rsidP="00CB2A23">
      <w:pPr>
        <w:jc w:val="both"/>
      </w:pPr>
      <w:r>
        <w:t xml:space="preserve">Somit ergeben sich folgende primären Ziele, welche </w:t>
      </w:r>
      <w:r w:rsidRPr="00C874EE">
        <w:rPr>
          <w:b/>
        </w:rPr>
        <w:t xml:space="preserve">im Rahmen </w:t>
      </w:r>
      <w:r w:rsidR="00FA0AD1">
        <w:rPr>
          <w:b/>
        </w:rPr>
        <w:t xml:space="preserve">der Bachelorthesis </w:t>
      </w:r>
      <w:r w:rsidRPr="00C874EE">
        <w:rPr>
          <w:b/>
        </w:rPr>
        <w:t>erreicht wurden</w:t>
      </w:r>
      <w:r>
        <w:t>:</w:t>
      </w:r>
    </w:p>
    <w:p w14:paraId="2BBBA95D" w14:textId="05400710" w:rsidR="009052EE" w:rsidRDefault="009052EE" w:rsidP="009052EE"/>
    <w:p w14:paraId="045B923C" w14:textId="11A016AF" w:rsidR="00FA0AD1" w:rsidRDefault="00FA0AD1" w:rsidP="00340D5C">
      <w:pPr>
        <w:pStyle w:val="Listenabsatz"/>
        <w:numPr>
          <w:ilvl w:val="0"/>
          <w:numId w:val="27"/>
        </w:numPr>
      </w:pPr>
      <w:r>
        <w:t>Entwicklung eines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Plugins, welches das Multi-Screen Stereo Rendering, das Tracking, sowie die Berechnung der Frustums übernimmt</w:t>
      </w:r>
      <w:r w:rsidR="00AB2214">
        <w:t>.</w:t>
      </w:r>
    </w:p>
    <w:p w14:paraId="76BE014E" w14:textId="5BE020E6" w:rsidR="0045106E" w:rsidRDefault="0045106E" w:rsidP="00340D5C">
      <w:pPr>
        <w:pStyle w:val="Listenabsatz"/>
        <w:numPr>
          <w:ilvl w:val="0"/>
          <w:numId w:val="27"/>
        </w:numPr>
      </w:pPr>
      <w:r>
        <w:t>Abdeckung Spezialfälle wie sekundäre Kameras, Darstellung GUI, benutzerdefinierter Cursor usw.</w:t>
      </w:r>
    </w:p>
    <w:p w14:paraId="649FFD12" w14:textId="4F3376ED" w:rsidR="00FA0AD1" w:rsidRDefault="00FA0AD1" w:rsidP="00340D5C">
      <w:pPr>
        <w:pStyle w:val="Listenabsatz"/>
        <w:numPr>
          <w:ilvl w:val="0"/>
          <w:numId w:val="27"/>
        </w:numPr>
      </w:pPr>
      <w:r>
        <w:t>Verwenden der VR-Inputdevices (PPT Wand</w:t>
      </w:r>
      <w:r w:rsidR="00771DE0">
        <w:t xml:space="preserve"> / Eyes</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 mittels einem neuen Interface im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Plugin</w:t>
      </w:r>
      <w:r w:rsidR="00AB2214">
        <w:t>.</w:t>
      </w:r>
    </w:p>
    <w:p w14:paraId="56EC1543" w14:textId="62C28497" w:rsidR="00FA0AD1" w:rsidRDefault="00771DE0" w:rsidP="00340D5C">
      <w:pPr>
        <w:pStyle w:val="Listenabsatz"/>
        <w:numPr>
          <w:ilvl w:val="0"/>
          <w:numId w:val="27"/>
        </w:numPr>
      </w:pPr>
      <w:r>
        <w:t>Demoapplikation</w:t>
      </w:r>
      <w:r w:rsidR="00FA0AD1">
        <w:t xml:space="preserve"> (ShootingGallery</w:t>
      </w:r>
      <w:r>
        <w:t xml:space="preserve"> und ModelViewer</w:t>
      </w:r>
      <w:r w:rsidR="00FA0AD1">
        <w:t>) programmiert und im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rsidR="00FA0AD1">
        <w:t xml:space="preserve"> vorhanden</w:t>
      </w:r>
      <w:r w:rsidR="00AB2214">
        <w:t>.</w:t>
      </w:r>
    </w:p>
    <w:p w14:paraId="7D3279DF" w14:textId="6C602F97" w:rsidR="00520828" w:rsidRDefault="00CB2A23" w:rsidP="00340D5C">
      <w:pPr>
        <w:pStyle w:val="Listenabsatz"/>
        <w:numPr>
          <w:ilvl w:val="0"/>
          <w:numId w:val="27"/>
        </w:numPr>
      </w:pPr>
      <w:r>
        <w:t>Handbuch mit einer Schritt-</w:t>
      </w:r>
      <w:r w:rsidR="00C23485">
        <w:t>für</w:t>
      </w:r>
      <w:r>
        <w:t>-</w:t>
      </w:r>
      <w:r w:rsidR="00C23485">
        <w:t>Schritt Anleitung zur Verwendung des Unity</w:t>
      </w:r>
      <w:r w:rsidR="00D36B7C">
        <w:fldChar w:fldCharType="begin"/>
      </w:r>
      <w:r w:rsidR="00D36B7C">
        <w:instrText xml:space="preserve"> XE "</w:instrText>
      </w:r>
      <w:r w:rsidR="00D36B7C" w:rsidRPr="00CC1C80">
        <w:instrText>Unity</w:instrText>
      </w:r>
      <w:r w:rsidR="00D36B7C">
        <w:instrText xml:space="preserve">" </w:instrText>
      </w:r>
      <w:r w:rsidR="00D36B7C">
        <w:fldChar w:fldCharType="end"/>
      </w:r>
      <w:r w:rsidR="00C23485">
        <w:t xml:space="preserve"> Plugins erstellt.</w:t>
      </w:r>
    </w:p>
    <w:p w14:paraId="106E83AA" w14:textId="060659BF" w:rsidR="005F1EFE" w:rsidRDefault="005F1EFE">
      <w:pPr>
        <w:spacing w:line="240" w:lineRule="auto"/>
      </w:pPr>
      <w:bookmarkStart w:id="181" w:name="_Toc437808377"/>
    </w:p>
    <w:p w14:paraId="2E646909" w14:textId="77777777" w:rsidR="00CB2A23" w:rsidRDefault="00CB2A23">
      <w:pPr>
        <w:spacing w:line="240" w:lineRule="auto"/>
        <w:rPr>
          <w:rFonts w:cs="Arial"/>
          <w:b/>
          <w:bCs/>
          <w:szCs w:val="26"/>
        </w:rPr>
      </w:pPr>
      <w:r>
        <w:br w:type="page"/>
      </w:r>
    </w:p>
    <w:p w14:paraId="1B85D1E1" w14:textId="5BE65554" w:rsidR="005F1EFE" w:rsidRDefault="005F1EFE" w:rsidP="005F1EFE">
      <w:pPr>
        <w:pStyle w:val="berschrift3"/>
      </w:pPr>
      <w:bookmarkStart w:id="182" w:name="_Toc440917304"/>
      <w:r>
        <w:lastRenderedPageBreak/>
        <w:t>Funktionale Anforderungen</w:t>
      </w:r>
      <w:bookmarkEnd w:id="182"/>
      <w:r>
        <w:t xml:space="preserve"> </w:t>
      </w:r>
    </w:p>
    <w:p w14:paraId="095369C7" w14:textId="15942111" w:rsidR="005F1EFE" w:rsidRDefault="005F1EFE" w:rsidP="005F1EFE"/>
    <w:p w14:paraId="6EC54EB5" w14:textId="6621EC93" w:rsidR="005F1EFE" w:rsidRDefault="005F1EFE" w:rsidP="005F1EFE">
      <w:pPr>
        <w:jc w:val="both"/>
      </w:pPr>
      <w:r>
        <w:t>Durch die Zieldefinition ergeben sich folgende funktionale Anforderungen, welche erreicht wurden:</w:t>
      </w:r>
    </w:p>
    <w:p w14:paraId="3E7DC182" w14:textId="77777777" w:rsidR="005F1EFE" w:rsidRDefault="005F1EFE" w:rsidP="005F1EFE">
      <w:pPr>
        <w:jc w:val="both"/>
      </w:pPr>
    </w:p>
    <w:tbl>
      <w:tblPr>
        <w:tblW w:w="9554" w:type="dxa"/>
        <w:tblInd w:w="8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40" w:type="dxa"/>
          <w:left w:w="85" w:type="dxa"/>
          <w:bottom w:w="40" w:type="dxa"/>
          <w:right w:w="85" w:type="dxa"/>
        </w:tblCellMar>
        <w:tblLook w:val="01E0" w:firstRow="1" w:lastRow="1" w:firstColumn="1" w:lastColumn="1" w:noHBand="0" w:noVBand="0"/>
      </w:tblPr>
      <w:tblGrid>
        <w:gridCol w:w="1418"/>
        <w:gridCol w:w="567"/>
        <w:gridCol w:w="3685"/>
        <w:gridCol w:w="2609"/>
        <w:gridCol w:w="1275"/>
      </w:tblGrid>
      <w:tr w:rsidR="005F1EFE" w:rsidRPr="00BF2519" w14:paraId="586B4396" w14:textId="51935B2D" w:rsidTr="00797FFA">
        <w:trPr>
          <w:trHeight w:val="472"/>
        </w:trPr>
        <w:tc>
          <w:tcPr>
            <w:tcW w:w="1418" w:type="dxa"/>
            <w:tcBorders>
              <w:top w:val="nil"/>
              <w:left w:val="nil"/>
              <w:bottom w:val="nil"/>
              <w:right w:val="nil"/>
            </w:tcBorders>
            <w:shd w:val="clear" w:color="auto" w:fill="auto"/>
            <w:vAlign w:val="center"/>
          </w:tcPr>
          <w:p w14:paraId="2DA32900" w14:textId="77777777" w:rsidR="005F1EFE" w:rsidRPr="00BF2519" w:rsidRDefault="005F1EFE" w:rsidP="00F74229">
            <w:pPr>
              <w:jc w:val="center"/>
              <w:rPr>
                <w:b/>
                <w:sz w:val="16"/>
                <w:szCs w:val="16"/>
              </w:rPr>
            </w:pPr>
          </w:p>
        </w:tc>
        <w:tc>
          <w:tcPr>
            <w:tcW w:w="567" w:type="dxa"/>
            <w:tcBorders>
              <w:top w:val="nil"/>
              <w:left w:val="nil"/>
              <w:bottom w:val="single" w:sz="8" w:space="0" w:color="FFFFFF"/>
              <w:right w:val="single" w:sz="8" w:space="0" w:color="FFFFFF"/>
            </w:tcBorders>
            <w:shd w:val="clear" w:color="auto" w:fill="A6A6A6"/>
            <w:vAlign w:val="center"/>
          </w:tcPr>
          <w:p w14:paraId="6768A36A" w14:textId="6FCD1E3C" w:rsidR="005F1EFE" w:rsidRPr="00BF2519" w:rsidRDefault="005F1EFE" w:rsidP="00F74229">
            <w:pPr>
              <w:jc w:val="center"/>
              <w:rPr>
                <w:b/>
                <w:sz w:val="16"/>
                <w:szCs w:val="16"/>
              </w:rPr>
            </w:pPr>
            <w:r>
              <w:rPr>
                <w:b/>
                <w:sz w:val="16"/>
                <w:szCs w:val="16"/>
              </w:rPr>
              <w:t>Prio.</w:t>
            </w:r>
          </w:p>
        </w:tc>
        <w:tc>
          <w:tcPr>
            <w:tcW w:w="3685" w:type="dxa"/>
            <w:tcBorders>
              <w:top w:val="nil"/>
              <w:left w:val="single" w:sz="8" w:space="0" w:color="FFFFFF"/>
              <w:bottom w:val="single" w:sz="8" w:space="0" w:color="FFFFFF"/>
              <w:right w:val="single" w:sz="8" w:space="0" w:color="FFFFFF"/>
            </w:tcBorders>
            <w:shd w:val="clear" w:color="auto" w:fill="A6A6A6"/>
            <w:vAlign w:val="center"/>
          </w:tcPr>
          <w:p w14:paraId="3451FF1D" w14:textId="77777777" w:rsidR="005F1EFE" w:rsidRPr="00BF2519" w:rsidRDefault="005F1EFE" w:rsidP="00F74229">
            <w:pPr>
              <w:jc w:val="center"/>
              <w:rPr>
                <w:b/>
                <w:sz w:val="16"/>
                <w:szCs w:val="16"/>
              </w:rPr>
            </w:pPr>
            <w:r>
              <w:rPr>
                <w:b/>
                <w:sz w:val="16"/>
                <w:szCs w:val="16"/>
              </w:rPr>
              <w:t>Keyfeatures</w:t>
            </w:r>
          </w:p>
        </w:tc>
        <w:tc>
          <w:tcPr>
            <w:tcW w:w="2609" w:type="dxa"/>
            <w:tcBorders>
              <w:top w:val="nil"/>
              <w:left w:val="single" w:sz="8" w:space="0" w:color="FFFFFF"/>
              <w:bottom w:val="single" w:sz="8" w:space="0" w:color="FFFFFF"/>
              <w:right w:val="single" w:sz="8" w:space="0" w:color="FFFFFF"/>
            </w:tcBorders>
            <w:shd w:val="clear" w:color="auto" w:fill="A6A6A6"/>
            <w:vAlign w:val="center"/>
          </w:tcPr>
          <w:p w14:paraId="48B4BAB3" w14:textId="77777777" w:rsidR="005F1EFE" w:rsidRPr="00BF2519" w:rsidRDefault="005F1EFE" w:rsidP="00F74229">
            <w:pPr>
              <w:jc w:val="center"/>
              <w:rPr>
                <w:b/>
                <w:sz w:val="16"/>
                <w:szCs w:val="16"/>
              </w:rPr>
            </w:pPr>
            <w:r>
              <w:rPr>
                <w:b/>
                <w:sz w:val="16"/>
                <w:szCs w:val="16"/>
              </w:rPr>
              <w:t>Kritische Punkte</w:t>
            </w:r>
          </w:p>
        </w:tc>
        <w:tc>
          <w:tcPr>
            <w:tcW w:w="1275" w:type="dxa"/>
            <w:tcBorders>
              <w:top w:val="nil"/>
              <w:left w:val="single" w:sz="8" w:space="0" w:color="FFFFFF"/>
              <w:bottom w:val="single" w:sz="8" w:space="0" w:color="FFFFFF"/>
              <w:right w:val="single" w:sz="8" w:space="0" w:color="FFFFFF"/>
            </w:tcBorders>
            <w:shd w:val="clear" w:color="auto" w:fill="A6A6A6"/>
          </w:tcPr>
          <w:p w14:paraId="1D1DB2CE" w14:textId="1BDCF9C6" w:rsidR="005F1EFE" w:rsidRDefault="005F1EFE" w:rsidP="00F74229">
            <w:pPr>
              <w:jc w:val="center"/>
              <w:rPr>
                <w:b/>
                <w:sz w:val="16"/>
                <w:szCs w:val="16"/>
              </w:rPr>
            </w:pPr>
            <w:r>
              <w:rPr>
                <w:b/>
                <w:sz w:val="16"/>
                <w:szCs w:val="16"/>
              </w:rPr>
              <w:t>Ziel erreicht</w:t>
            </w:r>
          </w:p>
        </w:tc>
      </w:tr>
      <w:tr w:rsidR="005F1EFE" w:rsidRPr="00133DF1" w14:paraId="42932B4E" w14:textId="17613A11" w:rsidTr="00797FFA">
        <w:trPr>
          <w:trHeight w:val="460"/>
        </w:trPr>
        <w:tc>
          <w:tcPr>
            <w:tcW w:w="1418" w:type="dxa"/>
            <w:shd w:val="clear" w:color="auto" w:fill="A6A6A6" w:themeFill="background1" w:themeFillShade="A6"/>
            <w:vAlign w:val="center"/>
          </w:tcPr>
          <w:p w14:paraId="260CB42D" w14:textId="77777777" w:rsidR="005F1EFE" w:rsidRPr="00BF2519" w:rsidRDefault="005F1EFE" w:rsidP="00F74229">
            <w:pPr>
              <w:jc w:val="center"/>
              <w:rPr>
                <w:sz w:val="16"/>
                <w:szCs w:val="16"/>
              </w:rPr>
            </w:pPr>
            <w:r>
              <w:rPr>
                <w:sz w:val="16"/>
                <w:szCs w:val="16"/>
              </w:rPr>
              <w:t>Adaption Unity Anwendung für den CAVE</w:t>
            </w:r>
          </w:p>
        </w:tc>
        <w:tc>
          <w:tcPr>
            <w:tcW w:w="567" w:type="dxa"/>
            <w:tcBorders>
              <w:top w:val="single" w:sz="8" w:space="0" w:color="FFFFFF"/>
            </w:tcBorders>
            <w:shd w:val="clear" w:color="auto" w:fill="E6E6E6"/>
            <w:vAlign w:val="center"/>
          </w:tcPr>
          <w:p w14:paraId="5068DE4A" w14:textId="77777777" w:rsidR="005F1EFE" w:rsidRPr="00133DF1" w:rsidRDefault="005F1EFE" w:rsidP="00F74229">
            <w:pPr>
              <w:jc w:val="center"/>
            </w:pPr>
            <w:r>
              <w:t>1</w:t>
            </w:r>
          </w:p>
        </w:tc>
        <w:tc>
          <w:tcPr>
            <w:tcW w:w="3685" w:type="dxa"/>
            <w:tcBorders>
              <w:top w:val="single" w:sz="8" w:space="0" w:color="FFFFFF"/>
            </w:tcBorders>
            <w:shd w:val="clear" w:color="auto" w:fill="E6E6E6"/>
          </w:tcPr>
          <w:p w14:paraId="6224A2B5" w14:textId="77777777" w:rsidR="005F1EFE" w:rsidRDefault="005F1EFE" w:rsidP="00340D5C">
            <w:pPr>
              <w:pStyle w:val="Listenabsatz"/>
              <w:numPr>
                <w:ilvl w:val="0"/>
                <w:numId w:val="31"/>
              </w:numPr>
            </w:pPr>
            <w:r>
              <w:t>Automatische Erstellung der zusätzlichen Unitykameras</w:t>
            </w:r>
          </w:p>
          <w:p w14:paraId="3282F430" w14:textId="4760969A" w:rsidR="005F1EFE" w:rsidRDefault="00797FFA" w:rsidP="00340D5C">
            <w:pPr>
              <w:pStyle w:val="Listenabsatz"/>
              <w:numPr>
                <w:ilvl w:val="0"/>
                <w:numId w:val="31"/>
              </w:numPr>
            </w:pPr>
            <w:r>
              <w:t>Rotation</w:t>
            </w:r>
            <w:r w:rsidR="005F1EFE">
              <w:t xml:space="preserve"> der Unitykameras</w:t>
            </w:r>
          </w:p>
          <w:p w14:paraId="64DEA7A2" w14:textId="12B3F442" w:rsidR="005F1EFE" w:rsidRDefault="005F1EFE" w:rsidP="00340D5C">
            <w:pPr>
              <w:pStyle w:val="Listenabsatz"/>
              <w:numPr>
                <w:ilvl w:val="0"/>
                <w:numId w:val="31"/>
              </w:numPr>
            </w:pPr>
            <w:r>
              <w:t>Justierung des Frustums und F</w:t>
            </w:r>
            <w:r w:rsidR="00797FFA">
              <w:t>o</w:t>
            </w:r>
            <w:r>
              <w:t>V</w:t>
            </w:r>
          </w:p>
          <w:p w14:paraId="4CD1D5A8" w14:textId="77777777" w:rsidR="005F1EFE" w:rsidRDefault="005F1EFE" w:rsidP="00F74229"/>
        </w:tc>
        <w:tc>
          <w:tcPr>
            <w:tcW w:w="2609" w:type="dxa"/>
            <w:tcBorders>
              <w:top w:val="single" w:sz="8" w:space="0" w:color="FFFFFF"/>
            </w:tcBorders>
            <w:shd w:val="clear" w:color="auto" w:fill="E6E6E6"/>
          </w:tcPr>
          <w:p w14:paraId="28FE65C6" w14:textId="77777777" w:rsidR="005F1EFE" w:rsidRPr="00133DF1" w:rsidRDefault="005F1EFE" w:rsidP="00340D5C">
            <w:pPr>
              <w:pStyle w:val="Listenabsatz"/>
              <w:numPr>
                <w:ilvl w:val="0"/>
                <w:numId w:val="31"/>
              </w:numPr>
            </w:pPr>
            <w:r>
              <w:t xml:space="preserve">Optimale Frustums, welches die genaue Position im CAVE als Unitykamera übernehmen. </w:t>
            </w:r>
          </w:p>
        </w:tc>
        <w:tc>
          <w:tcPr>
            <w:tcW w:w="1275" w:type="dxa"/>
            <w:tcBorders>
              <w:top w:val="single" w:sz="8" w:space="0" w:color="FFFFFF"/>
            </w:tcBorders>
            <w:shd w:val="clear" w:color="auto" w:fill="E6E6E6"/>
          </w:tcPr>
          <w:p w14:paraId="07FD5E9E" w14:textId="3C0FC472" w:rsidR="005F1EFE" w:rsidRDefault="00C0701F" w:rsidP="00C0701F">
            <w:r>
              <w:t>100% erreicht</w:t>
            </w:r>
          </w:p>
        </w:tc>
      </w:tr>
      <w:tr w:rsidR="005F1EFE" w:rsidRPr="00133DF1" w14:paraId="15A658B3" w14:textId="1E238EF8" w:rsidTr="00797FFA">
        <w:trPr>
          <w:trHeight w:val="482"/>
        </w:trPr>
        <w:tc>
          <w:tcPr>
            <w:tcW w:w="1418" w:type="dxa"/>
            <w:shd w:val="clear" w:color="auto" w:fill="A6A6A6" w:themeFill="background1" w:themeFillShade="A6"/>
            <w:vAlign w:val="center"/>
          </w:tcPr>
          <w:p w14:paraId="22F12907" w14:textId="77777777" w:rsidR="005F1EFE" w:rsidRPr="00BF2519" w:rsidRDefault="005F1EFE" w:rsidP="00F74229">
            <w:pPr>
              <w:jc w:val="center"/>
              <w:rPr>
                <w:sz w:val="16"/>
                <w:szCs w:val="16"/>
              </w:rPr>
            </w:pPr>
            <w:r>
              <w:rPr>
                <w:sz w:val="16"/>
                <w:szCs w:val="16"/>
              </w:rPr>
              <w:t>VRPN Unterstützung</w:t>
            </w:r>
            <w:r>
              <w:rPr>
                <w:sz w:val="16"/>
                <w:szCs w:val="16"/>
              </w:rPr>
              <w:fldChar w:fldCharType="begin"/>
            </w:r>
            <w:r>
              <w:instrText xml:space="preserve"> XE "</w:instrText>
            </w:r>
            <w:r w:rsidRPr="00942787">
              <w:instrText>Wand</w:instrText>
            </w:r>
            <w:r>
              <w:instrText xml:space="preserve">" </w:instrText>
            </w:r>
            <w:r>
              <w:rPr>
                <w:sz w:val="16"/>
                <w:szCs w:val="16"/>
              </w:rPr>
              <w:fldChar w:fldCharType="end"/>
            </w:r>
          </w:p>
        </w:tc>
        <w:tc>
          <w:tcPr>
            <w:tcW w:w="567" w:type="dxa"/>
            <w:shd w:val="clear" w:color="auto" w:fill="E6E6E6"/>
            <w:vAlign w:val="center"/>
          </w:tcPr>
          <w:p w14:paraId="18BFB548" w14:textId="77777777" w:rsidR="005F1EFE" w:rsidRPr="00133DF1" w:rsidRDefault="005F1EFE" w:rsidP="00F74229">
            <w:pPr>
              <w:jc w:val="center"/>
            </w:pPr>
            <w:r>
              <w:t>1</w:t>
            </w:r>
          </w:p>
        </w:tc>
        <w:tc>
          <w:tcPr>
            <w:tcW w:w="3685" w:type="dxa"/>
            <w:shd w:val="clear" w:color="auto" w:fill="E6E6E6"/>
          </w:tcPr>
          <w:p w14:paraId="0D9A466E" w14:textId="77777777" w:rsidR="005F1EFE" w:rsidRPr="00133DF1" w:rsidRDefault="005F1EFE" w:rsidP="00340D5C">
            <w:pPr>
              <w:pStyle w:val="Listenabsatz"/>
              <w:numPr>
                <w:ilvl w:val="0"/>
                <w:numId w:val="32"/>
              </w:numPr>
            </w:pPr>
            <w:r>
              <w:t>Implementierung des Protokolls für VR-Eingabegeräte</w:t>
            </w:r>
          </w:p>
        </w:tc>
        <w:tc>
          <w:tcPr>
            <w:tcW w:w="2609" w:type="dxa"/>
            <w:shd w:val="clear" w:color="auto" w:fill="E6E6E6"/>
          </w:tcPr>
          <w:p w14:paraId="728C9112" w14:textId="77777777" w:rsidR="005F1EFE" w:rsidRPr="00133DF1" w:rsidRDefault="005F1EFE" w:rsidP="00340D5C">
            <w:pPr>
              <w:pStyle w:val="Listenabsatz"/>
              <w:numPr>
                <w:ilvl w:val="0"/>
                <w:numId w:val="32"/>
              </w:numPr>
            </w:pPr>
            <w:r>
              <w:t>VRPN Server von WorldViz ist eine Blackbox (Gerätenamen)</w:t>
            </w:r>
          </w:p>
        </w:tc>
        <w:tc>
          <w:tcPr>
            <w:tcW w:w="1275" w:type="dxa"/>
            <w:shd w:val="clear" w:color="auto" w:fill="E6E6E6"/>
          </w:tcPr>
          <w:p w14:paraId="55308314" w14:textId="111F27AB" w:rsidR="005F1EFE" w:rsidRDefault="00C0701F" w:rsidP="00C0701F">
            <w:r>
              <w:t>100% erreicht</w:t>
            </w:r>
          </w:p>
        </w:tc>
      </w:tr>
      <w:tr w:rsidR="005F1EFE" w:rsidRPr="00133DF1" w14:paraId="58EA6611" w14:textId="41217EF1" w:rsidTr="00797FFA">
        <w:trPr>
          <w:trHeight w:val="462"/>
        </w:trPr>
        <w:tc>
          <w:tcPr>
            <w:tcW w:w="1418" w:type="dxa"/>
            <w:shd w:val="clear" w:color="auto" w:fill="A6A6A6" w:themeFill="background1" w:themeFillShade="A6"/>
            <w:vAlign w:val="center"/>
          </w:tcPr>
          <w:p w14:paraId="29A599EE" w14:textId="77777777" w:rsidR="005F1EFE" w:rsidRPr="00BF2519" w:rsidRDefault="005F1EFE" w:rsidP="00F74229">
            <w:pPr>
              <w:jc w:val="center"/>
              <w:rPr>
                <w:sz w:val="16"/>
                <w:szCs w:val="16"/>
              </w:rPr>
            </w:pPr>
            <w:r>
              <w:rPr>
                <w:sz w:val="16"/>
                <w:szCs w:val="16"/>
              </w:rPr>
              <w:t>Kompatibilität</w:t>
            </w:r>
          </w:p>
        </w:tc>
        <w:tc>
          <w:tcPr>
            <w:tcW w:w="567" w:type="dxa"/>
            <w:shd w:val="clear" w:color="auto" w:fill="E6E6E6"/>
            <w:vAlign w:val="center"/>
          </w:tcPr>
          <w:p w14:paraId="510EFD33" w14:textId="77777777" w:rsidR="005F1EFE" w:rsidRPr="00133DF1" w:rsidRDefault="005F1EFE" w:rsidP="00F74229">
            <w:pPr>
              <w:jc w:val="center"/>
            </w:pPr>
            <w:r>
              <w:t>2</w:t>
            </w:r>
          </w:p>
        </w:tc>
        <w:tc>
          <w:tcPr>
            <w:tcW w:w="3685" w:type="dxa"/>
            <w:shd w:val="clear" w:color="auto" w:fill="E6E6E6"/>
          </w:tcPr>
          <w:p w14:paraId="47148124" w14:textId="77777777" w:rsidR="005F1EFE" w:rsidRPr="00133DF1" w:rsidRDefault="005F1EFE" w:rsidP="00340D5C">
            <w:pPr>
              <w:pStyle w:val="Listenabsatz"/>
              <w:numPr>
                <w:ilvl w:val="0"/>
                <w:numId w:val="32"/>
              </w:numPr>
            </w:pPr>
            <w:r>
              <w:t>Aktuelle Unityversion und zukünftige sollen supportet werden</w:t>
            </w:r>
          </w:p>
        </w:tc>
        <w:tc>
          <w:tcPr>
            <w:tcW w:w="2609" w:type="dxa"/>
            <w:shd w:val="clear" w:color="auto" w:fill="E6E6E6"/>
          </w:tcPr>
          <w:p w14:paraId="78AB2654" w14:textId="77777777" w:rsidR="005F1EFE" w:rsidRPr="00133DF1" w:rsidRDefault="005F1EFE" w:rsidP="00340D5C">
            <w:pPr>
              <w:pStyle w:val="Listenabsatz"/>
              <w:numPr>
                <w:ilvl w:val="0"/>
                <w:numId w:val="32"/>
              </w:numPr>
            </w:pPr>
            <w:r>
              <w:t>Abhängig von Unity</w:t>
            </w:r>
          </w:p>
        </w:tc>
        <w:tc>
          <w:tcPr>
            <w:tcW w:w="1275" w:type="dxa"/>
            <w:shd w:val="clear" w:color="auto" w:fill="E6E6E6"/>
          </w:tcPr>
          <w:p w14:paraId="361685BC" w14:textId="77777777" w:rsidR="005F1EFE" w:rsidRDefault="00C0701F" w:rsidP="00C0701F">
            <w:r>
              <w:t>100% erreicht</w:t>
            </w:r>
          </w:p>
          <w:p w14:paraId="3D0FB3E0" w14:textId="10E53DA0" w:rsidR="00C0701F" w:rsidRDefault="00C0701F" w:rsidP="00C0701F">
            <w:r>
              <w:t>(Version 5.2.3)</w:t>
            </w:r>
          </w:p>
        </w:tc>
      </w:tr>
      <w:tr w:rsidR="005F1EFE" w:rsidRPr="00133DF1" w14:paraId="3005E3A5" w14:textId="1E74676D" w:rsidTr="00797FFA">
        <w:trPr>
          <w:trHeight w:val="462"/>
        </w:trPr>
        <w:tc>
          <w:tcPr>
            <w:tcW w:w="1418" w:type="dxa"/>
            <w:shd w:val="clear" w:color="auto" w:fill="A6A6A6" w:themeFill="background1" w:themeFillShade="A6"/>
            <w:vAlign w:val="center"/>
          </w:tcPr>
          <w:p w14:paraId="335A7644" w14:textId="77777777" w:rsidR="005F1EFE" w:rsidRPr="00BF2519" w:rsidRDefault="005F1EFE" w:rsidP="00F74229">
            <w:pPr>
              <w:jc w:val="center"/>
              <w:rPr>
                <w:sz w:val="16"/>
                <w:szCs w:val="16"/>
              </w:rPr>
            </w:pPr>
            <w:r>
              <w:rPr>
                <w:sz w:val="16"/>
                <w:szCs w:val="16"/>
              </w:rPr>
              <w:t>Tracking</w:t>
            </w:r>
          </w:p>
        </w:tc>
        <w:tc>
          <w:tcPr>
            <w:tcW w:w="567" w:type="dxa"/>
            <w:shd w:val="clear" w:color="auto" w:fill="E6E6E6"/>
            <w:vAlign w:val="center"/>
          </w:tcPr>
          <w:p w14:paraId="3077CB3F" w14:textId="77777777" w:rsidR="005F1EFE" w:rsidRPr="00133DF1" w:rsidRDefault="005F1EFE" w:rsidP="00F74229">
            <w:pPr>
              <w:jc w:val="center"/>
            </w:pPr>
            <w:r>
              <w:t>1</w:t>
            </w:r>
          </w:p>
        </w:tc>
        <w:tc>
          <w:tcPr>
            <w:tcW w:w="3685" w:type="dxa"/>
            <w:shd w:val="clear" w:color="auto" w:fill="E6E6E6"/>
          </w:tcPr>
          <w:p w14:paraId="7EBD00BB" w14:textId="2069728A" w:rsidR="005F1EFE" w:rsidRDefault="005F1EFE" w:rsidP="00340D5C">
            <w:pPr>
              <w:pStyle w:val="Listenabsatz"/>
              <w:numPr>
                <w:ilvl w:val="0"/>
                <w:numId w:val="32"/>
              </w:numPr>
            </w:pPr>
            <w:r>
              <w:t xml:space="preserve">Erkennung der Positionen und Rotationen von </w:t>
            </w:r>
            <w:r w:rsidR="00797FFA">
              <w:t>Eyes</w:t>
            </w:r>
            <w:r>
              <w:t xml:space="preserve"> und </w:t>
            </w:r>
            <w:r w:rsidR="00797FFA">
              <w:t>Wand</w:t>
            </w:r>
            <w:r>
              <w:t xml:space="preserve"> im CAVE</w:t>
            </w:r>
          </w:p>
          <w:p w14:paraId="33D205C3" w14:textId="77777777" w:rsidR="005F1EFE" w:rsidRPr="00133DF1" w:rsidRDefault="005F1EFE" w:rsidP="00F74229"/>
        </w:tc>
        <w:tc>
          <w:tcPr>
            <w:tcW w:w="2609" w:type="dxa"/>
            <w:shd w:val="clear" w:color="auto" w:fill="E6E6E6"/>
          </w:tcPr>
          <w:p w14:paraId="1B33DF30" w14:textId="085BC937" w:rsidR="005F1EFE" w:rsidRPr="00133DF1" w:rsidRDefault="005F1EFE" w:rsidP="00340D5C">
            <w:pPr>
              <w:pStyle w:val="Listenabsatz"/>
              <w:numPr>
                <w:ilvl w:val="0"/>
                <w:numId w:val="32"/>
              </w:numPr>
            </w:pPr>
            <w:r>
              <w:t>Abhängig von den vorhandenen Kameras</w:t>
            </w:r>
            <w:r w:rsidR="00797FFA">
              <w:t>,</w:t>
            </w:r>
            <w:r>
              <w:t xml:space="preserve"> sowie deren Bildqualität</w:t>
            </w:r>
          </w:p>
        </w:tc>
        <w:tc>
          <w:tcPr>
            <w:tcW w:w="1275" w:type="dxa"/>
            <w:shd w:val="clear" w:color="auto" w:fill="E6E6E6"/>
          </w:tcPr>
          <w:p w14:paraId="72B08C46" w14:textId="55D8E2A4" w:rsidR="005F1EFE" w:rsidRDefault="00C0701F" w:rsidP="00C0701F">
            <w:r>
              <w:t>100% erreicht</w:t>
            </w:r>
          </w:p>
        </w:tc>
      </w:tr>
      <w:tr w:rsidR="005F1EFE" w:rsidRPr="00133DF1" w14:paraId="156D7AD8" w14:textId="7A0244CC" w:rsidTr="00797FFA">
        <w:trPr>
          <w:trHeight w:val="462"/>
        </w:trPr>
        <w:tc>
          <w:tcPr>
            <w:tcW w:w="1418" w:type="dxa"/>
            <w:shd w:val="clear" w:color="auto" w:fill="A6A6A6" w:themeFill="background1" w:themeFillShade="A6"/>
            <w:vAlign w:val="center"/>
          </w:tcPr>
          <w:p w14:paraId="6CFAF50C" w14:textId="77777777" w:rsidR="005F1EFE" w:rsidRPr="00BF2519" w:rsidRDefault="005F1EFE" w:rsidP="00F74229">
            <w:pPr>
              <w:jc w:val="center"/>
              <w:rPr>
                <w:sz w:val="16"/>
                <w:szCs w:val="16"/>
              </w:rPr>
            </w:pPr>
            <w:r>
              <w:rPr>
                <w:sz w:val="16"/>
                <w:szCs w:val="16"/>
              </w:rPr>
              <w:t>Einstellungsmöglichkeiten</w:t>
            </w:r>
          </w:p>
        </w:tc>
        <w:tc>
          <w:tcPr>
            <w:tcW w:w="567" w:type="dxa"/>
            <w:shd w:val="clear" w:color="auto" w:fill="E6E6E6"/>
            <w:vAlign w:val="center"/>
          </w:tcPr>
          <w:p w14:paraId="7297D1D4" w14:textId="77777777" w:rsidR="005F1EFE" w:rsidRPr="00133DF1" w:rsidRDefault="005F1EFE" w:rsidP="00F74229">
            <w:pPr>
              <w:jc w:val="center"/>
            </w:pPr>
            <w:r>
              <w:t>2</w:t>
            </w:r>
          </w:p>
        </w:tc>
        <w:tc>
          <w:tcPr>
            <w:tcW w:w="3685" w:type="dxa"/>
            <w:shd w:val="clear" w:color="auto" w:fill="E6E6E6"/>
          </w:tcPr>
          <w:p w14:paraId="4559B79D" w14:textId="77777777" w:rsidR="005F1EFE" w:rsidRPr="00133DF1" w:rsidRDefault="005F1EFE" w:rsidP="00340D5C">
            <w:pPr>
              <w:pStyle w:val="Listenabsatz"/>
              <w:numPr>
                <w:ilvl w:val="0"/>
                <w:numId w:val="32"/>
              </w:numPr>
            </w:pPr>
            <w:r>
              <w:t>Alle Freiheitsgrade müssen pro Anwendung einstellbar oder direkt sperrbar sein</w:t>
            </w:r>
          </w:p>
        </w:tc>
        <w:tc>
          <w:tcPr>
            <w:tcW w:w="2609" w:type="dxa"/>
            <w:shd w:val="clear" w:color="auto" w:fill="E6E6E6"/>
          </w:tcPr>
          <w:p w14:paraId="1DE5D6C8" w14:textId="77777777" w:rsidR="005F1EFE" w:rsidRPr="00133DF1" w:rsidRDefault="005F1EFE" w:rsidP="00F74229"/>
        </w:tc>
        <w:tc>
          <w:tcPr>
            <w:tcW w:w="1275" w:type="dxa"/>
            <w:shd w:val="clear" w:color="auto" w:fill="E6E6E6"/>
          </w:tcPr>
          <w:p w14:paraId="4416518D" w14:textId="08A7C62D" w:rsidR="005F1EFE" w:rsidRPr="00133DF1" w:rsidRDefault="00C0701F" w:rsidP="00F74229">
            <w:r>
              <w:t>100% erreicht</w:t>
            </w:r>
          </w:p>
        </w:tc>
      </w:tr>
      <w:tr w:rsidR="005F1EFE" w:rsidRPr="00133DF1" w14:paraId="63C8769E" w14:textId="2743696A" w:rsidTr="00797FFA">
        <w:trPr>
          <w:trHeight w:val="462"/>
        </w:trPr>
        <w:tc>
          <w:tcPr>
            <w:tcW w:w="1418" w:type="dxa"/>
            <w:shd w:val="clear" w:color="auto" w:fill="A6A6A6" w:themeFill="background1" w:themeFillShade="A6"/>
            <w:vAlign w:val="center"/>
          </w:tcPr>
          <w:p w14:paraId="240E6F30" w14:textId="77777777" w:rsidR="005F1EFE" w:rsidRPr="00BF2519" w:rsidRDefault="005F1EFE" w:rsidP="00F74229">
            <w:pPr>
              <w:jc w:val="center"/>
              <w:rPr>
                <w:sz w:val="16"/>
                <w:szCs w:val="16"/>
              </w:rPr>
            </w:pPr>
            <w:r>
              <w:rPr>
                <w:sz w:val="16"/>
                <w:szCs w:val="16"/>
              </w:rPr>
              <w:t>Setup, Dokumentation</w:t>
            </w:r>
          </w:p>
        </w:tc>
        <w:tc>
          <w:tcPr>
            <w:tcW w:w="567" w:type="dxa"/>
            <w:shd w:val="clear" w:color="auto" w:fill="E6E6E6"/>
            <w:vAlign w:val="center"/>
          </w:tcPr>
          <w:p w14:paraId="58CC3930" w14:textId="77777777" w:rsidR="005F1EFE" w:rsidRPr="00133DF1" w:rsidRDefault="005F1EFE" w:rsidP="00F74229">
            <w:pPr>
              <w:jc w:val="center"/>
            </w:pPr>
            <w:r>
              <w:t>2</w:t>
            </w:r>
          </w:p>
        </w:tc>
        <w:tc>
          <w:tcPr>
            <w:tcW w:w="3685" w:type="dxa"/>
            <w:shd w:val="clear" w:color="auto" w:fill="E6E6E6"/>
          </w:tcPr>
          <w:p w14:paraId="2DBABB7C" w14:textId="77777777" w:rsidR="005F1EFE" w:rsidRDefault="005F1EFE" w:rsidP="00340D5C">
            <w:pPr>
              <w:pStyle w:val="Listenabsatz"/>
              <w:numPr>
                <w:ilvl w:val="0"/>
                <w:numId w:val="32"/>
              </w:numPr>
            </w:pPr>
            <w:r>
              <w:t xml:space="preserve">Plug &amp; Play für Unityanwendungen </w:t>
            </w:r>
          </w:p>
        </w:tc>
        <w:tc>
          <w:tcPr>
            <w:tcW w:w="2609" w:type="dxa"/>
            <w:shd w:val="clear" w:color="auto" w:fill="E6E6E6"/>
          </w:tcPr>
          <w:p w14:paraId="6FB73DBD" w14:textId="77777777" w:rsidR="005F1EFE" w:rsidRPr="00133DF1" w:rsidRDefault="005F1EFE" w:rsidP="00340D5C">
            <w:pPr>
              <w:pStyle w:val="Listenabsatz"/>
              <w:keepNext/>
              <w:numPr>
                <w:ilvl w:val="0"/>
                <w:numId w:val="32"/>
              </w:numPr>
            </w:pPr>
            <w:r>
              <w:t>Spezielle Anwendungen können eventuell nicht durchgängig unterstützt werden</w:t>
            </w:r>
          </w:p>
        </w:tc>
        <w:tc>
          <w:tcPr>
            <w:tcW w:w="1275" w:type="dxa"/>
            <w:shd w:val="clear" w:color="auto" w:fill="E6E6E6"/>
          </w:tcPr>
          <w:p w14:paraId="602FBD28" w14:textId="040C6125" w:rsidR="005F1EFE" w:rsidRDefault="00C0701F" w:rsidP="00C0701F">
            <w:pPr>
              <w:keepNext/>
            </w:pPr>
            <w:r>
              <w:t>100% erreicht</w:t>
            </w:r>
          </w:p>
        </w:tc>
      </w:tr>
      <w:tr w:rsidR="005F1EFE" w:rsidRPr="00133DF1" w14:paraId="00CD7886" w14:textId="22788378" w:rsidTr="00797FFA">
        <w:trPr>
          <w:trHeight w:val="462"/>
        </w:trPr>
        <w:tc>
          <w:tcPr>
            <w:tcW w:w="1418" w:type="dxa"/>
            <w:shd w:val="clear" w:color="auto" w:fill="A6A6A6" w:themeFill="background1" w:themeFillShade="A6"/>
            <w:vAlign w:val="center"/>
          </w:tcPr>
          <w:p w14:paraId="1C7B6816" w14:textId="1223CCAA" w:rsidR="005F1EFE" w:rsidRDefault="005F1EFE" w:rsidP="00797FFA">
            <w:pPr>
              <w:jc w:val="center"/>
              <w:rPr>
                <w:sz w:val="16"/>
                <w:szCs w:val="16"/>
              </w:rPr>
            </w:pPr>
            <w:r>
              <w:rPr>
                <w:sz w:val="16"/>
                <w:szCs w:val="16"/>
              </w:rPr>
              <w:t>Demo</w:t>
            </w:r>
            <w:r w:rsidR="00797FFA">
              <w:rPr>
                <w:sz w:val="16"/>
                <w:szCs w:val="16"/>
              </w:rPr>
              <w:t>-A</w:t>
            </w:r>
            <w:r>
              <w:rPr>
                <w:sz w:val="16"/>
                <w:szCs w:val="16"/>
              </w:rPr>
              <w:t>pplikationen</w:t>
            </w:r>
          </w:p>
        </w:tc>
        <w:tc>
          <w:tcPr>
            <w:tcW w:w="567" w:type="dxa"/>
            <w:shd w:val="clear" w:color="auto" w:fill="E6E6E6"/>
            <w:vAlign w:val="center"/>
          </w:tcPr>
          <w:p w14:paraId="4554E1EB" w14:textId="77777777" w:rsidR="005F1EFE" w:rsidRPr="00133DF1" w:rsidRDefault="005F1EFE" w:rsidP="00F74229">
            <w:pPr>
              <w:jc w:val="center"/>
            </w:pPr>
            <w:r>
              <w:t>3</w:t>
            </w:r>
          </w:p>
        </w:tc>
        <w:tc>
          <w:tcPr>
            <w:tcW w:w="3685" w:type="dxa"/>
            <w:shd w:val="clear" w:color="auto" w:fill="E6E6E6"/>
          </w:tcPr>
          <w:p w14:paraId="646BCA9D" w14:textId="54F77E86" w:rsidR="005F1EFE" w:rsidRDefault="005F1EFE" w:rsidP="00340D5C">
            <w:pPr>
              <w:pStyle w:val="Listenabsatz"/>
              <w:numPr>
                <w:ilvl w:val="0"/>
                <w:numId w:val="32"/>
              </w:numPr>
            </w:pPr>
            <w:r>
              <w:t>Siehe Tabelle 2</w:t>
            </w:r>
            <w:r w:rsidR="00C0701F">
              <w:t xml:space="preserve"> (Anhang Pflichtenheft)</w:t>
            </w:r>
          </w:p>
        </w:tc>
        <w:tc>
          <w:tcPr>
            <w:tcW w:w="2609" w:type="dxa"/>
            <w:shd w:val="clear" w:color="auto" w:fill="E6E6E6"/>
          </w:tcPr>
          <w:p w14:paraId="1648C580" w14:textId="77777777" w:rsidR="005F1EFE" w:rsidRDefault="005F1EFE" w:rsidP="00F74229">
            <w:pPr>
              <w:keepNext/>
            </w:pPr>
          </w:p>
        </w:tc>
        <w:tc>
          <w:tcPr>
            <w:tcW w:w="1275" w:type="dxa"/>
            <w:shd w:val="clear" w:color="auto" w:fill="E6E6E6"/>
          </w:tcPr>
          <w:p w14:paraId="04586791" w14:textId="764F1032" w:rsidR="005F1EFE" w:rsidRDefault="00C0701F" w:rsidP="00F74229">
            <w:pPr>
              <w:keepNext/>
            </w:pPr>
            <w:r>
              <w:t>100% erreicht</w:t>
            </w:r>
          </w:p>
        </w:tc>
      </w:tr>
      <w:tr w:rsidR="005F1EFE" w:rsidRPr="00133DF1" w14:paraId="718F9ECC" w14:textId="4E89D867" w:rsidTr="00797FFA">
        <w:trPr>
          <w:trHeight w:val="462"/>
        </w:trPr>
        <w:tc>
          <w:tcPr>
            <w:tcW w:w="1418" w:type="dxa"/>
            <w:shd w:val="clear" w:color="auto" w:fill="A6A6A6" w:themeFill="background1" w:themeFillShade="A6"/>
            <w:vAlign w:val="center"/>
          </w:tcPr>
          <w:p w14:paraId="659568EC" w14:textId="77777777" w:rsidR="005F1EFE" w:rsidRDefault="005F1EFE" w:rsidP="00F74229">
            <w:pPr>
              <w:jc w:val="center"/>
              <w:rPr>
                <w:sz w:val="16"/>
                <w:szCs w:val="16"/>
              </w:rPr>
            </w:pPr>
            <w:r>
              <w:rPr>
                <w:sz w:val="16"/>
                <w:szCs w:val="16"/>
              </w:rPr>
              <w:t>Unity Output Warping</w:t>
            </w:r>
          </w:p>
        </w:tc>
        <w:tc>
          <w:tcPr>
            <w:tcW w:w="567" w:type="dxa"/>
            <w:shd w:val="clear" w:color="auto" w:fill="E6E6E6"/>
            <w:vAlign w:val="center"/>
          </w:tcPr>
          <w:p w14:paraId="2FE70113" w14:textId="77777777" w:rsidR="005F1EFE" w:rsidRDefault="005F1EFE" w:rsidP="00F74229">
            <w:pPr>
              <w:jc w:val="center"/>
            </w:pPr>
            <w:r>
              <w:t>4</w:t>
            </w:r>
          </w:p>
        </w:tc>
        <w:tc>
          <w:tcPr>
            <w:tcW w:w="3685" w:type="dxa"/>
            <w:shd w:val="clear" w:color="auto" w:fill="E6E6E6"/>
          </w:tcPr>
          <w:p w14:paraId="4C2104F4" w14:textId="77777777" w:rsidR="005F1EFE" w:rsidRDefault="005F1EFE" w:rsidP="00340D5C">
            <w:pPr>
              <w:pStyle w:val="Listenabsatz"/>
              <w:numPr>
                <w:ilvl w:val="0"/>
                <w:numId w:val="32"/>
              </w:numPr>
            </w:pPr>
            <w:r>
              <w:t>Das Ausgabebild soll auf die Eigenheiten des CAVEs angepasst werden können</w:t>
            </w:r>
          </w:p>
        </w:tc>
        <w:tc>
          <w:tcPr>
            <w:tcW w:w="2609" w:type="dxa"/>
            <w:shd w:val="clear" w:color="auto" w:fill="E6E6E6"/>
          </w:tcPr>
          <w:p w14:paraId="29C7D052" w14:textId="77777777" w:rsidR="005F1EFE" w:rsidRDefault="005F1EFE" w:rsidP="00340D5C">
            <w:pPr>
              <w:pStyle w:val="Listenabsatz"/>
              <w:keepNext/>
              <w:numPr>
                <w:ilvl w:val="0"/>
                <w:numId w:val="32"/>
              </w:numPr>
            </w:pPr>
            <w:r>
              <w:t>Optionales Feature</w:t>
            </w:r>
          </w:p>
        </w:tc>
        <w:tc>
          <w:tcPr>
            <w:tcW w:w="1275" w:type="dxa"/>
            <w:shd w:val="clear" w:color="auto" w:fill="E6E6E6"/>
          </w:tcPr>
          <w:p w14:paraId="193FC023" w14:textId="1642F27C" w:rsidR="005F1EFE" w:rsidRDefault="00C0701F" w:rsidP="00A768CF">
            <w:pPr>
              <w:keepNext/>
            </w:pPr>
            <w:r>
              <w:t>Ab</w:t>
            </w:r>
            <w:r w:rsidR="00F87047">
              <w:t>-</w:t>
            </w:r>
            <w:r>
              <w:t>klärungen getroffen und Prototypen getestet</w:t>
            </w:r>
          </w:p>
        </w:tc>
      </w:tr>
    </w:tbl>
    <w:p w14:paraId="4C11E21D" w14:textId="5BC87EA6" w:rsidR="005F1EFE" w:rsidRPr="005F1EFE" w:rsidRDefault="00A768CF" w:rsidP="00A768CF">
      <w:pPr>
        <w:pStyle w:val="Beschriftung"/>
        <w:jc w:val="center"/>
      </w:pPr>
      <w:bookmarkStart w:id="183" w:name="_Toc440896364"/>
      <w:r>
        <w:t xml:space="preserve">Tabelle </w:t>
      </w:r>
      <w:r w:rsidR="00F00876">
        <w:fldChar w:fldCharType="begin"/>
      </w:r>
      <w:r w:rsidR="00F00876">
        <w:instrText xml:space="preserve"> SEQ Tabelle \* ARABIC </w:instrText>
      </w:r>
      <w:r w:rsidR="00F00876">
        <w:fldChar w:fldCharType="separate"/>
      </w:r>
      <w:r>
        <w:rPr>
          <w:noProof/>
        </w:rPr>
        <w:t>13</w:t>
      </w:r>
      <w:r w:rsidR="00F00876">
        <w:rPr>
          <w:noProof/>
        </w:rPr>
        <w:fldChar w:fldCharType="end"/>
      </w:r>
      <w:r>
        <w:t>: Funktionale Anforderungen</w:t>
      </w:r>
      <w:bookmarkEnd w:id="183"/>
    </w:p>
    <w:p w14:paraId="54FBB030" w14:textId="77777777" w:rsidR="005F1EFE" w:rsidRDefault="005F1EFE" w:rsidP="005F1EFE">
      <w:pPr>
        <w:pStyle w:val="berschrift2"/>
        <w:jc w:val="both"/>
      </w:pPr>
      <w:bookmarkStart w:id="184" w:name="_Toc421874461"/>
      <w:bookmarkStart w:id="185" w:name="_Toc440917305"/>
      <w:r>
        <w:t>Projektorganisation</w:t>
      </w:r>
      <w:bookmarkEnd w:id="184"/>
      <w:bookmarkEnd w:id="185"/>
    </w:p>
    <w:p w14:paraId="56A2F462" w14:textId="77777777" w:rsidR="005F1EFE" w:rsidRDefault="005F1EFE" w:rsidP="005F1EFE">
      <w:pPr>
        <w:jc w:val="both"/>
      </w:pPr>
      <w:r w:rsidRPr="00CA5645">
        <w:t>Auf eine stark strukturierte Projektorganisation wird bewusst verzichtet. Die Teammitglieder sind gleichberechtigt. Es kann vorkommen, dass verschiedene Teilprojekte und Verantwortungsbereiche den Teammitgliedern zugewiesen werden. Dies bedeutet aber nicht die alleinige Durchführung dieser Tasks.</w:t>
      </w:r>
      <w:r>
        <w:t xml:space="preserve"> </w:t>
      </w:r>
    </w:p>
    <w:p w14:paraId="4486305D" w14:textId="77777777" w:rsidR="005F1EFE" w:rsidRDefault="005F1EFE" w:rsidP="005F1EFE">
      <w:pPr>
        <w:jc w:val="both"/>
      </w:pPr>
    </w:p>
    <w:p w14:paraId="6AFA34AD" w14:textId="77777777" w:rsidR="005F1EFE" w:rsidRDefault="005F1EFE" w:rsidP="005F1EFE">
      <w:pPr>
        <w:pStyle w:val="berschrift3"/>
        <w:spacing w:before="0"/>
      </w:pPr>
      <w:bookmarkStart w:id="186" w:name="_Toc421874462"/>
      <w:bookmarkStart w:id="187" w:name="_Toc440917306"/>
      <w:r>
        <w:t>Projektteam</w:t>
      </w:r>
      <w:bookmarkEnd w:id="186"/>
      <w:bookmarkEnd w:id="187"/>
      <w:r>
        <w:t xml:space="preserve"> </w:t>
      </w:r>
    </w:p>
    <w:p w14:paraId="1BC3C956" w14:textId="77777777" w:rsidR="005F1EFE" w:rsidRPr="00CA5645" w:rsidRDefault="005F1EFE" w:rsidP="005F1EFE"/>
    <w:p w14:paraId="410F9EB7" w14:textId="77777777" w:rsidR="005F1EFE" w:rsidRDefault="005F1EFE" w:rsidP="005F1EFE">
      <w:pPr>
        <w:pStyle w:val="Default"/>
        <w:rPr>
          <w:sz w:val="19"/>
          <w:szCs w:val="19"/>
        </w:rPr>
      </w:pPr>
      <w:r>
        <w:rPr>
          <w:sz w:val="19"/>
          <w:szCs w:val="19"/>
        </w:rPr>
        <w:t xml:space="preserve">Daniel Inversini </w:t>
      </w:r>
      <w:r>
        <w:rPr>
          <w:sz w:val="19"/>
          <w:szCs w:val="19"/>
        </w:rPr>
        <w:tab/>
      </w:r>
      <w:hyperlink r:id="rId110" w:history="1">
        <w:r w:rsidRPr="002B3E76">
          <w:rPr>
            <w:rStyle w:val="Hyperlink"/>
            <w:sz w:val="19"/>
            <w:szCs w:val="19"/>
          </w:rPr>
          <w:t>daniel.inversini@students.bfh.ch</w:t>
        </w:r>
      </w:hyperlink>
      <w:r>
        <w:rPr>
          <w:sz w:val="19"/>
          <w:szCs w:val="19"/>
        </w:rPr>
        <w:t xml:space="preserve"> </w:t>
      </w:r>
    </w:p>
    <w:p w14:paraId="0F48AE59" w14:textId="77777777" w:rsidR="005F1EFE" w:rsidRDefault="005F1EFE" w:rsidP="005F1EFE">
      <w:pPr>
        <w:pStyle w:val="Default"/>
        <w:rPr>
          <w:sz w:val="19"/>
          <w:szCs w:val="19"/>
        </w:rPr>
      </w:pPr>
      <w:r>
        <w:rPr>
          <w:sz w:val="19"/>
          <w:szCs w:val="19"/>
        </w:rPr>
        <w:t xml:space="preserve">Julien Villiger </w:t>
      </w:r>
      <w:r>
        <w:rPr>
          <w:sz w:val="19"/>
          <w:szCs w:val="19"/>
        </w:rPr>
        <w:tab/>
      </w:r>
      <w:r>
        <w:rPr>
          <w:sz w:val="19"/>
          <w:szCs w:val="19"/>
        </w:rPr>
        <w:tab/>
      </w:r>
      <w:hyperlink r:id="rId111" w:history="1">
        <w:r w:rsidRPr="002B3E76">
          <w:rPr>
            <w:rStyle w:val="Hyperlink"/>
            <w:sz w:val="19"/>
            <w:szCs w:val="19"/>
          </w:rPr>
          <w:t>julien.villiger@students.bfh.ch</w:t>
        </w:r>
      </w:hyperlink>
      <w:r>
        <w:rPr>
          <w:sz w:val="19"/>
          <w:szCs w:val="19"/>
        </w:rPr>
        <w:t xml:space="preserve"> </w:t>
      </w:r>
    </w:p>
    <w:p w14:paraId="725533F7" w14:textId="77777777" w:rsidR="005F1EFE" w:rsidRDefault="005F1EFE" w:rsidP="005F1EFE">
      <w:pPr>
        <w:pStyle w:val="Default"/>
        <w:rPr>
          <w:sz w:val="19"/>
          <w:szCs w:val="19"/>
        </w:rPr>
      </w:pPr>
    </w:p>
    <w:p w14:paraId="49B78E4E" w14:textId="77777777" w:rsidR="005F1EFE" w:rsidRDefault="005F1EFE" w:rsidP="005F1EFE">
      <w:pPr>
        <w:pStyle w:val="berschrift3"/>
        <w:spacing w:before="0"/>
      </w:pPr>
      <w:bookmarkStart w:id="188" w:name="_Toc421874463"/>
      <w:bookmarkStart w:id="189" w:name="_Toc440917307"/>
      <w:r>
        <w:lastRenderedPageBreak/>
        <w:t>Betreuer</w:t>
      </w:r>
      <w:bookmarkEnd w:id="188"/>
      <w:bookmarkEnd w:id="189"/>
      <w:r>
        <w:t xml:space="preserve"> </w:t>
      </w:r>
    </w:p>
    <w:p w14:paraId="21DB1EAE" w14:textId="77777777" w:rsidR="005F1EFE" w:rsidRPr="00CA5645" w:rsidRDefault="005F1EFE" w:rsidP="005F1EFE"/>
    <w:p w14:paraId="6E34B29B" w14:textId="77777777" w:rsidR="005F1EFE" w:rsidRDefault="005F1EFE" w:rsidP="005F1EFE">
      <w:pPr>
        <w:jc w:val="both"/>
      </w:pPr>
      <w:r>
        <w:rPr>
          <w:szCs w:val="19"/>
        </w:rPr>
        <w:t xml:space="preserve">Prof. Urs Künzler </w:t>
      </w:r>
      <w:r>
        <w:rPr>
          <w:szCs w:val="19"/>
        </w:rPr>
        <w:tab/>
      </w:r>
      <w:hyperlink r:id="rId112" w:history="1">
        <w:r w:rsidRPr="002B3E76">
          <w:rPr>
            <w:rStyle w:val="Hyperlink"/>
            <w:szCs w:val="19"/>
          </w:rPr>
          <w:t>urs.kuenzler@bfh.ch</w:t>
        </w:r>
      </w:hyperlink>
      <w:r>
        <w:rPr>
          <w:szCs w:val="19"/>
        </w:rPr>
        <w:t xml:space="preserve"> </w:t>
      </w:r>
    </w:p>
    <w:p w14:paraId="76B4C364" w14:textId="77777777" w:rsidR="005F1EFE" w:rsidRDefault="005F1EFE" w:rsidP="005F1EFE">
      <w:pPr>
        <w:pStyle w:val="berschrift3"/>
      </w:pPr>
      <w:bookmarkStart w:id="190" w:name="_Toc421874464"/>
      <w:bookmarkStart w:id="191" w:name="_Toc440917308"/>
      <w:r>
        <w:t>Experte</w:t>
      </w:r>
      <w:bookmarkEnd w:id="191"/>
    </w:p>
    <w:p w14:paraId="0FB8C080" w14:textId="77777777" w:rsidR="005F1EFE" w:rsidRPr="00205944" w:rsidRDefault="005F1EFE" w:rsidP="005F1EFE">
      <w:r>
        <w:t>Dr. Harald Studer</w:t>
      </w:r>
      <w:r>
        <w:tab/>
      </w:r>
      <w:hyperlink r:id="rId113" w:history="1">
        <w:r w:rsidRPr="00DB4C47">
          <w:rPr>
            <w:rStyle w:val="Hyperlink"/>
          </w:rPr>
          <w:t>harald.studer@iss-ag.ch</w:t>
        </w:r>
      </w:hyperlink>
      <w:r>
        <w:t xml:space="preserve"> </w:t>
      </w:r>
    </w:p>
    <w:p w14:paraId="3DBDBB01" w14:textId="77777777" w:rsidR="005F1EFE" w:rsidRDefault="005F1EFE" w:rsidP="005F1EFE">
      <w:pPr>
        <w:pStyle w:val="berschrift2"/>
        <w:jc w:val="both"/>
      </w:pPr>
      <w:bookmarkStart w:id="192" w:name="_Toc440917309"/>
      <w:r>
        <w:t>Projektplanung, Meilensteine</w:t>
      </w:r>
      <w:bookmarkEnd w:id="190"/>
      <w:bookmarkEnd w:id="192"/>
    </w:p>
    <w:p w14:paraId="32BBDA4C" w14:textId="77777777" w:rsidR="005F1EFE" w:rsidRDefault="005F1EFE" w:rsidP="005F1EFE">
      <w:pPr>
        <w:jc w:val="both"/>
      </w:pPr>
      <w:r>
        <w:t>Der Gantt</w:t>
      </w:r>
      <w:r>
        <w:rPr>
          <w:rStyle w:val="Funotenzeichen"/>
        </w:rPr>
        <w:footnoteReference w:id="34"/>
      </w:r>
      <w:r>
        <w:t xml:space="preserve">-Projektplan ist unter </w:t>
      </w:r>
      <w:hyperlink r:id="rId114" w:history="1">
        <w:r w:rsidRPr="00DB4C47">
          <w:rPr>
            <w:rStyle w:val="Hyperlink"/>
          </w:rPr>
          <w:t>https://pm.ti.bfh.ch/projects/unity-cave-thesis/issues/gantt</w:t>
        </w:r>
      </w:hyperlink>
      <w:r>
        <w:t xml:space="preserve"> erreichbar.</w:t>
      </w:r>
    </w:p>
    <w:p w14:paraId="6BB273A4" w14:textId="77777777" w:rsidR="005F1EFE" w:rsidRDefault="005F1EFE" w:rsidP="005F1EFE">
      <w:pPr>
        <w:keepNext/>
        <w:jc w:val="center"/>
        <w:rPr>
          <w:noProof/>
          <w:lang w:eastAsia="de-CH"/>
        </w:rPr>
      </w:pPr>
    </w:p>
    <w:p w14:paraId="380B5935" w14:textId="77777777" w:rsidR="005F1EFE" w:rsidRDefault="005F1EFE" w:rsidP="005F1EFE">
      <w:pPr>
        <w:keepNext/>
        <w:jc w:val="center"/>
      </w:pPr>
      <w:r>
        <w:rPr>
          <w:noProof/>
          <w:lang w:val="en-US"/>
        </w:rPr>
        <w:drawing>
          <wp:inline distT="0" distB="0" distL="0" distR="0" wp14:anchorId="2B651AEA" wp14:editId="55A30409">
            <wp:extent cx="5040000" cy="3928400"/>
            <wp:effectExtent l="0" t="0" r="3810" b="6350"/>
            <wp:docPr id="74" name="Grafi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unity-cave-thesis-gantt.png"/>
                    <pic:cNvPicPr/>
                  </pic:nvPicPr>
                  <pic:blipFill>
                    <a:blip r:embed="rId115"/>
                    <a:stretch>
                      <a:fillRect/>
                    </a:stretch>
                  </pic:blipFill>
                  <pic:spPr>
                    <a:xfrm>
                      <a:off x="0" y="0"/>
                      <a:ext cx="5040000" cy="3928400"/>
                    </a:xfrm>
                    <a:prstGeom prst="rect">
                      <a:avLst/>
                    </a:prstGeom>
                  </pic:spPr>
                </pic:pic>
              </a:graphicData>
            </a:graphic>
          </wp:inline>
        </w:drawing>
      </w:r>
    </w:p>
    <w:p w14:paraId="266A1F32" w14:textId="77777777" w:rsidR="005F1EFE" w:rsidRDefault="005F1EFE" w:rsidP="005F1EFE">
      <w:pPr>
        <w:pStyle w:val="Beschriftung"/>
        <w:jc w:val="center"/>
        <w:rPr>
          <w:noProof/>
          <w:lang w:eastAsia="de-CH"/>
        </w:rPr>
      </w:pPr>
      <w:bookmarkStart w:id="193" w:name="_Toc440896351"/>
      <w:r>
        <w:t xml:space="preserve">Abbildung </w:t>
      </w:r>
      <w:r w:rsidR="00F00876">
        <w:fldChar w:fldCharType="begin"/>
      </w:r>
      <w:r w:rsidR="00F00876">
        <w:instrText xml:space="preserve"> SEQ Abbildung \* ARABIC </w:instrText>
      </w:r>
      <w:r w:rsidR="00F00876">
        <w:fldChar w:fldCharType="separate"/>
      </w:r>
      <w:r>
        <w:rPr>
          <w:noProof/>
        </w:rPr>
        <w:t>71</w:t>
      </w:r>
      <w:r w:rsidR="00F00876">
        <w:rPr>
          <w:noProof/>
        </w:rPr>
        <w:fldChar w:fldCharType="end"/>
      </w:r>
      <w:r>
        <w:t>: Gantt Plan</w:t>
      </w:r>
      <w:bookmarkEnd w:id="193"/>
    </w:p>
    <w:p w14:paraId="38F9F82D" w14:textId="215D4F99" w:rsidR="000F2CDF" w:rsidRDefault="005F1EFE" w:rsidP="005F1EFE">
      <w:r>
        <w:t>Folgende Meilensteine wurden in der Voranalyse und im Pflichtenheft bereits festgelegt:</w:t>
      </w:r>
    </w:p>
    <w:p w14:paraId="68B2ADA3" w14:textId="77777777" w:rsidR="000F2CDF" w:rsidRDefault="000F2CDF" w:rsidP="005F1EFE"/>
    <w:tbl>
      <w:tblPr>
        <w:tblStyle w:val="TabelleBFH"/>
        <w:tblW w:w="0" w:type="auto"/>
        <w:tblLook w:val="04A0" w:firstRow="1" w:lastRow="0" w:firstColumn="1" w:lastColumn="0" w:noHBand="0" w:noVBand="1"/>
      </w:tblPr>
      <w:tblGrid>
        <w:gridCol w:w="4733"/>
        <w:gridCol w:w="4734"/>
      </w:tblGrid>
      <w:tr w:rsidR="005F1EFE" w14:paraId="60B2286B" w14:textId="77777777" w:rsidTr="00F74229">
        <w:trPr>
          <w:cnfStyle w:val="100000000000" w:firstRow="1" w:lastRow="0" w:firstColumn="0" w:lastColumn="0" w:oddVBand="0" w:evenVBand="0" w:oddHBand="0" w:evenHBand="0" w:firstRowFirstColumn="0" w:firstRowLastColumn="0" w:lastRowFirstColumn="0" w:lastRowLastColumn="0"/>
        </w:trPr>
        <w:tc>
          <w:tcPr>
            <w:tcW w:w="4733" w:type="dxa"/>
            <w:shd w:val="clear" w:color="auto" w:fill="D0CECE" w:themeFill="background2" w:themeFillShade="E6"/>
          </w:tcPr>
          <w:p w14:paraId="6B86D9A2" w14:textId="77777777" w:rsidR="005F1EFE" w:rsidRPr="00653AF6" w:rsidRDefault="005F1EFE" w:rsidP="00F74229">
            <w:r w:rsidRPr="00653AF6">
              <w:t>Bezeichnung</w:t>
            </w:r>
          </w:p>
        </w:tc>
        <w:tc>
          <w:tcPr>
            <w:tcW w:w="4734" w:type="dxa"/>
            <w:shd w:val="clear" w:color="auto" w:fill="D0CECE" w:themeFill="background2" w:themeFillShade="E6"/>
          </w:tcPr>
          <w:p w14:paraId="2F5811DD" w14:textId="77777777" w:rsidR="005F1EFE" w:rsidRPr="00653AF6" w:rsidRDefault="005F1EFE" w:rsidP="00F74229">
            <w:r w:rsidRPr="00653AF6">
              <w:t>Fälligkeit</w:t>
            </w:r>
          </w:p>
        </w:tc>
      </w:tr>
      <w:tr w:rsidR="005F1EFE" w14:paraId="1126BE26" w14:textId="77777777" w:rsidTr="00F74229">
        <w:tc>
          <w:tcPr>
            <w:tcW w:w="4733" w:type="dxa"/>
          </w:tcPr>
          <w:p w14:paraId="2DC5889C" w14:textId="77777777" w:rsidR="005F1EFE" w:rsidRDefault="005F1EFE" w:rsidP="00F74229">
            <w:r>
              <w:t>Prototyp Unity</w:t>
            </w:r>
            <w:r>
              <w:fldChar w:fldCharType="begin"/>
            </w:r>
            <w:r>
              <w:instrText xml:space="preserve"> XE "</w:instrText>
            </w:r>
            <w:r w:rsidRPr="00D854CA">
              <w:instrText>Unity</w:instrText>
            </w:r>
            <w:r>
              <w:instrText xml:space="preserve">" </w:instrText>
            </w:r>
            <w:r>
              <w:fldChar w:fldCharType="end"/>
            </w:r>
            <w:r>
              <w:t xml:space="preserve"> Plugin</w:t>
            </w:r>
          </w:p>
        </w:tc>
        <w:tc>
          <w:tcPr>
            <w:tcW w:w="4734" w:type="dxa"/>
          </w:tcPr>
          <w:p w14:paraId="0E168631" w14:textId="77777777" w:rsidR="005F1EFE" w:rsidRDefault="005F1EFE" w:rsidP="00F74229">
            <w:r>
              <w:t xml:space="preserve">29.10.2015 </w:t>
            </w:r>
          </w:p>
        </w:tc>
      </w:tr>
      <w:tr w:rsidR="005F1EFE" w14:paraId="4C93AF2B" w14:textId="77777777" w:rsidTr="00F74229">
        <w:tc>
          <w:tcPr>
            <w:tcW w:w="4733" w:type="dxa"/>
          </w:tcPr>
          <w:p w14:paraId="16598210" w14:textId="77777777" w:rsidR="005F1EFE" w:rsidRDefault="005F1EFE" w:rsidP="00F74229">
            <w:r>
              <w:t>Tracking</w:t>
            </w:r>
          </w:p>
        </w:tc>
        <w:tc>
          <w:tcPr>
            <w:tcW w:w="4734" w:type="dxa"/>
          </w:tcPr>
          <w:p w14:paraId="02DF5384" w14:textId="77777777" w:rsidR="005F1EFE" w:rsidRDefault="005F1EFE" w:rsidP="00F74229">
            <w:r>
              <w:t>29.10.2015</w:t>
            </w:r>
          </w:p>
        </w:tc>
      </w:tr>
      <w:tr w:rsidR="005F1EFE" w14:paraId="68BF1283" w14:textId="77777777" w:rsidTr="00F74229">
        <w:tc>
          <w:tcPr>
            <w:tcW w:w="4733" w:type="dxa"/>
          </w:tcPr>
          <w:p w14:paraId="58B3D1A6" w14:textId="77777777" w:rsidR="005F1EFE" w:rsidRDefault="005F1EFE" w:rsidP="00F74229">
            <w:r>
              <w:t>Unity</w:t>
            </w:r>
            <w:r>
              <w:fldChar w:fldCharType="begin"/>
            </w:r>
            <w:r>
              <w:instrText xml:space="preserve"> XE "</w:instrText>
            </w:r>
            <w:r w:rsidRPr="00D854CA">
              <w:instrText>Unity</w:instrText>
            </w:r>
            <w:r>
              <w:instrText xml:space="preserve">" </w:instrText>
            </w:r>
            <w:r>
              <w:fldChar w:fldCharType="end"/>
            </w:r>
            <w:r>
              <w:t xml:space="preserve"> Plugin / Handbuch / Dokumentation</w:t>
            </w:r>
          </w:p>
        </w:tc>
        <w:tc>
          <w:tcPr>
            <w:tcW w:w="4734" w:type="dxa"/>
          </w:tcPr>
          <w:p w14:paraId="057EB3A9" w14:textId="77777777" w:rsidR="005F1EFE" w:rsidRDefault="005F1EFE" w:rsidP="00F74229">
            <w:pPr>
              <w:keepNext/>
            </w:pPr>
            <w:r>
              <w:t>31.12.2015</w:t>
            </w:r>
          </w:p>
        </w:tc>
      </w:tr>
      <w:tr w:rsidR="005F1EFE" w14:paraId="54072587" w14:textId="77777777" w:rsidTr="00F74229">
        <w:tc>
          <w:tcPr>
            <w:tcW w:w="4733" w:type="dxa"/>
          </w:tcPr>
          <w:p w14:paraId="05362DAB" w14:textId="77777777" w:rsidR="005F1EFE" w:rsidRDefault="005F1EFE" w:rsidP="00F74229">
            <w:r>
              <w:t>Präsentation</w:t>
            </w:r>
          </w:p>
        </w:tc>
        <w:tc>
          <w:tcPr>
            <w:tcW w:w="4734" w:type="dxa"/>
          </w:tcPr>
          <w:p w14:paraId="0A82B930" w14:textId="77777777" w:rsidR="005F1EFE" w:rsidRDefault="005F1EFE" w:rsidP="00F74229">
            <w:pPr>
              <w:keepNext/>
            </w:pPr>
            <w:r>
              <w:t>17.01.2015</w:t>
            </w:r>
          </w:p>
        </w:tc>
      </w:tr>
    </w:tbl>
    <w:p w14:paraId="313783A3" w14:textId="0A0F1F76" w:rsidR="005F1EFE" w:rsidRDefault="005F1EFE" w:rsidP="005F1EFE">
      <w:pPr>
        <w:pStyle w:val="Beschriftung"/>
        <w:jc w:val="center"/>
      </w:pPr>
      <w:bookmarkStart w:id="194" w:name="_Toc440896365"/>
      <w:r>
        <w:t xml:space="preserve">Tabelle </w:t>
      </w:r>
      <w:r w:rsidR="00F00876">
        <w:fldChar w:fldCharType="begin"/>
      </w:r>
      <w:r w:rsidR="00F00876">
        <w:instrText xml:space="preserve"> SEQ Tabelle \* ARABIC </w:instrText>
      </w:r>
      <w:r w:rsidR="00F00876">
        <w:fldChar w:fldCharType="separate"/>
      </w:r>
      <w:r w:rsidR="00A768CF">
        <w:rPr>
          <w:noProof/>
        </w:rPr>
        <w:t>14</w:t>
      </w:r>
      <w:r w:rsidR="00F00876">
        <w:rPr>
          <w:noProof/>
        </w:rPr>
        <w:fldChar w:fldCharType="end"/>
      </w:r>
      <w:r>
        <w:t>: Meilensteine</w:t>
      </w:r>
      <w:bookmarkEnd w:id="194"/>
    </w:p>
    <w:p w14:paraId="04714A31" w14:textId="77777777" w:rsidR="00F87047" w:rsidRDefault="00F87047" w:rsidP="00F87047"/>
    <w:p w14:paraId="0937EC3B" w14:textId="77777777" w:rsidR="00F87047" w:rsidRDefault="00F87047" w:rsidP="00F87047"/>
    <w:p w14:paraId="416E5047" w14:textId="77777777" w:rsidR="00F87047" w:rsidRDefault="00F87047" w:rsidP="00F87047"/>
    <w:p w14:paraId="400A7A27" w14:textId="77777777" w:rsidR="00F87047" w:rsidRPr="00F87047" w:rsidRDefault="00F87047" w:rsidP="00F87047"/>
    <w:p w14:paraId="39C1C4A7" w14:textId="77777777" w:rsidR="005F1EFE" w:rsidRPr="00731FC5" w:rsidRDefault="005F1EFE" w:rsidP="00340D5C">
      <w:pPr>
        <w:pStyle w:val="Listenabsatz"/>
        <w:numPr>
          <w:ilvl w:val="0"/>
          <w:numId w:val="26"/>
        </w:numPr>
        <w:ind w:left="360"/>
      </w:pPr>
      <w:r>
        <w:rPr>
          <w:b/>
        </w:rPr>
        <w:lastRenderedPageBreak/>
        <w:t>Prototyp Unity</w:t>
      </w:r>
      <w:r>
        <w:rPr>
          <w:b/>
        </w:rPr>
        <w:fldChar w:fldCharType="begin"/>
      </w:r>
      <w:r>
        <w:instrText xml:space="preserve"> XE "</w:instrText>
      </w:r>
      <w:r w:rsidRPr="00D854CA">
        <w:instrText>Unity</w:instrText>
      </w:r>
      <w:r>
        <w:instrText xml:space="preserve">" </w:instrText>
      </w:r>
      <w:r>
        <w:rPr>
          <w:b/>
        </w:rPr>
        <w:fldChar w:fldCharType="end"/>
      </w:r>
      <w:r>
        <w:rPr>
          <w:b/>
        </w:rPr>
        <w:t xml:space="preserve"> Plugin</w:t>
      </w:r>
    </w:p>
    <w:p w14:paraId="59A21C99" w14:textId="6CFCF325" w:rsidR="005F1EFE" w:rsidRDefault="005F1EFE" w:rsidP="005F1EFE">
      <w:pPr>
        <w:pStyle w:val="Listenabsatz"/>
        <w:ind w:left="360"/>
        <w:jc w:val="both"/>
      </w:pPr>
      <w:r w:rsidRPr="00731FC5">
        <w:t>Eine erste Implementierung des Unity</w:t>
      </w:r>
      <w:r>
        <w:fldChar w:fldCharType="begin"/>
      </w:r>
      <w:r>
        <w:instrText xml:space="preserve"> XE "</w:instrText>
      </w:r>
      <w:r w:rsidRPr="00D854CA">
        <w:instrText>Unity</w:instrText>
      </w:r>
      <w:r>
        <w:instrText xml:space="preserve">" </w:instrText>
      </w:r>
      <w:r>
        <w:fldChar w:fldCharType="end"/>
      </w:r>
      <w:r w:rsidRPr="00731FC5">
        <w:t xml:space="preserve"> Plugins mit grundlegender Funktionalität wurde umgesetzt</w:t>
      </w:r>
      <w:r w:rsidR="00F87047">
        <w:t>.</w:t>
      </w:r>
    </w:p>
    <w:p w14:paraId="13C35E2D" w14:textId="77777777" w:rsidR="00F87047" w:rsidRDefault="00F87047" w:rsidP="005F1EFE">
      <w:pPr>
        <w:pStyle w:val="Listenabsatz"/>
        <w:ind w:left="360"/>
        <w:jc w:val="both"/>
      </w:pPr>
    </w:p>
    <w:p w14:paraId="3BED4D23" w14:textId="77777777" w:rsidR="005F1EFE" w:rsidRPr="00731FC5" w:rsidRDefault="005F1EFE" w:rsidP="00340D5C">
      <w:pPr>
        <w:pStyle w:val="Listenabsatz"/>
        <w:numPr>
          <w:ilvl w:val="0"/>
          <w:numId w:val="26"/>
        </w:numPr>
        <w:ind w:left="360"/>
      </w:pPr>
      <w:r>
        <w:rPr>
          <w:b/>
        </w:rPr>
        <w:t>Tracking</w:t>
      </w:r>
    </w:p>
    <w:p w14:paraId="19B5080A" w14:textId="77777777" w:rsidR="005F1EFE" w:rsidRDefault="005F1EFE" w:rsidP="005F1EFE">
      <w:pPr>
        <w:pStyle w:val="Listenabsatz"/>
        <w:ind w:left="360"/>
        <w:jc w:val="both"/>
      </w:pPr>
      <w:r w:rsidRPr="00731FC5">
        <w:t>Die Analysephase des VRPN</w:t>
      </w:r>
      <w:r>
        <w:fldChar w:fldCharType="begin"/>
      </w:r>
      <w:r>
        <w:instrText xml:space="preserve"> XE "</w:instrText>
      </w:r>
      <w:r w:rsidRPr="00914EB5">
        <w:instrText>VRPN</w:instrText>
      </w:r>
      <w:r>
        <w:instrText xml:space="preserve">" </w:instrText>
      </w:r>
      <w:r>
        <w:fldChar w:fldCharType="end"/>
      </w:r>
      <w:r w:rsidRPr="00731FC5">
        <w:t xml:space="preserve"> Protokolls wurde abgeschlossen, damit die Integrati</w:t>
      </w:r>
      <w:r>
        <w:t>on des WorldViz</w:t>
      </w:r>
      <w:r>
        <w:fldChar w:fldCharType="begin"/>
      </w:r>
      <w:r>
        <w:instrText xml:space="preserve"> XE "</w:instrText>
      </w:r>
      <w:r w:rsidRPr="00170D74">
        <w:instrText>WorldViz</w:instrText>
      </w:r>
      <w:r>
        <w:instrText xml:space="preserve">" </w:instrText>
      </w:r>
      <w:r>
        <w:fldChar w:fldCharType="end"/>
      </w:r>
      <w:r>
        <w:t xml:space="preserve"> Tra</w:t>
      </w:r>
      <w:r w:rsidRPr="00731FC5">
        <w:t>cking Systems in das Unity</w:t>
      </w:r>
      <w:r>
        <w:fldChar w:fldCharType="begin"/>
      </w:r>
      <w:r>
        <w:instrText xml:space="preserve"> XE "</w:instrText>
      </w:r>
      <w:r w:rsidRPr="00D854CA">
        <w:instrText>Unity</w:instrText>
      </w:r>
      <w:r>
        <w:instrText xml:space="preserve">" </w:instrText>
      </w:r>
      <w:r>
        <w:fldChar w:fldCharType="end"/>
      </w:r>
      <w:r w:rsidRPr="00731FC5">
        <w:t xml:space="preserve"> Plugin erfolgen kann. Zusätzlich wird die Umsetzung ei</w:t>
      </w:r>
      <w:r>
        <w:t>ner Demo-Applikation gestartet.</w:t>
      </w:r>
    </w:p>
    <w:p w14:paraId="510236AE" w14:textId="77777777" w:rsidR="005F1EFE" w:rsidRDefault="005F1EFE" w:rsidP="005F1EFE"/>
    <w:p w14:paraId="5CF8A340" w14:textId="77777777" w:rsidR="005F1EFE" w:rsidRPr="00731FC5" w:rsidRDefault="005F1EFE" w:rsidP="00340D5C">
      <w:pPr>
        <w:pStyle w:val="Listenabsatz"/>
        <w:numPr>
          <w:ilvl w:val="0"/>
          <w:numId w:val="26"/>
        </w:numPr>
        <w:ind w:left="360"/>
        <w:rPr>
          <w:b/>
        </w:rPr>
      </w:pPr>
      <w:r w:rsidRPr="00731FC5">
        <w:rPr>
          <w:b/>
        </w:rPr>
        <w:t>Unity</w:t>
      </w:r>
      <w:r>
        <w:rPr>
          <w:b/>
        </w:rPr>
        <w:fldChar w:fldCharType="begin"/>
      </w:r>
      <w:r>
        <w:instrText xml:space="preserve"> XE "</w:instrText>
      </w:r>
      <w:r w:rsidRPr="00D854CA">
        <w:instrText>Unity</w:instrText>
      </w:r>
      <w:r>
        <w:instrText xml:space="preserve">" </w:instrText>
      </w:r>
      <w:r>
        <w:rPr>
          <w:b/>
        </w:rPr>
        <w:fldChar w:fldCharType="end"/>
      </w:r>
      <w:r w:rsidRPr="00731FC5">
        <w:rPr>
          <w:b/>
        </w:rPr>
        <w:t xml:space="preserve"> Plugin / Handbuch / Dokumentation</w:t>
      </w:r>
    </w:p>
    <w:p w14:paraId="499BB99F" w14:textId="33AA8233" w:rsidR="005F1EFE" w:rsidRDefault="005F1EFE" w:rsidP="005F1EFE">
      <w:pPr>
        <w:pStyle w:val="Listenabsatz"/>
        <w:ind w:left="360"/>
        <w:jc w:val="both"/>
      </w:pPr>
      <w:r w:rsidRPr="00731FC5">
        <w:t>Das Unity</w:t>
      </w:r>
      <w:r>
        <w:fldChar w:fldCharType="begin"/>
      </w:r>
      <w:r>
        <w:instrText xml:space="preserve"> XE "</w:instrText>
      </w:r>
      <w:r w:rsidRPr="00D854CA">
        <w:instrText>Unity</w:instrText>
      </w:r>
      <w:r>
        <w:instrText xml:space="preserve">" </w:instrText>
      </w:r>
      <w:r>
        <w:fldChar w:fldCharType="end"/>
      </w:r>
      <w:r w:rsidRPr="00731FC5">
        <w:t xml:space="preserve"> Plugin wurde fertiggestellt und getestet. Kleinere Anpassungen und die Finalisierung erfolgen noch. Zusätzlich wurde</w:t>
      </w:r>
      <w:r w:rsidR="00F87047">
        <w:t>n</w:t>
      </w:r>
      <w:r w:rsidRPr="00731FC5">
        <w:t xml:space="preserve"> ein Handbuch </w:t>
      </w:r>
      <w:r w:rsidR="00F87047">
        <w:t>und eine</w:t>
      </w:r>
      <w:r w:rsidRPr="00731FC5">
        <w:t xml:space="preserve"> Anleitung erstellt, um die Ver</w:t>
      </w:r>
      <w:r>
        <w:t>wendung des Plugins zu vereinfa</w:t>
      </w:r>
      <w:r w:rsidRPr="00731FC5">
        <w:t>chen. Die Dokumentation ist an dieser Stelle ebenfalls möglichst weit fertiggestellt.</w:t>
      </w:r>
    </w:p>
    <w:p w14:paraId="762CEDC3" w14:textId="77777777" w:rsidR="005F1EFE" w:rsidRDefault="005F1EFE" w:rsidP="005F1EFE">
      <w:pPr>
        <w:pStyle w:val="Listenabsatz"/>
        <w:ind w:left="360"/>
        <w:jc w:val="both"/>
      </w:pPr>
    </w:p>
    <w:p w14:paraId="34AA4C59" w14:textId="77777777" w:rsidR="005F1EFE" w:rsidRPr="00731FC5" w:rsidRDefault="005F1EFE" w:rsidP="00340D5C">
      <w:pPr>
        <w:pStyle w:val="Listenabsatz"/>
        <w:numPr>
          <w:ilvl w:val="0"/>
          <w:numId w:val="26"/>
        </w:numPr>
        <w:ind w:left="360"/>
        <w:jc w:val="both"/>
      </w:pPr>
      <w:r>
        <w:rPr>
          <w:b/>
        </w:rPr>
        <w:t>Präsentation</w:t>
      </w:r>
    </w:p>
    <w:p w14:paraId="043FCB93" w14:textId="28ACC154" w:rsidR="005F1EFE" w:rsidRPr="00731FC5" w:rsidRDefault="005F1EFE" w:rsidP="005F1EFE">
      <w:pPr>
        <w:pStyle w:val="Listenabsatz"/>
        <w:ind w:left="360"/>
        <w:jc w:val="both"/>
      </w:pPr>
      <w:r w:rsidRPr="00731FC5">
        <w:t xml:space="preserve">Sämtliche Dokumente </w:t>
      </w:r>
      <w:r w:rsidR="00F87047">
        <w:t>und</w:t>
      </w:r>
      <w:r w:rsidRPr="00731FC5">
        <w:t xml:space="preserve"> Arbeiten sind abgeschlossen und e</w:t>
      </w:r>
      <w:r>
        <w:t>ine Präsentation wurde erstellt</w:t>
      </w:r>
      <w:r w:rsidR="00F87047">
        <w:t>.</w:t>
      </w:r>
    </w:p>
    <w:p w14:paraId="1E7186B1" w14:textId="77777777" w:rsidR="005F1EFE" w:rsidRDefault="005F1EFE" w:rsidP="005F1EFE">
      <w:pPr>
        <w:pStyle w:val="berschrift2"/>
        <w:jc w:val="both"/>
      </w:pPr>
      <w:bookmarkStart w:id="195" w:name="_Toc421874465"/>
      <w:bookmarkStart w:id="196" w:name="_Toc440917310"/>
      <w:r>
        <w:t>Qualitätssicherung</w:t>
      </w:r>
      <w:bookmarkEnd w:id="195"/>
      <w:bookmarkEnd w:id="196"/>
    </w:p>
    <w:p w14:paraId="0449084D" w14:textId="77777777" w:rsidR="005F1EFE" w:rsidRDefault="005F1EFE" w:rsidP="005F1EFE">
      <w:pPr>
        <w:jc w:val="both"/>
      </w:pPr>
      <w:r>
        <w:t>Als Qualitätssicherung soll regelmässig der aktuelle Ist-Zustand des Projektes mit dem Projektplan verglichen werden. Weiter finden alle zwei Wochen Projektmeetings mit dem Betreuer statt, bei denen Fortschritte und Probleme diskutiert werden können.</w:t>
      </w:r>
    </w:p>
    <w:p w14:paraId="2EA38C93" w14:textId="77777777" w:rsidR="00F87047" w:rsidRDefault="00F87047">
      <w:pPr>
        <w:spacing w:line="240" w:lineRule="auto"/>
        <w:rPr>
          <w:rFonts w:eastAsia="Times New Roman"/>
          <w:b/>
          <w:bCs/>
          <w:szCs w:val="26"/>
        </w:rPr>
      </w:pPr>
      <w:bookmarkStart w:id="197" w:name="_Toc421874466"/>
      <w:r>
        <w:br w:type="page"/>
      </w:r>
    </w:p>
    <w:p w14:paraId="00D016D7" w14:textId="06816F9D" w:rsidR="005F1EFE" w:rsidRDefault="005F1EFE" w:rsidP="005F1EFE">
      <w:pPr>
        <w:pStyle w:val="berschrift2"/>
        <w:jc w:val="both"/>
      </w:pPr>
      <w:bookmarkStart w:id="198" w:name="_Toc440917311"/>
      <w:r>
        <w:lastRenderedPageBreak/>
        <w:t>Risikoanalyse</w:t>
      </w:r>
      <w:bookmarkEnd w:id="197"/>
      <w:bookmarkEnd w:id="198"/>
    </w:p>
    <w:p w14:paraId="5512327D" w14:textId="0CD4382B" w:rsidR="005F1EFE" w:rsidRDefault="005F1EFE" w:rsidP="005F1EFE">
      <w:pPr>
        <w:jc w:val="both"/>
      </w:pPr>
      <w:r>
        <w:t>Sollten erkennbare Risiken auftreten, wird der Auftraggeber informiert und es werden vom Projektteam erarbeitete Lösungsansätze vorgeschlagen.</w:t>
      </w:r>
    </w:p>
    <w:p w14:paraId="2E67E5D8" w14:textId="74CD95D4" w:rsidR="005F1EFE" w:rsidRDefault="005F1EFE" w:rsidP="005F1EFE">
      <w:pPr>
        <w:jc w:val="both"/>
      </w:pPr>
      <w:r>
        <w:t>A: Auswirkungen</w:t>
      </w:r>
      <w:r w:rsidR="00DF0C54">
        <w:t xml:space="preserve"> </w:t>
      </w:r>
      <w:r>
        <w:t>W: Wahrscheinlichkeit</w:t>
      </w:r>
    </w:p>
    <w:p w14:paraId="62E966FC" w14:textId="77777777" w:rsidR="005F1EFE" w:rsidRDefault="005F1EFE" w:rsidP="005F1EFE">
      <w:pPr>
        <w:jc w:val="both"/>
      </w:pPr>
    </w:p>
    <w:tbl>
      <w:tblPr>
        <w:tblStyle w:val="TabelleBFH"/>
        <w:tblW w:w="9468" w:type="dxa"/>
        <w:tblInd w:w="95" w:type="dxa"/>
        <w:tblLook w:val="04A0" w:firstRow="1" w:lastRow="0" w:firstColumn="1" w:lastColumn="0" w:noHBand="0" w:noVBand="1"/>
      </w:tblPr>
      <w:tblGrid>
        <w:gridCol w:w="2173"/>
        <w:gridCol w:w="3038"/>
        <w:gridCol w:w="2491"/>
        <w:gridCol w:w="850"/>
        <w:gridCol w:w="916"/>
      </w:tblGrid>
      <w:tr w:rsidR="005F1EFE" w14:paraId="3CB63C2C" w14:textId="77777777" w:rsidTr="00F74229">
        <w:trPr>
          <w:cnfStyle w:val="100000000000" w:firstRow="1" w:lastRow="0" w:firstColumn="0" w:lastColumn="0" w:oddVBand="0" w:evenVBand="0" w:oddHBand="0" w:evenHBand="0" w:firstRowFirstColumn="0" w:firstRowLastColumn="0" w:lastRowFirstColumn="0" w:lastRowLastColumn="0"/>
        </w:trPr>
        <w:tc>
          <w:tcPr>
            <w:tcW w:w="2173" w:type="dxa"/>
            <w:shd w:val="clear" w:color="auto" w:fill="D0CECE" w:themeFill="background2" w:themeFillShade="E6"/>
          </w:tcPr>
          <w:p w14:paraId="2F20B162" w14:textId="77777777" w:rsidR="005F1EFE" w:rsidRPr="00653AF6" w:rsidRDefault="005F1EFE" w:rsidP="00F74229">
            <w:pPr>
              <w:jc w:val="both"/>
            </w:pPr>
            <w:r w:rsidRPr="00653AF6">
              <w:t>Risiko</w:t>
            </w:r>
          </w:p>
        </w:tc>
        <w:tc>
          <w:tcPr>
            <w:tcW w:w="3038" w:type="dxa"/>
            <w:shd w:val="clear" w:color="auto" w:fill="D0CECE" w:themeFill="background2" w:themeFillShade="E6"/>
          </w:tcPr>
          <w:p w14:paraId="1441BC4B" w14:textId="77777777" w:rsidR="005F1EFE" w:rsidRPr="00653AF6" w:rsidRDefault="005F1EFE" w:rsidP="00F74229">
            <w:pPr>
              <w:jc w:val="both"/>
            </w:pPr>
            <w:r w:rsidRPr="00653AF6">
              <w:t>Beschreibung</w:t>
            </w:r>
          </w:p>
        </w:tc>
        <w:tc>
          <w:tcPr>
            <w:tcW w:w="2491" w:type="dxa"/>
            <w:shd w:val="clear" w:color="auto" w:fill="D0CECE" w:themeFill="background2" w:themeFillShade="E6"/>
          </w:tcPr>
          <w:p w14:paraId="38E14BDC" w14:textId="77777777" w:rsidR="005F1EFE" w:rsidRPr="00653AF6" w:rsidRDefault="005F1EFE" w:rsidP="00F74229">
            <w:pPr>
              <w:jc w:val="both"/>
            </w:pPr>
            <w:r w:rsidRPr="00653AF6">
              <w:t>Massnahmen</w:t>
            </w:r>
          </w:p>
        </w:tc>
        <w:tc>
          <w:tcPr>
            <w:tcW w:w="850" w:type="dxa"/>
            <w:shd w:val="clear" w:color="auto" w:fill="D0CECE" w:themeFill="background2" w:themeFillShade="E6"/>
          </w:tcPr>
          <w:p w14:paraId="3627FCC2" w14:textId="77777777" w:rsidR="005F1EFE" w:rsidRPr="00653AF6" w:rsidRDefault="005F1EFE" w:rsidP="00F74229">
            <w:pPr>
              <w:jc w:val="both"/>
            </w:pPr>
            <w:r w:rsidRPr="00653AF6">
              <w:t>A</w:t>
            </w:r>
          </w:p>
        </w:tc>
        <w:tc>
          <w:tcPr>
            <w:tcW w:w="916" w:type="dxa"/>
            <w:shd w:val="clear" w:color="auto" w:fill="D0CECE" w:themeFill="background2" w:themeFillShade="E6"/>
          </w:tcPr>
          <w:p w14:paraId="37185D0B" w14:textId="77777777" w:rsidR="005F1EFE" w:rsidRPr="00653AF6" w:rsidRDefault="005F1EFE" w:rsidP="00F74229">
            <w:pPr>
              <w:jc w:val="both"/>
            </w:pPr>
            <w:r w:rsidRPr="00653AF6">
              <w:t>W</w:t>
            </w:r>
          </w:p>
        </w:tc>
      </w:tr>
      <w:tr w:rsidR="005F1EFE" w14:paraId="53492B0A" w14:textId="77777777" w:rsidTr="00F74229">
        <w:tc>
          <w:tcPr>
            <w:tcW w:w="2173" w:type="dxa"/>
          </w:tcPr>
          <w:p w14:paraId="362F4145" w14:textId="77777777" w:rsidR="005F1EFE" w:rsidRDefault="005F1EFE" w:rsidP="00F74229">
            <w:r>
              <w:t>Neue Infrastruktur nicht lauffähig</w:t>
            </w:r>
          </w:p>
        </w:tc>
        <w:tc>
          <w:tcPr>
            <w:tcW w:w="3038" w:type="dxa"/>
          </w:tcPr>
          <w:p w14:paraId="4DE7D360" w14:textId="77777777" w:rsidR="005F1EFE" w:rsidRDefault="005F1EFE" w:rsidP="00F74229">
            <w:r>
              <w:t>Der Unity</w:t>
            </w:r>
            <w:r>
              <w:fldChar w:fldCharType="begin"/>
            </w:r>
            <w:r>
              <w:instrText xml:space="preserve"> XE "</w:instrText>
            </w:r>
            <w:r w:rsidRPr="00D854CA">
              <w:instrText>Unity</w:instrText>
            </w:r>
            <w:r>
              <w:instrText xml:space="preserve">" </w:instrText>
            </w:r>
            <w:r>
              <w:fldChar w:fldCharType="end"/>
            </w:r>
            <w:r>
              <w:t xml:space="preserve"> Render</w:t>
            </w:r>
            <w:r>
              <w:fldChar w:fldCharType="begin"/>
            </w:r>
            <w:r>
              <w:instrText xml:space="preserve"> XE "</w:instrText>
            </w:r>
            <w:r w:rsidRPr="00AD586D">
              <w:instrText>Render</w:instrText>
            </w:r>
            <w:r>
              <w:instrText xml:space="preserve">" </w:instrText>
            </w:r>
            <w:r>
              <w:fldChar w:fldCharType="end"/>
            </w:r>
            <w:r>
              <w:t xml:space="preserve"> Server sowie der Trackingserver für WorldViz</w:t>
            </w:r>
            <w:r>
              <w:fldChar w:fldCharType="begin"/>
            </w:r>
            <w:r>
              <w:instrText xml:space="preserve"> XE "</w:instrText>
            </w:r>
            <w:r w:rsidRPr="00170D74">
              <w:instrText>WorldViz</w:instrText>
            </w:r>
            <w:r>
              <w:instrText xml:space="preserve">" </w:instrText>
            </w:r>
            <w:r>
              <w:fldChar w:fldCharType="end"/>
            </w:r>
            <w:r>
              <w:t xml:space="preserve"> wurden erneuert, jedoch noch nicht konfiguriert und getestet.</w:t>
            </w:r>
          </w:p>
        </w:tc>
        <w:tc>
          <w:tcPr>
            <w:tcW w:w="2491" w:type="dxa"/>
          </w:tcPr>
          <w:p w14:paraId="51A4E583" w14:textId="77777777" w:rsidR="005F1EFE" w:rsidRDefault="005F1EFE" w:rsidP="00F74229">
            <w:r>
              <w:t>Intensives Behandeln der WorldViz</w:t>
            </w:r>
            <w:r>
              <w:fldChar w:fldCharType="begin"/>
            </w:r>
            <w:r>
              <w:instrText xml:space="preserve"> XE "</w:instrText>
            </w:r>
            <w:r w:rsidRPr="00170D74">
              <w:instrText>WorldViz</w:instrText>
            </w:r>
            <w:r>
              <w:instrText xml:space="preserve">" </w:instrText>
            </w:r>
            <w:r>
              <w:fldChar w:fldCharType="end"/>
            </w:r>
            <w:r>
              <w:t xml:space="preserve"> Trackingsoftware zu Beginn der Bachelorarbeit um Probleme frühzeitig zu erkennen.</w:t>
            </w:r>
          </w:p>
        </w:tc>
        <w:tc>
          <w:tcPr>
            <w:tcW w:w="850" w:type="dxa"/>
          </w:tcPr>
          <w:p w14:paraId="3E05B20D" w14:textId="77777777" w:rsidR="005F1EFE" w:rsidRDefault="005F1EFE" w:rsidP="00F74229">
            <w:r>
              <w:t>Gross</w:t>
            </w:r>
          </w:p>
        </w:tc>
        <w:tc>
          <w:tcPr>
            <w:tcW w:w="916" w:type="dxa"/>
          </w:tcPr>
          <w:p w14:paraId="7B8C5FEE" w14:textId="77777777" w:rsidR="005F1EFE" w:rsidRDefault="005F1EFE" w:rsidP="00F74229">
            <w:r>
              <w:t>Mittel</w:t>
            </w:r>
          </w:p>
        </w:tc>
      </w:tr>
      <w:tr w:rsidR="005F1EFE" w14:paraId="208E5872" w14:textId="77777777" w:rsidTr="00F74229">
        <w:tc>
          <w:tcPr>
            <w:tcW w:w="2173" w:type="dxa"/>
          </w:tcPr>
          <w:p w14:paraId="390508F5" w14:textId="77777777" w:rsidR="005F1EFE" w:rsidRDefault="005F1EFE" w:rsidP="00F74229">
            <w:r>
              <w:t>Fehlerhafte Hardware im Bereich Trackingsystem</w:t>
            </w:r>
          </w:p>
        </w:tc>
        <w:tc>
          <w:tcPr>
            <w:tcW w:w="3038" w:type="dxa"/>
          </w:tcPr>
          <w:p w14:paraId="11356F2E" w14:textId="77777777" w:rsidR="005F1EFE" w:rsidRDefault="005F1EFE" w:rsidP="00F74229">
            <w:r>
              <w:t>Defekte oder störende Kameras / Devices können die Trackingpositionen beeinflussen oder verunmöglichen.</w:t>
            </w:r>
          </w:p>
        </w:tc>
        <w:tc>
          <w:tcPr>
            <w:tcW w:w="2491" w:type="dxa"/>
          </w:tcPr>
          <w:p w14:paraId="49F6F8D3" w14:textId="77777777" w:rsidR="005F1EFE" w:rsidRDefault="005F1EFE" w:rsidP="00F74229">
            <w:r>
              <w:t>Neukalibrierung der Kameras und das Erkennen von defekten Geräten, eventuelles Austauschen der Komponenten.</w:t>
            </w:r>
          </w:p>
        </w:tc>
        <w:tc>
          <w:tcPr>
            <w:tcW w:w="850" w:type="dxa"/>
          </w:tcPr>
          <w:p w14:paraId="22B48A93" w14:textId="77777777" w:rsidR="005F1EFE" w:rsidRDefault="005F1EFE" w:rsidP="00F74229">
            <w:r>
              <w:t>Gross</w:t>
            </w:r>
          </w:p>
        </w:tc>
        <w:tc>
          <w:tcPr>
            <w:tcW w:w="916" w:type="dxa"/>
          </w:tcPr>
          <w:p w14:paraId="0334EDAB" w14:textId="77777777" w:rsidR="005F1EFE" w:rsidRDefault="005F1EFE" w:rsidP="00F74229">
            <w:r>
              <w:t>Mittel</w:t>
            </w:r>
          </w:p>
        </w:tc>
      </w:tr>
      <w:tr w:rsidR="005F1EFE" w14:paraId="078C2FCC" w14:textId="77777777" w:rsidTr="00F74229">
        <w:tc>
          <w:tcPr>
            <w:tcW w:w="2173" w:type="dxa"/>
          </w:tcPr>
          <w:p w14:paraId="0FE3BE0C" w14:textId="77777777" w:rsidR="005F1EFE" w:rsidRDefault="005F1EFE" w:rsidP="00F74229">
            <w:r>
              <w:t>Softwareprobleme</w:t>
            </w:r>
          </w:p>
        </w:tc>
        <w:tc>
          <w:tcPr>
            <w:tcW w:w="3038" w:type="dxa"/>
          </w:tcPr>
          <w:p w14:paraId="2EFE986B" w14:textId="77777777" w:rsidR="005F1EFE" w:rsidRDefault="005F1EFE" w:rsidP="00F74229">
            <w:r>
              <w:t>Die vorgesehenen Softwaren (</w:t>
            </w:r>
            <w:r>
              <w:fldChar w:fldCharType="begin"/>
            </w:r>
            <w:r>
              <w:instrText xml:space="preserve"> XE "</w:instrText>
            </w:r>
            <w:r w:rsidRPr="002F19AB">
              <w:instrText>MiddleVR</w:instrText>
            </w:r>
            <w:r>
              <w:instrText xml:space="preserve">" </w:instrText>
            </w:r>
            <w:r>
              <w:fldChar w:fldCharType="end"/>
            </w:r>
            <w:r>
              <w:t>Mosaic</w:t>
            </w:r>
            <w:r>
              <w:fldChar w:fldCharType="begin"/>
            </w:r>
            <w:r>
              <w:instrText xml:space="preserve"> XE "</w:instrText>
            </w:r>
            <w:r w:rsidRPr="00C94868">
              <w:rPr>
                <w:b/>
                <w:u w:val="single"/>
              </w:rPr>
              <w:instrText>Mosaic</w:instrText>
            </w:r>
            <w:r>
              <w:instrText xml:space="preserve">" </w:instrText>
            </w:r>
            <w:r>
              <w:fldChar w:fldCharType="end"/>
            </w:r>
            <w:r>
              <w:t>) könnten u.U. Probleme bereiten oder nicht alle gewünschten Features unterstützen.</w:t>
            </w:r>
          </w:p>
        </w:tc>
        <w:tc>
          <w:tcPr>
            <w:tcW w:w="2491" w:type="dxa"/>
          </w:tcPr>
          <w:p w14:paraId="782A1457" w14:textId="77777777" w:rsidR="005F1EFE" w:rsidRDefault="005F1EFE" w:rsidP="00F74229">
            <w:r>
              <w:t>Frühes Testen mit Prototypen, Spezialfälle eruieren, Alternativen suchen.</w:t>
            </w:r>
          </w:p>
        </w:tc>
        <w:tc>
          <w:tcPr>
            <w:tcW w:w="850" w:type="dxa"/>
          </w:tcPr>
          <w:p w14:paraId="015B34C9" w14:textId="77777777" w:rsidR="005F1EFE" w:rsidRDefault="005F1EFE" w:rsidP="00F74229">
            <w:r>
              <w:t>Mittel</w:t>
            </w:r>
          </w:p>
        </w:tc>
        <w:tc>
          <w:tcPr>
            <w:tcW w:w="916" w:type="dxa"/>
          </w:tcPr>
          <w:p w14:paraId="2304BB25" w14:textId="77777777" w:rsidR="005F1EFE" w:rsidRDefault="005F1EFE" w:rsidP="00F74229">
            <w:pPr>
              <w:keepNext/>
            </w:pPr>
            <w:r>
              <w:t>Mittel</w:t>
            </w:r>
          </w:p>
        </w:tc>
      </w:tr>
      <w:tr w:rsidR="005F1EFE" w14:paraId="12648B25" w14:textId="77777777" w:rsidTr="00F74229">
        <w:tc>
          <w:tcPr>
            <w:tcW w:w="2173" w:type="dxa"/>
          </w:tcPr>
          <w:p w14:paraId="28124A50" w14:textId="77777777" w:rsidR="005F1EFE" w:rsidRDefault="005F1EFE" w:rsidP="00F74229">
            <w:r>
              <w:t>Performance</w:t>
            </w:r>
          </w:p>
        </w:tc>
        <w:tc>
          <w:tcPr>
            <w:tcW w:w="3038" w:type="dxa"/>
          </w:tcPr>
          <w:p w14:paraId="60B9ACCD" w14:textId="77777777" w:rsidR="005F1EFE" w:rsidRDefault="005F1EFE" w:rsidP="00F74229">
            <w:r>
              <w:t>Die Leistung der Hardware ist nicht ausreichend oder das Plugin ist zu ressourcenintensiv.</w:t>
            </w:r>
          </w:p>
        </w:tc>
        <w:tc>
          <w:tcPr>
            <w:tcW w:w="2491" w:type="dxa"/>
          </w:tcPr>
          <w:p w14:paraId="4E270C7A" w14:textId="77777777" w:rsidR="005F1EFE" w:rsidRDefault="005F1EFE" w:rsidP="00F74229">
            <w:r>
              <w:t>Regelmässige Tests und Optimierungen des Plugins mittels Profiler.</w:t>
            </w:r>
          </w:p>
        </w:tc>
        <w:tc>
          <w:tcPr>
            <w:tcW w:w="850" w:type="dxa"/>
          </w:tcPr>
          <w:p w14:paraId="4B1677F1" w14:textId="77777777" w:rsidR="005F1EFE" w:rsidRDefault="005F1EFE" w:rsidP="00F74229">
            <w:r>
              <w:t>Mittel</w:t>
            </w:r>
          </w:p>
        </w:tc>
        <w:tc>
          <w:tcPr>
            <w:tcW w:w="916" w:type="dxa"/>
          </w:tcPr>
          <w:p w14:paraId="3804274D" w14:textId="77777777" w:rsidR="005F1EFE" w:rsidRDefault="005F1EFE" w:rsidP="00F74229">
            <w:pPr>
              <w:keepNext/>
            </w:pPr>
            <w:r>
              <w:t>Klein</w:t>
            </w:r>
          </w:p>
        </w:tc>
      </w:tr>
      <w:tr w:rsidR="005F1EFE" w14:paraId="04501926" w14:textId="77777777" w:rsidTr="00F74229">
        <w:tc>
          <w:tcPr>
            <w:tcW w:w="2173" w:type="dxa"/>
          </w:tcPr>
          <w:p w14:paraId="363AB992" w14:textId="77777777" w:rsidR="005F1EFE" w:rsidRDefault="005F1EFE" w:rsidP="00F74229">
            <w:r>
              <w:t>VRPN</w:t>
            </w:r>
          </w:p>
        </w:tc>
        <w:tc>
          <w:tcPr>
            <w:tcW w:w="3038" w:type="dxa"/>
          </w:tcPr>
          <w:p w14:paraId="05EDF98C" w14:textId="77777777" w:rsidR="005F1EFE" w:rsidRDefault="005F1EFE" w:rsidP="00F74229">
            <w:r>
              <w:t>Die Daten können in Unity</w:t>
            </w:r>
            <w:r>
              <w:fldChar w:fldCharType="begin"/>
            </w:r>
            <w:r>
              <w:instrText xml:space="preserve"> XE "</w:instrText>
            </w:r>
            <w:r w:rsidRPr="00CC1C80">
              <w:instrText>Unity</w:instrText>
            </w:r>
            <w:r>
              <w:instrText xml:space="preserve">" </w:instrText>
            </w:r>
            <w:r>
              <w:fldChar w:fldCharType="end"/>
            </w:r>
            <w:r>
              <w:t xml:space="preserve"> nicht ausgelesen oder interpretiert werden.</w:t>
            </w:r>
          </w:p>
          <w:p w14:paraId="158B2BBB" w14:textId="77777777" w:rsidR="005F1EFE" w:rsidRDefault="005F1EFE" w:rsidP="00F74229">
            <w:r>
              <w:t>Die Netzwerkkapazität ist nicht ausreichend.</w:t>
            </w:r>
          </w:p>
        </w:tc>
        <w:tc>
          <w:tcPr>
            <w:tcW w:w="2491" w:type="dxa"/>
          </w:tcPr>
          <w:p w14:paraId="17195D6F" w14:textId="77777777" w:rsidR="005F1EFE" w:rsidRDefault="005F1EFE" w:rsidP="00F74229">
            <w:r>
              <w:t>In einer frühen Phase das Auslesen und Interpretieren sicherstellen, ev. auf externe Libraries zugreifen oder Beispiele zu Hilfe nehmen.</w:t>
            </w:r>
          </w:p>
          <w:p w14:paraId="43221D27" w14:textId="77777777" w:rsidR="005F1EFE" w:rsidRDefault="005F1EFE" w:rsidP="00F74229">
            <w:r>
              <w:t>Frequenz der ausgelieferten Daten reduzieren.</w:t>
            </w:r>
          </w:p>
        </w:tc>
        <w:tc>
          <w:tcPr>
            <w:tcW w:w="850" w:type="dxa"/>
          </w:tcPr>
          <w:p w14:paraId="0EC532FE" w14:textId="77777777" w:rsidR="005F1EFE" w:rsidRDefault="005F1EFE" w:rsidP="00F74229">
            <w:r>
              <w:t>Mittel</w:t>
            </w:r>
          </w:p>
        </w:tc>
        <w:tc>
          <w:tcPr>
            <w:tcW w:w="916" w:type="dxa"/>
          </w:tcPr>
          <w:p w14:paraId="3E41FB3D" w14:textId="77777777" w:rsidR="005F1EFE" w:rsidRDefault="005F1EFE" w:rsidP="00F74229">
            <w:pPr>
              <w:keepNext/>
            </w:pPr>
            <w:r>
              <w:t>Mittel</w:t>
            </w:r>
          </w:p>
        </w:tc>
      </w:tr>
    </w:tbl>
    <w:p w14:paraId="0FE16CF2" w14:textId="5FE8F0C9" w:rsidR="005F1EFE" w:rsidRDefault="005F1EFE" w:rsidP="005F1EFE">
      <w:pPr>
        <w:pStyle w:val="Beschriftung"/>
        <w:jc w:val="center"/>
      </w:pPr>
      <w:bookmarkStart w:id="199" w:name="_Toc440896366"/>
      <w:r>
        <w:t xml:space="preserve">Tabelle </w:t>
      </w:r>
      <w:r w:rsidR="00F00876">
        <w:fldChar w:fldCharType="begin"/>
      </w:r>
      <w:r w:rsidR="00F00876">
        <w:instrText xml:space="preserve"> SEQ Tabelle \* ARABIC </w:instrText>
      </w:r>
      <w:r w:rsidR="00F00876">
        <w:fldChar w:fldCharType="separate"/>
      </w:r>
      <w:r w:rsidR="00A768CF">
        <w:rPr>
          <w:noProof/>
        </w:rPr>
        <w:t>15</w:t>
      </w:r>
      <w:r w:rsidR="00F00876">
        <w:rPr>
          <w:noProof/>
        </w:rPr>
        <w:fldChar w:fldCharType="end"/>
      </w:r>
      <w:r>
        <w:t>: Risikoanalyse</w:t>
      </w:r>
      <w:bookmarkEnd w:id="199"/>
    </w:p>
    <w:p w14:paraId="0D95E540" w14:textId="77777777" w:rsidR="00D95B53" w:rsidRDefault="00D95B53">
      <w:pPr>
        <w:spacing w:line="240" w:lineRule="auto"/>
        <w:rPr>
          <w:rFonts w:eastAsia="Times New Roman"/>
          <w:bCs/>
          <w:sz w:val="28"/>
          <w:szCs w:val="28"/>
        </w:rPr>
      </w:pPr>
      <w:r>
        <w:br w:type="page"/>
      </w:r>
    </w:p>
    <w:p w14:paraId="3B7ED83C" w14:textId="54424675" w:rsidR="00E60DDB" w:rsidRDefault="00E60DDB" w:rsidP="008D0BD6">
      <w:pPr>
        <w:pStyle w:val="berschrift1"/>
      </w:pPr>
      <w:bookmarkStart w:id="200" w:name="_Toc440917312"/>
      <w:r>
        <w:lastRenderedPageBreak/>
        <w:t>Fazit</w:t>
      </w:r>
      <w:bookmarkEnd w:id="200"/>
    </w:p>
    <w:p w14:paraId="05CE2ED2" w14:textId="54FA1C40" w:rsidR="004045E0" w:rsidRDefault="005306BF" w:rsidP="00B472EF">
      <w:pPr>
        <w:jc w:val="both"/>
      </w:pPr>
      <w:r>
        <w:t xml:space="preserve">Hervorzuheben ist die </w:t>
      </w:r>
      <w:r w:rsidR="00B472EF">
        <w:t>dankbare Unity Plattform. Durch unser Vorwissen, dem Besuch der Module „</w:t>
      </w:r>
      <w:r w:rsidR="00B472EF" w:rsidRPr="00B472EF">
        <w:t>BTI7527a Game Development</w:t>
      </w:r>
      <w:r w:rsidR="00B472EF">
        <w:t>“ und „</w:t>
      </w:r>
      <w:r w:rsidR="00B472EF" w:rsidRPr="00B472EF">
        <w:t>BTI7534p Advanced Game Development</w:t>
      </w:r>
      <w:r w:rsidR="00B472EF">
        <w:t>“ sowie guten Kenntnissen in C# konnte rasch und ohne grosse Einarbeitung entwickelt werden. Viele komplexe Berechnungen, beispielsweise die Ermittlung des Schnittpunktes auf einer Ebene, sind bereits in Unity integriert und können dank einem umfassenden API ausgelagert werden und erfordern keine eigene, mathematische Implementierung.</w:t>
      </w:r>
    </w:p>
    <w:p w14:paraId="0E6835A8" w14:textId="77777777" w:rsidR="00B472EF" w:rsidRDefault="00B472EF" w:rsidP="00B472EF">
      <w:pPr>
        <w:jc w:val="both"/>
      </w:pPr>
    </w:p>
    <w:p w14:paraId="6165C647" w14:textId="4E074A61" w:rsidR="00B472EF" w:rsidRDefault="00B472EF" w:rsidP="00B472EF">
      <w:pPr>
        <w:jc w:val="both"/>
      </w:pPr>
      <w:r>
        <w:t xml:space="preserve">Leider sorgte das Trackingsystem von WorldViz regelmässig für unangenehme Überraschungen. Die Bestimmung der Position und Rotation ist häufig unzuverlässig und ein Device war eine Zeit lang sogar defekt und wurde dank der guten Zusammenarbeit mit dem CPVR-Lab rasch repariert. Trotzdem beeinträchtigt </w:t>
      </w:r>
      <w:r w:rsidR="00D33CDE">
        <w:t>die Ungenauigkeit</w:t>
      </w:r>
      <w:r w:rsidR="00AC36E3">
        <w:t xml:space="preserve"> dieses Systems</w:t>
      </w:r>
      <w:r w:rsidR="00D33CDE">
        <w:t xml:space="preserve"> die verknüpften Applikationen.</w:t>
      </w:r>
    </w:p>
    <w:p w14:paraId="408344C4" w14:textId="77777777" w:rsidR="00D33CDE" w:rsidRDefault="00D33CDE" w:rsidP="00B472EF">
      <w:pPr>
        <w:jc w:val="both"/>
      </w:pPr>
    </w:p>
    <w:p w14:paraId="08C6A031" w14:textId="23F4620F" w:rsidR="00D33CDE" w:rsidRDefault="00D33CDE" w:rsidP="00B472EF">
      <w:pPr>
        <w:jc w:val="both"/>
      </w:pPr>
      <w:r>
        <w:t>Die vorgängig detaillierte Planung konnte uns vor Engpässen bewahren und dank dem bereits zu Beginn grossen Einsatz eine Zuspitzung der Arbeitsleistung am Ende des Semesters verhindern. Der grosse Vorteil einer Partnerarbeit ist die stetige Kommunikation. Dies fördert die Kreativität bei der Lösungserarbeitung eines Problems und verhindert den Gang in eine gedankliche Sackgasse.</w:t>
      </w:r>
    </w:p>
    <w:p w14:paraId="7162A978" w14:textId="77777777" w:rsidR="00D33CDE" w:rsidRDefault="00D33CDE" w:rsidP="00B472EF">
      <w:pPr>
        <w:jc w:val="both"/>
      </w:pPr>
    </w:p>
    <w:p w14:paraId="2F895240" w14:textId="67FD5F17" w:rsidR="00E60D6C" w:rsidRDefault="00B71079" w:rsidP="00B472EF">
      <w:pPr>
        <w:jc w:val="both"/>
      </w:pPr>
      <w:r>
        <w:t>Sehr Motivierend ist die Tatsache, dass wir grosses Potenzial in der zukünftigen Verwendung des Plugins sehen und den CAVE der BFH beleben wird.</w:t>
      </w:r>
      <w:r w:rsidR="00E60D6C">
        <w:t xml:space="preserve"> Die beiden Unity Module sorgen in Zukunft für eine grosse Bandbreite an geeigneten Unity Applikationen, die im CAVE Verwendung finden könnten.</w:t>
      </w:r>
    </w:p>
    <w:p w14:paraId="255C40F1" w14:textId="77777777" w:rsidR="00E60D6C" w:rsidRDefault="00E60D6C" w:rsidP="00B472EF">
      <w:pPr>
        <w:jc w:val="both"/>
      </w:pPr>
    </w:p>
    <w:p w14:paraId="710C607E" w14:textId="36BAB165" w:rsidR="00D33CDE" w:rsidRDefault="00E60D6C" w:rsidP="00B472EF">
      <w:pPr>
        <w:jc w:val="both"/>
      </w:pPr>
      <w:r>
        <w:t xml:space="preserve">Ein grosser Lerneffekt wurde in der Verwendung von Unity erzielt. </w:t>
      </w:r>
      <w:r w:rsidR="00A5228F">
        <w:t>Durch die intensive Nutzung vieler Komponenten verfestigte sich der Umgang mit der Spielentwicklungsplattform erneut. Weiter war die Anwendung des Trackingsystems, also die Interaktion mit</w:t>
      </w:r>
      <w:r w:rsidR="00885147">
        <w:t xml:space="preserve"> Soft- und</w:t>
      </w:r>
      <w:r w:rsidR="00A5228F">
        <w:t xml:space="preserve"> Hardware, eine gute Erfahrung und zeigte dessen Schwierigkeiten auf, die es zu meistern galt.</w:t>
      </w:r>
    </w:p>
    <w:p w14:paraId="64D633FC" w14:textId="77777777" w:rsidR="00A5228F" w:rsidRDefault="00A5228F" w:rsidP="00B472EF">
      <w:pPr>
        <w:jc w:val="both"/>
      </w:pPr>
    </w:p>
    <w:p w14:paraId="5E090B78" w14:textId="2C664FE0" w:rsidR="00A5228F" w:rsidRDefault="00913D62" w:rsidP="00B472EF">
      <w:pPr>
        <w:jc w:val="both"/>
      </w:pPr>
      <w:r>
        <w:t xml:space="preserve">Basierend auf dem umgesetzten Plugin sind weitere Arbeiten denkbar. Dazu gehört die Umsetzung des Warpings, also eine Behebung der Bildverzerrung durch die Projektoren. </w:t>
      </w:r>
      <w:r w:rsidR="00FE5862">
        <w:t>Möglich</w:t>
      </w:r>
      <w:r>
        <w:t xml:space="preserve"> ist auch eine Erweiterung </w:t>
      </w:r>
      <w:r w:rsidR="00331C48">
        <w:t xml:space="preserve">der unterstützten Input-Devices, beispielsweise </w:t>
      </w:r>
      <w:r w:rsidR="00FE5862">
        <w:t>des</w:t>
      </w:r>
      <w:r w:rsidR="00331C48">
        <w:t xml:space="preserve"> bereits vorhandene</w:t>
      </w:r>
      <w:r w:rsidR="00FE5862">
        <w:t>n</w:t>
      </w:r>
      <w:r w:rsidR="00331C48">
        <w:t xml:space="preserve"> Tracking</w:t>
      </w:r>
      <w:r w:rsidR="00FE5862">
        <w:t>b</w:t>
      </w:r>
      <w:r w:rsidR="00331C48">
        <w:t>all</w:t>
      </w:r>
      <w:r w:rsidR="00FE5862">
        <w:t>s</w:t>
      </w:r>
      <w:r w:rsidR="00331C48">
        <w:t xml:space="preserve">. </w:t>
      </w:r>
      <w:r>
        <w:t>Damit das Plugin auch weiterhin problemfrei funktioniert, müssen möglicherweise bei neuen Unity-Versionen Adaptionen gemacht werden.</w:t>
      </w:r>
    </w:p>
    <w:p w14:paraId="22F62B55" w14:textId="77777777" w:rsidR="0004384A" w:rsidRDefault="0004384A" w:rsidP="00B472EF">
      <w:pPr>
        <w:jc w:val="both"/>
      </w:pPr>
    </w:p>
    <w:p w14:paraId="58E91E6A" w14:textId="50F0A527" w:rsidR="0004384A" w:rsidRDefault="0004384A" w:rsidP="00B472EF">
      <w:pPr>
        <w:jc w:val="both"/>
      </w:pPr>
      <w:r>
        <w:t>Im Allgemeinen wurde das Produkt zielstrebig umgesetzt und bietet einen Mehrwert für den CAVE der BFH.</w:t>
      </w:r>
    </w:p>
    <w:p w14:paraId="330B3D87" w14:textId="77777777" w:rsidR="00E60DDB" w:rsidRDefault="00E60DDB">
      <w:pPr>
        <w:spacing w:line="240" w:lineRule="auto"/>
        <w:rPr>
          <w:rFonts w:eastAsia="Times New Roman"/>
          <w:bCs/>
          <w:sz w:val="28"/>
          <w:szCs w:val="28"/>
        </w:rPr>
      </w:pPr>
      <w:r>
        <w:br w:type="page"/>
      </w:r>
    </w:p>
    <w:p w14:paraId="38A305D1" w14:textId="0C3A48E5" w:rsidR="00511D21" w:rsidRPr="00951C7B" w:rsidRDefault="00511D21" w:rsidP="008D0BD6">
      <w:pPr>
        <w:pStyle w:val="berschrift1"/>
      </w:pPr>
      <w:bookmarkStart w:id="201" w:name="_Toc440917313"/>
      <w:r w:rsidRPr="00951C7B">
        <w:lastRenderedPageBreak/>
        <w:t>Abbildungsverzeichnis</w:t>
      </w:r>
      <w:bookmarkEnd w:id="181"/>
      <w:bookmarkEnd w:id="201"/>
    </w:p>
    <w:p w14:paraId="711A2133" w14:textId="77777777" w:rsidR="000F2CDF" w:rsidRDefault="009C1039">
      <w:pPr>
        <w:pStyle w:val="Abbildungsverzeichnis"/>
        <w:tabs>
          <w:tab w:val="right" w:pos="9457"/>
        </w:tabs>
        <w:rPr>
          <w:rFonts w:asciiTheme="minorHAnsi" w:eastAsiaTheme="minorEastAsia" w:hAnsiTheme="minorHAnsi" w:cstheme="minorBidi"/>
          <w:noProof/>
          <w:sz w:val="22"/>
          <w:szCs w:val="22"/>
          <w:lang w:eastAsia="de-CH"/>
        </w:rPr>
      </w:pPr>
      <w:r w:rsidRPr="00951C7B">
        <w:fldChar w:fldCharType="begin"/>
      </w:r>
      <w:r w:rsidRPr="00951C7B">
        <w:instrText xml:space="preserve"> TOC \h \z \c "Abbildung" </w:instrText>
      </w:r>
      <w:r w:rsidRPr="00951C7B">
        <w:fldChar w:fldCharType="separate"/>
      </w:r>
      <w:hyperlink w:anchor="_Toc440896281" w:history="1">
        <w:r w:rsidR="000F2CDF" w:rsidRPr="00BD3BBC">
          <w:rPr>
            <w:rStyle w:val="Hyperlink"/>
            <w:noProof/>
          </w:rPr>
          <w:t>Abbildung 1: Vergleich Varianten Projekt 2</w:t>
        </w:r>
        <w:r w:rsidR="000F2CDF">
          <w:rPr>
            <w:noProof/>
            <w:webHidden/>
          </w:rPr>
          <w:tab/>
        </w:r>
        <w:r w:rsidR="000F2CDF">
          <w:rPr>
            <w:noProof/>
            <w:webHidden/>
          </w:rPr>
          <w:fldChar w:fldCharType="begin"/>
        </w:r>
        <w:r w:rsidR="000F2CDF">
          <w:rPr>
            <w:noProof/>
            <w:webHidden/>
          </w:rPr>
          <w:instrText xml:space="preserve"> PAGEREF _Toc440896281 \h </w:instrText>
        </w:r>
        <w:r w:rsidR="000F2CDF">
          <w:rPr>
            <w:noProof/>
            <w:webHidden/>
          </w:rPr>
        </w:r>
        <w:r w:rsidR="000F2CDF">
          <w:rPr>
            <w:noProof/>
            <w:webHidden/>
          </w:rPr>
          <w:fldChar w:fldCharType="separate"/>
        </w:r>
        <w:r w:rsidR="00F87047">
          <w:rPr>
            <w:noProof/>
            <w:webHidden/>
          </w:rPr>
          <w:t>5</w:t>
        </w:r>
        <w:r w:rsidR="000F2CDF">
          <w:rPr>
            <w:noProof/>
            <w:webHidden/>
          </w:rPr>
          <w:fldChar w:fldCharType="end"/>
        </w:r>
      </w:hyperlink>
    </w:p>
    <w:p w14:paraId="12788363" w14:textId="77777777" w:rsidR="000F2CDF" w:rsidRDefault="00F00876">
      <w:pPr>
        <w:pStyle w:val="Abbildungsverzeichnis"/>
        <w:tabs>
          <w:tab w:val="right" w:pos="9457"/>
        </w:tabs>
        <w:rPr>
          <w:rFonts w:asciiTheme="minorHAnsi" w:eastAsiaTheme="minorEastAsia" w:hAnsiTheme="minorHAnsi" w:cstheme="minorBidi"/>
          <w:noProof/>
          <w:sz w:val="22"/>
          <w:szCs w:val="22"/>
          <w:lang w:eastAsia="de-CH"/>
        </w:rPr>
      </w:pPr>
      <w:hyperlink w:anchor="_Toc440896282" w:history="1">
        <w:r w:rsidR="000F2CDF" w:rsidRPr="00BD3BBC">
          <w:rPr>
            <w:rStyle w:val="Hyperlink"/>
            <w:noProof/>
          </w:rPr>
          <w:t>Abbildung 2: Prototyp 1 Projekt 2</w:t>
        </w:r>
        <w:r w:rsidR="000F2CDF">
          <w:rPr>
            <w:noProof/>
            <w:webHidden/>
          </w:rPr>
          <w:tab/>
        </w:r>
        <w:r w:rsidR="000F2CDF">
          <w:rPr>
            <w:noProof/>
            <w:webHidden/>
          </w:rPr>
          <w:fldChar w:fldCharType="begin"/>
        </w:r>
        <w:r w:rsidR="000F2CDF">
          <w:rPr>
            <w:noProof/>
            <w:webHidden/>
          </w:rPr>
          <w:instrText xml:space="preserve"> PAGEREF _Toc440896282 \h </w:instrText>
        </w:r>
        <w:r w:rsidR="000F2CDF">
          <w:rPr>
            <w:noProof/>
            <w:webHidden/>
          </w:rPr>
        </w:r>
        <w:r w:rsidR="000F2CDF">
          <w:rPr>
            <w:noProof/>
            <w:webHidden/>
          </w:rPr>
          <w:fldChar w:fldCharType="separate"/>
        </w:r>
        <w:r w:rsidR="00F87047">
          <w:rPr>
            <w:noProof/>
            <w:webHidden/>
          </w:rPr>
          <w:t>7</w:t>
        </w:r>
        <w:r w:rsidR="000F2CDF">
          <w:rPr>
            <w:noProof/>
            <w:webHidden/>
          </w:rPr>
          <w:fldChar w:fldCharType="end"/>
        </w:r>
      </w:hyperlink>
    </w:p>
    <w:p w14:paraId="34552922" w14:textId="77777777" w:rsidR="000F2CDF" w:rsidRDefault="00F00876">
      <w:pPr>
        <w:pStyle w:val="Abbildungsverzeichnis"/>
        <w:tabs>
          <w:tab w:val="right" w:pos="9457"/>
        </w:tabs>
        <w:rPr>
          <w:rFonts w:asciiTheme="minorHAnsi" w:eastAsiaTheme="minorEastAsia" w:hAnsiTheme="minorHAnsi" w:cstheme="minorBidi"/>
          <w:noProof/>
          <w:sz w:val="22"/>
          <w:szCs w:val="22"/>
          <w:lang w:eastAsia="de-CH"/>
        </w:rPr>
      </w:pPr>
      <w:hyperlink w:anchor="_Toc440896283" w:history="1">
        <w:r w:rsidR="000F2CDF" w:rsidRPr="00BD3BBC">
          <w:rPr>
            <w:rStyle w:val="Hyperlink"/>
            <w:noProof/>
          </w:rPr>
          <w:t>Abbildung 3: Prototyp 2 Projekt 2</w:t>
        </w:r>
        <w:r w:rsidR="000F2CDF">
          <w:rPr>
            <w:noProof/>
            <w:webHidden/>
          </w:rPr>
          <w:tab/>
        </w:r>
        <w:r w:rsidR="000F2CDF">
          <w:rPr>
            <w:noProof/>
            <w:webHidden/>
          </w:rPr>
          <w:fldChar w:fldCharType="begin"/>
        </w:r>
        <w:r w:rsidR="000F2CDF">
          <w:rPr>
            <w:noProof/>
            <w:webHidden/>
          </w:rPr>
          <w:instrText xml:space="preserve"> PAGEREF _Toc440896283 \h </w:instrText>
        </w:r>
        <w:r w:rsidR="000F2CDF">
          <w:rPr>
            <w:noProof/>
            <w:webHidden/>
          </w:rPr>
        </w:r>
        <w:r w:rsidR="000F2CDF">
          <w:rPr>
            <w:noProof/>
            <w:webHidden/>
          </w:rPr>
          <w:fldChar w:fldCharType="separate"/>
        </w:r>
        <w:r w:rsidR="00F87047">
          <w:rPr>
            <w:noProof/>
            <w:webHidden/>
          </w:rPr>
          <w:t>7</w:t>
        </w:r>
        <w:r w:rsidR="000F2CDF">
          <w:rPr>
            <w:noProof/>
            <w:webHidden/>
          </w:rPr>
          <w:fldChar w:fldCharType="end"/>
        </w:r>
      </w:hyperlink>
    </w:p>
    <w:p w14:paraId="4217D1B9" w14:textId="77777777" w:rsidR="000F2CDF" w:rsidRDefault="00F00876">
      <w:pPr>
        <w:pStyle w:val="Abbildungsverzeichnis"/>
        <w:tabs>
          <w:tab w:val="right" w:pos="9457"/>
        </w:tabs>
        <w:rPr>
          <w:rFonts w:asciiTheme="minorHAnsi" w:eastAsiaTheme="minorEastAsia" w:hAnsiTheme="minorHAnsi" w:cstheme="minorBidi"/>
          <w:noProof/>
          <w:sz w:val="22"/>
          <w:szCs w:val="22"/>
          <w:lang w:eastAsia="de-CH"/>
        </w:rPr>
      </w:pPr>
      <w:hyperlink w:anchor="_Toc440896284" w:history="1">
        <w:r w:rsidR="000F2CDF" w:rsidRPr="00BD3BBC">
          <w:rPr>
            <w:rStyle w:val="Hyperlink"/>
            <w:noProof/>
          </w:rPr>
          <w:t>Abbildung 4: CAVE BFH</w:t>
        </w:r>
        <w:r w:rsidR="000F2CDF">
          <w:rPr>
            <w:noProof/>
            <w:webHidden/>
          </w:rPr>
          <w:tab/>
        </w:r>
        <w:r w:rsidR="000F2CDF">
          <w:rPr>
            <w:noProof/>
            <w:webHidden/>
          </w:rPr>
          <w:fldChar w:fldCharType="begin"/>
        </w:r>
        <w:r w:rsidR="000F2CDF">
          <w:rPr>
            <w:noProof/>
            <w:webHidden/>
          </w:rPr>
          <w:instrText xml:space="preserve"> PAGEREF _Toc440896284 \h </w:instrText>
        </w:r>
        <w:r w:rsidR="000F2CDF">
          <w:rPr>
            <w:noProof/>
            <w:webHidden/>
          </w:rPr>
        </w:r>
        <w:r w:rsidR="000F2CDF">
          <w:rPr>
            <w:noProof/>
            <w:webHidden/>
          </w:rPr>
          <w:fldChar w:fldCharType="separate"/>
        </w:r>
        <w:r w:rsidR="00F87047">
          <w:rPr>
            <w:noProof/>
            <w:webHidden/>
          </w:rPr>
          <w:t>8</w:t>
        </w:r>
        <w:r w:rsidR="000F2CDF">
          <w:rPr>
            <w:noProof/>
            <w:webHidden/>
          </w:rPr>
          <w:fldChar w:fldCharType="end"/>
        </w:r>
      </w:hyperlink>
    </w:p>
    <w:p w14:paraId="26D56DEA" w14:textId="77777777" w:rsidR="000F2CDF" w:rsidRDefault="00F00876">
      <w:pPr>
        <w:pStyle w:val="Abbildungsverzeichnis"/>
        <w:tabs>
          <w:tab w:val="right" w:pos="9457"/>
        </w:tabs>
        <w:rPr>
          <w:rFonts w:asciiTheme="minorHAnsi" w:eastAsiaTheme="minorEastAsia" w:hAnsiTheme="minorHAnsi" w:cstheme="minorBidi"/>
          <w:noProof/>
          <w:sz w:val="22"/>
          <w:szCs w:val="22"/>
          <w:lang w:eastAsia="de-CH"/>
        </w:rPr>
      </w:pPr>
      <w:hyperlink w:anchor="_Toc440896285" w:history="1">
        <w:r w:rsidR="000F2CDF" w:rsidRPr="00BD3BBC">
          <w:rPr>
            <w:rStyle w:val="Hyperlink"/>
            <w:noProof/>
          </w:rPr>
          <w:t>Abbildung 5: Infrastruktur CAVE</w:t>
        </w:r>
        <w:r w:rsidR="000F2CDF">
          <w:rPr>
            <w:noProof/>
            <w:webHidden/>
          </w:rPr>
          <w:tab/>
        </w:r>
        <w:r w:rsidR="000F2CDF">
          <w:rPr>
            <w:noProof/>
            <w:webHidden/>
          </w:rPr>
          <w:fldChar w:fldCharType="begin"/>
        </w:r>
        <w:r w:rsidR="000F2CDF">
          <w:rPr>
            <w:noProof/>
            <w:webHidden/>
          </w:rPr>
          <w:instrText xml:space="preserve"> PAGEREF _Toc440896285 \h </w:instrText>
        </w:r>
        <w:r w:rsidR="000F2CDF">
          <w:rPr>
            <w:noProof/>
            <w:webHidden/>
          </w:rPr>
        </w:r>
        <w:r w:rsidR="000F2CDF">
          <w:rPr>
            <w:noProof/>
            <w:webHidden/>
          </w:rPr>
          <w:fldChar w:fldCharType="separate"/>
        </w:r>
        <w:r w:rsidR="00F87047">
          <w:rPr>
            <w:noProof/>
            <w:webHidden/>
          </w:rPr>
          <w:t>9</w:t>
        </w:r>
        <w:r w:rsidR="000F2CDF">
          <w:rPr>
            <w:noProof/>
            <w:webHidden/>
          </w:rPr>
          <w:fldChar w:fldCharType="end"/>
        </w:r>
      </w:hyperlink>
    </w:p>
    <w:p w14:paraId="64E67D53" w14:textId="77777777" w:rsidR="000F2CDF" w:rsidRDefault="00F00876">
      <w:pPr>
        <w:pStyle w:val="Abbildungsverzeichnis"/>
        <w:tabs>
          <w:tab w:val="right" w:pos="9457"/>
        </w:tabs>
        <w:rPr>
          <w:rFonts w:asciiTheme="minorHAnsi" w:eastAsiaTheme="minorEastAsia" w:hAnsiTheme="minorHAnsi" w:cstheme="minorBidi"/>
          <w:noProof/>
          <w:sz w:val="22"/>
          <w:szCs w:val="22"/>
          <w:lang w:eastAsia="de-CH"/>
        </w:rPr>
      </w:pPr>
      <w:hyperlink w:anchor="_Toc440896286" w:history="1">
        <w:r w:rsidR="000F2CDF" w:rsidRPr="00BD3BBC">
          <w:rPr>
            <w:rStyle w:val="Hyperlink"/>
            <w:noProof/>
          </w:rPr>
          <w:t>Abbildung 6: PPT Eyes, Quelle: www.worldviz.com</w:t>
        </w:r>
        <w:r w:rsidR="000F2CDF">
          <w:rPr>
            <w:noProof/>
            <w:webHidden/>
          </w:rPr>
          <w:tab/>
        </w:r>
        <w:r w:rsidR="000F2CDF">
          <w:rPr>
            <w:noProof/>
            <w:webHidden/>
          </w:rPr>
          <w:fldChar w:fldCharType="begin"/>
        </w:r>
        <w:r w:rsidR="000F2CDF">
          <w:rPr>
            <w:noProof/>
            <w:webHidden/>
          </w:rPr>
          <w:instrText xml:space="preserve"> PAGEREF _Toc440896286 \h </w:instrText>
        </w:r>
        <w:r w:rsidR="000F2CDF">
          <w:rPr>
            <w:noProof/>
            <w:webHidden/>
          </w:rPr>
        </w:r>
        <w:r w:rsidR="000F2CDF">
          <w:rPr>
            <w:noProof/>
            <w:webHidden/>
          </w:rPr>
          <w:fldChar w:fldCharType="separate"/>
        </w:r>
        <w:r w:rsidR="00F87047">
          <w:rPr>
            <w:noProof/>
            <w:webHidden/>
          </w:rPr>
          <w:t>10</w:t>
        </w:r>
        <w:r w:rsidR="000F2CDF">
          <w:rPr>
            <w:noProof/>
            <w:webHidden/>
          </w:rPr>
          <w:fldChar w:fldCharType="end"/>
        </w:r>
      </w:hyperlink>
    </w:p>
    <w:p w14:paraId="7962D8C1" w14:textId="77777777" w:rsidR="000F2CDF" w:rsidRDefault="00F00876">
      <w:pPr>
        <w:pStyle w:val="Abbildungsverzeichnis"/>
        <w:tabs>
          <w:tab w:val="right" w:pos="9457"/>
        </w:tabs>
        <w:rPr>
          <w:rFonts w:asciiTheme="minorHAnsi" w:eastAsiaTheme="minorEastAsia" w:hAnsiTheme="minorHAnsi" w:cstheme="minorBidi"/>
          <w:noProof/>
          <w:sz w:val="22"/>
          <w:szCs w:val="22"/>
          <w:lang w:eastAsia="de-CH"/>
        </w:rPr>
      </w:pPr>
      <w:hyperlink w:anchor="_Toc440896287" w:history="1">
        <w:r w:rsidR="000F2CDF" w:rsidRPr="00BD3BBC">
          <w:rPr>
            <w:rStyle w:val="Hyperlink"/>
            <w:noProof/>
          </w:rPr>
          <w:t>Abbildung 7: PPT Wand, Quelle: www.worldviz.com</w:t>
        </w:r>
        <w:r w:rsidR="000F2CDF">
          <w:rPr>
            <w:noProof/>
            <w:webHidden/>
          </w:rPr>
          <w:tab/>
        </w:r>
        <w:r w:rsidR="000F2CDF">
          <w:rPr>
            <w:noProof/>
            <w:webHidden/>
          </w:rPr>
          <w:fldChar w:fldCharType="begin"/>
        </w:r>
        <w:r w:rsidR="000F2CDF">
          <w:rPr>
            <w:noProof/>
            <w:webHidden/>
          </w:rPr>
          <w:instrText xml:space="preserve"> PAGEREF _Toc440896287 \h </w:instrText>
        </w:r>
        <w:r w:rsidR="000F2CDF">
          <w:rPr>
            <w:noProof/>
            <w:webHidden/>
          </w:rPr>
        </w:r>
        <w:r w:rsidR="000F2CDF">
          <w:rPr>
            <w:noProof/>
            <w:webHidden/>
          </w:rPr>
          <w:fldChar w:fldCharType="separate"/>
        </w:r>
        <w:r w:rsidR="00F87047">
          <w:rPr>
            <w:noProof/>
            <w:webHidden/>
          </w:rPr>
          <w:t>11</w:t>
        </w:r>
        <w:r w:rsidR="000F2CDF">
          <w:rPr>
            <w:noProof/>
            <w:webHidden/>
          </w:rPr>
          <w:fldChar w:fldCharType="end"/>
        </w:r>
      </w:hyperlink>
    </w:p>
    <w:p w14:paraId="60224AC3" w14:textId="77777777" w:rsidR="000F2CDF" w:rsidRDefault="00F00876">
      <w:pPr>
        <w:pStyle w:val="Abbildungsverzeichnis"/>
        <w:tabs>
          <w:tab w:val="right" w:pos="9457"/>
        </w:tabs>
        <w:rPr>
          <w:rFonts w:asciiTheme="minorHAnsi" w:eastAsiaTheme="minorEastAsia" w:hAnsiTheme="minorHAnsi" w:cstheme="minorBidi"/>
          <w:noProof/>
          <w:sz w:val="22"/>
          <w:szCs w:val="22"/>
          <w:lang w:eastAsia="de-CH"/>
        </w:rPr>
      </w:pPr>
      <w:hyperlink w:anchor="_Toc440896288" w:history="1">
        <w:r w:rsidR="000F2CDF" w:rsidRPr="00BD3BBC">
          <w:rPr>
            <w:rStyle w:val="Hyperlink"/>
            <w:noProof/>
          </w:rPr>
          <w:t>Abbildung 8: Gamepad, Quelle: www.androidrundown.com</w:t>
        </w:r>
        <w:r w:rsidR="000F2CDF">
          <w:rPr>
            <w:noProof/>
            <w:webHidden/>
          </w:rPr>
          <w:tab/>
        </w:r>
        <w:r w:rsidR="000F2CDF">
          <w:rPr>
            <w:noProof/>
            <w:webHidden/>
          </w:rPr>
          <w:fldChar w:fldCharType="begin"/>
        </w:r>
        <w:r w:rsidR="000F2CDF">
          <w:rPr>
            <w:noProof/>
            <w:webHidden/>
          </w:rPr>
          <w:instrText xml:space="preserve"> PAGEREF _Toc440896288 \h </w:instrText>
        </w:r>
        <w:r w:rsidR="000F2CDF">
          <w:rPr>
            <w:noProof/>
            <w:webHidden/>
          </w:rPr>
        </w:r>
        <w:r w:rsidR="000F2CDF">
          <w:rPr>
            <w:noProof/>
            <w:webHidden/>
          </w:rPr>
          <w:fldChar w:fldCharType="separate"/>
        </w:r>
        <w:r w:rsidR="00F87047">
          <w:rPr>
            <w:noProof/>
            <w:webHidden/>
          </w:rPr>
          <w:t>11</w:t>
        </w:r>
        <w:r w:rsidR="000F2CDF">
          <w:rPr>
            <w:noProof/>
            <w:webHidden/>
          </w:rPr>
          <w:fldChar w:fldCharType="end"/>
        </w:r>
      </w:hyperlink>
    </w:p>
    <w:p w14:paraId="1E9B155A" w14:textId="77777777" w:rsidR="000F2CDF" w:rsidRDefault="00F00876">
      <w:pPr>
        <w:pStyle w:val="Abbildungsverzeichnis"/>
        <w:tabs>
          <w:tab w:val="right" w:pos="9457"/>
        </w:tabs>
        <w:rPr>
          <w:rFonts w:asciiTheme="minorHAnsi" w:eastAsiaTheme="minorEastAsia" w:hAnsiTheme="minorHAnsi" w:cstheme="minorBidi"/>
          <w:noProof/>
          <w:sz w:val="22"/>
          <w:szCs w:val="22"/>
          <w:lang w:eastAsia="de-CH"/>
        </w:rPr>
      </w:pPr>
      <w:hyperlink w:anchor="_Toc440896289" w:history="1">
        <w:r w:rsidR="000F2CDF" w:rsidRPr="00BD3BBC">
          <w:rPr>
            <w:rStyle w:val="Hyperlink"/>
            <w:noProof/>
          </w:rPr>
          <w:t>Abbildung 9: Übersicht der Komponenten</w:t>
        </w:r>
        <w:r w:rsidR="000F2CDF">
          <w:rPr>
            <w:noProof/>
            <w:webHidden/>
          </w:rPr>
          <w:tab/>
        </w:r>
        <w:r w:rsidR="000F2CDF">
          <w:rPr>
            <w:noProof/>
            <w:webHidden/>
          </w:rPr>
          <w:fldChar w:fldCharType="begin"/>
        </w:r>
        <w:r w:rsidR="000F2CDF">
          <w:rPr>
            <w:noProof/>
            <w:webHidden/>
          </w:rPr>
          <w:instrText xml:space="preserve"> PAGEREF _Toc440896289 \h </w:instrText>
        </w:r>
        <w:r w:rsidR="000F2CDF">
          <w:rPr>
            <w:noProof/>
            <w:webHidden/>
          </w:rPr>
        </w:r>
        <w:r w:rsidR="000F2CDF">
          <w:rPr>
            <w:noProof/>
            <w:webHidden/>
          </w:rPr>
          <w:fldChar w:fldCharType="separate"/>
        </w:r>
        <w:r w:rsidR="00F87047">
          <w:rPr>
            <w:noProof/>
            <w:webHidden/>
          </w:rPr>
          <w:t>14</w:t>
        </w:r>
        <w:r w:rsidR="000F2CDF">
          <w:rPr>
            <w:noProof/>
            <w:webHidden/>
          </w:rPr>
          <w:fldChar w:fldCharType="end"/>
        </w:r>
      </w:hyperlink>
    </w:p>
    <w:p w14:paraId="3E8ED07F" w14:textId="77777777" w:rsidR="000F2CDF" w:rsidRDefault="00F00876">
      <w:pPr>
        <w:pStyle w:val="Abbildungsverzeichnis"/>
        <w:tabs>
          <w:tab w:val="right" w:pos="9457"/>
        </w:tabs>
        <w:rPr>
          <w:rFonts w:asciiTheme="minorHAnsi" w:eastAsiaTheme="minorEastAsia" w:hAnsiTheme="minorHAnsi" w:cstheme="minorBidi"/>
          <w:noProof/>
          <w:sz w:val="22"/>
          <w:szCs w:val="22"/>
          <w:lang w:eastAsia="de-CH"/>
        </w:rPr>
      </w:pPr>
      <w:hyperlink w:anchor="_Toc440896290" w:history="1">
        <w:r w:rsidR="000F2CDF" w:rsidRPr="00BD3BBC">
          <w:rPr>
            <w:rStyle w:val="Hyperlink"/>
            <w:noProof/>
          </w:rPr>
          <w:t>Abbildung 10: Paketdiagramm simplifiziert</w:t>
        </w:r>
        <w:r w:rsidR="000F2CDF">
          <w:rPr>
            <w:noProof/>
            <w:webHidden/>
          </w:rPr>
          <w:tab/>
        </w:r>
        <w:r w:rsidR="000F2CDF">
          <w:rPr>
            <w:noProof/>
            <w:webHidden/>
          </w:rPr>
          <w:fldChar w:fldCharType="begin"/>
        </w:r>
        <w:r w:rsidR="000F2CDF">
          <w:rPr>
            <w:noProof/>
            <w:webHidden/>
          </w:rPr>
          <w:instrText xml:space="preserve"> PAGEREF _Toc440896290 \h </w:instrText>
        </w:r>
        <w:r w:rsidR="000F2CDF">
          <w:rPr>
            <w:noProof/>
            <w:webHidden/>
          </w:rPr>
        </w:r>
        <w:r w:rsidR="000F2CDF">
          <w:rPr>
            <w:noProof/>
            <w:webHidden/>
          </w:rPr>
          <w:fldChar w:fldCharType="separate"/>
        </w:r>
        <w:r w:rsidR="00F87047">
          <w:rPr>
            <w:noProof/>
            <w:webHidden/>
          </w:rPr>
          <w:t>15</w:t>
        </w:r>
        <w:r w:rsidR="000F2CDF">
          <w:rPr>
            <w:noProof/>
            <w:webHidden/>
          </w:rPr>
          <w:fldChar w:fldCharType="end"/>
        </w:r>
      </w:hyperlink>
    </w:p>
    <w:p w14:paraId="07E177D3" w14:textId="77777777" w:rsidR="000F2CDF" w:rsidRDefault="00F00876">
      <w:pPr>
        <w:pStyle w:val="Abbildungsverzeichnis"/>
        <w:tabs>
          <w:tab w:val="right" w:pos="9457"/>
        </w:tabs>
        <w:rPr>
          <w:rFonts w:asciiTheme="minorHAnsi" w:eastAsiaTheme="minorEastAsia" w:hAnsiTheme="minorHAnsi" w:cstheme="minorBidi"/>
          <w:noProof/>
          <w:sz w:val="22"/>
          <w:szCs w:val="22"/>
          <w:lang w:eastAsia="de-CH"/>
        </w:rPr>
      </w:pPr>
      <w:hyperlink w:anchor="_Toc440896291" w:history="1">
        <w:r w:rsidR="000F2CDF" w:rsidRPr="00BD3BBC">
          <w:rPr>
            <w:rStyle w:val="Hyperlink"/>
            <w:noProof/>
          </w:rPr>
          <w:t>Abbildung 11: Sequenzdiagramm</w:t>
        </w:r>
        <w:r w:rsidR="000F2CDF">
          <w:rPr>
            <w:noProof/>
            <w:webHidden/>
          </w:rPr>
          <w:tab/>
        </w:r>
        <w:r w:rsidR="000F2CDF">
          <w:rPr>
            <w:noProof/>
            <w:webHidden/>
          </w:rPr>
          <w:fldChar w:fldCharType="begin"/>
        </w:r>
        <w:r w:rsidR="000F2CDF">
          <w:rPr>
            <w:noProof/>
            <w:webHidden/>
          </w:rPr>
          <w:instrText xml:space="preserve"> PAGEREF _Toc440896291 \h </w:instrText>
        </w:r>
        <w:r w:rsidR="000F2CDF">
          <w:rPr>
            <w:noProof/>
            <w:webHidden/>
          </w:rPr>
        </w:r>
        <w:r w:rsidR="000F2CDF">
          <w:rPr>
            <w:noProof/>
            <w:webHidden/>
          </w:rPr>
          <w:fldChar w:fldCharType="separate"/>
        </w:r>
        <w:r w:rsidR="00F87047">
          <w:rPr>
            <w:noProof/>
            <w:webHidden/>
          </w:rPr>
          <w:t>16</w:t>
        </w:r>
        <w:r w:rsidR="000F2CDF">
          <w:rPr>
            <w:noProof/>
            <w:webHidden/>
          </w:rPr>
          <w:fldChar w:fldCharType="end"/>
        </w:r>
      </w:hyperlink>
    </w:p>
    <w:p w14:paraId="6FBE8B67" w14:textId="77777777" w:rsidR="000F2CDF" w:rsidRDefault="00F00876">
      <w:pPr>
        <w:pStyle w:val="Abbildungsverzeichnis"/>
        <w:tabs>
          <w:tab w:val="right" w:pos="9457"/>
        </w:tabs>
        <w:rPr>
          <w:rFonts w:asciiTheme="minorHAnsi" w:eastAsiaTheme="minorEastAsia" w:hAnsiTheme="minorHAnsi" w:cstheme="minorBidi"/>
          <w:noProof/>
          <w:sz w:val="22"/>
          <w:szCs w:val="22"/>
          <w:lang w:eastAsia="de-CH"/>
        </w:rPr>
      </w:pPr>
      <w:hyperlink w:anchor="_Toc440896292" w:history="1">
        <w:r w:rsidR="000F2CDF" w:rsidRPr="00BD3BBC">
          <w:rPr>
            <w:rStyle w:val="Hyperlink"/>
            <w:noProof/>
          </w:rPr>
          <w:t>Abbildung 12: Einstellungen Augendistanz</w:t>
        </w:r>
        <w:r w:rsidR="000F2CDF">
          <w:rPr>
            <w:noProof/>
            <w:webHidden/>
          </w:rPr>
          <w:tab/>
        </w:r>
        <w:r w:rsidR="000F2CDF">
          <w:rPr>
            <w:noProof/>
            <w:webHidden/>
          </w:rPr>
          <w:fldChar w:fldCharType="begin"/>
        </w:r>
        <w:r w:rsidR="000F2CDF">
          <w:rPr>
            <w:noProof/>
            <w:webHidden/>
          </w:rPr>
          <w:instrText xml:space="preserve"> PAGEREF _Toc440896292 \h </w:instrText>
        </w:r>
        <w:r w:rsidR="000F2CDF">
          <w:rPr>
            <w:noProof/>
            <w:webHidden/>
          </w:rPr>
        </w:r>
        <w:r w:rsidR="000F2CDF">
          <w:rPr>
            <w:noProof/>
            <w:webHidden/>
          </w:rPr>
          <w:fldChar w:fldCharType="separate"/>
        </w:r>
        <w:r w:rsidR="00F87047">
          <w:rPr>
            <w:noProof/>
            <w:webHidden/>
          </w:rPr>
          <w:t>17</w:t>
        </w:r>
        <w:r w:rsidR="000F2CDF">
          <w:rPr>
            <w:noProof/>
            <w:webHidden/>
          </w:rPr>
          <w:fldChar w:fldCharType="end"/>
        </w:r>
      </w:hyperlink>
    </w:p>
    <w:p w14:paraId="7BF6DFA2" w14:textId="77777777" w:rsidR="000F2CDF" w:rsidRDefault="00F00876">
      <w:pPr>
        <w:pStyle w:val="Abbildungsverzeichnis"/>
        <w:tabs>
          <w:tab w:val="right" w:pos="9457"/>
        </w:tabs>
        <w:rPr>
          <w:rFonts w:asciiTheme="minorHAnsi" w:eastAsiaTheme="minorEastAsia" w:hAnsiTheme="minorHAnsi" w:cstheme="minorBidi"/>
          <w:noProof/>
          <w:sz w:val="22"/>
          <w:szCs w:val="22"/>
          <w:lang w:eastAsia="de-CH"/>
        </w:rPr>
      </w:pPr>
      <w:hyperlink w:anchor="_Toc440896293" w:history="1">
        <w:r w:rsidR="000F2CDF" w:rsidRPr="00BD3BBC">
          <w:rPr>
            <w:rStyle w:val="Hyperlink"/>
            <w:noProof/>
          </w:rPr>
          <w:t>Abbildung 13: Custom Cursor</w:t>
        </w:r>
        <w:r w:rsidR="000F2CDF">
          <w:rPr>
            <w:noProof/>
            <w:webHidden/>
          </w:rPr>
          <w:tab/>
        </w:r>
        <w:r w:rsidR="000F2CDF">
          <w:rPr>
            <w:noProof/>
            <w:webHidden/>
          </w:rPr>
          <w:fldChar w:fldCharType="begin"/>
        </w:r>
        <w:r w:rsidR="000F2CDF">
          <w:rPr>
            <w:noProof/>
            <w:webHidden/>
          </w:rPr>
          <w:instrText xml:space="preserve"> PAGEREF _Toc440896293 \h </w:instrText>
        </w:r>
        <w:r w:rsidR="000F2CDF">
          <w:rPr>
            <w:noProof/>
            <w:webHidden/>
          </w:rPr>
        </w:r>
        <w:r w:rsidR="000F2CDF">
          <w:rPr>
            <w:noProof/>
            <w:webHidden/>
          </w:rPr>
          <w:fldChar w:fldCharType="separate"/>
        </w:r>
        <w:r w:rsidR="00F87047">
          <w:rPr>
            <w:noProof/>
            <w:webHidden/>
          </w:rPr>
          <w:t>18</w:t>
        </w:r>
        <w:r w:rsidR="000F2CDF">
          <w:rPr>
            <w:noProof/>
            <w:webHidden/>
          </w:rPr>
          <w:fldChar w:fldCharType="end"/>
        </w:r>
      </w:hyperlink>
    </w:p>
    <w:p w14:paraId="48EE3560" w14:textId="77777777" w:rsidR="000F2CDF" w:rsidRDefault="00F00876">
      <w:pPr>
        <w:pStyle w:val="Abbildungsverzeichnis"/>
        <w:tabs>
          <w:tab w:val="right" w:pos="9457"/>
        </w:tabs>
        <w:rPr>
          <w:rFonts w:asciiTheme="minorHAnsi" w:eastAsiaTheme="minorEastAsia" w:hAnsiTheme="minorHAnsi" w:cstheme="minorBidi"/>
          <w:noProof/>
          <w:sz w:val="22"/>
          <w:szCs w:val="22"/>
          <w:lang w:eastAsia="de-CH"/>
        </w:rPr>
      </w:pPr>
      <w:hyperlink w:anchor="_Toc440896294" w:history="1">
        <w:r w:rsidR="000F2CDF" w:rsidRPr="00BD3BBC">
          <w:rPr>
            <w:rStyle w:val="Hyperlink"/>
            <w:noProof/>
          </w:rPr>
          <w:t>Abbildung 14: Minimap</w:t>
        </w:r>
        <w:r w:rsidR="000F2CDF">
          <w:rPr>
            <w:noProof/>
            <w:webHidden/>
          </w:rPr>
          <w:tab/>
        </w:r>
        <w:r w:rsidR="000F2CDF">
          <w:rPr>
            <w:noProof/>
            <w:webHidden/>
          </w:rPr>
          <w:fldChar w:fldCharType="begin"/>
        </w:r>
        <w:r w:rsidR="000F2CDF">
          <w:rPr>
            <w:noProof/>
            <w:webHidden/>
          </w:rPr>
          <w:instrText xml:space="preserve"> PAGEREF _Toc440896294 \h </w:instrText>
        </w:r>
        <w:r w:rsidR="000F2CDF">
          <w:rPr>
            <w:noProof/>
            <w:webHidden/>
          </w:rPr>
        </w:r>
        <w:r w:rsidR="000F2CDF">
          <w:rPr>
            <w:noProof/>
            <w:webHidden/>
          </w:rPr>
          <w:fldChar w:fldCharType="separate"/>
        </w:r>
        <w:r w:rsidR="00F87047">
          <w:rPr>
            <w:noProof/>
            <w:webHidden/>
          </w:rPr>
          <w:t>18</w:t>
        </w:r>
        <w:r w:rsidR="000F2CDF">
          <w:rPr>
            <w:noProof/>
            <w:webHidden/>
          </w:rPr>
          <w:fldChar w:fldCharType="end"/>
        </w:r>
      </w:hyperlink>
    </w:p>
    <w:p w14:paraId="75827086" w14:textId="77777777" w:rsidR="000F2CDF" w:rsidRDefault="00F00876">
      <w:pPr>
        <w:pStyle w:val="Abbildungsverzeichnis"/>
        <w:tabs>
          <w:tab w:val="right" w:pos="9457"/>
        </w:tabs>
        <w:rPr>
          <w:rFonts w:asciiTheme="minorHAnsi" w:eastAsiaTheme="minorEastAsia" w:hAnsiTheme="minorHAnsi" w:cstheme="minorBidi"/>
          <w:noProof/>
          <w:sz w:val="22"/>
          <w:szCs w:val="22"/>
          <w:lang w:eastAsia="de-CH"/>
        </w:rPr>
      </w:pPr>
      <w:hyperlink w:anchor="_Toc440896295" w:history="1">
        <w:r w:rsidR="000F2CDF" w:rsidRPr="00BD3BBC">
          <w:rPr>
            <w:rStyle w:val="Hyperlink"/>
            <w:noProof/>
          </w:rPr>
          <w:t>Abbildung 15: Sekundäre Kameras Einstellungen</w:t>
        </w:r>
        <w:r w:rsidR="000F2CDF">
          <w:rPr>
            <w:noProof/>
            <w:webHidden/>
          </w:rPr>
          <w:tab/>
        </w:r>
        <w:r w:rsidR="000F2CDF">
          <w:rPr>
            <w:noProof/>
            <w:webHidden/>
          </w:rPr>
          <w:fldChar w:fldCharType="begin"/>
        </w:r>
        <w:r w:rsidR="000F2CDF">
          <w:rPr>
            <w:noProof/>
            <w:webHidden/>
          </w:rPr>
          <w:instrText xml:space="preserve"> PAGEREF _Toc440896295 \h </w:instrText>
        </w:r>
        <w:r w:rsidR="000F2CDF">
          <w:rPr>
            <w:noProof/>
            <w:webHidden/>
          </w:rPr>
        </w:r>
        <w:r w:rsidR="000F2CDF">
          <w:rPr>
            <w:noProof/>
            <w:webHidden/>
          </w:rPr>
          <w:fldChar w:fldCharType="separate"/>
        </w:r>
        <w:r w:rsidR="00F87047">
          <w:rPr>
            <w:noProof/>
            <w:webHidden/>
          </w:rPr>
          <w:t>19</w:t>
        </w:r>
        <w:r w:rsidR="000F2CDF">
          <w:rPr>
            <w:noProof/>
            <w:webHidden/>
          </w:rPr>
          <w:fldChar w:fldCharType="end"/>
        </w:r>
      </w:hyperlink>
    </w:p>
    <w:p w14:paraId="2823BDEA" w14:textId="77777777" w:rsidR="000F2CDF" w:rsidRDefault="00F00876">
      <w:pPr>
        <w:pStyle w:val="Abbildungsverzeichnis"/>
        <w:tabs>
          <w:tab w:val="right" w:pos="9457"/>
        </w:tabs>
        <w:rPr>
          <w:rFonts w:asciiTheme="minorHAnsi" w:eastAsiaTheme="minorEastAsia" w:hAnsiTheme="minorHAnsi" w:cstheme="minorBidi"/>
          <w:noProof/>
          <w:sz w:val="22"/>
          <w:szCs w:val="22"/>
          <w:lang w:eastAsia="de-CH"/>
        </w:rPr>
      </w:pPr>
      <w:hyperlink w:anchor="_Toc440896296" w:history="1">
        <w:r w:rsidR="000F2CDF" w:rsidRPr="00BD3BBC">
          <w:rPr>
            <w:rStyle w:val="Hyperlink"/>
            <w:noProof/>
          </w:rPr>
          <w:t>Abbildung 16: Mosaic Setting Unity Server</w:t>
        </w:r>
        <w:r w:rsidR="000F2CDF">
          <w:rPr>
            <w:noProof/>
            <w:webHidden/>
          </w:rPr>
          <w:tab/>
        </w:r>
        <w:r w:rsidR="000F2CDF">
          <w:rPr>
            <w:noProof/>
            <w:webHidden/>
          </w:rPr>
          <w:fldChar w:fldCharType="begin"/>
        </w:r>
        <w:r w:rsidR="000F2CDF">
          <w:rPr>
            <w:noProof/>
            <w:webHidden/>
          </w:rPr>
          <w:instrText xml:space="preserve"> PAGEREF _Toc440896296 \h </w:instrText>
        </w:r>
        <w:r w:rsidR="000F2CDF">
          <w:rPr>
            <w:noProof/>
            <w:webHidden/>
          </w:rPr>
        </w:r>
        <w:r w:rsidR="000F2CDF">
          <w:rPr>
            <w:noProof/>
            <w:webHidden/>
          </w:rPr>
          <w:fldChar w:fldCharType="separate"/>
        </w:r>
        <w:r w:rsidR="00F87047">
          <w:rPr>
            <w:noProof/>
            <w:webHidden/>
          </w:rPr>
          <w:t>20</w:t>
        </w:r>
        <w:r w:rsidR="000F2CDF">
          <w:rPr>
            <w:noProof/>
            <w:webHidden/>
          </w:rPr>
          <w:fldChar w:fldCharType="end"/>
        </w:r>
      </w:hyperlink>
    </w:p>
    <w:p w14:paraId="7E398FF2" w14:textId="77777777" w:rsidR="000F2CDF" w:rsidRDefault="00F00876">
      <w:pPr>
        <w:pStyle w:val="Abbildungsverzeichnis"/>
        <w:tabs>
          <w:tab w:val="right" w:pos="9457"/>
        </w:tabs>
        <w:rPr>
          <w:rFonts w:asciiTheme="minorHAnsi" w:eastAsiaTheme="minorEastAsia" w:hAnsiTheme="minorHAnsi" w:cstheme="minorBidi"/>
          <w:noProof/>
          <w:sz w:val="22"/>
          <w:szCs w:val="22"/>
          <w:lang w:eastAsia="de-CH"/>
        </w:rPr>
      </w:pPr>
      <w:hyperlink w:anchor="_Toc440896297" w:history="1">
        <w:r w:rsidR="000F2CDF" w:rsidRPr="00BD3BBC">
          <w:rPr>
            <w:rStyle w:val="Hyperlink"/>
            <w:noProof/>
          </w:rPr>
          <w:t>Abbildung 17: Frustum, Quelle: www.stackoverflow.com</w:t>
        </w:r>
        <w:r w:rsidR="000F2CDF">
          <w:rPr>
            <w:noProof/>
            <w:webHidden/>
          </w:rPr>
          <w:tab/>
        </w:r>
        <w:r w:rsidR="000F2CDF">
          <w:rPr>
            <w:noProof/>
            <w:webHidden/>
          </w:rPr>
          <w:fldChar w:fldCharType="begin"/>
        </w:r>
        <w:r w:rsidR="000F2CDF">
          <w:rPr>
            <w:noProof/>
            <w:webHidden/>
          </w:rPr>
          <w:instrText xml:space="preserve"> PAGEREF _Toc440896297 \h </w:instrText>
        </w:r>
        <w:r w:rsidR="000F2CDF">
          <w:rPr>
            <w:noProof/>
            <w:webHidden/>
          </w:rPr>
        </w:r>
        <w:r w:rsidR="000F2CDF">
          <w:rPr>
            <w:noProof/>
            <w:webHidden/>
          </w:rPr>
          <w:fldChar w:fldCharType="separate"/>
        </w:r>
        <w:r w:rsidR="00F87047">
          <w:rPr>
            <w:noProof/>
            <w:webHidden/>
          </w:rPr>
          <w:t>21</w:t>
        </w:r>
        <w:r w:rsidR="000F2CDF">
          <w:rPr>
            <w:noProof/>
            <w:webHidden/>
          </w:rPr>
          <w:fldChar w:fldCharType="end"/>
        </w:r>
      </w:hyperlink>
    </w:p>
    <w:p w14:paraId="0154443C" w14:textId="77777777" w:rsidR="000F2CDF" w:rsidRDefault="00F00876">
      <w:pPr>
        <w:pStyle w:val="Abbildungsverzeichnis"/>
        <w:tabs>
          <w:tab w:val="right" w:pos="9457"/>
        </w:tabs>
        <w:rPr>
          <w:rFonts w:asciiTheme="minorHAnsi" w:eastAsiaTheme="minorEastAsia" w:hAnsiTheme="minorHAnsi" w:cstheme="minorBidi"/>
          <w:noProof/>
          <w:sz w:val="22"/>
          <w:szCs w:val="22"/>
          <w:lang w:eastAsia="de-CH"/>
        </w:rPr>
      </w:pPr>
      <w:hyperlink w:anchor="_Toc440896298" w:history="1">
        <w:r w:rsidR="000F2CDF" w:rsidRPr="00BD3BBC">
          <w:rPr>
            <w:rStyle w:val="Hyperlink"/>
            <w:noProof/>
          </w:rPr>
          <w:t>Abbildung 18: Unity Plugin Frustum 1</w:t>
        </w:r>
        <w:r w:rsidR="000F2CDF">
          <w:rPr>
            <w:noProof/>
            <w:webHidden/>
          </w:rPr>
          <w:tab/>
        </w:r>
        <w:r w:rsidR="000F2CDF">
          <w:rPr>
            <w:noProof/>
            <w:webHidden/>
          </w:rPr>
          <w:fldChar w:fldCharType="begin"/>
        </w:r>
        <w:r w:rsidR="000F2CDF">
          <w:rPr>
            <w:noProof/>
            <w:webHidden/>
          </w:rPr>
          <w:instrText xml:space="preserve"> PAGEREF _Toc440896298 \h </w:instrText>
        </w:r>
        <w:r w:rsidR="000F2CDF">
          <w:rPr>
            <w:noProof/>
            <w:webHidden/>
          </w:rPr>
        </w:r>
        <w:r w:rsidR="000F2CDF">
          <w:rPr>
            <w:noProof/>
            <w:webHidden/>
          </w:rPr>
          <w:fldChar w:fldCharType="separate"/>
        </w:r>
        <w:r w:rsidR="00F87047">
          <w:rPr>
            <w:noProof/>
            <w:webHidden/>
          </w:rPr>
          <w:t>22</w:t>
        </w:r>
        <w:r w:rsidR="000F2CDF">
          <w:rPr>
            <w:noProof/>
            <w:webHidden/>
          </w:rPr>
          <w:fldChar w:fldCharType="end"/>
        </w:r>
      </w:hyperlink>
    </w:p>
    <w:p w14:paraId="18CA5517" w14:textId="77777777" w:rsidR="000F2CDF" w:rsidRDefault="00F00876">
      <w:pPr>
        <w:pStyle w:val="Abbildungsverzeichnis"/>
        <w:tabs>
          <w:tab w:val="right" w:pos="9457"/>
        </w:tabs>
        <w:rPr>
          <w:rFonts w:asciiTheme="minorHAnsi" w:eastAsiaTheme="minorEastAsia" w:hAnsiTheme="minorHAnsi" w:cstheme="minorBidi"/>
          <w:noProof/>
          <w:sz w:val="22"/>
          <w:szCs w:val="22"/>
          <w:lang w:eastAsia="de-CH"/>
        </w:rPr>
      </w:pPr>
      <w:hyperlink w:anchor="_Toc440896299" w:history="1">
        <w:r w:rsidR="000F2CDF" w:rsidRPr="00BD3BBC">
          <w:rPr>
            <w:rStyle w:val="Hyperlink"/>
            <w:noProof/>
          </w:rPr>
          <w:t>Abbildung 19: Unity Plugin Frustum 2</w:t>
        </w:r>
        <w:r w:rsidR="000F2CDF">
          <w:rPr>
            <w:noProof/>
            <w:webHidden/>
          </w:rPr>
          <w:tab/>
        </w:r>
        <w:r w:rsidR="000F2CDF">
          <w:rPr>
            <w:noProof/>
            <w:webHidden/>
          </w:rPr>
          <w:fldChar w:fldCharType="begin"/>
        </w:r>
        <w:r w:rsidR="000F2CDF">
          <w:rPr>
            <w:noProof/>
            <w:webHidden/>
          </w:rPr>
          <w:instrText xml:space="preserve"> PAGEREF _Toc440896299 \h </w:instrText>
        </w:r>
        <w:r w:rsidR="000F2CDF">
          <w:rPr>
            <w:noProof/>
            <w:webHidden/>
          </w:rPr>
        </w:r>
        <w:r w:rsidR="000F2CDF">
          <w:rPr>
            <w:noProof/>
            <w:webHidden/>
          </w:rPr>
          <w:fldChar w:fldCharType="separate"/>
        </w:r>
        <w:r w:rsidR="00F87047">
          <w:rPr>
            <w:noProof/>
            <w:webHidden/>
          </w:rPr>
          <w:t>22</w:t>
        </w:r>
        <w:r w:rsidR="000F2CDF">
          <w:rPr>
            <w:noProof/>
            <w:webHidden/>
          </w:rPr>
          <w:fldChar w:fldCharType="end"/>
        </w:r>
      </w:hyperlink>
    </w:p>
    <w:p w14:paraId="252F1C0A" w14:textId="77777777" w:rsidR="000F2CDF" w:rsidRDefault="00F00876">
      <w:pPr>
        <w:pStyle w:val="Abbildungsverzeichnis"/>
        <w:tabs>
          <w:tab w:val="right" w:pos="9457"/>
        </w:tabs>
        <w:rPr>
          <w:rFonts w:asciiTheme="minorHAnsi" w:eastAsiaTheme="minorEastAsia" w:hAnsiTheme="minorHAnsi" w:cstheme="minorBidi"/>
          <w:noProof/>
          <w:sz w:val="22"/>
          <w:szCs w:val="22"/>
          <w:lang w:eastAsia="de-CH"/>
        </w:rPr>
      </w:pPr>
      <w:hyperlink w:anchor="_Toc440896300" w:history="1">
        <w:r w:rsidR="000F2CDF" w:rsidRPr="00BD3BBC">
          <w:rPr>
            <w:rStyle w:val="Hyperlink"/>
            <w:noProof/>
          </w:rPr>
          <w:t>Abbildung 20: Vergleich FoV 120 &amp; 60 Grad</w:t>
        </w:r>
        <w:r w:rsidR="000F2CDF">
          <w:rPr>
            <w:noProof/>
            <w:webHidden/>
          </w:rPr>
          <w:tab/>
        </w:r>
        <w:r w:rsidR="000F2CDF">
          <w:rPr>
            <w:noProof/>
            <w:webHidden/>
          </w:rPr>
          <w:fldChar w:fldCharType="begin"/>
        </w:r>
        <w:r w:rsidR="000F2CDF">
          <w:rPr>
            <w:noProof/>
            <w:webHidden/>
          </w:rPr>
          <w:instrText xml:space="preserve"> PAGEREF _Toc440896300 \h </w:instrText>
        </w:r>
        <w:r w:rsidR="000F2CDF">
          <w:rPr>
            <w:noProof/>
            <w:webHidden/>
          </w:rPr>
        </w:r>
        <w:r w:rsidR="000F2CDF">
          <w:rPr>
            <w:noProof/>
            <w:webHidden/>
          </w:rPr>
          <w:fldChar w:fldCharType="separate"/>
        </w:r>
        <w:r w:rsidR="00F87047">
          <w:rPr>
            <w:noProof/>
            <w:webHidden/>
          </w:rPr>
          <w:t>23</w:t>
        </w:r>
        <w:r w:rsidR="000F2CDF">
          <w:rPr>
            <w:noProof/>
            <w:webHidden/>
          </w:rPr>
          <w:fldChar w:fldCharType="end"/>
        </w:r>
      </w:hyperlink>
    </w:p>
    <w:p w14:paraId="1B5371F5" w14:textId="77777777" w:rsidR="000F2CDF" w:rsidRDefault="00F00876">
      <w:pPr>
        <w:pStyle w:val="Abbildungsverzeichnis"/>
        <w:tabs>
          <w:tab w:val="right" w:pos="9457"/>
        </w:tabs>
        <w:rPr>
          <w:rFonts w:asciiTheme="minorHAnsi" w:eastAsiaTheme="minorEastAsia" w:hAnsiTheme="minorHAnsi" w:cstheme="minorBidi"/>
          <w:noProof/>
          <w:sz w:val="22"/>
          <w:szCs w:val="22"/>
          <w:lang w:eastAsia="de-CH"/>
        </w:rPr>
      </w:pPr>
      <w:hyperlink w:anchor="_Toc440896301" w:history="1">
        <w:r w:rsidR="000F2CDF" w:rsidRPr="00BD3BBC">
          <w:rPr>
            <w:rStyle w:val="Hyperlink"/>
            <w:noProof/>
          </w:rPr>
          <w:t>Abbildung 21: Unity Plugin Frustum GGM</w:t>
        </w:r>
        <w:r w:rsidR="000F2CDF">
          <w:rPr>
            <w:noProof/>
            <w:webHidden/>
          </w:rPr>
          <w:tab/>
        </w:r>
        <w:r w:rsidR="000F2CDF">
          <w:rPr>
            <w:noProof/>
            <w:webHidden/>
          </w:rPr>
          <w:fldChar w:fldCharType="begin"/>
        </w:r>
        <w:r w:rsidR="000F2CDF">
          <w:rPr>
            <w:noProof/>
            <w:webHidden/>
          </w:rPr>
          <w:instrText xml:space="preserve"> PAGEREF _Toc440896301 \h </w:instrText>
        </w:r>
        <w:r w:rsidR="000F2CDF">
          <w:rPr>
            <w:noProof/>
            <w:webHidden/>
          </w:rPr>
        </w:r>
        <w:r w:rsidR="000F2CDF">
          <w:rPr>
            <w:noProof/>
            <w:webHidden/>
          </w:rPr>
          <w:fldChar w:fldCharType="separate"/>
        </w:r>
        <w:r w:rsidR="00F87047">
          <w:rPr>
            <w:noProof/>
            <w:webHidden/>
          </w:rPr>
          <w:t>23</w:t>
        </w:r>
        <w:r w:rsidR="000F2CDF">
          <w:rPr>
            <w:noProof/>
            <w:webHidden/>
          </w:rPr>
          <w:fldChar w:fldCharType="end"/>
        </w:r>
      </w:hyperlink>
    </w:p>
    <w:p w14:paraId="6B477651" w14:textId="77777777" w:rsidR="000F2CDF" w:rsidRDefault="00F00876">
      <w:pPr>
        <w:pStyle w:val="Abbildungsverzeichnis"/>
        <w:tabs>
          <w:tab w:val="right" w:pos="9457"/>
        </w:tabs>
        <w:rPr>
          <w:rFonts w:asciiTheme="minorHAnsi" w:eastAsiaTheme="minorEastAsia" w:hAnsiTheme="minorHAnsi" w:cstheme="minorBidi"/>
          <w:noProof/>
          <w:sz w:val="22"/>
          <w:szCs w:val="22"/>
          <w:lang w:eastAsia="de-CH"/>
        </w:rPr>
      </w:pPr>
      <w:hyperlink w:anchor="_Toc440896302" w:history="1">
        <w:r w:rsidR="000F2CDF" w:rsidRPr="00BD3BBC">
          <w:rPr>
            <w:rStyle w:val="Hyperlink"/>
            <w:noProof/>
          </w:rPr>
          <w:t>Abbildung 22: Frustum Mode</w:t>
        </w:r>
        <w:r w:rsidR="000F2CDF">
          <w:rPr>
            <w:noProof/>
            <w:webHidden/>
          </w:rPr>
          <w:tab/>
        </w:r>
        <w:r w:rsidR="000F2CDF">
          <w:rPr>
            <w:noProof/>
            <w:webHidden/>
          </w:rPr>
          <w:fldChar w:fldCharType="begin"/>
        </w:r>
        <w:r w:rsidR="000F2CDF">
          <w:rPr>
            <w:noProof/>
            <w:webHidden/>
          </w:rPr>
          <w:instrText xml:space="preserve"> PAGEREF _Toc440896302 \h </w:instrText>
        </w:r>
        <w:r w:rsidR="000F2CDF">
          <w:rPr>
            <w:noProof/>
            <w:webHidden/>
          </w:rPr>
        </w:r>
        <w:r w:rsidR="000F2CDF">
          <w:rPr>
            <w:noProof/>
            <w:webHidden/>
          </w:rPr>
          <w:fldChar w:fldCharType="separate"/>
        </w:r>
        <w:r w:rsidR="00F87047">
          <w:rPr>
            <w:noProof/>
            <w:webHidden/>
          </w:rPr>
          <w:t>24</w:t>
        </w:r>
        <w:r w:rsidR="000F2CDF">
          <w:rPr>
            <w:noProof/>
            <w:webHidden/>
          </w:rPr>
          <w:fldChar w:fldCharType="end"/>
        </w:r>
      </w:hyperlink>
    </w:p>
    <w:p w14:paraId="2F92ED5C" w14:textId="77777777" w:rsidR="000F2CDF" w:rsidRDefault="00F00876">
      <w:pPr>
        <w:pStyle w:val="Abbildungsverzeichnis"/>
        <w:tabs>
          <w:tab w:val="right" w:pos="9457"/>
        </w:tabs>
        <w:rPr>
          <w:rFonts w:asciiTheme="minorHAnsi" w:eastAsiaTheme="minorEastAsia" w:hAnsiTheme="minorHAnsi" w:cstheme="minorBidi"/>
          <w:noProof/>
          <w:sz w:val="22"/>
          <w:szCs w:val="22"/>
          <w:lang w:eastAsia="de-CH"/>
        </w:rPr>
      </w:pPr>
      <w:hyperlink w:anchor="_Toc440896303" w:history="1">
        <w:r w:rsidR="000F2CDF" w:rsidRPr="00BD3BBC">
          <w:rPr>
            <w:rStyle w:val="Hyperlink"/>
            <w:noProof/>
          </w:rPr>
          <w:t>Abbildung 23: Frustum CAVE XXL FoV Anpassung</w:t>
        </w:r>
        <w:r w:rsidR="000F2CDF">
          <w:rPr>
            <w:noProof/>
            <w:webHidden/>
          </w:rPr>
          <w:tab/>
        </w:r>
        <w:r w:rsidR="000F2CDF">
          <w:rPr>
            <w:noProof/>
            <w:webHidden/>
          </w:rPr>
          <w:fldChar w:fldCharType="begin"/>
        </w:r>
        <w:r w:rsidR="000F2CDF">
          <w:rPr>
            <w:noProof/>
            <w:webHidden/>
          </w:rPr>
          <w:instrText xml:space="preserve"> PAGEREF _Toc440896303 \h </w:instrText>
        </w:r>
        <w:r w:rsidR="000F2CDF">
          <w:rPr>
            <w:noProof/>
            <w:webHidden/>
          </w:rPr>
        </w:r>
        <w:r w:rsidR="000F2CDF">
          <w:rPr>
            <w:noProof/>
            <w:webHidden/>
          </w:rPr>
          <w:fldChar w:fldCharType="separate"/>
        </w:r>
        <w:r w:rsidR="00F87047">
          <w:rPr>
            <w:noProof/>
            <w:webHidden/>
          </w:rPr>
          <w:t>24</w:t>
        </w:r>
        <w:r w:rsidR="000F2CDF">
          <w:rPr>
            <w:noProof/>
            <w:webHidden/>
          </w:rPr>
          <w:fldChar w:fldCharType="end"/>
        </w:r>
      </w:hyperlink>
    </w:p>
    <w:p w14:paraId="32A8C242" w14:textId="77777777" w:rsidR="000F2CDF" w:rsidRDefault="00F00876">
      <w:pPr>
        <w:pStyle w:val="Abbildungsverzeichnis"/>
        <w:tabs>
          <w:tab w:val="right" w:pos="9457"/>
        </w:tabs>
        <w:rPr>
          <w:rFonts w:asciiTheme="minorHAnsi" w:eastAsiaTheme="minorEastAsia" w:hAnsiTheme="minorHAnsi" w:cstheme="minorBidi"/>
          <w:noProof/>
          <w:sz w:val="22"/>
          <w:szCs w:val="22"/>
          <w:lang w:eastAsia="de-CH"/>
        </w:rPr>
      </w:pPr>
      <w:hyperlink w:anchor="_Toc440896304" w:history="1">
        <w:r w:rsidR="000F2CDF" w:rsidRPr="00BD3BBC">
          <w:rPr>
            <w:rStyle w:val="Hyperlink"/>
            <w:noProof/>
          </w:rPr>
          <w:t>Abbildung 24: Unity Plugin, virtueller CAVE</w:t>
        </w:r>
        <w:r w:rsidR="000F2CDF">
          <w:rPr>
            <w:noProof/>
            <w:webHidden/>
          </w:rPr>
          <w:tab/>
        </w:r>
        <w:r w:rsidR="000F2CDF">
          <w:rPr>
            <w:noProof/>
            <w:webHidden/>
          </w:rPr>
          <w:fldChar w:fldCharType="begin"/>
        </w:r>
        <w:r w:rsidR="000F2CDF">
          <w:rPr>
            <w:noProof/>
            <w:webHidden/>
          </w:rPr>
          <w:instrText xml:space="preserve"> PAGEREF _Toc440896304 \h </w:instrText>
        </w:r>
        <w:r w:rsidR="000F2CDF">
          <w:rPr>
            <w:noProof/>
            <w:webHidden/>
          </w:rPr>
        </w:r>
        <w:r w:rsidR="000F2CDF">
          <w:rPr>
            <w:noProof/>
            <w:webHidden/>
          </w:rPr>
          <w:fldChar w:fldCharType="separate"/>
        </w:r>
        <w:r w:rsidR="00F87047">
          <w:rPr>
            <w:noProof/>
            <w:webHidden/>
          </w:rPr>
          <w:t>25</w:t>
        </w:r>
        <w:r w:rsidR="000F2CDF">
          <w:rPr>
            <w:noProof/>
            <w:webHidden/>
          </w:rPr>
          <w:fldChar w:fldCharType="end"/>
        </w:r>
      </w:hyperlink>
    </w:p>
    <w:p w14:paraId="0F311DAB" w14:textId="77777777" w:rsidR="000F2CDF" w:rsidRDefault="00F00876">
      <w:pPr>
        <w:pStyle w:val="Abbildungsverzeichnis"/>
        <w:tabs>
          <w:tab w:val="right" w:pos="9457"/>
        </w:tabs>
        <w:rPr>
          <w:rFonts w:asciiTheme="minorHAnsi" w:eastAsiaTheme="minorEastAsia" w:hAnsiTheme="minorHAnsi" w:cstheme="minorBidi"/>
          <w:noProof/>
          <w:sz w:val="22"/>
          <w:szCs w:val="22"/>
          <w:lang w:eastAsia="de-CH"/>
        </w:rPr>
      </w:pPr>
      <w:hyperlink w:anchor="_Toc440896305" w:history="1">
        <w:r w:rsidR="000F2CDF" w:rsidRPr="00BD3BBC">
          <w:rPr>
            <w:rStyle w:val="Hyperlink"/>
            <w:noProof/>
          </w:rPr>
          <w:t>Abbildung 25: Virtueller Wand und Eyes</w:t>
        </w:r>
        <w:r w:rsidR="000F2CDF">
          <w:rPr>
            <w:noProof/>
            <w:webHidden/>
          </w:rPr>
          <w:tab/>
        </w:r>
        <w:r w:rsidR="000F2CDF">
          <w:rPr>
            <w:noProof/>
            <w:webHidden/>
          </w:rPr>
          <w:fldChar w:fldCharType="begin"/>
        </w:r>
        <w:r w:rsidR="000F2CDF">
          <w:rPr>
            <w:noProof/>
            <w:webHidden/>
          </w:rPr>
          <w:instrText xml:space="preserve"> PAGEREF _Toc440896305 \h </w:instrText>
        </w:r>
        <w:r w:rsidR="000F2CDF">
          <w:rPr>
            <w:noProof/>
            <w:webHidden/>
          </w:rPr>
        </w:r>
        <w:r w:rsidR="000F2CDF">
          <w:rPr>
            <w:noProof/>
            <w:webHidden/>
          </w:rPr>
          <w:fldChar w:fldCharType="separate"/>
        </w:r>
        <w:r w:rsidR="00F87047">
          <w:rPr>
            <w:noProof/>
            <w:webHidden/>
          </w:rPr>
          <w:t>26</w:t>
        </w:r>
        <w:r w:rsidR="000F2CDF">
          <w:rPr>
            <w:noProof/>
            <w:webHidden/>
          </w:rPr>
          <w:fldChar w:fldCharType="end"/>
        </w:r>
      </w:hyperlink>
    </w:p>
    <w:p w14:paraId="6A4BEBBB" w14:textId="77777777" w:rsidR="000F2CDF" w:rsidRDefault="00F00876">
      <w:pPr>
        <w:pStyle w:val="Abbildungsverzeichnis"/>
        <w:tabs>
          <w:tab w:val="right" w:pos="9457"/>
        </w:tabs>
        <w:rPr>
          <w:rFonts w:asciiTheme="minorHAnsi" w:eastAsiaTheme="minorEastAsia" w:hAnsiTheme="minorHAnsi" w:cstheme="minorBidi"/>
          <w:noProof/>
          <w:sz w:val="22"/>
          <w:szCs w:val="22"/>
          <w:lang w:eastAsia="de-CH"/>
        </w:rPr>
      </w:pPr>
      <w:hyperlink w:anchor="_Toc440896306" w:history="1">
        <w:r w:rsidR="000F2CDF" w:rsidRPr="00BD3BBC">
          <w:rPr>
            <w:rStyle w:val="Hyperlink"/>
            <w:noProof/>
          </w:rPr>
          <w:t>Abbildung 26: Unity Plugin, Schnittpunkt Wand / CAVE</w:t>
        </w:r>
        <w:r w:rsidR="000F2CDF">
          <w:rPr>
            <w:noProof/>
            <w:webHidden/>
          </w:rPr>
          <w:tab/>
        </w:r>
        <w:r w:rsidR="000F2CDF">
          <w:rPr>
            <w:noProof/>
            <w:webHidden/>
          </w:rPr>
          <w:fldChar w:fldCharType="begin"/>
        </w:r>
        <w:r w:rsidR="000F2CDF">
          <w:rPr>
            <w:noProof/>
            <w:webHidden/>
          </w:rPr>
          <w:instrText xml:space="preserve"> PAGEREF _Toc440896306 \h </w:instrText>
        </w:r>
        <w:r w:rsidR="000F2CDF">
          <w:rPr>
            <w:noProof/>
            <w:webHidden/>
          </w:rPr>
        </w:r>
        <w:r w:rsidR="000F2CDF">
          <w:rPr>
            <w:noProof/>
            <w:webHidden/>
          </w:rPr>
          <w:fldChar w:fldCharType="separate"/>
        </w:r>
        <w:r w:rsidR="00F87047">
          <w:rPr>
            <w:noProof/>
            <w:webHidden/>
          </w:rPr>
          <w:t>27</w:t>
        </w:r>
        <w:r w:rsidR="000F2CDF">
          <w:rPr>
            <w:noProof/>
            <w:webHidden/>
          </w:rPr>
          <w:fldChar w:fldCharType="end"/>
        </w:r>
      </w:hyperlink>
    </w:p>
    <w:p w14:paraId="7D9F5120" w14:textId="77777777" w:rsidR="000F2CDF" w:rsidRDefault="00F00876">
      <w:pPr>
        <w:pStyle w:val="Abbildungsverzeichnis"/>
        <w:tabs>
          <w:tab w:val="right" w:pos="9457"/>
        </w:tabs>
        <w:rPr>
          <w:rFonts w:asciiTheme="minorHAnsi" w:eastAsiaTheme="minorEastAsia" w:hAnsiTheme="minorHAnsi" w:cstheme="minorBidi"/>
          <w:noProof/>
          <w:sz w:val="22"/>
          <w:szCs w:val="22"/>
          <w:lang w:eastAsia="de-CH"/>
        </w:rPr>
      </w:pPr>
      <w:hyperlink w:anchor="_Toc440896307" w:history="1">
        <w:r w:rsidR="000F2CDF" w:rsidRPr="00BD3BBC">
          <w:rPr>
            <w:rStyle w:val="Hyperlink"/>
            <w:noProof/>
          </w:rPr>
          <w:t>Abbildung 27: Zuordnung Schnittpunkt CAVE und Unity Server</w:t>
        </w:r>
        <w:r w:rsidR="000F2CDF">
          <w:rPr>
            <w:noProof/>
            <w:webHidden/>
          </w:rPr>
          <w:tab/>
        </w:r>
        <w:r w:rsidR="000F2CDF">
          <w:rPr>
            <w:noProof/>
            <w:webHidden/>
          </w:rPr>
          <w:fldChar w:fldCharType="begin"/>
        </w:r>
        <w:r w:rsidR="000F2CDF">
          <w:rPr>
            <w:noProof/>
            <w:webHidden/>
          </w:rPr>
          <w:instrText xml:space="preserve"> PAGEREF _Toc440896307 \h </w:instrText>
        </w:r>
        <w:r w:rsidR="000F2CDF">
          <w:rPr>
            <w:noProof/>
            <w:webHidden/>
          </w:rPr>
        </w:r>
        <w:r w:rsidR="000F2CDF">
          <w:rPr>
            <w:noProof/>
            <w:webHidden/>
          </w:rPr>
          <w:fldChar w:fldCharType="separate"/>
        </w:r>
        <w:r w:rsidR="00F87047">
          <w:rPr>
            <w:noProof/>
            <w:webHidden/>
          </w:rPr>
          <w:t>28</w:t>
        </w:r>
        <w:r w:rsidR="000F2CDF">
          <w:rPr>
            <w:noProof/>
            <w:webHidden/>
          </w:rPr>
          <w:fldChar w:fldCharType="end"/>
        </w:r>
      </w:hyperlink>
    </w:p>
    <w:p w14:paraId="63F843EA" w14:textId="77777777" w:rsidR="000F2CDF" w:rsidRDefault="00F00876">
      <w:pPr>
        <w:pStyle w:val="Abbildungsverzeichnis"/>
        <w:tabs>
          <w:tab w:val="right" w:pos="9457"/>
        </w:tabs>
        <w:rPr>
          <w:rFonts w:asciiTheme="minorHAnsi" w:eastAsiaTheme="minorEastAsia" w:hAnsiTheme="minorHAnsi" w:cstheme="minorBidi"/>
          <w:noProof/>
          <w:sz w:val="22"/>
          <w:szCs w:val="22"/>
          <w:lang w:eastAsia="de-CH"/>
        </w:rPr>
      </w:pPr>
      <w:hyperlink w:anchor="_Toc440896308" w:history="1">
        <w:r w:rsidR="000F2CDF" w:rsidRPr="00BD3BBC">
          <w:rPr>
            <w:rStyle w:val="Hyperlink"/>
            <w:noProof/>
          </w:rPr>
          <w:t>Abbildung 28: Wand Button Zuordnung</w:t>
        </w:r>
        <w:r w:rsidR="000F2CDF">
          <w:rPr>
            <w:noProof/>
            <w:webHidden/>
          </w:rPr>
          <w:tab/>
        </w:r>
        <w:r w:rsidR="000F2CDF">
          <w:rPr>
            <w:noProof/>
            <w:webHidden/>
          </w:rPr>
          <w:fldChar w:fldCharType="begin"/>
        </w:r>
        <w:r w:rsidR="000F2CDF">
          <w:rPr>
            <w:noProof/>
            <w:webHidden/>
          </w:rPr>
          <w:instrText xml:space="preserve"> PAGEREF _Toc440896308 \h </w:instrText>
        </w:r>
        <w:r w:rsidR="000F2CDF">
          <w:rPr>
            <w:noProof/>
            <w:webHidden/>
          </w:rPr>
        </w:r>
        <w:r w:rsidR="000F2CDF">
          <w:rPr>
            <w:noProof/>
            <w:webHidden/>
          </w:rPr>
          <w:fldChar w:fldCharType="separate"/>
        </w:r>
        <w:r w:rsidR="00F87047">
          <w:rPr>
            <w:noProof/>
            <w:webHidden/>
          </w:rPr>
          <w:t>28</w:t>
        </w:r>
        <w:r w:rsidR="000F2CDF">
          <w:rPr>
            <w:noProof/>
            <w:webHidden/>
          </w:rPr>
          <w:fldChar w:fldCharType="end"/>
        </w:r>
      </w:hyperlink>
    </w:p>
    <w:p w14:paraId="46525B9F" w14:textId="77777777" w:rsidR="000F2CDF" w:rsidRDefault="00F00876">
      <w:pPr>
        <w:pStyle w:val="Abbildungsverzeichnis"/>
        <w:tabs>
          <w:tab w:val="right" w:pos="9457"/>
        </w:tabs>
        <w:rPr>
          <w:rFonts w:asciiTheme="minorHAnsi" w:eastAsiaTheme="minorEastAsia" w:hAnsiTheme="minorHAnsi" w:cstheme="minorBidi"/>
          <w:noProof/>
          <w:sz w:val="22"/>
          <w:szCs w:val="22"/>
          <w:lang w:eastAsia="de-CH"/>
        </w:rPr>
      </w:pPr>
      <w:hyperlink w:anchor="_Toc440896309" w:history="1">
        <w:r w:rsidR="000F2CDF" w:rsidRPr="00BD3BBC">
          <w:rPr>
            <w:rStyle w:val="Hyperlink"/>
            <w:noProof/>
          </w:rPr>
          <w:t>Abbildung 29: Inputmanager Unity</w:t>
        </w:r>
        <w:r w:rsidR="000F2CDF">
          <w:rPr>
            <w:noProof/>
            <w:webHidden/>
          </w:rPr>
          <w:tab/>
        </w:r>
        <w:r w:rsidR="000F2CDF">
          <w:rPr>
            <w:noProof/>
            <w:webHidden/>
          </w:rPr>
          <w:fldChar w:fldCharType="begin"/>
        </w:r>
        <w:r w:rsidR="000F2CDF">
          <w:rPr>
            <w:noProof/>
            <w:webHidden/>
          </w:rPr>
          <w:instrText xml:space="preserve"> PAGEREF _Toc440896309 \h </w:instrText>
        </w:r>
        <w:r w:rsidR="000F2CDF">
          <w:rPr>
            <w:noProof/>
            <w:webHidden/>
          </w:rPr>
        </w:r>
        <w:r w:rsidR="000F2CDF">
          <w:rPr>
            <w:noProof/>
            <w:webHidden/>
          </w:rPr>
          <w:fldChar w:fldCharType="separate"/>
        </w:r>
        <w:r w:rsidR="00F87047">
          <w:rPr>
            <w:noProof/>
            <w:webHidden/>
          </w:rPr>
          <w:t>30</w:t>
        </w:r>
        <w:r w:rsidR="000F2CDF">
          <w:rPr>
            <w:noProof/>
            <w:webHidden/>
          </w:rPr>
          <w:fldChar w:fldCharType="end"/>
        </w:r>
      </w:hyperlink>
    </w:p>
    <w:p w14:paraId="6091C704" w14:textId="77777777" w:rsidR="000F2CDF" w:rsidRDefault="00F00876">
      <w:pPr>
        <w:pStyle w:val="Abbildungsverzeichnis"/>
        <w:tabs>
          <w:tab w:val="right" w:pos="9457"/>
        </w:tabs>
        <w:rPr>
          <w:rFonts w:asciiTheme="minorHAnsi" w:eastAsiaTheme="minorEastAsia" w:hAnsiTheme="minorHAnsi" w:cstheme="minorBidi"/>
          <w:noProof/>
          <w:sz w:val="22"/>
          <w:szCs w:val="22"/>
          <w:lang w:eastAsia="de-CH"/>
        </w:rPr>
      </w:pPr>
      <w:hyperlink w:anchor="_Toc440896310" w:history="1">
        <w:r w:rsidR="000F2CDF" w:rsidRPr="00BD3BBC">
          <w:rPr>
            <w:rStyle w:val="Hyperlink"/>
            <w:noProof/>
          </w:rPr>
          <w:t>Abbildung 30: Beispielverbindung VRPN, Quelle WorldViz Dokumentation</w:t>
        </w:r>
        <w:r w:rsidR="000F2CDF">
          <w:rPr>
            <w:noProof/>
            <w:webHidden/>
          </w:rPr>
          <w:tab/>
        </w:r>
        <w:r w:rsidR="000F2CDF">
          <w:rPr>
            <w:noProof/>
            <w:webHidden/>
          </w:rPr>
          <w:fldChar w:fldCharType="begin"/>
        </w:r>
        <w:r w:rsidR="000F2CDF">
          <w:rPr>
            <w:noProof/>
            <w:webHidden/>
          </w:rPr>
          <w:instrText xml:space="preserve"> PAGEREF _Toc440896310 \h </w:instrText>
        </w:r>
        <w:r w:rsidR="000F2CDF">
          <w:rPr>
            <w:noProof/>
            <w:webHidden/>
          </w:rPr>
        </w:r>
        <w:r w:rsidR="000F2CDF">
          <w:rPr>
            <w:noProof/>
            <w:webHidden/>
          </w:rPr>
          <w:fldChar w:fldCharType="separate"/>
        </w:r>
        <w:r w:rsidR="00F87047">
          <w:rPr>
            <w:noProof/>
            <w:webHidden/>
          </w:rPr>
          <w:t>31</w:t>
        </w:r>
        <w:r w:rsidR="000F2CDF">
          <w:rPr>
            <w:noProof/>
            <w:webHidden/>
          </w:rPr>
          <w:fldChar w:fldCharType="end"/>
        </w:r>
      </w:hyperlink>
    </w:p>
    <w:p w14:paraId="538CBFA4" w14:textId="77777777" w:rsidR="000F2CDF" w:rsidRDefault="00F00876">
      <w:pPr>
        <w:pStyle w:val="Abbildungsverzeichnis"/>
        <w:tabs>
          <w:tab w:val="right" w:pos="9457"/>
        </w:tabs>
        <w:rPr>
          <w:rFonts w:asciiTheme="minorHAnsi" w:eastAsiaTheme="minorEastAsia" w:hAnsiTheme="minorHAnsi" w:cstheme="minorBidi"/>
          <w:noProof/>
          <w:sz w:val="22"/>
          <w:szCs w:val="22"/>
          <w:lang w:eastAsia="de-CH"/>
        </w:rPr>
      </w:pPr>
      <w:hyperlink w:anchor="_Toc440896311" w:history="1">
        <w:r w:rsidR="000F2CDF" w:rsidRPr="00BD3BBC">
          <w:rPr>
            <w:rStyle w:val="Hyperlink"/>
            <w:noProof/>
          </w:rPr>
          <w:t>Abbildung 31: VRPN Wrapper C#</w:t>
        </w:r>
        <w:r w:rsidR="000F2CDF">
          <w:rPr>
            <w:noProof/>
            <w:webHidden/>
          </w:rPr>
          <w:tab/>
        </w:r>
        <w:r w:rsidR="000F2CDF">
          <w:rPr>
            <w:noProof/>
            <w:webHidden/>
          </w:rPr>
          <w:fldChar w:fldCharType="begin"/>
        </w:r>
        <w:r w:rsidR="000F2CDF">
          <w:rPr>
            <w:noProof/>
            <w:webHidden/>
          </w:rPr>
          <w:instrText xml:space="preserve"> PAGEREF _Toc440896311 \h </w:instrText>
        </w:r>
        <w:r w:rsidR="000F2CDF">
          <w:rPr>
            <w:noProof/>
            <w:webHidden/>
          </w:rPr>
        </w:r>
        <w:r w:rsidR="000F2CDF">
          <w:rPr>
            <w:noProof/>
            <w:webHidden/>
          </w:rPr>
          <w:fldChar w:fldCharType="separate"/>
        </w:r>
        <w:r w:rsidR="00F87047">
          <w:rPr>
            <w:noProof/>
            <w:webHidden/>
          </w:rPr>
          <w:t>31</w:t>
        </w:r>
        <w:r w:rsidR="000F2CDF">
          <w:rPr>
            <w:noProof/>
            <w:webHidden/>
          </w:rPr>
          <w:fldChar w:fldCharType="end"/>
        </w:r>
      </w:hyperlink>
    </w:p>
    <w:p w14:paraId="59A0D297" w14:textId="77777777" w:rsidR="000F2CDF" w:rsidRDefault="00F00876">
      <w:pPr>
        <w:pStyle w:val="Abbildungsverzeichnis"/>
        <w:tabs>
          <w:tab w:val="right" w:pos="9457"/>
        </w:tabs>
        <w:rPr>
          <w:rFonts w:asciiTheme="minorHAnsi" w:eastAsiaTheme="minorEastAsia" w:hAnsiTheme="minorHAnsi" w:cstheme="minorBidi"/>
          <w:noProof/>
          <w:sz w:val="22"/>
          <w:szCs w:val="22"/>
          <w:lang w:eastAsia="de-CH"/>
        </w:rPr>
      </w:pPr>
      <w:hyperlink w:anchor="_Toc440896312" w:history="1">
        <w:r w:rsidR="000F2CDF" w:rsidRPr="00BD3BBC">
          <w:rPr>
            <w:rStyle w:val="Hyperlink"/>
            <w:noProof/>
          </w:rPr>
          <w:t>Abbildung 32: 1€ Smoothing Vergleich</w:t>
        </w:r>
        <w:r w:rsidR="000F2CDF">
          <w:rPr>
            <w:noProof/>
            <w:webHidden/>
          </w:rPr>
          <w:tab/>
        </w:r>
        <w:r w:rsidR="000F2CDF">
          <w:rPr>
            <w:noProof/>
            <w:webHidden/>
          </w:rPr>
          <w:fldChar w:fldCharType="begin"/>
        </w:r>
        <w:r w:rsidR="000F2CDF">
          <w:rPr>
            <w:noProof/>
            <w:webHidden/>
          </w:rPr>
          <w:instrText xml:space="preserve"> PAGEREF _Toc440896312 \h </w:instrText>
        </w:r>
        <w:r w:rsidR="000F2CDF">
          <w:rPr>
            <w:noProof/>
            <w:webHidden/>
          </w:rPr>
        </w:r>
        <w:r w:rsidR="000F2CDF">
          <w:rPr>
            <w:noProof/>
            <w:webHidden/>
          </w:rPr>
          <w:fldChar w:fldCharType="separate"/>
        </w:r>
        <w:r w:rsidR="00F87047">
          <w:rPr>
            <w:noProof/>
            <w:webHidden/>
          </w:rPr>
          <w:t>33</w:t>
        </w:r>
        <w:r w:rsidR="000F2CDF">
          <w:rPr>
            <w:noProof/>
            <w:webHidden/>
          </w:rPr>
          <w:fldChar w:fldCharType="end"/>
        </w:r>
      </w:hyperlink>
    </w:p>
    <w:p w14:paraId="09BBC6CC" w14:textId="77777777" w:rsidR="000F2CDF" w:rsidRDefault="00F00876">
      <w:pPr>
        <w:pStyle w:val="Abbildungsverzeichnis"/>
        <w:tabs>
          <w:tab w:val="right" w:pos="9457"/>
        </w:tabs>
        <w:rPr>
          <w:rFonts w:asciiTheme="minorHAnsi" w:eastAsiaTheme="minorEastAsia" w:hAnsiTheme="minorHAnsi" w:cstheme="minorBidi"/>
          <w:noProof/>
          <w:sz w:val="22"/>
          <w:szCs w:val="22"/>
          <w:lang w:eastAsia="de-CH"/>
        </w:rPr>
      </w:pPr>
      <w:hyperlink w:anchor="_Toc440896313" w:history="1">
        <w:r w:rsidR="000F2CDF" w:rsidRPr="00BD3BBC">
          <w:rPr>
            <w:rStyle w:val="Hyperlink"/>
            <w:noProof/>
          </w:rPr>
          <w:t>Abbildung 33: Unity Plugin, Settings Wand</w:t>
        </w:r>
        <w:r w:rsidR="000F2CDF">
          <w:rPr>
            <w:noProof/>
            <w:webHidden/>
          </w:rPr>
          <w:tab/>
        </w:r>
        <w:r w:rsidR="000F2CDF">
          <w:rPr>
            <w:noProof/>
            <w:webHidden/>
          </w:rPr>
          <w:fldChar w:fldCharType="begin"/>
        </w:r>
        <w:r w:rsidR="000F2CDF">
          <w:rPr>
            <w:noProof/>
            <w:webHidden/>
          </w:rPr>
          <w:instrText xml:space="preserve"> PAGEREF _Toc440896313 \h </w:instrText>
        </w:r>
        <w:r w:rsidR="000F2CDF">
          <w:rPr>
            <w:noProof/>
            <w:webHidden/>
          </w:rPr>
        </w:r>
        <w:r w:rsidR="000F2CDF">
          <w:rPr>
            <w:noProof/>
            <w:webHidden/>
          </w:rPr>
          <w:fldChar w:fldCharType="separate"/>
        </w:r>
        <w:r w:rsidR="00F87047">
          <w:rPr>
            <w:noProof/>
            <w:webHidden/>
          </w:rPr>
          <w:t>34</w:t>
        </w:r>
        <w:r w:rsidR="000F2CDF">
          <w:rPr>
            <w:noProof/>
            <w:webHidden/>
          </w:rPr>
          <w:fldChar w:fldCharType="end"/>
        </w:r>
      </w:hyperlink>
    </w:p>
    <w:p w14:paraId="03C62EB8" w14:textId="77777777" w:rsidR="000F2CDF" w:rsidRDefault="00F00876">
      <w:pPr>
        <w:pStyle w:val="Abbildungsverzeichnis"/>
        <w:tabs>
          <w:tab w:val="right" w:pos="9457"/>
        </w:tabs>
        <w:rPr>
          <w:rFonts w:asciiTheme="minorHAnsi" w:eastAsiaTheme="minorEastAsia" w:hAnsiTheme="minorHAnsi" w:cstheme="minorBidi"/>
          <w:noProof/>
          <w:sz w:val="22"/>
          <w:szCs w:val="22"/>
          <w:lang w:eastAsia="de-CH"/>
        </w:rPr>
      </w:pPr>
      <w:hyperlink w:anchor="_Toc440896314" w:history="1">
        <w:r w:rsidR="000F2CDF" w:rsidRPr="00BD3BBC">
          <w:rPr>
            <w:rStyle w:val="Hyperlink"/>
            <w:noProof/>
            <w:lang w:val="en-US"/>
          </w:rPr>
          <w:t>Abbildung 34: Unity Plugin, Settings Eyes</w:t>
        </w:r>
        <w:r w:rsidR="000F2CDF">
          <w:rPr>
            <w:noProof/>
            <w:webHidden/>
          </w:rPr>
          <w:tab/>
        </w:r>
        <w:r w:rsidR="000F2CDF">
          <w:rPr>
            <w:noProof/>
            <w:webHidden/>
          </w:rPr>
          <w:fldChar w:fldCharType="begin"/>
        </w:r>
        <w:r w:rsidR="000F2CDF">
          <w:rPr>
            <w:noProof/>
            <w:webHidden/>
          </w:rPr>
          <w:instrText xml:space="preserve"> PAGEREF _Toc440896314 \h </w:instrText>
        </w:r>
        <w:r w:rsidR="000F2CDF">
          <w:rPr>
            <w:noProof/>
            <w:webHidden/>
          </w:rPr>
        </w:r>
        <w:r w:rsidR="000F2CDF">
          <w:rPr>
            <w:noProof/>
            <w:webHidden/>
          </w:rPr>
          <w:fldChar w:fldCharType="separate"/>
        </w:r>
        <w:r w:rsidR="00F87047">
          <w:rPr>
            <w:noProof/>
            <w:webHidden/>
          </w:rPr>
          <w:t>35</w:t>
        </w:r>
        <w:r w:rsidR="000F2CDF">
          <w:rPr>
            <w:noProof/>
            <w:webHidden/>
          </w:rPr>
          <w:fldChar w:fldCharType="end"/>
        </w:r>
      </w:hyperlink>
    </w:p>
    <w:p w14:paraId="64FAFB91" w14:textId="77777777" w:rsidR="000F2CDF" w:rsidRDefault="00F00876">
      <w:pPr>
        <w:pStyle w:val="Abbildungsverzeichnis"/>
        <w:tabs>
          <w:tab w:val="right" w:pos="9457"/>
        </w:tabs>
        <w:rPr>
          <w:rFonts w:asciiTheme="minorHAnsi" w:eastAsiaTheme="minorEastAsia" w:hAnsiTheme="minorHAnsi" w:cstheme="minorBidi"/>
          <w:noProof/>
          <w:sz w:val="22"/>
          <w:szCs w:val="22"/>
          <w:lang w:eastAsia="de-CH"/>
        </w:rPr>
      </w:pPr>
      <w:hyperlink w:anchor="_Toc440896315" w:history="1">
        <w:r w:rsidR="000F2CDF" w:rsidRPr="00BD3BBC">
          <w:rPr>
            <w:rStyle w:val="Hyperlink"/>
            <w:noProof/>
          </w:rPr>
          <w:t>Abbildung 35: Unity Plugin, Settings Sekundäre Kameras</w:t>
        </w:r>
        <w:r w:rsidR="000F2CDF">
          <w:rPr>
            <w:noProof/>
            <w:webHidden/>
          </w:rPr>
          <w:tab/>
        </w:r>
        <w:r w:rsidR="000F2CDF">
          <w:rPr>
            <w:noProof/>
            <w:webHidden/>
          </w:rPr>
          <w:fldChar w:fldCharType="begin"/>
        </w:r>
        <w:r w:rsidR="000F2CDF">
          <w:rPr>
            <w:noProof/>
            <w:webHidden/>
          </w:rPr>
          <w:instrText xml:space="preserve"> PAGEREF _Toc440896315 \h </w:instrText>
        </w:r>
        <w:r w:rsidR="000F2CDF">
          <w:rPr>
            <w:noProof/>
            <w:webHidden/>
          </w:rPr>
        </w:r>
        <w:r w:rsidR="000F2CDF">
          <w:rPr>
            <w:noProof/>
            <w:webHidden/>
          </w:rPr>
          <w:fldChar w:fldCharType="separate"/>
        </w:r>
        <w:r w:rsidR="00F87047">
          <w:rPr>
            <w:noProof/>
            <w:webHidden/>
          </w:rPr>
          <w:t>36</w:t>
        </w:r>
        <w:r w:rsidR="000F2CDF">
          <w:rPr>
            <w:noProof/>
            <w:webHidden/>
          </w:rPr>
          <w:fldChar w:fldCharType="end"/>
        </w:r>
      </w:hyperlink>
    </w:p>
    <w:p w14:paraId="0B91E8C2" w14:textId="77777777" w:rsidR="000F2CDF" w:rsidRDefault="00F00876">
      <w:pPr>
        <w:pStyle w:val="Abbildungsverzeichnis"/>
        <w:tabs>
          <w:tab w:val="right" w:pos="9457"/>
        </w:tabs>
        <w:rPr>
          <w:rFonts w:asciiTheme="minorHAnsi" w:eastAsiaTheme="minorEastAsia" w:hAnsiTheme="minorHAnsi" w:cstheme="minorBidi"/>
          <w:noProof/>
          <w:sz w:val="22"/>
          <w:szCs w:val="22"/>
          <w:lang w:eastAsia="de-CH"/>
        </w:rPr>
      </w:pPr>
      <w:hyperlink w:anchor="_Toc440896316" w:history="1">
        <w:r w:rsidR="000F2CDF" w:rsidRPr="00BD3BBC">
          <w:rPr>
            <w:rStyle w:val="Hyperlink"/>
            <w:noProof/>
          </w:rPr>
          <w:t>Abbildung 36: Unity Plugin, Settings Cave</w:t>
        </w:r>
        <w:r w:rsidR="000F2CDF">
          <w:rPr>
            <w:noProof/>
            <w:webHidden/>
          </w:rPr>
          <w:tab/>
        </w:r>
        <w:r w:rsidR="000F2CDF">
          <w:rPr>
            <w:noProof/>
            <w:webHidden/>
          </w:rPr>
          <w:fldChar w:fldCharType="begin"/>
        </w:r>
        <w:r w:rsidR="000F2CDF">
          <w:rPr>
            <w:noProof/>
            <w:webHidden/>
          </w:rPr>
          <w:instrText xml:space="preserve"> PAGEREF _Toc440896316 \h </w:instrText>
        </w:r>
        <w:r w:rsidR="000F2CDF">
          <w:rPr>
            <w:noProof/>
            <w:webHidden/>
          </w:rPr>
        </w:r>
        <w:r w:rsidR="000F2CDF">
          <w:rPr>
            <w:noProof/>
            <w:webHidden/>
          </w:rPr>
          <w:fldChar w:fldCharType="separate"/>
        </w:r>
        <w:r w:rsidR="00F87047">
          <w:rPr>
            <w:noProof/>
            <w:webHidden/>
          </w:rPr>
          <w:t>36</w:t>
        </w:r>
        <w:r w:rsidR="000F2CDF">
          <w:rPr>
            <w:noProof/>
            <w:webHidden/>
          </w:rPr>
          <w:fldChar w:fldCharType="end"/>
        </w:r>
      </w:hyperlink>
    </w:p>
    <w:p w14:paraId="779B1059" w14:textId="77777777" w:rsidR="000F2CDF" w:rsidRDefault="00F00876">
      <w:pPr>
        <w:pStyle w:val="Abbildungsverzeichnis"/>
        <w:tabs>
          <w:tab w:val="right" w:pos="9457"/>
        </w:tabs>
        <w:rPr>
          <w:rFonts w:asciiTheme="minorHAnsi" w:eastAsiaTheme="minorEastAsia" w:hAnsiTheme="minorHAnsi" w:cstheme="minorBidi"/>
          <w:noProof/>
          <w:sz w:val="22"/>
          <w:szCs w:val="22"/>
          <w:lang w:eastAsia="de-CH"/>
        </w:rPr>
      </w:pPr>
      <w:hyperlink w:anchor="_Toc440896317" w:history="1">
        <w:r w:rsidR="000F2CDF" w:rsidRPr="00BD3BBC">
          <w:rPr>
            <w:rStyle w:val="Hyperlink"/>
            <w:noProof/>
          </w:rPr>
          <w:t>Abbildung 37: Unity Plugin, Settings System</w:t>
        </w:r>
        <w:r w:rsidR="000F2CDF">
          <w:rPr>
            <w:noProof/>
            <w:webHidden/>
          </w:rPr>
          <w:tab/>
        </w:r>
        <w:r w:rsidR="000F2CDF">
          <w:rPr>
            <w:noProof/>
            <w:webHidden/>
          </w:rPr>
          <w:fldChar w:fldCharType="begin"/>
        </w:r>
        <w:r w:rsidR="000F2CDF">
          <w:rPr>
            <w:noProof/>
            <w:webHidden/>
          </w:rPr>
          <w:instrText xml:space="preserve"> PAGEREF _Toc440896317 \h </w:instrText>
        </w:r>
        <w:r w:rsidR="000F2CDF">
          <w:rPr>
            <w:noProof/>
            <w:webHidden/>
          </w:rPr>
        </w:r>
        <w:r w:rsidR="000F2CDF">
          <w:rPr>
            <w:noProof/>
            <w:webHidden/>
          </w:rPr>
          <w:fldChar w:fldCharType="separate"/>
        </w:r>
        <w:r w:rsidR="00F87047">
          <w:rPr>
            <w:noProof/>
            <w:webHidden/>
          </w:rPr>
          <w:t>37</w:t>
        </w:r>
        <w:r w:rsidR="000F2CDF">
          <w:rPr>
            <w:noProof/>
            <w:webHidden/>
          </w:rPr>
          <w:fldChar w:fldCharType="end"/>
        </w:r>
      </w:hyperlink>
    </w:p>
    <w:p w14:paraId="12CF172D" w14:textId="77777777" w:rsidR="000F2CDF" w:rsidRDefault="00F00876">
      <w:pPr>
        <w:pStyle w:val="Abbildungsverzeichnis"/>
        <w:tabs>
          <w:tab w:val="right" w:pos="9457"/>
        </w:tabs>
        <w:rPr>
          <w:rFonts w:asciiTheme="minorHAnsi" w:eastAsiaTheme="minorEastAsia" w:hAnsiTheme="minorHAnsi" w:cstheme="minorBidi"/>
          <w:noProof/>
          <w:sz w:val="22"/>
          <w:szCs w:val="22"/>
          <w:lang w:eastAsia="de-CH"/>
        </w:rPr>
      </w:pPr>
      <w:hyperlink w:anchor="_Toc440896318" w:history="1">
        <w:r w:rsidR="000F2CDF" w:rsidRPr="00BD3BBC">
          <w:rPr>
            <w:rStyle w:val="Hyperlink"/>
            <w:noProof/>
          </w:rPr>
          <w:t>Abbildung 38: Unity Plugin, Klassendiagramm</w:t>
        </w:r>
        <w:r w:rsidR="000F2CDF">
          <w:rPr>
            <w:noProof/>
            <w:webHidden/>
          </w:rPr>
          <w:tab/>
        </w:r>
        <w:r w:rsidR="000F2CDF">
          <w:rPr>
            <w:noProof/>
            <w:webHidden/>
          </w:rPr>
          <w:fldChar w:fldCharType="begin"/>
        </w:r>
        <w:r w:rsidR="000F2CDF">
          <w:rPr>
            <w:noProof/>
            <w:webHidden/>
          </w:rPr>
          <w:instrText xml:space="preserve"> PAGEREF _Toc440896318 \h </w:instrText>
        </w:r>
        <w:r w:rsidR="000F2CDF">
          <w:rPr>
            <w:noProof/>
            <w:webHidden/>
          </w:rPr>
        </w:r>
        <w:r w:rsidR="000F2CDF">
          <w:rPr>
            <w:noProof/>
            <w:webHidden/>
          </w:rPr>
          <w:fldChar w:fldCharType="separate"/>
        </w:r>
        <w:r w:rsidR="00F87047">
          <w:rPr>
            <w:noProof/>
            <w:webHidden/>
          </w:rPr>
          <w:t>38</w:t>
        </w:r>
        <w:r w:rsidR="000F2CDF">
          <w:rPr>
            <w:noProof/>
            <w:webHidden/>
          </w:rPr>
          <w:fldChar w:fldCharType="end"/>
        </w:r>
      </w:hyperlink>
    </w:p>
    <w:p w14:paraId="2DB8E21B" w14:textId="77777777" w:rsidR="000F2CDF" w:rsidRDefault="00F00876">
      <w:pPr>
        <w:pStyle w:val="Abbildungsverzeichnis"/>
        <w:tabs>
          <w:tab w:val="right" w:pos="9457"/>
        </w:tabs>
        <w:rPr>
          <w:rFonts w:asciiTheme="minorHAnsi" w:eastAsiaTheme="minorEastAsia" w:hAnsiTheme="minorHAnsi" w:cstheme="minorBidi"/>
          <w:noProof/>
          <w:sz w:val="22"/>
          <w:szCs w:val="22"/>
          <w:lang w:eastAsia="de-CH"/>
        </w:rPr>
      </w:pPr>
      <w:hyperlink w:anchor="_Toc440896319" w:history="1">
        <w:r w:rsidR="000F2CDF" w:rsidRPr="00BD3BBC">
          <w:rPr>
            <w:rStyle w:val="Hyperlink"/>
            <w:noProof/>
          </w:rPr>
          <w:t>Abbildung 39: Unity Plugin, Export Package</w:t>
        </w:r>
        <w:r w:rsidR="000F2CDF">
          <w:rPr>
            <w:noProof/>
            <w:webHidden/>
          </w:rPr>
          <w:tab/>
        </w:r>
        <w:r w:rsidR="000F2CDF">
          <w:rPr>
            <w:noProof/>
            <w:webHidden/>
          </w:rPr>
          <w:fldChar w:fldCharType="begin"/>
        </w:r>
        <w:r w:rsidR="000F2CDF">
          <w:rPr>
            <w:noProof/>
            <w:webHidden/>
          </w:rPr>
          <w:instrText xml:space="preserve"> PAGEREF _Toc440896319 \h </w:instrText>
        </w:r>
        <w:r w:rsidR="000F2CDF">
          <w:rPr>
            <w:noProof/>
            <w:webHidden/>
          </w:rPr>
        </w:r>
        <w:r w:rsidR="000F2CDF">
          <w:rPr>
            <w:noProof/>
            <w:webHidden/>
          </w:rPr>
          <w:fldChar w:fldCharType="separate"/>
        </w:r>
        <w:r w:rsidR="00F87047">
          <w:rPr>
            <w:noProof/>
            <w:webHidden/>
          </w:rPr>
          <w:t>44</w:t>
        </w:r>
        <w:r w:rsidR="000F2CDF">
          <w:rPr>
            <w:noProof/>
            <w:webHidden/>
          </w:rPr>
          <w:fldChar w:fldCharType="end"/>
        </w:r>
      </w:hyperlink>
    </w:p>
    <w:p w14:paraId="28C6E799" w14:textId="77777777" w:rsidR="000F2CDF" w:rsidRDefault="00F00876">
      <w:pPr>
        <w:pStyle w:val="Abbildungsverzeichnis"/>
        <w:tabs>
          <w:tab w:val="right" w:pos="9457"/>
        </w:tabs>
        <w:rPr>
          <w:rFonts w:asciiTheme="minorHAnsi" w:eastAsiaTheme="minorEastAsia" w:hAnsiTheme="minorHAnsi" w:cstheme="minorBidi"/>
          <w:noProof/>
          <w:sz w:val="22"/>
          <w:szCs w:val="22"/>
          <w:lang w:eastAsia="de-CH"/>
        </w:rPr>
      </w:pPr>
      <w:hyperlink w:anchor="_Toc440896320" w:history="1">
        <w:r w:rsidR="000F2CDF" w:rsidRPr="00BD3BBC">
          <w:rPr>
            <w:rStyle w:val="Hyperlink"/>
            <w:noProof/>
            <w:lang w:val="en-US"/>
          </w:rPr>
          <w:t>Abbildung 40: Unity Plugin, Export Package Selection</w:t>
        </w:r>
        <w:r w:rsidR="000F2CDF">
          <w:rPr>
            <w:noProof/>
            <w:webHidden/>
          </w:rPr>
          <w:tab/>
        </w:r>
        <w:r w:rsidR="000F2CDF">
          <w:rPr>
            <w:noProof/>
            <w:webHidden/>
          </w:rPr>
          <w:fldChar w:fldCharType="begin"/>
        </w:r>
        <w:r w:rsidR="000F2CDF">
          <w:rPr>
            <w:noProof/>
            <w:webHidden/>
          </w:rPr>
          <w:instrText xml:space="preserve"> PAGEREF _Toc440896320 \h </w:instrText>
        </w:r>
        <w:r w:rsidR="000F2CDF">
          <w:rPr>
            <w:noProof/>
            <w:webHidden/>
          </w:rPr>
        </w:r>
        <w:r w:rsidR="000F2CDF">
          <w:rPr>
            <w:noProof/>
            <w:webHidden/>
          </w:rPr>
          <w:fldChar w:fldCharType="separate"/>
        </w:r>
        <w:r w:rsidR="00F87047">
          <w:rPr>
            <w:noProof/>
            <w:webHidden/>
          </w:rPr>
          <w:t>44</w:t>
        </w:r>
        <w:r w:rsidR="000F2CDF">
          <w:rPr>
            <w:noProof/>
            <w:webHidden/>
          </w:rPr>
          <w:fldChar w:fldCharType="end"/>
        </w:r>
      </w:hyperlink>
    </w:p>
    <w:p w14:paraId="71AF9E7D" w14:textId="77777777" w:rsidR="000F2CDF" w:rsidRDefault="00F00876">
      <w:pPr>
        <w:pStyle w:val="Abbildungsverzeichnis"/>
        <w:tabs>
          <w:tab w:val="right" w:pos="9457"/>
        </w:tabs>
        <w:rPr>
          <w:rFonts w:asciiTheme="minorHAnsi" w:eastAsiaTheme="minorEastAsia" w:hAnsiTheme="minorHAnsi" w:cstheme="minorBidi"/>
          <w:noProof/>
          <w:sz w:val="22"/>
          <w:szCs w:val="22"/>
          <w:lang w:eastAsia="de-CH"/>
        </w:rPr>
      </w:pPr>
      <w:hyperlink w:anchor="_Toc440896321" w:history="1">
        <w:r w:rsidR="000F2CDF" w:rsidRPr="00BD3BBC">
          <w:rPr>
            <w:rStyle w:val="Hyperlink"/>
            <w:noProof/>
          </w:rPr>
          <w:t>Abbildung 41: Kopieren des Unity Plugins</w:t>
        </w:r>
        <w:r w:rsidR="000F2CDF">
          <w:rPr>
            <w:noProof/>
            <w:webHidden/>
          </w:rPr>
          <w:tab/>
        </w:r>
        <w:r w:rsidR="000F2CDF">
          <w:rPr>
            <w:noProof/>
            <w:webHidden/>
          </w:rPr>
          <w:fldChar w:fldCharType="begin"/>
        </w:r>
        <w:r w:rsidR="000F2CDF">
          <w:rPr>
            <w:noProof/>
            <w:webHidden/>
          </w:rPr>
          <w:instrText xml:space="preserve"> PAGEREF _Toc440896321 \h </w:instrText>
        </w:r>
        <w:r w:rsidR="000F2CDF">
          <w:rPr>
            <w:noProof/>
            <w:webHidden/>
          </w:rPr>
        </w:r>
        <w:r w:rsidR="000F2CDF">
          <w:rPr>
            <w:noProof/>
            <w:webHidden/>
          </w:rPr>
          <w:fldChar w:fldCharType="separate"/>
        </w:r>
        <w:r w:rsidR="00F87047">
          <w:rPr>
            <w:noProof/>
            <w:webHidden/>
          </w:rPr>
          <w:t>45</w:t>
        </w:r>
        <w:r w:rsidR="000F2CDF">
          <w:rPr>
            <w:noProof/>
            <w:webHidden/>
          </w:rPr>
          <w:fldChar w:fldCharType="end"/>
        </w:r>
      </w:hyperlink>
    </w:p>
    <w:p w14:paraId="79600D4E" w14:textId="77777777" w:rsidR="000F2CDF" w:rsidRDefault="00F00876">
      <w:pPr>
        <w:pStyle w:val="Abbildungsverzeichnis"/>
        <w:tabs>
          <w:tab w:val="right" w:pos="9457"/>
        </w:tabs>
        <w:rPr>
          <w:rFonts w:asciiTheme="minorHAnsi" w:eastAsiaTheme="minorEastAsia" w:hAnsiTheme="minorHAnsi" w:cstheme="minorBidi"/>
          <w:noProof/>
          <w:sz w:val="22"/>
          <w:szCs w:val="22"/>
          <w:lang w:eastAsia="de-CH"/>
        </w:rPr>
      </w:pPr>
      <w:hyperlink w:anchor="_Toc440896322" w:history="1">
        <w:r w:rsidR="000F2CDF" w:rsidRPr="00BD3BBC">
          <w:rPr>
            <w:rStyle w:val="Hyperlink"/>
            <w:noProof/>
          </w:rPr>
          <w:t>Abbildung 42: Unity Plugin, Import Package</w:t>
        </w:r>
        <w:r w:rsidR="000F2CDF">
          <w:rPr>
            <w:noProof/>
            <w:webHidden/>
          </w:rPr>
          <w:tab/>
        </w:r>
        <w:r w:rsidR="000F2CDF">
          <w:rPr>
            <w:noProof/>
            <w:webHidden/>
          </w:rPr>
          <w:fldChar w:fldCharType="begin"/>
        </w:r>
        <w:r w:rsidR="000F2CDF">
          <w:rPr>
            <w:noProof/>
            <w:webHidden/>
          </w:rPr>
          <w:instrText xml:space="preserve"> PAGEREF _Toc440896322 \h </w:instrText>
        </w:r>
        <w:r w:rsidR="000F2CDF">
          <w:rPr>
            <w:noProof/>
            <w:webHidden/>
          </w:rPr>
        </w:r>
        <w:r w:rsidR="000F2CDF">
          <w:rPr>
            <w:noProof/>
            <w:webHidden/>
          </w:rPr>
          <w:fldChar w:fldCharType="separate"/>
        </w:r>
        <w:r w:rsidR="00F87047">
          <w:rPr>
            <w:noProof/>
            <w:webHidden/>
          </w:rPr>
          <w:t>45</w:t>
        </w:r>
        <w:r w:rsidR="000F2CDF">
          <w:rPr>
            <w:noProof/>
            <w:webHidden/>
          </w:rPr>
          <w:fldChar w:fldCharType="end"/>
        </w:r>
      </w:hyperlink>
    </w:p>
    <w:p w14:paraId="74EB58C0" w14:textId="77777777" w:rsidR="000F2CDF" w:rsidRDefault="00F00876">
      <w:pPr>
        <w:pStyle w:val="Abbildungsverzeichnis"/>
        <w:tabs>
          <w:tab w:val="right" w:pos="9457"/>
        </w:tabs>
        <w:rPr>
          <w:rFonts w:asciiTheme="minorHAnsi" w:eastAsiaTheme="minorEastAsia" w:hAnsiTheme="minorHAnsi" w:cstheme="minorBidi"/>
          <w:noProof/>
          <w:sz w:val="22"/>
          <w:szCs w:val="22"/>
          <w:lang w:eastAsia="de-CH"/>
        </w:rPr>
      </w:pPr>
      <w:hyperlink w:anchor="_Toc440896323" w:history="1">
        <w:r w:rsidR="000F2CDF" w:rsidRPr="00BD3BBC">
          <w:rPr>
            <w:rStyle w:val="Hyperlink"/>
            <w:noProof/>
          </w:rPr>
          <w:t>Abbildung 43: Hinzufügen Cave Prefab</w:t>
        </w:r>
        <w:r w:rsidR="000F2CDF">
          <w:rPr>
            <w:noProof/>
            <w:webHidden/>
          </w:rPr>
          <w:tab/>
        </w:r>
        <w:r w:rsidR="000F2CDF">
          <w:rPr>
            <w:noProof/>
            <w:webHidden/>
          </w:rPr>
          <w:fldChar w:fldCharType="begin"/>
        </w:r>
        <w:r w:rsidR="000F2CDF">
          <w:rPr>
            <w:noProof/>
            <w:webHidden/>
          </w:rPr>
          <w:instrText xml:space="preserve"> PAGEREF _Toc440896323 \h </w:instrText>
        </w:r>
        <w:r w:rsidR="000F2CDF">
          <w:rPr>
            <w:noProof/>
            <w:webHidden/>
          </w:rPr>
        </w:r>
        <w:r w:rsidR="000F2CDF">
          <w:rPr>
            <w:noProof/>
            <w:webHidden/>
          </w:rPr>
          <w:fldChar w:fldCharType="separate"/>
        </w:r>
        <w:r w:rsidR="00F87047">
          <w:rPr>
            <w:noProof/>
            <w:webHidden/>
          </w:rPr>
          <w:t>46</w:t>
        </w:r>
        <w:r w:rsidR="000F2CDF">
          <w:rPr>
            <w:noProof/>
            <w:webHidden/>
          </w:rPr>
          <w:fldChar w:fldCharType="end"/>
        </w:r>
      </w:hyperlink>
    </w:p>
    <w:p w14:paraId="03B8C1DA" w14:textId="77777777" w:rsidR="000F2CDF" w:rsidRDefault="00F00876">
      <w:pPr>
        <w:pStyle w:val="Abbildungsverzeichnis"/>
        <w:tabs>
          <w:tab w:val="right" w:pos="9457"/>
        </w:tabs>
        <w:rPr>
          <w:rFonts w:asciiTheme="minorHAnsi" w:eastAsiaTheme="minorEastAsia" w:hAnsiTheme="minorHAnsi" w:cstheme="minorBidi"/>
          <w:noProof/>
          <w:sz w:val="22"/>
          <w:szCs w:val="22"/>
          <w:lang w:eastAsia="de-CH"/>
        </w:rPr>
      </w:pPr>
      <w:hyperlink w:anchor="_Toc440896324" w:history="1">
        <w:r w:rsidR="000F2CDF" w:rsidRPr="00BD3BBC">
          <w:rPr>
            <w:rStyle w:val="Hyperlink"/>
            <w:noProof/>
            <w:lang w:val="en-US"/>
          </w:rPr>
          <w:t>Abbildung 44: Player Settings, Api Compatibility Level</w:t>
        </w:r>
        <w:r w:rsidR="000F2CDF">
          <w:rPr>
            <w:noProof/>
            <w:webHidden/>
          </w:rPr>
          <w:tab/>
        </w:r>
        <w:r w:rsidR="000F2CDF">
          <w:rPr>
            <w:noProof/>
            <w:webHidden/>
          </w:rPr>
          <w:fldChar w:fldCharType="begin"/>
        </w:r>
        <w:r w:rsidR="000F2CDF">
          <w:rPr>
            <w:noProof/>
            <w:webHidden/>
          </w:rPr>
          <w:instrText xml:space="preserve"> PAGEREF _Toc440896324 \h </w:instrText>
        </w:r>
        <w:r w:rsidR="000F2CDF">
          <w:rPr>
            <w:noProof/>
            <w:webHidden/>
          </w:rPr>
        </w:r>
        <w:r w:rsidR="000F2CDF">
          <w:rPr>
            <w:noProof/>
            <w:webHidden/>
          </w:rPr>
          <w:fldChar w:fldCharType="separate"/>
        </w:r>
        <w:r w:rsidR="00F87047">
          <w:rPr>
            <w:noProof/>
            <w:webHidden/>
          </w:rPr>
          <w:t>47</w:t>
        </w:r>
        <w:r w:rsidR="000F2CDF">
          <w:rPr>
            <w:noProof/>
            <w:webHidden/>
          </w:rPr>
          <w:fldChar w:fldCharType="end"/>
        </w:r>
      </w:hyperlink>
    </w:p>
    <w:p w14:paraId="61F184A9" w14:textId="77777777" w:rsidR="000F2CDF" w:rsidRDefault="00F00876">
      <w:pPr>
        <w:pStyle w:val="Abbildungsverzeichnis"/>
        <w:tabs>
          <w:tab w:val="right" w:pos="9457"/>
        </w:tabs>
        <w:rPr>
          <w:rFonts w:asciiTheme="minorHAnsi" w:eastAsiaTheme="minorEastAsia" w:hAnsiTheme="minorHAnsi" w:cstheme="minorBidi"/>
          <w:noProof/>
          <w:sz w:val="22"/>
          <w:szCs w:val="22"/>
          <w:lang w:eastAsia="de-CH"/>
        </w:rPr>
      </w:pPr>
      <w:hyperlink w:anchor="_Toc440896325" w:history="1">
        <w:r w:rsidR="000F2CDF" w:rsidRPr="00BD3BBC">
          <w:rPr>
            <w:rStyle w:val="Hyperlink"/>
            <w:noProof/>
          </w:rPr>
          <w:t>Abbildung 45: Platform Settings</w:t>
        </w:r>
        <w:r w:rsidR="000F2CDF">
          <w:rPr>
            <w:noProof/>
            <w:webHidden/>
          </w:rPr>
          <w:tab/>
        </w:r>
        <w:r w:rsidR="000F2CDF">
          <w:rPr>
            <w:noProof/>
            <w:webHidden/>
          </w:rPr>
          <w:fldChar w:fldCharType="begin"/>
        </w:r>
        <w:r w:rsidR="000F2CDF">
          <w:rPr>
            <w:noProof/>
            <w:webHidden/>
          </w:rPr>
          <w:instrText xml:space="preserve"> PAGEREF _Toc440896325 \h </w:instrText>
        </w:r>
        <w:r w:rsidR="000F2CDF">
          <w:rPr>
            <w:noProof/>
            <w:webHidden/>
          </w:rPr>
        </w:r>
        <w:r w:rsidR="000F2CDF">
          <w:rPr>
            <w:noProof/>
            <w:webHidden/>
          </w:rPr>
          <w:fldChar w:fldCharType="separate"/>
        </w:r>
        <w:r w:rsidR="00F87047">
          <w:rPr>
            <w:noProof/>
            <w:webHidden/>
          </w:rPr>
          <w:t>47</w:t>
        </w:r>
        <w:r w:rsidR="000F2CDF">
          <w:rPr>
            <w:noProof/>
            <w:webHidden/>
          </w:rPr>
          <w:fldChar w:fldCharType="end"/>
        </w:r>
      </w:hyperlink>
    </w:p>
    <w:p w14:paraId="097B37A4" w14:textId="77777777" w:rsidR="000F2CDF" w:rsidRDefault="00F00876">
      <w:pPr>
        <w:pStyle w:val="Abbildungsverzeichnis"/>
        <w:tabs>
          <w:tab w:val="right" w:pos="9457"/>
        </w:tabs>
        <w:rPr>
          <w:rFonts w:asciiTheme="minorHAnsi" w:eastAsiaTheme="minorEastAsia" w:hAnsiTheme="minorHAnsi" w:cstheme="minorBidi"/>
          <w:noProof/>
          <w:sz w:val="22"/>
          <w:szCs w:val="22"/>
          <w:lang w:eastAsia="de-CH"/>
        </w:rPr>
      </w:pPr>
      <w:hyperlink w:anchor="_Toc440896326" w:history="1">
        <w:r w:rsidR="000F2CDF" w:rsidRPr="00BD3BBC">
          <w:rPr>
            <w:rStyle w:val="Hyperlink"/>
            <w:noProof/>
          </w:rPr>
          <w:t>Abbildung 46: Zuweisung Prefabs</w:t>
        </w:r>
        <w:r w:rsidR="000F2CDF">
          <w:rPr>
            <w:noProof/>
            <w:webHidden/>
          </w:rPr>
          <w:tab/>
        </w:r>
        <w:r w:rsidR="000F2CDF">
          <w:rPr>
            <w:noProof/>
            <w:webHidden/>
          </w:rPr>
          <w:fldChar w:fldCharType="begin"/>
        </w:r>
        <w:r w:rsidR="000F2CDF">
          <w:rPr>
            <w:noProof/>
            <w:webHidden/>
          </w:rPr>
          <w:instrText xml:space="preserve"> PAGEREF _Toc440896326 \h </w:instrText>
        </w:r>
        <w:r w:rsidR="000F2CDF">
          <w:rPr>
            <w:noProof/>
            <w:webHidden/>
          </w:rPr>
        </w:r>
        <w:r w:rsidR="000F2CDF">
          <w:rPr>
            <w:noProof/>
            <w:webHidden/>
          </w:rPr>
          <w:fldChar w:fldCharType="separate"/>
        </w:r>
        <w:r w:rsidR="00F87047">
          <w:rPr>
            <w:noProof/>
            <w:webHidden/>
          </w:rPr>
          <w:t>48</w:t>
        </w:r>
        <w:r w:rsidR="000F2CDF">
          <w:rPr>
            <w:noProof/>
            <w:webHidden/>
          </w:rPr>
          <w:fldChar w:fldCharType="end"/>
        </w:r>
      </w:hyperlink>
    </w:p>
    <w:p w14:paraId="571245CD" w14:textId="77777777" w:rsidR="000F2CDF" w:rsidRDefault="00F00876">
      <w:pPr>
        <w:pStyle w:val="Abbildungsverzeichnis"/>
        <w:tabs>
          <w:tab w:val="right" w:pos="9457"/>
        </w:tabs>
        <w:rPr>
          <w:rFonts w:asciiTheme="minorHAnsi" w:eastAsiaTheme="minorEastAsia" w:hAnsiTheme="minorHAnsi" w:cstheme="minorBidi"/>
          <w:noProof/>
          <w:sz w:val="22"/>
          <w:szCs w:val="22"/>
          <w:lang w:eastAsia="de-CH"/>
        </w:rPr>
      </w:pPr>
      <w:hyperlink w:anchor="_Toc440896327" w:history="1">
        <w:r w:rsidR="000F2CDF" w:rsidRPr="00BD3BBC">
          <w:rPr>
            <w:rStyle w:val="Hyperlink"/>
            <w:noProof/>
          </w:rPr>
          <w:t>Abbildung 47: Export 64bit</w:t>
        </w:r>
        <w:r w:rsidR="000F2CDF">
          <w:rPr>
            <w:noProof/>
            <w:webHidden/>
          </w:rPr>
          <w:tab/>
        </w:r>
        <w:r w:rsidR="000F2CDF">
          <w:rPr>
            <w:noProof/>
            <w:webHidden/>
          </w:rPr>
          <w:fldChar w:fldCharType="begin"/>
        </w:r>
        <w:r w:rsidR="000F2CDF">
          <w:rPr>
            <w:noProof/>
            <w:webHidden/>
          </w:rPr>
          <w:instrText xml:space="preserve"> PAGEREF _Toc440896327 \h </w:instrText>
        </w:r>
        <w:r w:rsidR="000F2CDF">
          <w:rPr>
            <w:noProof/>
            <w:webHidden/>
          </w:rPr>
        </w:r>
        <w:r w:rsidR="000F2CDF">
          <w:rPr>
            <w:noProof/>
            <w:webHidden/>
          </w:rPr>
          <w:fldChar w:fldCharType="separate"/>
        </w:r>
        <w:r w:rsidR="00F87047">
          <w:rPr>
            <w:noProof/>
            <w:webHidden/>
          </w:rPr>
          <w:t>48</w:t>
        </w:r>
        <w:r w:rsidR="000F2CDF">
          <w:rPr>
            <w:noProof/>
            <w:webHidden/>
          </w:rPr>
          <w:fldChar w:fldCharType="end"/>
        </w:r>
      </w:hyperlink>
    </w:p>
    <w:p w14:paraId="730C9E4A" w14:textId="77777777" w:rsidR="000F2CDF" w:rsidRDefault="00F00876">
      <w:pPr>
        <w:pStyle w:val="Abbildungsverzeichnis"/>
        <w:tabs>
          <w:tab w:val="right" w:pos="9457"/>
        </w:tabs>
        <w:rPr>
          <w:rFonts w:asciiTheme="minorHAnsi" w:eastAsiaTheme="minorEastAsia" w:hAnsiTheme="minorHAnsi" w:cstheme="minorBidi"/>
          <w:noProof/>
          <w:sz w:val="22"/>
          <w:szCs w:val="22"/>
          <w:lang w:eastAsia="de-CH"/>
        </w:rPr>
      </w:pPr>
      <w:hyperlink w:anchor="_Toc440896328" w:history="1">
        <w:r w:rsidR="000F2CDF" w:rsidRPr="00BD3BBC">
          <w:rPr>
            <w:rStyle w:val="Hyperlink"/>
            <w:noProof/>
          </w:rPr>
          <w:t>Abbildung 48: Performance analysieren mit Unity Profiler</w:t>
        </w:r>
        <w:r w:rsidR="000F2CDF">
          <w:rPr>
            <w:noProof/>
            <w:webHidden/>
          </w:rPr>
          <w:tab/>
        </w:r>
        <w:r w:rsidR="000F2CDF">
          <w:rPr>
            <w:noProof/>
            <w:webHidden/>
          </w:rPr>
          <w:fldChar w:fldCharType="begin"/>
        </w:r>
        <w:r w:rsidR="000F2CDF">
          <w:rPr>
            <w:noProof/>
            <w:webHidden/>
          </w:rPr>
          <w:instrText xml:space="preserve"> PAGEREF _Toc440896328 \h </w:instrText>
        </w:r>
        <w:r w:rsidR="000F2CDF">
          <w:rPr>
            <w:noProof/>
            <w:webHidden/>
          </w:rPr>
        </w:r>
        <w:r w:rsidR="000F2CDF">
          <w:rPr>
            <w:noProof/>
            <w:webHidden/>
          </w:rPr>
          <w:fldChar w:fldCharType="separate"/>
        </w:r>
        <w:r w:rsidR="00F87047">
          <w:rPr>
            <w:noProof/>
            <w:webHidden/>
          </w:rPr>
          <w:t>49</w:t>
        </w:r>
        <w:r w:rsidR="000F2CDF">
          <w:rPr>
            <w:noProof/>
            <w:webHidden/>
          </w:rPr>
          <w:fldChar w:fldCharType="end"/>
        </w:r>
      </w:hyperlink>
    </w:p>
    <w:p w14:paraId="46216E66" w14:textId="77777777" w:rsidR="000F2CDF" w:rsidRDefault="00F00876">
      <w:pPr>
        <w:pStyle w:val="Abbildungsverzeichnis"/>
        <w:tabs>
          <w:tab w:val="right" w:pos="9457"/>
        </w:tabs>
        <w:rPr>
          <w:rFonts w:asciiTheme="minorHAnsi" w:eastAsiaTheme="minorEastAsia" w:hAnsiTheme="minorHAnsi" w:cstheme="minorBidi"/>
          <w:noProof/>
          <w:sz w:val="22"/>
          <w:szCs w:val="22"/>
          <w:lang w:eastAsia="de-CH"/>
        </w:rPr>
      </w:pPr>
      <w:hyperlink w:anchor="_Toc440896329" w:history="1">
        <w:r w:rsidR="000F2CDF" w:rsidRPr="00BD3BBC">
          <w:rPr>
            <w:rStyle w:val="Hyperlink"/>
            <w:noProof/>
          </w:rPr>
          <w:t>Abbildung 49: Initialposition Warpingbeispiel</w:t>
        </w:r>
        <w:r w:rsidR="000F2CDF">
          <w:rPr>
            <w:noProof/>
            <w:webHidden/>
          </w:rPr>
          <w:tab/>
        </w:r>
        <w:r w:rsidR="000F2CDF">
          <w:rPr>
            <w:noProof/>
            <w:webHidden/>
          </w:rPr>
          <w:fldChar w:fldCharType="begin"/>
        </w:r>
        <w:r w:rsidR="000F2CDF">
          <w:rPr>
            <w:noProof/>
            <w:webHidden/>
          </w:rPr>
          <w:instrText xml:space="preserve"> PAGEREF _Toc440896329 \h </w:instrText>
        </w:r>
        <w:r w:rsidR="000F2CDF">
          <w:rPr>
            <w:noProof/>
            <w:webHidden/>
          </w:rPr>
        </w:r>
        <w:r w:rsidR="000F2CDF">
          <w:rPr>
            <w:noProof/>
            <w:webHidden/>
          </w:rPr>
          <w:fldChar w:fldCharType="separate"/>
        </w:r>
        <w:r w:rsidR="00F87047">
          <w:rPr>
            <w:noProof/>
            <w:webHidden/>
          </w:rPr>
          <w:t>51</w:t>
        </w:r>
        <w:r w:rsidR="000F2CDF">
          <w:rPr>
            <w:noProof/>
            <w:webHidden/>
          </w:rPr>
          <w:fldChar w:fldCharType="end"/>
        </w:r>
      </w:hyperlink>
    </w:p>
    <w:p w14:paraId="0B952017" w14:textId="77777777" w:rsidR="000F2CDF" w:rsidRDefault="00F00876">
      <w:pPr>
        <w:pStyle w:val="Abbildungsverzeichnis"/>
        <w:tabs>
          <w:tab w:val="right" w:pos="9457"/>
        </w:tabs>
        <w:rPr>
          <w:rFonts w:asciiTheme="minorHAnsi" w:eastAsiaTheme="minorEastAsia" w:hAnsiTheme="minorHAnsi" w:cstheme="minorBidi"/>
          <w:noProof/>
          <w:sz w:val="22"/>
          <w:szCs w:val="22"/>
          <w:lang w:eastAsia="de-CH"/>
        </w:rPr>
      </w:pPr>
      <w:hyperlink w:anchor="_Toc440896330" w:history="1">
        <w:r w:rsidR="000F2CDF" w:rsidRPr="00BD3BBC">
          <w:rPr>
            <w:rStyle w:val="Hyperlink"/>
            <w:noProof/>
          </w:rPr>
          <w:t>Abbildung 50: Verkleinerung Perspketive Warping</w:t>
        </w:r>
        <w:r w:rsidR="000F2CDF">
          <w:rPr>
            <w:noProof/>
            <w:webHidden/>
          </w:rPr>
          <w:tab/>
        </w:r>
        <w:r w:rsidR="000F2CDF">
          <w:rPr>
            <w:noProof/>
            <w:webHidden/>
          </w:rPr>
          <w:fldChar w:fldCharType="begin"/>
        </w:r>
        <w:r w:rsidR="000F2CDF">
          <w:rPr>
            <w:noProof/>
            <w:webHidden/>
          </w:rPr>
          <w:instrText xml:space="preserve"> PAGEREF _Toc440896330 \h </w:instrText>
        </w:r>
        <w:r w:rsidR="000F2CDF">
          <w:rPr>
            <w:noProof/>
            <w:webHidden/>
          </w:rPr>
        </w:r>
        <w:r w:rsidR="000F2CDF">
          <w:rPr>
            <w:noProof/>
            <w:webHidden/>
          </w:rPr>
          <w:fldChar w:fldCharType="separate"/>
        </w:r>
        <w:r w:rsidR="00F87047">
          <w:rPr>
            <w:noProof/>
            <w:webHidden/>
          </w:rPr>
          <w:t>51</w:t>
        </w:r>
        <w:r w:rsidR="000F2CDF">
          <w:rPr>
            <w:noProof/>
            <w:webHidden/>
          </w:rPr>
          <w:fldChar w:fldCharType="end"/>
        </w:r>
      </w:hyperlink>
    </w:p>
    <w:p w14:paraId="72FCCE72" w14:textId="77777777" w:rsidR="000F2CDF" w:rsidRDefault="00F00876">
      <w:pPr>
        <w:pStyle w:val="Abbildungsverzeichnis"/>
        <w:tabs>
          <w:tab w:val="right" w:pos="9457"/>
        </w:tabs>
        <w:rPr>
          <w:rFonts w:asciiTheme="minorHAnsi" w:eastAsiaTheme="minorEastAsia" w:hAnsiTheme="minorHAnsi" w:cstheme="minorBidi"/>
          <w:noProof/>
          <w:sz w:val="22"/>
          <w:szCs w:val="22"/>
          <w:lang w:eastAsia="de-CH"/>
        </w:rPr>
      </w:pPr>
      <w:hyperlink w:anchor="_Toc440896331" w:history="1">
        <w:r w:rsidR="000F2CDF" w:rsidRPr="00BD3BBC">
          <w:rPr>
            <w:rStyle w:val="Hyperlink"/>
            <w:noProof/>
          </w:rPr>
          <w:t>Abbildung 51: Shooting Gallery Ingame</w:t>
        </w:r>
        <w:r w:rsidR="000F2CDF">
          <w:rPr>
            <w:noProof/>
            <w:webHidden/>
          </w:rPr>
          <w:tab/>
        </w:r>
        <w:r w:rsidR="000F2CDF">
          <w:rPr>
            <w:noProof/>
            <w:webHidden/>
          </w:rPr>
          <w:fldChar w:fldCharType="begin"/>
        </w:r>
        <w:r w:rsidR="000F2CDF">
          <w:rPr>
            <w:noProof/>
            <w:webHidden/>
          </w:rPr>
          <w:instrText xml:space="preserve"> PAGEREF _Toc440896331 \h </w:instrText>
        </w:r>
        <w:r w:rsidR="000F2CDF">
          <w:rPr>
            <w:noProof/>
            <w:webHidden/>
          </w:rPr>
        </w:r>
        <w:r w:rsidR="000F2CDF">
          <w:rPr>
            <w:noProof/>
            <w:webHidden/>
          </w:rPr>
          <w:fldChar w:fldCharType="separate"/>
        </w:r>
        <w:r w:rsidR="00F87047">
          <w:rPr>
            <w:noProof/>
            <w:webHidden/>
          </w:rPr>
          <w:t>53</w:t>
        </w:r>
        <w:r w:rsidR="000F2CDF">
          <w:rPr>
            <w:noProof/>
            <w:webHidden/>
          </w:rPr>
          <w:fldChar w:fldCharType="end"/>
        </w:r>
      </w:hyperlink>
    </w:p>
    <w:p w14:paraId="6788DF2D" w14:textId="77777777" w:rsidR="000F2CDF" w:rsidRDefault="00F00876">
      <w:pPr>
        <w:pStyle w:val="Abbildungsverzeichnis"/>
        <w:tabs>
          <w:tab w:val="right" w:pos="9457"/>
        </w:tabs>
        <w:rPr>
          <w:rFonts w:asciiTheme="minorHAnsi" w:eastAsiaTheme="minorEastAsia" w:hAnsiTheme="minorHAnsi" w:cstheme="minorBidi"/>
          <w:noProof/>
          <w:sz w:val="22"/>
          <w:szCs w:val="22"/>
          <w:lang w:eastAsia="de-CH"/>
        </w:rPr>
      </w:pPr>
      <w:hyperlink w:anchor="_Toc440896332" w:history="1">
        <w:r w:rsidR="000F2CDF" w:rsidRPr="00BD3BBC">
          <w:rPr>
            <w:rStyle w:val="Hyperlink"/>
            <w:noProof/>
            <w:lang w:val="en-US"/>
          </w:rPr>
          <w:t>Abbildung 52: Desert Model, Quelle: Unity Asset Store</w:t>
        </w:r>
        <w:r w:rsidR="000F2CDF">
          <w:rPr>
            <w:noProof/>
            <w:webHidden/>
          </w:rPr>
          <w:tab/>
        </w:r>
        <w:r w:rsidR="000F2CDF">
          <w:rPr>
            <w:noProof/>
            <w:webHidden/>
          </w:rPr>
          <w:fldChar w:fldCharType="begin"/>
        </w:r>
        <w:r w:rsidR="000F2CDF">
          <w:rPr>
            <w:noProof/>
            <w:webHidden/>
          </w:rPr>
          <w:instrText xml:space="preserve"> PAGEREF _Toc440896332 \h </w:instrText>
        </w:r>
        <w:r w:rsidR="000F2CDF">
          <w:rPr>
            <w:noProof/>
            <w:webHidden/>
          </w:rPr>
        </w:r>
        <w:r w:rsidR="000F2CDF">
          <w:rPr>
            <w:noProof/>
            <w:webHidden/>
          </w:rPr>
          <w:fldChar w:fldCharType="separate"/>
        </w:r>
        <w:r w:rsidR="00F87047">
          <w:rPr>
            <w:noProof/>
            <w:webHidden/>
          </w:rPr>
          <w:t>53</w:t>
        </w:r>
        <w:r w:rsidR="000F2CDF">
          <w:rPr>
            <w:noProof/>
            <w:webHidden/>
          </w:rPr>
          <w:fldChar w:fldCharType="end"/>
        </w:r>
      </w:hyperlink>
    </w:p>
    <w:p w14:paraId="08E6B39E" w14:textId="77777777" w:rsidR="000F2CDF" w:rsidRDefault="00F00876">
      <w:pPr>
        <w:pStyle w:val="Abbildungsverzeichnis"/>
        <w:tabs>
          <w:tab w:val="right" w:pos="9457"/>
        </w:tabs>
        <w:rPr>
          <w:rFonts w:asciiTheme="minorHAnsi" w:eastAsiaTheme="minorEastAsia" w:hAnsiTheme="minorHAnsi" w:cstheme="minorBidi"/>
          <w:noProof/>
          <w:sz w:val="22"/>
          <w:szCs w:val="22"/>
          <w:lang w:eastAsia="de-CH"/>
        </w:rPr>
      </w:pPr>
      <w:hyperlink w:anchor="_Toc440896333" w:history="1">
        <w:r w:rsidR="000F2CDF" w:rsidRPr="00BD3BBC">
          <w:rPr>
            <w:rStyle w:val="Hyperlink"/>
            <w:noProof/>
          </w:rPr>
          <w:t>Abbildung 53: Shooting Gallery, Rotation des Gewehrs</w:t>
        </w:r>
        <w:r w:rsidR="000F2CDF">
          <w:rPr>
            <w:noProof/>
            <w:webHidden/>
          </w:rPr>
          <w:tab/>
        </w:r>
        <w:r w:rsidR="000F2CDF">
          <w:rPr>
            <w:noProof/>
            <w:webHidden/>
          </w:rPr>
          <w:fldChar w:fldCharType="begin"/>
        </w:r>
        <w:r w:rsidR="000F2CDF">
          <w:rPr>
            <w:noProof/>
            <w:webHidden/>
          </w:rPr>
          <w:instrText xml:space="preserve"> PAGEREF _Toc440896333 \h </w:instrText>
        </w:r>
        <w:r w:rsidR="000F2CDF">
          <w:rPr>
            <w:noProof/>
            <w:webHidden/>
          </w:rPr>
        </w:r>
        <w:r w:rsidR="000F2CDF">
          <w:rPr>
            <w:noProof/>
            <w:webHidden/>
          </w:rPr>
          <w:fldChar w:fldCharType="separate"/>
        </w:r>
        <w:r w:rsidR="00F87047">
          <w:rPr>
            <w:noProof/>
            <w:webHidden/>
          </w:rPr>
          <w:t>54</w:t>
        </w:r>
        <w:r w:rsidR="000F2CDF">
          <w:rPr>
            <w:noProof/>
            <w:webHidden/>
          </w:rPr>
          <w:fldChar w:fldCharType="end"/>
        </w:r>
      </w:hyperlink>
    </w:p>
    <w:p w14:paraId="158567F4" w14:textId="77777777" w:rsidR="000F2CDF" w:rsidRDefault="00F00876">
      <w:pPr>
        <w:pStyle w:val="Abbildungsverzeichnis"/>
        <w:tabs>
          <w:tab w:val="right" w:pos="9457"/>
        </w:tabs>
        <w:rPr>
          <w:rFonts w:asciiTheme="minorHAnsi" w:eastAsiaTheme="minorEastAsia" w:hAnsiTheme="minorHAnsi" w:cstheme="minorBidi"/>
          <w:noProof/>
          <w:sz w:val="22"/>
          <w:szCs w:val="22"/>
          <w:lang w:eastAsia="de-CH"/>
        </w:rPr>
      </w:pPr>
      <w:hyperlink w:anchor="_Toc440896334" w:history="1">
        <w:r w:rsidR="000F2CDF" w:rsidRPr="00BD3BBC">
          <w:rPr>
            <w:rStyle w:val="Hyperlink"/>
            <w:noProof/>
          </w:rPr>
          <w:t>Abbildung 54: Shooting Gallery, Rauch</w:t>
        </w:r>
        <w:r w:rsidR="000F2CDF">
          <w:rPr>
            <w:noProof/>
            <w:webHidden/>
          </w:rPr>
          <w:tab/>
        </w:r>
        <w:r w:rsidR="000F2CDF">
          <w:rPr>
            <w:noProof/>
            <w:webHidden/>
          </w:rPr>
          <w:fldChar w:fldCharType="begin"/>
        </w:r>
        <w:r w:rsidR="000F2CDF">
          <w:rPr>
            <w:noProof/>
            <w:webHidden/>
          </w:rPr>
          <w:instrText xml:space="preserve"> PAGEREF _Toc440896334 \h </w:instrText>
        </w:r>
        <w:r w:rsidR="000F2CDF">
          <w:rPr>
            <w:noProof/>
            <w:webHidden/>
          </w:rPr>
        </w:r>
        <w:r w:rsidR="000F2CDF">
          <w:rPr>
            <w:noProof/>
            <w:webHidden/>
          </w:rPr>
          <w:fldChar w:fldCharType="separate"/>
        </w:r>
        <w:r w:rsidR="00F87047">
          <w:rPr>
            <w:noProof/>
            <w:webHidden/>
          </w:rPr>
          <w:t>55</w:t>
        </w:r>
        <w:r w:rsidR="000F2CDF">
          <w:rPr>
            <w:noProof/>
            <w:webHidden/>
          </w:rPr>
          <w:fldChar w:fldCharType="end"/>
        </w:r>
      </w:hyperlink>
    </w:p>
    <w:p w14:paraId="39F1ADEB" w14:textId="77777777" w:rsidR="000F2CDF" w:rsidRDefault="00F00876">
      <w:pPr>
        <w:pStyle w:val="Abbildungsverzeichnis"/>
        <w:tabs>
          <w:tab w:val="right" w:pos="9457"/>
        </w:tabs>
        <w:rPr>
          <w:rFonts w:asciiTheme="minorHAnsi" w:eastAsiaTheme="minorEastAsia" w:hAnsiTheme="minorHAnsi" w:cstheme="minorBidi"/>
          <w:noProof/>
          <w:sz w:val="22"/>
          <w:szCs w:val="22"/>
          <w:lang w:eastAsia="de-CH"/>
        </w:rPr>
      </w:pPr>
      <w:hyperlink w:anchor="_Toc440896335" w:history="1">
        <w:r w:rsidR="000F2CDF" w:rsidRPr="00BD3BBC">
          <w:rPr>
            <w:rStyle w:val="Hyperlink"/>
            <w:noProof/>
          </w:rPr>
          <w:t>Abbildung 55: Shooting Gallery, Zielscheibe</w:t>
        </w:r>
        <w:r w:rsidR="000F2CDF">
          <w:rPr>
            <w:noProof/>
            <w:webHidden/>
          </w:rPr>
          <w:tab/>
        </w:r>
        <w:r w:rsidR="000F2CDF">
          <w:rPr>
            <w:noProof/>
            <w:webHidden/>
          </w:rPr>
          <w:fldChar w:fldCharType="begin"/>
        </w:r>
        <w:r w:rsidR="000F2CDF">
          <w:rPr>
            <w:noProof/>
            <w:webHidden/>
          </w:rPr>
          <w:instrText xml:space="preserve"> PAGEREF _Toc440896335 \h </w:instrText>
        </w:r>
        <w:r w:rsidR="000F2CDF">
          <w:rPr>
            <w:noProof/>
            <w:webHidden/>
          </w:rPr>
        </w:r>
        <w:r w:rsidR="000F2CDF">
          <w:rPr>
            <w:noProof/>
            <w:webHidden/>
          </w:rPr>
          <w:fldChar w:fldCharType="separate"/>
        </w:r>
        <w:r w:rsidR="00F87047">
          <w:rPr>
            <w:noProof/>
            <w:webHidden/>
          </w:rPr>
          <w:t>55</w:t>
        </w:r>
        <w:r w:rsidR="000F2CDF">
          <w:rPr>
            <w:noProof/>
            <w:webHidden/>
          </w:rPr>
          <w:fldChar w:fldCharType="end"/>
        </w:r>
      </w:hyperlink>
    </w:p>
    <w:p w14:paraId="07A9E5A5" w14:textId="77777777" w:rsidR="000F2CDF" w:rsidRDefault="00F00876">
      <w:pPr>
        <w:pStyle w:val="Abbildungsverzeichnis"/>
        <w:tabs>
          <w:tab w:val="right" w:pos="9457"/>
        </w:tabs>
        <w:rPr>
          <w:rFonts w:asciiTheme="minorHAnsi" w:eastAsiaTheme="minorEastAsia" w:hAnsiTheme="minorHAnsi" w:cstheme="minorBidi"/>
          <w:noProof/>
          <w:sz w:val="22"/>
          <w:szCs w:val="22"/>
          <w:lang w:eastAsia="de-CH"/>
        </w:rPr>
      </w:pPr>
      <w:hyperlink w:anchor="_Toc440896336" w:history="1">
        <w:r w:rsidR="000F2CDF" w:rsidRPr="00BD3BBC">
          <w:rPr>
            <w:rStyle w:val="Hyperlink"/>
            <w:noProof/>
          </w:rPr>
          <w:t>Abbildung 56: Shooting Gallery, Zielscheibe Animation Controller</w:t>
        </w:r>
        <w:r w:rsidR="000F2CDF">
          <w:rPr>
            <w:noProof/>
            <w:webHidden/>
          </w:rPr>
          <w:tab/>
        </w:r>
        <w:r w:rsidR="000F2CDF">
          <w:rPr>
            <w:noProof/>
            <w:webHidden/>
          </w:rPr>
          <w:fldChar w:fldCharType="begin"/>
        </w:r>
        <w:r w:rsidR="000F2CDF">
          <w:rPr>
            <w:noProof/>
            <w:webHidden/>
          </w:rPr>
          <w:instrText xml:space="preserve"> PAGEREF _Toc440896336 \h </w:instrText>
        </w:r>
        <w:r w:rsidR="000F2CDF">
          <w:rPr>
            <w:noProof/>
            <w:webHidden/>
          </w:rPr>
        </w:r>
        <w:r w:rsidR="000F2CDF">
          <w:rPr>
            <w:noProof/>
            <w:webHidden/>
          </w:rPr>
          <w:fldChar w:fldCharType="separate"/>
        </w:r>
        <w:r w:rsidR="00F87047">
          <w:rPr>
            <w:noProof/>
            <w:webHidden/>
          </w:rPr>
          <w:t>56</w:t>
        </w:r>
        <w:r w:rsidR="000F2CDF">
          <w:rPr>
            <w:noProof/>
            <w:webHidden/>
          </w:rPr>
          <w:fldChar w:fldCharType="end"/>
        </w:r>
      </w:hyperlink>
    </w:p>
    <w:p w14:paraId="1BDB932E" w14:textId="77777777" w:rsidR="000F2CDF" w:rsidRDefault="00F00876">
      <w:pPr>
        <w:pStyle w:val="Abbildungsverzeichnis"/>
        <w:tabs>
          <w:tab w:val="right" w:pos="9457"/>
        </w:tabs>
        <w:rPr>
          <w:rFonts w:asciiTheme="minorHAnsi" w:eastAsiaTheme="minorEastAsia" w:hAnsiTheme="minorHAnsi" w:cstheme="minorBidi"/>
          <w:noProof/>
          <w:sz w:val="22"/>
          <w:szCs w:val="22"/>
          <w:lang w:eastAsia="de-CH"/>
        </w:rPr>
      </w:pPr>
      <w:hyperlink w:anchor="_Toc440896337" w:history="1">
        <w:r w:rsidR="000F2CDF" w:rsidRPr="00BD3BBC">
          <w:rPr>
            <w:rStyle w:val="Hyperlink"/>
            <w:noProof/>
          </w:rPr>
          <w:t>Abbildung 57: Shooting Gallery, Ente</w:t>
        </w:r>
        <w:r w:rsidR="000F2CDF">
          <w:rPr>
            <w:noProof/>
            <w:webHidden/>
          </w:rPr>
          <w:tab/>
        </w:r>
        <w:r w:rsidR="000F2CDF">
          <w:rPr>
            <w:noProof/>
            <w:webHidden/>
          </w:rPr>
          <w:fldChar w:fldCharType="begin"/>
        </w:r>
        <w:r w:rsidR="000F2CDF">
          <w:rPr>
            <w:noProof/>
            <w:webHidden/>
          </w:rPr>
          <w:instrText xml:space="preserve"> PAGEREF _Toc440896337 \h </w:instrText>
        </w:r>
        <w:r w:rsidR="000F2CDF">
          <w:rPr>
            <w:noProof/>
            <w:webHidden/>
          </w:rPr>
        </w:r>
        <w:r w:rsidR="000F2CDF">
          <w:rPr>
            <w:noProof/>
            <w:webHidden/>
          </w:rPr>
          <w:fldChar w:fldCharType="separate"/>
        </w:r>
        <w:r w:rsidR="00F87047">
          <w:rPr>
            <w:noProof/>
            <w:webHidden/>
          </w:rPr>
          <w:t>57</w:t>
        </w:r>
        <w:r w:rsidR="000F2CDF">
          <w:rPr>
            <w:noProof/>
            <w:webHidden/>
          </w:rPr>
          <w:fldChar w:fldCharType="end"/>
        </w:r>
      </w:hyperlink>
    </w:p>
    <w:p w14:paraId="51AA13F1" w14:textId="77777777" w:rsidR="000F2CDF" w:rsidRDefault="00F00876">
      <w:pPr>
        <w:pStyle w:val="Abbildungsverzeichnis"/>
        <w:tabs>
          <w:tab w:val="right" w:pos="9457"/>
        </w:tabs>
        <w:rPr>
          <w:rFonts w:asciiTheme="minorHAnsi" w:eastAsiaTheme="minorEastAsia" w:hAnsiTheme="minorHAnsi" w:cstheme="minorBidi"/>
          <w:noProof/>
          <w:sz w:val="22"/>
          <w:szCs w:val="22"/>
          <w:lang w:eastAsia="de-CH"/>
        </w:rPr>
      </w:pPr>
      <w:hyperlink w:anchor="_Toc440896338" w:history="1">
        <w:r w:rsidR="000F2CDF" w:rsidRPr="00BD3BBC">
          <w:rPr>
            <w:rStyle w:val="Hyperlink"/>
            <w:noProof/>
          </w:rPr>
          <w:t>Abbildung 58: Shooting Gallery, Ente mit vielen Details</w:t>
        </w:r>
        <w:r w:rsidR="000F2CDF">
          <w:rPr>
            <w:noProof/>
            <w:webHidden/>
          </w:rPr>
          <w:tab/>
        </w:r>
        <w:r w:rsidR="000F2CDF">
          <w:rPr>
            <w:noProof/>
            <w:webHidden/>
          </w:rPr>
          <w:fldChar w:fldCharType="begin"/>
        </w:r>
        <w:r w:rsidR="000F2CDF">
          <w:rPr>
            <w:noProof/>
            <w:webHidden/>
          </w:rPr>
          <w:instrText xml:space="preserve"> PAGEREF _Toc440896338 \h </w:instrText>
        </w:r>
        <w:r w:rsidR="000F2CDF">
          <w:rPr>
            <w:noProof/>
            <w:webHidden/>
          </w:rPr>
        </w:r>
        <w:r w:rsidR="000F2CDF">
          <w:rPr>
            <w:noProof/>
            <w:webHidden/>
          </w:rPr>
          <w:fldChar w:fldCharType="separate"/>
        </w:r>
        <w:r w:rsidR="00F87047">
          <w:rPr>
            <w:noProof/>
            <w:webHidden/>
          </w:rPr>
          <w:t>57</w:t>
        </w:r>
        <w:r w:rsidR="000F2CDF">
          <w:rPr>
            <w:noProof/>
            <w:webHidden/>
          </w:rPr>
          <w:fldChar w:fldCharType="end"/>
        </w:r>
      </w:hyperlink>
    </w:p>
    <w:p w14:paraId="04CBE24A" w14:textId="77777777" w:rsidR="000F2CDF" w:rsidRDefault="00F00876">
      <w:pPr>
        <w:pStyle w:val="Abbildungsverzeichnis"/>
        <w:tabs>
          <w:tab w:val="right" w:pos="9457"/>
        </w:tabs>
        <w:rPr>
          <w:rFonts w:asciiTheme="minorHAnsi" w:eastAsiaTheme="minorEastAsia" w:hAnsiTheme="minorHAnsi" w:cstheme="minorBidi"/>
          <w:noProof/>
          <w:sz w:val="22"/>
          <w:szCs w:val="22"/>
          <w:lang w:eastAsia="de-CH"/>
        </w:rPr>
      </w:pPr>
      <w:hyperlink w:anchor="_Toc440896339" w:history="1">
        <w:r w:rsidR="000F2CDF" w:rsidRPr="00BD3BBC">
          <w:rPr>
            <w:rStyle w:val="Hyperlink"/>
            <w:noProof/>
          </w:rPr>
          <w:t>Abbildung 59: Shooting Gallery, Ente mit reduzierten Details</w:t>
        </w:r>
        <w:r w:rsidR="000F2CDF">
          <w:rPr>
            <w:noProof/>
            <w:webHidden/>
          </w:rPr>
          <w:tab/>
        </w:r>
        <w:r w:rsidR="000F2CDF">
          <w:rPr>
            <w:noProof/>
            <w:webHidden/>
          </w:rPr>
          <w:fldChar w:fldCharType="begin"/>
        </w:r>
        <w:r w:rsidR="000F2CDF">
          <w:rPr>
            <w:noProof/>
            <w:webHidden/>
          </w:rPr>
          <w:instrText xml:space="preserve"> PAGEREF _Toc440896339 \h </w:instrText>
        </w:r>
        <w:r w:rsidR="000F2CDF">
          <w:rPr>
            <w:noProof/>
            <w:webHidden/>
          </w:rPr>
        </w:r>
        <w:r w:rsidR="000F2CDF">
          <w:rPr>
            <w:noProof/>
            <w:webHidden/>
          </w:rPr>
          <w:fldChar w:fldCharType="separate"/>
        </w:r>
        <w:r w:rsidR="00F87047">
          <w:rPr>
            <w:noProof/>
            <w:webHidden/>
          </w:rPr>
          <w:t>58</w:t>
        </w:r>
        <w:r w:rsidR="000F2CDF">
          <w:rPr>
            <w:noProof/>
            <w:webHidden/>
          </w:rPr>
          <w:fldChar w:fldCharType="end"/>
        </w:r>
      </w:hyperlink>
    </w:p>
    <w:p w14:paraId="1CB4ED47" w14:textId="77777777" w:rsidR="000F2CDF" w:rsidRDefault="00F00876">
      <w:pPr>
        <w:pStyle w:val="Abbildungsverzeichnis"/>
        <w:tabs>
          <w:tab w:val="right" w:pos="9457"/>
        </w:tabs>
        <w:rPr>
          <w:rFonts w:asciiTheme="minorHAnsi" w:eastAsiaTheme="minorEastAsia" w:hAnsiTheme="minorHAnsi" w:cstheme="minorBidi"/>
          <w:noProof/>
          <w:sz w:val="22"/>
          <w:szCs w:val="22"/>
          <w:lang w:eastAsia="de-CH"/>
        </w:rPr>
      </w:pPr>
      <w:hyperlink w:anchor="_Toc440896340" w:history="1">
        <w:r w:rsidR="000F2CDF" w:rsidRPr="00BD3BBC">
          <w:rPr>
            <w:rStyle w:val="Hyperlink"/>
            <w:noProof/>
          </w:rPr>
          <w:t>Abbildung 60: Model-Viewer OP Raum 1</w:t>
        </w:r>
        <w:r w:rsidR="000F2CDF">
          <w:rPr>
            <w:noProof/>
            <w:webHidden/>
          </w:rPr>
          <w:tab/>
        </w:r>
        <w:r w:rsidR="000F2CDF">
          <w:rPr>
            <w:noProof/>
            <w:webHidden/>
          </w:rPr>
          <w:fldChar w:fldCharType="begin"/>
        </w:r>
        <w:r w:rsidR="000F2CDF">
          <w:rPr>
            <w:noProof/>
            <w:webHidden/>
          </w:rPr>
          <w:instrText xml:space="preserve"> PAGEREF _Toc440896340 \h </w:instrText>
        </w:r>
        <w:r w:rsidR="000F2CDF">
          <w:rPr>
            <w:noProof/>
            <w:webHidden/>
          </w:rPr>
        </w:r>
        <w:r w:rsidR="000F2CDF">
          <w:rPr>
            <w:noProof/>
            <w:webHidden/>
          </w:rPr>
          <w:fldChar w:fldCharType="separate"/>
        </w:r>
        <w:r w:rsidR="00F87047">
          <w:rPr>
            <w:noProof/>
            <w:webHidden/>
          </w:rPr>
          <w:t>59</w:t>
        </w:r>
        <w:r w:rsidR="000F2CDF">
          <w:rPr>
            <w:noProof/>
            <w:webHidden/>
          </w:rPr>
          <w:fldChar w:fldCharType="end"/>
        </w:r>
      </w:hyperlink>
    </w:p>
    <w:p w14:paraId="63FF7FB4" w14:textId="77777777" w:rsidR="000F2CDF" w:rsidRDefault="00F00876">
      <w:pPr>
        <w:pStyle w:val="Abbildungsverzeichnis"/>
        <w:tabs>
          <w:tab w:val="right" w:pos="9457"/>
        </w:tabs>
        <w:rPr>
          <w:rFonts w:asciiTheme="minorHAnsi" w:eastAsiaTheme="minorEastAsia" w:hAnsiTheme="minorHAnsi" w:cstheme="minorBidi"/>
          <w:noProof/>
          <w:sz w:val="22"/>
          <w:szCs w:val="22"/>
          <w:lang w:eastAsia="de-CH"/>
        </w:rPr>
      </w:pPr>
      <w:hyperlink w:anchor="_Toc440896341" w:history="1">
        <w:r w:rsidR="000F2CDF" w:rsidRPr="00BD3BBC">
          <w:rPr>
            <w:rStyle w:val="Hyperlink"/>
            <w:noProof/>
            <w:lang w:val="en-US"/>
          </w:rPr>
          <w:t>Abbildung 61: Standard Assets Example Project mit Unity Plugin</w:t>
        </w:r>
        <w:r w:rsidR="000F2CDF">
          <w:rPr>
            <w:noProof/>
            <w:webHidden/>
          </w:rPr>
          <w:tab/>
        </w:r>
        <w:r w:rsidR="000F2CDF">
          <w:rPr>
            <w:noProof/>
            <w:webHidden/>
          </w:rPr>
          <w:fldChar w:fldCharType="begin"/>
        </w:r>
        <w:r w:rsidR="000F2CDF">
          <w:rPr>
            <w:noProof/>
            <w:webHidden/>
          </w:rPr>
          <w:instrText xml:space="preserve"> PAGEREF _Toc440896341 \h </w:instrText>
        </w:r>
        <w:r w:rsidR="000F2CDF">
          <w:rPr>
            <w:noProof/>
            <w:webHidden/>
          </w:rPr>
        </w:r>
        <w:r w:rsidR="000F2CDF">
          <w:rPr>
            <w:noProof/>
            <w:webHidden/>
          </w:rPr>
          <w:fldChar w:fldCharType="separate"/>
        </w:r>
        <w:r w:rsidR="00F87047">
          <w:rPr>
            <w:noProof/>
            <w:webHidden/>
          </w:rPr>
          <w:t>60</w:t>
        </w:r>
        <w:r w:rsidR="000F2CDF">
          <w:rPr>
            <w:noProof/>
            <w:webHidden/>
          </w:rPr>
          <w:fldChar w:fldCharType="end"/>
        </w:r>
      </w:hyperlink>
    </w:p>
    <w:p w14:paraId="5BD2FE19" w14:textId="77777777" w:rsidR="000F2CDF" w:rsidRDefault="00F00876">
      <w:pPr>
        <w:pStyle w:val="Abbildungsverzeichnis"/>
        <w:tabs>
          <w:tab w:val="right" w:pos="9457"/>
        </w:tabs>
        <w:rPr>
          <w:rFonts w:asciiTheme="minorHAnsi" w:eastAsiaTheme="minorEastAsia" w:hAnsiTheme="minorHAnsi" w:cstheme="minorBidi"/>
          <w:noProof/>
          <w:sz w:val="22"/>
          <w:szCs w:val="22"/>
          <w:lang w:eastAsia="de-CH"/>
        </w:rPr>
      </w:pPr>
      <w:hyperlink w:anchor="_Toc440896342" w:history="1">
        <w:r w:rsidR="000F2CDF" w:rsidRPr="00BD3BBC">
          <w:rPr>
            <w:rStyle w:val="Hyperlink"/>
            <w:noProof/>
          </w:rPr>
          <w:t>Abbildung 62: VRPN Debug Ausgabe - http://www.cs.unc.edu/Research/vrpn/index.html</w:t>
        </w:r>
        <w:r w:rsidR="000F2CDF">
          <w:rPr>
            <w:noProof/>
            <w:webHidden/>
          </w:rPr>
          <w:tab/>
        </w:r>
        <w:r w:rsidR="000F2CDF">
          <w:rPr>
            <w:noProof/>
            <w:webHidden/>
          </w:rPr>
          <w:fldChar w:fldCharType="begin"/>
        </w:r>
        <w:r w:rsidR="000F2CDF">
          <w:rPr>
            <w:noProof/>
            <w:webHidden/>
          </w:rPr>
          <w:instrText xml:space="preserve"> PAGEREF _Toc440896342 \h </w:instrText>
        </w:r>
        <w:r w:rsidR="000F2CDF">
          <w:rPr>
            <w:noProof/>
            <w:webHidden/>
          </w:rPr>
        </w:r>
        <w:r w:rsidR="000F2CDF">
          <w:rPr>
            <w:noProof/>
            <w:webHidden/>
          </w:rPr>
          <w:fldChar w:fldCharType="separate"/>
        </w:r>
        <w:r w:rsidR="00F87047">
          <w:rPr>
            <w:noProof/>
            <w:webHidden/>
          </w:rPr>
          <w:t>61</w:t>
        </w:r>
        <w:r w:rsidR="000F2CDF">
          <w:rPr>
            <w:noProof/>
            <w:webHidden/>
          </w:rPr>
          <w:fldChar w:fldCharType="end"/>
        </w:r>
      </w:hyperlink>
    </w:p>
    <w:p w14:paraId="486AD987" w14:textId="77777777" w:rsidR="000F2CDF" w:rsidRDefault="00F00876">
      <w:pPr>
        <w:pStyle w:val="Abbildungsverzeichnis"/>
        <w:tabs>
          <w:tab w:val="right" w:pos="9457"/>
        </w:tabs>
        <w:rPr>
          <w:rFonts w:asciiTheme="minorHAnsi" w:eastAsiaTheme="minorEastAsia" w:hAnsiTheme="minorHAnsi" w:cstheme="minorBidi"/>
          <w:noProof/>
          <w:sz w:val="22"/>
          <w:szCs w:val="22"/>
          <w:lang w:eastAsia="de-CH"/>
        </w:rPr>
      </w:pPr>
      <w:hyperlink w:anchor="_Toc440896343" w:history="1">
        <w:r w:rsidR="000F2CDF" w:rsidRPr="00BD3BBC">
          <w:rPr>
            <w:rStyle w:val="Hyperlink"/>
            <w:noProof/>
          </w:rPr>
          <w:t>Abbildung 63: VRPN Prototyp</w:t>
        </w:r>
        <w:r w:rsidR="000F2CDF">
          <w:rPr>
            <w:noProof/>
            <w:webHidden/>
          </w:rPr>
          <w:tab/>
        </w:r>
        <w:r w:rsidR="000F2CDF">
          <w:rPr>
            <w:noProof/>
            <w:webHidden/>
          </w:rPr>
          <w:fldChar w:fldCharType="begin"/>
        </w:r>
        <w:r w:rsidR="000F2CDF">
          <w:rPr>
            <w:noProof/>
            <w:webHidden/>
          </w:rPr>
          <w:instrText xml:space="preserve"> PAGEREF _Toc440896343 \h </w:instrText>
        </w:r>
        <w:r w:rsidR="000F2CDF">
          <w:rPr>
            <w:noProof/>
            <w:webHidden/>
          </w:rPr>
        </w:r>
        <w:r w:rsidR="000F2CDF">
          <w:rPr>
            <w:noProof/>
            <w:webHidden/>
          </w:rPr>
          <w:fldChar w:fldCharType="separate"/>
        </w:r>
        <w:r w:rsidR="00F87047">
          <w:rPr>
            <w:noProof/>
            <w:webHidden/>
          </w:rPr>
          <w:t>61</w:t>
        </w:r>
        <w:r w:rsidR="000F2CDF">
          <w:rPr>
            <w:noProof/>
            <w:webHidden/>
          </w:rPr>
          <w:fldChar w:fldCharType="end"/>
        </w:r>
      </w:hyperlink>
    </w:p>
    <w:p w14:paraId="4627DEB8" w14:textId="77777777" w:rsidR="000F2CDF" w:rsidRDefault="00F00876">
      <w:pPr>
        <w:pStyle w:val="Abbildungsverzeichnis"/>
        <w:tabs>
          <w:tab w:val="right" w:pos="9457"/>
        </w:tabs>
        <w:rPr>
          <w:rFonts w:asciiTheme="minorHAnsi" w:eastAsiaTheme="minorEastAsia" w:hAnsiTheme="minorHAnsi" w:cstheme="minorBidi"/>
          <w:noProof/>
          <w:sz w:val="22"/>
          <w:szCs w:val="22"/>
          <w:lang w:eastAsia="de-CH"/>
        </w:rPr>
      </w:pPr>
      <w:hyperlink w:anchor="_Toc440896344" w:history="1">
        <w:r w:rsidR="000F2CDF" w:rsidRPr="00BD3BBC">
          <w:rPr>
            <w:rStyle w:val="Hyperlink"/>
            <w:noProof/>
          </w:rPr>
          <w:t>Abbildung 64: CAVE Testszene</w:t>
        </w:r>
        <w:r w:rsidR="000F2CDF">
          <w:rPr>
            <w:noProof/>
            <w:webHidden/>
          </w:rPr>
          <w:tab/>
        </w:r>
        <w:r w:rsidR="000F2CDF">
          <w:rPr>
            <w:noProof/>
            <w:webHidden/>
          </w:rPr>
          <w:fldChar w:fldCharType="begin"/>
        </w:r>
        <w:r w:rsidR="000F2CDF">
          <w:rPr>
            <w:noProof/>
            <w:webHidden/>
          </w:rPr>
          <w:instrText xml:space="preserve"> PAGEREF _Toc440896344 \h </w:instrText>
        </w:r>
        <w:r w:rsidR="000F2CDF">
          <w:rPr>
            <w:noProof/>
            <w:webHidden/>
          </w:rPr>
        </w:r>
        <w:r w:rsidR="000F2CDF">
          <w:rPr>
            <w:noProof/>
            <w:webHidden/>
          </w:rPr>
          <w:fldChar w:fldCharType="separate"/>
        </w:r>
        <w:r w:rsidR="00F87047">
          <w:rPr>
            <w:noProof/>
            <w:webHidden/>
          </w:rPr>
          <w:t>62</w:t>
        </w:r>
        <w:r w:rsidR="000F2CDF">
          <w:rPr>
            <w:noProof/>
            <w:webHidden/>
          </w:rPr>
          <w:fldChar w:fldCharType="end"/>
        </w:r>
      </w:hyperlink>
    </w:p>
    <w:p w14:paraId="0298080C" w14:textId="77777777" w:rsidR="000F2CDF" w:rsidRDefault="00F00876">
      <w:pPr>
        <w:pStyle w:val="Abbildungsverzeichnis"/>
        <w:tabs>
          <w:tab w:val="right" w:pos="9457"/>
        </w:tabs>
        <w:rPr>
          <w:rFonts w:asciiTheme="minorHAnsi" w:eastAsiaTheme="minorEastAsia" w:hAnsiTheme="minorHAnsi" w:cstheme="minorBidi"/>
          <w:noProof/>
          <w:sz w:val="22"/>
          <w:szCs w:val="22"/>
          <w:lang w:eastAsia="de-CH"/>
        </w:rPr>
      </w:pPr>
      <w:hyperlink w:anchor="_Toc440896345" w:history="1">
        <w:r w:rsidR="000F2CDF" w:rsidRPr="00BD3BBC">
          <w:rPr>
            <w:rStyle w:val="Hyperlink"/>
            <w:noProof/>
          </w:rPr>
          <w:t>Abbildung 65: Shootinggallery Demospiel ohne Plugin</w:t>
        </w:r>
        <w:r w:rsidR="000F2CDF">
          <w:rPr>
            <w:noProof/>
            <w:webHidden/>
          </w:rPr>
          <w:tab/>
        </w:r>
        <w:r w:rsidR="000F2CDF">
          <w:rPr>
            <w:noProof/>
            <w:webHidden/>
          </w:rPr>
          <w:fldChar w:fldCharType="begin"/>
        </w:r>
        <w:r w:rsidR="000F2CDF">
          <w:rPr>
            <w:noProof/>
            <w:webHidden/>
          </w:rPr>
          <w:instrText xml:space="preserve"> PAGEREF _Toc440896345 \h </w:instrText>
        </w:r>
        <w:r w:rsidR="000F2CDF">
          <w:rPr>
            <w:noProof/>
            <w:webHidden/>
          </w:rPr>
        </w:r>
        <w:r w:rsidR="000F2CDF">
          <w:rPr>
            <w:noProof/>
            <w:webHidden/>
          </w:rPr>
          <w:fldChar w:fldCharType="separate"/>
        </w:r>
        <w:r w:rsidR="00F87047">
          <w:rPr>
            <w:noProof/>
            <w:webHidden/>
          </w:rPr>
          <w:t>63</w:t>
        </w:r>
        <w:r w:rsidR="000F2CDF">
          <w:rPr>
            <w:noProof/>
            <w:webHidden/>
          </w:rPr>
          <w:fldChar w:fldCharType="end"/>
        </w:r>
      </w:hyperlink>
    </w:p>
    <w:p w14:paraId="1D79679D" w14:textId="77777777" w:rsidR="000F2CDF" w:rsidRDefault="00F00876">
      <w:pPr>
        <w:pStyle w:val="Abbildungsverzeichnis"/>
        <w:tabs>
          <w:tab w:val="right" w:pos="9457"/>
        </w:tabs>
        <w:rPr>
          <w:rFonts w:asciiTheme="minorHAnsi" w:eastAsiaTheme="minorEastAsia" w:hAnsiTheme="minorHAnsi" w:cstheme="minorBidi"/>
          <w:noProof/>
          <w:sz w:val="22"/>
          <w:szCs w:val="22"/>
          <w:lang w:eastAsia="de-CH"/>
        </w:rPr>
      </w:pPr>
      <w:hyperlink w:anchor="_Toc440896346" w:history="1">
        <w:r w:rsidR="000F2CDF" w:rsidRPr="00BD3BBC">
          <w:rPr>
            <w:rStyle w:val="Hyperlink"/>
            <w:noProof/>
          </w:rPr>
          <w:t>Abbildung 66: Shootinggallery Demospiel mit Plugin</w:t>
        </w:r>
        <w:r w:rsidR="000F2CDF">
          <w:rPr>
            <w:noProof/>
            <w:webHidden/>
          </w:rPr>
          <w:tab/>
        </w:r>
        <w:r w:rsidR="000F2CDF">
          <w:rPr>
            <w:noProof/>
            <w:webHidden/>
          </w:rPr>
          <w:fldChar w:fldCharType="begin"/>
        </w:r>
        <w:r w:rsidR="000F2CDF">
          <w:rPr>
            <w:noProof/>
            <w:webHidden/>
          </w:rPr>
          <w:instrText xml:space="preserve"> PAGEREF _Toc440896346 \h </w:instrText>
        </w:r>
        <w:r w:rsidR="000F2CDF">
          <w:rPr>
            <w:noProof/>
            <w:webHidden/>
          </w:rPr>
        </w:r>
        <w:r w:rsidR="000F2CDF">
          <w:rPr>
            <w:noProof/>
            <w:webHidden/>
          </w:rPr>
          <w:fldChar w:fldCharType="separate"/>
        </w:r>
        <w:r w:rsidR="00F87047">
          <w:rPr>
            <w:noProof/>
            <w:webHidden/>
          </w:rPr>
          <w:t>64</w:t>
        </w:r>
        <w:r w:rsidR="000F2CDF">
          <w:rPr>
            <w:noProof/>
            <w:webHidden/>
          </w:rPr>
          <w:fldChar w:fldCharType="end"/>
        </w:r>
      </w:hyperlink>
    </w:p>
    <w:p w14:paraId="5588AECE" w14:textId="77777777" w:rsidR="000F2CDF" w:rsidRDefault="00F00876">
      <w:pPr>
        <w:pStyle w:val="Abbildungsverzeichnis"/>
        <w:tabs>
          <w:tab w:val="right" w:pos="9457"/>
        </w:tabs>
        <w:rPr>
          <w:rFonts w:asciiTheme="minorHAnsi" w:eastAsiaTheme="minorEastAsia" w:hAnsiTheme="minorHAnsi" w:cstheme="minorBidi"/>
          <w:noProof/>
          <w:sz w:val="22"/>
          <w:szCs w:val="22"/>
          <w:lang w:eastAsia="de-CH"/>
        </w:rPr>
      </w:pPr>
      <w:hyperlink w:anchor="_Toc440896347" w:history="1">
        <w:r w:rsidR="000F2CDF" w:rsidRPr="00BD3BBC">
          <w:rPr>
            <w:rStyle w:val="Hyperlink"/>
            <w:noProof/>
            <w:lang w:val="en-US"/>
          </w:rPr>
          <w:t>Abbildung 67: Unity Example Project ohne Plugin</w:t>
        </w:r>
        <w:r w:rsidR="000F2CDF">
          <w:rPr>
            <w:noProof/>
            <w:webHidden/>
          </w:rPr>
          <w:tab/>
        </w:r>
        <w:r w:rsidR="000F2CDF">
          <w:rPr>
            <w:noProof/>
            <w:webHidden/>
          </w:rPr>
          <w:fldChar w:fldCharType="begin"/>
        </w:r>
        <w:r w:rsidR="000F2CDF">
          <w:rPr>
            <w:noProof/>
            <w:webHidden/>
          </w:rPr>
          <w:instrText xml:space="preserve"> PAGEREF _Toc440896347 \h </w:instrText>
        </w:r>
        <w:r w:rsidR="000F2CDF">
          <w:rPr>
            <w:noProof/>
            <w:webHidden/>
          </w:rPr>
        </w:r>
        <w:r w:rsidR="000F2CDF">
          <w:rPr>
            <w:noProof/>
            <w:webHidden/>
          </w:rPr>
          <w:fldChar w:fldCharType="separate"/>
        </w:r>
        <w:r w:rsidR="00F87047">
          <w:rPr>
            <w:noProof/>
            <w:webHidden/>
          </w:rPr>
          <w:t>64</w:t>
        </w:r>
        <w:r w:rsidR="000F2CDF">
          <w:rPr>
            <w:noProof/>
            <w:webHidden/>
          </w:rPr>
          <w:fldChar w:fldCharType="end"/>
        </w:r>
      </w:hyperlink>
    </w:p>
    <w:p w14:paraId="77A6EB3A" w14:textId="77777777" w:rsidR="000F2CDF" w:rsidRDefault="00F00876">
      <w:pPr>
        <w:pStyle w:val="Abbildungsverzeichnis"/>
        <w:tabs>
          <w:tab w:val="right" w:pos="9457"/>
        </w:tabs>
        <w:rPr>
          <w:rFonts w:asciiTheme="minorHAnsi" w:eastAsiaTheme="minorEastAsia" w:hAnsiTheme="minorHAnsi" w:cstheme="minorBidi"/>
          <w:noProof/>
          <w:sz w:val="22"/>
          <w:szCs w:val="22"/>
          <w:lang w:eastAsia="de-CH"/>
        </w:rPr>
      </w:pPr>
      <w:hyperlink w:anchor="_Toc440896348" w:history="1">
        <w:r w:rsidR="000F2CDF" w:rsidRPr="00BD3BBC">
          <w:rPr>
            <w:rStyle w:val="Hyperlink"/>
            <w:noProof/>
            <w:lang w:val="en-US"/>
          </w:rPr>
          <w:t>Abbildung 68: Unity Example Project mit Plugin</w:t>
        </w:r>
        <w:r w:rsidR="000F2CDF">
          <w:rPr>
            <w:noProof/>
            <w:webHidden/>
          </w:rPr>
          <w:tab/>
        </w:r>
        <w:r w:rsidR="000F2CDF">
          <w:rPr>
            <w:noProof/>
            <w:webHidden/>
          </w:rPr>
          <w:fldChar w:fldCharType="begin"/>
        </w:r>
        <w:r w:rsidR="000F2CDF">
          <w:rPr>
            <w:noProof/>
            <w:webHidden/>
          </w:rPr>
          <w:instrText xml:space="preserve"> PAGEREF _Toc440896348 \h </w:instrText>
        </w:r>
        <w:r w:rsidR="000F2CDF">
          <w:rPr>
            <w:noProof/>
            <w:webHidden/>
          </w:rPr>
        </w:r>
        <w:r w:rsidR="000F2CDF">
          <w:rPr>
            <w:noProof/>
            <w:webHidden/>
          </w:rPr>
          <w:fldChar w:fldCharType="separate"/>
        </w:r>
        <w:r w:rsidR="00F87047">
          <w:rPr>
            <w:noProof/>
            <w:webHidden/>
          </w:rPr>
          <w:t>64</w:t>
        </w:r>
        <w:r w:rsidR="000F2CDF">
          <w:rPr>
            <w:noProof/>
            <w:webHidden/>
          </w:rPr>
          <w:fldChar w:fldCharType="end"/>
        </w:r>
      </w:hyperlink>
    </w:p>
    <w:p w14:paraId="599AFA78" w14:textId="77777777" w:rsidR="000F2CDF" w:rsidRDefault="00F00876">
      <w:pPr>
        <w:pStyle w:val="Abbildungsverzeichnis"/>
        <w:tabs>
          <w:tab w:val="right" w:pos="9457"/>
        </w:tabs>
        <w:rPr>
          <w:rFonts w:asciiTheme="minorHAnsi" w:eastAsiaTheme="minorEastAsia" w:hAnsiTheme="minorHAnsi" w:cstheme="minorBidi"/>
          <w:noProof/>
          <w:sz w:val="22"/>
          <w:szCs w:val="22"/>
          <w:lang w:eastAsia="de-CH"/>
        </w:rPr>
      </w:pPr>
      <w:hyperlink w:anchor="_Toc440896349" w:history="1">
        <w:r w:rsidR="000F2CDF" w:rsidRPr="00BD3BBC">
          <w:rPr>
            <w:rStyle w:val="Hyperlink"/>
            <w:noProof/>
          </w:rPr>
          <w:t>Abbildung 69: Bowlingdemo AdvGameDev ohne Plugin</w:t>
        </w:r>
        <w:r w:rsidR="000F2CDF">
          <w:rPr>
            <w:noProof/>
            <w:webHidden/>
          </w:rPr>
          <w:tab/>
        </w:r>
        <w:r w:rsidR="000F2CDF">
          <w:rPr>
            <w:noProof/>
            <w:webHidden/>
          </w:rPr>
          <w:fldChar w:fldCharType="begin"/>
        </w:r>
        <w:r w:rsidR="000F2CDF">
          <w:rPr>
            <w:noProof/>
            <w:webHidden/>
          </w:rPr>
          <w:instrText xml:space="preserve"> PAGEREF _Toc440896349 \h </w:instrText>
        </w:r>
        <w:r w:rsidR="000F2CDF">
          <w:rPr>
            <w:noProof/>
            <w:webHidden/>
          </w:rPr>
        </w:r>
        <w:r w:rsidR="000F2CDF">
          <w:rPr>
            <w:noProof/>
            <w:webHidden/>
          </w:rPr>
          <w:fldChar w:fldCharType="separate"/>
        </w:r>
        <w:r w:rsidR="00F87047">
          <w:rPr>
            <w:noProof/>
            <w:webHidden/>
          </w:rPr>
          <w:t>65</w:t>
        </w:r>
        <w:r w:rsidR="000F2CDF">
          <w:rPr>
            <w:noProof/>
            <w:webHidden/>
          </w:rPr>
          <w:fldChar w:fldCharType="end"/>
        </w:r>
      </w:hyperlink>
    </w:p>
    <w:p w14:paraId="2987A4BD" w14:textId="77777777" w:rsidR="000F2CDF" w:rsidRDefault="00F00876">
      <w:pPr>
        <w:pStyle w:val="Abbildungsverzeichnis"/>
        <w:tabs>
          <w:tab w:val="right" w:pos="9457"/>
        </w:tabs>
        <w:rPr>
          <w:rFonts w:asciiTheme="minorHAnsi" w:eastAsiaTheme="minorEastAsia" w:hAnsiTheme="minorHAnsi" w:cstheme="minorBidi"/>
          <w:noProof/>
          <w:sz w:val="22"/>
          <w:szCs w:val="22"/>
          <w:lang w:eastAsia="de-CH"/>
        </w:rPr>
      </w:pPr>
      <w:hyperlink w:anchor="_Toc440896350" w:history="1">
        <w:r w:rsidR="000F2CDF" w:rsidRPr="00BD3BBC">
          <w:rPr>
            <w:rStyle w:val="Hyperlink"/>
            <w:noProof/>
          </w:rPr>
          <w:t>Abbildung 70: Bowlingdemo AdvGameDev mit Plugin</w:t>
        </w:r>
        <w:r w:rsidR="000F2CDF">
          <w:rPr>
            <w:noProof/>
            <w:webHidden/>
          </w:rPr>
          <w:tab/>
        </w:r>
        <w:r w:rsidR="000F2CDF">
          <w:rPr>
            <w:noProof/>
            <w:webHidden/>
          </w:rPr>
          <w:fldChar w:fldCharType="begin"/>
        </w:r>
        <w:r w:rsidR="000F2CDF">
          <w:rPr>
            <w:noProof/>
            <w:webHidden/>
          </w:rPr>
          <w:instrText xml:space="preserve"> PAGEREF _Toc440896350 \h </w:instrText>
        </w:r>
        <w:r w:rsidR="000F2CDF">
          <w:rPr>
            <w:noProof/>
            <w:webHidden/>
          </w:rPr>
        </w:r>
        <w:r w:rsidR="000F2CDF">
          <w:rPr>
            <w:noProof/>
            <w:webHidden/>
          </w:rPr>
          <w:fldChar w:fldCharType="separate"/>
        </w:r>
        <w:r w:rsidR="00F87047">
          <w:rPr>
            <w:noProof/>
            <w:webHidden/>
          </w:rPr>
          <w:t>65</w:t>
        </w:r>
        <w:r w:rsidR="000F2CDF">
          <w:rPr>
            <w:noProof/>
            <w:webHidden/>
          </w:rPr>
          <w:fldChar w:fldCharType="end"/>
        </w:r>
      </w:hyperlink>
    </w:p>
    <w:p w14:paraId="53C7A3A7" w14:textId="77777777" w:rsidR="000F2CDF" w:rsidRDefault="00F00876">
      <w:pPr>
        <w:pStyle w:val="Abbildungsverzeichnis"/>
        <w:tabs>
          <w:tab w:val="right" w:pos="9457"/>
        </w:tabs>
        <w:rPr>
          <w:rFonts w:asciiTheme="minorHAnsi" w:eastAsiaTheme="minorEastAsia" w:hAnsiTheme="minorHAnsi" w:cstheme="minorBidi"/>
          <w:noProof/>
          <w:sz w:val="22"/>
          <w:szCs w:val="22"/>
          <w:lang w:eastAsia="de-CH"/>
        </w:rPr>
      </w:pPr>
      <w:hyperlink w:anchor="_Toc440896351" w:history="1">
        <w:r w:rsidR="000F2CDF" w:rsidRPr="00BD3BBC">
          <w:rPr>
            <w:rStyle w:val="Hyperlink"/>
            <w:noProof/>
          </w:rPr>
          <w:t>Abbildung 71: Gantt Plan</w:t>
        </w:r>
        <w:r w:rsidR="000F2CDF">
          <w:rPr>
            <w:noProof/>
            <w:webHidden/>
          </w:rPr>
          <w:tab/>
        </w:r>
        <w:r w:rsidR="000F2CDF">
          <w:rPr>
            <w:noProof/>
            <w:webHidden/>
          </w:rPr>
          <w:fldChar w:fldCharType="begin"/>
        </w:r>
        <w:r w:rsidR="000F2CDF">
          <w:rPr>
            <w:noProof/>
            <w:webHidden/>
          </w:rPr>
          <w:instrText xml:space="preserve"> PAGEREF _Toc440896351 \h </w:instrText>
        </w:r>
        <w:r w:rsidR="000F2CDF">
          <w:rPr>
            <w:noProof/>
            <w:webHidden/>
          </w:rPr>
        </w:r>
        <w:r w:rsidR="000F2CDF">
          <w:rPr>
            <w:noProof/>
            <w:webHidden/>
          </w:rPr>
          <w:fldChar w:fldCharType="separate"/>
        </w:r>
        <w:r w:rsidR="00F87047">
          <w:rPr>
            <w:noProof/>
            <w:webHidden/>
          </w:rPr>
          <w:t>68</w:t>
        </w:r>
        <w:r w:rsidR="000F2CDF">
          <w:rPr>
            <w:noProof/>
            <w:webHidden/>
          </w:rPr>
          <w:fldChar w:fldCharType="end"/>
        </w:r>
      </w:hyperlink>
    </w:p>
    <w:p w14:paraId="149B7026" w14:textId="15D4C583" w:rsidR="00511D21" w:rsidRPr="00951C7B" w:rsidRDefault="009C1039" w:rsidP="00511D21">
      <w:r w:rsidRPr="00951C7B">
        <w:fldChar w:fldCharType="end"/>
      </w:r>
    </w:p>
    <w:p w14:paraId="58983086" w14:textId="77777777" w:rsidR="003B4D4B" w:rsidRDefault="003B4D4B" w:rsidP="003B4D4B">
      <w:pPr>
        <w:pStyle w:val="berschrift1"/>
        <w:numPr>
          <w:ilvl w:val="0"/>
          <w:numId w:val="0"/>
        </w:numPr>
        <w:ind w:left="360" w:hanging="360"/>
      </w:pPr>
      <w:bookmarkStart w:id="202" w:name="_Toc437808378"/>
    </w:p>
    <w:p w14:paraId="618A70CD" w14:textId="35DB6C2F" w:rsidR="00AE74B9" w:rsidRDefault="00AE74B9">
      <w:pPr>
        <w:spacing w:line="240" w:lineRule="auto"/>
      </w:pPr>
      <w:r>
        <w:br w:type="page"/>
      </w:r>
    </w:p>
    <w:p w14:paraId="2A2A150F" w14:textId="412C46F6" w:rsidR="00511D21" w:rsidRPr="00951C7B" w:rsidRDefault="001D4264" w:rsidP="00511D21">
      <w:pPr>
        <w:pStyle w:val="berschrift1"/>
      </w:pPr>
      <w:r>
        <w:lastRenderedPageBreak/>
        <w:t xml:space="preserve"> </w:t>
      </w:r>
      <w:bookmarkStart w:id="203" w:name="_Toc440917314"/>
      <w:r w:rsidR="00511D21" w:rsidRPr="00951C7B">
        <w:t>Tabellenverzeichnis</w:t>
      </w:r>
      <w:bookmarkEnd w:id="202"/>
      <w:bookmarkEnd w:id="203"/>
    </w:p>
    <w:p w14:paraId="266729E8" w14:textId="77777777" w:rsidR="000F2CDF" w:rsidRDefault="00DF6D19">
      <w:pPr>
        <w:pStyle w:val="Abbildungsverzeichnis"/>
        <w:tabs>
          <w:tab w:val="right" w:pos="9457"/>
        </w:tabs>
        <w:rPr>
          <w:rFonts w:asciiTheme="minorHAnsi" w:eastAsiaTheme="minorEastAsia" w:hAnsiTheme="minorHAnsi" w:cstheme="minorBidi"/>
          <w:noProof/>
          <w:sz w:val="22"/>
          <w:szCs w:val="22"/>
          <w:lang w:eastAsia="de-CH"/>
        </w:rPr>
      </w:pPr>
      <w:r w:rsidRPr="00951C7B">
        <w:fldChar w:fldCharType="begin"/>
      </w:r>
      <w:r w:rsidRPr="00951C7B">
        <w:instrText xml:space="preserve"> TOC \h \z \c "Tabelle" </w:instrText>
      </w:r>
      <w:r w:rsidRPr="00951C7B">
        <w:fldChar w:fldCharType="separate"/>
      </w:r>
      <w:hyperlink w:anchor="_Toc440896352" w:history="1">
        <w:r w:rsidR="000F2CDF" w:rsidRPr="00323CF7">
          <w:rPr>
            <w:rStyle w:val="Hyperlink"/>
            <w:noProof/>
          </w:rPr>
          <w:t>Tabelle 1: Mosaic Setting schematisch</w:t>
        </w:r>
        <w:r w:rsidR="000F2CDF">
          <w:rPr>
            <w:noProof/>
            <w:webHidden/>
          </w:rPr>
          <w:tab/>
        </w:r>
        <w:r w:rsidR="000F2CDF">
          <w:rPr>
            <w:noProof/>
            <w:webHidden/>
          </w:rPr>
          <w:fldChar w:fldCharType="begin"/>
        </w:r>
        <w:r w:rsidR="000F2CDF">
          <w:rPr>
            <w:noProof/>
            <w:webHidden/>
          </w:rPr>
          <w:instrText xml:space="preserve"> PAGEREF _Toc440896352 \h </w:instrText>
        </w:r>
        <w:r w:rsidR="000F2CDF">
          <w:rPr>
            <w:noProof/>
            <w:webHidden/>
          </w:rPr>
        </w:r>
        <w:r w:rsidR="000F2CDF">
          <w:rPr>
            <w:noProof/>
            <w:webHidden/>
          </w:rPr>
          <w:fldChar w:fldCharType="separate"/>
        </w:r>
        <w:r w:rsidR="00F87047">
          <w:rPr>
            <w:noProof/>
            <w:webHidden/>
          </w:rPr>
          <w:t>20</w:t>
        </w:r>
        <w:r w:rsidR="000F2CDF">
          <w:rPr>
            <w:noProof/>
            <w:webHidden/>
          </w:rPr>
          <w:fldChar w:fldCharType="end"/>
        </w:r>
      </w:hyperlink>
    </w:p>
    <w:p w14:paraId="5EBF6A8B" w14:textId="77777777" w:rsidR="000F2CDF" w:rsidRDefault="00F00876">
      <w:pPr>
        <w:pStyle w:val="Abbildungsverzeichnis"/>
        <w:tabs>
          <w:tab w:val="right" w:pos="9457"/>
        </w:tabs>
        <w:rPr>
          <w:rFonts w:asciiTheme="minorHAnsi" w:eastAsiaTheme="minorEastAsia" w:hAnsiTheme="minorHAnsi" w:cstheme="minorBidi"/>
          <w:noProof/>
          <w:sz w:val="22"/>
          <w:szCs w:val="22"/>
          <w:lang w:eastAsia="de-CH"/>
        </w:rPr>
      </w:pPr>
      <w:hyperlink w:anchor="_Toc440896353" w:history="1">
        <w:r w:rsidR="000F2CDF" w:rsidRPr="00323CF7">
          <w:rPr>
            <w:rStyle w:val="Hyperlink"/>
            <w:noProof/>
          </w:rPr>
          <w:t>Tabelle 2: CaveMain Methoden</w:t>
        </w:r>
        <w:r w:rsidR="000F2CDF">
          <w:rPr>
            <w:noProof/>
            <w:webHidden/>
          </w:rPr>
          <w:tab/>
        </w:r>
        <w:r w:rsidR="000F2CDF">
          <w:rPr>
            <w:noProof/>
            <w:webHidden/>
          </w:rPr>
          <w:fldChar w:fldCharType="begin"/>
        </w:r>
        <w:r w:rsidR="000F2CDF">
          <w:rPr>
            <w:noProof/>
            <w:webHidden/>
          </w:rPr>
          <w:instrText xml:space="preserve"> PAGEREF _Toc440896353 \h </w:instrText>
        </w:r>
        <w:r w:rsidR="000F2CDF">
          <w:rPr>
            <w:noProof/>
            <w:webHidden/>
          </w:rPr>
        </w:r>
        <w:r w:rsidR="000F2CDF">
          <w:rPr>
            <w:noProof/>
            <w:webHidden/>
          </w:rPr>
          <w:fldChar w:fldCharType="separate"/>
        </w:r>
        <w:r w:rsidR="00F87047">
          <w:rPr>
            <w:noProof/>
            <w:webHidden/>
          </w:rPr>
          <w:t>39</w:t>
        </w:r>
        <w:r w:rsidR="000F2CDF">
          <w:rPr>
            <w:noProof/>
            <w:webHidden/>
          </w:rPr>
          <w:fldChar w:fldCharType="end"/>
        </w:r>
      </w:hyperlink>
    </w:p>
    <w:p w14:paraId="7067385A" w14:textId="77777777" w:rsidR="000F2CDF" w:rsidRDefault="00F00876">
      <w:pPr>
        <w:pStyle w:val="Abbildungsverzeichnis"/>
        <w:tabs>
          <w:tab w:val="right" w:pos="9457"/>
        </w:tabs>
        <w:rPr>
          <w:rFonts w:asciiTheme="minorHAnsi" w:eastAsiaTheme="minorEastAsia" w:hAnsiTheme="minorHAnsi" w:cstheme="minorBidi"/>
          <w:noProof/>
          <w:sz w:val="22"/>
          <w:szCs w:val="22"/>
          <w:lang w:eastAsia="de-CH"/>
        </w:rPr>
      </w:pPr>
      <w:hyperlink w:anchor="_Toc440896354" w:history="1">
        <w:r w:rsidR="000F2CDF" w:rsidRPr="00323CF7">
          <w:rPr>
            <w:rStyle w:val="Hyperlink"/>
            <w:noProof/>
          </w:rPr>
          <w:t>Tabelle 3: CaveMain Enums</w:t>
        </w:r>
        <w:r w:rsidR="000F2CDF">
          <w:rPr>
            <w:noProof/>
            <w:webHidden/>
          </w:rPr>
          <w:tab/>
        </w:r>
        <w:r w:rsidR="000F2CDF">
          <w:rPr>
            <w:noProof/>
            <w:webHidden/>
          </w:rPr>
          <w:fldChar w:fldCharType="begin"/>
        </w:r>
        <w:r w:rsidR="000F2CDF">
          <w:rPr>
            <w:noProof/>
            <w:webHidden/>
          </w:rPr>
          <w:instrText xml:space="preserve"> PAGEREF _Toc440896354 \h </w:instrText>
        </w:r>
        <w:r w:rsidR="000F2CDF">
          <w:rPr>
            <w:noProof/>
            <w:webHidden/>
          </w:rPr>
        </w:r>
        <w:r w:rsidR="000F2CDF">
          <w:rPr>
            <w:noProof/>
            <w:webHidden/>
          </w:rPr>
          <w:fldChar w:fldCharType="separate"/>
        </w:r>
        <w:r w:rsidR="00F87047">
          <w:rPr>
            <w:noProof/>
            <w:webHidden/>
          </w:rPr>
          <w:t>39</w:t>
        </w:r>
        <w:r w:rsidR="000F2CDF">
          <w:rPr>
            <w:noProof/>
            <w:webHidden/>
          </w:rPr>
          <w:fldChar w:fldCharType="end"/>
        </w:r>
      </w:hyperlink>
    </w:p>
    <w:p w14:paraId="42E9B714" w14:textId="77777777" w:rsidR="000F2CDF" w:rsidRDefault="00F00876">
      <w:pPr>
        <w:pStyle w:val="Abbildungsverzeichnis"/>
        <w:tabs>
          <w:tab w:val="right" w:pos="9457"/>
        </w:tabs>
        <w:rPr>
          <w:rFonts w:asciiTheme="minorHAnsi" w:eastAsiaTheme="minorEastAsia" w:hAnsiTheme="minorHAnsi" w:cstheme="minorBidi"/>
          <w:noProof/>
          <w:sz w:val="22"/>
          <w:szCs w:val="22"/>
          <w:lang w:eastAsia="de-CH"/>
        </w:rPr>
      </w:pPr>
      <w:hyperlink w:anchor="_Toc440896355" w:history="1">
        <w:r w:rsidR="000F2CDF" w:rsidRPr="00323CF7">
          <w:rPr>
            <w:rStyle w:val="Hyperlink"/>
            <w:noProof/>
          </w:rPr>
          <w:t>Tabelle 4: Eyes Methoden</w:t>
        </w:r>
        <w:r w:rsidR="000F2CDF">
          <w:rPr>
            <w:noProof/>
            <w:webHidden/>
          </w:rPr>
          <w:tab/>
        </w:r>
        <w:r w:rsidR="000F2CDF">
          <w:rPr>
            <w:noProof/>
            <w:webHidden/>
          </w:rPr>
          <w:fldChar w:fldCharType="begin"/>
        </w:r>
        <w:r w:rsidR="000F2CDF">
          <w:rPr>
            <w:noProof/>
            <w:webHidden/>
          </w:rPr>
          <w:instrText xml:space="preserve"> PAGEREF _Toc440896355 \h </w:instrText>
        </w:r>
        <w:r w:rsidR="000F2CDF">
          <w:rPr>
            <w:noProof/>
            <w:webHidden/>
          </w:rPr>
        </w:r>
        <w:r w:rsidR="000F2CDF">
          <w:rPr>
            <w:noProof/>
            <w:webHidden/>
          </w:rPr>
          <w:fldChar w:fldCharType="separate"/>
        </w:r>
        <w:r w:rsidR="00F87047">
          <w:rPr>
            <w:noProof/>
            <w:webHidden/>
          </w:rPr>
          <w:t>39</w:t>
        </w:r>
        <w:r w:rsidR="000F2CDF">
          <w:rPr>
            <w:noProof/>
            <w:webHidden/>
          </w:rPr>
          <w:fldChar w:fldCharType="end"/>
        </w:r>
      </w:hyperlink>
    </w:p>
    <w:p w14:paraId="1B2140C7" w14:textId="77777777" w:rsidR="000F2CDF" w:rsidRDefault="00F00876">
      <w:pPr>
        <w:pStyle w:val="Abbildungsverzeichnis"/>
        <w:tabs>
          <w:tab w:val="right" w:pos="9457"/>
        </w:tabs>
        <w:rPr>
          <w:rFonts w:asciiTheme="minorHAnsi" w:eastAsiaTheme="minorEastAsia" w:hAnsiTheme="minorHAnsi" w:cstheme="minorBidi"/>
          <w:noProof/>
          <w:sz w:val="22"/>
          <w:szCs w:val="22"/>
          <w:lang w:eastAsia="de-CH"/>
        </w:rPr>
      </w:pPr>
      <w:hyperlink w:anchor="_Toc440896356" w:history="1">
        <w:r w:rsidR="000F2CDF" w:rsidRPr="00323CF7">
          <w:rPr>
            <w:rStyle w:val="Hyperlink"/>
            <w:noProof/>
          </w:rPr>
          <w:t>Tabelle 5: Wand Methoden</w:t>
        </w:r>
        <w:r w:rsidR="000F2CDF">
          <w:rPr>
            <w:noProof/>
            <w:webHidden/>
          </w:rPr>
          <w:tab/>
        </w:r>
        <w:r w:rsidR="000F2CDF">
          <w:rPr>
            <w:noProof/>
            <w:webHidden/>
          </w:rPr>
          <w:fldChar w:fldCharType="begin"/>
        </w:r>
        <w:r w:rsidR="000F2CDF">
          <w:rPr>
            <w:noProof/>
            <w:webHidden/>
          </w:rPr>
          <w:instrText xml:space="preserve"> PAGEREF _Toc440896356 \h </w:instrText>
        </w:r>
        <w:r w:rsidR="000F2CDF">
          <w:rPr>
            <w:noProof/>
            <w:webHidden/>
          </w:rPr>
        </w:r>
        <w:r w:rsidR="000F2CDF">
          <w:rPr>
            <w:noProof/>
            <w:webHidden/>
          </w:rPr>
          <w:fldChar w:fldCharType="separate"/>
        </w:r>
        <w:r w:rsidR="00F87047">
          <w:rPr>
            <w:noProof/>
            <w:webHidden/>
          </w:rPr>
          <w:t>40</w:t>
        </w:r>
        <w:r w:rsidR="000F2CDF">
          <w:rPr>
            <w:noProof/>
            <w:webHidden/>
          </w:rPr>
          <w:fldChar w:fldCharType="end"/>
        </w:r>
      </w:hyperlink>
    </w:p>
    <w:p w14:paraId="65BEC2D8" w14:textId="77777777" w:rsidR="000F2CDF" w:rsidRDefault="00F00876">
      <w:pPr>
        <w:pStyle w:val="Abbildungsverzeichnis"/>
        <w:tabs>
          <w:tab w:val="right" w:pos="9457"/>
        </w:tabs>
        <w:rPr>
          <w:rFonts w:asciiTheme="minorHAnsi" w:eastAsiaTheme="minorEastAsia" w:hAnsiTheme="minorHAnsi" w:cstheme="minorBidi"/>
          <w:noProof/>
          <w:sz w:val="22"/>
          <w:szCs w:val="22"/>
          <w:lang w:eastAsia="de-CH"/>
        </w:rPr>
      </w:pPr>
      <w:hyperlink w:anchor="_Toc440896357" w:history="1">
        <w:r w:rsidR="000F2CDF" w:rsidRPr="00323CF7">
          <w:rPr>
            <w:rStyle w:val="Hyperlink"/>
            <w:noProof/>
          </w:rPr>
          <w:t>Tabelle 6: CameraManager Methoden</w:t>
        </w:r>
        <w:r w:rsidR="000F2CDF">
          <w:rPr>
            <w:noProof/>
            <w:webHidden/>
          </w:rPr>
          <w:tab/>
        </w:r>
        <w:r w:rsidR="000F2CDF">
          <w:rPr>
            <w:noProof/>
            <w:webHidden/>
          </w:rPr>
          <w:fldChar w:fldCharType="begin"/>
        </w:r>
        <w:r w:rsidR="000F2CDF">
          <w:rPr>
            <w:noProof/>
            <w:webHidden/>
          </w:rPr>
          <w:instrText xml:space="preserve"> PAGEREF _Toc440896357 \h </w:instrText>
        </w:r>
        <w:r w:rsidR="000F2CDF">
          <w:rPr>
            <w:noProof/>
            <w:webHidden/>
          </w:rPr>
        </w:r>
        <w:r w:rsidR="000F2CDF">
          <w:rPr>
            <w:noProof/>
            <w:webHidden/>
          </w:rPr>
          <w:fldChar w:fldCharType="separate"/>
        </w:r>
        <w:r w:rsidR="00F87047">
          <w:rPr>
            <w:noProof/>
            <w:webHidden/>
          </w:rPr>
          <w:t>41</w:t>
        </w:r>
        <w:r w:rsidR="000F2CDF">
          <w:rPr>
            <w:noProof/>
            <w:webHidden/>
          </w:rPr>
          <w:fldChar w:fldCharType="end"/>
        </w:r>
      </w:hyperlink>
    </w:p>
    <w:p w14:paraId="6245CD48" w14:textId="77777777" w:rsidR="000F2CDF" w:rsidRDefault="00F00876">
      <w:pPr>
        <w:pStyle w:val="Abbildungsverzeichnis"/>
        <w:tabs>
          <w:tab w:val="right" w:pos="9457"/>
        </w:tabs>
        <w:rPr>
          <w:rFonts w:asciiTheme="minorHAnsi" w:eastAsiaTheme="minorEastAsia" w:hAnsiTheme="minorHAnsi" w:cstheme="minorBidi"/>
          <w:noProof/>
          <w:sz w:val="22"/>
          <w:szCs w:val="22"/>
          <w:lang w:eastAsia="de-CH"/>
        </w:rPr>
      </w:pPr>
      <w:hyperlink w:anchor="_Toc440896358" w:history="1">
        <w:r w:rsidR="000F2CDF" w:rsidRPr="00323CF7">
          <w:rPr>
            <w:rStyle w:val="Hyperlink"/>
            <w:noProof/>
          </w:rPr>
          <w:t>Tabelle 7: CameraManager Enums</w:t>
        </w:r>
        <w:r w:rsidR="000F2CDF">
          <w:rPr>
            <w:noProof/>
            <w:webHidden/>
          </w:rPr>
          <w:tab/>
        </w:r>
        <w:r w:rsidR="000F2CDF">
          <w:rPr>
            <w:noProof/>
            <w:webHidden/>
          </w:rPr>
          <w:fldChar w:fldCharType="begin"/>
        </w:r>
        <w:r w:rsidR="000F2CDF">
          <w:rPr>
            <w:noProof/>
            <w:webHidden/>
          </w:rPr>
          <w:instrText xml:space="preserve"> PAGEREF _Toc440896358 \h </w:instrText>
        </w:r>
        <w:r w:rsidR="000F2CDF">
          <w:rPr>
            <w:noProof/>
            <w:webHidden/>
          </w:rPr>
        </w:r>
        <w:r w:rsidR="000F2CDF">
          <w:rPr>
            <w:noProof/>
            <w:webHidden/>
          </w:rPr>
          <w:fldChar w:fldCharType="separate"/>
        </w:r>
        <w:r w:rsidR="00F87047">
          <w:rPr>
            <w:noProof/>
            <w:webHidden/>
          </w:rPr>
          <w:t>41</w:t>
        </w:r>
        <w:r w:rsidR="000F2CDF">
          <w:rPr>
            <w:noProof/>
            <w:webHidden/>
          </w:rPr>
          <w:fldChar w:fldCharType="end"/>
        </w:r>
      </w:hyperlink>
    </w:p>
    <w:p w14:paraId="2AE123D1" w14:textId="77777777" w:rsidR="000F2CDF" w:rsidRDefault="00F00876">
      <w:pPr>
        <w:pStyle w:val="Abbildungsverzeichnis"/>
        <w:tabs>
          <w:tab w:val="right" w:pos="9457"/>
        </w:tabs>
        <w:rPr>
          <w:rFonts w:asciiTheme="minorHAnsi" w:eastAsiaTheme="minorEastAsia" w:hAnsiTheme="minorHAnsi" w:cstheme="minorBidi"/>
          <w:noProof/>
          <w:sz w:val="22"/>
          <w:szCs w:val="22"/>
          <w:lang w:eastAsia="de-CH"/>
        </w:rPr>
      </w:pPr>
      <w:hyperlink w:anchor="_Toc440896359" w:history="1">
        <w:r w:rsidR="000F2CDF" w:rsidRPr="00323CF7">
          <w:rPr>
            <w:rStyle w:val="Hyperlink"/>
            <w:noProof/>
          </w:rPr>
          <w:t>Tabelle 8: CameraContainer Methoden</w:t>
        </w:r>
        <w:r w:rsidR="000F2CDF">
          <w:rPr>
            <w:noProof/>
            <w:webHidden/>
          </w:rPr>
          <w:tab/>
        </w:r>
        <w:r w:rsidR="000F2CDF">
          <w:rPr>
            <w:noProof/>
            <w:webHidden/>
          </w:rPr>
          <w:fldChar w:fldCharType="begin"/>
        </w:r>
        <w:r w:rsidR="000F2CDF">
          <w:rPr>
            <w:noProof/>
            <w:webHidden/>
          </w:rPr>
          <w:instrText xml:space="preserve"> PAGEREF _Toc440896359 \h </w:instrText>
        </w:r>
        <w:r w:rsidR="000F2CDF">
          <w:rPr>
            <w:noProof/>
            <w:webHidden/>
          </w:rPr>
        </w:r>
        <w:r w:rsidR="000F2CDF">
          <w:rPr>
            <w:noProof/>
            <w:webHidden/>
          </w:rPr>
          <w:fldChar w:fldCharType="separate"/>
        </w:r>
        <w:r w:rsidR="00F87047">
          <w:rPr>
            <w:noProof/>
            <w:webHidden/>
          </w:rPr>
          <w:t>42</w:t>
        </w:r>
        <w:r w:rsidR="000F2CDF">
          <w:rPr>
            <w:noProof/>
            <w:webHidden/>
          </w:rPr>
          <w:fldChar w:fldCharType="end"/>
        </w:r>
      </w:hyperlink>
    </w:p>
    <w:p w14:paraId="1A27C88B" w14:textId="77777777" w:rsidR="000F2CDF" w:rsidRDefault="00F00876">
      <w:pPr>
        <w:pStyle w:val="Abbildungsverzeichnis"/>
        <w:tabs>
          <w:tab w:val="right" w:pos="9457"/>
        </w:tabs>
        <w:rPr>
          <w:rFonts w:asciiTheme="minorHAnsi" w:eastAsiaTheme="minorEastAsia" w:hAnsiTheme="minorHAnsi" w:cstheme="minorBidi"/>
          <w:noProof/>
          <w:sz w:val="22"/>
          <w:szCs w:val="22"/>
          <w:lang w:eastAsia="de-CH"/>
        </w:rPr>
      </w:pPr>
      <w:hyperlink w:anchor="_Toc440896360" w:history="1">
        <w:r w:rsidR="000F2CDF" w:rsidRPr="00323CF7">
          <w:rPr>
            <w:rStyle w:val="Hyperlink"/>
            <w:noProof/>
          </w:rPr>
          <w:t>Tabelle 9: FrustumManager Methoden</w:t>
        </w:r>
        <w:r w:rsidR="000F2CDF">
          <w:rPr>
            <w:noProof/>
            <w:webHidden/>
          </w:rPr>
          <w:tab/>
        </w:r>
        <w:r w:rsidR="000F2CDF">
          <w:rPr>
            <w:noProof/>
            <w:webHidden/>
          </w:rPr>
          <w:fldChar w:fldCharType="begin"/>
        </w:r>
        <w:r w:rsidR="000F2CDF">
          <w:rPr>
            <w:noProof/>
            <w:webHidden/>
          </w:rPr>
          <w:instrText xml:space="preserve"> PAGEREF _Toc440896360 \h </w:instrText>
        </w:r>
        <w:r w:rsidR="000F2CDF">
          <w:rPr>
            <w:noProof/>
            <w:webHidden/>
          </w:rPr>
        </w:r>
        <w:r w:rsidR="000F2CDF">
          <w:rPr>
            <w:noProof/>
            <w:webHidden/>
          </w:rPr>
          <w:fldChar w:fldCharType="separate"/>
        </w:r>
        <w:r w:rsidR="00F87047">
          <w:rPr>
            <w:noProof/>
            <w:webHidden/>
          </w:rPr>
          <w:t>42</w:t>
        </w:r>
        <w:r w:rsidR="000F2CDF">
          <w:rPr>
            <w:noProof/>
            <w:webHidden/>
          </w:rPr>
          <w:fldChar w:fldCharType="end"/>
        </w:r>
      </w:hyperlink>
    </w:p>
    <w:p w14:paraId="03453825" w14:textId="77777777" w:rsidR="000F2CDF" w:rsidRDefault="00F00876">
      <w:pPr>
        <w:pStyle w:val="Abbildungsverzeichnis"/>
        <w:tabs>
          <w:tab w:val="right" w:pos="9457"/>
        </w:tabs>
        <w:rPr>
          <w:rFonts w:asciiTheme="minorHAnsi" w:eastAsiaTheme="minorEastAsia" w:hAnsiTheme="minorHAnsi" w:cstheme="minorBidi"/>
          <w:noProof/>
          <w:sz w:val="22"/>
          <w:szCs w:val="22"/>
          <w:lang w:eastAsia="de-CH"/>
        </w:rPr>
      </w:pPr>
      <w:hyperlink w:anchor="_Toc440896361" w:history="1">
        <w:r w:rsidR="000F2CDF" w:rsidRPr="00323CF7">
          <w:rPr>
            <w:rStyle w:val="Hyperlink"/>
            <w:noProof/>
          </w:rPr>
          <w:t>Tabelle 10: Personen Modelviewer</w:t>
        </w:r>
        <w:r w:rsidR="000F2CDF">
          <w:rPr>
            <w:noProof/>
            <w:webHidden/>
          </w:rPr>
          <w:tab/>
        </w:r>
        <w:r w:rsidR="000F2CDF">
          <w:rPr>
            <w:noProof/>
            <w:webHidden/>
          </w:rPr>
          <w:fldChar w:fldCharType="begin"/>
        </w:r>
        <w:r w:rsidR="000F2CDF">
          <w:rPr>
            <w:noProof/>
            <w:webHidden/>
          </w:rPr>
          <w:instrText xml:space="preserve"> PAGEREF _Toc440896361 \h </w:instrText>
        </w:r>
        <w:r w:rsidR="000F2CDF">
          <w:rPr>
            <w:noProof/>
            <w:webHidden/>
          </w:rPr>
        </w:r>
        <w:r w:rsidR="000F2CDF">
          <w:rPr>
            <w:noProof/>
            <w:webHidden/>
          </w:rPr>
          <w:fldChar w:fldCharType="separate"/>
        </w:r>
        <w:r w:rsidR="00F87047">
          <w:rPr>
            <w:noProof/>
            <w:webHidden/>
          </w:rPr>
          <w:t>59</w:t>
        </w:r>
        <w:r w:rsidR="000F2CDF">
          <w:rPr>
            <w:noProof/>
            <w:webHidden/>
          </w:rPr>
          <w:fldChar w:fldCharType="end"/>
        </w:r>
      </w:hyperlink>
    </w:p>
    <w:p w14:paraId="11878709" w14:textId="77777777" w:rsidR="000F2CDF" w:rsidRDefault="00F00876">
      <w:pPr>
        <w:pStyle w:val="Abbildungsverzeichnis"/>
        <w:tabs>
          <w:tab w:val="right" w:pos="9457"/>
        </w:tabs>
        <w:rPr>
          <w:rFonts w:asciiTheme="minorHAnsi" w:eastAsiaTheme="minorEastAsia" w:hAnsiTheme="minorHAnsi" w:cstheme="minorBidi"/>
          <w:noProof/>
          <w:sz w:val="22"/>
          <w:szCs w:val="22"/>
          <w:lang w:eastAsia="de-CH"/>
        </w:rPr>
      </w:pPr>
      <w:hyperlink w:anchor="_Toc440896362" w:history="1">
        <w:r w:rsidR="000F2CDF" w:rsidRPr="00323CF7">
          <w:rPr>
            <w:rStyle w:val="Hyperlink"/>
            <w:noProof/>
          </w:rPr>
          <w:t>Tabelle 11: Räume Modelviewer</w:t>
        </w:r>
        <w:r w:rsidR="000F2CDF">
          <w:rPr>
            <w:noProof/>
            <w:webHidden/>
          </w:rPr>
          <w:tab/>
        </w:r>
        <w:r w:rsidR="000F2CDF">
          <w:rPr>
            <w:noProof/>
            <w:webHidden/>
          </w:rPr>
          <w:fldChar w:fldCharType="begin"/>
        </w:r>
        <w:r w:rsidR="000F2CDF">
          <w:rPr>
            <w:noProof/>
            <w:webHidden/>
          </w:rPr>
          <w:instrText xml:space="preserve"> PAGEREF _Toc440896362 \h </w:instrText>
        </w:r>
        <w:r w:rsidR="000F2CDF">
          <w:rPr>
            <w:noProof/>
            <w:webHidden/>
          </w:rPr>
        </w:r>
        <w:r w:rsidR="000F2CDF">
          <w:rPr>
            <w:noProof/>
            <w:webHidden/>
          </w:rPr>
          <w:fldChar w:fldCharType="separate"/>
        </w:r>
        <w:r w:rsidR="00F87047">
          <w:rPr>
            <w:noProof/>
            <w:webHidden/>
          </w:rPr>
          <w:t>59</w:t>
        </w:r>
        <w:r w:rsidR="000F2CDF">
          <w:rPr>
            <w:noProof/>
            <w:webHidden/>
          </w:rPr>
          <w:fldChar w:fldCharType="end"/>
        </w:r>
      </w:hyperlink>
    </w:p>
    <w:p w14:paraId="17542277" w14:textId="77777777" w:rsidR="000F2CDF" w:rsidRDefault="00F00876">
      <w:pPr>
        <w:pStyle w:val="Abbildungsverzeichnis"/>
        <w:tabs>
          <w:tab w:val="right" w:pos="9457"/>
        </w:tabs>
        <w:rPr>
          <w:rFonts w:asciiTheme="minorHAnsi" w:eastAsiaTheme="minorEastAsia" w:hAnsiTheme="minorHAnsi" w:cstheme="minorBidi"/>
          <w:noProof/>
          <w:sz w:val="22"/>
          <w:szCs w:val="22"/>
          <w:lang w:eastAsia="de-CH"/>
        </w:rPr>
      </w:pPr>
      <w:hyperlink w:anchor="_Toc440896363" w:history="1">
        <w:r w:rsidR="000F2CDF" w:rsidRPr="00323CF7">
          <w:rPr>
            <w:rStyle w:val="Hyperlink"/>
            <w:noProof/>
          </w:rPr>
          <w:t>Tabelle 12: Ist-Soll Analyse</w:t>
        </w:r>
        <w:r w:rsidR="000F2CDF">
          <w:rPr>
            <w:noProof/>
            <w:webHidden/>
          </w:rPr>
          <w:tab/>
        </w:r>
        <w:r w:rsidR="000F2CDF">
          <w:rPr>
            <w:noProof/>
            <w:webHidden/>
          </w:rPr>
          <w:fldChar w:fldCharType="begin"/>
        </w:r>
        <w:r w:rsidR="000F2CDF">
          <w:rPr>
            <w:noProof/>
            <w:webHidden/>
          </w:rPr>
          <w:instrText xml:space="preserve"> PAGEREF _Toc440896363 \h </w:instrText>
        </w:r>
        <w:r w:rsidR="000F2CDF">
          <w:rPr>
            <w:noProof/>
            <w:webHidden/>
          </w:rPr>
        </w:r>
        <w:r w:rsidR="000F2CDF">
          <w:rPr>
            <w:noProof/>
            <w:webHidden/>
          </w:rPr>
          <w:fldChar w:fldCharType="separate"/>
        </w:r>
        <w:r w:rsidR="00F87047">
          <w:rPr>
            <w:noProof/>
            <w:webHidden/>
          </w:rPr>
          <w:t>66</w:t>
        </w:r>
        <w:r w:rsidR="000F2CDF">
          <w:rPr>
            <w:noProof/>
            <w:webHidden/>
          </w:rPr>
          <w:fldChar w:fldCharType="end"/>
        </w:r>
      </w:hyperlink>
    </w:p>
    <w:p w14:paraId="11BAF092" w14:textId="77777777" w:rsidR="000F2CDF" w:rsidRDefault="00F00876">
      <w:pPr>
        <w:pStyle w:val="Abbildungsverzeichnis"/>
        <w:tabs>
          <w:tab w:val="right" w:pos="9457"/>
        </w:tabs>
        <w:rPr>
          <w:rFonts w:asciiTheme="minorHAnsi" w:eastAsiaTheme="minorEastAsia" w:hAnsiTheme="minorHAnsi" w:cstheme="minorBidi"/>
          <w:noProof/>
          <w:sz w:val="22"/>
          <w:szCs w:val="22"/>
          <w:lang w:eastAsia="de-CH"/>
        </w:rPr>
      </w:pPr>
      <w:hyperlink w:anchor="_Toc440896364" w:history="1">
        <w:r w:rsidR="000F2CDF" w:rsidRPr="00323CF7">
          <w:rPr>
            <w:rStyle w:val="Hyperlink"/>
            <w:noProof/>
          </w:rPr>
          <w:t>Tabelle 13: Funktionale Anforderungen</w:t>
        </w:r>
        <w:r w:rsidR="000F2CDF">
          <w:rPr>
            <w:noProof/>
            <w:webHidden/>
          </w:rPr>
          <w:tab/>
        </w:r>
        <w:r w:rsidR="000F2CDF">
          <w:rPr>
            <w:noProof/>
            <w:webHidden/>
          </w:rPr>
          <w:fldChar w:fldCharType="begin"/>
        </w:r>
        <w:r w:rsidR="000F2CDF">
          <w:rPr>
            <w:noProof/>
            <w:webHidden/>
          </w:rPr>
          <w:instrText xml:space="preserve"> PAGEREF _Toc440896364 \h </w:instrText>
        </w:r>
        <w:r w:rsidR="000F2CDF">
          <w:rPr>
            <w:noProof/>
            <w:webHidden/>
          </w:rPr>
        </w:r>
        <w:r w:rsidR="000F2CDF">
          <w:rPr>
            <w:noProof/>
            <w:webHidden/>
          </w:rPr>
          <w:fldChar w:fldCharType="separate"/>
        </w:r>
        <w:r w:rsidR="00F87047">
          <w:rPr>
            <w:noProof/>
            <w:webHidden/>
          </w:rPr>
          <w:t>67</w:t>
        </w:r>
        <w:r w:rsidR="000F2CDF">
          <w:rPr>
            <w:noProof/>
            <w:webHidden/>
          </w:rPr>
          <w:fldChar w:fldCharType="end"/>
        </w:r>
      </w:hyperlink>
    </w:p>
    <w:p w14:paraId="4BABD380" w14:textId="77777777" w:rsidR="000F2CDF" w:rsidRDefault="00F00876">
      <w:pPr>
        <w:pStyle w:val="Abbildungsverzeichnis"/>
        <w:tabs>
          <w:tab w:val="right" w:pos="9457"/>
        </w:tabs>
        <w:rPr>
          <w:rFonts w:asciiTheme="minorHAnsi" w:eastAsiaTheme="minorEastAsia" w:hAnsiTheme="minorHAnsi" w:cstheme="minorBidi"/>
          <w:noProof/>
          <w:sz w:val="22"/>
          <w:szCs w:val="22"/>
          <w:lang w:eastAsia="de-CH"/>
        </w:rPr>
      </w:pPr>
      <w:hyperlink w:anchor="_Toc440896365" w:history="1">
        <w:r w:rsidR="000F2CDF" w:rsidRPr="00323CF7">
          <w:rPr>
            <w:rStyle w:val="Hyperlink"/>
            <w:noProof/>
          </w:rPr>
          <w:t>Tabelle 14: Meilensteine</w:t>
        </w:r>
        <w:r w:rsidR="000F2CDF">
          <w:rPr>
            <w:noProof/>
            <w:webHidden/>
          </w:rPr>
          <w:tab/>
        </w:r>
        <w:r w:rsidR="000F2CDF">
          <w:rPr>
            <w:noProof/>
            <w:webHidden/>
          </w:rPr>
          <w:fldChar w:fldCharType="begin"/>
        </w:r>
        <w:r w:rsidR="000F2CDF">
          <w:rPr>
            <w:noProof/>
            <w:webHidden/>
          </w:rPr>
          <w:instrText xml:space="preserve"> PAGEREF _Toc440896365 \h </w:instrText>
        </w:r>
        <w:r w:rsidR="000F2CDF">
          <w:rPr>
            <w:noProof/>
            <w:webHidden/>
          </w:rPr>
        </w:r>
        <w:r w:rsidR="000F2CDF">
          <w:rPr>
            <w:noProof/>
            <w:webHidden/>
          </w:rPr>
          <w:fldChar w:fldCharType="separate"/>
        </w:r>
        <w:r w:rsidR="00F87047">
          <w:rPr>
            <w:noProof/>
            <w:webHidden/>
          </w:rPr>
          <w:t>68</w:t>
        </w:r>
        <w:r w:rsidR="000F2CDF">
          <w:rPr>
            <w:noProof/>
            <w:webHidden/>
          </w:rPr>
          <w:fldChar w:fldCharType="end"/>
        </w:r>
      </w:hyperlink>
    </w:p>
    <w:p w14:paraId="19DDB3C3" w14:textId="77777777" w:rsidR="000F2CDF" w:rsidRDefault="00F00876">
      <w:pPr>
        <w:pStyle w:val="Abbildungsverzeichnis"/>
        <w:tabs>
          <w:tab w:val="right" w:pos="9457"/>
        </w:tabs>
        <w:rPr>
          <w:rFonts w:asciiTheme="minorHAnsi" w:eastAsiaTheme="minorEastAsia" w:hAnsiTheme="minorHAnsi" w:cstheme="minorBidi"/>
          <w:noProof/>
          <w:sz w:val="22"/>
          <w:szCs w:val="22"/>
          <w:lang w:eastAsia="de-CH"/>
        </w:rPr>
      </w:pPr>
      <w:hyperlink w:anchor="_Toc440896366" w:history="1">
        <w:r w:rsidR="000F2CDF" w:rsidRPr="00323CF7">
          <w:rPr>
            <w:rStyle w:val="Hyperlink"/>
            <w:noProof/>
          </w:rPr>
          <w:t>Tabelle 15: Risikoanalyse</w:t>
        </w:r>
        <w:r w:rsidR="000F2CDF">
          <w:rPr>
            <w:noProof/>
            <w:webHidden/>
          </w:rPr>
          <w:tab/>
        </w:r>
        <w:r w:rsidR="000F2CDF">
          <w:rPr>
            <w:noProof/>
            <w:webHidden/>
          </w:rPr>
          <w:fldChar w:fldCharType="begin"/>
        </w:r>
        <w:r w:rsidR="000F2CDF">
          <w:rPr>
            <w:noProof/>
            <w:webHidden/>
          </w:rPr>
          <w:instrText xml:space="preserve"> PAGEREF _Toc440896366 \h </w:instrText>
        </w:r>
        <w:r w:rsidR="000F2CDF">
          <w:rPr>
            <w:noProof/>
            <w:webHidden/>
          </w:rPr>
        </w:r>
        <w:r w:rsidR="000F2CDF">
          <w:rPr>
            <w:noProof/>
            <w:webHidden/>
          </w:rPr>
          <w:fldChar w:fldCharType="separate"/>
        </w:r>
        <w:r w:rsidR="00F87047">
          <w:rPr>
            <w:noProof/>
            <w:webHidden/>
          </w:rPr>
          <w:t>70</w:t>
        </w:r>
        <w:r w:rsidR="000F2CDF">
          <w:rPr>
            <w:noProof/>
            <w:webHidden/>
          </w:rPr>
          <w:fldChar w:fldCharType="end"/>
        </w:r>
      </w:hyperlink>
    </w:p>
    <w:p w14:paraId="007A2CBD" w14:textId="487AD82D" w:rsidR="00511D21" w:rsidRDefault="00DF6D19" w:rsidP="00511D21">
      <w:r w:rsidRPr="00951C7B">
        <w:fldChar w:fldCharType="end"/>
      </w:r>
    </w:p>
    <w:p w14:paraId="5F786B69" w14:textId="3E770778" w:rsidR="00520828" w:rsidRDefault="00520828" w:rsidP="00511D21"/>
    <w:p w14:paraId="30679A51" w14:textId="5AAB2787" w:rsidR="00520828" w:rsidRPr="00951C7B" w:rsidRDefault="001D4264" w:rsidP="00520828">
      <w:pPr>
        <w:pStyle w:val="berschrift1"/>
      </w:pPr>
      <w:r>
        <w:t xml:space="preserve"> </w:t>
      </w:r>
      <w:bookmarkStart w:id="204" w:name="_Toc440917315"/>
      <w:r w:rsidR="00520828">
        <w:t>Quellcode</w:t>
      </w:r>
      <w:r w:rsidR="00DE56A6">
        <w:t>verzeichniss</w:t>
      </w:r>
      <w:bookmarkEnd w:id="204"/>
      <w:r w:rsidR="00520828">
        <w:t xml:space="preserve"> </w:t>
      </w:r>
    </w:p>
    <w:p w14:paraId="0F1F5269" w14:textId="77777777" w:rsidR="000F2CDF" w:rsidRDefault="00520828">
      <w:pPr>
        <w:pStyle w:val="Abbildungsverzeichnis"/>
        <w:tabs>
          <w:tab w:val="right" w:leader="dot" w:pos="9457"/>
        </w:tabs>
        <w:rPr>
          <w:rFonts w:asciiTheme="minorHAnsi" w:eastAsiaTheme="minorEastAsia" w:hAnsiTheme="minorHAnsi" w:cstheme="minorBidi"/>
          <w:noProof/>
          <w:sz w:val="22"/>
          <w:szCs w:val="22"/>
          <w:lang w:eastAsia="de-CH"/>
        </w:rPr>
      </w:pPr>
      <w:r>
        <w:fldChar w:fldCharType="begin"/>
      </w:r>
      <w:r>
        <w:instrText xml:space="preserve"> TOC \h \z \c "Quellcode" </w:instrText>
      </w:r>
      <w:r>
        <w:fldChar w:fldCharType="separate"/>
      </w:r>
      <w:hyperlink w:anchor="_Toc440896367" w:history="1">
        <w:r w:rsidR="000F2CDF" w:rsidRPr="00C8354D">
          <w:rPr>
            <w:rStyle w:val="Hyperlink"/>
            <w:noProof/>
          </w:rPr>
          <w:t>Quellcode 1: Kamerainstanziierung</w:t>
        </w:r>
        <w:r w:rsidR="000F2CDF">
          <w:rPr>
            <w:noProof/>
            <w:webHidden/>
          </w:rPr>
          <w:tab/>
        </w:r>
        <w:r w:rsidR="000F2CDF">
          <w:rPr>
            <w:noProof/>
            <w:webHidden/>
          </w:rPr>
          <w:fldChar w:fldCharType="begin"/>
        </w:r>
        <w:r w:rsidR="000F2CDF">
          <w:rPr>
            <w:noProof/>
            <w:webHidden/>
          </w:rPr>
          <w:instrText xml:space="preserve"> PAGEREF _Toc440896367 \h </w:instrText>
        </w:r>
        <w:r w:rsidR="000F2CDF">
          <w:rPr>
            <w:noProof/>
            <w:webHidden/>
          </w:rPr>
        </w:r>
        <w:r w:rsidR="000F2CDF">
          <w:rPr>
            <w:noProof/>
            <w:webHidden/>
          </w:rPr>
          <w:fldChar w:fldCharType="separate"/>
        </w:r>
        <w:r w:rsidR="00F87047">
          <w:rPr>
            <w:noProof/>
            <w:webHidden/>
          </w:rPr>
          <w:t>17</w:t>
        </w:r>
        <w:r w:rsidR="000F2CDF">
          <w:rPr>
            <w:noProof/>
            <w:webHidden/>
          </w:rPr>
          <w:fldChar w:fldCharType="end"/>
        </w:r>
      </w:hyperlink>
    </w:p>
    <w:p w14:paraId="3FA942C3" w14:textId="77777777" w:rsidR="000F2CDF" w:rsidRDefault="00F00876">
      <w:pPr>
        <w:pStyle w:val="Abbildungsverzeichnis"/>
        <w:tabs>
          <w:tab w:val="right" w:leader="dot" w:pos="9457"/>
        </w:tabs>
        <w:rPr>
          <w:rFonts w:asciiTheme="minorHAnsi" w:eastAsiaTheme="minorEastAsia" w:hAnsiTheme="minorHAnsi" w:cstheme="minorBidi"/>
          <w:noProof/>
          <w:sz w:val="22"/>
          <w:szCs w:val="22"/>
          <w:lang w:eastAsia="de-CH"/>
        </w:rPr>
      </w:pPr>
      <w:hyperlink w:anchor="_Toc440896368" w:history="1">
        <w:r w:rsidR="000F2CDF" w:rsidRPr="00C8354D">
          <w:rPr>
            <w:rStyle w:val="Hyperlink"/>
            <w:noProof/>
          </w:rPr>
          <w:t>Quellcode 2: Zugriff über das API</w:t>
        </w:r>
        <w:r w:rsidR="000F2CDF">
          <w:rPr>
            <w:noProof/>
            <w:webHidden/>
          </w:rPr>
          <w:tab/>
        </w:r>
        <w:r w:rsidR="000F2CDF">
          <w:rPr>
            <w:noProof/>
            <w:webHidden/>
          </w:rPr>
          <w:fldChar w:fldCharType="begin"/>
        </w:r>
        <w:r w:rsidR="000F2CDF">
          <w:rPr>
            <w:noProof/>
            <w:webHidden/>
          </w:rPr>
          <w:instrText xml:space="preserve"> PAGEREF _Toc440896368 \h </w:instrText>
        </w:r>
        <w:r w:rsidR="000F2CDF">
          <w:rPr>
            <w:noProof/>
            <w:webHidden/>
          </w:rPr>
        </w:r>
        <w:r w:rsidR="000F2CDF">
          <w:rPr>
            <w:noProof/>
            <w:webHidden/>
          </w:rPr>
          <w:fldChar w:fldCharType="separate"/>
        </w:r>
        <w:r w:rsidR="00F87047">
          <w:rPr>
            <w:noProof/>
            <w:webHidden/>
          </w:rPr>
          <w:t>26</w:t>
        </w:r>
        <w:r w:rsidR="000F2CDF">
          <w:rPr>
            <w:noProof/>
            <w:webHidden/>
          </w:rPr>
          <w:fldChar w:fldCharType="end"/>
        </w:r>
      </w:hyperlink>
    </w:p>
    <w:p w14:paraId="5B730AA8" w14:textId="77777777" w:rsidR="000F2CDF" w:rsidRDefault="00F00876">
      <w:pPr>
        <w:pStyle w:val="Abbildungsverzeichnis"/>
        <w:tabs>
          <w:tab w:val="right" w:leader="dot" w:pos="9457"/>
        </w:tabs>
        <w:rPr>
          <w:rFonts w:asciiTheme="minorHAnsi" w:eastAsiaTheme="minorEastAsia" w:hAnsiTheme="minorHAnsi" w:cstheme="minorBidi"/>
          <w:noProof/>
          <w:sz w:val="22"/>
          <w:szCs w:val="22"/>
          <w:lang w:eastAsia="de-CH"/>
        </w:rPr>
      </w:pPr>
      <w:hyperlink w:anchor="_Toc440896369" w:history="1">
        <w:r w:rsidR="000F2CDF" w:rsidRPr="00C8354D">
          <w:rPr>
            <w:rStyle w:val="Hyperlink"/>
            <w:noProof/>
          </w:rPr>
          <w:t>Quellcode 3: Raycast</w:t>
        </w:r>
        <w:r w:rsidR="000F2CDF">
          <w:rPr>
            <w:noProof/>
            <w:webHidden/>
          </w:rPr>
          <w:tab/>
        </w:r>
        <w:r w:rsidR="000F2CDF">
          <w:rPr>
            <w:noProof/>
            <w:webHidden/>
          </w:rPr>
          <w:fldChar w:fldCharType="begin"/>
        </w:r>
        <w:r w:rsidR="000F2CDF">
          <w:rPr>
            <w:noProof/>
            <w:webHidden/>
          </w:rPr>
          <w:instrText xml:space="preserve"> PAGEREF _Toc440896369 \h </w:instrText>
        </w:r>
        <w:r w:rsidR="000F2CDF">
          <w:rPr>
            <w:noProof/>
            <w:webHidden/>
          </w:rPr>
        </w:r>
        <w:r w:rsidR="000F2CDF">
          <w:rPr>
            <w:noProof/>
            <w:webHidden/>
          </w:rPr>
          <w:fldChar w:fldCharType="separate"/>
        </w:r>
        <w:r w:rsidR="00F87047">
          <w:rPr>
            <w:noProof/>
            <w:webHidden/>
          </w:rPr>
          <w:t>27</w:t>
        </w:r>
        <w:r w:rsidR="000F2CDF">
          <w:rPr>
            <w:noProof/>
            <w:webHidden/>
          </w:rPr>
          <w:fldChar w:fldCharType="end"/>
        </w:r>
      </w:hyperlink>
    </w:p>
    <w:p w14:paraId="676CA45F" w14:textId="77777777" w:rsidR="000F2CDF" w:rsidRDefault="00F00876">
      <w:pPr>
        <w:pStyle w:val="Abbildungsverzeichnis"/>
        <w:tabs>
          <w:tab w:val="right" w:leader="dot" w:pos="9457"/>
        </w:tabs>
        <w:rPr>
          <w:rFonts w:asciiTheme="minorHAnsi" w:eastAsiaTheme="minorEastAsia" w:hAnsiTheme="minorHAnsi" w:cstheme="minorBidi"/>
          <w:noProof/>
          <w:sz w:val="22"/>
          <w:szCs w:val="22"/>
          <w:lang w:eastAsia="de-CH"/>
        </w:rPr>
      </w:pPr>
      <w:hyperlink w:anchor="_Toc440896370" w:history="1">
        <w:r w:rsidR="000F2CDF" w:rsidRPr="00C8354D">
          <w:rPr>
            <w:rStyle w:val="Hyperlink"/>
            <w:noProof/>
          </w:rPr>
          <w:t>Quellcode 4: Unity Tastaturabfrage</w:t>
        </w:r>
        <w:r w:rsidR="000F2CDF">
          <w:rPr>
            <w:noProof/>
            <w:webHidden/>
          </w:rPr>
          <w:tab/>
        </w:r>
        <w:r w:rsidR="000F2CDF">
          <w:rPr>
            <w:noProof/>
            <w:webHidden/>
          </w:rPr>
          <w:fldChar w:fldCharType="begin"/>
        </w:r>
        <w:r w:rsidR="000F2CDF">
          <w:rPr>
            <w:noProof/>
            <w:webHidden/>
          </w:rPr>
          <w:instrText xml:space="preserve"> PAGEREF _Toc440896370 \h </w:instrText>
        </w:r>
        <w:r w:rsidR="000F2CDF">
          <w:rPr>
            <w:noProof/>
            <w:webHidden/>
          </w:rPr>
        </w:r>
        <w:r w:rsidR="000F2CDF">
          <w:rPr>
            <w:noProof/>
            <w:webHidden/>
          </w:rPr>
          <w:fldChar w:fldCharType="separate"/>
        </w:r>
        <w:r w:rsidR="00F87047">
          <w:rPr>
            <w:noProof/>
            <w:webHidden/>
          </w:rPr>
          <w:t>29</w:t>
        </w:r>
        <w:r w:rsidR="000F2CDF">
          <w:rPr>
            <w:noProof/>
            <w:webHidden/>
          </w:rPr>
          <w:fldChar w:fldCharType="end"/>
        </w:r>
      </w:hyperlink>
    </w:p>
    <w:p w14:paraId="4DEACC71" w14:textId="77777777" w:rsidR="000F2CDF" w:rsidRDefault="00F00876">
      <w:pPr>
        <w:pStyle w:val="Abbildungsverzeichnis"/>
        <w:tabs>
          <w:tab w:val="right" w:leader="dot" w:pos="9457"/>
        </w:tabs>
        <w:rPr>
          <w:rFonts w:asciiTheme="minorHAnsi" w:eastAsiaTheme="minorEastAsia" w:hAnsiTheme="minorHAnsi" w:cstheme="minorBidi"/>
          <w:noProof/>
          <w:sz w:val="22"/>
          <w:szCs w:val="22"/>
          <w:lang w:eastAsia="de-CH"/>
        </w:rPr>
      </w:pPr>
      <w:hyperlink w:anchor="_Toc440896371" w:history="1">
        <w:r w:rsidR="000F2CDF" w:rsidRPr="00C8354D">
          <w:rPr>
            <w:rStyle w:val="Hyperlink"/>
            <w:noProof/>
          </w:rPr>
          <w:t>Quellcode 5: Joystick Handling</w:t>
        </w:r>
        <w:r w:rsidR="000F2CDF">
          <w:rPr>
            <w:noProof/>
            <w:webHidden/>
          </w:rPr>
          <w:tab/>
        </w:r>
        <w:r w:rsidR="000F2CDF">
          <w:rPr>
            <w:noProof/>
            <w:webHidden/>
          </w:rPr>
          <w:fldChar w:fldCharType="begin"/>
        </w:r>
        <w:r w:rsidR="000F2CDF">
          <w:rPr>
            <w:noProof/>
            <w:webHidden/>
          </w:rPr>
          <w:instrText xml:space="preserve"> PAGEREF _Toc440896371 \h </w:instrText>
        </w:r>
        <w:r w:rsidR="000F2CDF">
          <w:rPr>
            <w:noProof/>
            <w:webHidden/>
          </w:rPr>
        </w:r>
        <w:r w:rsidR="000F2CDF">
          <w:rPr>
            <w:noProof/>
            <w:webHidden/>
          </w:rPr>
          <w:fldChar w:fldCharType="separate"/>
        </w:r>
        <w:r w:rsidR="00F87047">
          <w:rPr>
            <w:noProof/>
            <w:webHidden/>
          </w:rPr>
          <w:t>29</w:t>
        </w:r>
        <w:r w:rsidR="000F2CDF">
          <w:rPr>
            <w:noProof/>
            <w:webHidden/>
          </w:rPr>
          <w:fldChar w:fldCharType="end"/>
        </w:r>
      </w:hyperlink>
    </w:p>
    <w:p w14:paraId="43B1F586" w14:textId="77777777" w:rsidR="000F2CDF" w:rsidRDefault="00F00876">
      <w:pPr>
        <w:pStyle w:val="Abbildungsverzeichnis"/>
        <w:tabs>
          <w:tab w:val="right" w:leader="dot" w:pos="9457"/>
        </w:tabs>
        <w:rPr>
          <w:rFonts w:asciiTheme="minorHAnsi" w:eastAsiaTheme="minorEastAsia" w:hAnsiTheme="minorHAnsi" w:cstheme="minorBidi"/>
          <w:noProof/>
          <w:sz w:val="22"/>
          <w:szCs w:val="22"/>
          <w:lang w:eastAsia="de-CH"/>
        </w:rPr>
      </w:pPr>
      <w:hyperlink w:anchor="_Toc440896372" w:history="1">
        <w:r w:rsidR="000F2CDF" w:rsidRPr="00C8354D">
          <w:rPr>
            <w:rStyle w:val="Hyperlink"/>
            <w:noProof/>
          </w:rPr>
          <w:t>Quellcode 6: VRPN-Positionshandling</w:t>
        </w:r>
        <w:r w:rsidR="000F2CDF">
          <w:rPr>
            <w:noProof/>
            <w:webHidden/>
          </w:rPr>
          <w:tab/>
        </w:r>
        <w:r w:rsidR="000F2CDF">
          <w:rPr>
            <w:noProof/>
            <w:webHidden/>
          </w:rPr>
          <w:fldChar w:fldCharType="begin"/>
        </w:r>
        <w:r w:rsidR="000F2CDF">
          <w:rPr>
            <w:noProof/>
            <w:webHidden/>
          </w:rPr>
          <w:instrText xml:space="preserve"> PAGEREF _Toc440896372 \h </w:instrText>
        </w:r>
        <w:r w:rsidR="000F2CDF">
          <w:rPr>
            <w:noProof/>
            <w:webHidden/>
          </w:rPr>
        </w:r>
        <w:r w:rsidR="000F2CDF">
          <w:rPr>
            <w:noProof/>
            <w:webHidden/>
          </w:rPr>
          <w:fldChar w:fldCharType="separate"/>
        </w:r>
        <w:r w:rsidR="00F87047">
          <w:rPr>
            <w:noProof/>
            <w:webHidden/>
          </w:rPr>
          <w:t>32</w:t>
        </w:r>
        <w:r w:rsidR="000F2CDF">
          <w:rPr>
            <w:noProof/>
            <w:webHidden/>
          </w:rPr>
          <w:fldChar w:fldCharType="end"/>
        </w:r>
      </w:hyperlink>
    </w:p>
    <w:p w14:paraId="1D24F3CB" w14:textId="77777777" w:rsidR="000F2CDF" w:rsidRDefault="00F00876">
      <w:pPr>
        <w:pStyle w:val="Abbildungsverzeichnis"/>
        <w:tabs>
          <w:tab w:val="right" w:leader="dot" w:pos="9457"/>
        </w:tabs>
        <w:rPr>
          <w:rFonts w:asciiTheme="minorHAnsi" w:eastAsiaTheme="minorEastAsia" w:hAnsiTheme="minorHAnsi" w:cstheme="minorBidi"/>
          <w:noProof/>
          <w:sz w:val="22"/>
          <w:szCs w:val="22"/>
          <w:lang w:eastAsia="de-CH"/>
        </w:rPr>
      </w:pPr>
      <w:hyperlink w:anchor="_Toc440896373" w:history="1">
        <w:r w:rsidR="000F2CDF" w:rsidRPr="00C8354D">
          <w:rPr>
            <w:rStyle w:val="Hyperlink"/>
            <w:noProof/>
          </w:rPr>
          <w:t>Quellcode 7: Einstellungsänderung über API</w:t>
        </w:r>
        <w:r w:rsidR="000F2CDF">
          <w:rPr>
            <w:noProof/>
            <w:webHidden/>
          </w:rPr>
          <w:tab/>
        </w:r>
        <w:r w:rsidR="000F2CDF">
          <w:rPr>
            <w:noProof/>
            <w:webHidden/>
          </w:rPr>
          <w:fldChar w:fldCharType="begin"/>
        </w:r>
        <w:r w:rsidR="000F2CDF">
          <w:rPr>
            <w:noProof/>
            <w:webHidden/>
          </w:rPr>
          <w:instrText xml:space="preserve"> PAGEREF _Toc440896373 \h </w:instrText>
        </w:r>
        <w:r w:rsidR="000F2CDF">
          <w:rPr>
            <w:noProof/>
            <w:webHidden/>
          </w:rPr>
        </w:r>
        <w:r w:rsidR="000F2CDF">
          <w:rPr>
            <w:noProof/>
            <w:webHidden/>
          </w:rPr>
          <w:fldChar w:fldCharType="separate"/>
        </w:r>
        <w:r w:rsidR="00F87047">
          <w:rPr>
            <w:noProof/>
            <w:webHidden/>
          </w:rPr>
          <w:t>37</w:t>
        </w:r>
        <w:r w:rsidR="000F2CDF">
          <w:rPr>
            <w:noProof/>
            <w:webHidden/>
          </w:rPr>
          <w:fldChar w:fldCharType="end"/>
        </w:r>
      </w:hyperlink>
    </w:p>
    <w:p w14:paraId="2DA96B9E" w14:textId="77777777" w:rsidR="000F2CDF" w:rsidRDefault="00F00876">
      <w:pPr>
        <w:pStyle w:val="Abbildungsverzeichnis"/>
        <w:tabs>
          <w:tab w:val="right" w:leader="dot" w:pos="9457"/>
        </w:tabs>
        <w:rPr>
          <w:rFonts w:asciiTheme="minorHAnsi" w:eastAsiaTheme="minorEastAsia" w:hAnsiTheme="minorHAnsi" w:cstheme="minorBidi"/>
          <w:noProof/>
          <w:sz w:val="22"/>
          <w:szCs w:val="22"/>
          <w:lang w:eastAsia="de-CH"/>
        </w:rPr>
      </w:pPr>
      <w:hyperlink w:anchor="_Toc440896374" w:history="1">
        <w:r w:rsidR="000F2CDF" w:rsidRPr="00C8354D">
          <w:rPr>
            <w:rStyle w:val="Hyperlink"/>
            <w:noProof/>
          </w:rPr>
          <w:t>Quellcode 8: CameraManager DataStruct</w:t>
        </w:r>
        <w:r w:rsidR="000F2CDF">
          <w:rPr>
            <w:noProof/>
            <w:webHidden/>
          </w:rPr>
          <w:tab/>
        </w:r>
        <w:r w:rsidR="000F2CDF">
          <w:rPr>
            <w:noProof/>
            <w:webHidden/>
          </w:rPr>
          <w:fldChar w:fldCharType="begin"/>
        </w:r>
        <w:r w:rsidR="000F2CDF">
          <w:rPr>
            <w:noProof/>
            <w:webHidden/>
          </w:rPr>
          <w:instrText xml:space="preserve"> PAGEREF _Toc440896374 \h </w:instrText>
        </w:r>
        <w:r w:rsidR="000F2CDF">
          <w:rPr>
            <w:noProof/>
            <w:webHidden/>
          </w:rPr>
        </w:r>
        <w:r w:rsidR="000F2CDF">
          <w:rPr>
            <w:noProof/>
            <w:webHidden/>
          </w:rPr>
          <w:fldChar w:fldCharType="separate"/>
        </w:r>
        <w:r w:rsidR="00F87047">
          <w:rPr>
            <w:noProof/>
            <w:webHidden/>
          </w:rPr>
          <w:t>41</w:t>
        </w:r>
        <w:r w:rsidR="000F2CDF">
          <w:rPr>
            <w:noProof/>
            <w:webHidden/>
          </w:rPr>
          <w:fldChar w:fldCharType="end"/>
        </w:r>
      </w:hyperlink>
    </w:p>
    <w:p w14:paraId="57926111" w14:textId="77777777" w:rsidR="000F2CDF" w:rsidRDefault="00F00876">
      <w:pPr>
        <w:pStyle w:val="Abbildungsverzeichnis"/>
        <w:tabs>
          <w:tab w:val="right" w:leader="dot" w:pos="9457"/>
        </w:tabs>
        <w:rPr>
          <w:rFonts w:asciiTheme="minorHAnsi" w:eastAsiaTheme="minorEastAsia" w:hAnsiTheme="minorHAnsi" w:cstheme="minorBidi"/>
          <w:noProof/>
          <w:sz w:val="22"/>
          <w:szCs w:val="22"/>
          <w:lang w:eastAsia="de-CH"/>
        </w:rPr>
      </w:pPr>
      <w:hyperlink w:anchor="_Toc440896375" w:history="1">
        <w:r w:rsidR="000F2CDF" w:rsidRPr="00C8354D">
          <w:rPr>
            <w:rStyle w:val="Hyperlink"/>
            <w:noProof/>
          </w:rPr>
          <w:t>Quellcode 9: API</w:t>
        </w:r>
        <w:r w:rsidR="000F2CDF">
          <w:rPr>
            <w:noProof/>
            <w:webHidden/>
          </w:rPr>
          <w:tab/>
        </w:r>
        <w:r w:rsidR="000F2CDF">
          <w:rPr>
            <w:noProof/>
            <w:webHidden/>
          </w:rPr>
          <w:fldChar w:fldCharType="begin"/>
        </w:r>
        <w:r w:rsidR="000F2CDF">
          <w:rPr>
            <w:noProof/>
            <w:webHidden/>
          </w:rPr>
          <w:instrText xml:space="preserve"> PAGEREF _Toc440896375 \h </w:instrText>
        </w:r>
        <w:r w:rsidR="000F2CDF">
          <w:rPr>
            <w:noProof/>
            <w:webHidden/>
          </w:rPr>
        </w:r>
        <w:r w:rsidR="000F2CDF">
          <w:rPr>
            <w:noProof/>
            <w:webHidden/>
          </w:rPr>
          <w:fldChar w:fldCharType="separate"/>
        </w:r>
        <w:r w:rsidR="00F87047">
          <w:rPr>
            <w:noProof/>
            <w:webHidden/>
          </w:rPr>
          <w:t>43</w:t>
        </w:r>
        <w:r w:rsidR="000F2CDF">
          <w:rPr>
            <w:noProof/>
            <w:webHidden/>
          </w:rPr>
          <w:fldChar w:fldCharType="end"/>
        </w:r>
      </w:hyperlink>
    </w:p>
    <w:p w14:paraId="25A2ACC2" w14:textId="77777777" w:rsidR="000F2CDF" w:rsidRDefault="00F00876">
      <w:pPr>
        <w:pStyle w:val="Abbildungsverzeichnis"/>
        <w:tabs>
          <w:tab w:val="right" w:leader="dot" w:pos="9457"/>
        </w:tabs>
        <w:rPr>
          <w:rFonts w:asciiTheme="minorHAnsi" w:eastAsiaTheme="minorEastAsia" w:hAnsiTheme="minorHAnsi" w:cstheme="minorBidi"/>
          <w:noProof/>
          <w:sz w:val="22"/>
          <w:szCs w:val="22"/>
          <w:lang w:eastAsia="de-CH"/>
        </w:rPr>
      </w:pPr>
      <w:hyperlink w:anchor="_Toc440896376" w:history="1">
        <w:r w:rsidR="000F2CDF" w:rsidRPr="00C8354D">
          <w:rPr>
            <w:rStyle w:val="Hyperlink"/>
            <w:noProof/>
          </w:rPr>
          <w:t>Quellcode 10: Zugriff über das API</w:t>
        </w:r>
        <w:r w:rsidR="000F2CDF">
          <w:rPr>
            <w:noProof/>
            <w:webHidden/>
          </w:rPr>
          <w:tab/>
        </w:r>
        <w:r w:rsidR="000F2CDF">
          <w:rPr>
            <w:noProof/>
            <w:webHidden/>
          </w:rPr>
          <w:fldChar w:fldCharType="begin"/>
        </w:r>
        <w:r w:rsidR="000F2CDF">
          <w:rPr>
            <w:noProof/>
            <w:webHidden/>
          </w:rPr>
          <w:instrText xml:space="preserve"> PAGEREF _Toc440896376 \h </w:instrText>
        </w:r>
        <w:r w:rsidR="000F2CDF">
          <w:rPr>
            <w:noProof/>
            <w:webHidden/>
          </w:rPr>
        </w:r>
        <w:r w:rsidR="000F2CDF">
          <w:rPr>
            <w:noProof/>
            <w:webHidden/>
          </w:rPr>
          <w:fldChar w:fldCharType="separate"/>
        </w:r>
        <w:r w:rsidR="00F87047">
          <w:rPr>
            <w:noProof/>
            <w:webHidden/>
          </w:rPr>
          <w:t>43</w:t>
        </w:r>
        <w:r w:rsidR="000F2CDF">
          <w:rPr>
            <w:noProof/>
            <w:webHidden/>
          </w:rPr>
          <w:fldChar w:fldCharType="end"/>
        </w:r>
      </w:hyperlink>
    </w:p>
    <w:p w14:paraId="6CCA514F" w14:textId="77777777" w:rsidR="000F2CDF" w:rsidRDefault="00F00876">
      <w:pPr>
        <w:pStyle w:val="Abbildungsverzeichnis"/>
        <w:tabs>
          <w:tab w:val="right" w:leader="dot" w:pos="9457"/>
        </w:tabs>
        <w:rPr>
          <w:rFonts w:asciiTheme="minorHAnsi" w:eastAsiaTheme="minorEastAsia" w:hAnsiTheme="minorHAnsi" w:cstheme="minorBidi"/>
          <w:noProof/>
          <w:sz w:val="22"/>
          <w:szCs w:val="22"/>
          <w:lang w:eastAsia="de-CH"/>
        </w:rPr>
      </w:pPr>
      <w:hyperlink w:anchor="_Toc440896377" w:history="1">
        <w:r w:rsidR="000F2CDF" w:rsidRPr="00C8354D">
          <w:rPr>
            <w:rStyle w:val="Hyperlink"/>
            <w:noProof/>
          </w:rPr>
          <w:t>Quellcode 11: Shooting Gallery, Ente und Punkte</w:t>
        </w:r>
        <w:r w:rsidR="000F2CDF">
          <w:rPr>
            <w:noProof/>
            <w:webHidden/>
          </w:rPr>
          <w:tab/>
        </w:r>
        <w:r w:rsidR="000F2CDF">
          <w:rPr>
            <w:noProof/>
            <w:webHidden/>
          </w:rPr>
          <w:fldChar w:fldCharType="begin"/>
        </w:r>
        <w:r w:rsidR="000F2CDF">
          <w:rPr>
            <w:noProof/>
            <w:webHidden/>
          </w:rPr>
          <w:instrText xml:space="preserve"> PAGEREF _Toc440896377 \h </w:instrText>
        </w:r>
        <w:r w:rsidR="000F2CDF">
          <w:rPr>
            <w:noProof/>
            <w:webHidden/>
          </w:rPr>
        </w:r>
        <w:r w:rsidR="000F2CDF">
          <w:rPr>
            <w:noProof/>
            <w:webHidden/>
          </w:rPr>
          <w:fldChar w:fldCharType="separate"/>
        </w:r>
        <w:r w:rsidR="00F87047">
          <w:rPr>
            <w:noProof/>
            <w:webHidden/>
          </w:rPr>
          <w:t>58</w:t>
        </w:r>
        <w:r w:rsidR="000F2CDF">
          <w:rPr>
            <w:noProof/>
            <w:webHidden/>
          </w:rPr>
          <w:fldChar w:fldCharType="end"/>
        </w:r>
      </w:hyperlink>
    </w:p>
    <w:p w14:paraId="289E44CD" w14:textId="77777777" w:rsidR="000F2CDF" w:rsidRDefault="00F00876">
      <w:pPr>
        <w:pStyle w:val="Abbildungsverzeichnis"/>
        <w:tabs>
          <w:tab w:val="right" w:leader="dot" w:pos="9457"/>
        </w:tabs>
        <w:rPr>
          <w:rFonts w:asciiTheme="minorHAnsi" w:eastAsiaTheme="minorEastAsia" w:hAnsiTheme="minorHAnsi" w:cstheme="minorBidi"/>
          <w:noProof/>
          <w:sz w:val="22"/>
          <w:szCs w:val="22"/>
          <w:lang w:eastAsia="de-CH"/>
        </w:rPr>
      </w:pPr>
      <w:hyperlink w:anchor="_Toc440896378" w:history="1">
        <w:r w:rsidR="000F2CDF" w:rsidRPr="00C8354D">
          <w:rPr>
            <w:rStyle w:val="Hyperlink"/>
            <w:noProof/>
          </w:rPr>
          <w:t>Quellcode 12: VRPN Prototyp</w:t>
        </w:r>
        <w:r w:rsidR="000F2CDF">
          <w:rPr>
            <w:noProof/>
            <w:webHidden/>
          </w:rPr>
          <w:tab/>
        </w:r>
        <w:r w:rsidR="000F2CDF">
          <w:rPr>
            <w:noProof/>
            <w:webHidden/>
          </w:rPr>
          <w:fldChar w:fldCharType="begin"/>
        </w:r>
        <w:r w:rsidR="000F2CDF">
          <w:rPr>
            <w:noProof/>
            <w:webHidden/>
          </w:rPr>
          <w:instrText xml:space="preserve"> PAGEREF _Toc440896378 \h </w:instrText>
        </w:r>
        <w:r w:rsidR="000F2CDF">
          <w:rPr>
            <w:noProof/>
            <w:webHidden/>
          </w:rPr>
        </w:r>
        <w:r w:rsidR="000F2CDF">
          <w:rPr>
            <w:noProof/>
            <w:webHidden/>
          </w:rPr>
          <w:fldChar w:fldCharType="separate"/>
        </w:r>
        <w:r w:rsidR="00F87047">
          <w:rPr>
            <w:noProof/>
            <w:webHidden/>
          </w:rPr>
          <w:t>62</w:t>
        </w:r>
        <w:r w:rsidR="000F2CDF">
          <w:rPr>
            <w:noProof/>
            <w:webHidden/>
          </w:rPr>
          <w:fldChar w:fldCharType="end"/>
        </w:r>
      </w:hyperlink>
    </w:p>
    <w:p w14:paraId="5AC2451D" w14:textId="77777777" w:rsidR="000F2CDF" w:rsidRDefault="00F00876">
      <w:pPr>
        <w:pStyle w:val="Abbildungsverzeichnis"/>
        <w:tabs>
          <w:tab w:val="right" w:leader="dot" w:pos="9457"/>
        </w:tabs>
        <w:rPr>
          <w:rFonts w:asciiTheme="minorHAnsi" w:eastAsiaTheme="minorEastAsia" w:hAnsiTheme="minorHAnsi" w:cstheme="minorBidi"/>
          <w:noProof/>
          <w:sz w:val="22"/>
          <w:szCs w:val="22"/>
          <w:lang w:eastAsia="de-CH"/>
        </w:rPr>
      </w:pPr>
      <w:hyperlink w:anchor="_Toc440896379" w:history="1">
        <w:r w:rsidR="000F2CDF" w:rsidRPr="00C8354D">
          <w:rPr>
            <w:rStyle w:val="Hyperlink"/>
            <w:noProof/>
          </w:rPr>
          <w:t>Quellcode 13: Debugmover</w:t>
        </w:r>
        <w:r w:rsidR="000F2CDF">
          <w:rPr>
            <w:noProof/>
            <w:webHidden/>
          </w:rPr>
          <w:tab/>
        </w:r>
        <w:r w:rsidR="000F2CDF">
          <w:rPr>
            <w:noProof/>
            <w:webHidden/>
          </w:rPr>
          <w:fldChar w:fldCharType="begin"/>
        </w:r>
        <w:r w:rsidR="000F2CDF">
          <w:rPr>
            <w:noProof/>
            <w:webHidden/>
          </w:rPr>
          <w:instrText xml:space="preserve"> PAGEREF _Toc440896379 \h </w:instrText>
        </w:r>
        <w:r w:rsidR="000F2CDF">
          <w:rPr>
            <w:noProof/>
            <w:webHidden/>
          </w:rPr>
        </w:r>
        <w:r w:rsidR="000F2CDF">
          <w:rPr>
            <w:noProof/>
            <w:webHidden/>
          </w:rPr>
          <w:fldChar w:fldCharType="separate"/>
        </w:r>
        <w:r w:rsidR="00F87047">
          <w:rPr>
            <w:noProof/>
            <w:webHidden/>
          </w:rPr>
          <w:t>63</w:t>
        </w:r>
        <w:r w:rsidR="000F2CDF">
          <w:rPr>
            <w:noProof/>
            <w:webHidden/>
          </w:rPr>
          <w:fldChar w:fldCharType="end"/>
        </w:r>
      </w:hyperlink>
    </w:p>
    <w:p w14:paraId="43A6BA47" w14:textId="7D4F045C" w:rsidR="00520828" w:rsidRDefault="00520828" w:rsidP="00511D21">
      <w:r>
        <w:fldChar w:fldCharType="end"/>
      </w:r>
    </w:p>
    <w:p w14:paraId="1A273BDF" w14:textId="77BDB76C" w:rsidR="00520828" w:rsidRDefault="00520828" w:rsidP="00511D21"/>
    <w:p w14:paraId="4432AE7C" w14:textId="77777777" w:rsidR="00520828" w:rsidRDefault="00520828" w:rsidP="00511D21"/>
    <w:p w14:paraId="56A2E4E0" w14:textId="77777777" w:rsidR="00464E2A" w:rsidRDefault="00464E2A" w:rsidP="00464E2A">
      <w:pPr>
        <w:spacing w:line="240" w:lineRule="auto"/>
      </w:pPr>
    </w:p>
    <w:p w14:paraId="42335C2D" w14:textId="77777777" w:rsidR="00464E2A" w:rsidRDefault="00464E2A" w:rsidP="00464E2A">
      <w:pPr>
        <w:spacing w:line="240" w:lineRule="auto"/>
        <w:rPr>
          <w:noProof/>
        </w:rPr>
        <w:sectPr w:rsidR="00464E2A" w:rsidSect="00C14108">
          <w:pgSz w:w="11906" w:h="16838" w:code="9"/>
          <w:pgMar w:top="1758" w:right="1004" w:bottom="680" w:left="1435" w:header="709" w:footer="510" w:gutter="0"/>
          <w:cols w:space="708"/>
          <w:docGrid w:linePitch="360"/>
        </w:sectPr>
      </w:pPr>
    </w:p>
    <w:p w14:paraId="6A12F565" w14:textId="69E23ECD" w:rsidR="00511D21" w:rsidRDefault="000F2CDF" w:rsidP="00511D21">
      <w:pPr>
        <w:pStyle w:val="berschrift1"/>
      </w:pPr>
      <w:bookmarkStart w:id="205" w:name="_Toc437808379"/>
      <w:r>
        <w:lastRenderedPageBreak/>
        <w:t xml:space="preserve"> </w:t>
      </w:r>
      <w:bookmarkStart w:id="206" w:name="_Toc440917316"/>
      <w:r w:rsidR="00511D21" w:rsidRPr="00951C7B">
        <w:t>Glossar</w:t>
      </w:r>
      <w:bookmarkEnd w:id="205"/>
      <w:bookmarkEnd w:id="206"/>
    </w:p>
    <w:p w14:paraId="4267075F" w14:textId="3EFC6C0A" w:rsidR="00464E2A" w:rsidRDefault="00464E2A" w:rsidP="00464E2A"/>
    <w:p w14:paraId="6B654BB3" w14:textId="77777777" w:rsidR="00464E2A" w:rsidRPr="00106D0B" w:rsidRDefault="00464E2A" w:rsidP="00464E2A">
      <w:pPr>
        <w:tabs>
          <w:tab w:val="left" w:pos="4111"/>
        </w:tabs>
        <w:spacing w:line="240" w:lineRule="auto"/>
        <w:jc w:val="center"/>
        <w:rPr>
          <w:b/>
          <w:i/>
          <w:sz w:val="24"/>
        </w:rPr>
      </w:pPr>
      <w:r w:rsidRPr="00106D0B">
        <w:rPr>
          <w:b/>
          <w:i/>
          <w:sz w:val="24"/>
        </w:rPr>
        <w:t>1</w:t>
      </w:r>
    </w:p>
    <w:p w14:paraId="281612C2" w14:textId="77777777" w:rsidR="00464E2A" w:rsidRDefault="00464E2A" w:rsidP="00464E2A">
      <w:pPr>
        <w:tabs>
          <w:tab w:val="left" w:pos="4111"/>
        </w:tabs>
        <w:spacing w:line="240" w:lineRule="auto"/>
        <w:jc w:val="both"/>
      </w:pPr>
      <w:r w:rsidRPr="00EB0EA6">
        <w:rPr>
          <w:b/>
        </w:rPr>
        <w:t>1€ Filter</w:t>
      </w:r>
      <w:r w:rsidRPr="00106D0B">
        <w:tab/>
        <w:t>31</w:t>
      </w:r>
    </w:p>
    <w:p w14:paraId="71DA5259" w14:textId="77777777" w:rsidR="00464E2A" w:rsidRPr="00106D0B" w:rsidRDefault="00464E2A" w:rsidP="00464E2A">
      <w:pPr>
        <w:tabs>
          <w:tab w:val="left" w:pos="4111"/>
        </w:tabs>
        <w:spacing w:line="240" w:lineRule="auto"/>
        <w:jc w:val="both"/>
      </w:pPr>
    </w:p>
    <w:p w14:paraId="5F96112C" w14:textId="77777777" w:rsidR="00464E2A" w:rsidRPr="00106D0B" w:rsidRDefault="00464E2A" w:rsidP="00464E2A">
      <w:pPr>
        <w:tabs>
          <w:tab w:val="left" w:pos="4111"/>
        </w:tabs>
        <w:spacing w:line="240" w:lineRule="auto"/>
        <w:jc w:val="both"/>
      </w:pPr>
      <w:r w:rsidRPr="00106D0B">
        <w:t>Smoothingfilter um die Positionen von VRPN zu glätten.</w:t>
      </w:r>
    </w:p>
    <w:p w14:paraId="1B1DB41B" w14:textId="77777777" w:rsidR="00464E2A" w:rsidRPr="00106D0B" w:rsidRDefault="00464E2A" w:rsidP="00464E2A">
      <w:pPr>
        <w:tabs>
          <w:tab w:val="left" w:pos="4111"/>
        </w:tabs>
        <w:spacing w:line="240" w:lineRule="auto"/>
        <w:jc w:val="both"/>
      </w:pPr>
    </w:p>
    <w:p w14:paraId="5D933198" w14:textId="77777777" w:rsidR="00464E2A" w:rsidRPr="00106D0B" w:rsidRDefault="00464E2A" w:rsidP="00464E2A">
      <w:pPr>
        <w:tabs>
          <w:tab w:val="left" w:pos="4111"/>
        </w:tabs>
        <w:spacing w:line="240" w:lineRule="auto"/>
        <w:jc w:val="center"/>
        <w:rPr>
          <w:b/>
          <w:i/>
          <w:sz w:val="24"/>
        </w:rPr>
      </w:pPr>
      <w:r w:rsidRPr="00106D0B">
        <w:rPr>
          <w:b/>
          <w:i/>
          <w:sz w:val="24"/>
        </w:rPr>
        <w:t>A</w:t>
      </w:r>
    </w:p>
    <w:p w14:paraId="72E2807D" w14:textId="77777777" w:rsidR="00464E2A" w:rsidRDefault="00464E2A" w:rsidP="00464E2A">
      <w:pPr>
        <w:tabs>
          <w:tab w:val="left" w:pos="4111"/>
        </w:tabs>
        <w:spacing w:line="240" w:lineRule="auto"/>
        <w:jc w:val="both"/>
      </w:pPr>
      <w:r w:rsidRPr="00EB0EA6">
        <w:rPr>
          <w:b/>
        </w:rPr>
        <w:t>AnimationController</w:t>
      </w:r>
      <w:r w:rsidRPr="00106D0B">
        <w:tab/>
        <w:t>53</w:t>
      </w:r>
    </w:p>
    <w:p w14:paraId="7668274E" w14:textId="77777777" w:rsidR="00464E2A" w:rsidRPr="00106D0B" w:rsidRDefault="00464E2A" w:rsidP="00464E2A">
      <w:pPr>
        <w:tabs>
          <w:tab w:val="left" w:pos="4111"/>
        </w:tabs>
        <w:spacing w:line="240" w:lineRule="auto"/>
        <w:jc w:val="both"/>
      </w:pPr>
    </w:p>
    <w:p w14:paraId="14B8CAC2" w14:textId="77777777" w:rsidR="00464E2A" w:rsidRPr="00106D0B" w:rsidRDefault="00464E2A" w:rsidP="00464E2A">
      <w:pPr>
        <w:tabs>
          <w:tab w:val="left" w:pos="4111"/>
        </w:tabs>
        <w:spacing w:line="240" w:lineRule="auto"/>
        <w:jc w:val="both"/>
      </w:pPr>
      <w:r w:rsidRPr="00106D0B">
        <w:t>Ist eine Zustandsmaschine welche die zu spielende Animation auf einem Objekt bestimmt sowie Übergängen zwischen Animationen ermöglicht.</w:t>
      </w:r>
    </w:p>
    <w:p w14:paraId="10472BDA" w14:textId="77777777" w:rsidR="00464E2A" w:rsidRPr="00106D0B" w:rsidRDefault="00464E2A" w:rsidP="00464E2A">
      <w:pPr>
        <w:tabs>
          <w:tab w:val="left" w:pos="4111"/>
        </w:tabs>
        <w:spacing w:line="240" w:lineRule="auto"/>
        <w:jc w:val="both"/>
      </w:pPr>
    </w:p>
    <w:p w14:paraId="156A0697" w14:textId="77777777" w:rsidR="00464E2A" w:rsidRDefault="00464E2A" w:rsidP="00464E2A">
      <w:pPr>
        <w:tabs>
          <w:tab w:val="left" w:pos="1276"/>
        </w:tabs>
        <w:spacing w:line="240" w:lineRule="auto"/>
        <w:jc w:val="both"/>
      </w:pPr>
      <w:r w:rsidRPr="00EB0EA6">
        <w:rPr>
          <w:b/>
        </w:rPr>
        <w:t>API</w:t>
      </w:r>
      <w:r w:rsidRPr="00106D0B">
        <w:tab/>
        <w:t>17,24, 27, 28, 35, 37, 39, 41, 42, 45</w:t>
      </w:r>
    </w:p>
    <w:p w14:paraId="1F8B91C5" w14:textId="77777777" w:rsidR="00464E2A" w:rsidRPr="00106D0B" w:rsidRDefault="00464E2A" w:rsidP="00464E2A">
      <w:pPr>
        <w:tabs>
          <w:tab w:val="left" w:pos="1276"/>
        </w:tabs>
        <w:spacing w:line="240" w:lineRule="auto"/>
        <w:jc w:val="both"/>
      </w:pPr>
    </w:p>
    <w:p w14:paraId="4863EDE9" w14:textId="77777777" w:rsidR="00464E2A" w:rsidRPr="00106D0B" w:rsidRDefault="00464E2A" w:rsidP="00464E2A">
      <w:pPr>
        <w:tabs>
          <w:tab w:val="left" w:pos="4111"/>
        </w:tabs>
        <w:spacing w:line="240" w:lineRule="auto"/>
        <w:jc w:val="both"/>
      </w:pPr>
      <w:r w:rsidRPr="00106D0B">
        <w:t>Eine Programmierschnittstelle, genauer Schnittstelle zur Anwendungsprogrammierung, häufig nur kurz API, ist ein Programmteil, der von einem Softwaresystem anderen Programmen zur Anbindung an das System zur Verfügung gestellt wird.</w:t>
      </w:r>
    </w:p>
    <w:p w14:paraId="3CAAD817" w14:textId="77777777" w:rsidR="00464E2A" w:rsidRPr="00106D0B" w:rsidRDefault="00464E2A" w:rsidP="00464E2A">
      <w:pPr>
        <w:tabs>
          <w:tab w:val="left" w:pos="4111"/>
        </w:tabs>
        <w:spacing w:line="240" w:lineRule="auto"/>
        <w:jc w:val="both"/>
      </w:pPr>
    </w:p>
    <w:p w14:paraId="0130B909" w14:textId="77777777" w:rsidR="00464E2A" w:rsidRDefault="00464E2A" w:rsidP="00464E2A">
      <w:pPr>
        <w:tabs>
          <w:tab w:val="left" w:pos="3402"/>
        </w:tabs>
        <w:spacing w:line="240" w:lineRule="auto"/>
        <w:jc w:val="both"/>
      </w:pPr>
      <w:r w:rsidRPr="00EB0EA6">
        <w:rPr>
          <w:b/>
        </w:rPr>
        <w:t>Asset</w:t>
      </w:r>
      <w:r w:rsidRPr="00106D0B">
        <w:t xml:space="preserve"> </w:t>
      </w:r>
      <w:r w:rsidRPr="00EB0EA6">
        <w:rPr>
          <w:b/>
        </w:rPr>
        <w:t>Store</w:t>
      </w:r>
      <w:r w:rsidRPr="00106D0B">
        <w:tab/>
        <w:t>42, 51, 52</w:t>
      </w:r>
    </w:p>
    <w:p w14:paraId="4537371B" w14:textId="77777777" w:rsidR="00464E2A" w:rsidRPr="00106D0B" w:rsidRDefault="00464E2A" w:rsidP="00464E2A">
      <w:pPr>
        <w:tabs>
          <w:tab w:val="left" w:pos="3402"/>
        </w:tabs>
        <w:spacing w:line="240" w:lineRule="auto"/>
        <w:jc w:val="both"/>
      </w:pPr>
    </w:p>
    <w:p w14:paraId="7249E06C" w14:textId="77777777" w:rsidR="00464E2A" w:rsidRPr="00106D0B" w:rsidRDefault="00464E2A" w:rsidP="00464E2A">
      <w:pPr>
        <w:tabs>
          <w:tab w:val="left" w:pos="4111"/>
        </w:tabs>
        <w:spacing w:line="240" w:lineRule="auto"/>
        <w:jc w:val="both"/>
      </w:pPr>
      <w:r w:rsidRPr="00106D0B">
        <w:t>Der Unity Asset Store ist eine Sammlung von frei verfügbaren wie auch kommerziellen Assets (Plugins) für Unity. Es können Scripts, Models, Texturen, Soun</w:t>
      </w:r>
      <w:r>
        <w:t>d, etc sein. Alles was Unity un</w:t>
      </w:r>
      <w:r w:rsidRPr="00106D0B">
        <w:t>terstützt.</w:t>
      </w:r>
    </w:p>
    <w:p w14:paraId="17337DD5" w14:textId="77777777" w:rsidR="00464E2A" w:rsidRPr="00106D0B" w:rsidRDefault="00464E2A" w:rsidP="00464E2A">
      <w:pPr>
        <w:tabs>
          <w:tab w:val="left" w:pos="4111"/>
        </w:tabs>
        <w:spacing w:line="240" w:lineRule="auto"/>
        <w:jc w:val="both"/>
      </w:pPr>
    </w:p>
    <w:p w14:paraId="2D6F0BC1" w14:textId="77777777" w:rsidR="00464E2A" w:rsidRPr="00106D0B" w:rsidRDefault="00464E2A" w:rsidP="00464E2A">
      <w:pPr>
        <w:tabs>
          <w:tab w:val="left" w:pos="4111"/>
        </w:tabs>
        <w:spacing w:line="240" w:lineRule="auto"/>
        <w:jc w:val="center"/>
        <w:rPr>
          <w:b/>
          <w:i/>
          <w:sz w:val="24"/>
        </w:rPr>
      </w:pPr>
      <w:r w:rsidRPr="00106D0B">
        <w:rPr>
          <w:b/>
          <w:i/>
          <w:sz w:val="24"/>
        </w:rPr>
        <w:t>B</w:t>
      </w:r>
    </w:p>
    <w:p w14:paraId="1822A782" w14:textId="77777777" w:rsidR="00464E2A" w:rsidRDefault="00464E2A" w:rsidP="00464E2A">
      <w:pPr>
        <w:tabs>
          <w:tab w:val="left" w:pos="3119"/>
        </w:tabs>
        <w:spacing w:line="240" w:lineRule="auto"/>
        <w:jc w:val="both"/>
      </w:pPr>
      <w:r w:rsidRPr="00EB0EA6">
        <w:rPr>
          <w:b/>
        </w:rPr>
        <w:t>BFH</w:t>
      </w:r>
      <w:r w:rsidRPr="00106D0B">
        <w:tab/>
        <w:t>1, 2, 7, 23, 56</w:t>
      </w:r>
    </w:p>
    <w:p w14:paraId="0480E924" w14:textId="77777777" w:rsidR="00464E2A" w:rsidRPr="00106D0B" w:rsidRDefault="00464E2A" w:rsidP="00464E2A">
      <w:pPr>
        <w:tabs>
          <w:tab w:val="left" w:pos="3119"/>
        </w:tabs>
        <w:spacing w:line="240" w:lineRule="auto"/>
        <w:jc w:val="both"/>
      </w:pPr>
    </w:p>
    <w:p w14:paraId="607CC56B" w14:textId="77777777" w:rsidR="00464E2A" w:rsidRPr="00106D0B" w:rsidRDefault="00464E2A" w:rsidP="00464E2A">
      <w:pPr>
        <w:tabs>
          <w:tab w:val="left" w:pos="4111"/>
        </w:tabs>
        <w:spacing w:line="240" w:lineRule="auto"/>
        <w:jc w:val="both"/>
      </w:pPr>
      <w:r w:rsidRPr="00106D0B">
        <w:t>Berner Fachhochschule BFH</w:t>
      </w:r>
    </w:p>
    <w:p w14:paraId="2DAE94AE" w14:textId="77777777" w:rsidR="00464E2A" w:rsidRPr="00106D0B" w:rsidRDefault="00464E2A" w:rsidP="00464E2A">
      <w:pPr>
        <w:tabs>
          <w:tab w:val="left" w:pos="4111"/>
        </w:tabs>
        <w:spacing w:line="240" w:lineRule="auto"/>
        <w:jc w:val="both"/>
      </w:pPr>
      <w:r w:rsidRPr="00106D0B">
        <w:t>Die Institution des Studiums.</w:t>
      </w:r>
    </w:p>
    <w:p w14:paraId="1D8AA5E3" w14:textId="77777777" w:rsidR="00464E2A" w:rsidRPr="00106D0B" w:rsidRDefault="00464E2A" w:rsidP="00464E2A">
      <w:pPr>
        <w:tabs>
          <w:tab w:val="left" w:pos="4111"/>
        </w:tabs>
        <w:spacing w:line="240" w:lineRule="auto"/>
        <w:jc w:val="both"/>
      </w:pPr>
    </w:p>
    <w:p w14:paraId="6B0AC4A9" w14:textId="77777777" w:rsidR="00464E2A" w:rsidRDefault="00464E2A" w:rsidP="00464E2A">
      <w:pPr>
        <w:tabs>
          <w:tab w:val="left" w:pos="4111"/>
        </w:tabs>
        <w:spacing w:line="240" w:lineRule="auto"/>
        <w:jc w:val="both"/>
      </w:pPr>
      <w:r w:rsidRPr="00EB0EA6">
        <w:rPr>
          <w:b/>
        </w:rPr>
        <w:t>Blender</w:t>
      </w:r>
      <w:r w:rsidRPr="00106D0B">
        <w:tab/>
        <w:t>54</w:t>
      </w:r>
    </w:p>
    <w:p w14:paraId="17278760" w14:textId="77777777" w:rsidR="00464E2A" w:rsidRPr="00106D0B" w:rsidRDefault="00464E2A" w:rsidP="00464E2A">
      <w:pPr>
        <w:tabs>
          <w:tab w:val="left" w:pos="4111"/>
        </w:tabs>
        <w:spacing w:line="240" w:lineRule="auto"/>
        <w:jc w:val="both"/>
      </w:pPr>
    </w:p>
    <w:p w14:paraId="62812AA4" w14:textId="77777777" w:rsidR="00464E2A" w:rsidRPr="00106D0B" w:rsidRDefault="00464E2A" w:rsidP="00464E2A">
      <w:pPr>
        <w:tabs>
          <w:tab w:val="left" w:pos="4111"/>
        </w:tabs>
        <w:spacing w:line="240" w:lineRule="auto"/>
        <w:jc w:val="both"/>
      </w:pPr>
      <w:r w:rsidRPr="00106D0B">
        <w:t>Blender ist eine freie, mit der GPL lizenzierte 3D-Grafiksoftware. Sie enthält Funktionen, um dreidimensionale Körper zu modellieren, sie zu texturieren, zu animieren und zu rendern.</w:t>
      </w:r>
    </w:p>
    <w:p w14:paraId="104DBB55" w14:textId="77777777" w:rsidR="00464E2A" w:rsidRPr="00106D0B" w:rsidRDefault="00464E2A" w:rsidP="00464E2A">
      <w:pPr>
        <w:tabs>
          <w:tab w:val="left" w:pos="4111"/>
        </w:tabs>
        <w:spacing w:line="240" w:lineRule="auto"/>
        <w:jc w:val="both"/>
      </w:pPr>
    </w:p>
    <w:p w14:paraId="111878FC" w14:textId="77777777" w:rsidR="00464E2A" w:rsidRPr="00106D0B" w:rsidRDefault="00464E2A" w:rsidP="00464E2A">
      <w:pPr>
        <w:tabs>
          <w:tab w:val="left" w:pos="4111"/>
        </w:tabs>
        <w:spacing w:line="240" w:lineRule="auto"/>
        <w:jc w:val="center"/>
        <w:rPr>
          <w:b/>
          <w:i/>
          <w:sz w:val="24"/>
        </w:rPr>
      </w:pPr>
      <w:r w:rsidRPr="00106D0B">
        <w:rPr>
          <w:b/>
          <w:i/>
          <w:sz w:val="24"/>
        </w:rPr>
        <w:t>C</w:t>
      </w:r>
    </w:p>
    <w:p w14:paraId="72E60B80" w14:textId="77777777" w:rsidR="00464E2A" w:rsidRDefault="00464E2A" w:rsidP="00464E2A">
      <w:pPr>
        <w:tabs>
          <w:tab w:val="left" w:pos="2835"/>
        </w:tabs>
        <w:spacing w:line="240" w:lineRule="auto"/>
        <w:jc w:val="both"/>
      </w:pPr>
      <w:r w:rsidRPr="00EB0EA6">
        <w:rPr>
          <w:b/>
        </w:rPr>
        <w:t>CameraContainer</w:t>
      </w:r>
      <w:r w:rsidRPr="00106D0B">
        <w:tab/>
        <w:t>15, 34, 37, 41, 47</w:t>
      </w:r>
    </w:p>
    <w:p w14:paraId="7E5410ED" w14:textId="77777777" w:rsidR="00464E2A" w:rsidRPr="00106D0B" w:rsidRDefault="00464E2A" w:rsidP="00464E2A">
      <w:pPr>
        <w:tabs>
          <w:tab w:val="left" w:pos="2835"/>
        </w:tabs>
        <w:spacing w:line="240" w:lineRule="auto"/>
        <w:jc w:val="both"/>
      </w:pPr>
    </w:p>
    <w:p w14:paraId="7A1A55CC" w14:textId="77777777" w:rsidR="00464E2A" w:rsidRPr="00106D0B" w:rsidRDefault="00464E2A" w:rsidP="00464E2A">
      <w:pPr>
        <w:tabs>
          <w:tab w:val="left" w:pos="4111"/>
        </w:tabs>
        <w:spacing w:line="240" w:lineRule="auto"/>
        <w:jc w:val="both"/>
      </w:pPr>
      <w:r w:rsidRPr="00106D0B">
        <w:t>Das plugineigene Konstrukt um die Kameras zu verwenden.</w:t>
      </w:r>
    </w:p>
    <w:p w14:paraId="5F5A5D22" w14:textId="77777777" w:rsidR="00464E2A" w:rsidRDefault="00464E2A" w:rsidP="00464E2A">
      <w:pPr>
        <w:tabs>
          <w:tab w:val="left" w:pos="4111"/>
        </w:tabs>
        <w:spacing w:line="240" w:lineRule="auto"/>
        <w:jc w:val="both"/>
      </w:pPr>
    </w:p>
    <w:p w14:paraId="28B3BC17" w14:textId="77777777" w:rsidR="00464E2A" w:rsidRPr="00106D0B" w:rsidRDefault="00464E2A" w:rsidP="00464E2A">
      <w:pPr>
        <w:tabs>
          <w:tab w:val="left" w:pos="4111"/>
        </w:tabs>
        <w:spacing w:line="240" w:lineRule="auto"/>
        <w:jc w:val="both"/>
      </w:pPr>
    </w:p>
    <w:p w14:paraId="124396EC" w14:textId="77777777" w:rsidR="00464E2A" w:rsidRDefault="00464E2A" w:rsidP="00464E2A">
      <w:pPr>
        <w:tabs>
          <w:tab w:val="left" w:pos="1701"/>
        </w:tabs>
        <w:spacing w:line="240" w:lineRule="auto"/>
        <w:jc w:val="both"/>
      </w:pPr>
      <w:r w:rsidRPr="00EB0EA6">
        <w:rPr>
          <w:b/>
        </w:rPr>
        <w:lastRenderedPageBreak/>
        <w:t>CAVE</w:t>
      </w:r>
      <w:r w:rsidRPr="00106D0B">
        <w:tab/>
        <w:t>1, 2, 3, 5, 7, 8, 11, 13, 15, 19, 20, 21, 22, 23, 25, 26, 32, 33, 37, 39, 41, 49, 50, 56, 57, 59, 62, 63</w:t>
      </w:r>
    </w:p>
    <w:p w14:paraId="4601AA09" w14:textId="77777777" w:rsidR="00464E2A" w:rsidRPr="00106D0B" w:rsidRDefault="00464E2A" w:rsidP="00464E2A">
      <w:pPr>
        <w:tabs>
          <w:tab w:val="left" w:pos="1701"/>
        </w:tabs>
        <w:spacing w:line="240" w:lineRule="auto"/>
        <w:jc w:val="both"/>
      </w:pPr>
    </w:p>
    <w:p w14:paraId="48E4EDFD" w14:textId="77777777" w:rsidR="00464E2A" w:rsidRPr="00106D0B" w:rsidRDefault="00464E2A" w:rsidP="00464E2A">
      <w:pPr>
        <w:tabs>
          <w:tab w:val="left" w:pos="4111"/>
        </w:tabs>
        <w:spacing w:line="240" w:lineRule="auto"/>
        <w:jc w:val="both"/>
      </w:pPr>
      <w:r w:rsidRPr="00106D0B">
        <w:t>Bezeichnet den Raum, der verwendet wird um die dreidimensionale Illusionswelt zu erschaffen.</w:t>
      </w:r>
    </w:p>
    <w:p w14:paraId="118AF122" w14:textId="77777777" w:rsidR="00464E2A" w:rsidRPr="00106D0B" w:rsidRDefault="00464E2A" w:rsidP="00464E2A">
      <w:pPr>
        <w:tabs>
          <w:tab w:val="left" w:pos="4111"/>
        </w:tabs>
        <w:spacing w:line="240" w:lineRule="auto"/>
        <w:jc w:val="both"/>
      </w:pPr>
    </w:p>
    <w:p w14:paraId="1A51603F" w14:textId="77777777" w:rsidR="00464E2A" w:rsidRDefault="00464E2A" w:rsidP="00464E2A">
      <w:pPr>
        <w:tabs>
          <w:tab w:val="left" w:pos="4111"/>
        </w:tabs>
        <w:spacing w:line="240" w:lineRule="auto"/>
        <w:jc w:val="both"/>
      </w:pPr>
      <w:r w:rsidRPr="00EB0EA6">
        <w:rPr>
          <w:b/>
        </w:rPr>
        <w:t>Chromium</w:t>
      </w:r>
      <w:r w:rsidRPr="00106D0B">
        <w:tab/>
        <w:t>5</w:t>
      </w:r>
    </w:p>
    <w:p w14:paraId="3EE621E2" w14:textId="77777777" w:rsidR="00464E2A" w:rsidRPr="00106D0B" w:rsidRDefault="00464E2A" w:rsidP="00464E2A">
      <w:pPr>
        <w:tabs>
          <w:tab w:val="left" w:pos="4111"/>
        </w:tabs>
        <w:spacing w:line="240" w:lineRule="auto"/>
        <w:jc w:val="both"/>
      </w:pPr>
    </w:p>
    <w:p w14:paraId="1DAEC281" w14:textId="77777777" w:rsidR="00464E2A" w:rsidRPr="00106D0B" w:rsidRDefault="00464E2A" w:rsidP="00464E2A">
      <w:pPr>
        <w:tabs>
          <w:tab w:val="left" w:pos="4111"/>
        </w:tabs>
        <w:spacing w:line="240" w:lineRule="auto"/>
        <w:jc w:val="both"/>
      </w:pPr>
      <w:r w:rsidRPr="00106D0B">
        <w:t>Chromium Rendering System</w:t>
      </w:r>
    </w:p>
    <w:p w14:paraId="54689BD0" w14:textId="77777777" w:rsidR="00464E2A" w:rsidRPr="00106D0B" w:rsidRDefault="00464E2A" w:rsidP="00464E2A">
      <w:pPr>
        <w:tabs>
          <w:tab w:val="left" w:pos="4111"/>
        </w:tabs>
        <w:spacing w:line="240" w:lineRule="auto"/>
        <w:jc w:val="both"/>
      </w:pPr>
      <w:r w:rsidRPr="00106D0B">
        <w:t>Bezeichnet ein System, welches fähig ist, interaktives Render</w:t>
      </w:r>
      <w:r>
        <w:t>ing auf mehreren Clusters durch</w:t>
      </w:r>
      <w:r w:rsidRPr="00106D0B">
        <w:t>zuführen.</w:t>
      </w:r>
    </w:p>
    <w:p w14:paraId="4C2E694E" w14:textId="77777777" w:rsidR="00464E2A" w:rsidRPr="00106D0B" w:rsidRDefault="00464E2A" w:rsidP="00464E2A">
      <w:pPr>
        <w:tabs>
          <w:tab w:val="left" w:pos="4111"/>
        </w:tabs>
        <w:spacing w:line="240" w:lineRule="auto"/>
        <w:jc w:val="both"/>
      </w:pPr>
    </w:p>
    <w:p w14:paraId="2B8AC102" w14:textId="77777777" w:rsidR="00464E2A" w:rsidRDefault="00464E2A" w:rsidP="00464E2A">
      <w:pPr>
        <w:tabs>
          <w:tab w:val="left" w:pos="3828"/>
        </w:tabs>
        <w:spacing w:line="240" w:lineRule="auto"/>
        <w:jc w:val="both"/>
      </w:pPr>
      <w:r w:rsidRPr="00EB0EA6">
        <w:rPr>
          <w:b/>
        </w:rPr>
        <w:t>Cluster</w:t>
      </w:r>
      <w:r w:rsidRPr="00106D0B">
        <w:tab/>
        <w:t>2, 63</w:t>
      </w:r>
    </w:p>
    <w:p w14:paraId="051B443E" w14:textId="77777777" w:rsidR="00464E2A" w:rsidRPr="00106D0B" w:rsidRDefault="00464E2A" w:rsidP="00464E2A">
      <w:pPr>
        <w:tabs>
          <w:tab w:val="left" w:pos="3828"/>
        </w:tabs>
        <w:spacing w:line="240" w:lineRule="auto"/>
        <w:jc w:val="both"/>
      </w:pPr>
    </w:p>
    <w:p w14:paraId="0215C230" w14:textId="77777777" w:rsidR="00464E2A" w:rsidRPr="00106D0B" w:rsidRDefault="00464E2A" w:rsidP="00464E2A">
      <w:pPr>
        <w:tabs>
          <w:tab w:val="left" w:pos="4111"/>
        </w:tabs>
        <w:spacing w:line="240" w:lineRule="auto"/>
        <w:jc w:val="both"/>
      </w:pPr>
      <w:r w:rsidRPr="00106D0B">
        <w:t>Ein Rechnerverbund oder Computercluster</w:t>
      </w:r>
      <w:r>
        <w:t xml:space="preserve">, meist einfach Cluster genannt, </w:t>
      </w:r>
      <w:r w:rsidRPr="00106D0B">
        <w:t>bezeichnet eine Anzahl von vernetzten Computern.</w:t>
      </w:r>
    </w:p>
    <w:p w14:paraId="17C75FBD" w14:textId="77777777" w:rsidR="00464E2A" w:rsidRPr="00106D0B" w:rsidRDefault="00464E2A" w:rsidP="00464E2A">
      <w:pPr>
        <w:tabs>
          <w:tab w:val="left" w:pos="4111"/>
        </w:tabs>
        <w:spacing w:line="240" w:lineRule="auto"/>
        <w:jc w:val="both"/>
      </w:pPr>
    </w:p>
    <w:p w14:paraId="56B0A742" w14:textId="77777777" w:rsidR="00464E2A" w:rsidRDefault="00464E2A" w:rsidP="00464E2A">
      <w:pPr>
        <w:tabs>
          <w:tab w:val="left" w:pos="4111"/>
        </w:tabs>
        <w:spacing w:line="240" w:lineRule="auto"/>
        <w:jc w:val="both"/>
      </w:pPr>
      <w:r w:rsidRPr="00EB0EA6">
        <w:rPr>
          <w:b/>
        </w:rPr>
        <w:t>CMake</w:t>
      </w:r>
      <w:r w:rsidRPr="00106D0B">
        <w:tab/>
        <w:t>29</w:t>
      </w:r>
    </w:p>
    <w:p w14:paraId="520D7866" w14:textId="77777777" w:rsidR="00464E2A" w:rsidRPr="00106D0B" w:rsidRDefault="00464E2A" w:rsidP="00464E2A">
      <w:pPr>
        <w:tabs>
          <w:tab w:val="left" w:pos="4111"/>
        </w:tabs>
        <w:spacing w:line="240" w:lineRule="auto"/>
        <w:jc w:val="both"/>
      </w:pPr>
    </w:p>
    <w:p w14:paraId="69D0D0B2" w14:textId="77777777" w:rsidR="00464E2A" w:rsidRPr="00106D0B" w:rsidRDefault="00464E2A" w:rsidP="00464E2A">
      <w:pPr>
        <w:tabs>
          <w:tab w:val="left" w:pos="4111"/>
        </w:tabs>
        <w:spacing w:line="240" w:lineRule="auto"/>
        <w:jc w:val="both"/>
      </w:pPr>
      <w:r w:rsidRPr="00106D0B">
        <w:t>CMake (cross-platform make) ist ein plattformunabhängiges Programmierwerkzeug für die Entwicklung und Erstellung von Software.</w:t>
      </w:r>
    </w:p>
    <w:p w14:paraId="0AE32F3C" w14:textId="77777777" w:rsidR="00464E2A" w:rsidRPr="00106D0B" w:rsidRDefault="00464E2A" w:rsidP="00464E2A">
      <w:pPr>
        <w:tabs>
          <w:tab w:val="left" w:pos="4111"/>
        </w:tabs>
        <w:spacing w:line="240" w:lineRule="auto"/>
        <w:jc w:val="both"/>
      </w:pPr>
    </w:p>
    <w:p w14:paraId="4897B9DB" w14:textId="77777777" w:rsidR="00464E2A" w:rsidRDefault="00464E2A" w:rsidP="00464E2A">
      <w:pPr>
        <w:tabs>
          <w:tab w:val="left" w:pos="4111"/>
        </w:tabs>
        <w:spacing w:line="240" w:lineRule="auto"/>
        <w:jc w:val="both"/>
      </w:pPr>
      <w:r w:rsidRPr="00EB0EA6">
        <w:rPr>
          <w:b/>
        </w:rPr>
        <w:t>Coroutinen</w:t>
      </w:r>
      <w:r w:rsidRPr="00106D0B">
        <w:tab/>
        <w:t>27</w:t>
      </w:r>
    </w:p>
    <w:p w14:paraId="7FC1F513" w14:textId="77777777" w:rsidR="00464E2A" w:rsidRPr="00106D0B" w:rsidRDefault="00464E2A" w:rsidP="00464E2A">
      <w:pPr>
        <w:tabs>
          <w:tab w:val="left" w:pos="4111"/>
        </w:tabs>
        <w:spacing w:line="240" w:lineRule="auto"/>
        <w:jc w:val="both"/>
      </w:pPr>
    </w:p>
    <w:p w14:paraId="4EE3D708" w14:textId="77777777" w:rsidR="00464E2A" w:rsidRPr="00106D0B" w:rsidRDefault="00464E2A" w:rsidP="00464E2A">
      <w:pPr>
        <w:tabs>
          <w:tab w:val="left" w:pos="4111"/>
        </w:tabs>
        <w:spacing w:line="240" w:lineRule="auto"/>
        <w:jc w:val="both"/>
      </w:pPr>
      <w:r w:rsidRPr="00106D0B">
        <w:t>Coroutinen sind eine Verallgemeinerung des Konzepts einer Prozedur oder Funktion. Der prinzipielle Unterschied zwischen Coroutinen und Prozeduren ist, dass Coroutinen ihren Ablauf unterbrechen und später wieder aufnehmen können, wobei sie ihren Status beibehalten.</w:t>
      </w:r>
    </w:p>
    <w:p w14:paraId="15BD34F0" w14:textId="77777777" w:rsidR="00464E2A" w:rsidRPr="00106D0B" w:rsidRDefault="00464E2A" w:rsidP="00464E2A">
      <w:pPr>
        <w:tabs>
          <w:tab w:val="left" w:pos="4111"/>
        </w:tabs>
        <w:spacing w:line="240" w:lineRule="auto"/>
        <w:jc w:val="both"/>
      </w:pPr>
    </w:p>
    <w:p w14:paraId="16A4854D" w14:textId="77777777" w:rsidR="00464E2A" w:rsidRDefault="00464E2A" w:rsidP="00464E2A">
      <w:pPr>
        <w:tabs>
          <w:tab w:val="left" w:pos="1843"/>
        </w:tabs>
        <w:spacing w:line="240" w:lineRule="auto"/>
        <w:jc w:val="both"/>
      </w:pPr>
      <w:r w:rsidRPr="00EB0EA6">
        <w:rPr>
          <w:b/>
        </w:rPr>
        <w:t>Cursor</w:t>
      </w:r>
      <w:r w:rsidRPr="00106D0B">
        <w:tab/>
        <w:t>15, 16, 25, 26, 33, 39, 40, 52</w:t>
      </w:r>
    </w:p>
    <w:p w14:paraId="409A9198" w14:textId="77777777" w:rsidR="00464E2A" w:rsidRPr="00106D0B" w:rsidRDefault="00464E2A" w:rsidP="00464E2A">
      <w:pPr>
        <w:tabs>
          <w:tab w:val="left" w:pos="1843"/>
        </w:tabs>
        <w:spacing w:line="240" w:lineRule="auto"/>
        <w:jc w:val="both"/>
      </w:pPr>
    </w:p>
    <w:p w14:paraId="04D05E05" w14:textId="77777777" w:rsidR="00464E2A" w:rsidRPr="00106D0B" w:rsidRDefault="00464E2A" w:rsidP="00464E2A">
      <w:pPr>
        <w:tabs>
          <w:tab w:val="left" w:pos="1843"/>
        </w:tabs>
        <w:spacing w:line="240" w:lineRule="auto"/>
        <w:jc w:val="both"/>
      </w:pPr>
      <w:r w:rsidRPr="00106D0B">
        <w:t>Der Mauspfeil unter Windows.</w:t>
      </w:r>
    </w:p>
    <w:p w14:paraId="48B3AB93" w14:textId="77777777" w:rsidR="00464E2A" w:rsidRPr="00106D0B" w:rsidRDefault="00464E2A" w:rsidP="00464E2A">
      <w:pPr>
        <w:tabs>
          <w:tab w:val="left" w:pos="4111"/>
        </w:tabs>
        <w:spacing w:line="240" w:lineRule="auto"/>
        <w:jc w:val="both"/>
      </w:pPr>
    </w:p>
    <w:p w14:paraId="2FCA045D" w14:textId="77777777" w:rsidR="00464E2A" w:rsidRPr="00106D0B" w:rsidRDefault="00464E2A" w:rsidP="00464E2A">
      <w:pPr>
        <w:tabs>
          <w:tab w:val="left" w:pos="4111"/>
        </w:tabs>
        <w:spacing w:line="240" w:lineRule="auto"/>
        <w:jc w:val="both"/>
      </w:pPr>
    </w:p>
    <w:p w14:paraId="74163514" w14:textId="77777777" w:rsidR="00464E2A" w:rsidRPr="00106D0B" w:rsidRDefault="00464E2A" w:rsidP="00464E2A">
      <w:pPr>
        <w:tabs>
          <w:tab w:val="left" w:pos="4111"/>
        </w:tabs>
        <w:spacing w:line="240" w:lineRule="auto"/>
        <w:jc w:val="center"/>
        <w:rPr>
          <w:b/>
          <w:i/>
          <w:sz w:val="24"/>
        </w:rPr>
      </w:pPr>
      <w:r w:rsidRPr="00106D0B">
        <w:rPr>
          <w:b/>
          <w:i/>
          <w:sz w:val="24"/>
        </w:rPr>
        <w:t>D</w:t>
      </w:r>
    </w:p>
    <w:p w14:paraId="12FF438B" w14:textId="77777777" w:rsidR="00464E2A" w:rsidRDefault="00464E2A" w:rsidP="00464E2A">
      <w:pPr>
        <w:tabs>
          <w:tab w:val="left" w:pos="3402"/>
        </w:tabs>
        <w:spacing w:line="240" w:lineRule="auto"/>
        <w:jc w:val="both"/>
      </w:pPr>
      <w:r w:rsidRPr="00EB0EA6">
        <w:rPr>
          <w:b/>
        </w:rPr>
        <w:t>Delegates</w:t>
      </w:r>
      <w:r w:rsidRPr="00106D0B">
        <w:tab/>
        <w:t>27, 39, 55</w:t>
      </w:r>
    </w:p>
    <w:p w14:paraId="65CEE7F6" w14:textId="77777777" w:rsidR="00464E2A" w:rsidRPr="00106D0B" w:rsidRDefault="00464E2A" w:rsidP="00464E2A">
      <w:pPr>
        <w:tabs>
          <w:tab w:val="left" w:pos="3402"/>
        </w:tabs>
        <w:spacing w:line="240" w:lineRule="auto"/>
        <w:jc w:val="both"/>
      </w:pPr>
    </w:p>
    <w:p w14:paraId="4DA5B89C" w14:textId="77777777" w:rsidR="00464E2A" w:rsidRPr="00106D0B" w:rsidRDefault="00464E2A" w:rsidP="00464E2A">
      <w:pPr>
        <w:tabs>
          <w:tab w:val="left" w:pos="3402"/>
        </w:tabs>
        <w:spacing w:line="240" w:lineRule="auto"/>
        <w:jc w:val="both"/>
      </w:pPr>
      <w:r w:rsidRPr="00106D0B">
        <w:t>Objektorientierte Variante von Methodenzeiger unter C#.</w:t>
      </w:r>
    </w:p>
    <w:p w14:paraId="69A81641" w14:textId="77777777" w:rsidR="00464E2A" w:rsidRPr="00106D0B" w:rsidRDefault="00464E2A" w:rsidP="00464E2A">
      <w:pPr>
        <w:tabs>
          <w:tab w:val="left" w:pos="4111"/>
        </w:tabs>
        <w:spacing w:line="240" w:lineRule="auto"/>
        <w:jc w:val="both"/>
      </w:pPr>
    </w:p>
    <w:p w14:paraId="706AB6CB" w14:textId="77777777" w:rsidR="00464E2A" w:rsidRPr="00106D0B" w:rsidRDefault="00464E2A" w:rsidP="00464E2A">
      <w:pPr>
        <w:tabs>
          <w:tab w:val="left" w:pos="4111"/>
        </w:tabs>
        <w:spacing w:line="240" w:lineRule="auto"/>
        <w:jc w:val="both"/>
      </w:pPr>
    </w:p>
    <w:p w14:paraId="48F37B43" w14:textId="77777777" w:rsidR="00464E2A" w:rsidRDefault="00464E2A" w:rsidP="00464E2A">
      <w:pPr>
        <w:tabs>
          <w:tab w:val="left" w:pos="3828"/>
        </w:tabs>
        <w:spacing w:line="240" w:lineRule="auto"/>
        <w:jc w:val="both"/>
      </w:pPr>
      <w:r w:rsidRPr="00EB0EA6">
        <w:rPr>
          <w:b/>
        </w:rPr>
        <w:t>DLL</w:t>
      </w:r>
      <w:r w:rsidRPr="00106D0B">
        <w:tab/>
        <w:t>29, 58</w:t>
      </w:r>
    </w:p>
    <w:p w14:paraId="3FCC9A5F" w14:textId="77777777" w:rsidR="00464E2A" w:rsidRPr="00106D0B" w:rsidRDefault="00464E2A" w:rsidP="00464E2A">
      <w:pPr>
        <w:tabs>
          <w:tab w:val="left" w:pos="3828"/>
        </w:tabs>
        <w:spacing w:line="240" w:lineRule="auto"/>
        <w:jc w:val="both"/>
      </w:pPr>
    </w:p>
    <w:p w14:paraId="274B10F8" w14:textId="77777777" w:rsidR="00464E2A" w:rsidRPr="00106D0B" w:rsidRDefault="00464E2A" w:rsidP="00464E2A">
      <w:pPr>
        <w:tabs>
          <w:tab w:val="left" w:pos="3828"/>
        </w:tabs>
        <w:spacing w:line="240" w:lineRule="auto"/>
        <w:jc w:val="both"/>
      </w:pPr>
      <w:r w:rsidRPr="00106D0B">
        <w:t>Auch oft als dynamic linked Library verwendet, enthält Programmcode, Daten und Ressourcen für eine Anwendung (EXE).</w:t>
      </w:r>
    </w:p>
    <w:p w14:paraId="05D6C780" w14:textId="77777777" w:rsidR="00464E2A" w:rsidRPr="00106D0B" w:rsidRDefault="00464E2A" w:rsidP="00464E2A">
      <w:pPr>
        <w:tabs>
          <w:tab w:val="left" w:pos="4111"/>
        </w:tabs>
        <w:spacing w:line="240" w:lineRule="auto"/>
        <w:jc w:val="both"/>
      </w:pPr>
    </w:p>
    <w:p w14:paraId="1BB01EF7" w14:textId="77777777" w:rsidR="00464E2A" w:rsidRPr="00106D0B" w:rsidRDefault="00464E2A" w:rsidP="00464E2A">
      <w:pPr>
        <w:tabs>
          <w:tab w:val="left" w:pos="4111"/>
        </w:tabs>
        <w:spacing w:line="240" w:lineRule="auto"/>
        <w:jc w:val="center"/>
        <w:rPr>
          <w:b/>
          <w:i/>
          <w:sz w:val="24"/>
        </w:rPr>
      </w:pPr>
      <w:r w:rsidRPr="00106D0B">
        <w:rPr>
          <w:b/>
          <w:i/>
          <w:sz w:val="24"/>
        </w:rPr>
        <w:t>E</w:t>
      </w:r>
    </w:p>
    <w:p w14:paraId="4EA0BCAD" w14:textId="77777777" w:rsidR="00464E2A" w:rsidRDefault="00464E2A" w:rsidP="00464E2A">
      <w:pPr>
        <w:tabs>
          <w:tab w:val="left" w:pos="4111"/>
        </w:tabs>
        <w:spacing w:line="240" w:lineRule="auto"/>
        <w:jc w:val="both"/>
      </w:pPr>
      <w:r w:rsidRPr="00EB0EA6">
        <w:rPr>
          <w:b/>
        </w:rPr>
        <w:t>Equalizer</w:t>
      </w:r>
      <w:r w:rsidRPr="00106D0B">
        <w:tab/>
        <w:t>5</w:t>
      </w:r>
    </w:p>
    <w:p w14:paraId="0773159D" w14:textId="77777777" w:rsidR="00464E2A" w:rsidRPr="00106D0B" w:rsidRDefault="00464E2A" w:rsidP="00464E2A">
      <w:pPr>
        <w:tabs>
          <w:tab w:val="left" w:pos="4111"/>
        </w:tabs>
        <w:spacing w:line="240" w:lineRule="auto"/>
        <w:jc w:val="both"/>
      </w:pPr>
    </w:p>
    <w:p w14:paraId="6510D690" w14:textId="77777777" w:rsidR="00464E2A" w:rsidRPr="00106D0B" w:rsidRDefault="00464E2A" w:rsidP="00464E2A">
      <w:pPr>
        <w:tabs>
          <w:tab w:val="left" w:pos="4111"/>
        </w:tabs>
        <w:spacing w:line="240" w:lineRule="auto"/>
        <w:jc w:val="both"/>
      </w:pPr>
      <w:r w:rsidRPr="00106D0B">
        <w:t>Equalizergraphics Parallel Rendering</w:t>
      </w:r>
    </w:p>
    <w:p w14:paraId="52044ACC" w14:textId="77777777" w:rsidR="00464E2A" w:rsidRPr="00106D0B" w:rsidRDefault="00464E2A" w:rsidP="00464E2A">
      <w:pPr>
        <w:tabs>
          <w:tab w:val="left" w:pos="4111"/>
        </w:tabs>
        <w:spacing w:line="240" w:lineRule="auto"/>
        <w:jc w:val="both"/>
      </w:pPr>
      <w:r w:rsidRPr="00106D0B">
        <w:lastRenderedPageBreak/>
        <w:t>Middleware-Software, um OpenGL basierende Software auf mehrere Nodes, Graphikkarten und Prozessoren zu verteilen.</w:t>
      </w:r>
    </w:p>
    <w:p w14:paraId="09B650F3" w14:textId="77777777" w:rsidR="00464E2A" w:rsidRPr="00106D0B" w:rsidRDefault="00464E2A" w:rsidP="00464E2A">
      <w:pPr>
        <w:tabs>
          <w:tab w:val="left" w:pos="4111"/>
        </w:tabs>
        <w:spacing w:line="240" w:lineRule="auto"/>
        <w:jc w:val="both"/>
      </w:pPr>
    </w:p>
    <w:p w14:paraId="324C2FC7" w14:textId="77777777" w:rsidR="00464E2A" w:rsidRPr="00106D0B" w:rsidRDefault="00464E2A" w:rsidP="00464E2A">
      <w:pPr>
        <w:tabs>
          <w:tab w:val="left" w:pos="4111"/>
        </w:tabs>
        <w:spacing w:line="240" w:lineRule="auto"/>
        <w:jc w:val="both"/>
      </w:pPr>
    </w:p>
    <w:p w14:paraId="2FD1B34B" w14:textId="77777777" w:rsidR="00464E2A" w:rsidRDefault="00464E2A" w:rsidP="00464E2A">
      <w:pPr>
        <w:tabs>
          <w:tab w:val="left" w:pos="709"/>
        </w:tabs>
        <w:spacing w:line="240" w:lineRule="auto"/>
        <w:jc w:val="both"/>
      </w:pPr>
      <w:r w:rsidRPr="00EB0EA6">
        <w:rPr>
          <w:b/>
        </w:rPr>
        <w:t>Eyes</w:t>
      </w:r>
      <w:r w:rsidRPr="00106D0B">
        <w:tab/>
        <w:t>9, 11, 13, 23, 24, 27, 28, 30, 33, 37, 39, 41, 49, 52, 63</w:t>
      </w:r>
    </w:p>
    <w:p w14:paraId="1AD82176" w14:textId="77777777" w:rsidR="00464E2A" w:rsidRPr="00106D0B" w:rsidRDefault="00464E2A" w:rsidP="00464E2A">
      <w:pPr>
        <w:tabs>
          <w:tab w:val="left" w:pos="709"/>
        </w:tabs>
        <w:spacing w:line="240" w:lineRule="auto"/>
        <w:jc w:val="both"/>
      </w:pPr>
    </w:p>
    <w:p w14:paraId="70885DD7" w14:textId="77777777" w:rsidR="00464E2A" w:rsidRPr="00106D0B" w:rsidRDefault="00464E2A" w:rsidP="00464E2A">
      <w:pPr>
        <w:tabs>
          <w:tab w:val="left" w:pos="709"/>
        </w:tabs>
        <w:spacing w:line="240" w:lineRule="auto"/>
        <w:jc w:val="both"/>
      </w:pPr>
      <w:r w:rsidRPr="00106D0B">
        <w:t>WorldViz Eyes</w:t>
      </w:r>
    </w:p>
    <w:p w14:paraId="3A85073A" w14:textId="77777777" w:rsidR="00464E2A" w:rsidRPr="00106D0B" w:rsidRDefault="00464E2A" w:rsidP="00464E2A">
      <w:pPr>
        <w:tabs>
          <w:tab w:val="left" w:pos="709"/>
        </w:tabs>
        <w:spacing w:line="240" w:lineRule="auto"/>
        <w:jc w:val="both"/>
      </w:pPr>
      <w:r w:rsidRPr="00106D0B">
        <w:t>Brillengestütztes Trackinggerät, welches mit Infrarot LEDs ausgerüstet ist.</w:t>
      </w:r>
    </w:p>
    <w:p w14:paraId="1C731B4F" w14:textId="77777777" w:rsidR="00464E2A" w:rsidRPr="00106D0B" w:rsidRDefault="00464E2A" w:rsidP="00464E2A">
      <w:pPr>
        <w:tabs>
          <w:tab w:val="left" w:pos="4111"/>
        </w:tabs>
        <w:spacing w:line="240" w:lineRule="auto"/>
        <w:jc w:val="both"/>
      </w:pPr>
    </w:p>
    <w:p w14:paraId="06EB5402" w14:textId="77777777" w:rsidR="00464E2A" w:rsidRPr="00106D0B" w:rsidRDefault="00464E2A" w:rsidP="00464E2A">
      <w:pPr>
        <w:tabs>
          <w:tab w:val="left" w:pos="4111"/>
        </w:tabs>
        <w:spacing w:line="240" w:lineRule="auto"/>
        <w:jc w:val="both"/>
      </w:pPr>
    </w:p>
    <w:p w14:paraId="0D028DF2" w14:textId="77777777" w:rsidR="00464E2A" w:rsidRPr="00106D0B" w:rsidRDefault="00464E2A" w:rsidP="00464E2A">
      <w:pPr>
        <w:tabs>
          <w:tab w:val="left" w:pos="4111"/>
        </w:tabs>
        <w:spacing w:line="240" w:lineRule="auto"/>
        <w:jc w:val="center"/>
        <w:rPr>
          <w:b/>
          <w:i/>
          <w:sz w:val="24"/>
        </w:rPr>
      </w:pPr>
      <w:r w:rsidRPr="00106D0B">
        <w:rPr>
          <w:b/>
          <w:i/>
          <w:sz w:val="24"/>
        </w:rPr>
        <w:t>F</w:t>
      </w:r>
    </w:p>
    <w:p w14:paraId="360C3FC0" w14:textId="77777777" w:rsidR="00464E2A" w:rsidRDefault="00464E2A" w:rsidP="00464E2A">
      <w:pPr>
        <w:tabs>
          <w:tab w:val="left" w:pos="4111"/>
        </w:tabs>
        <w:spacing w:line="240" w:lineRule="auto"/>
        <w:jc w:val="both"/>
      </w:pPr>
      <w:r w:rsidRPr="00EB0EA6">
        <w:rPr>
          <w:b/>
        </w:rPr>
        <w:t>FBX</w:t>
      </w:r>
      <w:r w:rsidRPr="00106D0B">
        <w:tab/>
        <w:t>53</w:t>
      </w:r>
    </w:p>
    <w:p w14:paraId="0EF6837E" w14:textId="77777777" w:rsidR="00464E2A" w:rsidRPr="00106D0B" w:rsidRDefault="00464E2A" w:rsidP="00464E2A">
      <w:pPr>
        <w:tabs>
          <w:tab w:val="left" w:pos="4111"/>
        </w:tabs>
        <w:spacing w:line="240" w:lineRule="auto"/>
        <w:jc w:val="both"/>
      </w:pPr>
    </w:p>
    <w:p w14:paraId="221F2AFA" w14:textId="77777777" w:rsidR="00464E2A" w:rsidRPr="00106D0B" w:rsidRDefault="00464E2A" w:rsidP="00464E2A">
      <w:pPr>
        <w:tabs>
          <w:tab w:val="left" w:pos="4111"/>
        </w:tabs>
        <w:spacing w:line="240" w:lineRule="auto"/>
        <w:jc w:val="both"/>
      </w:pPr>
      <w:r w:rsidRPr="00106D0B">
        <w:t>Dateiformat für 3D Modelle von Autodesk.</w:t>
      </w:r>
    </w:p>
    <w:p w14:paraId="20C0871F" w14:textId="77777777" w:rsidR="00464E2A" w:rsidRPr="00106D0B" w:rsidRDefault="00464E2A" w:rsidP="00464E2A">
      <w:pPr>
        <w:tabs>
          <w:tab w:val="left" w:pos="4111"/>
        </w:tabs>
        <w:spacing w:line="240" w:lineRule="auto"/>
        <w:jc w:val="both"/>
      </w:pPr>
    </w:p>
    <w:p w14:paraId="150C82FC" w14:textId="77777777" w:rsidR="00464E2A" w:rsidRPr="00106D0B" w:rsidRDefault="00464E2A" w:rsidP="00464E2A">
      <w:pPr>
        <w:tabs>
          <w:tab w:val="left" w:pos="4111"/>
        </w:tabs>
        <w:spacing w:line="240" w:lineRule="auto"/>
        <w:jc w:val="both"/>
      </w:pPr>
    </w:p>
    <w:p w14:paraId="1C09C568" w14:textId="77777777" w:rsidR="00464E2A" w:rsidRDefault="00464E2A" w:rsidP="00464E2A">
      <w:pPr>
        <w:tabs>
          <w:tab w:val="left" w:pos="4111"/>
        </w:tabs>
        <w:spacing w:line="240" w:lineRule="auto"/>
        <w:jc w:val="both"/>
      </w:pPr>
      <w:r w:rsidRPr="00EB0EA6">
        <w:rPr>
          <w:b/>
        </w:rPr>
        <w:t>Field of View</w:t>
      </w:r>
      <w:r w:rsidRPr="00106D0B">
        <w:tab/>
        <w:t>20</w:t>
      </w:r>
    </w:p>
    <w:p w14:paraId="3DE6E1AD" w14:textId="77777777" w:rsidR="00464E2A" w:rsidRPr="00106D0B" w:rsidRDefault="00464E2A" w:rsidP="00464E2A">
      <w:pPr>
        <w:tabs>
          <w:tab w:val="left" w:pos="4111"/>
        </w:tabs>
        <w:spacing w:line="240" w:lineRule="auto"/>
        <w:jc w:val="both"/>
      </w:pPr>
    </w:p>
    <w:p w14:paraId="5D6C7AD8" w14:textId="77777777" w:rsidR="00464E2A" w:rsidRPr="00106D0B" w:rsidRDefault="00464E2A" w:rsidP="00464E2A">
      <w:pPr>
        <w:tabs>
          <w:tab w:val="left" w:pos="4111"/>
        </w:tabs>
        <w:spacing w:line="240" w:lineRule="auto"/>
        <w:jc w:val="both"/>
      </w:pPr>
      <w:r w:rsidRPr="00106D0B">
        <w:t xml:space="preserve">Sichtfeld des Blickes, wie viele Grad sichtbar sind. </w:t>
      </w:r>
    </w:p>
    <w:p w14:paraId="25B197DF" w14:textId="77777777" w:rsidR="00464E2A" w:rsidRPr="00106D0B" w:rsidRDefault="00464E2A" w:rsidP="00464E2A">
      <w:pPr>
        <w:tabs>
          <w:tab w:val="left" w:pos="4111"/>
        </w:tabs>
        <w:spacing w:line="240" w:lineRule="auto"/>
        <w:jc w:val="both"/>
      </w:pPr>
    </w:p>
    <w:p w14:paraId="291C12F7" w14:textId="77777777" w:rsidR="00464E2A" w:rsidRPr="00106D0B" w:rsidRDefault="00464E2A" w:rsidP="00464E2A">
      <w:pPr>
        <w:tabs>
          <w:tab w:val="left" w:pos="4111"/>
        </w:tabs>
        <w:spacing w:line="240" w:lineRule="auto"/>
        <w:jc w:val="both"/>
      </w:pPr>
    </w:p>
    <w:p w14:paraId="3510561D" w14:textId="77777777" w:rsidR="00464E2A" w:rsidRDefault="00464E2A" w:rsidP="00464E2A">
      <w:pPr>
        <w:tabs>
          <w:tab w:val="left" w:pos="4111"/>
        </w:tabs>
        <w:spacing w:line="240" w:lineRule="auto"/>
        <w:jc w:val="both"/>
      </w:pPr>
      <w:r w:rsidRPr="00EB0EA6">
        <w:rPr>
          <w:b/>
        </w:rPr>
        <w:t>FixedUpdate</w:t>
      </w:r>
      <w:r w:rsidRPr="00106D0B">
        <w:tab/>
        <w:t>49</w:t>
      </w:r>
    </w:p>
    <w:p w14:paraId="4EC45BD8" w14:textId="77777777" w:rsidR="00464E2A" w:rsidRPr="00106D0B" w:rsidRDefault="00464E2A" w:rsidP="00464E2A">
      <w:pPr>
        <w:tabs>
          <w:tab w:val="left" w:pos="4111"/>
        </w:tabs>
        <w:spacing w:line="240" w:lineRule="auto"/>
        <w:jc w:val="both"/>
      </w:pPr>
    </w:p>
    <w:p w14:paraId="5E0447FB" w14:textId="77777777" w:rsidR="00464E2A" w:rsidRPr="00106D0B" w:rsidRDefault="00464E2A" w:rsidP="00464E2A">
      <w:pPr>
        <w:tabs>
          <w:tab w:val="left" w:pos="4111"/>
        </w:tabs>
        <w:spacing w:line="240" w:lineRule="auto"/>
        <w:jc w:val="both"/>
      </w:pPr>
      <w:r w:rsidRPr="00106D0B">
        <w:t>Unityfunktion, welche ein Update zu bestimmten Zeitpunkten durchführt und nicht jedes Frame.</w:t>
      </w:r>
    </w:p>
    <w:p w14:paraId="654A5235" w14:textId="77777777" w:rsidR="00464E2A" w:rsidRPr="00106D0B" w:rsidRDefault="00464E2A" w:rsidP="00464E2A">
      <w:pPr>
        <w:tabs>
          <w:tab w:val="left" w:pos="4111"/>
        </w:tabs>
        <w:spacing w:line="240" w:lineRule="auto"/>
        <w:jc w:val="both"/>
      </w:pPr>
    </w:p>
    <w:p w14:paraId="6F4095EA" w14:textId="77777777" w:rsidR="00464E2A" w:rsidRPr="00106D0B" w:rsidRDefault="00464E2A" w:rsidP="00464E2A">
      <w:pPr>
        <w:tabs>
          <w:tab w:val="left" w:pos="4111"/>
        </w:tabs>
        <w:spacing w:line="240" w:lineRule="auto"/>
        <w:jc w:val="both"/>
      </w:pPr>
    </w:p>
    <w:p w14:paraId="1BC429F8" w14:textId="77777777" w:rsidR="00464E2A" w:rsidRPr="006B1C60" w:rsidRDefault="00464E2A" w:rsidP="00464E2A">
      <w:pPr>
        <w:tabs>
          <w:tab w:val="left" w:pos="2694"/>
        </w:tabs>
        <w:spacing w:line="240" w:lineRule="auto"/>
        <w:jc w:val="both"/>
        <w:rPr>
          <w:lang w:val="en-US"/>
        </w:rPr>
      </w:pPr>
      <w:r w:rsidRPr="00EB0EA6">
        <w:rPr>
          <w:b/>
          <w:lang w:val="en-US"/>
        </w:rPr>
        <w:t>FoV</w:t>
      </w:r>
      <w:r w:rsidRPr="006B1C60">
        <w:rPr>
          <w:lang w:val="en-US"/>
        </w:rPr>
        <w:tab/>
      </w:r>
      <w:r w:rsidRPr="006B1C60">
        <w:rPr>
          <w:i/>
          <w:lang w:val="en-US"/>
        </w:rPr>
        <w:t>Siehe Field of View</w:t>
      </w:r>
    </w:p>
    <w:p w14:paraId="4F8AE197" w14:textId="77777777" w:rsidR="00464E2A" w:rsidRPr="006B1C60" w:rsidRDefault="00464E2A" w:rsidP="00464E2A">
      <w:pPr>
        <w:tabs>
          <w:tab w:val="left" w:pos="4111"/>
        </w:tabs>
        <w:spacing w:line="240" w:lineRule="auto"/>
        <w:jc w:val="both"/>
        <w:rPr>
          <w:lang w:val="en-US"/>
        </w:rPr>
      </w:pPr>
    </w:p>
    <w:p w14:paraId="1DFD372C" w14:textId="77777777" w:rsidR="00464E2A" w:rsidRPr="006B1C60" w:rsidRDefault="00464E2A" w:rsidP="00464E2A">
      <w:pPr>
        <w:tabs>
          <w:tab w:val="left" w:pos="4111"/>
        </w:tabs>
        <w:spacing w:line="240" w:lineRule="auto"/>
        <w:jc w:val="both"/>
        <w:rPr>
          <w:lang w:val="en-US"/>
        </w:rPr>
      </w:pPr>
    </w:p>
    <w:p w14:paraId="163A5A3E" w14:textId="77777777" w:rsidR="00464E2A" w:rsidRPr="006B1C60" w:rsidRDefault="00464E2A" w:rsidP="00464E2A">
      <w:pPr>
        <w:tabs>
          <w:tab w:val="left" w:pos="2552"/>
        </w:tabs>
        <w:spacing w:line="240" w:lineRule="auto"/>
        <w:jc w:val="both"/>
        <w:rPr>
          <w:lang w:val="en-US"/>
        </w:rPr>
      </w:pPr>
      <w:r w:rsidRPr="00EB0EA6">
        <w:rPr>
          <w:b/>
          <w:lang w:val="en-US"/>
        </w:rPr>
        <w:t>Frustum</w:t>
      </w:r>
      <w:r w:rsidRPr="006B1C60">
        <w:rPr>
          <w:lang w:val="en-US"/>
        </w:rPr>
        <w:tab/>
        <w:t>19, 20, 21, 22, 37, 41</w:t>
      </w:r>
    </w:p>
    <w:p w14:paraId="57A4CC65" w14:textId="77777777" w:rsidR="00464E2A" w:rsidRPr="006B1C60" w:rsidRDefault="00464E2A" w:rsidP="00464E2A">
      <w:pPr>
        <w:tabs>
          <w:tab w:val="left" w:pos="2552"/>
        </w:tabs>
        <w:spacing w:line="240" w:lineRule="auto"/>
        <w:jc w:val="both"/>
        <w:rPr>
          <w:lang w:val="en-US"/>
        </w:rPr>
      </w:pPr>
    </w:p>
    <w:p w14:paraId="684230A8" w14:textId="77777777" w:rsidR="00464E2A" w:rsidRPr="00106D0B" w:rsidRDefault="00464E2A" w:rsidP="00464E2A">
      <w:pPr>
        <w:tabs>
          <w:tab w:val="left" w:pos="2552"/>
        </w:tabs>
        <w:spacing w:line="240" w:lineRule="auto"/>
        <w:jc w:val="both"/>
      </w:pPr>
      <w:r w:rsidRPr="00106D0B">
        <w:t>Frustum ist in der Computergrafik die mathematische Abbildung eines 3D-Universums auf den Bildschirm.</w:t>
      </w:r>
    </w:p>
    <w:p w14:paraId="4E51816F" w14:textId="77777777" w:rsidR="00464E2A" w:rsidRPr="00106D0B" w:rsidRDefault="00464E2A" w:rsidP="00464E2A">
      <w:pPr>
        <w:tabs>
          <w:tab w:val="left" w:pos="4111"/>
        </w:tabs>
        <w:spacing w:line="240" w:lineRule="auto"/>
        <w:jc w:val="both"/>
      </w:pPr>
    </w:p>
    <w:p w14:paraId="27DF6873" w14:textId="77777777" w:rsidR="00464E2A" w:rsidRPr="00106D0B" w:rsidRDefault="00464E2A" w:rsidP="00464E2A">
      <w:pPr>
        <w:tabs>
          <w:tab w:val="left" w:pos="4111"/>
        </w:tabs>
        <w:spacing w:line="240" w:lineRule="auto"/>
        <w:jc w:val="both"/>
      </w:pPr>
    </w:p>
    <w:p w14:paraId="40B6D78C" w14:textId="77777777" w:rsidR="00464E2A" w:rsidRPr="00106D0B" w:rsidRDefault="00464E2A" w:rsidP="00464E2A">
      <w:pPr>
        <w:tabs>
          <w:tab w:val="left" w:pos="4111"/>
        </w:tabs>
        <w:spacing w:line="240" w:lineRule="auto"/>
        <w:jc w:val="center"/>
        <w:rPr>
          <w:b/>
          <w:i/>
          <w:sz w:val="24"/>
        </w:rPr>
      </w:pPr>
      <w:r w:rsidRPr="00106D0B">
        <w:rPr>
          <w:b/>
          <w:i/>
          <w:sz w:val="24"/>
        </w:rPr>
        <w:t>G</w:t>
      </w:r>
    </w:p>
    <w:p w14:paraId="4177F28C" w14:textId="77777777" w:rsidR="00464E2A" w:rsidRDefault="00464E2A" w:rsidP="00464E2A">
      <w:pPr>
        <w:tabs>
          <w:tab w:val="left" w:pos="4111"/>
        </w:tabs>
        <w:spacing w:line="240" w:lineRule="auto"/>
        <w:jc w:val="both"/>
      </w:pPr>
      <w:r w:rsidRPr="00EB0EA6">
        <w:rPr>
          <w:b/>
        </w:rPr>
        <w:t>Git</w:t>
      </w:r>
      <w:r w:rsidRPr="00106D0B">
        <w:tab/>
        <w:t>29</w:t>
      </w:r>
    </w:p>
    <w:p w14:paraId="31A0B2C9" w14:textId="77777777" w:rsidR="00464E2A" w:rsidRPr="00106D0B" w:rsidRDefault="00464E2A" w:rsidP="00464E2A">
      <w:pPr>
        <w:tabs>
          <w:tab w:val="left" w:pos="4111"/>
        </w:tabs>
        <w:spacing w:line="240" w:lineRule="auto"/>
        <w:jc w:val="both"/>
      </w:pPr>
    </w:p>
    <w:p w14:paraId="7CF79F42" w14:textId="77777777" w:rsidR="00464E2A" w:rsidRPr="00106D0B" w:rsidRDefault="00464E2A" w:rsidP="00464E2A">
      <w:pPr>
        <w:tabs>
          <w:tab w:val="left" w:pos="4111"/>
        </w:tabs>
        <w:spacing w:line="240" w:lineRule="auto"/>
        <w:jc w:val="both"/>
      </w:pPr>
      <w:r w:rsidRPr="00106D0B">
        <w:t>Git ist eine freie Software zur verteilten Versionsverwaltung von Dateien.</w:t>
      </w:r>
    </w:p>
    <w:p w14:paraId="42A5A9CD" w14:textId="77777777" w:rsidR="00464E2A" w:rsidRPr="00106D0B" w:rsidRDefault="00464E2A" w:rsidP="00464E2A">
      <w:pPr>
        <w:tabs>
          <w:tab w:val="left" w:pos="4111"/>
        </w:tabs>
        <w:spacing w:line="240" w:lineRule="auto"/>
        <w:jc w:val="both"/>
      </w:pPr>
    </w:p>
    <w:p w14:paraId="686FFD01" w14:textId="77777777" w:rsidR="00464E2A" w:rsidRDefault="00464E2A" w:rsidP="00464E2A">
      <w:pPr>
        <w:tabs>
          <w:tab w:val="left" w:pos="4111"/>
        </w:tabs>
        <w:spacing w:line="240" w:lineRule="auto"/>
        <w:jc w:val="both"/>
      </w:pPr>
    </w:p>
    <w:p w14:paraId="2B49FFE8" w14:textId="77777777" w:rsidR="00464E2A" w:rsidRDefault="00464E2A" w:rsidP="00464E2A">
      <w:pPr>
        <w:tabs>
          <w:tab w:val="left" w:pos="4111"/>
        </w:tabs>
        <w:spacing w:line="240" w:lineRule="auto"/>
        <w:jc w:val="both"/>
      </w:pPr>
    </w:p>
    <w:p w14:paraId="50EB3A60" w14:textId="77777777" w:rsidR="00464E2A" w:rsidRDefault="00464E2A" w:rsidP="00464E2A">
      <w:pPr>
        <w:tabs>
          <w:tab w:val="left" w:pos="4111"/>
        </w:tabs>
        <w:spacing w:line="240" w:lineRule="auto"/>
        <w:jc w:val="both"/>
      </w:pPr>
    </w:p>
    <w:p w14:paraId="6B2B5F92" w14:textId="77777777" w:rsidR="00464E2A" w:rsidRDefault="00464E2A" w:rsidP="00464E2A">
      <w:pPr>
        <w:tabs>
          <w:tab w:val="left" w:pos="4111"/>
        </w:tabs>
        <w:spacing w:line="240" w:lineRule="auto"/>
        <w:jc w:val="both"/>
      </w:pPr>
      <w:r w:rsidRPr="00EB0EA6">
        <w:rPr>
          <w:b/>
        </w:rPr>
        <w:t>Gizmo</w:t>
      </w:r>
      <w:r w:rsidRPr="00106D0B">
        <w:tab/>
        <w:t>59</w:t>
      </w:r>
    </w:p>
    <w:p w14:paraId="79FE570D" w14:textId="77777777" w:rsidR="00464E2A" w:rsidRPr="00106D0B" w:rsidRDefault="00464E2A" w:rsidP="00464E2A">
      <w:pPr>
        <w:tabs>
          <w:tab w:val="left" w:pos="4111"/>
        </w:tabs>
        <w:spacing w:line="240" w:lineRule="auto"/>
        <w:jc w:val="both"/>
      </w:pPr>
    </w:p>
    <w:p w14:paraId="2D5E8708" w14:textId="77777777" w:rsidR="00464E2A" w:rsidRPr="00106D0B" w:rsidRDefault="00464E2A" w:rsidP="00464E2A">
      <w:pPr>
        <w:tabs>
          <w:tab w:val="left" w:pos="4111"/>
        </w:tabs>
        <w:spacing w:line="240" w:lineRule="auto"/>
        <w:jc w:val="both"/>
      </w:pPr>
      <w:r w:rsidRPr="00106D0B">
        <w:t xml:space="preserve">Visuelles Hilfsmittel von Unity, um in der Szeneview Objekte anzuzeigen. </w:t>
      </w:r>
    </w:p>
    <w:p w14:paraId="1E6F1ABF" w14:textId="77777777" w:rsidR="00464E2A" w:rsidRPr="00106D0B" w:rsidRDefault="00464E2A" w:rsidP="00464E2A">
      <w:pPr>
        <w:tabs>
          <w:tab w:val="left" w:pos="4111"/>
        </w:tabs>
        <w:spacing w:line="240" w:lineRule="auto"/>
        <w:jc w:val="both"/>
      </w:pPr>
    </w:p>
    <w:p w14:paraId="2761C6E3" w14:textId="77777777" w:rsidR="00464E2A" w:rsidRPr="00106D0B" w:rsidRDefault="00464E2A" w:rsidP="00464E2A">
      <w:pPr>
        <w:tabs>
          <w:tab w:val="left" w:pos="4111"/>
        </w:tabs>
        <w:spacing w:line="240" w:lineRule="auto"/>
        <w:jc w:val="both"/>
      </w:pPr>
    </w:p>
    <w:p w14:paraId="6D17C076" w14:textId="77777777" w:rsidR="00464E2A" w:rsidRDefault="00464E2A" w:rsidP="00464E2A">
      <w:pPr>
        <w:tabs>
          <w:tab w:val="left" w:pos="4111"/>
        </w:tabs>
        <w:spacing w:line="240" w:lineRule="auto"/>
        <w:jc w:val="both"/>
      </w:pPr>
      <w:r w:rsidRPr="00EB0EA6">
        <w:rPr>
          <w:b/>
        </w:rPr>
        <w:t>GPU</w:t>
      </w:r>
      <w:r w:rsidRPr="00106D0B">
        <w:tab/>
        <w:t>5</w:t>
      </w:r>
    </w:p>
    <w:p w14:paraId="433F7271" w14:textId="77777777" w:rsidR="00464E2A" w:rsidRPr="00106D0B" w:rsidRDefault="00464E2A" w:rsidP="00464E2A">
      <w:pPr>
        <w:tabs>
          <w:tab w:val="left" w:pos="4111"/>
        </w:tabs>
        <w:spacing w:line="240" w:lineRule="auto"/>
        <w:jc w:val="both"/>
      </w:pPr>
    </w:p>
    <w:p w14:paraId="74163163" w14:textId="77777777" w:rsidR="00464E2A" w:rsidRPr="00106D0B" w:rsidRDefault="00464E2A" w:rsidP="00464E2A">
      <w:pPr>
        <w:tabs>
          <w:tab w:val="left" w:pos="4111"/>
        </w:tabs>
        <w:spacing w:line="240" w:lineRule="auto"/>
        <w:jc w:val="both"/>
      </w:pPr>
      <w:r w:rsidRPr="00106D0B">
        <w:lastRenderedPageBreak/>
        <w:t>Grafikprozessor, ist ein auf die Berechnung von Grafiken spezialisierter und optimierter Prozessor für Computer, Spielkonsolen und Smartphones.</w:t>
      </w:r>
    </w:p>
    <w:p w14:paraId="1271A917" w14:textId="77777777" w:rsidR="00464E2A" w:rsidRPr="00106D0B" w:rsidRDefault="00464E2A" w:rsidP="00464E2A">
      <w:pPr>
        <w:tabs>
          <w:tab w:val="left" w:pos="4111"/>
        </w:tabs>
        <w:spacing w:line="240" w:lineRule="auto"/>
        <w:jc w:val="both"/>
      </w:pPr>
    </w:p>
    <w:p w14:paraId="2D70903A" w14:textId="77777777" w:rsidR="00464E2A" w:rsidRPr="00106D0B" w:rsidRDefault="00464E2A" w:rsidP="00464E2A">
      <w:pPr>
        <w:tabs>
          <w:tab w:val="left" w:pos="4111"/>
        </w:tabs>
        <w:spacing w:line="240" w:lineRule="auto"/>
        <w:jc w:val="both"/>
      </w:pPr>
    </w:p>
    <w:p w14:paraId="5259D5BD" w14:textId="77777777" w:rsidR="00464E2A" w:rsidRDefault="00464E2A" w:rsidP="00464E2A">
      <w:pPr>
        <w:tabs>
          <w:tab w:val="left" w:pos="1701"/>
        </w:tabs>
        <w:spacing w:line="240" w:lineRule="auto"/>
        <w:jc w:val="both"/>
      </w:pPr>
      <w:r w:rsidRPr="00EB0EA6">
        <w:rPr>
          <w:b/>
        </w:rPr>
        <w:t>GUI</w:t>
      </w:r>
      <w:r w:rsidRPr="00106D0B">
        <w:tab/>
        <w:t>2, 15, 22, 25, 26, 34, 40, 55, 59</w:t>
      </w:r>
    </w:p>
    <w:p w14:paraId="5B69973D" w14:textId="77777777" w:rsidR="00464E2A" w:rsidRPr="00106D0B" w:rsidRDefault="00464E2A" w:rsidP="00464E2A">
      <w:pPr>
        <w:tabs>
          <w:tab w:val="left" w:pos="1701"/>
        </w:tabs>
        <w:spacing w:line="240" w:lineRule="auto"/>
        <w:jc w:val="both"/>
      </w:pPr>
    </w:p>
    <w:p w14:paraId="7CDBE85B" w14:textId="77777777" w:rsidR="00464E2A" w:rsidRPr="00106D0B" w:rsidRDefault="00464E2A" w:rsidP="00464E2A">
      <w:pPr>
        <w:tabs>
          <w:tab w:val="left" w:pos="1701"/>
        </w:tabs>
        <w:spacing w:line="240" w:lineRule="auto"/>
        <w:jc w:val="both"/>
      </w:pPr>
      <w:r w:rsidRPr="00106D0B">
        <w:t>Grafische Benutzeroberfläche GUI bezeichnet eine Form von Benutzerschnittstelle eines Computers. Sie hat die Aufgabe, Anwendungssoftware auf einem Rechner mittels grafischer Symbole, Steuerelemente oder auch Widgets genannt, bedienbar zu machen.</w:t>
      </w:r>
    </w:p>
    <w:p w14:paraId="1B6DEC2A" w14:textId="77777777" w:rsidR="00464E2A" w:rsidRPr="00106D0B" w:rsidRDefault="00464E2A" w:rsidP="00464E2A">
      <w:pPr>
        <w:tabs>
          <w:tab w:val="left" w:pos="4111"/>
        </w:tabs>
        <w:spacing w:line="240" w:lineRule="auto"/>
        <w:jc w:val="both"/>
      </w:pPr>
    </w:p>
    <w:p w14:paraId="6309B988" w14:textId="77777777" w:rsidR="00464E2A" w:rsidRPr="00106D0B" w:rsidRDefault="00464E2A" w:rsidP="00464E2A">
      <w:pPr>
        <w:tabs>
          <w:tab w:val="left" w:pos="4111"/>
        </w:tabs>
        <w:spacing w:line="240" w:lineRule="auto"/>
        <w:jc w:val="both"/>
      </w:pPr>
    </w:p>
    <w:p w14:paraId="071F920B" w14:textId="77777777" w:rsidR="00464E2A" w:rsidRDefault="00464E2A" w:rsidP="00464E2A">
      <w:pPr>
        <w:tabs>
          <w:tab w:val="left" w:pos="3828"/>
        </w:tabs>
        <w:spacing w:line="240" w:lineRule="auto"/>
        <w:jc w:val="both"/>
      </w:pPr>
      <w:r w:rsidRPr="00EB0EA6">
        <w:rPr>
          <w:b/>
        </w:rPr>
        <w:t>Gyrometer</w:t>
      </w:r>
      <w:r w:rsidRPr="00106D0B">
        <w:tab/>
        <w:t>9, 28</w:t>
      </w:r>
    </w:p>
    <w:p w14:paraId="6132583B" w14:textId="77777777" w:rsidR="00464E2A" w:rsidRPr="00106D0B" w:rsidRDefault="00464E2A" w:rsidP="00464E2A">
      <w:pPr>
        <w:tabs>
          <w:tab w:val="left" w:pos="3828"/>
        </w:tabs>
        <w:spacing w:line="240" w:lineRule="auto"/>
        <w:jc w:val="both"/>
      </w:pPr>
    </w:p>
    <w:p w14:paraId="636FBE07" w14:textId="77777777" w:rsidR="00464E2A" w:rsidRPr="00106D0B" w:rsidRDefault="00464E2A" w:rsidP="00464E2A">
      <w:pPr>
        <w:tabs>
          <w:tab w:val="left" w:pos="3828"/>
        </w:tabs>
        <w:spacing w:line="240" w:lineRule="auto"/>
        <w:jc w:val="both"/>
      </w:pPr>
      <w:r w:rsidRPr="00106D0B">
        <w:t>Ein Gyrometer registriert beziehungsweise misst Drehbewegungen.</w:t>
      </w:r>
    </w:p>
    <w:p w14:paraId="50D9F047" w14:textId="77777777" w:rsidR="00464E2A" w:rsidRPr="00106D0B" w:rsidRDefault="00464E2A" w:rsidP="00464E2A">
      <w:pPr>
        <w:tabs>
          <w:tab w:val="left" w:pos="4111"/>
        </w:tabs>
        <w:spacing w:line="240" w:lineRule="auto"/>
        <w:jc w:val="both"/>
      </w:pPr>
    </w:p>
    <w:p w14:paraId="53E3B68C" w14:textId="77777777" w:rsidR="00464E2A" w:rsidRPr="00106D0B" w:rsidRDefault="00464E2A" w:rsidP="00464E2A">
      <w:pPr>
        <w:tabs>
          <w:tab w:val="left" w:pos="4111"/>
        </w:tabs>
        <w:spacing w:line="240" w:lineRule="auto"/>
        <w:jc w:val="both"/>
      </w:pPr>
    </w:p>
    <w:p w14:paraId="61DF0222" w14:textId="77777777" w:rsidR="00464E2A" w:rsidRPr="00106D0B" w:rsidRDefault="00464E2A" w:rsidP="00464E2A">
      <w:pPr>
        <w:tabs>
          <w:tab w:val="left" w:pos="4111"/>
        </w:tabs>
        <w:spacing w:line="240" w:lineRule="auto"/>
        <w:jc w:val="center"/>
        <w:rPr>
          <w:b/>
          <w:i/>
          <w:sz w:val="24"/>
        </w:rPr>
      </w:pPr>
      <w:r w:rsidRPr="00106D0B">
        <w:rPr>
          <w:b/>
          <w:i/>
          <w:sz w:val="24"/>
        </w:rPr>
        <w:t>H</w:t>
      </w:r>
    </w:p>
    <w:p w14:paraId="4361B40F" w14:textId="77777777" w:rsidR="00464E2A" w:rsidRPr="00106D0B" w:rsidRDefault="00464E2A" w:rsidP="00464E2A">
      <w:pPr>
        <w:tabs>
          <w:tab w:val="left" w:pos="1843"/>
        </w:tabs>
        <w:spacing w:line="240" w:lineRule="auto"/>
        <w:jc w:val="both"/>
      </w:pPr>
      <w:r w:rsidRPr="00EB0EA6">
        <w:rPr>
          <w:b/>
        </w:rPr>
        <w:t>Hauptkamera</w:t>
      </w:r>
      <w:r w:rsidRPr="00106D0B">
        <w:tab/>
        <w:t>15, 16, 23, 34, 37, 40, 41, 48</w:t>
      </w:r>
    </w:p>
    <w:p w14:paraId="164577E5" w14:textId="77777777" w:rsidR="00464E2A" w:rsidRPr="00106D0B" w:rsidRDefault="00464E2A" w:rsidP="00464E2A">
      <w:pPr>
        <w:tabs>
          <w:tab w:val="left" w:pos="1843"/>
        </w:tabs>
        <w:spacing w:line="240" w:lineRule="auto"/>
        <w:jc w:val="both"/>
      </w:pPr>
      <w:r w:rsidRPr="00106D0B">
        <w:t xml:space="preserve">Das Objekt in Unity, welche den standartmässigen Videooutput rendert. </w:t>
      </w:r>
    </w:p>
    <w:p w14:paraId="02155ADF" w14:textId="77777777" w:rsidR="00464E2A" w:rsidRPr="00106D0B" w:rsidRDefault="00464E2A" w:rsidP="00464E2A">
      <w:pPr>
        <w:tabs>
          <w:tab w:val="left" w:pos="4111"/>
        </w:tabs>
        <w:spacing w:line="240" w:lineRule="auto"/>
        <w:jc w:val="both"/>
      </w:pPr>
    </w:p>
    <w:p w14:paraId="084BC5DA" w14:textId="77777777" w:rsidR="00464E2A" w:rsidRPr="00106D0B" w:rsidRDefault="00464E2A" w:rsidP="00464E2A">
      <w:pPr>
        <w:tabs>
          <w:tab w:val="left" w:pos="4111"/>
        </w:tabs>
        <w:spacing w:line="240" w:lineRule="auto"/>
        <w:jc w:val="both"/>
      </w:pPr>
    </w:p>
    <w:p w14:paraId="5DF1EF72" w14:textId="77777777" w:rsidR="00464E2A" w:rsidRPr="00106D0B" w:rsidRDefault="00464E2A" w:rsidP="00464E2A">
      <w:pPr>
        <w:tabs>
          <w:tab w:val="left" w:pos="4111"/>
        </w:tabs>
        <w:spacing w:line="240" w:lineRule="auto"/>
        <w:jc w:val="center"/>
        <w:rPr>
          <w:b/>
          <w:i/>
          <w:sz w:val="24"/>
        </w:rPr>
      </w:pPr>
      <w:r w:rsidRPr="00106D0B">
        <w:rPr>
          <w:b/>
          <w:i/>
          <w:sz w:val="24"/>
        </w:rPr>
        <w:t>I</w:t>
      </w:r>
    </w:p>
    <w:p w14:paraId="70AB7498" w14:textId="77777777" w:rsidR="00464E2A" w:rsidRPr="00106D0B" w:rsidRDefault="00464E2A" w:rsidP="00464E2A">
      <w:pPr>
        <w:tabs>
          <w:tab w:val="left" w:pos="4111"/>
        </w:tabs>
        <w:spacing w:line="240" w:lineRule="auto"/>
        <w:jc w:val="both"/>
      </w:pPr>
    </w:p>
    <w:p w14:paraId="7CA4E486" w14:textId="77777777" w:rsidR="00464E2A" w:rsidRDefault="00464E2A" w:rsidP="00464E2A">
      <w:pPr>
        <w:tabs>
          <w:tab w:val="left" w:pos="3828"/>
          <w:tab w:val="left" w:pos="4111"/>
        </w:tabs>
        <w:spacing w:line="240" w:lineRule="auto"/>
        <w:jc w:val="both"/>
      </w:pPr>
      <w:r w:rsidRPr="00EB0EA6">
        <w:rPr>
          <w:b/>
        </w:rPr>
        <w:t>InputSimulator</w:t>
      </w:r>
      <w:r w:rsidRPr="00106D0B">
        <w:tab/>
        <w:t>26, 27</w:t>
      </w:r>
    </w:p>
    <w:p w14:paraId="5CDFEBE1" w14:textId="77777777" w:rsidR="00464E2A" w:rsidRPr="00106D0B" w:rsidRDefault="00464E2A" w:rsidP="00464E2A">
      <w:pPr>
        <w:tabs>
          <w:tab w:val="left" w:pos="3828"/>
          <w:tab w:val="left" w:pos="4111"/>
        </w:tabs>
        <w:spacing w:line="240" w:lineRule="auto"/>
        <w:jc w:val="both"/>
      </w:pPr>
    </w:p>
    <w:p w14:paraId="1568F2AE" w14:textId="77777777" w:rsidR="00464E2A" w:rsidRPr="00106D0B" w:rsidRDefault="00464E2A" w:rsidP="00464E2A">
      <w:pPr>
        <w:tabs>
          <w:tab w:val="left" w:pos="3828"/>
          <w:tab w:val="left" w:pos="4111"/>
        </w:tabs>
        <w:spacing w:line="240" w:lineRule="auto"/>
        <w:jc w:val="both"/>
      </w:pPr>
      <w:r w:rsidRPr="00106D0B">
        <w:t>C# Interface zum Simulieren von Tastatur- und Mauseingaben über den Win32 SendInput Befehl.</w:t>
      </w:r>
    </w:p>
    <w:p w14:paraId="7632ABD0" w14:textId="77777777" w:rsidR="00464E2A" w:rsidRDefault="00464E2A" w:rsidP="00464E2A">
      <w:pPr>
        <w:tabs>
          <w:tab w:val="left" w:pos="4111"/>
        </w:tabs>
        <w:spacing w:line="240" w:lineRule="auto"/>
        <w:jc w:val="both"/>
      </w:pPr>
    </w:p>
    <w:p w14:paraId="10F64A05" w14:textId="77777777" w:rsidR="00464E2A" w:rsidRPr="00106D0B" w:rsidRDefault="00464E2A" w:rsidP="00464E2A">
      <w:pPr>
        <w:tabs>
          <w:tab w:val="left" w:pos="4111"/>
        </w:tabs>
        <w:spacing w:line="240" w:lineRule="auto"/>
        <w:jc w:val="both"/>
      </w:pPr>
    </w:p>
    <w:p w14:paraId="5382543E" w14:textId="77777777" w:rsidR="00464E2A" w:rsidRPr="00106D0B" w:rsidRDefault="00464E2A" w:rsidP="00464E2A">
      <w:pPr>
        <w:tabs>
          <w:tab w:val="left" w:pos="4111"/>
        </w:tabs>
        <w:spacing w:line="240" w:lineRule="auto"/>
        <w:jc w:val="center"/>
        <w:rPr>
          <w:b/>
          <w:i/>
          <w:sz w:val="24"/>
        </w:rPr>
      </w:pPr>
      <w:r w:rsidRPr="00106D0B">
        <w:rPr>
          <w:b/>
          <w:i/>
          <w:sz w:val="24"/>
        </w:rPr>
        <w:t>K</w:t>
      </w:r>
    </w:p>
    <w:p w14:paraId="49E6B1BA" w14:textId="77777777" w:rsidR="00464E2A" w:rsidRDefault="00464E2A" w:rsidP="00464E2A">
      <w:pPr>
        <w:tabs>
          <w:tab w:val="left" w:pos="4111"/>
        </w:tabs>
        <w:spacing w:line="240" w:lineRule="auto"/>
        <w:jc w:val="both"/>
      </w:pPr>
      <w:r w:rsidRPr="00EB0EA6">
        <w:rPr>
          <w:b/>
        </w:rPr>
        <w:t>Keycode</w:t>
      </w:r>
      <w:r w:rsidRPr="00106D0B">
        <w:tab/>
        <w:t>26</w:t>
      </w:r>
    </w:p>
    <w:p w14:paraId="323D194B" w14:textId="77777777" w:rsidR="00464E2A" w:rsidRPr="00106D0B" w:rsidRDefault="00464E2A" w:rsidP="00464E2A">
      <w:pPr>
        <w:tabs>
          <w:tab w:val="left" w:pos="4111"/>
        </w:tabs>
        <w:spacing w:line="240" w:lineRule="auto"/>
        <w:jc w:val="both"/>
      </w:pPr>
    </w:p>
    <w:p w14:paraId="6D001B39" w14:textId="77777777" w:rsidR="00464E2A" w:rsidRPr="00106D0B" w:rsidRDefault="00464E2A" w:rsidP="00464E2A">
      <w:pPr>
        <w:tabs>
          <w:tab w:val="left" w:pos="4111"/>
        </w:tabs>
        <w:spacing w:line="240" w:lineRule="auto"/>
        <w:jc w:val="both"/>
      </w:pPr>
      <w:r w:rsidRPr="00106D0B">
        <w:t>Definition der Tastaturtaste, Moustaste, und weiteren Eingabegeräten (Mausrad etc).</w:t>
      </w:r>
    </w:p>
    <w:p w14:paraId="382156C3" w14:textId="77777777" w:rsidR="00464E2A" w:rsidRPr="00106D0B" w:rsidRDefault="00464E2A" w:rsidP="00464E2A">
      <w:pPr>
        <w:tabs>
          <w:tab w:val="left" w:pos="4111"/>
        </w:tabs>
        <w:spacing w:line="240" w:lineRule="auto"/>
        <w:jc w:val="both"/>
      </w:pPr>
    </w:p>
    <w:p w14:paraId="720A56D2" w14:textId="77777777" w:rsidR="00464E2A" w:rsidRPr="00106D0B" w:rsidRDefault="00464E2A" w:rsidP="00464E2A">
      <w:pPr>
        <w:tabs>
          <w:tab w:val="left" w:pos="4111"/>
        </w:tabs>
        <w:spacing w:line="240" w:lineRule="auto"/>
        <w:jc w:val="center"/>
        <w:rPr>
          <w:b/>
          <w:i/>
          <w:sz w:val="24"/>
        </w:rPr>
      </w:pPr>
      <w:r w:rsidRPr="00106D0B">
        <w:rPr>
          <w:b/>
          <w:i/>
          <w:sz w:val="24"/>
        </w:rPr>
        <w:t>L</w:t>
      </w:r>
    </w:p>
    <w:p w14:paraId="11B1AA48" w14:textId="77777777" w:rsidR="00464E2A" w:rsidRDefault="00464E2A" w:rsidP="00464E2A">
      <w:pPr>
        <w:tabs>
          <w:tab w:val="left" w:pos="4111"/>
        </w:tabs>
        <w:spacing w:line="240" w:lineRule="auto"/>
        <w:jc w:val="both"/>
      </w:pPr>
      <w:r w:rsidRPr="00EB0EA6">
        <w:rPr>
          <w:b/>
        </w:rPr>
        <w:t>Lowpass</w:t>
      </w:r>
      <w:r w:rsidRPr="00106D0B">
        <w:tab/>
        <w:t>31</w:t>
      </w:r>
    </w:p>
    <w:p w14:paraId="67DE4686" w14:textId="77777777" w:rsidR="00464E2A" w:rsidRPr="00106D0B" w:rsidRDefault="00464E2A" w:rsidP="00464E2A">
      <w:pPr>
        <w:tabs>
          <w:tab w:val="left" w:pos="4111"/>
        </w:tabs>
        <w:spacing w:line="240" w:lineRule="auto"/>
        <w:jc w:val="both"/>
      </w:pPr>
    </w:p>
    <w:p w14:paraId="55446FA0" w14:textId="77777777" w:rsidR="00464E2A" w:rsidRPr="00106D0B" w:rsidRDefault="00464E2A" w:rsidP="00464E2A">
      <w:pPr>
        <w:tabs>
          <w:tab w:val="left" w:pos="4111"/>
        </w:tabs>
        <w:spacing w:line="240" w:lineRule="auto"/>
        <w:jc w:val="both"/>
      </w:pPr>
      <w:r w:rsidRPr="00106D0B">
        <w:t>Filter, welcher die Signalanteile mit Frequenzen unterhalb ihrer Grenzfrequenz annähernd ungeschwächt passieren lässt, Anteile mit höheren Frequenzen dagegen dämpft.</w:t>
      </w:r>
    </w:p>
    <w:p w14:paraId="3D7B2B03" w14:textId="77777777" w:rsidR="00464E2A" w:rsidRPr="00106D0B" w:rsidRDefault="00464E2A" w:rsidP="00464E2A">
      <w:pPr>
        <w:tabs>
          <w:tab w:val="left" w:pos="4111"/>
        </w:tabs>
        <w:spacing w:line="240" w:lineRule="auto"/>
        <w:jc w:val="both"/>
      </w:pPr>
    </w:p>
    <w:p w14:paraId="392DDC6B" w14:textId="77777777" w:rsidR="00464E2A" w:rsidRPr="00106D0B" w:rsidRDefault="00464E2A" w:rsidP="00464E2A">
      <w:pPr>
        <w:tabs>
          <w:tab w:val="left" w:pos="4111"/>
        </w:tabs>
        <w:spacing w:line="240" w:lineRule="auto"/>
        <w:jc w:val="center"/>
        <w:rPr>
          <w:b/>
          <w:i/>
          <w:sz w:val="24"/>
        </w:rPr>
      </w:pPr>
      <w:r w:rsidRPr="00106D0B">
        <w:rPr>
          <w:b/>
          <w:i/>
          <w:sz w:val="24"/>
        </w:rPr>
        <w:t>M</w:t>
      </w:r>
    </w:p>
    <w:p w14:paraId="2F6DD5E8" w14:textId="77777777" w:rsidR="00464E2A" w:rsidRDefault="00464E2A" w:rsidP="00464E2A">
      <w:pPr>
        <w:tabs>
          <w:tab w:val="left" w:pos="4111"/>
        </w:tabs>
        <w:spacing w:line="240" w:lineRule="auto"/>
        <w:jc w:val="both"/>
      </w:pPr>
      <w:r w:rsidRPr="00EB0EA6">
        <w:rPr>
          <w:b/>
        </w:rPr>
        <w:t>Mesh</w:t>
      </w:r>
      <w:r w:rsidRPr="00106D0B">
        <w:tab/>
        <w:t>54</w:t>
      </w:r>
    </w:p>
    <w:p w14:paraId="23B3E160" w14:textId="77777777" w:rsidR="00464E2A" w:rsidRPr="00106D0B" w:rsidRDefault="00464E2A" w:rsidP="00464E2A">
      <w:pPr>
        <w:tabs>
          <w:tab w:val="left" w:pos="4111"/>
        </w:tabs>
        <w:spacing w:line="240" w:lineRule="auto"/>
        <w:jc w:val="both"/>
      </w:pPr>
    </w:p>
    <w:p w14:paraId="46D9ED47" w14:textId="77777777" w:rsidR="00464E2A" w:rsidRPr="00106D0B" w:rsidRDefault="00464E2A" w:rsidP="00464E2A">
      <w:pPr>
        <w:tabs>
          <w:tab w:val="left" w:pos="4111"/>
        </w:tabs>
        <w:spacing w:line="240" w:lineRule="auto"/>
        <w:jc w:val="both"/>
      </w:pPr>
      <w:r w:rsidRPr="00106D0B">
        <w:t xml:space="preserve">Untereinander mit Kanten verbundene Punkte bilden in der Computergrafik ein Mesh, </w:t>
      </w:r>
      <w:r w:rsidRPr="00106D0B">
        <w:lastRenderedPageBreak/>
        <w:t>Polygonnetz, das die Gestalt eines Polyeders definiert.</w:t>
      </w:r>
    </w:p>
    <w:p w14:paraId="3170889F" w14:textId="77777777" w:rsidR="00464E2A" w:rsidRPr="00106D0B" w:rsidRDefault="00464E2A" w:rsidP="00464E2A">
      <w:pPr>
        <w:tabs>
          <w:tab w:val="left" w:pos="4111"/>
        </w:tabs>
        <w:spacing w:line="240" w:lineRule="auto"/>
        <w:jc w:val="both"/>
      </w:pPr>
    </w:p>
    <w:p w14:paraId="45360EB5" w14:textId="77777777" w:rsidR="00464E2A" w:rsidRPr="00106D0B" w:rsidRDefault="00464E2A" w:rsidP="00464E2A">
      <w:pPr>
        <w:tabs>
          <w:tab w:val="left" w:pos="4111"/>
        </w:tabs>
        <w:spacing w:line="240" w:lineRule="auto"/>
        <w:jc w:val="both"/>
      </w:pPr>
    </w:p>
    <w:p w14:paraId="45DF1284" w14:textId="77777777" w:rsidR="00464E2A" w:rsidRDefault="00464E2A" w:rsidP="00464E2A">
      <w:pPr>
        <w:tabs>
          <w:tab w:val="left" w:pos="3828"/>
          <w:tab w:val="left" w:pos="4111"/>
        </w:tabs>
        <w:spacing w:line="240" w:lineRule="auto"/>
        <w:jc w:val="both"/>
      </w:pPr>
      <w:r w:rsidRPr="00EB0EA6">
        <w:rPr>
          <w:b/>
        </w:rPr>
        <w:t>MiddleVR</w:t>
      </w:r>
      <w:r w:rsidRPr="00106D0B">
        <w:tab/>
        <w:t>5, 69</w:t>
      </w:r>
    </w:p>
    <w:p w14:paraId="19D626D9" w14:textId="77777777" w:rsidR="00464E2A" w:rsidRPr="00106D0B" w:rsidRDefault="00464E2A" w:rsidP="00464E2A">
      <w:pPr>
        <w:tabs>
          <w:tab w:val="left" w:pos="3828"/>
          <w:tab w:val="left" w:pos="4111"/>
        </w:tabs>
        <w:spacing w:line="240" w:lineRule="auto"/>
        <w:jc w:val="both"/>
      </w:pPr>
    </w:p>
    <w:p w14:paraId="479D24F4" w14:textId="77777777" w:rsidR="00464E2A" w:rsidRPr="00106D0B" w:rsidRDefault="00464E2A" w:rsidP="00464E2A">
      <w:pPr>
        <w:tabs>
          <w:tab w:val="left" w:pos="3828"/>
          <w:tab w:val="left" w:pos="4111"/>
        </w:tabs>
        <w:spacing w:line="240" w:lineRule="auto"/>
        <w:jc w:val="both"/>
      </w:pPr>
      <w:r w:rsidRPr="00106D0B">
        <w:t>middleVR for Unity</w:t>
      </w:r>
    </w:p>
    <w:p w14:paraId="729F8179" w14:textId="77777777" w:rsidR="00464E2A" w:rsidRPr="00106D0B" w:rsidRDefault="00464E2A" w:rsidP="00464E2A">
      <w:pPr>
        <w:tabs>
          <w:tab w:val="left" w:pos="3828"/>
          <w:tab w:val="left" w:pos="4111"/>
        </w:tabs>
        <w:spacing w:line="240" w:lineRule="auto"/>
        <w:jc w:val="both"/>
      </w:pPr>
      <w:r w:rsidRPr="00106D0B">
        <w:t>Kommerzielle Applikation, welche die Erstellung von VR Anwendungen unterstützt. Verschiedene Soft- und Hardware werden unterstützt und verbindet sie untereinander</w:t>
      </w:r>
      <w:r>
        <w:t>,</w:t>
      </w:r>
    </w:p>
    <w:p w14:paraId="6C37012E" w14:textId="77777777" w:rsidR="00464E2A" w:rsidRPr="00106D0B" w:rsidRDefault="00464E2A" w:rsidP="00464E2A">
      <w:pPr>
        <w:tabs>
          <w:tab w:val="left" w:pos="4111"/>
        </w:tabs>
        <w:spacing w:line="240" w:lineRule="auto"/>
        <w:jc w:val="both"/>
      </w:pPr>
    </w:p>
    <w:p w14:paraId="1535363A" w14:textId="77777777" w:rsidR="00464E2A" w:rsidRPr="00106D0B" w:rsidRDefault="00464E2A" w:rsidP="00464E2A">
      <w:pPr>
        <w:tabs>
          <w:tab w:val="left" w:pos="4111"/>
        </w:tabs>
        <w:spacing w:line="240" w:lineRule="auto"/>
        <w:jc w:val="both"/>
      </w:pPr>
    </w:p>
    <w:p w14:paraId="356E13EE" w14:textId="77777777" w:rsidR="00464E2A" w:rsidRDefault="00464E2A" w:rsidP="00464E2A">
      <w:pPr>
        <w:tabs>
          <w:tab w:val="left" w:pos="4111"/>
        </w:tabs>
        <w:spacing w:line="240" w:lineRule="auto"/>
        <w:jc w:val="both"/>
      </w:pPr>
      <w:r w:rsidRPr="00EB0EA6">
        <w:rPr>
          <w:b/>
        </w:rPr>
        <w:t>Minimap</w:t>
      </w:r>
      <w:r w:rsidRPr="00106D0B">
        <w:tab/>
        <w:t>16</w:t>
      </w:r>
    </w:p>
    <w:p w14:paraId="5AFF6887" w14:textId="77777777" w:rsidR="00464E2A" w:rsidRPr="00106D0B" w:rsidRDefault="00464E2A" w:rsidP="00464E2A">
      <w:pPr>
        <w:tabs>
          <w:tab w:val="left" w:pos="4111"/>
        </w:tabs>
        <w:spacing w:line="240" w:lineRule="auto"/>
        <w:jc w:val="both"/>
      </w:pPr>
    </w:p>
    <w:p w14:paraId="1359DF6F" w14:textId="77777777" w:rsidR="00464E2A" w:rsidRPr="00106D0B" w:rsidRDefault="00464E2A" w:rsidP="00464E2A">
      <w:pPr>
        <w:tabs>
          <w:tab w:val="left" w:pos="4111"/>
        </w:tabs>
        <w:spacing w:line="240" w:lineRule="auto"/>
        <w:jc w:val="both"/>
      </w:pPr>
      <w:r w:rsidRPr="00106D0B">
        <w:t>Stellt einen Überblick über die Spielwelt dar. Abstrahiert und simplifiziert die Details, sodass nur wichtige Akteure (Spieler, Quests, Gelände) dargezeigt werden.</w:t>
      </w:r>
    </w:p>
    <w:p w14:paraId="79DD5760" w14:textId="77777777" w:rsidR="00464E2A" w:rsidRPr="00106D0B" w:rsidRDefault="00464E2A" w:rsidP="00464E2A">
      <w:pPr>
        <w:tabs>
          <w:tab w:val="left" w:pos="4111"/>
        </w:tabs>
        <w:spacing w:line="240" w:lineRule="auto"/>
        <w:jc w:val="both"/>
      </w:pPr>
    </w:p>
    <w:p w14:paraId="3B6DE49A" w14:textId="77777777" w:rsidR="00464E2A" w:rsidRDefault="00464E2A" w:rsidP="00464E2A">
      <w:pPr>
        <w:tabs>
          <w:tab w:val="left" w:pos="2552"/>
          <w:tab w:val="left" w:pos="4111"/>
        </w:tabs>
        <w:spacing w:line="240" w:lineRule="auto"/>
        <w:jc w:val="both"/>
      </w:pPr>
      <w:r w:rsidRPr="00EB0EA6">
        <w:rPr>
          <w:b/>
        </w:rPr>
        <w:t>Mosaic</w:t>
      </w:r>
      <w:r w:rsidRPr="00106D0B">
        <w:tab/>
        <w:t>5, 10, 17, 18, 63, 69</w:t>
      </w:r>
    </w:p>
    <w:p w14:paraId="01E7C2FD" w14:textId="77777777" w:rsidR="00464E2A" w:rsidRPr="00106D0B" w:rsidRDefault="00464E2A" w:rsidP="00464E2A">
      <w:pPr>
        <w:tabs>
          <w:tab w:val="left" w:pos="2552"/>
          <w:tab w:val="left" w:pos="4111"/>
        </w:tabs>
        <w:spacing w:line="240" w:lineRule="auto"/>
        <w:jc w:val="both"/>
      </w:pPr>
    </w:p>
    <w:p w14:paraId="33300BA0" w14:textId="77777777" w:rsidR="00464E2A" w:rsidRPr="00106D0B" w:rsidRDefault="00464E2A" w:rsidP="00464E2A">
      <w:pPr>
        <w:tabs>
          <w:tab w:val="left" w:pos="2552"/>
          <w:tab w:val="left" w:pos="4111"/>
        </w:tabs>
        <w:spacing w:line="240" w:lineRule="auto"/>
        <w:jc w:val="both"/>
      </w:pPr>
      <w:r w:rsidRPr="00106D0B">
        <w:t>Die NVIDIA Mosaic Mehrbildschirm Technologie dient zur e</w:t>
      </w:r>
      <w:r>
        <w:t>infachen Skalierung jeder Anwen</w:t>
      </w:r>
      <w:r w:rsidRPr="00106D0B">
        <w:t>dung auf mehrere Bildschirme, und das ohne Softwarea</w:t>
      </w:r>
      <w:r>
        <w:t>npassungen oder Leistungseinbus</w:t>
      </w:r>
      <w:r w:rsidRPr="00106D0B">
        <w:t>sen.</w:t>
      </w:r>
    </w:p>
    <w:p w14:paraId="553AB6F1" w14:textId="77777777" w:rsidR="00464E2A" w:rsidRPr="00106D0B" w:rsidRDefault="00464E2A" w:rsidP="00464E2A">
      <w:pPr>
        <w:tabs>
          <w:tab w:val="left" w:pos="4111"/>
        </w:tabs>
        <w:spacing w:line="240" w:lineRule="auto"/>
        <w:jc w:val="both"/>
      </w:pPr>
    </w:p>
    <w:p w14:paraId="488926C6" w14:textId="77777777" w:rsidR="00464E2A" w:rsidRPr="00106D0B" w:rsidRDefault="00464E2A" w:rsidP="00464E2A">
      <w:pPr>
        <w:tabs>
          <w:tab w:val="left" w:pos="4111"/>
        </w:tabs>
        <w:spacing w:line="240" w:lineRule="auto"/>
        <w:jc w:val="both"/>
      </w:pPr>
    </w:p>
    <w:p w14:paraId="50A150FF" w14:textId="77777777" w:rsidR="00464E2A" w:rsidRDefault="00464E2A" w:rsidP="00464E2A">
      <w:pPr>
        <w:tabs>
          <w:tab w:val="left" w:pos="4111"/>
        </w:tabs>
        <w:spacing w:line="240" w:lineRule="auto"/>
        <w:jc w:val="both"/>
      </w:pPr>
      <w:r w:rsidRPr="00EB0EA6">
        <w:rPr>
          <w:b/>
        </w:rPr>
        <w:t>Motion-Tracking</w:t>
      </w:r>
      <w:r w:rsidRPr="00106D0B">
        <w:tab/>
        <w:t>29</w:t>
      </w:r>
    </w:p>
    <w:p w14:paraId="57AD2306" w14:textId="77777777" w:rsidR="00464E2A" w:rsidRPr="00106D0B" w:rsidRDefault="00464E2A" w:rsidP="00464E2A">
      <w:pPr>
        <w:tabs>
          <w:tab w:val="left" w:pos="4111"/>
        </w:tabs>
        <w:spacing w:line="240" w:lineRule="auto"/>
        <w:jc w:val="both"/>
      </w:pPr>
    </w:p>
    <w:p w14:paraId="28257599" w14:textId="77777777" w:rsidR="00464E2A" w:rsidRPr="00106D0B" w:rsidRDefault="00464E2A" w:rsidP="00464E2A">
      <w:pPr>
        <w:tabs>
          <w:tab w:val="left" w:pos="4111"/>
        </w:tabs>
        <w:spacing w:line="240" w:lineRule="auto"/>
        <w:jc w:val="both"/>
      </w:pPr>
      <w:r w:rsidRPr="00106D0B">
        <w:t xml:space="preserve">Das Verfolgen von Körperbewegungen des Benutzers. </w:t>
      </w:r>
    </w:p>
    <w:p w14:paraId="401D2EF2" w14:textId="77777777" w:rsidR="00464E2A" w:rsidRPr="00106D0B" w:rsidRDefault="00464E2A" w:rsidP="00464E2A">
      <w:pPr>
        <w:tabs>
          <w:tab w:val="left" w:pos="4111"/>
        </w:tabs>
        <w:spacing w:line="240" w:lineRule="auto"/>
        <w:jc w:val="both"/>
      </w:pPr>
    </w:p>
    <w:p w14:paraId="3A9ED4E1" w14:textId="77777777" w:rsidR="00464E2A" w:rsidRPr="00106D0B" w:rsidRDefault="00464E2A" w:rsidP="00464E2A">
      <w:pPr>
        <w:tabs>
          <w:tab w:val="left" w:pos="4111"/>
        </w:tabs>
        <w:spacing w:line="240" w:lineRule="auto"/>
        <w:jc w:val="center"/>
        <w:rPr>
          <w:b/>
          <w:i/>
          <w:sz w:val="24"/>
        </w:rPr>
      </w:pPr>
      <w:r w:rsidRPr="00106D0B">
        <w:rPr>
          <w:b/>
          <w:i/>
          <w:sz w:val="24"/>
        </w:rPr>
        <w:t>N</w:t>
      </w:r>
    </w:p>
    <w:p w14:paraId="7A5982D8" w14:textId="77777777" w:rsidR="00464E2A" w:rsidRPr="00106D0B" w:rsidRDefault="00464E2A" w:rsidP="00464E2A">
      <w:pPr>
        <w:tabs>
          <w:tab w:val="left" w:pos="3544"/>
        </w:tabs>
        <w:spacing w:line="240" w:lineRule="auto"/>
        <w:jc w:val="both"/>
      </w:pPr>
      <w:r w:rsidRPr="00EB0EA6">
        <w:rPr>
          <w:b/>
        </w:rPr>
        <w:t>Nvidia</w:t>
      </w:r>
      <w:r w:rsidRPr="00106D0B">
        <w:tab/>
        <w:t>5, 10, 17</w:t>
      </w:r>
    </w:p>
    <w:p w14:paraId="56FD80C5" w14:textId="77777777" w:rsidR="00464E2A" w:rsidRPr="00106D0B" w:rsidRDefault="00464E2A" w:rsidP="00464E2A">
      <w:pPr>
        <w:tabs>
          <w:tab w:val="left" w:pos="3544"/>
        </w:tabs>
        <w:spacing w:line="240" w:lineRule="auto"/>
        <w:jc w:val="both"/>
      </w:pPr>
      <w:r w:rsidRPr="00106D0B">
        <w:t>Einer der weltweit grössten Hersteller von Chipsätzen und Graphikprozessoren.</w:t>
      </w:r>
    </w:p>
    <w:p w14:paraId="5641D969" w14:textId="77777777" w:rsidR="00464E2A" w:rsidRDefault="00464E2A" w:rsidP="00464E2A">
      <w:pPr>
        <w:tabs>
          <w:tab w:val="left" w:pos="4111"/>
        </w:tabs>
        <w:spacing w:line="240" w:lineRule="auto"/>
        <w:jc w:val="both"/>
      </w:pPr>
    </w:p>
    <w:p w14:paraId="373E74CD" w14:textId="77777777" w:rsidR="00464E2A" w:rsidRDefault="00464E2A" w:rsidP="00464E2A">
      <w:pPr>
        <w:tabs>
          <w:tab w:val="left" w:pos="4111"/>
        </w:tabs>
        <w:spacing w:line="240" w:lineRule="auto"/>
        <w:jc w:val="both"/>
      </w:pPr>
    </w:p>
    <w:p w14:paraId="7213A646" w14:textId="77777777" w:rsidR="00464E2A" w:rsidRPr="00106D0B" w:rsidRDefault="00464E2A" w:rsidP="00464E2A">
      <w:pPr>
        <w:tabs>
          <w:tab w:val="left" w:pos="4111"/>
        </w:tabs>
        <w:spacing w:line="240" w:lineRule="auto"/>
        <w:jc w:val="both"/>
      </w:pPr>
    </w:p>
    <w:p w14:paraId="76DEC868" w14:textId="77777777" w:rsidR="00464E2A" w:rsidRPr="00106D0B" w:rsidRDefault="00464E2A" w:rsidP="00464E2A">
      <w:pPr>
        <w:tabs>
          <w:tab w:val="left" w:pos="4111"/>
        </w:tabs>
        <w:spacing w:line="240" w:lineRule="auto"/>
        <w:jc w:val="center"/>
        <w:rPr>
          <w:b/>
          <w:i/>
          <w:sz w:val="24"/>
        </w:rPr>
      </w:pPr>
      <w:r w:rsidRPr="00106D0B">
        <w:rPr>
          <w:b/>
          <w:i/>
          <w:sz w:val="24"/>
        </w:rPr>
        <w:t>P</w:t>
      </w:r>
    </w:p>
    <w:p w14:paraId="5BBB3D15" w14:textId="77777777" w:rsidR="00464E2A" w:rsidRDefault="00464E2A" w:rsidP="00464E2A">
      <w:pPr>
        <w:tabs>
          <w:tab w:val="left" w:pos="3686"/>
        </w:tabs>
        <w:spacing w:line="240" w:lineRule="auto"/>
        <w:jc w:val="both"/>
      </w:pPr>
      <w:r w:rsidRPr="00EB0EA6">
        <w:rPr>
          <w:b/>
        </w:rPr>
        <w:t>Polfilter</w:t>
      </w:r>
      <w:r w:rsidRPr="00106D0B">
        <w:tab/>
        <w:t>2, 7, 9</w:t>
      </w:r>
    </w:p>
    <w:p w14:paraId="39233FD9" w14:textId="77777777" w:rsidR="00464E2A" w:rsidRPr="00106D0B" w:rsidRDefault="00464E2A" w:rsidP="00464E2A">
      <w:pPr>
        <w:tabs>
          <w:tab w:val="left" w:pos="3686"/>
        </w:tabs>
        <w:spacing w:line="240" w:lineRule="auto"/>
        <w:jc w:val="both"/>
      </w:pPr>
    </w:p>
    <w:p w14:paraId="18552CEB" w14:textId="77777777" w:rsidR="00464E2A" w:rsidRPr="00106D0B" w:rsidRDefault="00464E2A" w:rsidP="00464E2A">
      <w:pPr>
        <w:tabs>
          <w:tab w:val="left" w:pos="3686"/>
        </w:tabs>
        <w:spacing w:line="240" w:lineRule="auto"/>
        <w:jc w:val="both"/>
      </w:pPr>
      <w:r w:rsidRPr="00106D0B">
        <w:t>Ein Polarisationsfilter (kurz auch Polfilter) ist ein Polarisator für Licht, der auf Dichroismus beruht, also komplementär polarisiertes Licht absorbiert, statt es wie polarisierende Strahlteiler zu reflektieren. Dadurch eignet es sich, Lichtstrahlen, die in der „falschen“ Ebene schwingen, zu unterdrücken</w:t>
      </w:r>
      <w:r>
        <w:t>.</w:t>
      </w:r>
    </w:p>
    <w:p w14:paraId="16A8F8FB" w14:textId="77777777" w:rsidR="00464E2A" w:rsidRPr="00106D0B" w:rsidRDefault="00464E2A" w:rsidP="00464E2A">
      <w:pPr>
        <w:tabs>
          <w:tab w:val="left" w:pos="4111"/>
        </w:tabs>
        <w:spacing w:line="240" w:lineRule="auto"/>
        <w:jc w:val="both"/>
      </w:pPr>
    </w:p>
    <w:p w14:paraId="6B648534" w14:textId="77777777" w:rsidR="00464E2A" w:rsidRPr="00106D0B" w:rsidRDefault="00464E2A" w:rsidP="00464E2A">
      <w:pPr>
        <w:tabs>
          <w:tab w:val="left" w:pos="4111"/>
        </w:tabs>
        <w:spacing w:line="240" w:lineRule="auto"/>
        <w:jc w:val="both"/>
      </w:pPr>
    </w:p>
    <w:p w14:paraId="0A571BCC" w14:textId="77777777" w:rsidR="00464E2A" w:rsidRDefault="00464E2A" w:rsidP="00464E2A">
      <w:pPr>
        <w:tabs>
          <w:tab w:val="left" w:pos="3828"/>
        </w:tabs>
        <w:spacing w:line="240" w:lineRule="auto"/>
        <w:jc w:val="both"/>
      </w:pPr>
      <w:r w:rsidRPr="00EB0EA6">
        <w:rPr>
          <w:b/>
        </w:rPr>
        <w:t>PPT Studio 2013</w:t>
      </w:r>
      <w:r w:rsidRPr="00106D0B">
        <w:tab/>
        <w:t>8, 27</w:t>
      </w:r>
    </w:p>
    <w:p w14:paraId="4AD216FC" w14:textId="77777777" w:rsidR="00464E2A" w:rsidRPr="00106D0B" w:rsidRDefault="00464E2A" w:rsidP="00464E2A">
      <w:pPr>
        <w:tabs>
          <w:tab w:val="left" w:pos="3828"/>
        </w:tabs>
        <w:spacing w:line="240" w:lineRule="auto"/>
        <w:jc w:val="both"/>
      </w:pPr>
    </w:p>
    <w:p w14:paraId="78C88C06" w14:textId="77777777" w:rsidR="00464E2A" w:rsidRPr="00106D0B" w:rsidRDefault="00464E2A" w:rsidP="00464E2A">
      <w:pPr>
        <w:tabs>
          <w:tab w:val="left" w:pos="3828"/>
        </w:tabs>
        <w:spacing w:line="240" w:lineRule="auto"/>
        <w:jc w:val="both"/>
      </w:pPr>
      <w:r w:rsidRPr="00106D0B">
        <w:t>Software von WorldViz welche die Installation im CAVE der BFH softwareseitig unterstützt (bietet Kalibrierungseinstellungen, VRPN Output und vieles mehr an).</w:t>
      </w:r>
    </w:p>
    <w:p w14:paraId="40B0B126" w14:textId="77777777" w:rsidR="00464E2A" w:rsidRPr="00106D0B" w:rsidRDefault="00464E2A" w:rsidP="00464E2A">
      <w:pPr>
        <w:tabs>
          <w:tab w:val="left" w:pos="4111"/>
        </w:tabs>
        <w:spacing w:line="240" w:lineRule="auto"/>
        <w:jc w:val="both"/>
      </w:pPr>
    </w:p>
    <w:p w14:paraId="5588D918" w14:textId="77777777" w:rsidR="00464E2A" w:rsidRPr="00106D0B" w:rsidRDefault="00464E2A" w:rsidP="00464E2A">
      <w:pPr>
        <w:tabs>
          <w:tab w:val="left" w:pos="4111"/>
        </w:tabs>
        <w:spacing w:line="240" w:lineRule="auto"/>
        <w:jc w:val="both"/>
      </w:pPr>
    </w:p>
    <w:p w14:paraId="7DFD42D5" w14:textId="77777777" w:rsidR="00464E2A" w:rsidRDefault="00464E2A" w:rsidP="00464E2A">
      <w:pPr>
        <w:tabs>
          <w:tab w:val="left" w:pos="2127"/>
        </w:tabs>
        <w:spacing w:line="240" w:lineRule="auto"/>
        <w:jc w:val="both"/>
      </w:pPr>
      <w:r w:rsidRPr="00EB0EA6">
        <w:rPr>
          <w:b/>
        </w:rPr>
        <w:t>Prefab</w:t>
      </w:r>
      <w:r w:rsidRPr="00106D0B">
        <w:tab/>
        <w:t>23, 28, 32, 33, 44, 45, 47</w:t>
      </w:r>
    </w:p>
    <w:p w14:paraId="77F9F2C4" w14:textId="77777777" w:rsidR="00464E2A" w:rsidRPr="00106D0B" w:rsidRDefault="00464E2A" w:rsidP="00464E2A">
      <w:pPr>
        <w:tabs>
          <w:tab w:val="left" w:pos="2127"/>
        </w:tabs>
        <w:spacing w:line="240" w:lineRule="auto"/>
        <w:jc w:val="both"/>
      </w:pPr>
    </w:p>
    <w:p w14:paraId="4AE3401D" w14:textId="77777777" w:rsidR="00464E2A" w:rsidRPr="00106D0B" w:rsidRDefault="00464E2A" w:rsidP="00464E2A">
      <w:pPr>
        <w:tabs>
          <w:tab w:val="left" w:pos="2127"/>
        </w:tabs>
        <w:spacing w:line="240" w:lineRule="auto"/>
        <w:jc w:val="both"/>
      </w:pPr>
      <w:r w:rsidRPr="00106D0B">
        <w:t>Unity Hilfsmittel, um Spielobjekte zu Instanzieren.</w:t>
      </w:r>
    </w:p>
    <w:p w14:paraId="0B1F7C91" w14:textId="77777777" w:rsidR="00464E2A" w:rsidRPr="00106D0B" w:rsidRDefault="00464E2A" w:rsidP="00464E2A">
      <w:pPr>
        <w:tabs>
          <w:tab w:val="left" w:pos="4111"/>
        </w:tabs>
        <w:spacing w:line="240" w:lineRule="auto"/>
        <w:jc w:val="both"/>
      </w:pPr>
    </w:p>
    <w:p w14:paraId="51FA8CF5" w14:textId="77777777" w:rsidR="00464E2A" w:rsidRPr="00106D0B" w:rsidRDefault="00464E2A" w:rsidP="00464E2A">
      <w:pPr>
        <w:tabs>
          <w:tab w:val="left" w:pos="4111"/>
        </w:tabs>
        <w:spacing w:line="240" w:lineRule="auto"/>
        <w:jc w:val="both"/>
      </w:pPr>
    </w:p>
    <w:p w14:paraId="13FE7B62" w14:textId="77777777" w:rsidR="00464E2A" w:rsidRPr="00106D0B" w:rsidRDefault="00464E2A" w:rsidP="00464E2A">
      <w:pPr>
        <w:tabs>
          <w:tab w:val="left" w:pos="4111"/>
        </w:tabs>
        <w:spacing w:line="240" w:lineRule="auto"/>
        <w:jc w:val="center"/>
        <w:rPr>
          <w:b/>
          <w:i/>
          <w:sz w:val="24"/>
        </w:rPr>
      </w:pPr>
      <w:r w:rsidRPr="00106D0B">
        <w:rPr>
          <w:b/>
          <w:i/>
          <w:sz w:val="24"/>
        </w:rPr>
        <w:t>R</w:t>
      </w:r>
    </w:p>
    <w:p w14:paraId="24D0130E" w14:textId="77777777" w:rsidR="00464E2A" w:rsidRDefault="00464E2A" w:rsidP="00464E2A">
      <w:pPr>
        <w:tabs>
          <w:tab w:val="left" w:pos="2835"/>
        </w:tabs>
        <w:spacing w:line="240" w:lineRule="auto"/>
        <w:jc w:val="both"/>
      </w:pPr>
      <w:r w:rsidRPr="00EB0EA6">
        <w:rPr>
          <w:b/>
        </w:rPr>
        <w:t>Raycast</w:t>
      </w:r>
      <w:r w:rsidRPr="00106D0B">
        <w:tab/>
        <w:t>22, 25, 39, 49, 52</w:t>
      </w:r>
    </w:p>
    <w:p w14:paraId="5D77B941" w14:textId="77777777" w:rsidR="00464E2A" w:rsidRPr="00106D0B" w:rsidRDefault="00464E2A" w:rsidP="00464E2A">
      <w:pPr>
        <w:tabs>
          <w:tab w:val="left" w:pos="2835"/>
        </w:tabs>
        <w:spacing w:line="240" w:lineRule="auto"/>
        <w:jc w:val="both"/>
      </w:pPr>
    </w:p>
    <w:p w14:paraId="550AE328" w14:textId="77777777" w:rsidR="00464E2A" w:rsidRDefault="00464E2A" w:rsidP="00464E2A">
      <w:pPr>
        <w:tabs>
          <w:tab w:val="left" w:pos="2835"/>
        </w:tabs>
        <w:spacing w:line="240" w:lineRule="auto"/>
        <w:jc w:val="both"/>
      </w:pPr>
      <w:r w:rsidRPr="00106D0B">
        <w:t>Das Verwenden von Ray’s (Strahlen) in der Computergraphik um Bilder zu Rendern oder 3D Objekte in der Tiefe zu erkennen.</w:t>
      </w:r>
    </w:p>
    <w:p w14:paraId="1DB948A1" w14:textId="77777777" w:rsidR="00464E2A" w:rsidRDefault="00464E2A" w:rsidP="00464E2A">
      <w:pPr>
        <w:tabs>
          <w:tab w:val="left" w:pos="2835"/>
        </w:tabs>
        <w:spacing w:line="240" w:lineRule="auto"/>
        <w:jc w:val="both"/>
      </w:pPr>
    </w:p>
    <w:p w14:paraId="68240CD2" w14:textId="77777777" w:rsidR="00464E2A" w:rsidRPr="00106D0B" w:rsidRDefault="00464E2A" w:rsidP="00464E2A">
      <w:pPr>
        <w:tabs>
          <w:tab w:val="left" w:pos="2835"/>
        </w:tabs>
        <w:spacing w:line="240" w:lineRule="auto"/>
        <w:jc w:val="both"/>
      </w:pPr>
    </w:p>
    <w:p w14:paraId="4A0CC74E" w14:textId="77777777" w:rsidR="00464E2A" w:rsidRDefault="00464E2A" w:rsidP="00464E2A">
      <w:pPr>
        <w:tabs>
          <w:tab w:val="left" w:pos="3261"/>
        </w:tabs>
        <w:spacing w:line="240" w:lineRule="auto"/>
        <w:jc w:val="both"/>
      </w:pPr>
      <w:r w:rsidRPr="00EB0EA6">
        <w:rPr>
          <w:b/>
        </w:rPr>
        <w:t>Render</w:t>
      </w:r>
      <w:r w:rsidRPr="00106D0B">
        <w:tab/>
        <w:t>2, 15, 63, 68</w:t>
      </w:r>
    </w:p>
    <w:p w14:paraId="6746CE34" w14:textId="77777777" w:rsidR="00464E2A" w:rsidRPr="00106D0B" w:rsidRDefault="00464E2A" w:rsidP="00464E2A">
      <w:pPr>
        <w:tabs>
          <w:tab w:val="left" w:pos="3261"/>
        </w:tabs>
        <w:spacing w:line="240" w:lineRule="auto"/>
        <w:jc w:val="both"/>
      </w:pPr>
    </w:p>
    <w:p w14:paraId="22619D0D" w14:textId="77777777" w:rsidR="00464E2A" w:rsidRPr="00106D0B" w:rsidRDefault="00464E2A" w:rsidP="00464E2A">
      <w:pPr>
        <w:tabs>
          <w:tab w:val="left" w:pos="3261"/>
        </w:tabs>
        <w:spacing w:line="240" w:lineRule="auto"/>
        <w:jc w:val="both"/>
      </w:pPr>
      <w:r w:rsidRPr="00106D0B">
        <w:t>Das Berechnen der Computergraphik. Meist über die Graphikkarte.</w:t>
      </w:r>
    </w:p>
    <w:p w14:paraId="15D2AE61" w14:textId="77777777" w:rsidR="00464E2A" w:rsidRPr="00106D0B" w:rsidRDefault="00464E2A" w:rsidP="00464E2A">
      <w:pPr>
        <w:tabs>
          <w:tab w:val="left" w:pos="4111"/>
        </w:tabs>
        <w:spacing w:line="240" w:lineRule="auto"/>
        <w:jc w:val="both"/>
      </w:pPr>
    </w:p>
    <w:p w14:paraId="4E786A9F" w14:textId="77777777" w:rsidR="00464E2A" w:rsidRPr="00106D0B" w:rsidRDefault="00464E2A" w:rsidP="00464E2A">
      <w:pPr>
        <w:tabs>
          <w:tab w:val="left" w:pos="4111"/>
        </w:tabs>
        <w:spacing w:line="240" w:lineRule="auto"/>
        <w:jc w:val="both"/>
      </w:pPr>
    </w:p>
    <w:p w14:paraId="7C9F361E" w14:textId="77777777" w:rsidR="00464E2A" w:rsidRPr="00106D0B" w:rsidRDefault="00464E2A" w:rsidP="00464E2A">
      <w:pPr>
        <w:tabs>
          <w:tab w:val="left" w:pos="4111"/>
        </w:tabs>
        <w:spacing w:line="240" w:lineRule="auto"/>
        <w:jc w:val="center"/>
        <w:rPr>
          <w:b/>
          <w:i/>
          <w:sz w:val="24"/>
        </w:rPr>
      </w:pPr>
      <w:r w:rsidRPr="00106D0B">
        <w:rPr>
          <w:b/>
          <w:i/>
          <w:sz w:val="24"/>
        </w:rPr>
        <w:t>S</w:t>
      </w:r>
    </w:p>
    <w:p w14:paraId="02EC0D5F" w14:textId="77777777" w:rsidR="00464E2A" w:rsidRPr="008B702E" w:rsidRDefault="00464E2A" w:rsidP="00464E2A">
      <w:pPr>
        <w:tabs>
          <w:tab w:val="left" w:pos="1701"/>
        </w:tabs>
        <w:spacing w:line="240" w:lineRule="auto"/>
        <w:jc w:val="both"/>
        <w:rPr>
          <w:i/>
        </w:rPr>
      </w:pPr>
      <w:r w:rsidRPr="00EB0EA6">
        <w:rPr>
          <w:b/>
        </w:rPr>
        <w:t>Smoothing</w:t>
      </w:r>
      <w:r w:rsidRPr="00106D0B">
        <w:tab/>
        <w:t xml:space="preserve">30, 31, 32, 33, 34, 37, 39, </w:t>
      </w:r>
      <w:r w:rsidRPr="008B702E">
        <w:rPr>
          <w:i/>
        </w:rPr>
        <w:t>Siehe 1€ Filter</w:t>
      </w:r>
    </w:p>
    <w:p w14:paraId="34C99B5A" w14:textId="77777777" w:rsidR="00464E2A" w:rsidRDefault="00464E2A" w:rsidP="00464E2A">
      <w:pPr>
        <w:tabs>
          <w:tab w:val="left" w:pos="4111"/>
        </w:tabs>
        <w:spacing w:line="240" w:lineRule="auto"/>
        <w:jc w:val="both"/>
      </w:pPr>
    </w:p>
    <w:p w14:paraId="35599B1F" w14:textId="77777777" w:rsidR="00464E2A" w:rsidRPr="00106D0B" w:rsidRDefault="00464E2A" w:rsidP="00464E2A">
      <w:pPr>
        <w:tabs>
          <w:tab w:val="left" w:pos="4111"/>
        </w:tabs>
        <w:spacing w:line="240" w:lineRule="auto"/>
        <w:jc w:val="both"/>
      </w:pPr>
    </w:p>
    <w:p w14:paraId="49A0D36C" w14:textId="77777777" w:rsidR="00464E2A" w:rsidRDefault="00464E2A" w:rsidP="00464E2A">
      <w:pPr>
        <w:tabs>
          <w:tab w:val="left" w:pos="3402"/>
        </w:tabs>
        <w:spacing w:line="240" w:lineRule="auto"/>
        <w:jc w:val="both"/>
      </w:pPr>
      <w:r w:rsidRPr="00EB0EA6">
        <w:rPr>
          <w:b/>
        </w:rPr>
        <w:t>Stereoskopie</w:t>
      </w:r>
      <w:r w:rsidRPr="00106D0B">
        <w:tab/>
        <w:t>2, 3, 15, 59</w:t>
      </w:r>
    </w:p>
    <w:p w14:paraId="39DBA3F0" w14:textId="77777777" w:rsidR="00464E2A" w:rsidRPr="00106D0B" w:rsidRDefault="00464E2A" w:rsidP="00464E2A">
      <w:pPr>
        <w:tabs>
          <w:tab w:val="left" w:pos="3402"/>
        </w:tabs>
        <w:spacing w:line="240" w:lineRule="auto"/>
        <w:jc w:val="both"/>
      </w:pPr>
    </w:p>
    <w:p w14:paraId="3A2CEF87" w14:textId="77777777" w:rsidR="00464E2A" w:rsidRDefault="00464E2A" w:rsidP="00464E2A">
      <w:pPr>
        <w:tabs>
          <w:tab w:val="left" w:pos="3402"/>
        </w:tabs>
        <w:spacing w:line="240" w:lineRule="auto"/>
        <w:jc w:val="both"/>
      </w:pPr>
      <w:r w:rsidRPr="00106D0B">
        <w:t>Die Stereoskopie ist die Wiedergabe von Bildern mit einem räumlichen Eindruck von Tiefe, der physikalisch nicht vorhanden ist.</w:t>
      </w:r>
    </w:p>
    <w:p w14:paraId="68EDD081" w14:textId="77777777" w:rsidR="00464E2A" w:rsidRPr="00106D0B" w:rsidRDefault="00464E2A" w:rsidP="00464E2A">
      <w:pPr>
        <w:tabs>
          <w:tab w:val="left" w:pos="3402"/>
        </w:tabs>
        <w:spacing w:line="240" w:lineRule="auto"/>
        <w:jc w:val="both"/>
      </w:pPr>
    </w:p>
    <w:p w14:paraId="0664C320" w14:textId="77777777" w:rsidR="00464E2A" w:rsidRPr="00106D0B" w:rsidRDefault="00464E2A" w:rsidP="00464E2A">
      <w:pPr>
        <w:tabs>
          <w:tab w:val="left" w:pos="4111"/>
        </w:tabs>
        <w:spacing w:line="240" w:lineRule="auto"/>
        <w:jc w:val="both"/>
      </w:pPr>
    </w:p>
    <w:p w14:paraId="629E696E" w14:textId="77777777" w:rsidR="00464E2A" w:rsidRPr="00106D0B" w:rsidRDefault="00464E2A" w:rsidP="00464E2A">
      <w:pPr>
        <w:tabs>
          <w:tab w:val="left" w:pos="2552"/>
        </w:tabs>
        <w:spacing w:line="240" w:lineRule="auto"/>
        <w:jc w:val="both"/>
      </w:pPr>
      <w:r w:rsidRPr="00EB0EA6">
        <w:rPr>
          <w:b/>
        </w:rPr>
        <w:t>Stereoskopische</w:t>
      </w:r>
      <w:r w:rsidRPr="00106D0B">
        <w:tab/>
      </w:r>
      <w:r w:rsidRPr="008B702E">
        <w:rPr>
          <w:i/>
        </w:rPr>
        <w:t>Siehe Stereoskopie</w:t>
      </w:r>
    </w:p>
    <w:p w14:paraId="723F93C0" w14:textId="77777777" w:rsidR="00464E2A" w:rsidRPr="00106D0B" w:rsidRDefault="00464E2A" w:rsidP="00EB0EA6">
      <w:pPr>
        <w:pStyle w:val="berschrift8"/>
      </w:pPr>
      <w:r w:rsidRPr="00106D0B">
        <w:t>U</w:t>
      </w:r>
    </w:p>
    <w:p w14:paraId="0C141115" w14:textId="77777777" w:rsidR="00464E2A" w:rsidRDefault="00464E2A" w:rsidP="00464E2A">
      <w:pPr>
        <w:tabs>
          <w:tab w:val="left" w:pos="851"/>
        </w:tabs>
        <w:spacing w:line="240" w:lineRule="auto"/>
        <w:jc w:val="both"/>
      </w:pPr>
      <w:r w:rsidRPr="00EB0EA6">
        <w:rPr>
          <w:b/>
        </w:rPr>
        <w:t>Unity</w:t>
      </w:r>
      <w:r w:rsidRPr="00106D0B">
        <w:tab/>
        <w:t>1, 2, 3, 5, 10, 11, 13, 16, 17, 18, 20, 21, 23, 25, 26, 27, 28, 29, 31, 32, 33, 34, 35, 36, 37, 41, 42, 43, 44, 45, 47, 49, 50, 51, 52, 57, 58, 59, 60, 61, 63, 68, 69</w:t>
      </w:r>
    </w:p>
    <w:p w14:paraId="78E00E7E" w14:textId="77777777" w:rsidR="00464E2A" w:rsidRPr="00106D0B" w:rsidRDefault="00464E2A" w:rsidP="00464E2A">
      <w:pPr>
        <w:tabs>
          <w:tab w:val="left" w:pos="851"/>
        </w:tabs>
        <w:spacing w:line="240" w:lineRule="auto"/>
        <w:jc w:val="both"/>
      </w:pPr>
    </w:p>
    <w:p w14:paraId="4698FCFF" w14:textId="77777777" w:rsidR="00464E2A" w:rsidRPr="00106D0B" w:rsidRDefault="00464E2A" w:rsidP="00464E2A">
      <w:pPr>
        <w:tabs>
          <w:tab w:val="left" w:pos="851"/>
        </w:tabs>
        <w:spacing w:line="240" w:lineRule="auto"/>
        <w:jc w:val="both"/>
      </w:pPr>
      <w:r w:rsidRPr="00106D0B">
        <w:t>Unity Game Engine</w:t>
      </w:r>
    </w:p>
    <w:p w14:paraId="762E9AF9" w14:textId="77777777" w:rsidR="00464E2A" w:rsidRPr="00106D0B" w:rsidRDefault="00464E2A" w:rsidP="00464E2A">
      <w:pPr>
        <w:tabs>
          <w:tab w:val="left" w:pos="851"/>
        </w:tabs>
        <w:spacing w:line="240" w:lineRule="auto"/>
        <w:jc w:val="both"/>
      </w:pPr>
      <w:r w:rsidRPr="00106D0B">
        <w:t>Unity ist eine Laufzeit- und Entwicklungsumgebung für Spiele und Simulationen</w:t>
      </w:r>
    </w:p>
    <w:p w14:paraId="74FC4893" w14:textId="77777777" w:rsidR="00464E2A" w:rsidRPr="00106D0B" w:rsidRDefault="00464E2A" w:rsidP="00464E2A">
      <w:pPr>
        <w:tabs>
          <w:tab w:val="left" w:pos="4111"/>
        </w:tabs>
        <w:spacing w:line="240" w:lineRule="auto"/>
        <w:jc w:val="both"/>
      </w:pPr>
    </w:p>
    <w:p w14:paraId="0D793501" w14:textId="77777777" w:rsidR="00464E2A" w:rsidRPr="00106D0B" w:rsidRDefault="00464E2A" w:rsidP="00464E2A">
      <w:pPr>
        <w:tabs>
          <w:tab w:val="left" w:pos="4111"/>
        </w:tabs>
        <w:spacing w:line="240" w:lineRule="auto"/>
        <w:jc w:val="both"/>
      </w:pPr>
    </w:p>
    <w:p w14:paraId="7DF315BE" w14:textId="77777777" w:rsidR="00464E2A" w:rsidRPr="00106D0B" w:rsidRDefault="00464E2A" w:rsidP="00464E2A">
      <w:pPr>
        <w:tabs>
          <w:tab w:val="left" w:pos="4111"/>
        </w:tabs>
        <w:spacing w:line="240" w:lineRule="auto"/>
        <w:jc w:val="center"/>
        <w:rPr>
          <w:b/>
          <w:i/>
          <w:sz w:val="24"/>
        </w:rPr>
      </w:pPr>
      <w:r w:rsidRPr="00106D0B">
        <w:rPr>
          <w:b/>
          <w:i/>
          <w:sz w:val="24"/>
        </w:rPr>
        <w:t>V</w:t>
      </w:r>
    </w:p>
    <w:p w14:paraId="71960492" w14:textId="77777777" w:rsidR="00464E2A" w:rsidRDefault="00464E2A" w:rsidP="00464E2A">
      <w:pPr>
        <w:tabs>
          <w:tab w:val="left" w:pos="4111"/>
        </w:tabs>
        <w:spacing w:line="240" w:lineRule="auto"/>
        <w:jc w:val="both"/>
      </w:pPr>
      <w:r w:rsidRPr="00EB0EA6">
        <w:rPr>
          <w:b/>
        </w:rPr>
        <w:t>Video Matrix Switch</w:t>
      </w:r>
      <w:r w:rsidRPr="00106D0B">
        <w:tab/>
        <w:t>11</w:t>
      </w:r>
    </w:p>
    <w:p w14:paraId="233A3A45" w14:textId="77777777" w:rsidR="00464E2A" w:rsidRPr="00106D0B" w:rsidRDefault="00464E2A" w:rsidP="00464E2A">
      <w:pPr>
        <w:tabs>
          <w:tab w:val="left" w:pos="4111"/>
        </w:tabs>
        <w:spacing w:line="240" w:lineRule="auto"/>
        <w:jc w:val="both"/>
      </w:pPr>
    </w:p>
    <w:p w14:paraId="0BDA2BD5" w14:textId="77777777" w:rsidR="00464E2A" w:rsidRPr="00106D0B" w:rsidRDefault="00464E2A" w:rsidP="00464E2A">
      <w:pPr>
        <w:tabs>
          <w:tab w:val="left" w:pos="4111"/>
        </w:tabs>
        <w:spacing w:line="240" w:lineRule="auto"/>
        <w:jc w:val="both"/>
      </w:pPr>
      <w:r w:rsidRPr="00106D0B">
        <w:t>Hardwareswitch, um verschiedene Video/Bild Ein- und Ausgänge zu koppeln.</w:t>
      </w:r>
    </w:p>
    <w:p w14:paraId="4BD037C9" w14:textId="77777777" w:rsidR="00464E2A" w:rsidRPr="00106D0B" w:rsidRDefault="00464E2A" w:rsidP="00464E2A">
      <w:pPr>
        <w:tabs>
          <w:tab w:val="left" w:pos="4111"/>
        </w:tabs>
        <w:spacing w:line="240" w:lineRule="auto"/>
        <w:jc w:val="both"/>
      </w:pPr>
    </w:p>
    <w:p w14:paraId="0DF8F6B6" w14:textId="77777777" w:rsidR="00464E2A" w:rsidRPr="00106D0B" w:rsidRDefault="00464E2A" w:rsidP="00464E2A">
      <w:pPr>
        <w:tabs>
          <w:tab w:val="left" w:pos="4111"/>
        </w:tabs>
        <w:spacing w:line="240" w:lineRule="auto"/>
        <w:jc w:val="both"/>
      </w:pPr>
    </w:p>
    <w:p w14:paraId="231D4BAE" w14:textId="77777777" w:rsidR="00464E2A" w:rsidRDefault="00464E2A" w:rsidP="00464E2A">
      <w:pPr>
        <w:tabs>
          <w:tab w:val="left" w:pos="2977"/>
        </w:tabs>
        <w:spacing w:line="240" w:lineRule="auto"/>
        <w:jc w:val="both"/>
      </w:pPr>
      <w:r w:rsidRPr="00EB0EA6">
        <w:rPr>
          <w:b/>
        </w:rPr>
        <w:t>Viewfrustum</w:t>
      </w:r>
      <w:r w:rsidRPr="00106D0B">
        <w:tab/>
      </w:r>
      <w:r w:rsidRPr="008B702E">
        <w:rPr>
          <w:i/>
        </w:rPr>
        <w:t>Siehe Frustum</w:t>
      </w:r>
    </w:p>
    <w:p w14:paraId="35ED2874" w14:textId="77777777" w:rsidR="00464E2A" w:rsidRDefault="00464E2A" w:rsidP="00464E2A">
      <w:pPr>
        <w:tabs>
          <w:tab w:val="left" w:pos="2977"/>
        </w:tabs>
        <w:spacing w:line="240" w:lineRule="auto"/>
        <w:jc w:val="both"/>
      </w:pPr>
    </w:p>
    <w:p w14:paraId="6635C69A" w14:textId="77777777" w:rsidR="00464E2A" w:rsidRPr="00106D0B" w:rsidRDefault="00464E2A" w:rsidP="00464E2A">
      <w:pPr>
        <w:tabs>
          <w:tab w:val="left" w:pos="2977"/>
        </w:tabs>
        <w:spacing w:line="240" w:lineRule="auto"/>
        <w:jc w:val="both"/>
      </w:pPr>
    </w:p>
    <w:p w14:paraId="3810E154" w14:textId="77777777" w:rsidR="00464E2A" w:rsidRDefault="00464E2A" w:rsidP="00464E2A">
      <w:pPr>
        <w:tabs>
          <w:tab w:val="left" w:pos="3828"/>
        </w:tabs>
        <w:spacing w:line="240" w:lineRule="auto"/>
        <w:jc w:val="both"/>
      </w:pPr>
      <w:r w:rsidRPr="00EB0EA6">
        <w:rPr>
          <w:b/>
        </w:rPr>
        <w:lastRenderedPageBreak/>
        <w:t>Viewport</w:t>
      </w:r>
      <w:r w:rsidRPr="00106D0B">
        <w:tab/>
        <w:t>16, 48</w:t>
      </w:r>
    </w:p>
    <w:p w14:paraId="7AA1361E" w14:textId="77777777" w:rsidR="00464E2A" w:rsidRPr="00106D0B" w:rsidRDefault="00464E2A" w:rsidP="00464E2A">
      <w:pPr>
        <w:tabs>
          <w:tab w:val="left" w:pos="3828"/>
        </w:tabs>
        <w:spacing w:line="240" w:lineRule="auto"/>
        <w:jc w:val="both"/>
      </w:pPr>
    </w:p>
    <w:p w14:paraId="15A61E9A" w14:textId="77777777" w:rsidR="00464E2A" w:rsidRPr="00106D0B" w:rsidRDefault="00464E2A" w:rsidP="00464E2A">
      <w:pPr>
        <w:tabs>
          <w:tab w:val="left" w:pos="3828"/>
        </w:tabs>
        <w:spacing w:line="240" w:lineRule="auto"/>
        <w:jc w:val="both"/>
      </w:pPr>
      <w:r w:rsidRPr="00106D0B">
        <w:t>Je nach Anwendungsgebiet ein Ausschnitt eines Bildes, eines Videos, einer virtuellen oder realen Welt bezeichnet oder der für die Darstellung zur Verfügung stehende Bereich.</w:t>
      </w:r>
    </w:p>
    <w:p w14:paraId="20F0BD9C" w14:textId="77777777" w:rsidR="00464E2A" w:rsidRPr="00106D0B" w:rsidRDefault="00464E2A" w:rsidP="00464E2A">
      <w:pPr>
        <w:tabs>
          <w:tab w:val="left" w:pos="4111"/>
        </w:tabs>
        <w:spacing w:line="240" w:lineRule="auto"/>
        <w:jc w:val="both"/>
      </w:pPr>
    </w:p>
    <w:p w14:paraId="4EA6BDF9" w14:textId="77777777" w:rsidR="00464E2A" w:rsidRPr="00106D0B" w:rsidRDefault="00464E2A" w:rsidP="00464E2A">
      <w:pPr>
        <w:tabs>
          <w:tab w:val="left" w:pos="4111"/>
        </w:tabs>
        <w:spacing w:line="240" w:lineRule="auto"/>
        <w:jc w:val="both"/>
      </w:pPr>
    </w:p>
    <w:p w14:paraId="6DD2CB0D" w14:textId="77777777" w:rsidR="00464E2A" w:rsidRDefault="00464E2A" w:rsidP="00464E2A">
      <w:pPr>
        <w:tabs>
          <w:tab w:val="left" w:pos="4111"/>
        </w:tabs>
        <w:spacing w:line="240" w:lineRule="auto"/>
        <w:jc w:val="both"/>
      </w:pPr>
      <w:r w:rsidRPr="00EB0EA6">
        <w:rPr>
          <w:b/>
        </w:rPr>
        <w:t>VR Namespace</w:t>
      </w:r>
      <w:r w:rsidRPr="00106D0B">
        <w:tab/>
        <w:t>17</w:t>
      </w:r>
    </w:p>
    <w:p w14:paraId="4AC4AA82" w14:textId="77777777" w:rsidR="00464E2A" w:rsidRPr="00106D0B" w:rsidRDefault="00464E2A" w:rsidP="00464E2A">
      <w:pPr>
        <w:tabs>
          <w:tab w:val="left" w:pos="4111"/>
        </w:tabs>
        <w:spacing w:line="240" w:lineRule="auto"/>
        <w:jc w:val="both"/>
      </w:pPr>
    </w:p>
    <w:p w14:paraId="75CE0F92" w14:textId="77777777" w:rsidR="00464E2A" w:rsidRPr="00106D0B" w:rsidRDefault="00464E2A" w:rsidP="00464E2A">
      <w:pPr>
        <w:tabs>
          <w:tab w:val="left" w:pos="4111"/>
        </w:tabs>
        <w:spacing w:line="240" w:lineRule="auto"/>
        <w:jc w:val="both"/>
      </w:pPr>
      <w:r w:rsidRPr="00106D0B">
        <w:t xml:space="preserve">Unity Namespace für VR Geräte wie die Oculus Rift. </w:t>
      </w:r>
    </w:p>
    <w:p w14:paraId="7D3845C7" w14:textId="77777777" w:rsidR="00464E2A" w:rsidRDefault="00464E2A" w:rsidP="00464E2A">
      <w:pPr>
        <w:tabs>
          <w:tab w:val="left" w:pos="993"/>
        </w:tabs>
        <w:spacing w:line="240" w:lineRule="auto"/>
        <w:jc w:val="both"/>
      </w:pPr>
    </w:p>
    <w:p w14:paraId="72D9D94D" w14:textId="77777777" w:rsidR="00464E2A" w:rsidRDefault="00464E2A" w:rsidP="00464E2A">
      <w:pPr>
        <w:tabs>
          <w:tab w:val="left" w:pos="993"/>
        </w:tabs>
        <w:spacing w:line="240" w:lineRule="auto"/>
        <w:jc w:val="both"/>
      </w:pPr>
      <w:r w:rsidRPr="00EB0EA6">
        <w:rPr>
          <w:b/>
        </w:rPr>
        <w:t>VRPN</w:t>
      </w:r>
      <w:r w:rsidRPr="00106D0B">
        <w:tab/>
        <w:t>8, 24, 26, 27, 29, 30, 31, 33, 34, 37, 39, 41, 58, 59, 68</w:t>
      </w:r>
    </w:p>
    <w:p w14:paraId="2A726279" w14:textId="77777777" w:rsidR="00464E2A" w:rsidRPr="00106D0B" w:rsidRDefault="00464E2A" w:rsidP="00464E2A">
      <w:pPr>
        <w:tabs>
          <w:tab w:val="left" w:pos="993"/>
        </w:tabs>
        <w:spacing w:line="240" w:lineRule="auto"/>
        <w:jc w:val="both"/>
      </w:pPr>
    </w:p>
    <w:p w14:paraId="01388D69" w14:textId="77777777" w:rsidR="00464E2A" w:rsidRPr="00106D0B" w:rsidRDefault="00464E2A" w:rsidP="00464E2A">
      <w:pPr>
        <w:tabs>
          <w:tab w:val="left" w:pos="993"/>
        </w:tabs>
        <w:spacing w:line="240" w:lineRule="auto"/>
        <w:jc w:val="both"/>
      </w:pPr>
      <w:r w:rsidRPr="00106D0B">
        <w:t>Virtual Reality Peripheral Network</w:t>
      </w:r>
    </w:p>
    <w:p w14:paraId="71959343" w14:textId="77777777" w:rsidR="00464E2A" w:rsidRPr="00106D0B" w:rsidRDefault="00464E2A" w:rsidP="00464E2A">
      <w:pPr>
        <w:tabs>
          <w:tab w:val="left" w:pos="993"/>
        </w:tabs>
        <w:spacing w:line="240" w:lineRule="auto"/>
        <w:jc w:val="both"/>
      </w:pPr>
      <w:r w:rsidRPr="00106D0B">
        <w:t>Stellt verschiedene Tools (Server, Client, Klassen und Protokolle) zur Verfügung, um ein transparentes Interface zwischen einer Applikation und physikalischen Geräten zu bieten.</w:t>
      </w:r>
    </w:p>
    <w:p w14:paraId="123F724C" w14:textId="77777777" w:rsidR="00464E2A" w:rsidRDefault="00464E2A" w:rsidP="00464E2A">
      <w:pPr>
        <w:tabs>
          <w:tab w:val="left" w:pos="4111"/>
        </w:tabs>
        <w:spacing w:line="240" w:lineRule="auto"/>
        <w:jc w:val="both"/>
      </w:pPr>
    </w:p>
    <w:p w14:paraId="27107D7E" w14:textId="77777777" w:rsidR="00464E2A" w:rsidRPr="00106D0B" w:rsidRDefault="00464E2A" w:rsidP="00464E2A">
      <w:pPr>
        <w:tabs>
          <w:tab w:val="left" w:pos="4111"/>
        </w:tabs>
        <w:spacing w:line="240" w:lineRule="auto"/>
        <w:jc w:val="both"/>
      </w:pPr>
    </w:p>
    <w:p w14:paraId="3EAB00DF" w14:textId="77777777" w:rsidR="00464E2A" w:rsidRPr="00106D0B" w:rsidRDefault="00464E2A" w:rsidP="00464E2A">
      <w:pPr>
        <w:tabs>
          <w:tab w:val="left" w:pos="4111"/>
        </w:tabs>
        <w:spacing w:line="240" w:lineRule="auto"/>
        <w:jc w:val="center"/>
        <w:rPr>
          <w:b/>
          <w:i/>
          <w:sz w:val="24"/>
        </w:rPr>
      </w:pPr>
      <w:r w:rsidRPr="00106D0B">
        <w:rPr>
          <w:b/>
          <w:i/>
          <w:sz w:val="24"/>
        </w:rPr>
        <w:t>W</w:t>
      </w:r>
    </w:p>
    <w:p w14:paraId="414D4A65" w14:textId="77777777" w:rsidR="00464E2A" w:rsidRDefault="00464E2A" w:rsidP="00464E2A">
      <w:pPr>
        <w:tabs>
          <w:tab w:val="left" w:pos="993"/>
        </w:tabs>
        <w:spacing w:line="240" w:lineRule="auto"/>
        <w:jc w:val="both"/>
      </w:pPr>
      <w:r w:rsidRPr="00EB0EA6">
        <w:rPr>
          <w:b/>
        </w:rPr>
        <w:t>Wand</w:t>
      </w:r>
      <w:r w:rsidRPr="00106D0B">
        <w:tab/>
        <w:t>2, 9, 10, 11, 13, 15, 19, 20, 22, 23, 24, 25, 26, 27, 28, 30, 32, 33, 39, 41, 49, 51, 52, 63</w:t>
      </w:r>
    </w:p>
    <w:p w14:paraId="4D2BE74C" w14:textId="77777777" w:rsidR="00464E2A" w:rsidRPr="00106D0B" w:rsidRDefault="00464E2A" w:rsidP="00464E2A">
      <w:pPr>
        <w:tabs>
          <w:tab w:val="left" w:pos="993"/>
        </w:tabs>
        <w:spacing w:line="240" w:lineRule="auto"/>
        <w:jc w:val="both"/>
      </w:pPr>
    </w:p>
    <w:p w14:paraId="285529F3" w14:textId="77777777" w:rsidR="00464E2A" w:rsidRPr="00106D0B" w:rsidRDefault="00464E2A" w:rsidP="00464E2A">
      <w:pPr>
        <w:tabs>
          <w:tab w:val="left" w:pos="993"/>
        </w:tabs>
        <w:spacing w:line="240" w:lineRule="auto"/>
        <w:jc w:val="both"/>
      </w:pPr>
      <w:r w:rsidRPr="00106D0B">
        <w:t>Einhändiger Controller, welcher über Infrarot LEDs verfügt, sowie mehrere Buttons und einen analogen Joystick</w:t>
      </w:r>
      <w:r>
        <w:t>.</w:t>
      </w:r>
    </w:p>
    <w:p w14:paraId="663712DC" w14:textId="77777777" w:rsidR="00464E2A" w:rsidRPr="00106D0B" w:rsidRDefault="00464E2A" w:rsidP="00464E2A">
      <w:pPr>
        <w:tabs>
          <w:tab w:val="left" w:pos="4111"/>
        </w:tabs>
        <w:spacing w:line="240" w:lineRule="auto"/>
        <w:jc w:val="both"/>
      </w:pPr>
    </w:p>
    <w:p w14:paraId="69DB7BFA" w14:textId="77777777" w:rsidR="00464E2A" w:rsidRPr="00106D0B" w:rsidRDefault="00464E2A" w:rsidP="00464E2A">
      <w:pPr>
        <w:tabs>
          <w:tab w:val="left" w:pos="4111"/>
        </w:tabs>
        <w:spacing w:line="240" w:lineRule="auto"/>
        <w:jc w:val="both"/>
      </w:pPr>
    </w:p>
    <w:p w14:paraId="243021E7" w14:textId="77777777" w:rsidR="00464E2A" w:rsidRDefault="00464E2A" w:rsidP="00464E2A">
      <w:pPr>
        <w:tabs>
          <w:tab w:val="left" w:pos="4111"/>
        </w:tabs>
        <w:spacing w:line="240" w:lineRule="auto"/>
        <w:jc w:val="both"/>
      </w:pPr>
      <w:r w:rsidRPr="00EB0EA6">
        <w:rPr>
          <w:b/>
        </w:rPr>
        <w:t>Warping</w:t>
      </w:r>
      <w:r w:rsidRPr="00106D0B">
        <w:tab/>
        <w:t>50</w:t>
      </w:r>
    </w:p>
    <w:p w14:paraId="65916CF6" w14:textId="77777777" w:rsidR="00464E2A" w:rsidRPr="00106D0B" w:rsidRDefault="00464E2A" w:rsidP="00464E2A">
      <w:pPr>
        <w:tabs>
          <w:tab w:val="left" w:pos="4111"/>
        </w:tabs>
        <w:spacing w:line="240" w:lineRule="auto"/>
        <w:jc w:val="both"/>
      </w:pPr>
    </w:p>
    <w:p w14:paraId="170E159A" w14:textId="77777777" w:rsidR="00464E2A" w:rsidRPr="00106D0B" w:rsidRDefault="00464E2A" w:rsidP="00464E2A">
      <w:pPr>
        <w:tabs>
          <w:tab w:val="left" w:pos="4111"/>
        </w:tabs>
        <w:spacing w:line="240" w:lineRule="auto"/>
        <w:jc w:val="both"/>
      </w:pPr>
      <w:r w:rsidRPr="00106D0B">
        <w:t xml:space="preserve">Technologie, um ein Bild zu verzerren. </w:t>
      </w:r>
    </w:p>
    <w:p w14:paraId="125F6E91" w14:textId="77777777" w:rsidR="00464E2A" w:rsidRPr="00106D0B" w:rsidRDefault="00464E2A" w:rsidP="00464E2A">
      <w:pPr>
        <w:tabs>
          <w:tab w:val="left" w:pos="4111"/>
        </w:tabs>
        <w:spacing w:line="240" w:lineRule="auto"/>
        <w:jc w:val="both"/>
      </w:pPr>
    </w:p>
    <w:p w14:paraId="72217E4C" w14:textId="77777777" w:rsidR="00464E2A" w:rsidRPr="00106D0B" w:rsidRDefault="00464E2A" w:rsidP="00464E2A">
      <w:pPr>
        <w:tabs>
          <w:tab w:val="left" w:pos="4111"/>
        </w:tabs>
        <w:spacing w:line="240" w:lineRule="auto"/>
        <w:jc w:val="both"/>
      </w:pPr>
    </w:p>
    <w:p w14:paraId="09F730B5" w14:textId="77777777" w:rsidR="00464E2A" w:rsidRDefault="00464E2A" w:rsidP="00464E2A">
      <w:pPr>
        <w:tabs>
          <w:tab w:val="left" w:pos="3544"/>
        </w:tabs>
        <w:spacing w:line="240" w:lineRule="auto"/>
        <w:jc w:val="both"/>
      </w:pPr>
      <w:r w:rsidRPr="00EB0EA6">
        <w:rPr>
          <w:b/>
        </w:rPr>
        <w:t>Windows</w:t>
      </w:r>
      <w:r w:rsidRPr="00106D0B">
        <w:tab/>
        <w:t>5, 17, 33</w:t>
      </w:r>
    </w:p>
    <w:p w14:paraId="6B145669" w14:textId="77777777" w:rsidR="00464E2A" w:rsidRPr="00106D0B" w:rsidRDefault="00464E2A" w:rsidP="00464E2A">
      <w:pPr>
        <w:tabs>
          <w:tab w:val="left" w:pos="3544"/>
        </w:tabs>
        <w:spacing w:line="240" w:lineRule="auto"/>
        <w:jc w:val="both"/>
      </w:pPr>
    </w:p>
    <w:p w14:paraId="0643DF00" w14:textId="77777777" w:rsidR="00464E2A" w:rsidRPr="00106D0B" w:rsidRDefault="00464E2A" w:rsidP="00464E2A">
      <w:pPr>
        <w:tabs>
          <w:tab w:val="left" w:pos="3544"/>
        </w:tabs>
        <w:spacing w:line="240" w:lineRule="auto"/>
        <w:jc w:val="both"/>
      </w:pPr>
      <w:r w:rsidRPr="00106D0B">
        <w:t>Microsoft Windows</w:t>
      </w:r>
    </w:p>
    <w:p w14:paraId="74CEC95B" w14:textId="77777777" w:rsidR="00464E2A" w:rsidRPr="00106D0B" w:rsidRDefault="00464E2A" w:rsidP="00464E2A">
      <w:pPr>
        <w:tabs>
          <w:tab w:val="left" w:pos="3544"/>
        </w:tabs>
        <w:spacing w:line="240" w:lineRule="auto"/>
        <w:jc w:val="both"/>
      </w:pPr>
      <w:r w:rsidRPr="00106D0B">
        <w:t>Betriebssystem von Microsoft, aktuell in der Version 10.</w:t>
      </w:r>
    </w:p>
    <w:p w14:paraId="3C0F9767" w14:textId="77777777" w:rsidR="00464E2A" w:rsidRPr="00106D0B" w:rsidRDefault="00464E2A" w:rsidP="00464E2A">
      <w:pPr>
        <w:tabs>
          <w:tab w:val="left" w:pos="4111"/>
        </w:tabs>
        <w:spacing w:line="240" w:lineRule="auto"/>
        <w:jc w:val="both"/>
      </w:pPr>
    </w:p>
    <w:p w14:paraId="3D302143" w14:textId="77777777" w:rsidR="00464E2A" w:rsidRPr="00106D0B" w:rsidRDefault="00464E2A" w:rsidP="00464E2A">
      <w:pPr>
        <w:tabs>
          <w:tab w:val="left" w:pos="4111"/>
        </w:tabs>
        <w:spacing w:line="240" w:lineRule="auto"/>
        <w:jc w:val="both"/>
      </w:pPr>
    </w:p>
    <w:p w14:paraId="7A78CED1" w14:textId="77777777" w:rsidR="00464E2A" w:rsidRPr="00106D0B" w:rsidRDefault="00464E2A" w:rsidP="00464E2A">
      <w:pPr>
        <w:tabs>
          <w:tab w:val="left" w:pos="2410"/>
        </w:tabs>
        <w:spacing w:line="240" w:lineRule="auto"/>
        <w:jc w:val="both"/>
      </w:pPr>
      <w:r w:rsidRPr="00EB0EA6">
        <w:rPr>
          <w:b/>
        </w:rPr>
        <w:t>WorldViz</w:t>
      </w:r>
      <w:r w:rsidRPr="00106D0B">
        <w:tab/>
        <w:t>2, 8, 9, 27, 29, 63, 68</w:t>
      </w:r>
    </w:p>
    <w:p w14:paraId="07A33312" w14:textId="77777777" w:rsidR="00464E2A" w:rsidRPr="00106D0B" w:rsidRDefault="00464E2A" w:rsidP="00464E2A">
      <w:pPr>
        <w:tabs>
          <w:tab w:val="left" w:pos="2410"/>
        </w:tabs>
        <w:spacing w:line="240" w:lineRule="auto"/>
        <w:jc w:val="both"/>
      </w:pPr>
      <w:r w:rsidRPr="00106D0B">
        <w:t>Kommerzielle Firma welche komplette Systeme mit Infrarotkameras und Software anbietet.</w:t>
      </w:r>
    </w:p>
    <w:p w14:paraId="4359AFB1" w14:textId="5962B4D6" w:rsidR="00464E2A" w:rsidRPr="00106D0B" w:rsidRDefault="00464E2A" w:rsidP="00464E2A">
      <w:pPr>
        <w:tabs>
          <w:tab w:val="left" w:pos="4111"/>
        </w:tabs>
        <w:spacing w:line="240" w:lineRule="auto"/>
        <w:jc w:val="both"/>
        <w:sectPr w:rsidR="00464E2A" w:rsidRPr="00106D0B" w:rsidSect="00464E2A">
          <w:pgSz w:w="11906" w:h="16838" w:code="9"/>
          <w:pgMar w:top="1758" w:right="1004" w:bottom="680" w:left="1435" w:header="709" w:footer="510" w:gutter="0"/>
          <w:cols w:num="2" w:space="708"/>
          <w:docGrid w:linePitch="360"/>
        </w:sectPr>
      </w:pPr>
      <w:r>
        <w:t xml:space="preserve"> </w:t>
      </w:r>
    </w:p>
    <w:p w14:paraId="60ED02AF" w14:textId="77777777" w:rsidR="008D0BD6" w:rsidRPr="00951C7B" w:rsidRDefault="008D0BD6" w:rsidP="008D0BD6"/>
    <w:sdt>
      <w:sdtPr>
        <w:rPr>
          <w:rFonts w:eastAsia="Lucida Sans"/>
          <w:bCs w:val="0"/>
          <w:sz w:val="19"/>
          <w:szCs w:val="20"/>
          <w:lang w:val="de-DE"/>
        </w:rPr>
        <w:id w:val="558594115"/>
        <w:docPartObj>
          <w:docPartGallery w:val="Bibliographies"/>
          <w:docPartUnique/>
        </w:docPartObj>
      </w:sdtPr>
      <w:sdtEndPr>
        <w:rPr>
          <w:lang w:val="de-CH"/>
        </w:rPr>
      </w:sdtEndPr>
      <w:sdtContent>
        <w:bookmarkStart w:id="207" w:name="_Toc440917317" w:displacedByCustomXml="prev"/>
        <w:p w14:paraId="04823515" w14:textId="04DACA07" w:rsidR="00991BBD" w:rsidRDefault="001D4264">
          <w:pPr>
            <w:pStyle w:val="berschrift1"/>
          </w:pPr>
          <w:r>
            <w:rPr>
              <w:rFonts w:eastAsia="Lucida Sans"/>
              <w:bCs w:val="0"/>
              <w:sz w:val="19"/>
              <w:szCs w:val="20"/>
              <w:lang w:val="de-DE"/>
            </w:rPr>
            <w:t xml:space="preserve"> </w:t>
          </w:r>
          <w:r w:rsidR="00991BBD">
            <w:rPr>
              <w:lang w:val="de-DE"/>
            </w:rPr>
            <w:t>Literaturverzeichnis</w:t>
          </w:r>
          <w:bookmarkEnd w:id="207"/>
        </w:p>
        <w:sdt>
          <w:sdtPr>
            <w:id w:val="111145805"/>
            <w:bibliography/>
          </w:sdtPr>
          <w:sdtEndPr/>
          <w:sdtContent>
            <w:p w14:paraId="7830E3BC" w14:textId="77777777" w:rsidR="000F2CDF" w:rsidRDefault="00991BBD" w:rsidP="000F2CDF">
              <w:pPr>
                <w:pStyle w:val="Literaturverzeichnis"/>
                <w:ind w:left="720" w:hanging="720"/>
                <w:rPr>
                  <w:noProof/>
                  <w:sz w:val="24"/>
                  <w:szCs w:val="24"/>
                  <w:lang w:val="de-DE"/>
                </w:rPr>
              </w:pPr>
              <w:r>
                <w:fldChar w:fldCharType="begin"/>
              </w:r>
              <w:r>
                <w:instrText>BIBLIOGRAPHY</w:instrText>
              </w:r>
              <w:r>
                <w:fldChar w:fldCharType="separate"/>
              </w:r>
              <w:r w:rsidR="000F2CDF">
                <w:rPr>
                  <w:noProof/>
                  <w:lang w:val="de-DE"/>
                </w:rPr>
                <w:t xml:space="preserve">chiragraman, G. (01. 01 2016). </w:t>
              </w:r>
              <w:r w:rsidR="000F2CDF">
                <w:rPr>
                  <w:i/>
                  <w:iCs/>
                  <w:noProof/>
                  <w:lang w:val="de-DE"/>
                </w:rPr>
                <w:t>github.com/chiragraman</w:t>
              </w:r>
              <w:r w:rsidR="000F2CDF">
                <w:rPr>
                  <w:noProof/>
                  <w:lang w:val="de-DE"/>
                </w:rPr>
                <w:t>. Von github.com/chiragraman: https://github.com/chiragraman/Unity3DProjectionMapping abgerufen</w:t>
              </w:r>
            </w:p>
            <w:p w14:paraId="069D92F2" w14:textId="77777777" w:rsidR="000F2CDF" w:rsidRDefault="000F2CDF" w:rsidP="000F2CDF">
              <w:pPr>
                <w:pStyle w:val="Literaturverzeichnis"/>
                <w:ind w:left="720" w:hanging="720"/>
                <w:rPr>
                  <w:noProof/>
                  <w:lang w:val="de-DE"/>
                </w:rPr>
              </w:pPr>
              <w:r>
                <w:rPr>
                  <w:noProof/>
                  <w:lang w:val="de-DE"/>
                </w:rPr>
                <w:t xml:space="preserve">Géry Casiez, N. R. (5. 5 2012). </w:t>
              </w:r>
              <w:r>
                <w:rPr>
                  <w:i/>
                  <w:iCs/>
                  <w:noProof/>
                  <w:lang w:val="de-DE"/>
                </w:rPr>
                <w:t>http://cristal.univ-lille.fr/</w:t>
              </w:r>
              <w:r>
                <w:rPr>
                  <w:noProof/>
                  <w:lang w:val="de-DE"/>
                </w:rPr>
                <w:t>. Von http://cristal.univ-lille.fr/: http://cristal.univ-lille.fr/~casiez/publications/CHI2012-casiez.pdf abgerufen</w:t>
              </w:r>
            </w:p>
            <w:p w14:paraId="661AF3E7" w14:textId="77777777" w:rsidR="000F2CDF" w:rsidRPr="00220A56" w:rsidRDefault="000F2CDF" w:rsidP="000F2CDF">
              <w:pPr>
                <w:pStyle w:val="Literaturverzeichnis"/>
                <w:ind w:left="720" w:hanging="720"/>
                <w:rPr>
                  <w:noProof/>
                  <w:lang w:val="en-US"/>
                </w:rPr>
              </w:pPr>
              <w:r w:rsidRPr="00220A56">
                <w:rPr>
                  <w:noProof/>
                  <w:lang w:val="en-US"/>
                </w:rPr>
                <w:t xml:space="preserve">Kooima, R. (01. 01 2008). </w:t>
              </w:r>
              <w:r w:rsidRPr="00220A56">
                <w:rPr>
                  <w:i/>
                  <w:iCs/>
                  <w:noProof/>
                  <w:lang w:val="en-US"/>
                </w:rPr>
                <w:t>Generalized Perspective Projection.</w:t>
              </w:r>
              <w:r w:rsidRPr="00220A56">
                <w:rPr>
                  <w:noProof/>
                  <w:lang w:val="en-US"/>
                </w:rPr>
                <w:t xml:space="preserve"> Louisiana: Louisiana State University, Computer Science and Engineering.</w:t>
              </w:r>
            </w:p>
            <w:p w14:paraId="330BC248" w14:textId="77777777" w:rsidR="000F2CDF" w:rsidRDefault="000F2CDF" w:rsidP="000F2CDF">
              <w:pPr>
                <w:pStyle w:val="Literaturverzeichnis"/>
                <w:ind w:left="720" w:hanging="720"/>
                <w:rPr>
                  <w:noProof/>
                  <w:lang w:val="de-DE"/>
                </w:rPr>
              </w:pPr>
              <w:r>
                <w:rPr>
                  <w:noProof/>
                  <w:lang w:val="de-DE"/>
                </w:rPr>
                <w:t xml:space="preserve">Nvidia. (01. 01 2015). </w:t>
              </w:r>
              <w:r>
                <w:rPr>
                  <w:i/>
                  <w:iCs/>
                  <w:noProof/>
                  <w:lang w:val="de-DE"/>
                </w:rPr>
                <w:t>www.nvidia.de</w:t>
              </w:r>
              <w:r>
                <w:rPr>
                  <w:noProof/>
                  <w:lang w:val="de-DE"/>
                </w:rPr>
                <w:t>. Von www.nvidia.de: http://www.nvidia.de/object/nvidia-mosaic-technology-de.html abgerufen</w:t>
              </w:r>
            </w:p>
            <w:p w14:paraId="65290411" w14:textId="77777777" w:rsidR="000F2CDF" w:rsidRDefault="000F2CDF" w:rsidP="000F2CDF">
              <w:pPr>
                <w:pStyle w:val="Literaturverzeichnis"/>
                <w:ind w:left="720" w:hanging="720"/>
                <w:rPr>
                  <w:noProof/>
                  <w:lang w:val="de-DE"/>
                </w:rPr>
              </w:pPr>
              <w:r>
                <w:rPr>
                  <w:noProof/>
                  <w:lang w:val="de-DE"/>
                </w:rPr>
                <w:t xml:space="preserve">Unity. (1. 3 2015). </w:t>
              </w:r>
              <w:r>
                <w:rPr>
                  <w:i/>
                  <w:iCs/>
                  <w:noProof/>
                  <w:lang w:val="de-DE"/>
                </w:rPr>
                <w:t>Unity 3D</w:t>
              </w:r>
              <w:r>
                <w:rPr>
                  <w:noProof/>
                  <w:lang w:val="de-DE"/>
                </w:rPr>
                <w:t>. Von http://docs.unity3d.com/Manual/VROverview.html abgerufen</w:t>
              </w:r>
            </w:p>
            <w:p w14:paraId="718DFE0D" w14:textId="77777777" w:rsidR="000F2CDF" w:rsidRDefault="000F2CDF" w:rsidP="000F2CDF">
              <w:pPr>
                <w:pStyle w:val="Literaturverzeichnis"/>
                <w:ind w:left="720" w:hanging="720"/>
                <w:rPr>
                  <w:noProof/>
                  <w:lang w:val="de-DE"/>
                </w:rPr>
              </w:pPr>
              <w:r>
                <w:rPr>
                  <w:noProof/>
                  <w:lang w:val="de-DE"/>
                </w:rPr>
                <w:t xml:space="preserve">Warping, W. I. (01. 01 2016). </w:t>
              </w:r>
              <w:r>
                <w:rPr>
                  <w:i/>
                  <w:iCs/>
                  <w:noProof/>
                  <w:lang w:val="de-DE"/>
                </w:rPr>
                <w:t>Wikipedia</w:t>
              </w:r>
              <w:r>
                <w:rPr>
                  <w:noProof/>
                  <w:lang w:val="de-DE"/>
                </w:rPr>
                <w:t>. Von Wikipedia: https://en.wikipedia.org/wiki/Image_warping abgerufen</w:t>
              </w:r>
            </w:p>
            <w:p w14:paraId="123B257F" w14:textId="1E15A902" w:rsidR="00991BBD" w:rsidRDefault="00991BBD" w:rsidP="000F2CDF">
              <w:r>
                <w:rPr>
                  <w:b/>
                  <w:bCs/>
                </w:rPr>
                <w:fldChar w:fldCharType="end"/>
              </w:r>
            </w:p>
          </w:sdtContent>
        </w:sdt>
      </w:sdtContent>
    </w:sdt>
    <w:p w14:paraId="621409C8" w14:textId="39DF5E37" w:rsidR="00464E2A" w:rsidRDefault="00464E2A" w:rsidP="00464E2A"/>
    <w:p w14:paraId="492E288A" w14:textId="412E30CB" w:rsidR="00464E2A" w:rsidRDefault="00464E2A" w:rsidP="00464E2A"/>
    <w:p w14:paraId="2412B463" w14:textId="5F0AB57B" w:rsidR="00464E2A" w:rsidRDefault="00464E2A" w:rsidP="00464E2A"/>
    <w:p w14:paraId="38E127A5" w14:textId="458C3E24" w:rsidR="00991BBD" w:rsidRDefault="00991BBD">
      <w:pPr>
        <w:spacing w:line="240" w:lineRule="auto"/>
      </w:pPr>
      <w:r>
        <w:br w:type="page"/>
      </w:r>
    </w:p>
    <w:p w14:paraId="3038D4F4" w14:textId="77777777" w:rsidR="00464E2A" w:rsidRPr="00464E2A" w:rsidRDefault="00464E2A" w:rsidP="00464E2A"/>
    <w:p w14:paraId="70BF80D9" w14:textId="58851834" w:rsidR="00511D21" w:rsidRDefault="001D4264" w:rsidP="008D0BD6">
      <w:pPr>
        <w:pStyle w:val="berschrift1"/>
      </w:pPr>
      <w:bookmarkStart w:id="208" w:name="_Toc437808381"/>
      <w:r>
        <w:t xml:space="preserve"> </w:t>
      </w:r>
      <w:bookmarkStart w:id="209" w:name="_Toc440917318"/>
      <w:r w:rsidR="00511D21" w:rsidRPr="00951C7B">
        <w:t>Anhang</w:t>
      </w:r>
      <w:bookmarkEnd w:id="208"/>
      <w:bookmarkEnd w:id="209"/>
    </w:p>
    <w:p w14:paraId="7F332C8B" w14:textId="3045AD44" w:rsidR="00220A56" w:rsidRPr="00220A56" w:rsidRDefault="00220A56" w:rsidP="00220A56">
      <w:pPr>
        <w:pStyle w:val="Listenabsatz"/>
        <w:numPr>
          <w:ilvl w:val="0"/>
          <w:numId w:val="26"/>
        </w:numPr>
        <w:ind w:left="360"/>
      </w:pPr>
      <w:r w:rsidRPr="00220A56">
        <w:t>Benutzerhandbuch</w:t>
      </w:r>
    </w:p>
    <w:p w14:paraId="35191E30" w14:textId="7C14C3EB" w:rsidR="00220A56" w:rsidRDefault="00220A56" w:rsidP="00220A56">
      <w:pPr>
        <w:pStyle w:val="Listenabsatz"/>
        <w:numPr>
          <w:ilvl w:val="0"/>
          <w:numId w:val="26"/>
        </w:numPr>
        <w:ind w:left="360"/>
      </w:pPr>
      <w:r>
        <w:t>Benutzerhandbuch WorldViz</w:t>
      </w:r>
    </w:p>
    <w:p w14:paraId="43AD13BE" w14:textId="2EB4662C" w:rsidR="00220A56" w:rsidRDefault="00220A56" w:rsidP="00220A56">
      <w:pPr>
        <w:pStyle w:val="Listenabsatz"/>
        <w:numPr>
          <w:ilvl w:val="0"/>
          <w:numId w:val="26"/>
        </w:numPr>
        <w:ind w:left="360"/>
      </w:pPr>
      <w:r>
        <w:t>Selbstständigkeitserklärung</w:t>
      </w:r>
    </w:p>
    <w:p w14:paraId="26ABFA77" w14:textId="59C06FA3" w:rsidR="00220A56" w:rsidRDefault="00220A56" w:rsidP="00220A56">
      <w:pPr>
        <w:pStyle w:val="Listenabsatz"/>
        <w:numPr>
          <w:ilvl w:val="0"/>
          <w:numId w:val="26"/>
        </w:numPr>
        <w:ind w:left="360"/>
      </w:pPr>
      <w:r>
        <w:t>Pflichtenheft</w:t>
      </w:r>
    </w:p>
    <w:p w14:paraId="47D4EB6C" w14:textId="2BFCE4E5" w:rsidR="00F059AB" w:rsidRDefault="00F059AB" w:rsidP="00220A56">
      <w:pPr>
        <w:pStyle w:val="Listenabsatz"/>
        <w:numPr>
          <w:ilvl w:val="0"/>
          <w:numId w:val="26"/>
        </w:numPr>
        <w:ind w:left="360"/>
      </w:pPr>
      <w:r>
        <w:t>Plakat</w:t>
      </w:r>
    </w:p>
    <w:p w14:paraId="175B7DFC" w14:textId="531FC27A" w:rsidR="00F059AB" w:rsidRDefault="00F059AB" w:rsidP="00220A56">
      <w:pPr>
        <w:pStyle w:val="Listenabsatz"/>
        <w:numPr>
          <w:ilvl w:val="0"/>
          <w:numId w:val="26"/>
        </w:numPr>
        <w:ind w:left="360"/>
      </w:pPr>
      <w:r>
        <w:t>Bucheintrag</w:t>
      </w:r>
    </w:p>
    <w:p w14:paraId="770A7903" w14:textId="5443CE1B" w:rsidR="007D2A18" w:rsidRPr="00951C7B" w:rsidRDefault="00F059AB" w:rsidP="00F56891">
      <w:pPr>
        <w:pStyle w:val="Listenabsatz"/>
        <w:numPr>
          <w:ilvl w:val="0"/>
          <w:numId w:val="26"/>
        </w:numPr>
        <w:ind w:left="360"/>
      </w:pPr>
      <w:r>
        <w:t>Aufgabenstellung</w:t>
      </w:r>
    </w:p>
    <w:p w14:paraId="40A63D8E" w14:textId="6694942E" w:rsidR="00C14108" w:rsidRDefault="00C14108" w:rsidP="00C14108">
      <w:pPr>
        <w:spacing w:line="240" w:lineRule="auto"/>
      </w:pPr>
      <w:r>
        <w:br w:type="page"/>
      </w:r>
    </w:p>
    <w:p w14:paraId="6D0599DA" w14:textId="38DEA32F" w:rsidR="00464E2A" w:rsidRDefault="00464E2A" w:rsidP="00C14108">
      <w:pPr>
        <w:spacing w:line="240" w:lineRule="auto"/>
      </w:pPr>
    </w:p>
    <w:p w14:paraId="5027219B" w14:textId="70053C60" w:rsidR="00464E2A" w:rsidRDefault="00464E2A" w:rsidP="00C14108">
      <w:pPr>
        <w:spacing w:line="240" w:lineRule="auto"/>
        <w:rPr>
          <w:noProof/>
        </w:rPr>
      </w:pPr>
    </w:p>
    <w:p w14:paraId="13EA135B" w14:textId="29EC3050" w:rsidR="00991BBD" w:rsidRDefault="00991BBD" w:rsidP="00991BBD">
      <w:pPr>
        <w:pStyle w:val="Titel"/>
        <w:rPr>
          <w:noProof/>
        </w:rPr>
      </w:pPr>
      <w:r>
        <w:rPr>
          <w:noProof/>
        </w:rPr>
        <w:t>Das folgende kann gelöscht werden</w:t>
      </w:r>
    </w:p>
    <w:p w14:paraId="36DCC179" w14:textId="605F1D3B" w:rsidR="00991BBD" w:rsidRDefault="00991BBD" w:rsidP="00C14108">
      <w:pPr>
        <w:spacing w:line="240" w:lineRule="auto"/>
        <w:rPr>
          <w:noProof/>
        </w:rPr>
      </w:pPr>
    </w:p>
    <w:p w14:paraId="3BF14ECE" w14:textId="46B7D647" w:rsidR="00991BBD" w:rsidRDefault="00991BBD" w:rsidP="00C14108">
      <w:pPr>
        <w:spacing w:line="240" w:lineRule="auto"/>
        <w:rPr>
          <w:noProof/>
        </w:rPr>
      </w:pPr>
    </w:p>
    <w:p w14:paraId="15A44C92" w14:textId="77777777" w:rsidR="00991BBD" w:rsidRDefault="00991BBD" w:rsidP="00C14108">
      <w:pPr>
        <w:spacing w:line="240" w:lineRule="auto"/>
        <w:rPr>
          <w:noProof/>
        </w:rPr>
        <w:sectPr w:rsidR="00991BBD" w:rsidSect="00C14108">
          <w:pgSz w:w="11906" w:h="16838" w:code="9"/>
          <w:pgMar w:top="1758" w:right="1004" w:bottom="680" w:left="1435" w:header="709" w:footer="510" w:gutter="0"/>
          <w:cols w:space="708"/>
          <w:docGrid w:linePitch="360"/>
        </w:sectPr>
      </w:pPr>
    </w:p>
    <w:p w14:paraId="09371AC7" w14:textId="77777777" w:rsidR="00C14108" w:rsidRDefault="00C14108" w:rsidP="00F56891"/>
    <w:p w14:paraId="525F402D" w14:textId="77777777" w:rsidR="00B63D6E" w:rsidRDefault="006764E8" w:rsidP="00A617F1">
      <w:pPr>
        <w:pStyle w:val="Verzeichnis1"/>
        <w:pBdr>
          <w:bottom w:val="none" w:sz="0" w:space="0" w:color="auto"/>
          <w:between w:val="none" w:sz="0" w:space="0" w:color="auto"/>
        </w:pBdr>
        <w:tabs>
          <w:tab w:val="clear" w:pos="340"/>
          <w:tab w:val="clear" w:pos="567"/>
          <w:tab w:val="clear" w:pos="794"/>
          <w:tab w:val="clear" w:pos="9469"/>
        </w:tabs>
        <w:spacing w:line="244" w:lineRule="atLeast"/>
        <w:rPr>
          <w:noProof/>
        </w:rPr>
        <w:sectPr w:rsidR="00B63D6E" w:rsidSect="00B63D6E">
          <w:pgSz w:w="11906" w:h="16838" w:code="9"/>
          <w:pgMar w:top="1758" w:right="1004" w:bottom="680" w:left="1435" w:header="709" w:footer="510" w:gutter="0"/>
          <w:cols w:space="708"/>
          <w:docGrid w:linePitch="360"/>
        </w:sectPr>
      </w:pPr>
      <w:r w:rsidRPr="00A617F1">
        <w:fldChar w:fldCharType="begin"/>
      </w:r>
      <w:r>
        <w:instrText xml:space="preserve"> INDEX \e "</w:instrText>
      </w:r>
      <w:r>
        <w:tab/>
        <w:instrText xml:space="preserve">" \h "A" \c "2" \z "2055" </w:instrText>
      </w:r>
      <w:r w:rsidRPr="00A617F1">
        <w:fldChar w:fldCharType="separate"/>
      </w:r>
    </w:p>
    <w:p w14:paraId="2B2DD185" w14:textId="77777777" w:rsidR="00B63D6E" w:rsidRDefault="00B63D6E">
      <w:pPr>
        <w:pStyle w:val="Indexberschrift"/>
        <w:keepNext/>
        <w:tabs>
          <w:tab w:val="right" w:leader="dot" w:pos="4363"/>
        </w:tabs>
        <w:rPr>
          <w:rFonts w:eastAsiaTheme="minorEastAsia" w:cstheme="minorBidi"/>
          <w:b w:val="0"/>
          <w:bCs w:val="0"/>
          <w:noProof/>
        </w:rPr>
      </w:pPr>
      <w:r>
        <w:rPr>
          <w:noProof/>
        </w:rPr>
        <w:lastRenderedPageBreak/>
        <w:t>1</w:t>
      </w:r>
    </w:p>
    <w:p w14:paraId="17CBA69F" w14:textId="77777777" w:rsidR="00B63D6E" w:rsidRDefault="00B63D6E">
      <w:pPr>
        <w:pStyle w:val="Index1"/>
        <w:tabs>
          <w:tab w:val="right" w:leader="dot" w:pos="4363"/>
        </w:tabs>
      </w:pPr>
      <w:r>
        <w:t>1€ Filter</w:t>
      </w:r>
      <w:r>
        <w:tab/>
        <w:t>36</w:t>
      </w:r>
    </w:p>
    <w:p w14:paraId="7AC3EA4A" w14:textId="77777777" w:rsidR="00B63D6E" w:rsidRDefault="00B63D6E">
      <w:pPr>
        <w:pStyle w:val="Indexberschrift"/>
        <w:keepNext/>
        <w:tabs>
          <w:tab w:val="right" w:leader="dot" w:pos="4363"/>
        </w:tabs>
        <w:rPr>
          <w:rFonts w:eastAsiaTheme="minorEastAsia" w:cstheme="minorBidi"/>
          <w:b w:val="0"/>
          <w:bCs w:val="0"/>
          <w:noProof/>
        </w:rPr>
      </w:pPr>
      <w:r>
        <w:rPr>
          <w:noProof/>
        </w:rPr>
        <w:t>A</w:t>
      </w:r>
    </w:p>
    <w:p w14:paraId="4900127E" w14:textId="77777777" w:rsidR="00B63D6E" w:rsidRDefault="00B63D6E">
      <w:pPr>
        <w:pStyle w:val="Index1"/>
        <w:tabs>
          <w:tab w:val="right" w:leader="dot" w:pos="4363"/>
        </w:tabs>
      </w:pPr>
      <w:r>
        <w:t>AnimationController</w:t>
      </w:r>
      <w:r>
        <w:tab/>
        <w:t>61</w:t>
      </w:r>
    </w:p>
    <w:p w14:paraId="22D23E1F" w14:textId="77777777" w:rsidR="00B63D6E" w:rsidRDefault="00B63D6E">
      <w:pPr>
        <w:pStyle w:val="Index1"/>
        <w:tabs>
          <w:tab w:val="right" w:leader="dot" w:pos="4363"/>
        </w:tabs>
      </w:pPr>
      <w:r>
        <w:t>API</w:t>
      </w:r>
      <w:r>
        <w:tab/>
        <w:t>20, 29, 32, 33, 41, 43, 44, 47, 48, 51</w:t>
      </w:r>
    </w:p>
    <w:p w14:paraId="76A5F6A3" w14:textId="77777777" w:rsidR="00B63D6E" w:rsidRDefault="00B63D6E">
      <w:pPr>
        <w:pStyle w:val="Index1"/>
        <w:tabs>
          <w:tab w:val="right" w:leader="dot" w:pos="4363"/>
        </w:tabs>
      </w:pPr>
      <w:r>
        <w:t>Asset Store</w:t>
      </w:r>
      <w:r>
        <w:tab/>
        <w:t>48, 58, 59</w:t>
      </w:r>
    </w:p>
    <w:p w14:paraId="57F3C113" w14:textId="77777777" w:rsidR="00B63D6E" w:rsidRDefault="00B63D6E">
      <w:pPr>
        <w:pStyle w:val="Indexberschrift"/>
        <w:keepNext/>
        <w:tabs>
          <w:tab w:val="right" w:leader="dot" w:pos="4363"/>
        </w:tabs>
        <w:rPr>
          <w:rFonts w:eastAsiaTheme="minorEastAsia" w:cstheme="minorBidi"/>
          <w:b w:val="0"/>
          <w:bCs w:val="0"/>
          <w:noProof/>
        </w:rPr>
      </w:pPr>
      <w:r>
        <w:rPr>
          <w:noProof/>
        </w:rPr>
        <w:t>B</w:t>
      </w:r>
    </w:p>
    <w:p w14:paraId="3D42EB77" w14:textId="77777777" w:rsidR="00B63D6E" w:rsidRDefault="00B63D6E">
      <w:pPr>
        <w:pStyle w:val="Index1"/>
        <w:tabs>
          <w:tab w:val="right" w:leader="dot" w:pos="4363"/>
        </w:tabs>
      </w:pPr>
      <w:r>
        <w:t>BFH</w:t>
      </w:r>
      <w:r>
        <w:tab/>
        <w:t>1, 2, 8, 28, 64</w:t>
      </w:r>
    </w:p>
    <w:p w14:paraId="4B500DD8" w14:textId="77777777" w:rsidR="00B63D6E" w:rsidRDefault="00B63D6E">
      <w:pPr>
        <w:pStyle w:val="Index1"/>
        <w:tabs>
          <w:tab w:val="right" w:leader="dot" w:pos="4363"/>
        </w:tabs>
      </w:pPr>
      <w:r>
        <w:t>Blender</w:t>
      </w:r>
      <w:r>
        <w:tab/>
        <w:t>62</w:t>
      </w:r>
    </w:p>
    <w:p w14:paraId="592FFA99" w14:textId="77777777" w:rsidR="00B63D6E" w:rsidRDefault="00B63D6E">
      <w:pPr>
        <w:pStyle w:val="Indexberschrift"/>
        <w:keepNext/>
        <w:tabs>
          <w:tab w:val="right" w:leader="dot" w:pos="4363"/>
        </w:tabs>
        <w:rPr>
          <w:rFonts w:eastAsiaTheme="minorEastAsia" w:cstheme="minorBidi"/>
          <w:b w:val="0"/>
          <w:bCs w:val="0"/>
          <w:noProof/>
        </w:rPr>
      </w:pPr>
      <w:r>
        <w:rPr>
          <w:noProof/>
        </w:rPr>
        <w:t>C</w:t>
      </w:r>
    </w:p>
    <w:p w14:paraId="20ADA556" w14:textId="77777777" w:rsidR="00B63D6E" w:rsidRDefault="00B63D6E">
      <w:pPr>
        <w:pStyle w:val="Index1"/>
        <w:tabs>
          <w:tab w:val="right" w:leader="dot" w:pos="4363"/>
        </w:tabs>
      </w:pPr>
      <w:r>
        <w:t>CameraContainer</w:t>
      </w:r>
      <w:r>
        <w:tab/>
        <w:t>18, 41, 43, 46, 53</w:t>
      </w:r>
    </w:p>
    <w:p w14:paraId="40ACA158" w14:textId="77777777" w:rsidR="00B63D6E" w:rsidRDefault="00B63D6E">
      <w:pPr>
        <w:pStyle w:val="Index1"/>
        <w:tabs>
          <w:tab w:val="right" w:leader="dot" w:pos="4363"/>
        </w:tabs>
      </w:pPr>
      <w:r w:rsidRPr="00402A30">
        <w:rPr>
          <w:lang w:val="en-US"/>
        </w:rPr>
        <w:t>CAVE</w:t>
      </w:r>
      <w:r>
        <w:tab/>
        <w:t>1, 2, 5, 8, 9, 12, 13, 16, 19, 23, 24, 25, 26, 27, 28, 30, 31, 38, 40, 43, 45, 46, 47, 55, 56, 63, 65, 67, 70, 71, 72</w:t>
      </w:r>
    </w:p>
    <w:p w14:paraId="39B68349" w14:textId="77777777" w:rsidR="00B63D6E" w:rsidRDefault="00B63D6E">
      <w:pPr>
        <w:pStyle w:val="Index1"/>
        <w:tabs>
          <w:tab w:val="right" w:leader="dot" w:pos="4363"/>
        </w:tabs>
      </w:pPr>
      <w:r>
        <w:t>Chromium</w:t>
      </w:r>
      <w:r>
        <w:tab/>
        <w:t>5</w:t>
      </w:r>
    </w:p>
    <w:p w14:paraId="29D76AF3" w14:textId="77777777" w:rsidR="00B63D6E" w:rsidRDefault="00B63D6E">
      <w:pPr>
        <w:pStyle w:val="Index1"/>
        <w:tabs>
          <w:tab w:val="right" w:leader="dot" w:pos="4363"/>
        </w:tabs>
      </w:pPr>
      <w:r>
        <w:t>Cluster</w:t>
      </w:r>
      <w:r>
        <w:tab/>
        <w:t>72</w:t>
      </w:r>
    </w:p>
    <w:p w14:paraId="482EC78A" w14:textId="77777777" w:rsidR="00B63D6E" w:rsidRDefault="00B63D6E">
      <w:pPr>
        <w:pStyle w:val="Index1"/>
        <w:tabs>
          <w:tab w:val="right" w:leader="dot" w:pos="4363"/>
        </w:tabs>
      </w:pPr>
      <w:r>
        <w:t>CMake</w:t>
      </w:r>
      <w:r>
        <w:tab/>
        <w:t>35</w:t>
      </w:r>
    </w:p>
    <w:p w14:paraId="45A9DC1D" w14:textId="77777777" w:rsidR="00B63D6E" w:rsidRDefault="00B63D6E">
      <w:pPr>
        <w:pStyle w:val="Index1"/>
        <w:tabs>
          <w:tab w:val="right" w:leader="dot" w:pos="4363"/>
        </w:tabs>
      </w:pPr>
      <w:r>
        <w:t>Coroutinen</w:t>
      </w:r>
      <w:r>
        <w:tab/>
        <w:t>32</w:t>
      </w:r>
    </w:p>
    <w:p w14:paraId="206E1C5A" w14:textId="77777777" w:rsidR="00B63D6E" w:rsidRDefault="00B63D6E">
      <w:pPr>
        <w:pStyle w:val="Index1"/>
        <w:tabs>
          <w:tab w:val="right" w:leader="dot" w:pos="4363"/>
        </w:tabs>
      </w:pPr>
      <w:r>
        <w:t>Cursor</w:t>
      </w:r>
      <w:r>
        <w:tab/>
        <w:t>18, 19, 31, 39, 44, 46, 60</w:t>
      </w:r>
    </w:p>
    <w:p w14:paraId="3B427E0A" w14:textId="77777777" w:rsidR="00B63D6E" w:rsidRDefault="00B63D6E">
      <w:pPr>
        <w:pStyle w:val="Indexberschrift"/>
        <w:keepNext/>
        <w:tabs>
          <w:tab w:val="right" w:leader="dot" w:pos="4363"/>
        </w:tabs>
        <w:rPr>
          <w:rFonts w:eastAsiaTheme="minorEastAsia" w:cstheme="minorBidi"/>
          <w:b w:val="0"/>
          <w:bCs w:val="0"/>
          <w:noProof/>
        </w:rPr>
      </w:pPr>
      <w:r>
        <w:rPr>
          <w:noProof/>
        </w:rPr>
        <w:t>D</w:t>
      </w:r>
    </w:p>
    <w:p w14:paraId="00EA1B35" w14:textId="77777777" w:rsidR="00B63D6E" w:rsidRDefault="00B63D6E">
      <w:pPr>
        <w:pStyle w:val="Index1"/>
        <w:tabs>
          <w:tab w:val="right" w:leader="dot" w:pos="4363"/>
        </w:tabs>
      </w:pPr>
      <w:r>
        <w:t>Delegates</w:t>
      </w:r>
      <w:r>
        <w:tab/>
        <w:t>32, 44, 63</w:t>
      </w:r>
    </w:p>
    <w:p w14:paraId="30225E00" w14:textId="77777777" w:rsidR="00B63D6E" w:rsidRDefault="00B63D6E">
      <w:pPr>
        <w:pStyle w:val="Index1"/>
        <w:tabs>
          <w:tab w:val="right" w:leader="dot" w:pos="4363"/>
        </w:tabs>
      </w:pPr>
      <w:r>
        <w:t>DLL</w:t>
      </w:r>
      <w:r>
        <w:tab/>
        <w:t>35, 66</w:t>
      </w:r>
    </w:p>
    <w:p w14:paraId="317D041D" w14:textId="77777777" w:rsidR="00B63D6E" w:rsidRDefault="00B63D6E">
      <w:pPr>
        <w:pStyle w:val="Indexberschrift"/>
        <w:keepNext/>
        <w:tabs>
          <w:tab w:val="right" w:leader="dot" w:pos="4363"/>
        </w:tabs>
        <w:rPr>
          <w:rFonts w:eastAsiaTheme="minorEastAsia" w:cstheme="minorBidi"/>
          <w:b w:val="0"/>
          <w:bCs w:val="0"/>
          <w:noProof/>
        </w:rPr>
      </w:pPr>
      <w:r>
        <w:rPr>
          <w:noProof/>
        </w:rPr>
        <w:t>E</w:t>
      </w:r>
    </w:p>
    <w:p w14:paraId="241390E9" w14:textId="77777777" w:rsidR="00B63D6E" w:rsidRDefault="00B63D6E">
      <w:pPr>
        <w:pStyle w:val="Index1"/>
        <w:tabs>
          <w:tab w:val="right" w:leader="dot" w:pos="4363"/>
        </w:tabs>
      </w:pPr>
      <w:r>
        <w:t>Equalizer</w:t>
      </w:r>
      <w:r>
        <w:tab/>
        <w:t>5</w:t>
      </w:r>
    </w:p>
    <w:p w14:paraId="1DAAF79A" w14:textId="77777777" w:rsidR="00B63D6E" w:rsidRDefault="00B63D6E">
      <w:pPr>
        <w:pStyle w:val="Index1"/>
        <w:tabs>
          <w:tab w:val="right" w:leader="dot" w:pos="4363"/>
        </w:tabs>
      </w:pPr>
      <w:r>
        <w:t>Eyes</w:t>
      </w:r>
      <w:r>
        <w:tab/>
        <w:t>10, 13, 15, 28, 29, 33, 36, 39, 43, 44, 46, 47, 55, 59, 72</w:t>
      </w:r>
    </w:p>
    <w:p w14:paraId="42E98C93" w14:textId="77777777" w:rsidR="00B63D6E" w:rsidRDefault="00B63D6E">
      <w:pPr>
        <w:pStyle w:val="Indexberschrift"/>
        <w:keepNext/>
        <w:tabs>
          <w:tab w:val="right" w:leader="dot" w:pos="4363"/>
        </w:tabs>
        <w:rPr>
          <w:rFonts w:eastAsiaTheme="minorEastAsia" w:cstheme="minorBidi"/>
          <w:b w:val="0"/>
          <w:bCs w:val="0"/>
          <w:noProof/>
        </w:rPr>
      </w:pPr>
      <w:r>
        <w:rPr>
          <w:noProof/>
        </w:rPr>
        <w:t>F</w:t>
      </w:r>
    </w:p>
    <w:p w14:paraId="14C2B963" w14:textId="77777777" w:rsidR="00B63D6E" w:rsidRDefault="00B63D6E">
      <w:pPr>
        <w:pStyle w:val="Index1"/>
        <w:tabs>
          <w:tab w:val="right" w:leader="dot" w:pos="4363"/>
        </w:tabs>
      </w:pPr>
      <w:r>
        <w:t>FBX</w:t>
      </w:r>
      <w:r>
        <w:tab/>
        <w:t>61</w:t>
      </w:r>
    </w:p>
    <w:p w14:paraId="0D4EBBD2" w14:textId="77777777" w:rsidR="00B63D6E" w:rsidRDefault="00B63D6E">
      <w:pPr>
        <w:pStyle w:val="Index1"/>
        <w:tabs>
          <w:tab w:val="right" w:leader="dot" w:pos="4363"/>
        </w:tabs>
      </w:pPr>
      <w:r>
        <w:t>Field of View</w:t>
      </w:r>
      <w:r>
        <w:tab/>
        <w:t>24</w:t>
      </w:r>
    </w:p>
    <w:p w14:paraId="20882B40" w14:textId="77777777" w:rsidR="00B63D6E" w:rsidRDefault="00B63D6E">
      <w:pPr>
        <w:pStyle w:val="Index1"/>
        <w:tabs>
          <w:tab w:val="right" w:leader="dot" w:pos="4363"/>
        </w:tabs>
      </w:pPr>
      <w:r w:rsidRPr="00402A30">
        <w:rPr>
          <w:b/>
        </w:rPr>
        <w:t>FixedUpdate</w:t>
      </w:r>
      <w:r>
        <w:tab/>
        <w:t>55</w:t>
      </w:r>
    </w:p>
    <w:p w14:paraId="22F0066D" w14:textId="77777777" w:rsidR="00B63D6E" w:rsidRDefault="00B63D6E">
      <w:pPr>
        <w:pStyle w:val="Index1"/>
        <w:tabs>
          <w:tab w:val="right" w:leader="dot" w:pos="4363"/>
        </w:tabs>
      </w:pPr>
      <w:r>
        <w:t>FoV</w:t>
      </w:r>
      <w:r>
        <w:tab/>
      </w:r>
      <w:r w:rsidRPr="00402A30">
        <w:rPr>
          <w:i/>
        </w:rPr>
        <w:t>Siehe</w:t>
      </w:r>
      <w:r>
        <w:t xml:space="preserve"> Field of View (FoV)</w:t>
      </w:r>
    </w:p>
    <w:p w14:paraId="6D3344B5" w14:textId="77777777" w:rsidR="00B63D6E" w:rsidRDefault="00B63D6E">
      <w:pPr>
        <w:pStyle w:val="Index1"/>
        <w:tabs>
          <w:tab w:val="right" w:leader="dot" w:pos="4363"/>
        </w:tabs>
      </w:pPr>
      <w:r>
        <w:t>Frustum</w:t>
      </w:r>
      <w:r>
        <w:tab/>
        <w:t>23, 24, 25, 26, 27, 43, 46, 47</w:t>
      </w:r>
    </w:p>
    <w:p w14:paraId="62DFCE09" w14:textId="77777777" w:rsidR="00B63D6E" w:rsidRDefault="00B63D6E">
      <w:pPr>
        <w:pStyle w:val="Indexberschrift"/>
        <w:keepNext/>
        <w:tabs>
          <w:tab w:val="right" w:leader="dot" w:pos="4363"/>
        </w:tabs>
        <w:rPr>
          <w:rFonts w:eastAsiaTheme="minorEastAsia" w:cstheme="minorBidi"/>
          <w:b w:val="0"/>
          <w:bCs w:val="0"/>
          <w:noProof/>
        </w:rPr>
      </w:pPr>
      <w:r>
        <w:rPr>
          <w:noProof/>
        </w:rPr>
        <w:t>G</w:t>
      </w:r>
    </w:p>
    <w:p w14:paraId="3EF019E5" w14:textId="77777777" w:rsidR="00B63D6E" w:rsidRDefault="00B63D6E">
      <w:pPr>
        <w:pStyle w:val="Index1"/>
        <w:tabs>
          <w:tab w:val="right" w:leader="dot" w:pos="4363"/>
        </w:tabs>
      </w:pPr>
      <w:r>
        <w:t>Git</w:t>
      </w:r>
      <w:r>
        <w:tab/>
        <w:t>35</w:t>
      </w:r>
    </w:p>
    <w:p w14:paraId="1C1E2BE1" w14:textId="77777777" w:rsidR="00B63D6E" w:rsidRDefault="00B63D6E">
      <w:pPr>
        <w:pStyle w:val="Index1"/>
        <w:tabs>
          <w:tab w:val="right" w:leader="dot" w:pos="4363"/>
        </w:tabs>
      </w:pPr>
      <w:r>
        <w:t>Gizmo</w:t>
      </w:r>
      <w:r>
        <w:tab/>
        <w:t>68</w:t>
      </w:r>
    </w:p>
    <w:p w14:paraId="4C86075E" w14:textId="77777777" w:rsidR="00B63D6E" w:rsidRDefault="00B63D6E">
      <w:pPr>
        <w:pStyle w:val="Index1"/>
        <w:tabs>
          <w:tab w:val="right" w:leader="dot" w:pos="4363"/>
        </w:tabs>
      </w:pPr>
      <w:r>
        <w:t>GPU</w:t>
      </w:r>
      <w:r>
        <w:tab/>
        <w:t>6</w:t>
      </w:r>
    </w:p>
    <w:p w14:paraId="4CD57691" w14:textId="77777777" w:rsidR="00B63D6E" w:rsidRDefault="00B63D6E">
      <w:pPr>
        <w:pStyle w:val="Index1"/>
        <w:tabs>
          <w:tab w:val="right" w:leader="dot" w:pos="4363"/>
        </w:tabs>
      </w:pPr>
      <w:r>
        <w:t>GUI</w:t>
      </w:r>
      <w:r>
        <w:tab/>
        <w:t>2, 18, 19, 26, 31, 40, 46, 63, 67</w:t>
      </w:r>
    </w:p>
    <w:p w14:paraId="34327537" w14:textId="77777777" w:rsidR="00B63D6E" w:rsidRDefault="00B63D6E">
      <w:pPr>
        <w:pStyle w:val="Index1"/>
        <w:tabs>
          <w:tab w:val="right" w:leader="dot" w:pos="4363"/>
        </w:tabs>
      </w:pPr>
      <w:r>
        <w:t>Gyrometer</w:t>
      </w:r>
      <w:r>
        <w:tab/>
        <w:t>10, 33</w:t>
      </w:r>
    </w:p>
    <w:p w14:paraId="0EC77EF9" w14:textId="77777777" w:rsidR="00B63D6E" w:rsidRDefault="00B63D6E">
      <w:pPr>
        <w:pStyle w:val="Indexberschrift"/>
        <w:keepNext/>
        <w:tabs>
          <w:tab w:val="right" w:leader="dot" w:pos="4363"/>
        </w:tabs>
        <w:rPr>
          <w:rFonts w:eastAsiaTheme="minorEastAsia" w:cstheme="minorBidi"/>
          <w:b w:val="0"/>
          <w:bCs w:val="0"/>
          <w:noProof/>
        </w:rPr>
      </w:pPr>
      <w:r>
        <w:rPr>
          <w:noProof/>
        </w:rPr>
        <w:t>H</w:t>
      </w:r>
    </w:p>
    <w:p w14:paraId="165ECE95" w14:textId="77777777" w:rsidR="00B63D6E" w:rsidRDefault="00B63D6E">
      <w:pPr>
        <w:pStyle w:val="Index1"/>
        <w:tabs>
          <w:tab w:val="right" w:leader="dot" w:pos="4363"/>
        </w:tabs>
      </w:pPr>
      <w:r>
        <w:t>Hauptkamera</w:t>
      </w:r>
      <w:r>
        <w:tab/>
        <w:t>18, 19, 28, 40, 41, 43, 45, 46, 55</w:t>
      </w:r>
    </w:p>
    <w:p w14:paraId="4E27DF7A" w14:textId="77777777" w:rsidR="00B63D6E" w:rsidRDefault="00B63D6E">
      <w:pPr>
        <w:pStyle w:val="Indexberschrift"/>
        <w:keepNext/>
        <w:tabs>
          <w:tab w:val="right" w:leader="dot" w:pos="4363"/>
        </w:tabs>
        <w:rPr>
          <w:rFonts w:eastAsiaTheme="minorEastAsia" w:cstheme="minorBidi"/>
          <w:b w:val="0"/>
          <w:bCs w:val="0"/>
          <w:noProof/>
        </w:rPr>
      </w:pPr>
      <w:r>
        <w:rPr>
          <w:noProof/>
        </w:rPr>
        <w:lastRenderedPageBreak/>
        <w:t>I</w:t>
      </w:r>
    </w:p>
    <w:p w14:paraId="6AB531BF" w14:textId="77777777" w:rsidR="00B63D6E" w:rsidRDefault="00B63D6E">
      <w:pPr>
        <w:pStyle w:val="Index1"/>
        <w:tabs>
          <w:tab w:val="right" w:leader="dot" w:pos="4363"/>
        </w:tabs>
      </w:pPr>
      <w:r>
        <w:t>immersive</w:t>
      </w:r>
      <w:r>
        <w:tab/>
      </w:r>
      <w:r w:rsidRPr="00402A30">
        <w:rPr>
          <w:i/>
        </w:rPr>
        <w:t>Siehe</w:t>
      </w:r>
      <w:r>
        <w:t xml:space="preserve"> Immersion</w:t>
      </w:r>
    </w:p>
    <w:p w14:paraId="444251D7" w14:textId="77777777" w:rsidR="00B63D6E" w:rsidRDefault="00B63D6E">
      <w:pPr>
        <w:pStyle w:val="Index1"/>
        <w:tabs>
          <w:tab w:val="right" w:leader="dot" w:pos="4363"/>
        </w:tabs>
      </w:pPr>
      <w:r>
        <w:t>InputSimulator</w:t>
      </w:r>
      <w:r>
        <w:tab/>
        <w:t>32</w:t>
      </w:r>
    </w:p>
    <w:p w14:paraId="3F4A7CB2" w14:textId="77777777" w:rsidR="00B63D6E" w:rsidRDefault="00B63D6E">
      <w:pPr>
        <w:pStyle w:val="Indexberschrift"/>
        <w:keepNext/>
        <w:tabs>
          <w:tab w:val="right" w:leader="dot" w:pos="4363"/>
        </w:tabs>
        <w:rPr>
          <w:rFonts w:eastAsiaTheme="minorEastAsia" w:cstheme="minorBidi"/>
          <w:b w:val="0"/>
          <w:bCs w:val="0"/>
          <w:noProof/>
        </w:rPr>
      </w:pPr>
      <w:r>
        <w:rPr>
          <w:noProof/>
        </w:rPr>
        <w:t>K</w:t>
      </w:r>
    </w:p>
    <w:p w14:paraId="279E9F78" w14:textId="77777777" w:rsidR="00B63D6E" w:rsidRDefault="00B63D6E">
      <w:pPr>
        <w:pStyle w:val="Index1"/>
        <w:tabs>
          <w:tab w:val="right" w:leader="dot" w:pos="4363"/>
        </w:tabs>
      </w:pPr>
      <w:r>
        <w:t>Keycode</w:t>
      </w:r>
      <w:r>
        <w:tab/>
        <w:t>32</w:t>
      </w:r>
    </w:p>
    <w:p w14:paraId="0B587A2A" w14:textId="77777777" w:rsidR="00B63D6E" w:rsidRDefault="00B63D6E">
      <w:pPr>
        <w:pStyle w:val="Indexberschrift"/>
        <w:keepNext/>
        <w:tabs>
          <w:tab w:val="right" w:leader="dot" w:pos="4363"/>
        </w:tabs>
        <w:rPr>
          <w:rFonts w:eastAsiaTheme="minorEastAsia" w:cstheme="minorBidi"/>
          <w:b w:val="0"/>
          <w:bCs w:val="0"/>
          <w:noProof/>
        </w:rPr>
      </w:pPr>
      <w:r>
        <w:rPr>
          <w:noProof/>
        </w:rPr>
        <w:t>L</w:t>
      </w:r>
    </w:p>
    <w:p w14:paraId="5C53603E" w14:textId="77777777" w:rsidR="00B63D6E" w:rsidRDefault="00B63D6E">
      <w:pPr>
        <w:pStyle w:val="Index1"/>
        <w:tabs>
          <w:tab w:val="right" w:leader="dot" w:pos="4363"/>
        </w:tabs>
      </w:pPr>
      <w:r>
        <w:t>Lowpass</w:t>
      </w:r>
      <w:r>
        <w:tab/>
        <w:t>36</w:t>
      </w:r>
    </w:p>
    <w:p w14:paraId="05A01334" w14:textId="77777777" w:rsidR="00B63D6E" w:rsidRDefault="00B63D6E">
      <w:pPr>
        <w:pStyle w:val="Indexberschrift"/>
        <w:keepNext/>
        <w:tabs>
          <w:tab w:val="right" w:leader="dot" w:pos="4363"/>
        </w:tabs>
        <w:rPr>
          <w:rFonts w:eastAsiaTheme="minorEastAsia" w:cstheme="minorBidi"/>
          <w:b w:val="0"/>
          <w:bCs w:val="0"/>
          <w:noProof/>
        </w:rPr>
      </w:pPr>
      <w:r>
        <w:rPr>
          <w:noProof/>
        </w:rPr>
        <w:t>M</w:t>
      </w:r>
    </w:p>
    <w:p w14:paraId="690D5BD9" w14:textId="77777777" w:rsidR="00B63D6E" w:rsidRDefault="00B63D6E">
      <w:pPr>
        <w:pStyle w:val="Index1"/>
        <w:tabs>
          <w:tab w:val="right" w:leader="dot" w:pos="4363"/>
        </w:tabs>
      </w:pPr>
      <w:r>
        <w:t>Mesh</w:t>
      </w:r>
      <w:r>
        <w:tab/>
        <w:t>62</w:t>
      </w:r>
    </w:p>
    <w:p w14:paraId="4089893F" w14:textId="77777777" w:rsidR="00B63D6E" w:rsidRDefault="00B63D6E">
      <w:pPr>
        <w:pStyle w:val="Index1"/>
        <w:tabs>
          <w:tab w:val="right" w:leader="dot" w:pos="4363"/>
        </w:tabs>
      </w:pPr>
      <w:r>
        <w:t>MiddleVR</w:t>
      </w:r>
      <w:r>
        <w:tab/>
        <w:t>5, 76</w:t>
      </w:r>
    </w:p>
    <w:p w14:paraId="77630190" w14:textId="77777777" w:rsidR="00B63D6E" w:rsidRDefault="00B63D6E">
      <w:pPr>
        <w:pStyle w:val="Index1"/>
        <w:tabs>
          <w:tab w:val="right" w:leader="dot" w:pos="4363"/>
        </w:tabs>
      </w:pPr>
      <w:r>
        <w:t>Minimap</w:t>
      </w:r>
      <w:r>
        <w:tab/>
        <w:t>19, 20</w:t>
      </w:r>
    </w:p>
    <w:p w14:paraId="2C3FDCB0" w14:textId="77777777" w:rsidR="00B63D6E" w:rsidRDefault="00B63D6E">
      <w:pPr>
        <w:pStyle w:val="Index1"/>
        <w:tabs>
          <w:tab w:val="right" w:leader="dot" w:pos="4363"/>
        </w:tabs>
      </w:pPr>
      <w:r>
        <w:t>Mosaic</w:t>
      </w:r>
      <w:r>
        <w:tab/>
        <w:t>6, 11, 21, 22, 72, 76</w:t>
      </w:r>
    </w:p>
    <w:p w14:paraId="29020AA7" w14:textId="77777777" w:rsidR="00B63D6E" w:rsidRDefault="00B63D6E">
      <w:pPr>
        <w:pStyle w:val="Index1"/>
        <w:tabs>
          <w:tab w:val="right" w:leader="dot" w:pos="4363"/>
        </w:tabs>
      </w:pPr>
      <w:r>
        <w:t>Motion-Tracking</w:t>
      </w:r>
      <w:r>
        <w:tab/>
        <w:t>34</w:t>
      </w:r>
    </w:p>
    <w:p w14:paraId="4E5F83C8" w14:textId="77777777" w:rsidR="00B63D6E" w:rsidRDefault="00B63D6E">
      <w:pPr>
        <w:pStyle w:val="Indexberschrift"/>
        <w:keepNext/>
        <w:tabs>
          <w:tab w:val="right" w:leader="dot" w:pos="4363"/>
        </w:tabs>
        <w:rPr>
          <w:rFonts w:eastAsiaTheme="minorEastAsia" w:cstheme="minorBidi"/>
          <w:b w:val="0"/>
          <w:bCs w:val="0"/>
          <w:noProof/>
        </w:rPr>
      </w:pPr>
      <w:r>
        <w:rPr>
          <w:noProof/>
        </w:rPr>
        <w:t>N</w:t>
      </w:r>
    </w:p>
    <w:p w14:paraId="414F64B3" w14:textId="77777777" w:rsidR="00B63D6E" w:rsidRDefault="00B63D6E">
      <w:pPr>
        <w:pStyle w:val="Index1"/>
        <w:tabs>
          <w:tab w:val="right" w:leader="dot" w:pos="4363"/>
        </w:tabs>
      </w:pPr>
      <w:r w:rsidRPr="00402A30">
        <w:rPr>
          <w:lang w:val="en-US"/>
        </w:rPr>
        <w:t>Nvidia</w:t>
      </w:r>
      <w:r>
        <w:tab/>
        <w:t>6, 11, 21</w:t>
      </w:r>
    </w:p>
    <w:p w14:paraId="1DD70716" w14:textId="77777777" w:rsidR="00B63D6E" w:rsidRDefault="00B63D6E">
      <w:pPr>
        <w:pStyle w:val="Indexberschrift"/>
        <w:keepNext/>
        <w:tabs>
          <w:tab w:val="right" w:leader="dot" w:pos="4363"/>
        </w:tabs>
        <w:rPr>
          <w:rFonts w:eastAsiaTheme="minorEastAsia" w:cstheme="minorBidi"/>
          <w:b w:val="0"/>
          <w:bCs w:val="0"/>
          <w:noProof/>
        </w:rPr>
      </w:pPr>
      <w:r>
        <w:rPr>
          <w:noProof/>
        </w:rPr>
        <w:t>P</w:t>
      </w:r>
    </w:p>
    <w:p w14:paraId="5D37AB96" w14:textId="77777777" w:rsidR="00B63D6E" w:rsidRDefault="00B63D6E">
      <w:pPr>
        <w:pStyle w:val="Index1"/>
        <w:tabs>
          <w:tab w:val="right" w:leader="dot" w:pos="4363"/>
        </w:tabs>
      </w:pPr>
      <w:r>
        <w:t>Polfilter</w:t>
      </w:r>
      <w:r>
        <w:tab/>
        <w:t>2, 8, 10</w:t>
      </w:r>
    </w:p>
    <w:p w14:paraId="3BBE761B" w14:textId="77777777" w:rsidR="00B63D6E" w:rsidRDefault="00B63D6E">
      <w:pPr>
        <w:pStyle w:val="Index1"/>
        <w:tabs>
          <w:tab w:val="right" w:leader="dot" w:pos="4363"/>
        </w:tabs>
      </w:pPr>
      <w:r>
        <w:t>PPT Studio 2013</w:t>
      </w:r>
      <w:r>
        <w:tab/>
        <w:t>9, 33</w:t>
      </w:r>
    </w:p>
    <w:p w14:paraId="14C5B0C5" w14:textId="77777777" w:rsidR="00B63D6E" w:rsidRDefault="00B63D6E">
      <w:pPr>
        <w:pStyle w:val="Index1"/>
        <w:tabs>
          <w:tab w:val="right" w:leader="dot" w:pos="4363"/>
        </w:tabs>
      </w:pPr>
      <w:r>
        <w:t>Prefab</w:t>
      </w:r>
      <w:r>
        <w:tab/>
        <w:t>28, 33, 38, 39, 50, 51, 53</w:t>
      </w:r>
    </w:p>
    <w:p w14:paraId="7F1B2990" w14:textId="77777777" w:rsidR="00B63D6E" w:rsidRDefault="00B63D6E">
      <w:pPr>
        <w:pStyle w:val="Indexberschrift"/>
        <w:keepNext/>
        <w:tabs>
          <w:tab w:val="right" w:leader="dot" w:pos="4363"/>
        </w:tabs>
        <w:rPr>
          <w:rFonts w:eastAsiaTheme="minorEastAsia" w:cstheme="minorBidi"/>
          <w:b w:val="0"/>
          <w:bCs w:val="0"/>
          <w:noProof/>
        </w:rPr>
      </w:pPr>
      <w:r>
        <w:rPr>
          <w:noProof/>
        </w:rPr>
        <w:t>R</w:t>
      </w:r>
    </w:p>
    <w:p w14:paraId="50167BC3" w14:textId="77777777" w:rsidR="00B63D6E" w:rsidRDefault="00B63D6E">
      <w:pPr>
        <w:pStyle w:val="Index1"/>
        <w:tabs>
          <w:tab w:val="right" w:leader="dot" w:pos="4363"/>
        </w:tabs>
      </w:pPr>
      <w:r>
        <w:t>Raycast</w:t>
      </w:r>
      <w:r>
        <w:tab/>
        <w:t>26, 30, 44, 55, 60</w:t>
      </w:r>
    </w:p>
    <w:p w14:paraId="0996CAD3" w14:textId="77777777" w:rsidR="00B63D6E" w:rsidRDefault="00B63D6E">
      <w:pPr>
        <w:pStyle w:val="Index1"/>
        <w:tabs>
          <w:tab w:val="right" w:leader="dot" w:pos="4363"/>
        </w:tabs>
      </w:pPr>
      <w:r>
        <w:t>Render</w:t>
      </w:r>
      <w:r>
        <w:tab/>
        <w:t>18, 72, 75</w:t>
      </w:r>
    </w:p>
    <w:p w14:paraId="78EFB21A" w14:textId="77777777" w:rsidR="00B63D6E" w:rsidRDefault="00B63D6E">
      <w:pPr>
        <w:pStyle w:val="Indexberschrift"/>
        <w:keepNext/>
        <w:tabs>
          <w:tab w:val="right" w:leader="dot" w:pos="4363"/>
        </w:tabs>
        <w:rPr>
          <w:rFonts w:eastAsiaTheme="minorEastAsia" w:cstheme="minorBidi"/>
          <w:b w:val="0"/>
          <w:bCs w:val="0"/>
          <w:noProof/>
        </w:rPr>
      </w:pPr>
      <w:r>
        <w:rPr>
          <w:noProof/>
        </w:rPr>
        <w:t>S</w:t>
      </w:r>
    </w:p>
    <w:p w14:paraId="1E908B27" w14:textId="77777777" w:rsidR="00B63D6E" w:rsidRDefault="00B63D6E">
      <w:pPr>
        <w:pStyle w:val="Index1"/>
        <w:tabs>
          <w:tab w:val="right" w:leader="dot" w:pos="4363"/>
        </w:tabs>
      </w:pPr>
      <w:r>
        <w:t>Smoothing</w:t>
      </w:r>
      <w:r>
        <w:tab/>
        <w:t xml:space="preserve">36, 37, 39, 40, 43, 44, </w:t>
      </w:r>
      <w:r w:rsidRPr="00402A30">
        <w:rPr>
          <w:i/>
        </w:rPr>
        <w:t>Siehe</w:t>
      </w:r>
      <w:r>
        <w:t xml:space="preserve"> 1€ Filter</w:t>
      </w:r>
    </w:p>
    <w:p w14:paraId="2A372CD0" w14:textId="77777777" w:rsidR="00B63D6E" w:rsidRDefault="00B63D6E">
      <w:pPr>
        <w:pStyle w:val="Index1"/>
        <w:tabs>
          <w:tab w:val="right" w:leader="dot" w:pos="4363"/>
        </w:tabs>
      </w:pPr>
      <w:r>
        <w:t>Stereoskopie</w:t>
      </w:r>
      <w:r>
        <w:tab/>
        <w:t>2, 18, 67</w:t>
      </w:r>
    </w:p>
    <w:p w14:paraId="21BEF2A5" w14:textId="77777777" w:rsidR="00B63D6E" w:rsidRDefault="00B63D6E">
      <w:pPr>
        <w:pStyle w:val="Index1"/>
        <w:tabs>
          <w:tab w:val="right" w:leader="dot" w:pos="4363"/>
        </w:tabs>
      </w:pPr>
      <w:r>
        <w:t>stereoskopische</w:t>
      </w:r>
      <w:r>
        <w:tab/>
      </w:r>
      <w:r w:rsidRPr="00402A30">
        <w:rPr>
          <w:i/>
        </w:rPr>
        <w:t>Siehe</w:t>
      </w:r>
      <w:r>
        <w:t xml:space="preserve"> Stereoskopie</w:t>
      </w:r>
    </w:p>
    <w:p w14:paraId="356F5791" w14:textId="77777777" w:rsidR="00B63D6E" w:rsidRDefault="00B63D6E">
      <w:pPr>
        <w:pStyle w:val="Indexberschrift"/>
        <w:keepNext/>
        <w:tabs>
          <w:tab w:val="right" w:leader="dot" w:pos="4363"/>
        </w:tabs>
        <w:rPr>
          <w:rFonts w:eastAsiaTheme="minorEastAsia" w:cstheme="minorBidi"/>
          <w:b w:val="0"/>
          <w:bCs w:val="0"/>
          <w:noProof/>
        </w:rPr>
      </w:pPr>
      <w:r>
        <w:rPr>
          <w:noProof/>
        </w:rPr>
        <w:t>U</w:t>
      </w:r>
    </w:p>
    <w:p w14:paraId="0B7F354A" w14:textId="77777777" w:rsidR="00B63D6E" w:rsidRDefault="00B63D6E">
      <w:pPr>
        <w:pStyle w:val="Index1"/>
        <w:tabs>
          <w:tab w:val="right" w:leader="dot" w:pos="4363"/>
        </w:tabs>
      </w:pPr>
      <w:r w:rsidRPr="00402A30">
        <w:rPr>
          <w:lang w:val="en-US"/>
        </w:rPr>
        <w:t>Unity</w:t>
      </w:r>
      <w:r>
        <w:tab/>
        <w:t>1, 2, 5, 6, 11, 13, 15, 19, 20, 21, 22, 24, 26, 28, 29, 30, 31, 32, 33, 34, 35, 36, 38, 39, 40, 41, 42, 43, 46, 47, 48, 49, 50, 51, 53, 55, 56, 58, 59, 65, 66, 67, 68, 69, 70, 72, 75, 76</w:t>
      </w:r>
    </w:p>
    <w:p w14:paraId="2A2C02AB" w14:textId="77777777" w:rsidR="00B63D6E" w:rsidRDefault="00B63D6E">
      <w:pPr>
        <w:pStyle w:val="Indexberschrift"/>
        <w:keepNext/>
        <w:tabs>
          <w:tab w:val="right" w:leader="dot" w:pos="4363"/>
        </w:tabs>
        <w:rPr>
          <w:rFonts w:eastAsiaTheme="minorEastAsia" w:cstheme="minorBidi"/>
          <w:b w:val="0"/>
          <w:bCs w:val="0"/>
          <w:noProof/>
        </w:rPr>
      </w:pPr>
      <w:r>
        <w:rPr>
          <w:noProof/>
        </w:rPr>
        <w:t>V</w:t>
      </w:r>
    </w:p>
    <w:p w14:paraId="756F2918" w14:textId="77777777" w:rsidR="00B63D6E" w:rsidRDefault="00B63D6E">
      <w:pPr>
        <w:pStyle w:val="Index1"/>
        <w:tabs>
          <w:tab w:val="right" w:leader="dot" w:pos="4363"/>
        </w:tabs>
      </w:pPr>
      <w:r>
        <w:t>Video Matrix Switch</w:t>
      </w:r>
      <w:r>
        <w:tab/>
        <w:t>12</w:t>
      </w:r>
    </w:p>
    <w:p w14:paraId="448868CB" w14:textId="77777777" w:rsidR="00B63D6E" w:rsidRDefault="00B63D6E">
      <w:pPr>
        <w:pStyle w:val="Index1"/>
        <w:tabs>
          <w:tab w:val="right" w:leader="dot" w:pos="4363"/>
        </w:tabs>
      </w:pPr>
      <w:r>
        <w:t>Viewfrustum</w:t>
      </w:r>
      <w:r>
        <w:tab/>
      </w:r>
      <w:r w:rsidRPr="00402A30">
        <w:rPr>
          <w:i/>
        </w:rPr>
        <w:t>Siehe</w:t>
      </w:r>
      <w:r>
        <w:t xml:space="preserve"> Frustum</w:t>
      </w:r>
    </w:p>
    <w:p w14:paraId="4028FCF4" w14:textId="77777777" w:rsidR="00B63D6E" w:rsidRDefault="00B63D6E">
      <w:pPr>
        <w:pStyle w:val="Index1"/>
        <w:tabs>
          <w:tab w:val="right" w:leader="dot" w:pos="4363"/>
        </w:tabs>
      </w:pPr>
      <w:r>
        <w:t>Viewport</w:t>
      </w:r>
      <w:r>
        <w:tab/>
        <w:t>19, 55</w:t>
      </w:r>
    </w:p>
    <w:p w14:paraId="7F7CE1DF" w14:textId="77777777" w:rsidR="00B63D6E" w:rsidRDefault="00B63D6E">
      <w:pPr>
        <w:pStyle w:val="Index1"/>
        <w:tabs>
          <w:tab w:val="right" w:leader="dot" w:pos="4363"/>
        </w:tabs>
      </w:pPr>
      <w:r>
        <w:t>VR Namespace</w:t>
      </w:r>
      <w:r>
        <w:tab/>
        <w:t>20</w:t>
      </w:r>
    </w:p>
    <w:p w14:paraId="74F221EB" w14:textId="77777777" w:rsidR="00B63D6E" w:rsidRDefault="00B63D6E">
      <w:pPr>
        <w:pStyle w:val="Index1"/>
        <w:tabs>
          <w:tab w:val="right" w:leader="dot" w:pos="4363"/>
        </w:tabs>
      </w:pPr>
      <w:r>
        <w:t>VRPN</w:t>
      </w:r>
      <w:r>
        <w:tab/>
        <w:t>9, 29, 32, 33, 34, 35, 36, 39, 40, 43, 44, 47, 66, 67, 75</w:t>
      </w:r>
    </w:p>
    <w:p w14:paraId="080C2298" w14:textId="77777777" w:rsidR="00B63D6E" w:rsidRDefault="00B63D6E">
      <w:pPr>
        <w:pStyle w:val="Indexberschrift"/>
        <w:keepNext/>
        <w:tabs>
          <w:tab w:val="right" w:leader="dot" w:pos="4363"/>
        </w:tabs>
        <w:rPr>
          <w:rFonts w:eastAsiaTheme="minorEastAsia" w:cstheme="minorBidi"/>
          <w:b w:val="0"/>
          <w:bCs w:val="0"/>
          <w:noProof/>
        </w:rPr>
      </w:pPr>
      <w:r>
        <w:rPr>
          <w:noProof/>
        </w:rPr>
        <w:lastRenderedPageBreak/>
        <w:t>W</w:t>
      </w:r>
    </w:p>
    <w:p w14:paraId="5497DC30" w14:textId="77777777" w:rsidR="00B63D6E" w:rsidRDefault="00B63D6E">
      <w:pPr>
        <w:pStyle w:val="Index1"/>
        <w:tabs>
          <w:tab w:val="right" w:leader="dot" w:pos="4363"/>
        </w:tabs>
      </w:pPr>
      <w:r>
        <w:t>Wand</w:t>
      </w:r>
      <w:r>
        <w:tab/>
        <w:t>10, 11, 13, 15, 19, 23, 24, 26, 28, 29, 30, 31, 32, 33, 36, 38, 39, 44, 45, 47, 55, 58, 59, 72, 73</w:t>
      </w:r>
    </w:p>
    <w:p w14:paraId="60E6F567" w14:textId="77777777" w:rsidR="00B63D6E" w:rsidRDefault="00B63D6E">
      <w:pPr>
        <w:pStyle w:val="Index1"/>
        <w:tabs>
          <w:tab w:val="right" w:leader="dot" w:pos="4363"/>
        </w:tabs>
      </w:pPr>
      <w:r>
        <w:lastRenderedPageBreak/>
        <w:t>Warping</w:t>
      </w:r>
      <w:r>
        <w:tab/>
        <w:t>56</w:t>
      </w:r>
    </w:p>
    <w:p w14:paraId="176153B3" w14:textId="77777777" w:rsidR="00B63D6E" w:rsidRDefault="00B63D6E">
      <w:pPr>
        <w:pStyle w:val="Index1"/>
        <w:tabs>
          <w:tab w:val="right" w:leader="dot" w:pos="4363"/>
        </w:tabs>
      </w:pPr>
      <w:r>
        <w:t>Windows</w:t>
      </w:r>
      <w:r>
        <w:tab/>
        <w:t>21, 39</w:t>
      </w:r>
    </w:p>
    <w:p w14:paraId="0BD4C75B" w14:textId="77777777" w:rsidR="00B63D6E" w:rsidRDefault="00B63D6E">
      <w:pPr>
        <w:pStyle w:val="Index1"/>
        <w:tabs>
          <w:tab w:val="right" w:leader="dot" w:pos="4363"/>
        </w:tabs>
      </w:pPr>
      <w:r>
        <w:t>WorldViz</w:t>
      </w:r>
      <w:r>
        <w:tab/>
        <w:t>9, 10, 33, 34, 72, 75</w:t>
      </w:r>
    </w:p>
    <w:p w14:paraId="271100FA" w14:textId="77777777" w:rsidR="00B63D6E" w:rsidRDefault="00B63D6E" w:rsidP="00A617F1">
      <w:pPr>
        <w:pStyle w:val="Verzeichnis1"/>
        <w:pBdr>
          <w:bottom w:val="none" w:sz="0" w:space="0" w:color="auto"/>
          <w:between w:val="none" w:sz="0" w:space="0" w:color="auto"/>
        </w:pBdr>
        <w:tabs>
          <w:tab w:val="clear" w:pos="340"/>
          <w:tab w:val="clear" w:pos="567"/>
          <w:tab w:val="clear" w:pos="794"/>
          <w:tab w:val="clear" w:pos="9469"/>
        </w:tabs>
        <w:spacing w:line="244" w:lineRule="atLeast"/>
        <w:rPr>
          <w:noProof/>
        </w:rPr>
        <w:sectPr w:rsidR="00B63D6E" w:rsidSect="00B63D6E">
          <w:type w:val="continuous"/>
          <w:pgSz w:w="11906" w:h="16838" w:code="9"/>
          <w:pgMar w:top="1758" w:right="1004" w:bottom="680" w:left="1435" w:header="709" w:footer="510" w:gutter="0"/>
          <w:cols w:num="2" w:space="720"/>
          <w:docGrid w:linePitch="360"/>
        </w:sectPr>
      </w:pPr>
    </w:p>
    <w:p w14:paraId="771527E8" w14:textId="5D9C6FC9" w:rsidR="00122805" w:rsidRPr="00A617F1" w:rsidRDefault="006764E8" w:rsidP="00A617F1">
      <w:pPr>
        <w:pStyle w:val="Verzeichnis1"/>
        <w:pBdr>
          <w:bottom w:val="none" w:sz="0" w:space="0" w:color="auto"/>
          <w:between w:val="none" w:sz="0" w:space="0" w:color="auto"/>
        </w:pBdr>
        <w:tabs>
          <w:tab w:val="clear" w:pos="340"/>
          <w:tab w:val="clear" w:pos="567"/>
          <w:tab w:val="clear" w:pos="794"/>
          <w:tab w:val="clear" w:pos="9469"/>
        </w:tabs>
        <w:spacing w:line="244" w:lineRule="atLeast"/>
        <w:rPr>
          <w:lang w:val="de-CH"/>
        </w:rPr>
      </w:pPr>
      <w:r w:rsidRPr="00A617F1">
        <w:rPr>
          <w:lang w:val="de-CH"/>
        </w:rPr>
        <w:lastRenderedPageBreak/>
        <w:fldChar w:fldCharType="end"/>
      </w:r>
    </w:p>
    <w:sectPr w:rsidR="00122805" w:rsidRPr="00A617F1" w:rsidSect="00B63D6E">
      <w:type w:val="continuous"/>
      <w:pgSz w:w="11906" w:h="16838" w:code="9"/>
      <w:pgMar w:top="1758" w:right="1004" w:bottom="680" w:left="1435" w:header="709" w:footer="510"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0DD3E77" w14:textId="77777777" w:rsidR="00F00876" w:rsidRDefault="00F00876" w:rsidP="006312E0">
      <w:pPr>
        <w:spacing w:line="240" w:lineRule="auto"/>
      </w:pPr>
      <w:r>
        <w:separator/>
      </w:r>
    </w:p>
  </w:endnote>
  <w:endnote w:type="continuationSeparator" w:id="0">
    <w:p w14:paraId="53444EED" w14:textId="77777777" w:rsidR="00F00876" w:rsidRDefault="00F00876" w:rsidP="006312E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Bryant Pro Regular Alternate">
    <w:altName w:val="Times New Roman"/>
    <w:panose1 w:val="00000000000000000000"/>
    <w:charset w:val="00"/>
    <w:family w:val="roman"/>
    <w:notTrueType/>
    <w:pitch w:val="default"/>
  </w:font>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ucida Sans">
    <w:altName w:val="Lucida Sans Unicode"/>
    <w:panose1 w:val="020B0602030504020204"/>
    <w:charset w:val="00"/>
    <w:family w:val="swiss"/>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A00002EF" w:usb1="4000207B"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Lucida Sans Unicode">
    <w:panose1 w:val="020B0602030504020204"/>
    <w:charset w:val="00"/>
    <w:family w:val="swiss"/>
    <w:pitch w:val="variable"/>
    <w:sig w:usb0="80000AFF" w:usb1="0000396B" w:usb2="00000000" w:usb3="00000000" w:csb0="000000B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1D47FF6" w14:textId="282A9DCA" w:rsidR="000F2CDF" w:rsidRPr="004867A0" w:rsidRDefault="000F2CDF" w:rsidP="00CA541A">
    <w:pPr>
      <w:pStyle w:val="Fuzeile"/>
      <w:spacing w:before="300"/>
      <w:rPr>
        <w:color w:val="697D91"/>
        <w:lang w:val="en-US"/>
      </w:rPr>
    </w:pPr>
    <w:r w:rsidRPr="00052655">
      <w:rPr>
        <w:noProof/>
        <w:color w:val="697D91"/>
        <w:lang w:val="en-US"/>
      </w:rPr>
      <mc:AlternateContent>
        <mc:Choice Requires="wps">
          <w:drawing>
            <wp:anchor distT="0" distB="0" distL="114300" distR="114300" simplePos="0" relativeHeight="251661312" behindDoc="0" locked="0" layoutInCell="1" allowOverlap="0" wp14:anchorId="660C6393" wp14:editId="0454EA14">
              <wp:simplePos x="0" y="0"/>
              <wp:positionH relativeFrom="page">
                <wp:posOffset>6509385</wp:posOffset>
              </wp:positionH>
              <wp:positionV relativeFrom="page">
                <wp:posOffset>10224770</wp:posOffset>
              </wp:positionV>
              <wp:extent cx="424180" cy="149860"/>
              <wp:effectExtent l="3810" t="4445" r="635" b="0"/>
              <wp:wrapSquare wrapText="bothSides"/>
              <wp:docPr id="1"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4180" cy="1498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5F1A1E1" w14:textId="60032BC5" w:rsidR="000F2CDF" w:rsidRPr="003B1648" w:rsidRDefault="000F2CDF" w:rsidP="006D6738">
                          <w:pPr>
                            <w:jc w:val="right"/>
                            <w:rPr>
                              <w:sz w:val="16"/>
                              <w:szCs w:val="16"/>
                            </w:rPr>
                          </w:pPr>
                          <w:r w:rsidRPr="003B1648">
                            <w:rPr>
                              <w:sz w:val="16"/>
                              <w:szCs w:val="16"/>
                            </w:rPr>
                            <w:fldChar w:fldCharType="begin"/>
                          </w:r>
                          <w:r w:rsidRPr="003B1648">
                            <w:rPr>
                              <w:sz w:val="16"/>
                              <w:szCs w:val="16"/>
                            </w:rPr>
                            <w:instrText xml:space="preserve"> PAGE   \* MERGEFORMAT </w:instrText>
                          </w:r>
                          <w:r w:rsidRPr="003B1648">
                            <w:rPr>
                              <w:sz w:val="16"/>
                              <w:szCs w:val="16"/>
                            </w:rPr>
                            <w:fldChar w:fldCharType="separate"/>
                          </w:r>
                          <w:r w:rsidR="00F87047">
                            <w:rPr>
                              <w:noProof/>
                              <w:sz w:val="16"/>
                              <w:szCs w:val="16"/>
                            </w:rPr>
                            <w:t>18</w:t>
                          </w:r>
                          <w:r w:rsidRPr="003B1648">
                            <w:rPr>
                              <w:sz w:val="16"/>
                              <w:szCs w:val="16"/>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60C6393" id="_x0000_t202" coordsize="21600,21600" o:spt="202" path="m,l,21600r21600,l21600,xe">
              <v:stroke joinstyle="miter"/>
              <v:path gradientshapeok="t" o:connecttype="rect"/>
            </v:shapetype>
            <v:shape id="Text Box 12" o:spid="_x0000_s1026" type="#_x0000_t202" style="position:absolute;margin-left:512.55pt;margin-top:805.1pt;width:33.4pt;height:11.8pt;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" o:allowoverlap="f" stroked="f">
              <v:textbox inset="0,0,0,0">
                <w:txbxContent>
                  <w:p w14:paraId="35F1A1E1" w14:textId="60032BC5" w:rsidR="000F2CDF" w:rsidRPr="003B1648" w:rsidRDefault="000F2CDF" w:rsidP="006D6738">
                    <w:pPr>
                      <w:jc w:val="right"/>
                      <w:rPr>
                        <w:sz w:val="16"/>
                        <w:szCs w:val="16"/>
                      </w:rPr>
                    </w:pPr>
                    <w:r w:rsidRPr="003B1648">
                      <w:rPr>
                        <w:sz w:val="16"/>
                        <w:szCs w:val="16"/>
                      </w:rPr>
                      <w:fldChar w:fldCharType="begin"/>
                    </w:r>
                    <w:r w:rsidRPr="003B1648">
                      <w:rPr>
                        <w:sz w:val="16"/>
                        <w:szCs w:val="16"/>
                      </w:rPr>
                      <w:instrText xml:space="preserve"> PAGE   \* MERGEFORMAT </w:instrText>
                    </w:r>
                    <w:r w:rsidRPr="003B1648">
                      <w:rPr>
                        <w:sz w:val="16"/>
                        <w:szCs w:val="16"/>
                      </w:rPr>
                      <w:fldChar w:fldCharType="separate"/>
                    </w:r>
                    <w:r w:rsidR="00F87047">
                      <w:rPr>
                        <w:noProof/>
                        <w:sz w:val="16"/>
                        <w:szCs w:val="16"/>
                      </w:rPr>
                      <w:t>18</w:t>
                    </w:r>
                    <w:r w:rsidRPr="003B1648">
                      <w:rPr>
                        <w:sz w:val="16"/>
                        <w:szCs w:val="16"/>
                      </w:rPr>
                      <w:fldChar w:fldCharType="end"/>
                    </w:r>
                  </w:p>
                </w:txbxContent>
              </v:textbox>
              <w10:wrap type="square" anchorx="page" anchory="page"/>
            </v:shape>
          </w:pict>
        </mc:Fallback>
      </mc:AlternateContent>
    </w:r>
    <w:r w:rsidRPr="004867A0">
      <w:rPr>
        <w:color w:val="697D91"/>
        <w:lang w:val="en-US"/>
      </w:rPr>
      <w:t xml:space="preserve">Unity 3D Server for CAVE Rendering, </w:t>
    </w:r>
    <w:r w:rsidR="000B06E5">
      <w:rPr>
        <w:color w:val="697D91"/>
        <w:lang w:val="en-US"/>
      </w:rPr>
      <w:t>19</w:t>
    </w:r>
    <w:r w:rsidRPr="004867A0">
      <w:rPr>
        <w:color w:val="697D91"/>
        <w:lang w:val="en-US"/>
      </w:rPr>
      <w:t>.01.2015</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FD4AD37" w14:textId="77777777" w:rsidR="000F2CDF" w:rsidRPr="007F79F4" w:rsidRDefault="000F2CDF">
    <w:pPr>
      <w:pStyle w:val="Fuzeile"/>
      <w:rPr>
        <w:lang w:val="fr-CH"/>
      </w:rPr>
    </w:pPr>
    <w:r w:rsidRPr="00052655">
      <w:rPr>
        <w:color w:val="697D91"/>
        <w:lang w:val="fr-CH"/>
      </w:rPr>
      <w:t>Berner Fachhochschule | Haute école spécialisée bernoise | Bern University of Applied Sciences</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41BE9F6" w14:textId="77777777" w:rsidR="00F00876" w:rsidRDefault="00F00876" w:rsidP="006312E0">
      <w:pPr>
        <w:spacing w:line="240" w:lineRule="auto"/>
      </w:pPr>
    </w:p>
  </w:footnote>
  <w:footnote w:type="continuationSeparator" w:id="0">
    <w:p w14:paraId="4BC6D1B3" w14:textId="77777777" w:rsidR="00F00876" w:rsidRDefault="00F00876" w:rsidP="006312E0">
      <w:pPr>
        <w:spacing w:line="240" w:lineRule="auto"/>
      </w:pPr>
      <w:r>
        <w:continuationSeparator/>
      </w:r>
    </w:p>
  </w:footnote>
  <w:footnote w:id="1">
    <w:p w14:paraId="09394CA5" w14:textId="77777777" w:rsidR="000F2CDF" w:rsidRPr="006B1C60" w:rsidRDefault="000F2CDF" w:rsidP="0049423D">
      <w:pPr>
        <w:pStyle w:val="Funotentext"/>
        <w:rPr>
          <w:lang w:val="en-US"/>
        </w:rPr>
      </w:pPr>
      <w:r>
        <w:rPr>
          <w:rStyle w:val="Funotenzeichen"/>
        </w:rPr>
        <w:footnoteRef/>
      </w:r>
      <w:r w:rsidRPr="006B1C60">
        <w:rPr>
          <w:lang w:val="en-US"/>
        </w:rPr>
        <w:t xml:space="preserve"> CAVE - </w:t>
      </w:r>
      <w:hyperlink r:id="rId1" w:history="1">
        <w:r w:rsidRPr="006B1C60">
          <w:rPr>
            <w:rStyle w:val="Hyperlink"/>
            <w:lang w:val="en-US"/>
          </w:rPr>
          <w:t>https://de.wikipedia.org/wiki/Cave_Automatic_Virtual_Environment</w:t>
        </w:r>
      </w:hyperlink>
      <w:r w:rsidRPr="006B1C60">
        <w:rPr>
          <w:lang w:val="en-US"/>
        </w:rPr>
        <w:t xml:space="preserve"> </w:t>
      </w:r>
    </w:p>
  </w:footnote>
  <w:footnote w:id="2">
    <w:p w14:paraId="763DFE40" w14:textId="77777777" w:rsidR="000F2CDF" w:rsidRPr="006B1C60" w:rsidRDefault="000F2CDF" w:rsidP="0049423D">
      <w:pPr>
        <w:pStyle w:val="Funotentext"/>
        <w:rPr>
          <w:lang w:val="en-US"/>
        </w:rPr>
      </w:pPr>
      <w:r>
        <w:rPr>
          <w:rStyle w:val="Funotenzeichen"/>
        </w:rPr>
        <w:footnoteRef/>
      </w:r>
      <w:r w:rsidRPr="006B1C60">
        <w:rPr>
          <w:lang w:val="en-US"/>
        </w:rPr>
        <w:t xml:space="preserve"> Unity - </w:t>
      </w:r>
      <w:hyperlink r:id="rId2" w:history="1">
        <w:r w:rsidRPr="006B1C60">
          <w:rPr>
            <w:rStyle w:val="Hyperlink"/>
            <w:lang w:val="en-US"/>
          </w:rPr>
          <w:t>http://unity3d.com/</w:t>
        </w:r>
      </w:hyperlink>
      <w:r w:rsidRPr="006B1C60">
        <w:rPr>
          <w:lang w:val="en-US"/>
        </w:rPr>
        <w:t xml:space="preserve"> </w:t>
      </w:r>
    </w:p>
  </w:footnote>
  <w:footnote w:id="3">
    <w:p w14:paraId="434FD2D0" w14:textId="77777777" w:rsidR="000F2CDF" w:rsidRPr="006B1C60" w:rsidRDefault="000F2CDF" w:rsidP="0049423D">
      <w:pPr>
        <w:pStyle w:val="Funotentext"/>
        <w:rPr>
          <w:lang w:val="en-US"/>
        </w:rPr>
      </w:pPr>
      <w:r>
        <w:rPr>
          <w:rStyle w:val="Funotenzeichen"/>
        </w:rPr>
        <w:footnoteRef/>
      </w:r>
      <w:r w:rsidRPr="006B1C60">
        <w:rPr>
          <w:lang w:val="en-US"/>
        </w:rPr>
        <w:t xml:space="preserve"> WorldViz - </w:t>
      </w:r>
      <w:hyperlink r:id="rId3" w:history="1">
        <w:r w:rsidRPr="006B1C60">
          <w:rPr>
            <w:rStyle w:val="Hyperlink"/>
            <w:lang w:val="en-US"/>
          </w:rPr>
          <w:t>http://www.worldviz.com/</w:t>
        </w:r>
      </w:hyperlink>
      <w:r w:rsidRPr="006B1C60">
        <w:rPr>
          <w:lang w:val="en-US"/>
        </w:rPr>
        <w:t xml:space="preserve"> </w:t>
      </w:r>
    </w:p>
  </w:footnote>
  <w:footnote w:id="4">
    <w:p w14:paraId="68574F40" w14:textId="77777777" w:rsidR="000F2CDF" w:rsidRDefault="000F2CDF" w:rsidP="0049423D">
      <w:pPr>
        <w:pStyle w:val="Funotentext"/>
      </w:pPr>
      <w:r>
        <w:rPr>
          <w:rStyle w:val="Funotenzeichen"/>
        </w:rPr>
        <w:footnoteRef/>
      </w:r>
      <w:r>
        <w:t xml:space="preserve"> Stereoskopie</w:t>
      </w:r>
      <w:r>
        <w:fldChar w:fldCharType="begin"/>
      </w:r>
      <w:r>
        <w:instrText xml:space="preserve"> XE "</w:instrText>
      </w:r>
      <w:r w:rsidRPr="0007659C">
        <w:instrText>Stereoskopie</w:instrText>
      </w:r>
      <w:r>
        <w:instrText xml:space="preserve">" </w:instrText>
      </w:r>
      <w:r>
        <w:fldChar w:fldCharType="end"/>
      </w:r>
      <w:r>
        <w:t xml:space="preserve"> - </w:t>
      </w:r>
      <w:hyperlink r:id="rId4" w:history="1">
        <w:r w:rsidRPr="007A6FDE">
          <w:rPr>
            <w:rStyle w:val="Hyperlink"/>
          </w:rPr>
          <w:t>https://de.wikipedia.org/wiki/Stereoskopie</w:t>
        </w:r>
      </w:hyperlink>
      <w:r>
        <w:t xml:space="preserve"> </w:t>
      </w:r>
    </w:p>
  </w:footnote>
  <w:footnote w:id="5">
    <w:p w14:paraId="78883458" w14:textId="77777777" w:rsidR="000F2CDF" w:rsidRPr="006B1C60" w:rsidRDefault="000F2CDF" w:rsidP="0049423D">
      <w:pPr>
        <w:pStyle w:val="Funotentext"/>
        <w:rPr>
          <w:lang w:val="en-US"/>
        </w:rPr>
      </w:pPr>
      <w:r>
        <w:rPr>
          <w:rStyle w:val="Funotenzeichen"/>
        </w:rPr>
        <w:footnoteRef/>
      </w:r>
      <w:r w:rsidRPr="006B1C60">
        <w:rPr>
          <w:lang w:val="en-US"/>
        </w:rPr>
        <w:t xml:space="preserve"> Frustum - </w:t>
      </w:r>
      <w:hyperlink r:id="rId5" w:history="1">
        <w:r w:rsidRPr="006B1C60">
          <w:rPr>
            <w:rStyle w:val="Hyperlink"/>
            <w:lang w:val="en-US"/>
          </w:rPr>
          <w:t>https://en.wikipedia.org/wiki/Viewing_frustum</w:t>
        </w:r>
      </w:hyperlink>
      <w:r w:rsidRPr="006B1C60">
        <w:rPr>
          <w:lang w:val="en-US"/>
        </w:rPr>
        <w:t xml:space="preserve"> </w:t>
      </w:r>
    </w:p>
  </w:footnote>
  <w:footnote w:id="6">
    <w:p w14:paraId="61FFE7C4" w14:textId="342F420C" w:rsidR="000F2CDF" w:rsidRPr="006B1C60" w:rsidRDefault="000F2CDF">
      <w:pPr>
        <w:pStyle w:val="Funotentext"/>
        <w:rPr>
          <w:lang w:val="en-US"/>
        </w:rPr>
      </w:pPr>
      <w:r>
        <w:rPr>
          <w:rStyle w:val="Funotenzeichen"/>
        </w:rPr>
        <w:footnoteRef/>
      </w:r>
      <w:r w:rsidRPr="006B1C60">
        <w:rPr>
          <w:lang w:val="en-US"/>
        </w:rPr>
        <w:t xml:space="preserve"> Equalizer - </w:t>
      </w:r>
      <w:hyperlink r:id="rId6" w:history="1">
        <w:r w:rsidRPr="006B1C60">
          <w:rPr>
            <w:rStyle w:val="Hyperlink"/>
            <w:lang w:val="en-US"/>
          </w:rPr>
          <w:t>http://www.equalizergraphics.com/</w:t>
        </w:r>
      </w:hyperlink>
      <w:r w:rsidRPr="006B1C60">
        <w:rPr>
          <w:lang w:val="en-US"/>
        </w:rPr>
        <w:t xml:space="preserve"> </w:t>
      </w:r>
    </w:p>
  </w:footnote>
  <w:footnote w:id="7">
    <w:p w14:paraId="7FF826F9" w14:textId="7E5E1619" w:rsidR="000F2CDF" w:rsidRPr="006B1C60" w:rsidRDefault="000F2CDF">
      <w:pPr>
        <w:pStyle w:val="Funotentext"/>
        <w:rPr>
          <w:lang w:val="en-US"/>
        </w:rPr>
      </w:pPr>
      <w:r>
        <w:rPr>
          <w:rStyle w:val="Funotenzeichen"/>
        </w:rPr>
        <w:footnoteRef/>
      </w:r>
      <w:r w:rsidRPr="006B1C60">
        <w:rPr>
          <w:lang w:val="en-US"/>
        </w:rPr>
        <w:t xml:space="preserve"> Chromium - </w:t>
      </w:r>
      <w:hyperlink r:id="rId7" w:history="1">
        <w:r w:rsidRPr="006B1C60">
          <w:rPr>
            <w:rStyle w:val="Hyperlink"/>
            <w:lang w:val="en-US"/>
          </w:rPr>
          <w:t>http://chromium.sourceforge.net/</w:t>
        </w:r>
      </w:hyperlink>
      <w:r w:rsidRPr="006B1C60">
        <w:rPr>
          <w:lang w:val="en-US"/>
        </w:rPr>
        <w:t xml:space="preserve"> </w:t>
      </w:r>
    </w:p>
  </w:footnote>
  <w:footnote w:id="8">
    <w:p w14:paraId="31B65A9C" w14:textId="35B9C707" w:rsidR="000F2CDF" w:rsidRPr="006B1C60" w:rsidRDefault="000F2CDF">
      <w:pPr>
        <w:pStyle w:val="Funotentext"/>
        <w:rPr>
          <w:lang w:val="en-US"/>
        </w:rPr>
      </w:pPr>
      <w:r>
        <w:rPr>
          <w:rStyle w:val="Funotenzeichen"/>
        </w:rPr>
        <w:footnoteRef/>
      </w:r>
      <w:r w:rsidRPr="006B1C60">
        <w:rPr>
          <w:lang w:val="en-US"/>
        </w:rPr>
        <w:t xml:space="preserve"> MiddleVR - </w:t>
      </w:r>
      <w:hyperlink r:id="rId8" w:history="1">
        <w:r w:rsidRPr="006B1C60">
          <w:rPr>
            <w:rStyle w:val="Hyperlink"/>
            <w:lang w:val="en-US"/>
          </w:rPr>
          <w:t>http://www.middlevr.com/</w:t>
        </w:r>
      </w:hyperlink>
      <w:r w:rsidRPr="006B1C60">
        <w:rPr>
          <w:lang w:val="en-US"/>
        </w:rPr>
        <w:t xml:space="preserve"> </w:t>
      </w:r>
    </w:p>
  </w:footnote>
  <w:footnote w:id="9">
    <w:p w14:paraId="5469D261" w14:textId="09D914E0" w:rsidR="000F2CDF" w:rsidRPr="00DC2E38" w:rsidRDefault="000F2CDF">
      <w:pPr>
        <w:pStyle w:val="Funotentext"/>
        <w:rPr>
          <w:lang w:val="en-US"/>
        </w:rPr>
      </w:pPr>
      <w:r>
        <w:rPr>
          <w:rStyle w:val="Funotenzeichen"/>
        </w:rPr>
        <w:footnoteRef/>
      </w:r>
      <w:r w:rsidRPr="00DC2E38">
        <w:rPr>
          <w:lang w:val="en-US"/>
        </w:rPr>
        <w:t xml:space="preserve"> Transform Unity - </w:t>
      </w:r>
      <w:hyperlink r:id="rId9" w:history="1">
        <w:r w:rsidRPr="00DC2E38">
          <w:rPr>
            <w:rStyle w:val="Hyperlink"/>
            <w:lang w:val="en-US"/>
          </w:rPr>
          <w:t>http://docs.unity3d.com/ScriptReference/Transform.html</w:t>
        </w:r>
      </w:hyperlink>
      <w:r w:rsidRPr="00DC2E38">
        <w:rPr>
          <w:lang w:val="en-US"/>
        </w:rPr>
        <w:t xml:space="preserve"> </w:t>
      </w:r>
    </w:p>
  </w:footnote>
  <w:footnote w:id="10">
    <w:p w14:paraId="3129DA39" w14:textId="533A0253" w:rsidR="000F2CDF" w:rsidRPr="00DC2E38" w:rsidRDefault="000F2CDF">
      <w:pPr>
        <w:pStyle w:val="Funotentext"/>
        <w:rPr>
          <w:lang w:val="en-US"/>
        </w:rPr>
      </w:pPr>
      <w:r>
        <w:rPr>
          <w:rStyle w:val="Funotenzeichen"/>
        </w:rPr>
        <w:footnoteRef/>
      </w:r>
      <w:r w:rsidRPr="00DC2E38">
        <w:rPr>
          <w:lang w:val="en-US"/>
        </w:rPr>
        <w:t xml:space="preserve"> Material Unity - </w:t>
      </w:r>
      <w:hyperlink r:id="rId10" w:history="1">
        <w:r w:rsidRPr="00DC2E38">
          <w:rPr>
            <w:rStyle w:val="Hyperlink"/>
            <w:lang w:val="en-US"/>
          </w:rPr>
          <w:t>http://docs.unity3d.com/ScriptReference/Material.html</w:t>
        </w:r>
      </w:hyperlink>
      <w:r w:rsidRPr="00DC2E38">
        <w:rPr>
          <w:lang w:val="en-US"/>
        </w:rPr>
        <w:t xml:space="preserve"> </w:t>
      </w:r>
    </w:p>
  </w:footnote>
  <w:footnote w:id="11">
    <w:p w14:paraId="35917117" w14:textId="7E766D8B" w:rsidR="000F2CDF" w:rsidRPr="00251427" w:rsidRDefault="000F2CDF" w:rsidP="001E11E1">
      <w:pPr>
        <w:pStyle w:val="Funotentext"/>
        <w:rPr>
          <w:lang w:val="en-US"/>
        </w:rPr>
      </w:pPr>
      <w:r>
        <w:rPr>
          <w:rStyle w:val="Funotenzeichen"/>
        </w:rPr>
        <w:footnoteRef/>
      </w:r>
      <w:r w:rsidRPr="00251427">
        <w:rPr>
          <w:lang w:val="en-US"/>
        </w:rPr>
        <w:t xml:space="preserve"> Nvidia</w:t>
      </w:r>
      <w:r>
        <w:rPr>
          <w:lang w:val="en-US"/>
        </w:rPr>
        <w:fldChar w:fldCharType="begin"/>
      </w:r>
      <w:r w:rsidRPr="00790717">
        <w:rPr>
          <w:lang w:val="en-US"/>
        </w:rPr>
        <w:instrText xml:space="preserve"> XE "Nvidia" </w:instrText>
      </w:r>
      <w:r>
        <w:rPr>
          <w:lang w:val="en-US"/>
        </w:rPr>
        <w:fldChar w:fldCharType="end"/>
      </w:r>
      <w:r w:rsidRPr="00251427">
        <w:rPr>
          <w:lang w:val="en-US"/>
        </w:rPr>
        <w:t xml:space="preserve"> Mosaic</w:t>
      </w:r>
      <w:r>
        <w:rPr>
          <w:lang w:val="en-US"/>
        </w:rPr>
        <w:fldChar w:fldCharType="begin"/>
      </w:r>
      <w:r w:rsidRPr="00790717">
        <w:rPr>
          <w:lang w:val="en-US"/>
        </w:rPr>
        <w:instrText xml:space="preserve"> XE "</w:instrText>
      </w:r>
      <w:r w:rsidRPr="00790717">
        <w:rPr>
          <w:b/>
          <w:u w:val="single"/>
          <w:lang w:val="en-US"/>
        </w:rPr>
        <w:instrText>Mosaic</w:instrText>
      </w:r>
      <w:r w:rsidRPr="00790717">
        <w:rPr>
          <w:lang w:val="en-US"/>
        </w:rPr>
        <w:instrText xml:space="preserve">" </w:instrText>
      </w:r>
      <w:r>
        <w:rPr>
          <w:lang w:val="en-US"/>
        </w:rPr>
        <w:fldChar w:fldCharType="end"/>
      </w:r>
      <w:r w:rsidRPr="00251427">
        <w:rPr>
          <w:lang w:val="en-US"/>
        </w:rPr>
        <w:t xml:space="preserve"> - </w:t>
      </w:r>
      <w:hyperlink r:id="rId11" w:history="1">
        <w:r w:rsidRPr="00251427">
          <w:rPr>
            <w:rStyle w:val="Hyperlink"/>
            <w:lang w:val="en-US"/>
          </w:rPr>
          <w:t>http://www.nvidia.com/object/nvidia-mosaic-technology.html</w:t>
        </w:r>
      </w:hyperlink>
      <w:r w:rsidRPr="00251427">
        <w:rPr>
          <w:lang w:val="en-US"/>
        </w:rPr>
        <w:t xml:space="preserve"> </w:t>
      </w:r>
    </w:p>
  </w:footnote>
  <w:footnote w:id="12">
    <w:p w14:paraId="0968F767" w14:textId="44FB1F37" w:rsidR="000F2CDF" w:rsidRPr="00DC2E38" w:rsidRDefault="000F2CDF">
      <w:pPr>
        <w:pStyle w:val="Funotentext"/>
        <w:rPr>
          <w:lang w:val="fr-CH"/>
        </w:rPr>
      </w:pPr>
      <w:r>
        <w:rPr>
          <w:rStyle w:val="Funotenzeichen"/>
        </w:rPr>
        <w:footnoteRef/>
      </w:r>
      <w:r w:rsidRPr="00DC2E38">
        <w:rPr>
          <w:lang w:val="fr-CH"/>
        </w:rPr>
        <w:t xml:space="preserve"> Nvidia Quadro - </w:t>
      </w:r>
      <w:hyperlink r:id="rId12" w:history="1">
        <w:r w:rsidRPr="00DC2E38">
          <w:rPr>
            <w:rStyle w:val="Hyperlink"/>
            <w:lang w:val="fr-CH"/>
          </w:rPr>
          <w:t>https://de.wikipedia.org/wiki/Nvidia_Quadro</w:t>
        </w:r>
      </w:hyperlink>
      <w:r w:rsidRPr="00DC2E38">
        <w:rPr>
          <w:lang w:val="fr-CH"/>
        </w:rPr>
        <w:t xml:space="preserve"> </w:t>
      </w:r>
    </w:p>
  </w:footnote>
  <w:footnote w:id="13">
    <w:p w14:paraId="7CB15D00" w14:textId="362D2E65" w:rsidR="000F2CDF" w:rsidRPr="006B1C60" w:rsidRDefault="000F2CDF">
      <w:pPr>
        <w:pStyle w:val="Funotentext"/>
        <w:rPr>
          <w:lang w:val="en-US"/>
        </w:rPr>
      </w:pPr>
      <w:r>
        <w:rPr>
          <w:rStyle w:val="Funotenzeichen"/>
        </w:rPr>
        <w:footnoteRef/>
      </w:r>
      <w:r w:rsidRPr="006B1C60">
        <w:rPr>
          <w:lang w:val="en-US"/>
        </w:rPr>
        <w:t xml:space="preserve"> Haptic - </w:t>
      </w:r>
      <w:hyperlink r:id="rId13" w:history="1">
        <w:r w:rsidRPr="006B1C60">
          <w:rPr>
            <w:rStyle w:val="Hyperlink"/>
            <w:lang w:val="en-US"/>
          </w:rPr>
          <w:t>https://en.wikipedia.org/wiki/Haptics</w:t>
        </w:r>
      </w:hyperlink>
      <w:r w:rsidRPr="006B1C60">
        <w:rPr>
          <w:lang w:val="en-US"/>
        </w:rPr>
        <w:t xml:space="preserve"> </w:t>
      </w:r>
    </w:p>
  </w:footnote>
  <w:footnote w:id="14">
    <w:p w14:paraId="0319545F" w14:textId="55C3E521" w:rsidR="000F2CDF" w:rsidRPr="006B1C60" w:rsidRDefault="000F2CDF">
      <w:pPr>
        <w:pStyle w:val="Funotentext"/>
        <w:rPr>
          <w:lang w:val="en-US"/>
        </w:rPr>
      </w:pPr>
      <w:r>
        <w:rPr>
          <w:rStyle w:val="Funotenzeichen"/>
        </w:rPr>
        <w:footnoteRef/>
      </w:r>
      <w:r w:rsidRPr="006B1C60">
        <w:rPr>
          <w:lang w:val="en-US"/>
        </w:rPr>
        <w:t xml:space="preserve"> Immersion - </w:t>
      </w:r>
      <w:hyperlink r:id="rId14" w:history="1">
        <w:r w:rsidRPr="006B1C60">
          <w:rPr>
            <w:rStyle w:val="Hyperlink"/>
            <w:lang w:val="en-US"/>
          </w:rPr>
          <w:t>https://de.wikipedia.org/wiki/Immersion_(virtuelle_Realit%C3%A4t)</w:t>
        </w:r>
      </w:hyperlink>
      <w:r w:rsidRPr="006B1C60">
        <w:rPr>
          <w:lang w:val="en-US"/>
        </w:rPr>
        <w:t xml:space="preserve"> </w:t>
      </w:r>
    </w:p>
  </w:footnote>
  <w:footnote w:id="15">
    <w:p w14:paraId="6B179916" w14:textId="2A0BAE47" w:rsidR="000F2CDF" w:rsidRPr="006B1C60" w:rsidRDefault="000F2CDF">
      <w:pPr>
        <w:pStyle w:val="Funotentext"/>
        <w:rPr>
          <w:lang w:val="en-US"/>
        </w:rPr>
      </w:pPr>
      <w:r>
        <w:rPr>
          <w:rStyle w:val="Funotenzeichen"/>
        </w:rPr>
        <w:footnoteRef/>
      </w:r>
      <w:r w:rsidRPr="006B1C60">
        <w:rPr>
          <w:lang w:val="en-US"/>
        </w:rPr>
        <w:t xml:space="preserve"> PPT Studio 2013 - </w:t>
      </w:r>
      <w:hyperlink r:id="rId15" w:history="1">
        <w:r w:rsidRPr="006B1C60">
          <w:rPr>
            <w:rStyle w:val="Hyperlink"/>
            <w:lang w:val="en-US"/>
          </w:rPr>
          <w:t>http://www.worldviz.com/virtual-reality-motion-tracking/</w:t>
        </w:r>
      </w:hyperlink>
      <w:r w:rsidRPr="006B1C60">
        <w:rPr>
          <w:lang w:val="en-US"/>
        </w:rPr>
        <w:t xml:space="preserve"> </w:t>
      </w:r>
    </w:p>
  </w:footnote>
  <w:footnote w:id="16">
    <w:p w14:paraId="637FD2EE" w14:textId="6195B1E6" w:rsidR="000F2CDF" w:rsidRPr="00DC2E38" w:rsidRDefault="000F2CDF">
      <w:pPr>
        <w:pStyle w:val="Funotentext"/>
        <w:rPr>
          <w:lang w:val="fr-CH"/>
        </w:rPr>
      </w:pPr>
      <w:r>
        <w:rPr>
          <w:rStyle w:val="Funotenzeichen"/>
        </w:rPr>
        <w:footnoteRef/>
      </w:r>
      <w:r w:rsidRPr="00DC2E38">
        <w:rPr>
          <w:lang w:val="fr-CH"/>
        </w:rPr>
        <w:t xml:space="preserve"> VRPN - </w:t>
      </w:r>
      <w:hyperlink r:id="rId16" w:history="1">
        <w:r w:rsidRPr="00DC2E38">
          <w:rPr>
            <w:rStyle w:val="Hyperlink"/>
            <w:lang w:val="fr-CH"/>
          </w:rPr>
          <w:t>https://github.com/vrpn/vrpn/wiki</w:t>
        </w:r>
      </w:hyperlink>
      <w:r w:rsidRPr="00DC2E38">
        <w:rPr>
          <w:lang w:val="fr-CH"/>
        </w:rPr>
        <w:t xml:space="preserve"> </w:t>
      </w:r>
    </w:p>
  </w:footnote>
  <w:footnote w:id="17">
    <w:p w14:paraId="41E136A9" w14:textId="6EBC9D57" w:rsidR="000F2CDF" w:rsidRPr="006B1C60" w:rsidRDefault="000F2CDF">
      <w:pPr>
        <w:pStyle w:val="Funotentext"/>
        <w:rPr>
          <w:lang w:val="en-US"/>
        </w:rPr>
      </w:pPr>
      <w:r>
        <w:rPr>
          <w:rStyle w:val="Funotenzeichen"/>
        </w:rPr>
        <w:footnoteRef/>
      </w:r>
      <w:r w:rsidRPr="006B1C60">
        <w:rPr>
          <w:lang w:val="en-US"/>
        </w:rPr>
        <w:t xml:space="preserve"> Yaw, Pitch</w:t>
      </w:r>
      <w:r>
        <w:rPr>
          <w:lang w:val="en-US"/>
        </w:rPr>
        <w:t>,</w:t>
      </w:r>
      <w:r w:rsidRPr="006B1C60">
        <w:rPr>
          <w:lang w:val="en-US"/>
        </w:rPr>
        <w:t xml:space="preserve"> Roll - </w:t>
      </w:r>
      <w:hyperlink r:id="rId17" w:history="1">
        <w:r w:rsidRPr="006B1C60">
          <w:rPr>
            <w:rStyle w:val="Hyperlink"/>
            <w:lang w:val="en-US"/>
          </w:rPr>
          <w:t>https://en.wikipedia.org/wiki/Six_degrees_of_freedom</w:t>
        </w:r>
      </w:hyperlink>
      <w:r w:rsidRPr="006B1C60">
        <w:rPr>
          <w:lang w:val="en-US"/>
        </w:rPr>
        <w:t xml:space="preserve"> </w:t>
      </w:r>
    </w:p>
  </w:footnote>
  <w:footnote w:id="18">
    <w:p w14:paraId="12201C07" w14:textId="47F8FC73" w:rsidR="000F2CDF" w:rsidRPr="006B1C60" w:rsidRDefault="000F2CDF">
      <w:pPr>
        <w:pStyle w:val="Funotentext"/>
        <w:rPr>
          <w:lang w:val="en-US"/>
        </w:rPr>
      </w:pPr>
      <w:r>
        <w:rPr>
          <w:rStyle w:val="Funotenzeichen"/>
        </w:rPr>
        <w:footnoteRef/>
      </w:r>
      <w:r w:rsidRPr="006B1C60">
        <w:rPr>
          <w:lang w:val="en-US"/>
        </w:rPr>
        <w:t xml:space="preserve"> Gyrometer - </w:t>
      </w:r>
      <w:hyperlink r:id="rId18" w:history="1">
        <w:r w:rsidRPr="006B1C60">
          <w:rPr>
            <w:rStyle w:val="Hyperlink"/>
            <w:lang w:val="en-US"/>
          </w:rPr>
          <w:t>https://de.wikipedia.org/wiki/Gyrometer</w:t>
        </w:r>
      </w:hyperlink>
      <w:r w:rsidRPr="006B1C60">
        <w:rPr>
          <w:lang w:val="en-US"/>
        </w:rPr>
        <w:t xml:space="preserve"> </w:t>
      </w:r>
    </w:p>
  </w:footnote>
  <w:footnote w:id="19">
    <w:p w14:paraId="43F01753" w14:textId="0522BAA8" w:rsidR="000F2CDF" w:rsidRPr="006B1C60" w:rsidRDefault="000F2CDF">
      <w:pPr>
        <w:pStyle w:val="Funotentext"/>
        <w:rPr>
          <w:lang w:val="en-US"/>
        </w:rPr>
      </w:pPr>
      <w:r>
        <w:rPr>
          <w:rStyle w:val="Funotenzeichen"/>
        </w:rPr>
        <w:footnoteRef/>
      </w:r>
      <w:r w:rsidRPr="006B1C60">
        <w:rPr>
          <w:lang w:val="en-US"/>
        </w:rPr>
        <w:t xml:space="preserve"> VR Namespace Unity - </w:t>
      </w:r>
      <w:hyperlink r:id="rId19" w:history="1">
        <w:r w:rsidRPr="006B1C60">
          <w:rPr>
            <w:rStyle w:val="Hyperlink"/>
            <w:lang w:val="en-US"/>
          </w:rPr>
          <w:t>http://docs.unity3d.com/Manual/VROverview.html</w:t>
        </w:r>
      </w:hyperlink>
      <w:r w:rsidRPr="006B1C60">
        <w:rPr>
          <w:lang w:val="en-US"/>
        </w:rPr>
        <w:t xml:space="preserve"> </w:t>
      </w:r>
    </w:p>
  </w:footnote>
  <w:footnote w:id="20">
    <w:p w14:paraId="2F90EE47" w14:textId="15689BF5" w:rsidR="000F2CDF" w:rsidRPr="006B1C60" w:rsidRDefault="000F2CDF">
      <w:pPr>
        <w:pStyle w:val="Funotentext"/>
        <w:rPr>
          <w:lang w:val="en-US"/>
        </w:rPr>
      </w:pPr>
      <w:r>
        <w:rPr>
          <w:rStyle w:val="Funotenzeichen"/>
        </w:rPr>
        <w:footnoteRef/>
      </w:r>
      <w:r w:rsidRPr="006B1C60">
        <w:rPr>
          <w:lang w:val="en-US"/>
        </w:rPr>
        <w:t xml:space="preserve"> Field of View</w:t>
      </w:r>
      <w:r>
        <w:fldChar w:fldCharType="begin"/>
      </w:r>
      <w:r w:rsidRPr="006B1C60">
        <w:rPr>
          <w:lang w:val="en-US"/>
        </w:rPr>
        <w:instrText xml:space="preserve"> XE "Field of View" </w:instrText>
      </w:r>
      <w:r>
        <w:fldChar w:fldCharType="end"/>
      </w:r>
      <w:r w:rsidRPr="006B1C60">
        <w:rPr>
          <w:lang w:val="en-US"/>
        </w:rPr>
        <w:t xml:space="preserve"> - </w:t>
      </w:r>
      <w:hyperlink r:id="rId20" w:history="1">
        <w:r w:rsidRPr="006B1C60">
          <w:rPr>
            <w:rStyle w:val="Hyperlink"/>
            <w:lang w:val="en-US"/>
          </w:rPr>
          <w:t>https://en.wikipedia.org/wiki/Field_of_view</w:t>
        </w:r>
      </w:hyperlink>
      <w:r w:rsidRPr="006B1C60">
        <w:rPr>
          <w:lang w:val="en-US"/>
        </w:rPr>
        <w:t xml:space="preserve"> </w:t>
      </w:r>
    </w:p>
  </w:footnote>
  <w:footnote w:id="21">
    <w:p w14:paraId="28421591" w14:textId="6D5F7346" w:rsidR="000F2CDF" w:rsidRPr="006B1C60" w:rsidRDefault="000F2CDF">
      <w:pPr>
        <w:pStyle w:val="Funotentext"/>
        <w:rPr>
          <w:lang w:val="en-US"/>
        </w:rPr>
      </w:pPr>
      <w:r>
        <w:rPr>
          <w:rStyle w:val="Funotenzeichen"/>
        </w:rPr>
        <w:footnoteRef/>
      </w:r>
      <w:r w:rsidRPr="006B1C60">
        <w:rPr>
          <w:lang w:val="en-US"/>
        </w:rPr>
        <w:t xml:space="preserve"> Raycast - </w:t>
      </w:r>
      <w:hyperlink r:id="rId21" w:history="1">
        <w:r w:rsidRPr="006B1C60">
          <w:rPr>
            <w:rStyle w:val="Hyperlink"/>
            <w:lang w:val="en-US"/>
          </w:rPr>
          <w:t>https://en.wikipedia.org/wiki/Ray_casting</w:t>
        </w:r>
      </w:hyperlink>
      <w:r w:rsidRPr="006B1C60">
        <w:rPr>
          <w:lang w:val="en-US"/>
        </w:rPr>
        <w:t xml:space="preserve"> </w:t>
      </w:r>
    </w:p>
  </w:footnote>
  <w:footnote w:id="22">
    <w:p w14:paraId="354693B6" w14:textId="6A10EEF9" w:rsidR="000F2CDF" w:rsidRPr="006B1C60" w:rsidRDefault="000F2CDF">
      <w:pPr>
        <w:pStyle w:val="Funotentext"/>
        <w:rPr>
          <w:lang w:val="en-US"/>
        </w:rPr>
      </w:pPr>
      <w:r>
        <w:rPr>
          <w:rStyle w:val="Funotenzeichen"/>
        </w:rPr>
        <w:footnoteRef/>
      </w:r>
      <w:r w:rsidRPr="006B1C60">
        <w:rPr>
          <w:lang w:val="en-US"/>
        </w:rPr>
        <w:t xml:space="preserve"> Unity Prefab - </w:t>
      </w:r>
      <w:hyperlink r:id="rId22" w:history="1">
        <w:r w:rsidRPr="006B1C60">
          <w:rPr>
            <w:rStyle w:val="Hyperlink"/>
            <w:lang w:val="en-US"/>
          </w:rPr>
          <w:t>http://docs.unity3d.com/Manual/Prefabs.html</w:t>
        </w:r>
      </w:hyperlink>
      <w:r w:rsidRPr="006B1C60">
        <w:rPr>
          <w:lang w:val="en-US"/>
        </w:rPr>
        <w:t xml:space="preserve"> </w:t>
      </w:r>
    </w:p>
  </w:footnote>
  <w:footnote w:id="23">
    <w:p w14:paraId="3AA34B0C" w14:textId="2C82A47A" w:rsidR="000F2CDF" w:rsidRPr="006B1C60" w:rsidRDefault="000F2CDF">
      <w:pPr>
        <w:pStyle w:val="Funotentext"/>
        <w:rPr>
          <w:lang w:val="en-US"/>
        </w:rPr>
      </w:pPr>
      <w:r>
        <w:rPr>
          <w:rStyle w:val="Funotenzeichen"/>
        </w:rPr>
        <w:footnoteRef/>
      </w:r>
      <w:r w:rsidRPr="006B1C60">
        <w:rPr>
          <w:lang w:val="en-US"/>
        </w:rPr>
        <w:t xml:space="preserve"> Inputsimulator - </w:t>
      </w:r>
      <w:hyperlink r:id="rId23" w:history="1">
        <w:r w:rsidRPr="006B1C60">
          <w:rPr>
            <w:rStyle w:val="Hyperlink"/>
            <w:lang w:val="en-US"/>
          </w:rPr>
          <w:t>http://inputsimulator.codeplex.com/</w:t>
        </w:r>
      </w:hyperlink>
      <w:r w:rsidRPr="006B1C60">
        <w:rPr>
          <w:lang w:val="en-US"/>
        </w:rPr>
        <w:t xml:space="preserve"> </w:t>
      </w:r>
    </w:p>
  </w:footnote>
  <w:footnote w:id="24">
    <w:p w14:paraId="46FBBEAA" w14:textId="4224EF69" w:rsidR="000F2CDF" w:rsidRDefault="000F2CDF">
      <w:pPr>
        <w:pStyle w:val="Funotentext"/>
      </w:pPr>
      <w:r>
        <w:rPr>
          <w:rStyle w:val="Funotenzeichen"/>
        </w:rPr>
        <w:footnoteRef/>
      </w:r>
      <w:r>
        <w:t xml:space="preserve"> User32.dll - </w:t>
      </w:r>
      <w:hyperlink r:id="rId24" w:history="1">
        <w:r w:rsidRPr="007A6FDE">
          <w:rPr>
            <w:rStyle w:val="Hyperlink"/>
          </w:rPr>
          <w:t>https://en.wikipedia.org/wiki/Microsoft_Windows_library_files</w:t>
        </w:r>
      </w:hyperlink>
      <w:r>
        <w:t xml:space="preserve"> </w:t>
      </w:r>
    </w:p>
  </w:footnote>
  <w:footnote w:id="25">
    <w:p w14:paraId="497A4B50" w14:textId="00327A0E" w:rsidR="000F2CDF" w:rsidRPr="006B1C60" w:rsidRDefault="000F2CDF">
      <w:pPr>
        <w:pStyle w:val="Funotentext"/>
        <w:rPr>
          <w:lang w:val="en-US"/>
        </w:rPr>
      </w:pPr>
      <w:r>
        <w:rPr>
          <w:rStyle w:val="Funotenzeichen"/>
        </w:rPr>
        <w:footnoteRef/>
      </w:r>
      <w:r w:rsidRPr="006B1C60">
        <w:rPr>
          <w:lang w:val="en-US"/>
        </w:rPr>
        <w:t xml:space="preserve"> CMake - </w:t>
      </w:r>
      <w:hyperlink r:id="rId25" w:history="1">
        <w:r w:rsidRPr="006B1C60">
          <w:rPr>
            <w:rStyle w:val="Hyperlink"/>
            <w:lang w:val="en-US"/>
          </w:rPr>
          <w:t>https://cmake.org/</w:t>
        </w:r>
      </w:hyperlink>
      <w:r w:rsidRPr="006B1C60">
        <w:rPr>
          <w:lang w:val="en-US"/>
        </w:rPr>
        <w:t xml:space="preserve"> </w:t>
      </w:r>
    </w:p>
  </w:footnote>
  <w:footnote w:id="26">
    <w:p w14:paraId="0CB5E593" w14:textId="1F8294D7" w:rsidR="000F2CDF" w:rsidRPr="006B1C60" w:rsidRDefault="000F2CDF">
      <w:pPr>
        <w:pStyle w:val="Funotentext"/>
        <w:rPr>
          <w:lang w:val="en-US"/>
        </w:rPr>
      </w:pPr>
      <w:r>
        <w:rPr>
          <w:rStyle w:val="Funotenzeichen"/>
        </w:rPr>
        <w:footnoteRef/>
      </w:r>
      <w:r w:rsidRPr="006B1C60">
        <w:rPr>
          <w:lang w:val="en-US"/>
        </w:rPr>
        <w:t xml:space="preserve"> Lowpass Filter - </w:t>
      </w:r>
      <w:hyperlink r:id="rId26" w:history="1">
        <w:r w:rsidRPr="006B1C60">
          <w:rPr>
            <w:rStyle w:val="Hyperlink"/>
            <w:lang w:val="en-US"/>
          </w:rPr>
          <w:t>https://en.wikipedia.org/wiki/Low-pass_filter</w:t>
        </w:r>
      </w:hyperlink>
      <w:r w:rsidRPr="006B1C60">
        <w:rPr>
          <w:lang w:val="en-US"/>
        </w:rPr>
        <w:t xml:space="preserve"> </w:t>
      </w:r>
    </w:p>
  </w:footnote>
  <w:footnote w:id="27">
    <w:p w14:paraId="7DDF88CC" w14:textId="789D838B" w:rsidR="000F2CDF" w:rsidRPr="006B1C60" w:rsidRDefault="000F2CDF">
      <w:pPr>
        <w:pStyle w:val="Funotentext"/>
        <w:rPr>
          <w:lang w:val="en-US"/>
        </w:rPr>
      </w:pPr>
      <w:r>
        <w:rPr>
          <w:rStyle w:val="Funotenzeichen"/>
        </w:rPr>
        <w:footnoteRef/>
      </w:r>
      <w:r w:rsidRPr="006B1C60">
        <w:rPr>
          <w:lang w:val="en-US"/>
        </w:rPr>
        <w:t xml:space="preserve"> FixedUpdate</w:t>
      </w:r>
      <w:r>
        <w:fldChar w:fldCharType="begin"/>
      </w:r>
      <w:r w:rsidRPr="006B1C60">
        <w:rPr>
          <w:lang w:val="en-US"/>
        </w:rPr>
        <w:instrText xml:space="preserve"> XE "</w:instrText>
      </w:r>
      <w:r w:rsidRPr="006B1C60">
        <w:rPr>
          <w:b/>
          <w:lang w:val="en-US"/>
        </w:rPr>
        <w:instrText>FixedUpdate</w:instrText>
      </w:r>
      <w:r w:rsidRPr="006B1C60">
        <w:rPr>
          <w:lang w:val="en-US"/>
        </w:rPr>
        <w:instrText xml:space="preserve">" </w:instrText>
      </w:r>
      <w:r>
        <w:fldChar w:fldCharType="end"/>
      </w:r>
      <w:r w:rsidRPr="006B1C60">
        <w:rPr>
          <w:lang w:val="en-US"/>
        </w:rPr>
        <w:t xml:space="preserve"> Unity - </w:t>
      </w:r>
      <w:hyperlink r:id="rId27" w:history="1">
        <w:r w:rsidRPr="006B1C60">
          <w:rPr>
            <w:rStyle w:val="Hyperlink"/>
            <w:lang w:val="en-US"/>
          </w:rPr>
          <w:t>http://docs.unity3d.com/ScriptReference/MonoBehaviour.FixedUpdate.html</w:t>
        </w:r>
      </w:hyperlink>
      <w:r w:rsidRPr="006B1C60">
        <w:rPr>
          <w:lang w:val="en-US"/>
        </w:rPr>
        <w:t xml:space="preserve"> </w:t>
      </w:r>
    </w:p>
  </w:footnote>
  <w:footnote w:id="28">
    <w:p w14:paraId="65A36305" w14:textId="415FE8AE" w:rsidR="000F2CDF" w:rsidRPr="006B1C60" w:rsidRDefault="000F2CDF">
      <w:pPr>
        <w:pStyle w:val="Funotentext"/>
        <w:rPr>
          <w:lang w:val="en-US"/>
        </w:rPr>
      </w:pPr>
      <w:r>
        <w:rPr>
          <w:rStyle w:val="Funotenzeichen"/>
        </w:rPr>
        <w:footnoteRef/>
      </w:r>
      <w:r w:rsidRPr="006B1C60">
        <w:rPr>
          <w:lang w:val="en-US"/>
        </w:rPr>
        <w:t xml:space="preserve"> Warping - </w:t>
      </w:r>
      <w:hyperlink r:id="rId28" w:history="1">
        <w:r w:rsidRPr="006B1C60">
          <w:rPr>
            <w:rStyle w:val="Hyperlink"/>
            <w:lang w:val="en-US"/>
          </w:rPr>
          <w:t>https://en.wikipedia.org/wiki/Image_warping</w:t>
        </w:r>
      </w:hyperlink>
      <w:r w:rsidRPr="006B1C60">
        <w:rPr>
          <w:lang w:val="en-US"/>
        </w:rPr>
        <w:t xml:space="preserve"> </w:t>
      </w:r>
    </w:p>
  </w:footnote>
  <w:footnote w:id="29">
    <w:p w14:paraId="2F1CDA80" w14:textId="6B5D1AE5" w:rsidR="000F2CDF" w:rsidRPr="00220A56" w:rsidRDefault="000F2CDF">
      <w:pPr>
        <w:pStyle w:val="Funotentext"/>
        <w:rPr>
          <w:lang w:val="en-US"/>
        </w:rPr>
      </w:pPr>
      <w:r>
        <w:rPr>
          <w:rStyle w:val="Funotenzeichen"/>
        </w:rPr>
        <w:footnoteRef/>
      </w:r>
      <w:r w:rsidRPr="00220A56">
        <w:rPr>
          <w:lang w:val="en-US"/>
        </w:rPr>
        <w:t xml:space="preserve"> GLSL Shader in Unity - </w:t>
      </w:r>
      <w:hyperlink r:id="rId29" w:history="1">
        <w:r w:rsidRPr="00220A56">
          <w:rPr>
            <w:rStyle w:val="Hyperlink"/>
            <w:lang w:val="en-US"/>
          </w:rPr>
          <w:t>http://docs.unity3d.com/Manual/SL-GLSLShaderPrograms.html</w:t>
        </w:r>
      </w:hyperlink>
      <w:r w:rsidRPr="00220A56">
        <w:rPr>
          <w:lang w:val="en-US"/>
        </w:rPr>
        <w:t xml:space="preserve"> </w:t>
      </w:r>
    </w:p>
  </w:footnote>
  <w:footnote w:id="30">
    <w:p w14:paraId="5BEBCE2F" w14:textId="7A54536D" w:rsidR="000F2CDF" w:rsidRDefault="000F2CDF">
      <w:pPr>
        <w:pStyle w:val="Funotentext"/>
      </w:pPr>
      <w:r>
        <w:rPr>
          <w:rStyle w:val="Funotenzeichen"/>
        </w:rPr>
        <w:footnoteRef/>
      </w:r>
      <w:r>
        <w:t xml:space="preserve"> FBX</w:t>
      </w:r>
      <w:r>
        <w:fldChar w:fldCharType="begin"/>
      </w:r>
      <w:r>
        <w:instrText xml:space="preserve"> XE "</w:instrText>
      </w:r>
      <w:r w:rsidRPr="00433A1F">
        <w:instrText>FBX</w:instrText>
      </w:r>
      <w:r>
        <w:instrText xml:space="preserve">" </w:instrText>
      </w:r>
      <w:r>
        <w:fldChar w:fldCharType="end"/>
      </w:r>
      <w:r>
        <w:t xml:space="preserve"> - </w:t>
      </w:r>
      <w:hyperlink r:id="rId30" w:history="1">
        <w:r w:rsidRPr="007A6FDE">
          <w:rPr>
            <w:rStyle w:val="Hyperlink"/>
          </w:rPr>
          <w:t>https://en.wikipedia.org/wiki/FBX</w:t>
        </w:r>
      </w:hyperlink>
      <w:r>
        <w:t xml:space="preserve"> </w:t>
      </w:r>
    </w:p>
  </w:footnote>
  <w:footnote w:id="31">
    <w:p w14:paraId="271C0D1C" w14:textId="5B5A0C4B" w:rsidR="000F2CDF" w:rsidRDefault="000F2CDF">
      <w:pPr>
        <w:pStyle w:val="Funotentext"/>
      </w:pPr>
      <w:r>
        <w:rPr>
          <w:rStyle w:val="Funotenzeichen"/>
        </w:rPr>
        <w:footnoteRef/>
      </w:r>
      <w:r>
        <w:t xml:space="preserve"> Blender</w:t>
      </w:r>
      <w:r>
        <w:fldChar w:fldCharType="begin"/>
      </w:r>
      <w:r>
        <w:instrText xml:space="preserve"> XE "</w:instrText>
      </w:r>
      <w:r w:rsidRPr="00302CA4">
        <w:instrText>Blender</w:instrText>
      </w:r>
      <w:r>
        <w:instrText xml:space="preserve">" </w:instrText>
      </w:r>
      <w:r>
        <w:fldChar w:fldCharType="end"/>
      </w:r>
      <w:r>
        <w:t xml:space="preserve"> - </w:t>
      </w:r>
      <w:hyperlink r:id="rId31" w:history="1">
        <w:r w:rsidRPr="007A6FDE">
          <w:rPr>
            <w:rStyle w:val="Hyperlink"/>
          </w:rPr>
          <w:t>https://www.blender.org/</w:t>
        </w:r>
      </w:hyperlink>
      <w:r>
        <w:t xml:space="preserve"> </w:t>
      </w:r>
    </w:p>
  </w:footnote>
  <w:footnote w:id="32">
    <w:p w14:paraId="0161F8C5" w14:textId="747F5F65" w:rsidR="000F2CDF" w:rsidRPr="006B1C60" w:rsidRDefault="000F2CDF">
      <w:pPr>
        <w:pStyle w:val="Funotentext"/>
        <w:rPr>
          <w:lang w:val="en-US"/>
        </w:rPr>
      </w:pPr>
      <w:r>
        <w:rPr>
          <w:rStyle w:val="Funotenzeichen"/>
        </w:rPr>
        <w:footnoteRef/>
      </w:r>
      <w:r w:rsidRPr="006B1C60">
        <w:rPr>
          <w:lang w:val="en-US"/>
        </w:rPr>
        <w:t xml:space="preserve"> Dosch – </w:t>
      </w:r>
      <w:hyperlink r:id="rId32" w:history="1">
        <w:r w:rsidRPr="006B1C60">
          <w:rPr>
            <w:rStyle w:val="Hyperlink"/>
            <w:lang w:val="en-US"/>
          </w:rPr>
          <w:t>www.doschdesign.com</w:t>
        </w:r>
      </w:hyperlink>
      <w:r w:rsidRPr="006B1C60">
        <w:rPr>
          <w:lang w:val="en-US"/>
        </w:rPr>
        <w:t xml:space="preserve"> </w:t>
      </w:r>
    </w:p>
  </w:footnote>
  <w:footnote w:id="33">
    <w:p w14:paraId="7564166E" w14:textId="584ED8E0" w:rsidR="000F2CDF" w:rsidRPr="006B1C60" w:rsidRDefault="000F2CDF">
      <w:pPr>
        <w:pStyle w:val="Funotentext"/>
        <w:rPr>
          <w:lang w:val="en-US"/>
        </w:rPr>
      </w:pPr>
      <w:r>
        <w:rPr>
          <w:rStyle w:val="Funotenzeichen"/>
        </w:rPr>
        <w:footnoteRef/>
      </w:r>
      <w:r w:rsidRPr="006B1C60">
        <w:rPr>
          <w:lang w:val="en-US"/>
        </w:rPr>
        <w:t xml:space="preserve"> Unity Gizmo - </w:t>
      </w:r>
      <w:hyperlink r:id="rId33" w:history="1">
        <w:r w:rsidRPr="006B1C60">
          <w:rPr>
            <w:rStyle w:val="Hyperlink"/>
            <w:lang w:val="en-US"/>
          </w:rPr>
          <w:t>http://docs.unity3d.com/ScriptReference/Gizmos</w:t>
        </w:r>
        <w:r>
          <w:rPr>
            <w:rStyle w:val="Hyperlink"/>
          </w:rPr>
          <w:fldChar w:fldCharType="begin"/>
        </w:r>
        <w:r w:rsidRPr="006B1C60">
          <w:rPr>
            <w:lang w:val="en-US"/>
          </w:rPr>
          <w:instrText xml:space="preserve"> XE "Gizmo" </w:instrText>
        </w:r>
        <w:r>
          <w:rPr>
            <w:rStyle w:val="Hyperlink"/>
          </w:rPr>
          <w:fldChar w:fldCharType="end"/>
        </w:r>
        <w:r w:rsidRPr="006B1C60">
          <w:rPr>
            <w:rStyle w:val="Hyperlink"/>
            <w:lang w:val="en-US"/>
          </w:rPr>
          <w:t>.html</w:t>
        </w:r>
      </w:hyperlink>
      <w:r w:rsidRPr="006B1C60">
        <w:rPr>
          <w:lang w:val="en-US"/>
        </w:rPr>
        <w:t xml:space="preserve"> </w:t>
      </w:r>
    </w:p>
  </w:footnote>
  <w:footnote w:id="34">
    <w:p w14:paraId="34BC8451" w14:textId="77777777" w:rsidR="000F2CDF" w:rsidRPr="009C04FB" w:rsidRDefault="000F2CDF" w:rsidP="005F1EFE">
      <w:pPr>
        <w:pStyle w:val="Funotentext"/>
      </w:pPr>
      <w:r>
        <w:rPr>
          <w:rStyle w:val="Funotenzeichen"/>
        </w:rPr>
        <w:footnoteRef/>
      </w:r>
      <w:r>
        <w:t xml:space="preserve"> Gantt -</w:t>
      </w:r>
      <w:r w:rsidRPr="009C04FB">
        <w:t xml:space="preserve"> </w:t>
      </w:r>
      <w:hyperlink r:id="rId34" w:history="1">
        <w:r w:rsidRPr="009C04FB">
          <w:rPr>
            <w:rStyle w:val="Hyperlink"/>
          </w:rPr>
          <w:t>http://de.wikipedia.org/wiki/Gantt-Diagramm</w:t>
        </w:r>
      </w:hyperlink>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CA1C833" w14:textId="77777777" w:rsidR="000F2CDF" w:rsidRPr="001F1B9C" w:rsidRDefault="000F2CDF" w:rsidP="001F1B9C">
    <w:pPr>
      <w:pStyle w:val="Kopfzeile"/>
    </w:pPr>
    <w:r>
      <w:rPr>
        <w:noProof/>
        <w:lang w:val="en-US"/>
      </w:rPr>
      <w:drawing>
        <wp:anchor distT="0" distB="0" distL="114300" distR="114300" simplePos="0" relativeHeight="251657216" behindDoc="0" locked="1" layoutInCell="1" allowOverlap="1" wp14:anchorId="0853A91F" wp14:editId="0C8BB0DA">
          <wp:simplePos x="0" y="0"/>
          <wp:positionH relativeFrom="page">
            <wp:posOffset>875030</wp:posOffset>
          </wp:positionH>
          <wp:positionV relativeFrom="page">
            <wp:posOffset>417830</wp:posOffset>
          </wp:positionV>
          <wp:extent cx="509270" cy="755015"/>
          <wp:effectExtent l="0" t="0" r="5080" b="0"/>
          <wp:wrapNone/>
          <wp:docPr id="8" name="logo_sw_2" hidd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sw_2" hidden="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09270" cy="755015"/>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4B45DB4" w14:textId="77777777" w:rsidR="000F2CDF" w:rsidRDefault="000F2CDF" w:rsidP="004F7B96">
    <w:pPr>
      <w:pStyle w:val="Kopfzeile"/>
      <w:spacing w:after="1900"/>
    </w:pPr>
    <w:r>
      <w:rPr>
        <w:noProof/>
        <w:lang w:val="en-US"/>
      </w:rPr>
      <w:drawing>
        <wp:anchor distT="0" distB="0" distL="114300" distR="114300" simplePos="0" relativeHeight="251665408" behindDoc="0" locked="1" layoutInCell="1" allowOverlap="1" wp14:anchorId="48A4B56A" wp14:editId="71D08D87">
          <wp:simplePos x="0" y="0"/>
          <wp:positionH relativeFrom="page">
            <wp:posOffset>875030</wp:posOffset>
          </wp:positionH>
          <wp:positionV relativeFrom="page">
            <wp:posOffset>421005</wp:posOffset>
          </wp:positionV>
          <wp:extent cx="509270" cy="755015"/>
          <wp:effectExtent l="0" t="0" r="5080" b="0"/>
          <wp:wrapNone/>
          <wp:docPr id="19" name="logo_rgb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rgb_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09270" cy="75501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1653120" behindDoc="0" locked="1" layoutInCell="1" allowOverlap="1" wp14:anchorId="68D27511" wp14:editId="6CE20549">
          <wp:simplePos x="0" y="0"/>
          <wp:positionH relativeFrom="page">
            <wp:posOffset>875030</wp:posOffset>
          </wp:positionH>
          <wp:positionV relativeFrom="page">
            <wp:posOffset>417830</wp:posOffset>
          </wp:positionV>
          <wp:extent cx="509905" cy="755650"/>
          <wp:effectExtent l="0" t="0" r="4445" b="0"/>
          <wp:wrapNone/>
          <wp:docPr id="5" name="logo_sw_1" hidd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sw_1" hidden="1"/>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509905" cy="755650"/>
                  </a:xfrm>
                  <a:prstGeom prst="rect">
                    <a:avLst/>
                  </a:prstGeom>
                  <a:noFill/>
                  <a:ln>
                    <a:noFill/>
                  </a:ln>
                </pic:spPr>
              </pic:pic>
            </a:graphicData>
          </a:graphic>
          <wp14:sizeRelH relativeFrom="margin">
            <wp14:pctWidth>0</wp14:pctWidth>
          </wp14:sizeRelH>
          <wp14:sizeRelV relativeFrom="margin">
            <wp14:pctHeight>0</wp14:pctHeight>
          </wp14:sizeRelV>
        </wp:anchor>
      </w:drawing>
    </w:r>
    <w:r>
      <w:t>–</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0"/>
    <w:multiLevelType w:val="singleLevel"/>
    <w:tmpl w:val="420C28F0"/>
    <w:lvl w:ilvl="0">
      <w:start w:val="1"/>
      <w:numFmt w:val="bullet"/>
      <w:pStyle w:val="Aufzhlungszeichen5"/>
      <w:lvlText w:val="–"/>
      <w:lvlJc w:val="left"/>
      <w:pPr>
        <w:tabs>
          <w:tab w:val="num" w:pos="1247"/>
        </w:tabs>
        <w:ind w:left="1247" w:hanging="226"/>
      </w:pPr>
      <w:rPr>
        <w:rFonts w:ascii="Bryant Pro Regular Alternate" w:hAnsi="Bryant Pro Regular Alternate" w:hint="default"/>
      </w:rPr>
    </w:lvl>
  </w:abstractNum>
  <w:abstractNum w:abstractNumId="1">
    <w:nsid w:val="FFFFFF81"/>
    <w:multiLevelType w:val="singleLevel"/>
    <w:tmpl w:val="B24EE49A"/>
    <w:lvl w:ilvl="0">
      <w:start w:val="1"/>
      <w:numFmt w:val="bullet"/>
      <w:pStyle w:val="Aufzhlungszeichen4"/>
      <w:lvlText w:val="–"/>
      <w:lvlJc w:val="left"/>
      <w:pPr>
        <w:tabs>
          <w:tab w:val="num" w:pos="1021"/>
        </w:tabs>
        <w:ind w:left="1021" w:hanging="227"/>
      </w:pPr>
      <w:rPr>
        <w:rFonts w:ascii="Bryant Pro Regular Alternate" w:hAnsi="Bryant Pro Regular Alternate" w:hint="default"/>
      </w:rPr>
    </w:lvl>
  </w:abstractNum>
  <w:abstractNum w:abstractNumId="2">
    <w:nsid w:val="FFFFFF82"/>
    <w:multiLevelType w:val="singleLevel"/>
    <w:tmpl w:val="C31E0340"/>
    <w:lvl w:ilvl="0">
      <w:start w:val="1"/>
      <w:numFmt w:val="bullet"/>
      <w:pStyle w:val="Aufzhlungszeichen3"/>
      <w:lvlText w:val="–"/>
      <w:lvlJc w:val="left"/>
      <w:pPr>
        <w:tabs>
          <w:tab w:val="num" w:pos="794"/>
        </w:tabs>
        <w:ind w:left="794" w:hanging="228"/>
      </w:pPr>
      <w:rPr>
        <w:rFonts w:ascii="Bryant Pro Regular Alternate" w:hAnsi="Bryant Pro Regular Alternate" w:hint="default"/>
      </w:rPr>
    </w:lvl>
  </w:abstractNum>
  <w:abstractNum w:abstractNumId="3">
    <w:nsid w:val="FFFFFF83"/>
    <w:multiLevelType w:val="singleLevel"/>
    <w:tmpl w:val="364686D8"/>
    <w:lvl w:ilvl="0">
      <w:start w:val="1"/>
      <w:numFmt w:val="bullet"/>
      <w:pStyle w:val="Aufzhlungszeichen2"/>
      <w:lvlText w:val="–"/>
      <w:lvlJc w:val="left"/>
      <w:pPr>
        <w:tabs>
          <w:tab w:val="num" w:pos="567"/>
        </w:tabs>
        <w:ind w:left="567" w:hanging="227"/>
      </w:pPr>
      <w:rPr>
        <w:rFonts w:ascii="Bryant Pro Regular Alternate" w:hAnsi="Bryant Pro Regular Alternate" w:hint="default"/>
      </w:rPr>
    </w:lvl>
  </w:abstractNum>
  <w:abstractNum w:abstractNumId="4">
    <w:nsid w:val="FFFFFF89"/>
    <w:multiLevelType w:val="singleLevel"/>
    <w:tmpl w:val="33BADBA0"/>
    <w:lvl w:ilvl="0">
      <w:start w:val="1"/>
      <w:numFmt w:val="bullet"/>
      <w:pStyle w:val="Aufzhlungszeichen"/>
      <w:lvlText w:val="–"/>
      <w:lvlJc w:val="left"/>
      <w:pPr>
        <w:tabs>
          <w:tab w:val="num" w:pos="284"/>
        </w:tabs>
        <w:ind w:left="284" w:hanging="284"/>
      </w:pPr>
      <w:rPr>
        <w:rFonts w:ascii="Bryant Pro Regular Alternate" w:hAnsi="Bryant Pro Regular Alternate" w:hint="default"/>
      </w:rPr>
    </w:lvl>
  </w:abstractNum>
  <w:abstractNum w:abstractNumId="5">
    <w:nsid w:val="05F835B7"/>
    <w:multiLevelType w:val="hybridMultilevel"/>
    <w:tmpl w:val="4A66830A"/>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6">
    <w:nsid w:val="0C9B4F0A"/>
    <w:multiLevelType w:val="hybridMultilevel"/>
    <w:tmpl w:val="CB20414E"/>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7">
    <w:nsid w:val="0D287A4A"/>
    <w:multiLevelType w:val="hybridMultilevel"/>
    <w:tmpl w:val="A0542E12"/>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8">
    <w:nsid w:val="0F12654E"/>
    <w:multiLevelType w:val="hybridMultilevel"/>
    <w:tmpl w:val="5C5ED46E"/>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9">
    <w:nsid w:val="21E223F1"/>
    <w:multiLevelType w:val="hybridMultilevel"/>
    <w:tmpl w:val="10D651B4"/>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10">
    <w:nsid w:val="225674AB"/>
    <w:multiLevelType w:val="hybridMultilevel"/>
    <w:tmpl w:val="89864AE0"/>
    <w:lvl w:ilvl="0" w:tplc="88721372">
      <w:numFmt w:val="bullet"/>
      <w:lvlText w:val="-"/>
      <w:lvlJc w:val="left"/>
      <w:pPr>
        <w:ind w:left="360" w:hanging="360"/>
      </w:pPr>
      <w:rPr>
        <w:rFonts w:ascii="Lucida Sans" w:eastAsia="Lucida Sans" w:hAnsi="Lucida Sans" w:cs="Times New Roman"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11">
    <w:nsid w:val="27A80646"/>
    <w:multiLevelType w:val="multilevel"/>
    <w:tmpl w:val="9BEC4160"/>
    <w:lvl w:ilvl="0">
      <w:start w:val="1"/>
      <w:numFmt w:val="decimal"/>
      <w:pStyle w:val="berschrift1"/>
      <w:lvlText w:val="%1"/>
      <w:lvlJc w:val="left"/>
      <w:pPr>
        <w:ind w:left="360" w:hanging="360"/>
      </w:pPr>
      <w:rPr>
        <w:rFonts w:hint="default"/>
        <w:b w:val="0"/>
        <w:i w:val="0"/>
        <w:vanish w:val="0"/>
        <w:color w:val="auto"/>
        <w:sz w:val="28"/>
      </w:rPr>
    </w:lvl>
    <w:lvl w:ilvl="1">
      <w:start w:val="1"/>
      <w:numFmt w:val="decimal"/>
      <w:pStyle w:val="berschrift2"/>
      <w:suff w:val="space"/>
      <w:lvlText w:val="%1.%2"/>
      <w:lvlJc w:val="left"/>
      <w:pPr>
        <w:ind w:left="142" w:firstLine="0"/>
      </w:pPr>
      <w:rPr>
        <w:rFonts w:hint="default"/>
      </w:rPr>
    </w:lvl>
    <w:lvl w:ilvl="2">
      <w:start w:val="1"/>
      <w:numFmt w:val="decimal"/>
      <w:pStyle w:val="berschrift3"/>
      <w:suff w:val="space"/>
      <w:lvlText w:val="%1.%2.%3"/>
      <w:lvlJc w:val="left"/>
      <w:pPr>
        <w:ind w:left="0" w:firstLine="0"/>
      </w:pPr>
      <w:rPr>
        <w:rFonts w:hint="default"/>
      </w:rPr>
    </w:lvl>
    <w:lvl w:ilvl="3">
      <w:start w:val="1"/>
      <w:numFmt w:val="decimal"/>
      <w:pStyle w:val="berschrift4"/>
      <w:suff w:val="space"/>
      <w:lvlText w:val="%1.%2.%3.%4"/>
      <w:lvlJc w:val="left"/>
      <w:pPr>
        <w:ind w:left="0" w:firstLine="0"/>
      </w:pPr>
      <w:rPr>
        <w:rFonts w:hint="default"/>
      </w:rPr>
    </w:lvl>
    <w:lvl w:ilvl="4">
      <w:start w:val="1"/>
      <w:numFmt w:val="decimal"/>
      <w:pStyle w:val="berschrift5"/>
      <w:suff w:val="space"/>
      <w:lvlText w:val="%1.%2.%3.%4.%5"/>
      <w:lvlJc w:val="left"/>
      <w:pPr>
        <w:ind w:left="0" w:firstLine="0"/>
      </w:pPr>
      <w:rPr>
        <w:rFonts w:hint="default"/>
      </w:rPr>
    </w:lvl>
    <w:lvl w:ilvl="5">
      <w:start w:val="1"/>
      <w:numFmt w:val="decimal"/>
      <w:lvlText w:val="%1.%2.%3.%4.%5.%6"/>
      <w:lvlJc w:val="left"/>
      <w:pPr>
        <w:tabs>
          <w:tab w:val="num" w:pos="567"/>
        </w:tabs>
        <w:ind w:left="567" w:hanging="567"/>
      </w:pPr>
      <w:rPr>
        <w:rFonts w:hint="default"/>
      </w:rPr>
    </w:lvl>
    <w:lvl w:ilvl="6">
      <w:start w:val="1"/>
      <w:numFmt w:val="decimal"/>
      <w:lvlText w:val="%1.%2.%3.%4.%5.%6.%7"/>
      <w:lvlJc w:val="left"/>
      <w:pPr>
        <w:tabs>
          <w:tab w:val="num" w:pos="567"/>
        </w:tabs>
        <w:ind w:left="567" w:hanging="567"/>
      </w:pPr>
      <w:rPr>
        <w:rFonts w:hint="default"/>
      </w:rPr>
    </w:lvl>
    <w:lvl w:ilvl="7">
      <w:start w:val="1"/>
      <w:numFmt w:val="decimal"/>
      <w:lvlText w:val="%1.%2.%3.%4.%5.%6.%7.%8"/>
      <w:lvlJc w:val="left"/>
      <w:pPr>
        <w:tabs>
          <w:tab w:val="num" w:pos="567"/>
        </w:tabs>
        <w:ind w:left="567" w:hanging="567"/>
      </w:pPr>
      <w:rPr>
        <w:rFonts w:hint="default"/>
      </w:rPr>
    </w:lvl>
    <w:lvl w:ilvl="8">
      <w:start w:val="1"/>
      <w:numFmt w:val="decimal"/>
      <w:lvlText w:val="%1.%2.%3.%4.%5.%6.%7.%8.%9"/>
      <w:lvlJc w:val="left"/>
      <w:pPr>
        <w:tabs>
          <w:tab w:val="num" w:pos="567"/>
        </w:tabs>
        <w:ind w:left="567" w:hanging="567"/>
      </w:pPr>
      <w:rPr>
        <w:rFonts w:hint="default"/>
      </w:rPr>
    </w:lvl>
  </w:abstractNum>
  <w:abstractNum w:abstractNumId="12">
    <w:nsid w:val="2AA2440B"/>
    <w:multiLevelType w:val="hybridMultilevel"/>
    <w:tmpl w:val="474823A4"/>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13">
    <w:nsid w:val="35CE54D3"/>
    <w:multiLevelType w:val="hybridMultilevel"/>
    <w:tmpl w:val="AF98F656"/>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14">
    <w:nsid w:val="3C3F7338"/>
    <w:multiLevelType w:val="multilevel"/>
    <w:tmpl w:val="7682CBCE"/>
    <w:lvl w:ilvl="0">
      <w:start w:val="1"/>
      <w:numFmt w:val="decimal"/>
      <w:pStyle w:val="Nummerierung"/>
      <w:lvlText w:val="%1."/>
      <w:lvlJc w:val="left"/>
      <w:pPr>
        <w:tabs>
          <w:tab w:val="num" w:pos="340"/>
        </w:tabs>
        <w:ind w:left="340" w:hanging="340"/>
      </w:pPr>
      <w:rPr>
        <w:rFonts w:hint="default"/>
      </w:rPr>
    </w:lvl>
    <w:lvl w:ilvl="1">
      <w:start w:val="1"/>
      <w:numFmt w:val="decimal"/>
      <w:suff w:val="space"/>
      <w:lvlText w:val="%1.%2"/>
      <w:lvlJc w:val="left"/>
      <w:pPr>
        <w:ind w:left="567" w:hanging="227"/>
      </w:pPr>
      <w:rPr>
        <w:rFonts w:hint="default"/>
      </w:rPr>
    </w:lvl>
    <w:lvl w:ilvl="2">
      <w:start w:val="1"/>
      <w:numFmt w:val="decimal"/>
      <w:suff w:val="space"/>
      <w:lvlText w:val="%1.%2.%3"/>
      <w:lvlJc w:val="left"/>
      <w:pPr>
        <w:ind w:left="794" w:firstLine="0"/>
      </w:pPr>
      <w:rPr>
        <w:rFonts w:hint="default"/>
      </w:rPr>
    </w:lvl>
    <w:lvl w:ilvl="3">
      <w:start w:val="1"/>
      <w:numFmt w:val="decimal"/>
      <w:lvlText w:val="%1.%2.%3.%4"/>
      <w:lvlJc w:val="left"/>
      <w:pPr>
        <w:tabs>
          <w:tab w:val="num" w:pos="709"/>
        </w:tabs>
        <w:ind w:left="709" w:hanging="709"/>
      </w:pPr>
      <w:rPr>
        <w:rFonts w:hint="default"/>
      </w:rPr>
    </w:lvl>
    <w:lvl w:ilvl="4">
      <w:start w:val="1"/>
      <w:numFmt w:val="decimal"/>
      <w:lvlText w:val="%1.%2.%3.%4.%5"/>
      <w:lvlJc w:val="left"/>
      <w:pPr>
        <w:tabs>
          <w:tab w:val="num" w:pos="453"/>
        </w:tabs>
        <w:ind w:left="453" w:hanging="453"/>
      </w:pPr>
      <w:rPr>
        <w:rFonts w:hint="default"/>
      </w:rPr>
    </w:lvl>
    <w:lvl w:ilvl="5">
      <w:start w:val="1"/>
      <w:numFmt w:val="decimal"/>
      <w:lvlText w:val="%1.%2.%3.%4.%5.%6"/>
      <w:lvlJc w:val="left"/>
      <w:pPr>
        <w:tabs>
          <w:tab w:val="num" w:pos="453"/>
        </w:tabs>
        <w:ind w:left="453" w:hanging="453"/>
      </w:pPr>
      <w:rPr>
        <w:rFonts w:hint="default"/>
      </w:rPr>
    </w:lvl>
    <w:lvl w:ilvl="6">
      <w:start w:val="1"/>
      <w:numFmt w:val="decimal"/>
      <w:lvlText w:val="%1.%2.%3.%4.%5.%6.%7"/>
      <w:lvlJc w:val="left"/>
      <w:pPr>
        <w:tabs>
          <w:tab w:val="num" w:pos="453"/>
        </w:tabs>
        <w:ind w:left="453" w:hanging="453"/>
      </w:pPr>
      <w:rPr>
        <w:rFonts w:hint="default"/>
      </w:rPr>
    </w:lvl>
    <w:lvl w:ilvl="7">
      <w:start w:val="1"/>
      <w:numFmt w:val="decimal"/>
      <w:lvlText w:val="%1.%2.%3.%4.%5.%6.%7.%8"/>
      <w:lvlJc w:val="left"/>
      <w:pPr>
        <w:tabs>
          <w:tab w:val="num" w:pos="453"/>
        </w:tabs>
        <w:ind w:left="453" w:hanging="453"/>
      </w:pPr>
      <w:rPr>
        <w:rFonts w:hint="default"/>
      </w:rPr>
    </w:lvl>
    <w:lvl w:ilvl="8">
      <w:start w:val="1"/>
      <w:numFmt w:val="decimal"/>
      <w:lvlText w:val="%1.%2.%3.%4.%5.%6.%7.%8.%9"/>
      <w:lvlJc w:val="left"/>
      <w:pPr>
        <w:tabs>
          <w:tab w:val="num" w:pos="453"/>
        </w:tabs>
        <w:ind w:left="453" w:hanging="453"/>
      </w:pPr>
      <w:rPr>
        <w:rFonts w:hint="default"/>
      </w:rPr>
    </w:lvl>
  </w:abstractNum>
  <w:abstractNum w:abstractNumId="15">
    <w:nsid w:val="3EB7448B"/>
    <w:multiLevelType w:val="hybridMultilevel"/>
    <w:tmpl w:val="DD4EAB5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nsid w:val="441357EF"/>
    <w:multiLevelType w:val="hybridMultilevel"/>
    <w:tmpl w:val="10B2FEEA"/>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17">
    <w:nsid w:val="45895A68"/>
    <w:multiLevelType w:val="hybridMultilevel"/>
    <w:tmpl w:val="3A50608E"/>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18">
    <w:nsid w:val="49FB7665"/>
    <w:multiLevelType w:val="hybridMultilevel"/>
    <w:tmpl w:val="F626BFC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nsid w:val="4CE10DBF"/>
    <w:multiLevelType w:val="hybridMultilevel"/>
    <w:tmpl w:val="2244FB66"/>
    <w:lvl w:ilvl="0" w:tplc="08070001">
      <w:start w:val="1"/>
      <w:numFmt w:val="bullet"/>
      <w:lvlText w:val=""/>
      <w:lvlJc w:val="left"/>
      <w:pPr>
        <w:ind w:left="360" w:hanging="360"/>
      </w:pPr>
      <w:rPr>
        <w:rFonts w:ascii="Symbol" w:hAnsi="Symbol" w:hint="default"/>
      </w:rPr>
    </w:lvl>
    <w:lvl w:ilvl="1" w:tplc="08070003">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20">
    <w:nsid w:val="4DC421BC"/>
    <w:multiLevelType w:val="hybridMultilevel"/>
    <w:tmpl w:val="E7D0D15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nsid w:val="4EEE47CB"/>
    <w:multiLevelType w:val="hybridMultilevel"/>
    <w:tmpl w:val="A2AC3A26"/>
    <w:lvl w:ilvl="0" w:tplc="04090001">
      <w:start w:val="1"/>
      <w:numFmt w:val="bullet"/>
      <w:lvlText w:val=""/>
      <w:lvlJc w:val="left"/>
      <w:pPr>
        <w:ind w:left="360" w:hanging="360"/>
      </w:pPr>
      <w:rPr>
        <w:rFonts w:ascii="Symbol" w:hAnsi="Symbol"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nsid w:val="518F2395"/>
    <w:multiLevelType w:val="hybridMultilevel"/>
    <w:tmpl w:val="A66E5BEA"/>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23">
    <w:nsid w:val="51C0711C"/>
    <w:multiLevelType w:val="hybridMultilevel"/>
    <w:tmpl w:val="BD7CD576"/>
    <w:lvl w:ilvl="0" w:tplc="88721372">
      <w:numFmt w:val="bullet"/>
      <w:lvlText w:val="-"/>
      <w:lvlJc w:val="left"/>
      <w:pPr>
        <w:ind w:left="360" w:hanging="360"/>
      </w:pPr>
      <w:rPr>
        <w:rFonts w:ascii="Lucida Sans" w:eastAsia="Lucida Sans" w:hAnsi="Lucida Sans" w:cs="Times New Roman"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24">
    <w:nsid w:val="576637AA"/>
    <w:multiLevelType w:val="hybridMultilevel"/>
    <w:tmpl w:val="855EEAF0"/>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25">
    <w:nsid w:val="5A925FB4"/>
    <w:multiLevelType w:val="hybridMultilevel"/>
    <w:tmpl w:val="9B78D184"/>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26">
    <w:nsid w:val="643E76C9"/>
    <w:multiLevelType w:val="hybridMultilevel"/>
    <w:tmpl w:val="53F6891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7">
    <w:nsid w:val="6A935B00"/>
    <w:multiLevelType w:val="hybridMultilevel"/>
    <w:tmpl w:val="136C72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6BC40F84"/>
    <w:multiLevelType w:val="hybridMultilevel"/>
    <w:tmpl w:val="F96EBC4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nsid w:val="6EAF7D3D"/>
    <w:multiLevelType w:val="hybridMultilevel"/>
    <w:tmpl w:val="A2648584"/>
    <w:lvl w:ilvl="0" w:tplc="04070001">
      <w:start w:val="1"/>
      <w:numFmt w:val="bullet"/>
      <w:lvlText w:val=""/>
      <w:lvlJc w:val="left"/>
      <w:pPr>
        <w:ind w:left="360" w:hanging="360"/>
      </w:pPr>
      <w:rPr>
        <w:rFonts w:ascii="Symbol" w:hAnsi="Symbol" w:hint="default"/>
      </w:rPr>
    </w:lvl>
    <w:lvl w:ilvl="1" w:tplc="04070003">
      <w:start w:val="1"/>
      <w:numFmt w:val="bullet"/>
      <w:lvlText w:val="o"/>
      <w:lvlJc w:val="left"/>
      <w:pPr>
        <w:ind w:left="1080" w:hanging="360"/>
      </w:pPr>
      <w:rPr>
        <w:rFonts w:ascii="Courier New" w:hAnsi="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30">
    <w:nsid w:val="718F46C9"/>
    <w:multiLevelType w:val="hybridMultilevel"/>
    <w:tmpl w:val="02746C50"/>
    <w:lvl w:ilvl="0" w:tplc="58029AC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nsid w:val="76F61424"/>
    <w:multiLevelType w:val="hybridMultilevel"/>
    <w:tmpl w:val="AD621AD0"/>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4"/>
  </w:num>
  <w:num w:numId="2">
    <w:abstractNumId w:val="3"/>
  </w:num>
  <w:num w:numId="3">
    <w:abstractNumId w:val="2"/>
  </w:num>
  <w:num w:numId="4">
    <w:abstractNumId w:val="1"/>
  </w:num>
  <w:num w:numId="5">
    <w:abstractNumId w:val="0"/>
  </w:num>
  <w:num w:numId="6">
    <w:abstractNumId w:val="11"/>
  </w:num>
  <w:num w:numId="7">
    <w:abstractNumId w:val="14"/>
  </w:num>
  <w:num w:numId="8">
    <w:abstractNumId w:val="29"/>
  </w:num>
  <w:num w:numId="9">
    <w:abstractNumId w:val="18"/>
  </w:num>
  <w:num w:numId="10">
    <w:abstractNumId w:val="30"/>
  </w:num>
  <w:num w:numId="11">
    <w:abstractNumId w:val="15"/>
  </w:num>
  <w:num w:numId="12">
    <w:abstractNumId w:val="21"/>
  </w:num>
  <w:num w:numId="13">
    <w:abstractNumId w:val="16"/>
  </w:num>
  <w:num w:numId="14">
    <w:abstractNumId w:val="20"/>
  </w:num>
  <w:num w:numId="15">
    <w:abstractNumId w:val="31"/>
  </w:num>
  <w:num w:numId="16">
    <w:abstractNumId w:val="27"/>
  </w:num>
  <w:num w:numId="17">
    <w:abstractNumId w:val="22"/>
  </w:num>
  <w:num w:numId="18">
    <w:abstractNumId w:val="17"/>
  </w:num>
  <w:num w:numId="19">
    <w:abstractNumId w:val="12"/>
  </w:num>
  <w:num w:numId="20">
    <w:abstractNumId w:val="24"/>
  </w:num>
  <w:num w:numId="21">
    <w:abstractNumId w:val="5"/>
  </w:num>
  <w:num w:numId="22">
    <w:abstractNumId w:val="8"/>
  </w:num>
  <w:num w:numId="23">
    <w:abstractNumId w:val="28"/>
  </w:num>
  <w:num w:numId="24">
    <w:abstractNumId w:val="19"/>
  </w:num>
  <w:num w:numId="25">
    <w:abstractNumId w:val="13"/>
  </w:num>
  <w:num w:numId="26">
    <w:abstractNumId w:val="26"/>
  </w:num>
  <w:num w:numId="27">
    <w:abstractNumId w:val="9"/>
  </w:num>
  <w:num w:numId="28">
    <w:abstractNumId w:val="7"/>
  </w:num>
  <w:num w:numId="29">
    <w:abstractNumId w:val="6"/>
  </w:num>
  <w:num w:numId="30">
    <w:abstractNumId w:val="25"/>
  </w:num>
  <w:num w:numId="31">
    <w:abstractNumId w:val="10"/>
  </w:num>
  <w:num w:numId="32">
    <w:abstractNumId w:val="23"/>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attachedTemplate r:id="rId1"/>
  <w:stylePaneFormatFilter w:val="0008" w:allStyles="0" w:customStyles="0" w:latentStyles="0" w:stylesInUse="1" w:headingStyles="0" w:numberingStyles="0" w:tableStyles="0" w:directFormattingOnRuns="0" w:directFormattingOnParagraphs="0" w:directFormattingOnNumbering="0" w:directFormattingOnTables="0" w:clearFormatting="0" w:top3HeadingStyles="0" w:visibleStyles="0" w:alternateStyleNames="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E66B9"/>
    <w:rsid w:val="00003CF0"/>
    <w:rsid w:val="00005859"/>
    <w:rsid w:val="0001444A"/>
    <w:rsid w:val="00015F87"/>
    <w:rsid w:val="00027065"/>
    <w:rsid w:val="000333EB"/>
    <w:rsid w:val="00035727"/>
    <w:rsid w:val="00037145"/>
    <w:rsid w:val="0004007B"/>
    <w:rsid w:val="0004384A"/>
    <w:rsid w:val="000500D9"/>
    <w:rsid w:val="00050F8D"/>
    <w:rsid w:val="00051941"/>
    <w:rsid w:val="000520C6"/>
    <w:rsid w:val="00052655"/>
    <w:rsid w:val="00052958"/>
    <w:rsid w:val="00053278"/>
    <w:rsid w:val="000541E4"/>
    <w:rsid w:val="0005618D"/>
    <w:rsid w:val="00061170"/>
    <w:rsid w:val="00063C82"/>
    <w:rsid w:val="0006412C"/>
    <w:rsid w:val="00076C20"/>
    <w:rsid w:val="000817C7"/>
    <w:rsid w:val="00083252"/>
    <w:rsid w:val="00083C3E"/>
    <w:rsid w:val="00092121"/>
    <w:rsid w:val="00095C44"/>
    <w:rsid w:val="000A2161"/>
    <w:rsid w:val="000A3AD4"/>
    <w:rsid w:val="000A4C4C"/>
    <w:rsid w:val="000A4DB2"/>
    <w:rsid w:val="000A6ADB"/>
    <w:rsid w:val="000A7760"/>
    <w:rsid w:val="000B06E5"/>
    <w:rsid w:val="000B3976"/>
    <w:rsid w:val="000B4151"/>
    <w:rsid w:val="000C1091"/>
    <w:rsid w:val="000C21AE"/>
    <w:rsid w:val="000C2CED"/>
    <w:rsid w:val="000C3B89"/>
    <w:rsid w:val="000C5785"/>
    <w:rsid w:val="000C5884"/>
    <w:rsid w:val="000C59AA"/>
    <w:rsid w:val="000C5BC2"/>
    <w:rsid w:val="000E00C5"/>
    <w:rsid w:val="000E18E7"/>
    <w:rsid w:val="000E29F5"/>
    <w:rsid w:val="000E2B3F"/>
    <w:rsid w:val="000E3847"/>
    <w:rsid w:val="000E6706"/>
    <w:rsid w:val="000E7113"/>
    <w:rsid w:val="000F013A"/>
    <w:rsid w:val="000F2176"/>
    <w:rsid w:val="000F2CDF"/>
    <w:rsid w:val="000F3789"/>
    <w:rsid w:val="000F5D9D"/>
    <w:rsid w:val="00100080"/>
    <w:rsid w:val="00102F0E"/>
    <w:rsid w:val="00103E2D"/>
    <w:rsid w:val="00105045"/>
    <w:rsid w:val="00112357"/>
    <w:rsid w:val="001137E1"/>
    <w:rsid w:val="00113EDA"/>
    <w:rsid w:val="0011606A"/>
    <w:rsid w:val="00117774"/>
    <w:rsid w:val="00120B96"/>
    <w:rsid w:val="001215C7"/>
    <w:rsid w:val="00122805"/>
    <w:rsid w:val="00122B64"/>
    <w:rsid w:val="00123FC2"/>
    <w:rsid w:val="0012481A"/>
    <w:rsid w:val="00127CD4"/>
    <w:rsid w:val="001327D9"/>
    <w:rsid w:val="00133558"/>
    <w:rsid w:val="0013662E"/>
    <w:rsid w:val="0013739C"/>
    <w:rsid w:val="0014018F"/>
    <w:rsid w:val="00142CC4"/>
    <w:rsid w:val="00144BE8"/>
    <w:rsid w:val="0014524B"/>
    <w:rsid w:val="0015023D"/>
    <w:rsid w:val="00153176"/>
    <w:rsid w:val="00157678"/>
    <w:rsid w:val="001609F7"/>
    <w:rsid w:val="0016176F"/>
    <w:rsid w:val="00161BA5"/>
    <w:rsid w:val="001620FE"/>
    <w:rsid w:val="00163516"/>
    <w:rsid w:val="00170D9E"/>
    <w:rsid w:val="0017289B"/>
    <w:rsid w:val="00173F7C"/>
    <w:rsid w:val="00176DF1"/>
    <w:rsid w:val="00180656"/>
    <w:rsid w:val="001820C8"/>
    <w:rsid w:val="00191431"/>
    <w:rsid w:val="00193DB3"/>
    <w:rsid w:val="00195E94"/>
    <w:rsid w:val="00196282"/>
    <w:rsid w:val="001A1BF7"/>
    <w:rsid w:val="001A534A"/>
    <w:rsid w:val="001B0F1A"/>
    <w:rsid w:val="001B4ACF"/>
    <w:rsid w:val="001B7E38"/>
    <w:rsid w:val="001C2743"/>
    <w:rsid w:val="001C4B4E"/>
    <w:rsid w:val="001C5921"/>
    <w:rsid w:val="001C60E5"/>
    <w:rsid w:val="001C750D"/>
    <w:rsid w:val="001D06C8"/>
    <w:rsid w:val="001D0812"/>
    <w:rsid w:val="001D0CB9"/>
    <w:rsid w:val="001D4264"/>
    <w:rsid w:val="001D4B7D"/>
    <w:rsid w:val="001D7EB0"/>
    <w:rsid w:val="001E0286"/>
    <w:rsid w:val="001E11E1"/>
    <w:rsid w:val="001F0741"/>
    <w:rsid w:val="001F0F2A"/>
    <w:rsid w:val="001F1B9C"/>
    <w:rsid w:val="001F3899"/>
    <w:rsid w:val="0020048E"/>
    <w:rsid w:val="00205944"/>
    <w:rsid w:val="00206225"/>
    <w:rsid w:val="0021211B"/>
    <w:rsid w:val="002203D1"/>
    <w:rsid w:val="00220A56"/>
    <w:rsid w:val="00220F0E"/>
    <w:rsid w:val="0022155B"/>
    <w:rsid w:val="00221BBD"/>
    <w:rsid w:val="002241BD"/>
    <w:rsid w:val="00224D38"/>
    <w:rsid w:val="002317FE"/>
    <w:rsid w:val="00232DC4"/>
    <w:rsid w:val="00233A7E"/>
    <w:rsid w:val="00233DC0"/>
    <w:rsid w:val="0023422D"/>
    <w:rsid w:val="00241C5A"/>
    <w:rsid w:val="00241CDB"/>
    <w:rsid w:val="002502B0"/>
    <w:rsid w:val="00251833"/>
    <w:rsid w:val="002541BA"/>
    <w:rsid w:val="002606EA"/>
    <w:rsid w:val="0026175E"/>
    <w:rsid w:val="00264A32"/>
    <w:rsid w:val="00264FFD"/>
    <w:rsid w:val="00266577"/>
    <w:rsid w:val="00272FC3"/>
    <w:rsid w:val="00274143"/>
    <w:rsid w:val="002770E5"/>
    <w:rsid w:val="0028392D"/>
    <w:rsid w:val="00284D9A"/>
    <w:rsid w:val="00285A7E"/>
    <w:rsid w:val="00287C90"/>
    <w:rsid w:val="00296E81"/>
    <w:rsid w:val="002A0932"/>
    <w:rsid w:val="002A2EAE"/>
    <w:rsid w:val="002A4BB2"/>
    <w:rsid w:val="002B0461"/>
    <w:rsid w:val="002B1932"/>
    <w:rsid w:val="002B1FD1"/>
    <w:rsid w:val="002B2638"/>
    <w:rsid w:val="002B4B67"/>
    <w:rsid w:val="002B73F1"/>
    <w:rsid w:val="002B7456"/>
    <w:rsid w:val="002C0FE0"/>
    <w:rsid w:val="002C2527"/>
    <w:rsid w:val="002D33EA"/>
    <w:rsid w:val="002D52F1"/>
    <w:rsid w:val="002D772E"/>
    <w:rsid w:val="002E0360"/>
    <w:rsid w:val="002E1404"/>
    <w:rsid w:val="002E4F2E"/>
    <w:rsid w:val="002E6C41"/>
    <w:rsid w:val="003010C0"/>
    <w:rsid w:val="00304B5E"/>
    <w:rsid w:val="00305A63"/>
    <w:rsid w:val="003070E1"/>
    <w:rsid w:val="00313E62"/>
    <w:rsid w:val="00314D27"/>
    <w:rsid w:val="00317861"/>
    <w:rsid w:val="0032024C"/>
    <w:rsid w:val="00320A7E"/>
    <w:rsid w:val="0032106F"/>
    <w:rsid w:val="0032207C"/>
    <w:rsid w:val="00322D1A"/>
    <w:rsid w:val="00324B38"/>
    <w:rsid w:val="0033009B"/>
    <w:rsid w:val="00331C48"/>
    <w:rsid w:val="0033431C"/>
    <w:rsid w:val="003349B3"/>
    <w:rsid w:val="00336553"/>
    <w:rsid w:val="0033712B"/>
    <w:rsid w:val="00340D5C"/>
    <w:rsid w:val="003412A9"/>
    <w:rsid w:val="00341D22"/>
    <w:rsid w:val="00341F61"/>
    <w:rsid w:val="0034619B"/>
    <w:rsid w:val="003511EC"/>
    <w:rsid w:val="003532E9"/>
    <w:rsid w:val="0035365D"/>
    <w:rsid w:val="00353BD6"/>
    <w:rsid w:val="00354F99"/>
    <w:rsid w:val="00355BDD"/>
    <w:rsid w:val="00361112"/>
    <w:rsid w:val="0036229A"/>
    <w:rsid w:val="00363599"/>
    <w:rsid w:val="003645F0"/>
    <w:rsid w:val="00364E9D"/>
    <w:rsid w:val="003653F6"/>
    <w:rsid w:val="00367512"/>
    <w:rsid w:val="00367A14"/>
    <w:rsid w:val="00371E02"/>
    <w:rsid w:val="00371FBC"/>
    <w:rsid w:val="00374CE8"/>
    <w:rsid w:val="00375998"/>
    <w:rsid w:val="00380DCC"/>
    <w:rsid w:val="003838FC"/>
    <w:rsid w:val="0038392C"/>
    <w:rsid w:val="00385E9B"/>
    <w:rsid w:val="003863CB"/>
    <w:rsid w:val="003875AA"/>
    <w:rsid w:val="00390152"/>
    <w:rsid w:val="00392577"/>
    <w:rsid w:val="0039302F"/>
    <w:rsid w:val="003A0305"/>
    <w:rsid w:val="003A182A"/>
    <w:rsid w:val="003A42D0"/>
    <w:rsid w:val="003A44D9"/>
    <w:rsid w:val="003A55D0"/>
    <w:rsid w:val="003A5B98"/>
    <w:rsid w:val="003B1648"/>
    <w:rsid w:val="003B4D4B"/>
    <w:rsid w:val="003B66F4"/>
    <w:rsid w:val="003B6EA2"/>
    <w:rsid w:val="003B7576"/>
    <w:rsid w:val="003C1BDD"/>
    <w:rsid w:val="003C25E3"/>
    <w:rsid w:val="003D2D64"/>
    <w:rsid w:val="003D4775"/>
    <w:rsid w:val="003D48B0"/>
    <w:rsid w:val="003E07D6"/>
    <w:rsid w:val="003E14BF"/>
    <w:rsid w:val="003E488E"/>
    <w:rsid w:val="003E5991"/>
    <w:rsid w:val="003F752A"/>
    <w:rsid w:val="003F79C3"/>
    <w:rsid w:val="00403485"/>
    <w:rsid w:val="00403646"/>
    <w:rsid w:val="00403B2A"/>
    <w:rsid w:val="004045E0"/>
    <w:rsid w:val="0040509B"/>
    <w:rsid w:val="00411B87"/>
    <w:rsid w:val="00412EDF"/>
    <w:rsid w:val="0041316B"/>
    <w:rsid w:val="00413946"/>
    <w:rsid w:val="00413E73"/>
    <w:rsid w:val="004144A2"/>
    <w:rsid w:val="00416C9D"/>
    <w:rsid w:val="004175EF"/>
    <w:rsid w:val="004202F9"/>
    <w:rsid w:val="0042274F"/>
    <w:rsid w:val="0042579F"/>
    <w:rsid w:val="00427D84"/>
    <w:rsid w:val="00433E43"/>
    <w:rsid w:val="00440D4B"/>
    <w:rsid w:val="004436E2"/>
    <w:rsid w:val="004476E9"/>
    <w:rsid w:val="00447B7C"/>
    <w:rsid w:val="0045106E"/>
    <w:rsid w:val="004535B8"/>
    <w:rsid w:val="004567C8"/>
    <w:rsid w:val="004604D1"/>
    <w:rsid w:val="0046050E"/>
    <w:rsid w:val="004609CA"/>
    <w:rsid w:val="00462315"/>
    <w:rsid w:val="00462B6B"/>
    <w:rsid w:val="00462CB2"/>
    <w:rsid w:val="00464AA9"/>
    <w:rsid w:val="00464E2A"/>
    <w:rsid w:val="00472295"/>
    <w:rsid w:val="00473A25"/>
    <w:rsid w:val="0047641B"/>
    <w:rsid w:val="00480061"/>
    <w:rsid w:val="00482CA0"/>
    <w:rsid w:val="00484737"/>
    <w:rsid w:val="004867A0"/>
    <w:rsid w:val="0049403D"/>
    <w:rsid w:val="0049423D"/>
    <w:rsid w:val="00496194"/>
    <w:rsid w:val="004A01AC"/>
    <w:rsid w:val="004A0E22"/>
    <w:rsid w:val="004A1B00"/>
    <w:rsid w:val="004A28AA"/>
    <w:rsid w:val="004A326B"/>
    <w:rsid w:val="004A4B55"/>
    <w:rsid w:val="004B41EA"/>
    <w:rsid w:val="004B45DD"/>
    <w:rsid w:val="004C08AB"/>
    <w:rsid w:val="004D254A"/>
    <w:rsid w:val="004D34A2"/>
    <w:rsid w:val="004D4242"/>
    <w:rsid w:val="004D7D20"/>
    <w:rsid w:val="004E19F0"/>
    <w:rsid w:val="004E23CE"/>
    <w:rsid w:val="004F33FF"/>
    <w:rsid w:val="004F4046"/>
    <w:rsid w:val="004F57F2"/>
    <w:rsid w:val="004F5A8A"/>
    <w:rsid w:val="004F6D77"/>
    <w:rsid w:val="004F7B96"/>
    <w:rsid w:val="00505948"/>
    <w:rsid w:val="00506765"/>
    <w:rsid w:val="00511D21"/>
    <w:rsid w:val="005123EB"/>
    <w:rsid w:val="005151B5"/>
    <w:rsid w:val="0051667A"/>
    <w:rsid w:val="0051732A"/>
    <w:rsid w:val="00520828"/>
    <w:rsid w:val="00520CA3"/>
    <w:rsid w:val="00524D53"/>
    <w:rsid w:val="005306BF"/>
    <w:rsid w:val="00530949"/>
    <w:rsid w:val="00530F34"/>
    <w:rsid w:val="0053118D"/>
    <w:rsid w:val="0053205A"/>
    <w:rsid w:val="00532B99"/>
    <w:rsid w:val="005424D0"/>
    <w:rsid w:val="00544BBC"/>
    <w:rsid w:val="005479A4"/>
    <w:rsid w:val="00550CC7"/>
    <w:rsid w:val="00552732"/>
    <w:rsid w:val="00552B67"/>
    <w:rsid w:val="005533D4"/>
    <w:rsid w:val="005559AD"/>
    <w:rsid w:val="00556E27"/>
    <w:rsid w:val="00557497"/>
    <w:rsid w:val="00560D04"/>
    <w:rsid w:val="00561125"/>
    <w:rsid w:val="00561620"/>
    <w:rsid w:val="00563398"/>
    <w:rsid w:val="005658A1"/>
    <w:rsid w:val="00565925"/>
    <w:rsid w:val="005668B3"/>
    <w:rsid w:val="00572DF9"/>
    <w:rsid w:val="00574FC4"/>
    <w:rsid w:val="00577FC1"/>
    <w:rsid w:val="00585253"/>
    <w:rsid w:val="0059005F"/>
    <w:rsid w:val="00595007"/>
    <w:rsid w:val="005967EA"/>
    <w:rsid w:val="005A1158"/>
    <w:rsid w:val="005A674A"/>
    <w:rsid w:val="005A6BA7"/>
    <w:rsid w:val="005A73A6"/>
    <w:rsid w:val="005B2198"/>
    <w:rsid w:val="005B4C60"/>
    <w:rsid w:val="005B5FF7"/>
    <w:rsid w:val="005B62D6"/>
    <w:rsid w:val="005C6AA3"/>
    <w:rsid w:val="005D6CA3"/>
    <w:rsid w:val="005D7EC5"/>
    <w:rsid w:val="005E3C39"/>
    <w:rsid w:val="005E4832"/>
    <w:rsid w:val="005F1EFE"/>
    <w:rsid w:val="005F6C5C"/>
    <w:rsid w:val="005F7206"/>
    <w:rsid w:val="00602580"/>
    <w:rsid w:val="00606409"/>
    <w:rsid w:val="00612A63"/>
    <w:rsid w:val="006146D9"/>
    <w:rsid w:val="00616349"/>
    <w:rsid w:val="00617613"/>
    <w:rsid w:val="00617D88"/>
    <w:rsid w:val="0062393E"/>
    <w:rsid w:val="006247CD"/>
    <w:rsid w:val="006254BF"/>
    <w:rsid w:val="00627664"/>
    <w:rsid w:val="00630349"/>
    <w:rsid w:val="006312CC"/>
    <w:rsid w:val="006312E0"/>
    <w:rsid w:val="00631401"/>
    <w:rsid w:val="00631DDF"/>
    <w:rsid w:val="0063232C"/>
    <w:rsid w:val="00633347"/>
    <w:rsid w:val="00637E3D"/>
    <w:rsid w:val="00644591"/>
    <w:rsid w:val="006460F2"/>
    <w:rsid w:val="006468E0"/>
    <w:rsid w:val="006504BF"/>
    <w:rsid w:val="0065068A"/>
    <w:rsid w:val="0065257C"/>
    <w:rsid w:val="00653AF6"/>
    <w:rsid w:val="006542BD"/>
    <w:rsid w:val="00655C98"/>
    <w:rsid w:val="00656ACF"/>
    <w:rsid w:val="00662DEA"/>
    <w:rsid w:val="00674692"/>
    <w:rsid w:val="006764E8"/>
    <w:rsid w:val="0068033A"/>
    <w:rsid w:val="00683060"/>
    <w:rsid w:val="00683799"/>
    <w:rsid w:val="00685A8B"/>
    <w:rsid w:val="006919BF"/>
    <w:rsid w:val="00691BF5"/>
    <w:rsid w:val="00693F38"/>
    <w:rsid w:val="0069632F"/>
    <w:rsid w:val="0069636B"/>
    <w:rsid w:val="006A222B"/>
    <w:rsid w:val="006A2243"/>
    <w:rsid w:val="006A5435"/>
    <w:rsid w:val="006A6DDF"/>
    <w:rsid w:val="006B0C5B"/>
    <w:rsid w:val="006B1C60"/>
    <w:rsid w:val="006B324E"/>
    <w:rsid w:val="006B4862"/>
    <w:rsid w:val="006B7FEF"/>
    <w:rsid w:val="006C11A4"/>
    <w:rsid w:val="006C12B1"/>
    <w:rsid w:val="006C1C9E"/>
    <w:rsid w:val="006C354F"/>
    <w:rsid w:val="006C5EE4"/>
    <w:rsid w:val="006D19A9"/>
    <w:rsid w:val="006D6738"/>
    <w:rsid w:val="006E46AC"/>
    <w:rsid w:val="006E4835"/>
    <w:rsid w:val="006F7567"/>
    <w:rsid w:val="00700923"/>
    <w:rsid w:val="007011F0"/>
    <w:rsid w:val="00701840"/>
    <w:rsid w:val="007050ED"/>
    <w:rsid w:val="007201A0"/>
    <w:rsid w:val="00720853"/>
    <w:rsid w:val="00724367"/>
    <w:rsid w:val="007258E8"/>
    <w:rsid w:val="00726C8E"/>
    <w:rsid w:val="007304AC"/>
    <w:rsid w:val="00730698"/>
    <w:rsid w:val="00731FC5"/>
    <w:rsid w:val="00734436"/>
    <w:rsid w:val="00740CC6"/>
    <w:rsid w:val="00746A24"/>
    <w:rsid w:val="0075075C"/>
    <w:rsid w:val="00751B6E"/>
    <w:rsid w:val="00753705"/>
    <w:rsid w:val="00753F77"/>
    <w:rsid w:val="007574BA"/>
    <w:rsid w:val="0075789E"/>
    <w:rsid w:val="007602FC"/>
    <w:rsid w:val="00760598"/>
    <w:rsid w:val="0076107D"/>
    <w:rsid w:val="0076125D"/>
    <w:rsid w:val="00761683"/>
    <w:rsid w:val="00761B06"/>
    <w:rsid w:val="0076542F"/>
    <w:rsid w:val="007655A5"/>
    <w:rsid w:val="0076572D"/>
    <w:rsid w:val="00770A39"/>
    <w:rsid w:val="00771DE0"/>
    <w:rsid w:val="0077576F"/>
    <w:rsid w:val="00780D5E"/>
    <w:rsid w:val="00780ECC"/>
    <w:rsid w:val="00781351"/>
    <w:rsid w:val="007837D7"/>
    <w:rsid w:val="00785865"/>
    <w:rsid w:val="00786B8F"/>
    <w:rsid w:val="00790717"/>
    <w:rsid w:val="00793886"/>
    <w:rsid w:val="007947B7"/>
    <w:rsid w:val="00796682"/>
    <w:rsid w:val="00796994"/>
    <w:rsid w:val="00797FFA"/>
    <w:rsid w:val="007A632B"/>
    <w:rsid w:val="007A790D"/>
    <w:rsid w:val="007B162D"/>
    <w:rsid w:val="007B4AC6"/>
    <w:rsid w:val="007B6DC8"/>
    <w:rsid w:val="007C5840"/>
    <w:rsid w:val="007D2A18"/>
    <w:rsid w:val="007D5E59"/>
    <w:rsid w:val="007D61A5"/>
    <w:rsid w:val="007D6F67"/>
    <w:rsid w:val="007E4EAB"/>
    <w:rsid w:val="007E6849"/>
    <w:rsid w:val="007E7C7F"/>
    <w:rsid w:val="007F4A1D"/>
    <w:rsid w:val="007F4C0E"/>
    <w:rsid w:val="007F79F4"/>
    <w:rsid w:val="00800BF2"/>
    <w:rsid w:val="00802E50"/>
    <w:rsid w:val="00804705"/>
    <w:rsid w:val="00804758"/>
    <w:rsid w:val="00804A24"/>
    <w:rsid w:val="008064BF"/>
    <w:rsid w:val="00806D6D"/>
    <w:rsid w:val="00806E74"/>
    <w:rsid w:val="0081000F"/>
    <w:rsid w:val="00811AA1"/>
    <w:rsid w:val="008130D5"/>
    <w:rsid w:val="00813915"/>
    <w:rsid w:val="00816609"/>
    <w:rsid w:val="00820ADE"/>
    <w:rsid w:val="00821DC6"/>
    <w:rsid w:val="0082287D"/>
    <w:rsid w:val="00823B16"/>
    <w:rsid w:val="0082679D"/>
    <w:rsid w:val="008319B4"/>
    <w:rsid w:val="00835B66"/>
    <w:rsid w:val="00842BD2"/>
    <w:rsid w:val="00842FEA"/>
    <w:rsid w:val="00843B2C"/>
    <w:rsid w:val="00844304"/>
    <w:rsid w:val="00845F0D"/>
    <w:rsid w:val="008465CB"/>
    <w:rsid w:val="00850447"/>
    <w:rsid w:val="00851E1E"/>
    <w:rsid w:val="008577BA"/>
    <w:rsid w:val="00860E33"/>
    <w:rsid w:val="00861BBC"/>
    <w:rsid w:val="00866A62"/>
    <w:rsid w:val="008707F4"/>
    <w:rsid w:val="00871EEF"/>
    <w:rsid w:val="008739F4"/>
    <w:rsid w:val="008759C0"/>
    <w:rsid w:val="00875ACC"/>
    <w:rsid w:val="00877323"/>
    <w:rsid w:val="00877E66"/>
    <w:rsid w:val="008814E4"/>
    <w:rsid w:val="00882AA0"/>
    <w:rsid w:val="008842F0"/>
    <w:rsid w:val="00885147"/>
    <w:rsid w:val="00890C19"/>
    <w:rsid w:val="008918B2"/>
    <w:rsid w:val="00893AEA"/>
    <w:rsid w:val="0089554A"/>
    <w:rsid w:val="008A0EBC"/>
    <w:rsid w:val="008A24E1"/>
    <w:rsid w:val="008A266E"/>
    <w:rsid w:val="008A4FC8"/>
    <w:rsid w:val="008B6910"/>
    <w:rsid w:val="008B716D"/>
    <w:rsid w:val="008B7987"/>
    <w:rsid w:val="008C76D8"/>
    <w:rsid w:val="008C7736"/>
    <w:rsid w:val="008C7A8A"/>
    <w:rsid w:val="008D0BD6"/>
    <w:rsid w:val="008D3A9F"/>
    <w:rsid w:val="008D61F6"/>
    <w:rsid w:val="008D67FE"/>
    <w:rsid w:val="008E35F4"/>
    <w:rsid w:val="008E36E7"/>
    <w:rsid w:val="008E4D47"/>
    <w:rsid w:val="008E66B9"/>
    <w:rsid w:val="008E7A7F"/>
    <w:rsid w:val="008E7AC7"/>
    <w:rsid w:val="008F46FF"/>
    <w:rsid w:val="008F6A5F"/>
    <w:rsid w:val="008F6EB0"/>
    <w:rsid w:val="009052EE"/>
    <w:rsid w:val="009125E0"/>
    <w:rsid w:val="00913487"/>
    <w:rsid w:val="00913D62"/>
    <w:rsid w:val="009161C4"/>
    <w:rsid w:val="009225B9"/>
    <w:rsid w:val="00927E26"/>
    <w:rsid w:val="00930CAA"/>
    <w:rsid w:val="009313D3"/>
    <w:rsid w:val="009314E5"/>
    <w:rsid w:val="00931720"/>
    <w:rsid w:val="00932C5C"/>
    <w:rsid w:val="00940BEE"/>
    <w:rsid w:val="009449A0"/>
    <w:rsid w:val="009516B9"/>
    <w:rsid w:val="00951C7B"/>
    <w:rsid w:val="009523B6"/>
    <w:rsid w:val="009546FD"/>
    <w:rsid w:val="009547BC"/>
    <w:rsid w:val="0095503F"/>
    <w:rsid w:val="00955856"/>
    <w:rsid w:val="009570B6"/>
    <w:rsid w:val="009577BF"/>
    <w:rsid w:val="009624A8"/>
    <w:rsid w:val="00962958"/>
    <w:rsid w:val="00966B22"/>
    <w:rsid w:val="009678B2"/>
    <w:rsid w:val="00972769"/>
    <w:rsid w:val="0097495B"/>
    <w:rsid w:val="009761C5"/>
    <w:rsid w:val="0097759B"/>
    <w:rsid w:val="00990177"/>
    <w:rsid w:val="00990CD7"/>
    <w:rsid w:val="00991BBD"/>
    <w:rsid w:val="00992A23"/>
    <w:rsid w:val="009932E9"/>
    <w:rsid w:val="009952CB"/>
    <w:rsid w:val="009960BA"/>
    <w:rsid w:val="009A0234"/>
    <w:rsid w:val="009A23ED"/>
    <w:rsid w:val="009B0030"/>
    <w:rsid w:val="009B18B4"/>
    <w:rsid w:val="009B549B"/>
    <w:rsid w:val="009C0520"/>
    <w:rsid w:val="009C1039"/>
    <w:rsid w:val="009C12C7"/>
    <w:rsid w:val="009C1B16"/>
    <w:rsid w:val="009C5866"/>
    <w:rsid w:val="009C5D48"/>
    <w:rsid w:val="009C6BDF"/>
    <w:rsid w:val="009D0A31"/>
    <w:rsid w:val="009D19CB"/>
    <w:rsid w:val="009D3FEA"/>
    <w:rsid w:val="009D4B28"/>
    <w:rsid w:val="009D5780"/>
    <w:rsid w:val="009D5DC5"/>
    <w:rsid w:val="009D79DF"/>
    <w:rsid w:val="009E3CB7"/>
    <w:rsid w:val="009E5AF2"/>
    <w:rsid w:val="009E6DD7"/>
    <w:rsid w:val="009E7597"/>
    <w:rsid w:val="009F1E60"/>
    <w:rsid w:val="009F2467"/>
    <w:rsid w:val="009F33B9"/>
    <w:rsid w:val="009F5BCC"/>
    <w:rsid w:val="00A007B4"/>
    <w:rsid w:val="00A02C21"/>
    <w:rsid w:val="00A02D37"/>
    <w:rsid w:val="00A034B9"/>
    <w:rsid w:val="00A10035"/>
    <w:rsid w:val="00A161E0"/>
    <w:rsid w:val="00A22CD2"/>
    <w:rsid w:val="00A23748"/>
    <w:rsid w:val="00A3028E"/>
    <w:rsid w:val="00A3476A"/>
    <w:rsid w:val="00A355E4"/>
    <w:rsid w:val="00A368BB"/>
    <w:rsid w:val="00A373F2"/>
    <w:rsid w:val="00A37961"/>
    <w:rsid w:val="00A45317"/>
    <w:rsid w:val="00A51531"/>
    <w:rsid w:val="00A51937"/>
    <w:rsid w:val="00A5228F"/>
    <w:rsid w:val="00A52B86"/>
    <w:rsid w:val="00A54C2F"/>
    <w:rsid w:val="00A6177F"/>
    <w:rsid w:val="00A617F1"/>
    <w:rsid w:val="00A6256C"/>
    <w:rsid w:val="00A62E8D"/>
    <w:rsid w:val="00A64E62"/>
    <w:rsid w:val="00A65413"/>
    <w:rsid w:val="00A70E28"/>
    <w:rsid w:val="00A70F56"/>
    <w:rsid w:val="00A72FCB"/>
    <w:rsid w:val="00A73F5F"/>
    <w:rsid w:val="00A74C91"/>
    <w:rsid w:val="00A768CF"/>
    <w:rsid w:val="00A82729"/>
    <w:rsid w:val="00A828E1"/>
    <w:rsid w:val="00A838C2"/>
    <w:rsid w:val="00A87561"/>
    <w:rsid w:val="00A90FFF"/>
    <w:rsid w:val="00A92971"/>
    <w:rsid w:val="00A92BC2"/>
    <w:rsid w:val="00A92D2F"/>
    <w:rsid w:val="00A94B72"/>
    <w:rsid w:val="00A9785F"/>
    <w:rsid w:val="00A97F73"/>
    <w:rsid w:val="00AA10D7"/>
    <w:rsid w:val="00AA2E01"/>
    <w:rsid w:val="00AA35F3"/>
    <w:rsid w:val="00AA7D2E"/>
    <w:rsid w:val="00AB2214"/>
    <w:rsid w:val="00AB2A82"/>
    <w:rsid w:val="00AB3266"/>
    <w:rsid w:val="00AB60C4"/>
    <w:rsid w:val="00AC21F5"/>
    <w:rsid w:val="00AC2C6D"/>
    <w:rsid w:val="00AC36E3"/>
    <w:rsid w:val="00AC3B3B"/>
    <w:rsid w:val="00AC720D"/>
    <w:rsid w:val="00AD3C46"/>
    <w:rsid w:val="00AE562E"/>
    <w:rsid w:val="00AE56E3"/>
    <w:rsid w:val="00AE74B9"/>
    <w:rsid w:val="00AF4223"/>
    <w:rsid w:val="00AF78B9"/>
    <w:rsid w:val="00B001E3"/>
    <w:rsid w:val="00B001E9"/>
    <w:rsid w:val="00B0030E"/>
    <w:rsid w:val="00B00465"/>
    <w:rsid w:val="00B006B8"/>
    <w:rsid w:val="00B03006"/>
    <w:rsid w:val="00B06B3D"/>
    <w:rsid w:val="00B06C02"/>
    <w:rsid w:val="00B10A66"/>
    <w:rsid w:val="00B13C25"/>
    <w:rsid w:val="00B170FE"/>
    <w:rsid w:val="00B17E77"/>
    <w:rsid w:val="00B201A6"/>
    <w:rsid w:val="00B22E4A"/>
    <w:rsid w:val="00B23506"/>
    <w:rsid w:val="00B25861"/>
    <w:rsid w:val="00B25A50"/>
    <w:rsid w:val="00B25DB1"/>
    <w:rsid w:val="00B277E0"/>
    <w:rsid w:val="00B31A91"/>
    <w:rsid w:val="00B31D1A"/>
    <w:rsid w:val="00B42203"/>
    <w:rsid w:val="00B42A58"/>
    <w:rsid w:val="00B46321"/>
    <w:rsid w:val="00B472EF"/>
    <w:rsid w:val="00B5414A"/>
    <w:rsid w:val="00B54C74"/>
    <w:rsid w:val="00B56706"/>
    <w:rsid w:val="00B61167"/>
    <w:rsid w:val="00B63D6E"/>
    <w:rsid w:val="00B642A4"/>
    <w:rsid w:val="00B664C3"/>
    <w:rsid w:val="00B71079"/>
    <w:rsid w:val="00B750CC"/>
    <w:rsid w:val="00B807BC"/>
    <w:rsid w:val="00B81287"/>
    <w:rsid w:val="00B87206"/>
    <w:rsid w:val="00B92F01"/>
    <w:rsid w:val="00B934EE"/>
    <w:rsid w:val="00B93FB0"/>
    <w:rsid w:val="00B94E58"/>
    <w:rsid w:val="00B97C3D"/>
    <w:rsid w:val="00BA1F55"/>
    <w:rsid w:val="00BA1FE7"/>
    <w:rsid w:val="00BA2ABD"/>
    <w:rsid w:val="00BA33D4"/>
    <w:rsid w:val="00BA4190"/>
    <w:rsid w:val="00BA42D7"/>
    <w:rsid w:val="00BA543A"/>
    <w:rsid w:val="00BA5991"/>
    <w:rsid w:val="00BB25E3"/>
    <w:rsid w:val="00BB45BA"/>
    <w:rsid w:val="00BB4BF1"/>
    <w:rsid w:val="00BB79DF"/>
    <w:rsid w:val="00BB7A90"/>
    <w:rsid w:val="00BC052C"/>
    <w:rsid w:val="00BC3395"/>
    <w:rsid w:val="00BC46EA"/>
    <w:rsid w:val="00BD2297"/>
    <w:rsid w:val="00BD2F69"/>
    <w:rsid w:val="00BD3DD7"/>
    <w:rsid w:val="00BD3F59"/>
    <w:rsid w:val="00BE3C2E"/>
    <w:rsid w:val="00BE40B4"/>
    <w:rsid w:val="00BE5886"/>
    <w:rsid w:val="00BE6710"/>
    <w:rsid w:val="00BF17C3"/>
    <w:rsid w:val="00BF2D5F"/>
    <w:rsid w:val="00BF32FB"/>
    <w:rsid w:val="00BF6890"/>
    <w:rsid w:val="00BF7AA1"/>
    <w:rsid w:val="00C01791"/>
    <w:rsid w:val="00C0259C"/>
    <w:rsid w:val="00C03266"/>
    <w:rsid w:val="00C0701F"/>
    <w:rsid w:val="00C0795C"/>
    <w:rsid w:val="00C113EB"/>
    <w:rsid w:val="00C13393"/>
    <w:rsid w:val="00C14108"/>
    <w:rsid w:val="00C14AF4"/>
    <w:rsid w:val="00C23485"/>
    <w:rsid w:val="00C243F0"/>
    <w:rsid w:val="00C25D59"/>
    <w:rsid w:val="00C30550"/>
    <w:rsid w:val="00C310C6"/>
    <w:rsid w:val="00C334FB"/>
    <w:rsid w:val="00C43CD0"/>
    <w:rsid w:val="00C442C7"/>
    <w:rsid w:val="00C44B5A"/>
    <w:rsid w:val="00C465A3"/>
    <w:rsid w:val="00C5180B"/>
    <w:rsid w:val="00C535D2"/>
    <w:rsid w:val="00C54718"/>
    <w:rsid w:val="00C563F1"/>
    <w:rsid w:val="00C56837"/>
    <w:rsid w:val="00C57A9F"/>
    <w:rsid w:val="00C657C8"/>
    <w:rsid w:val="00C6727C"/>
    <w:rsid w:val="00C70D65"/>
    <w:rsid w:val="00C7239F"/>
    <w:rsid w:val="00C73669"/>
    <w:rsid w:val="00C74878"/>
    <w:rsid w:val="00C7776E"/>
    <w:rsid w:val="00C804CD"/>
    <w:rsid w:val="00C824E0"/>
    <w:rsid w:val="00C91F7E"/>
    <w:rsid w:val="00C9550B"/>
    <w:rsid w:val="00CA1FD1"/>
    <w:rsid w:val="00CA2887"/>
    <w:rsid w:val="00CA4B69"/>
    <w:rsid w:val="00CA541A"/>
    <w:rsid w:val="00CA542B"/>
    <w:rsid w:val="00CA5F4E"/>
    <w:rsid w:val="00CA722F"/>
    <w:rsid w:val="00CA778F"/>
    <w:rsid w:val="00CA7D54"/>
    <w:rsid w:val="00CA7E54"/>
    <w:rsid w:val="00CB09EB"/>
    <w:rsid w:val="00CB1DDA"/>
    <w:rsid w:val="00CB2A23"/>
    <w:rsid w:val="00CB44E0"/>
    <w:rsid w:val="00CB596F"/>
    <w:rsid w:val="00CB5C29"/>
    <w:rsid w:val="00CB7E5F"/>
    <w:rsid w:val="00CC13B6"/>
    <w:rsid w:val="00CC3C79"/>
    <w:rsid w:val="00CC50A2"/>
    <w:rsid w:val="00CC604A"/>
    <w:rsid w:val="00CC6A44"/>
    <w:rsid w:val="00CC7BBA"/>
    <w:rsid w:val="00CD1270"/>
    <w:rsid w:val="00CD2E41"/>
    <w:rsid w:val="00CD3C7E"/>
    <w:rsid w:val="00CD796B"/>
    <w:rsid w:val="00CD7D8F"/>
    <w:rsid w:val="00CE42DF"/>
    <w:rsid w:val="00CE47E8"/>
    <w:rsid w:val="00CE4D6A"/>
    <w:rsid w:val="00CF03BB"/>
    <w:rsid w:val="00CF618D"/>
    <w:rsid w:val="00CF6A0F"/>
    <w:rsid w:val="00D03C04"/>
    <w:rsid w:val="00D0412C"/>
    <w:rsid w:val="00D05F4D"/>
    <w:rsid w:val="00D10237"/>
    <w:rsid w:val="00D116EB"/>
    <w:rsid w:val="00D13744"/>
    <w:rsid w:val="00D2210C"/>
    <w:rsid w:val="00D2224E"/>
    <w:rsid w:val="00D223B3"/>
    <w:rsid w:val="00D22D1B"/>
    <w:rsid w:val="00D25432"/>
    <w:rsid w:val="00D278C6"/>
    <w:rsid w:val="00D30EE7"/>
    <w:rsid w:val="00D33391"/>
    <w:rsid w:val="00D33CDE"/>
    <w:rsid w:val="00D3401D"/>
    <w:rsid w:val="00D34129"/>
    <w:rsid w:val="00D36B7C"/>
    <w:rsid w:val="00D3754A"/>
    <w:rsid w:val="00D37E22"/>
    <w:rsid w:val="00D40AF0"/>
    <w:rsid w:val="00D40B8A"/>
    <w:rsid w:val="00D42A05"/>
    <w:rsid w:val="00D45B02"/>
    <w:rsid w:val="00D50051"/>
    <w:rsid w:val="00D53489"/>
    <w:rsid w:val="00D5486B"/>
    <w:rsid w:val="00D636A3"/>
    <w:rsid w:val="00D63BF3"/>
    <w:rsid w:val="00D679EC"/>
    <w:rsid w:val="00D71923"/>
    <w:rsid w:val="00D729F4"/>
    <w:rsid w:val="00D72F0C"/>
    <w:rsid w:val="00D74B32"/>
    <w:rsid w:val="00D77EF2"/>
    <w:rsid w:val="00D91A34"/>
    <w:rsid w:val="00D94E11"/>
    <w:rsid w:val="00D95B53"/>
    <w:rsid w:val="00DA2CD6"/>
    <w:rsid w:val="00DA4F15"/>
    <w:rsid w:val="00DA68B5"/>
    <w:rsid w:val="00DA6BAE"/>
    <w:rsid w:val="00DB32BE"/>
    <w:rsid w:val="00DB714D"/>
    <w:rsid w:val="00DC04FF"/>
    <w:rsid w:val="00DC10BA"/>
    <w:rsid w:val="00DC21A4"/>
    <w:rsid w:val="00DC29E8"/>
    <w:rsid w:val="00DC2E38"/>
    <w:rsid w:val="00DC56D3"/>
    <w:rsid w:val="00DC6223"/>
    <w:rsid w:val="00DC6423"/>
    <w:rsid w:val="00DC65DD"/>
    <w:rsid w:val="00DD1CA2"/>
    <w:rsid w:val="00DD341F"/>
    <w:rsid w:val="00DD41BF"/>
    <w:rsid w:val="00DD47B6"/>
    <w:rsid w:val="00DD5115"/>
    <w:rsid w:val="00DD5287"/>
    <w:rsid w:val="00DD70DC"/>
    <w:rsid w:val="00DE242C"/>
    <w:rsid w:val="00DE56A6"/>
    <w:rsid w:val="00DE69EF"/>
    <w:rsid w:val="00DE792B"/>
    <w:rsid w:val="00DF00D3"/>
    <w:rsid w:val="00DF00E6"/>
    <w:rsid w:val="00DF0C54"/>
    <w:rsid w:val="00DF1E6F"/>
    <w:rsid w:val="00DF4092"/>
    <w:rsid w:val="00DF6AAA"/>
    <w:rsid w:val="00DF6CB7"/>
    <w:rsid w:val="00DF6D19"/>
    <w:rsid w:val="00DF7212"/>
    <w:rsid w:val="00E02B76"/>
    <w:rsid w:val="00E07490"/>
    <w:rsid w:val="00E07F93"/>
    <w:rsid w:val="00E102FA"/>
    <w:rsid w:val="00E23E92"/>
    <w:rsid w:val="00E307F8"/>
    <w:rsid w:val="00E31789"/>
    <w:rsid w:val="00E34B2E"/>
    <w:rsid w:val="00E34F55"/>
    <w:rsid w:val="00E41193"/>
    <w:rsid w:val="00E4325F"/>
    <w:rsid w:val="00E43329"/>
    <w:rsid w:val="00E454AD"/>
    <w:rsid w:val="00E46359"/>
    <w:rsid w:val="00E46566"/>
    <w:rsid w:val="00E52A05"/>
    <w:rsid w:val="00E549C1"/>
    <w:rsid w:val="00E549DF"/>
    <w:rsid w:val="00E55156"/>
    <w:rsid w:val="00E55540"/>
    <w:rsid w:val="00E573A7"/>
    <w:rsid w:val="00E57FC1"/>
    <w:rsid w:val="00E60D6C"/>
    <w:rsid w:val="00E60DDB"/>
    <w:rsid w:val="00E66397"/>
    <w:rsid w:val="00E70227"/>
    <w:rsid w:val="00E704F9"/>
    <w:rsid w:val="00E7142E"/>
    <w:rsid w:val="00E82604"/>
    <w:rsid w:val="00E840C7"/>
    <w:rsid w:val="00E92FC0"/>
    <w:rsid w:val="00E9434F"/>
    <w:rsid w:val="00E95B0E"/>
    <w:rsid w:val="00E96858"/>
    <w:rsid w:val="00E9787C"/>
    <w:rsid w:val="00EA1CA3"/>
    <w:rsid w:val="00EA3B58"/>
    <w:rsid w:val="00EA4ABE"/>
    <w:rsid w:val="00EA4FCE"/>
    <w:rsid w:val="00EB0EA6"/>
    <w:rsid w:val="00EB512E"/>
    <w:rsid w:val="00EB6F62"/>
    <w:rsid w:val="00EC059F"/>
    <w:rsid w:val="00EC268E"/>
    <w:rsid w:val="00EC38D4"/>
    <w:rsid w:val="00EC6E07"/>
    <w:rsid w:val="00ED28B4"/>
    <w:rsid w:val="00ED4626"/>
    <w:rsid w:val="00ED6401"/>
    <w:rsid w:val="00ED76D1"/>
    <w:rsid w:val="00EE30DE"/>
    <w:rsid w:val="00EE369B"/>
    <w:rsid w:val="00EF1749"/>
    <w:rsid w:val="00EF489F"/>
    <w:rsid w:val="00EF4B39"/>
    <w:rsid w:val="00EF51A8"/>
    <w:rsid w:val="00EF58D2"/>
    <w:rsid w:val="00EF5BDD"/>
    <w:rsid w:val="00EF6C42"/>
    <w:rsid w:val="00F006C5"/>
    <w:rsid w:val="00F00876"/>
    <w:rsid w:val="00F00D84"/>
    <w:rsid w:val="00F02697"/>
    <w:rsid w:val="00F037DE"/>
    <w:rsid w:val="00F03D21"/>
    <w:rsid w:val="00F059AB"/>
    <w:rsid w:val="00F10FD2"/>
    <w:rsid w:val="00F11518"/>
    <w:rsid w:val="00F24D93"/>
    <w:rsid w:val="00F25765"/>
    <w:rsid w:val="00F32C36"/>
    <w:rsid w:val="00F33235"/>
    <w:rsid w:val="00F36316"/>
    <w:rsid w:val="00F373E7"/>
    <w:rsid w:val="00F40917"/>
    <w:rsid w:val="00F4239C"/>
    <w:rsid w:val="00F4426F"/>
    <w:rsid w:val="00F456F8"/>
    <w:rsid w:val="00F47C2B"/>
    <w:rsid w:val="00F527C3"/>
    <w:rsid w:val="00F52868"/>
    <w:rsid w:val="00F52DAD"/>
    <w:rsid w:val="00F56891"/>
    <w:rsid w:val="00F60A34"/>
    <w:rsid w:val="00F649D8"/>
    <w:rsid w:val="00F6697A"/>
    <w:rsid w:val="00F7025D"/>
    <w:rsid w:val="00F72D64"/>
    <w:rsid w:val="00F7355A"/>
    <w:rsid w:val="00F73D0B"/>
    <w:rsid w:val="00F73E54"/>
    <w:rsid w:val="00F74229"/>
    <w:rsid w:val="00F74363"/>
    <w:rsid w:val="00F77F02"/>
    <w:rsid w:val="00F825B4"/>
    <w:rsid w:val="00F844B2"/>
    <w:rsid w:val="00F849AF"/>
    <w:rsid w:val="00F860B3"/>
    <w:rsid w:val="00F863F4"/>
    <w:rsid w:val="00F87047"/>
    <w:rsid w:val="00F93C47"/>
    <w:rsid w:val="00F962CC"/>
    <w:rsid w:val="00F97575"/>
    <w:rsid w:val="00FA0AD1"/>
    <w:rsid w:val="00FA23A5"/>
    <w:rsid w:val="00FA2F6F"/>
    <w:rsid w:val="00FA4B9B"/>
    <w:rsid w:val="00FB2993"/>
    <w:rsid w:val="00FB725D"/>
    <w:rsid w:val="00FC1720"/>
    <w:rsid w:val="00FC1B07"/>
    <w:rsid w:val="00FC329B"/>
    <w:rsid w:val="00FD3465"/>
    <w:rsid w:val="00FD40CE"/>
    <w:rsid w:val="00FD6BBB"/>
    <w:rsid w:val="00FD7308"/>
    <w:rsid w:val="00FE185C"/>
    <w:rsid w:val="00FE2B2B"/>
    <w:rsid w:val="00FE4B81"/>
    <w:rsid w:val="00FE5862"/>
    <w:rsid w:val="00FE59DA"/>
    <w:rsid w:val="00FF01F6"/>
    <w:rsid w:val="00FF15F1"/>
    <w:rsid w:val="00FF29BE"/>
    <w:rsid w:val="00FF2CFE"/>
    <w:rsid w:val="00FF3B53"/>
    <w:rsid w:val="00FF4C53"/>
  </w:rsids>
  <m:mathPr>
    <m:mathFont m:val="Cambria Math"/>
    <m:brkBin m:val="before"/>
    <m:brkBinSub m:val="--"/>
    <m:smallFrac m:val="0"/>
    <m:dispDef/>
    <m:lMargin m:val="0"/>
    <m:rMargin m:val="0"/>
    <m:defJc m:val="centerGroup"/>
    <m:wrapIndent m:val="1440"/>
    <m:intLim m:val="subSup"/>
    <m:naryLim m:val="undOvr"/>
  </m:mathPr>
  <w:themeFontLang w:val="de-CH"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60D7FA50"/>
  <w15:docId w15:val="{19EBB475-A559-40A8-9B44-A933137C67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Lucida Sans" w:eastAsia="Lucida Sans" w:hAnsi="Lucida Sans" w:cs="Times New Roman"/>
        <w:lang w:val="de-CH" w:eastAsia="de-CH"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0" w:qFormat="1"/>
    <w:lsdException w:name="heading 3" w:uiPriority="0" w:qFormat="1"/>
    <w:lsdException w:name="heading 4" w:uiPriority="0" w:qFormat="1"/>
    <w:lsdException w:name="heading 5" w:uiPriority="0" w:qFormat="1"/>
    <w:lsdException w:name="heading 6" w:uiPriority="9" w:qFormat="1"/>
    <w:lsdException w:name="heading 7" w:uiPriority="9"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9516B9"/>
    <w:pPr>
      <w:spacing w:line="244" w:lineRule="atLeast"/>
    </w:pPr>
    <w:rPr>
      <w:sz w:val="19"/>
      <w:lang w:eastAsia="en-US"/>
    </w:rPr>
  </w:style>
  <w:style w:type="paragraph" w:styleId="berschrift1">
    <w:name w:val="heading 1"/>
    <w:basedOn w:val="Standard"/>
    <w:next w:val="Standard"/>
    <w:link w:val="berschrift1Zchn"/>
    <w:uiPriority w:val="9"/>
    <w:qFormat/>
    <w:rsid w:val="00380DCC"/>
    <w:pPr>
      <w:keepNext/>
      <w:keepLines/>
      <w:numPr>
        <w:numId w:val="6"/>
      </w:numPr>
      <w:tabs>
        <w:tab w:val="left" w:pos="340"/>
        <w:tab w:val="left" w:pos="567"/>
        <w:tab w:val="left" w:pos="794"/>
      </w:tabs>
      <w:spacing w:before="360" w:after="240" w:line="336" w:lineRule="atLeast"/>
      <w:outlineLvl w:val="0"/>
    </w:pPr>
    <w:rPr>
      <w:rFonts w:eastAsia="Times New Roman"/>
      <w:bCs/>
      <w:sz w:val="28"/>
      <w:szCs w:val="28"/>
    </w:rPr>
  </w:style>
  <w:style w:type="paragraph" w:styleId="berschrift2">
    <w:name w:val="heading 2"/>
    <w:basedOn w:val="Standard"/>
    <w:next w:val="Standard"/>
    <w:link w:val="berschrift2Zchn"/>
    <w:qFormat/>
    <w:rsid w:val="00B170FE"/>
    <w:pPr>
      <w:keepNext/>
      <w:keepLines/>
      <w:numPr>
        <w:ilvl w:val="1"/>
        <w:numId w:val="6"/>
      </w:numPr>
      <w:tabs>
        <w:tab w:val="left" w:pos="567"/>
        <w:tab w:val="left" w:pos="794"/>
      </w:tabs>
      <w:spacing w:before="360" w:after="120"/>
      <w:ind w:left="0"/>
      <w:outlineLvl w:val="1"/>
    </w:pPr>
    <w:rPr>
      <w:rFonts w:eastAsia="Times New Roman"/>
      <w:b/>
      <w:bCs/>
      <w:szCs w:val="26"/>
    </w:rPr>
  </w:style>
  <w:style w:type="paragraph" w:styleId="berschrift3">
    <w:name w:val="heading 3"/>
    <w:basedOn w:val="Standard"/>
    <w:next w:val="Standard"/>
    <w:qFormat/>
    <w:rsid w:val="009C1039"/>
    <w:pPr>
      <w:keepNext/>
      <w:numPr>
        <w:ilvl w:val="2"/>
        <w:numId w:val="6"/>
      </w:numPr>
      <w:spacing w:before="360"/>
      <w:outlineLvl w:val="2"/>
    </w:pPr>
    <w:rPr>
      <w:rFonts w:cs="Arial"/>
      <w:b/>
      <w:bCs/>
      <w:szCs w:val="26"/>
    </w:rPr>
  </w:style>
  <w:style w:type="paragraph" w:styleId="berschrift4">
    <w:name w:val="heading 4"/>
    <w:basedOn w:val="Standard"/>
    <w:next w:val="Standard"/>
    <w:qFormat/>
    <w:rsid w:val="009C1039"/>
    <w:pPr>
      <w:keepNext/>
      <w:numPr>
        <w:ilvl w:val="3"/>
        <w:numId w:val="6"/>
      </w:numPr>
      <w:spacing w:before="360"/>
      <w:outlineLvl w:val="3"/>
    </w:pPr>
    <w:rPr>
      <w:b/>
      <w:bCs/>
      <w:szCs w:val="28"/>
    </w:rPr>
  </w:style>
  <w:style w:type="paragraph" w:styleId="berschrift5">
    <w:name w:val="heading 5"/>
    <w:basedOn w:val="Standard"/>
    <w:next w:val="Standard"/>
    <w:qFormat/>
    <w:rsid w:val="009C1039"/>
    <w:pPr>
      <w:numPr>
        <w:ilvl w:val="4"/>
        <w:numId w:val="6"/>
      </w:numPr>
      <w:spacing w:before="360"/>
      <w:outlineLvl w:val="4"/>
    </w:pPr>
    <w:rPr>
      <w:b/>
      <w:bCs/>
      <w:iCs/>
      <w:szCs w:val="26"/>
    </w:rPr>
  </w:style>
  <w:style w:type="paragraph" w:styleId="berschrift6">
    <w:name w:val="heading 6"/>
    <w:basedOn w:val="Standard"/>
    <w:next w:val="Standard"/>
    <w:qFormat/>
    <w:rsid w:val="009C1039"/>
    <w:pPr>
      <w:spacing w:before="360"/>
      <w:outlineLvl w:val="5"/>
    </w:pPr>
    <w:rPr>
      <w:rFonts w:cs="Lucida Sans"/>
      <w:b/>
      <w:bCs/>
      <w:szCs w:val="19"/>
    </w:rPr>
  </w:style>
  <w:style w:type="paragraph" w:styleId="berschrift7">
    <w:name w:val="heading 7"/>
    <w:basedOn w:val="Standard"/>
    <w:next w:val="Standard"/>
    <w:semiHidden/>
    <w:qFormat/>
    <w:rsid w:val="00CB44E0"/>
    <w:pPr>
      <w:outlineLvl w:val="6"/>
    </w:pPr>
    <w:rPr>
      <w:rFonts w:cs="Lucida Sans"/>
      <w:szCs w:val="19"/>
    </w:rPr>
  </w:style>
  <w:style w:type="paragraph" w:styleId="berschrift8">
    <w:name w:val="heading 8"/>
    <w:basedOn w:val="Standard"/>
    <w:next w:val="Standard"/>
    <w:link w:val="berschrift8Zchn"/>
    <w:uiPriority w:val="9"/>
    <w:unhideWhenUsed/>
    <w:qFormat/>
    <w:rsid w:val="00EB0EA6"/>
    <w:pPr>
      <w:keepNext/>
      <w:tabs>
        <w:tab w:val="left" w:pos="4111"/>
      </w:tabs>
      <w:spacing w:line="240" w:lineRule="auto"/>
      <w:jc w:val="center"/>
      <w:outlineLvl w:val="7"/>
    </w:pPr>
    <w:rPr>
      <w:b/>
      <w:i/>
      <w:sz w:val="24"/>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uiPriority w:val="9"/>
    <w:rsid w:val="00380DCC"/>
    <w:rPr>
      <w:rFonts w:eastAsia="Times New Roman"/>
      <w:bCs/>
      <w:sz w:val="28"/>
      <w:szCs w:val="28"/>
      <w:lang w:eastAsia="en-US"/>
    </w:rPr>
  </w:style>
  <w:style w:type="character" w:customStyle="1" w:styleId="berschrift2Zchn">
    <w:name w:val="Überschrift 2 Zchn"/>
    <w:link w:val="berschrift2"/>
    <w:rsid w:val="00B170FE"/>
    <w:rPr>
      <w:rFonts w:eastAsia="Times New Roman"/>
      <w:b/>
      <w:bCs/>
      <w:sz w:val="19"/>
      <w:szCs w:val="26"/>
      <w:lang w:eastAsia="en-US"/>
    </w:rPr>
  </w:style>
  <w:style w:type="paragraph" w:styleId="Kopfzeile">
    <w:name w:val="header"/>
    <w:basedOn w:val="Standard"/>
    <w:link w:val="KopfzeileZchn"/>
    <w:uiPriority w:val="99"/>
    <w:unhideWhenUsed/>
    <w:rsid w:val="001F1B9C"/>
    <w:pPr>
      <w:tabs>
        <w:tab w:val="center" w:pos="4536"/>
        <w:tab w:val="right" w:pos="9072"/>
      </w:tabs>
      <w:spacing w:line="192" w:lineRule="exact"/>
    </w:pPr>
    <w:rPr>
      <w:sz w:val="16"/>
    </w:rPr>
  </w:style>
  <w:style w:type="character" w:customStyle="1" w:styleId="KopfzeileZchn">
    <w:name w:val="Kopfzeile Zchn"/>
    <w:link w:val="Kopfzeile"/>
    <w:uiPriority w:val="99"/>
    <w:rsid w:val="001F1B9C"/>
    <w:rPr>
      <w:sz w:val="16"/>
    </w:rPr>
  </w:style>
  <w:style w:type="paragraph" w:styleId="Fuzeile">
    <w:name w:val="footer"/>
    <w:basedOn w:val="Standard"/>
    <w:link w:val="FuzeileZchn"/>
    <w:uiPriority w:val="99"/>
    <w:unhideWhenUsed/>
    <w:rsid w:val="003B1648"/>
    <w:pPr>
      <w:tabs>
        <w:tab w:val="center" w:pos="4536"/>
        <w:tab w:val="right" w:pos="9072"/>
      </w:tabs>
      <w:spacing w:line="240" w:lineRule="auto"/>
    </w:pPr>
    <w:rPr>
      <w:color w:val="64849B"/>
      <w:sz w:val="16"/>
    </w:rPr>
  </w:style>
  <w:style w:type="character" w:customStyle="1" w:styleId="FuzeileZchn">
    <w:name w:val="Fußzeile Zchn"/>
    <w:link w:val="Fuzeile"/>
    <w:uiPriority w:val="99"/>
    <w:rsid w:val="003B1648"/>
    <w:rPr>
      <w:rFonts w:ascii="Lucida Sans" w:eastAsia="Lucida Sans" w:hAnsi="Lucida Sans"/>
      <w:color w:val="64849B"/>
      <w:sz w:val="16"/>
      <w:lang w:val="de-CH" w:eastAsia="en-US" w:bidi="ar-SA"/>
    </w:rPr>
  </w:style>
  <w:style w:type="table" w:styleId="Tabellenraster">
    <w:name w:val="Table Grid"/>
    <w:basedOn w:val="NormaleTabelle"/>
    <w:uiPriority w:val="59"/>
    <w:rsid w:val="001F1B9C"/>
    <w:pPr>
      <w:spacing w:line="244" w:lineRule="atLeast"/>
    </w:pPr>
    <w:rPr>
      <w:sz w:val="19"/>
    </w:rPr>
    <w:tblPr>
      <w:tblInd w:w="0" w:type="dxa"/>
      <w:tblCellMar>
        <w:top w:w="0" w:type="dxa"/>
        <w:left w:w="0" w:type="dxa"/>
        <w:bottom w:w="0" w:type="dxa"/>
        <w:right w:w="0" w:type="dxa"/>
      </w:tblCellMar>
    </w:tblPr>
  </w:style>
  <w:style w:type="paragraph" w:customStyle="1" w:styleId="Absenderzeile">
    <w:name w:val="Absenderzeile"/>
    <w:basedOn w:val="Standard"/>
    <w:rsid w:val="001F1B9C"/>
    <w:pPr>
      <w:spacing w:line="240" w:lineRule="auto"/>
    </w:pPr>
    <w:rPr>
      <w:sz w:val="14"/>
    </w:rPr>
  </w:style>
  <w:style w:type="paragraph" w:styleId="Titel">
    <w:name w:val="Title"/>
    <w:basedOn w:val="Standard"/>
    <w:next w:val="Standard"/>
    <w:link w:val="TitelZchn"/>
    <w:uiPriority w:val="1"/>
    <w:qFormat/>
    <w:rsid w:val="009B18B4"/>
    <w:pPr>
      <w:spacing w:line="568" w:lineRule="atLeast"/>
    </w:pPr>
    <w:rPr>
      <w:rFonts w:eastAsia="Times New Roman"/>
      <w:color w:val="000000"/>
      <w:spacing w:val="5"/>
      <w:kern w:val="28"/>
      <w:sz w:val="48"/>
      <w:szCs w:val="52"/>
    </w:rPr>
  </w:style>
  <w:style w:type="character" w:customStyle="1" w:styleId="TitelZchn">
    <w:name w:val="Titel Zchn"/>
    <w:link w:val="Titel"/>
    <w:uiPriority w:val="1"/>
    <w:rsid w:val="007050ED"/>
    <w:rPr>
      <w:rFonts w:eastAsia="Times New Roman"/>
      <w:color w:val="000000"/>
      <w:spacing w:val="5"/>
      <w:kern w:val="28"/>
      <w:sz w:val="48"/>
      <w:szCs w:val="52"/>
      <w:lang w:eastAsia="en-US"/>
    </w:rPr>
  </w:style>
  <w:style w:type="paragraph" w:styleId="Untertitel">
    <w:name w:val="Subtitle"/>
    <w:basedOn w:val="Standard"/>
    <w:uiPriority w:val="1"/>
    <w:qFormat/>
    <w:rsid w:val="00617613"/>
    <w:pPr>
      <w:spacing w:before="260" w:line="320" w:lineRule="exact"/>
      <w:outlineLvl w:val="1"/>
    </w:pPr>
    <w:rPr>
      <w:rFonts w:cs="Arial"/>
      <w:sz w:val="28"/>
      <w:szCs w:val="24"/>
    </w:rPr>
  </w:style>
  <w:style w:type="paragraph" w:customStyle="1" w:styleId="RefFusszeile">
    <w:name w:val="Ref_Fusszeile"/>
    <w:basedOn w:val="Fuzeile"/>
    <w:uiPriority w:val="1"/>
    <w:rsid w:val="003B1648"/>
    <w:rPr>
      <w:sz w:val="19"/>
    </w:rPr>
  </w:style>
  <w:style w:type="paragraph" w:styleId="Verzeichnis1">
    <w:name w:val="toc 1"/>
    <w:basedOn w:val="Standard"/>
    <w:next w:val="Standard"/>
    <w:autoRedefine/>
    <w:uiPriority w:val="39"/>
    <w:rsid w:val="00E43329"/>
    <w:pPr>
      <w:pBdr>
        <w:bottom w:val="single" w:sz="8" w:space="1" w:color="D0D0D0"/>
        <w:between w:val="single" w:sz="8" w:space="1" w:color="D0D0D0"/>
      </w:pBdr>
      <w:tabs>
        <w:tab w:val="left" w:pos="340"/>
        <w:tab w:val="left" w:pos="567"/>
        <w:tab w:val="left" w:pos="794"/>
        <w:tab w:val="right" w:pos="9469"/>
      </w:tabs>
      <w:spacing w:line="200" w:lineRule="exact"/>
    </w:pPr>
    <w:rPr>
      <w:lang w:val="fr-FR"/>
    </w:rPr>
  </w:style>
  <w:style w:type="paragraph" w:styleId="Verzeichnis2">
    <w:name w:val="toc 2"/>
    <w:basedOn w:val="Standard"/>
    <w:next w:val="Standard"/>
    <w:autoRedefine/>
    <w:uiPriority w:val="39"/>
    <w:rsid w:val="009C1039"/>
    <w:pPr>
      <w:pBdr>
        <w:bottom w:val="single" w:sz="8" w:space="1" w:color="D0D0D0"/>
        <w:between w:val="single" w:sz="8" w:space="1" w:color="D0D0D0"/>
      </w:pBdr>
      <w:tabs>
        <w:tab w:val="right" w:pos="9469"/>
      </w:tabs>
      <w:spacing w:line="200" w:lineRule="exact"/>
      <w:ind w:firstLine="340"/>
    </w:pPr>
  </w:style>
  <w:style w:type="paragraph" w:styleId="Verzeichnis3">
    <w:name w:val="toc 3"/>
    <w:basedOn w:val="Standard"/>
    <w:next w:val="Standard"/>
    <w:autoRedefine/>
    <w:uiPriority w:val="39"/>
    <w:rsid w:val="00BF2D5F"/>
    <w:pPr>
      <w:pBdr>
        <w:bottom w:val="single" w:sz="8" w:space="1" w:color="D0D0D0"/>
        <w:between w:val="single" w:sz="8" w:space="1" w:color="D0D0D0"/>
      </w:pBdr>
      <w:spacing w:line="200" w:lineRule="exact"/>
      <w:ind w:firstLine="567"/>
    </w:pPr>
  </w:style>
  <w:style w:type="paragraph" w:styleId="Verzeichnis4">
    <w:name w:val="toc 4"/>
    <w:basedOn w:val="Standard"/>
    <w:next w:val="Standard"/>
    <w:autoRedefine/>
    <w:uiPriority w:val="39"/>
    <w:rsid w:val="00F825B4"/>
    <w:pPr>
      <w:pBdr>
        <w:bottom w:val="single" w:sz="8" w:space="1" w:color="D0D0D0"/>
        <w:between w:val="single" w:sz="8" w:space="1" w:color="D0D0D0"/>
      </w:pBdr>
      <w:tabs>
        <w:tab w:val="right" w:pos="9469"/>
      </w:tabs>
      <w:spacing w:line="200" w:lineRule="exact"/>
      <w:ind w:firstLine="794"/>
    </w:pPr>
  </w:style>
  <w:style w:type="paragraph" w:styleId="Verzeichnis5">
    <w:name w:val="toc 5"/>
    <w:basedOn w:val="Standard"/>
    <w:next w:val="Standard"/>
    <w:autoRedefine/>
    <w:uiPriority w:val="39"/>
    <w:rsid w:val="00BF2D5F"/>
    <w:pPr>
      <w:pBdr>
        <w:bottom w:val="single" w:sz="8" w:space="1" w:color="D0D0D0"/>
        <w:between w:val="single" w:sz="8" w:space="1" w:color="D0D0D0"/>
      </w:pBdr>
      <w:spacing w:line="200" w:lineRule="exact"/>
      <w:ind w:firstLine="1021"/>
    </w:pPr>
  </w:style>
  <w:style w:type="paragraph" w:customStyle="1" w:styleId="Inhaltsverzeichnis">
    <w:name w:val="Inhaltsverzeichnis"/>
    <w:basedOn w:val="Untertitel"/>
    <w:rsid w:val="00796682"/>
    <w:pPr>
      <w:spacing w:line="280" w:lineRule="atLeast"/>
    </w:pPr>
  </w:style>
  <w:style w:type="paragraph" w:customStyle="1" w:styleId="Nummerierung">
    <w:name w:val="Nummerierung"/>
    <w:basedOn w:val="Standard"/>
    <w:rsid w:val="005F7206"/>
    <w:pPr>
      <w:numPr>
        <w:numId w:val="7"/>
      </w:numPr>
      <w:jc w:val="both"/>
    </w:pPr>
  </w:style>
  <w:style w:type="paragraph" w:styleId="Aufzhlungszeichen">
    <w:name w:val="List Bullet"/>
    <w:basedOn w:val="Standard"/>
    <w:rsid w:val="00E9787C"/>
    <w:pPr>
      <w:numPr>
        <w:numId w:val="1"/>
      </w:numPr>
    </w:pPr>
  </w:style>
  <w:style w:type="paragraph" w:styleId="Aufzhlungszeichen2">
    <w:name w:val="List Bullet 2"/>
    <w:basedOn w:val="Standard"/>
    <w:rsid w:val="00E9787C"/>
    <w:pPr>
      <w:numPr>
        <w:numId w:val="2"/>
      </w:numPr>
    </w:pPr>
  </w:style>
  <w:style w:type="paragraph" w:styleId="Aufzhlungszeichen3">
    <w:name w:val="List Bullet 3"/>
    <w:basedOn w:val="Standard"/>
    <w:rsid w:val="00E9787C"/>
    <w:pPr>
      <w:numPr>
        <w:numId w:val="3"/>
      </w:numPr>
    </w:pPr>
  </w:style>
  <w:style w:type="paragraph" w:styleId="Aufzhlungszeichen4">
    <w:name w:val="List Bullet 4"/>
    <w:basedOn w:val="Standard"/>
    <w:rsid w:val="00E9787C"/>
    <w:pPr>
      <w:numPr>
        <w:numId w:val="4"/>
      </w:numPr>
    </w:pPr>
  </w:style>
  <w:style w:type="paragraph" w:styleId="Aufzhlungszeichen5">
    <w:name w:val="List Bullet 5"/>
    <w:basedOn w:val="Standard"/>
    <w:rsid w:val="00E9787C"/>
    <w:pPr>
      <w:numPr>
        <w:numId w:val="5"/>
      </w:numPr>
    </w:pPr>
  </w:style>
  <w:style w:type="paragraph" w:styleId="Zitat">
    <w:name w:val="Quote"/>
    <w:basedOn w:val="Standard"/>
    <w:next w:val="Standard"/>
    <w:qFormat/>
    <w:rsid w:val="00D37E22"/>
    <w:pPr>
      <w:spacing w:before="244" w:after="244"/>
      <w:ind w:left="227" w:right="227"/>
    </w:pPr>
    <w:rPr>
      <w:i/>
    </w:rPr>
  </w:style>
  <w:style w:type="paragraph" w:styleId="Funotentext">
    <w:name w:val="footnote text"/>
    <w:basedOn w:val="Standard"/>
    <w:semiHidden/>
    <w:rsid w:val="00802E50"/>
    <w:pPr>
      <w:tabs>
        <w:tab w:val="left" w:pos="227"/>
      </w:tabs>
      <w:spacing w:line="240" w:lineRule="auto"/>
      <w:ind w:left="227" w:hanging="227"/>
    </w:pPr>
    <w:rPr>
      <w:sz w:val="16"/>
    </w:rPr>
  </w:style>
  <w:style w:type="character" w:styleId="Funotenzeichen">
    <w:name w:val="footnote reference"/>
    <w:semiHidden/>
    <w:rsid w:val="00556E27"/>
    <w:rPr>
      <w:vertAlign w:val="superscript"/>
    </w:rPr>
  </w:style>
  <w:style w:type="paragraph" w:customStyle="1" w:styleId="Legende">
    <w:name w:val="Legende"/>
    <w:basedOn w:val="Standard"/>
    <w:semiHidden/>
    <w:rsid w:val="006254BF"/>
    <w:rPr>
      <w:sz w:val="16"/>
    </w:rPr>
  </w:style>
  <w:style w:type="paragraph" w:customStyle="1" w:styleId="Verzeichnis">
    <w:name w:val="Verzeichnis"/>
    <w:basedOn w:val="Standard"/>
    <w:rsid w:val="00E43329"/>
    <w:pPr>
      <w:pBdr>
        <w:bottom w:val="single" w:sz="8" w:space="1" w:color="C8C8C8"/>
        <w:between w:val="single" w:sz="8" w:space="1" w:color="C8C8C8"/>
      </w:pBdr>
      <w:tabs>
        <w:tab w:val="right" w:pos="9469"/>
      </w:tabs>
    </w:pPr>
  </w:style>
  <w:style w:type="paragraph" w:styleId="Dokumentstruktur">
    <w:name w:val="Document Map"/>
    <w:basedOn w:val="Standard"/>
    <w:semiHidden/>
    <w:rsid w:val="00003CF0"/>
    <w:pPr>
      <w:shd w:val="clear" w:color="auto" w:fill="000080"/>
    </w:pPr>
    <w:rPr>
      <w:rFonts w:ascii="Tahoma" w:hAnsi="Tahoma" w:cs="Tahoma"/>
      <w:sz w:val="20"/>
    </w:rPr>
  </w:style>
  <w:style w:type="paragraph" w:styleId="Beschriftung">
    <w:name w:val="caption"/>
    <w:basedOn w:val="Standard"/>
    <w:next w:val="Standard"/>
    <w:qFormat/>
    <w:rsid w:val="00DF6D19"/>
    <w:pPr>
      <w:spacing w:before="120" w:after="240"/>
    </w:pPr>
    <w:rPr>
      <w:bCs/>
      <w:sz w:val="16"/>
    </w:rPr>
  </w:style>
  <w:style w:type="table" w:customStyle="1" w:styleId="TabelleBFH">
    <w:name w:val="Tabelle_BFH"/>
    <w:basedOn w:val="NormaleTabelle"/>
    <w:rsid w:val="00D22D1B"/>
    <w:pPr>
      <w:spacing w:line="240" w:lineRule="atLeast"/>
    </w:pPr>
    <w:rPr>
      <w:sz w:val="19"/>
    </w:rPr>
    <w:tblPr>
      <w:tblInd w:w="8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CellMar>
        <w:top w:w="40" w:type="dxa"/>
        <w:left w:w="85" w:type="dxa"/>
        <w:bottom w:w="40" w:type="dxa"/>
        <w:right w:w="85" w:type="dxa"/>
      </w:tblCellMar>
    </w:tblPr>
    <w:tcPr>
      <w:shd w:val="clear" w:color="auto" w:fill="E6E6E6"/>
    </w:tcPr>
    <w:tblStylePr w:type="firstRow">
      <w:rPr>
        <w:b/>
        <w:sz w:val="19"/>
      </w:rPr>
      <w:tblPr/>
      <w:tcPr>
        <w:tcBorders>
          <w:top w:val="nil"/>
          <w:left w:val="nil"/>
          <w:bottom w:val="nil"/>
          <w:right w:val="nil"/>
          <w:insideH w:val="nil"/>
          <w:insideV w:val="nil"/>
        </w:tcBorders>
        <w:shd w:val="clear" w:color="auto" w:fill="A6A6A6"/>
      </w:tcPr>
    </w:tblStylePr>
  </w:style>
  <w:style w:type="paragraph" w:styleId="Abbildungsverzeichnis">
    <w:name w:val="table of figures"/>
    <w:basedOn w:val="Standard"/>
    <w:next w:val="Standard"/>
    <w:uiPriority w:val="99"/>
    <w:unhideWhenUsed/>
    <w:rsid w:val="006F7567"/>
    <w:pPr>
      <w:pBdr>
        <w:bottom w:val="single" w:sz="8" w:space="1" w:color="C8C8C8"/>
        <w:between w:val="single" w:sz="8" w:space="1" w:color="C8C8C8"/>
      </w:pBdr>
    </w:pPr>
  </w:style>
  <w:style w:type="paragraph" w:styleId="Sprechblasentext">
    <w:name w:val="Balloon Text"/>
    <w:basedOn w:val="Standard"/>
    <w:link w:val="SprechblasentextZchn"/>
    <w:uiPriority w:val="99"/>
    <w:semiHidden/>
    <w:unhideWhenUsed/>
    <w:rsid w:val="006F7567"/>
    <w:pPr>
      <w:spacing w:line="240" w:lineRule="auto"/>
    </w:pPr>
    <w:rPr>
      <w:rFonts w:ascii="Tahoma" w:hAnsi="Tahoma" w:cs="Tahoma"/>
      <w:sz w:val="16"/>
      <w:szCs w:val="16"/>
    </w:rPr>
  </w:style>
  <w:style w:type="character" w:customStyle="1" w:styleId="SprechblasentextZchn">
    <w:name w:val="Sprechblasentext Zchn"/>
    <w:link w:val="Sprechblasentext"/>
    <w:uiPriority w:val="99"/>
    <w:semiHidden/>
    <w:rsid w:val="006F7567"/>
    <w:rPr>
      <w:rFonts w:ascii="Tahoma" w:hAnsi="Tahoma" w:cs="Tahoma"/>
      <w:sz w:val="16"/>
      <w:szCs w:val="16"/>
      <w:lang w:eastAsia="en-US"/>
    </w:rPr>
  </w:style>
  <w:style w:type="character" w:styleId="Hyperlink">
    <w:name w:val="Hyperlink"/>
    <w:uiPriority w:val="99"/>
    <w:unhideWhenUsed/>
    <w:rsid w:val="009C1039"/>
    <w:rPr>
      <w:color w:val="0000FF"/>
      <w:u w:val="single"/>
    </w:rPr>
  </w:style>
  <w:style w:type="paragraph" w:styleId="Listenabsatz">
    <w:name w:val="List Paragraph"/>
    <w:basedOn w:val="Standard"/>
    <w:uiPriority w:val="34"/>
    <w:qFormat/>
    <w:rsid w:val="0076125D"/>
    <w:pPr>
      <w:ind w:left="720"/>
      <w:contextualSpacing/>
    </w:pPr>
  </w:style>
  <w:style w:type="character" w:styleId="Kommentarzeichen">
    <w:name w:val="annotation reference"/>
    <w:basedOn w:val="Absatz-Standardschriftart"/>
    <w:uiPriority w:val="99"/>
    <w:semiHidden/>
    <w:unhideWhenUsed/>
    <w:rsid w:val="00CB09EB"/>
    <w:rPr>
      <w:sz w:val="16"/>
      <w:szCs w:val="16"/>
    </w:rPr>
  </w:style>
  <w:style w:type="paragraph" w:styleId="Kommentartext">
    <w:name w:val="annotation text"/>
    <w:basedOn w:val="Standard"/>
    <w:link w:val="KommentartextZchn"/>
    <w:uiPriority w:val="99"/>
    <w:semiHidden/>
    <w:unhideWhenUsed/>
    <w:rsid w:val="00CB09EB"/>
    <w:pPr>
      <w:spacing w:line="240" w:lineRule="auto"/>
    </w:pPr>
    <w:rPr>
      <w:sz w:val="20"/>
    </w:rPr>
  </w:style>
  <w:style w:type="character" w:customStyle="1" w:styleId="KommentartextZchn">
    <w:name w:val="Kommentartext Zchn"/>
    <w:basedOn w:val="Absatz-Standardschriftart"/>
    <w:link w:val="Kommentartext"/>
    <w:uiPriority w:val="99"/>
    <w:semiHidden/>
    <w:rsid w:val="00CB09EB"/>
    <w:rPr>
      <w:lang w:eastAsia="en-US"/>
    </w:rPr>
  </w:style>
  <w:style w:type="paragraph" w:styleId="Kommentarthema">
    <w:name w:val="annotation subject"/>
    <w:basedOn w:val="Kommentartext"/>
    <w:next w:val="Kommentartext"/>
    <w:link w:val="KommentarthemaZchn"/>
    <w:uiPriority w:val="99"/>
    <w:semiHidden/>
    <w:unhideWhenUsed/>
    <w:rsid w:val="00CB09EB"/>
    <w:rPr>
      <w:b/>
      <w:bCs/>
    </w:rPr>
  </w:style>
  <w:style w:type="character" w:customStyle="1" w:styleId="KommentarthemaZchn">
    <w:name w:val="Kommentarthema Zchn"/>
    <w:basedOn w:val="KommentartextZchn"/>
    <w:link w:val="Kommentarthema"/>
    <w:uiPriority w:val="99"/>
    <w:semiHidden/>
    <w:rsid w:val="00CB09EB"/>
    <w:rPr>
      <w:b/>
      <w:bCs/>
      <w:lang w:eastAsia="en-US"/>
    </w:rPr>
  </w:style>
  <w:style w:type="table" w:customStyle="1" w:styleId="Gitternetztabelle1hellAkzent11">
    <w:name w:val="Gitternetztabelle 1 hell  – Akzent 11"/>
    <w:basedOn w:val="NormaleTabelle"/>
    <w:uiPriority w:val="46"/>
    <w:rsid w:val="00A23748"/>
    <w:tblPr>
      <w:tblStyleRowBandSize w:val="1"/>
      <w:tblStyleColBandSize w:val="1"/>
      <w:tblInd w:w="0" w:type="dxa"/>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CellMar>
        <w:top w:w="0" w:type="dxa"/>
        <w:left w:w="108" w:type="dxa"/>
        <w:bottom w:w="0" w:type="dxa"/>
        <w:right w:w="108" w:type="dxa"/>
      </w:tblCellMar>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customStyle="1" w:styleId="Gitternetztabelle4Akzent31">
    <w:name w:val="Gitternetztabelle 4 – Akzent 31"/>
    <w:basedOn w:val="NormaleTabelle"/>
    <w:uiPriority w:val="49"/>
    <w:rsid w:val="00A23748"/>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Inhaltsverzeichnisberschrift">
    <w:name w:val="TOC Heading"/>
    <w:basedOn w:val="berschrift1"/>
    <w:next w:val="Standard"/>
    <w:uiPriority w:val="39"/>
    <w:unhideWhenUsed/>
    <w:qFormat/>
    <w:rsid w:val="00E9434F"/>
    <w:pPr>
      <w:numPr>
        <w:numId w:val="0"/>
      </w:numPr>
      <w:tabs>
        <w:tab w:val="clear" w:pos="567"/>
        <w:tab w:val="clear" w:pos="794"/>
      </w:tabs>
      <w:spacing w:before="240" w:after="0" w:line="259" w:lineRule="auto"/>
      <w:outlineLvl w:val="9"/>
    </w:pPr>
    <w:rPr>
      <w:rFonts w:asciiTheme="majorHAnsi" w:eastAsiaTheme="majorEastAsia" w:hAnsiTheme="majorHAnsi" w:cstheme="majorBidi"/>
      <w:bCs w:val="0"/>
      <w:color w:val="2E74B5" w:themeColor="accent1" w:themeShade="BF"/>
      <w:sz w:val="32"/>
      <w:szCs w:val="32"/>
      <w:lang w:val="en-US"/>
    </w:rPr>
  </w:style>
  <w:style w:type="paragraph" w:styleId="Textkrper">
    <w:name w:val="Body Text"/>
    <w:basedOn w:val="Standard"/>
    <w:link w:val="TextkrperZchn"/>
    <w:uiPriority w:val="99"/>
    <w:unhideWhenUsed/>
    <w:rsid w:val="00AF4223"/>
    <w:pPr>
      <w:jc w:val="both"/>
    </w:pPr>
  </w:style>
  <w:style w:type="character" w:customStyle="1" w:styleId="TextkrperZchn">
    <w:name w:val="Textkörper Zchn"/>
    <w:basedOn w:val="Absatz-Standardschriftart"/>
    <w:link w:val="Textkrper"/>
    <w:uiPriority w:val="99"/>
    <w:rsid w:val="00AF4223"/>
    <w:rPr>
      <w:sz w:val="19"/>
      <w:lang w:eastAsia="en-US"/>
    </w:rPr>
  </w:style>
  <w:style w:type="character" w:styleId="BesuchterHyperlink">
    <w:name w:val="FollowedHyperlink"/>
    <w:basedOn w:val="Absatz-Standardschriftart"/>
    <w:uiPriority w:val="99"/>
    <w:semiHidden/>
    <w:unhideWhenUsed/>
    <w:rsid w:val="00B87206"/>
    <w:rPr>
      <w:color w:val="954F72" w:themeColor="followedHyperlink"/>
      <w:u w:val="single"/>
    </w:rPr>
  </w:style>
  <w:style w:type="table" w:customStyle="1" w:styleId="Gitternetztabelle4Akzent32">
    <w:name w:val="Gitternetztabelle 4 – Akzent 32"/>
    <w:basedOn w:val="NormaleTabelle"/>
    <w:uiPriority w:val="49"/>
    <w:rsid w:val="00FE59DA"/>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Default">
    <w:name w:val="Default"/>
    <w:rsid w:val="000F2176"/>
    <w:pPr>
      <w:autoSpaceDE w:val="0"/>
      <w:autoSpaceDN w:val="0"/>
      <w:adjustRightInd w:val="0"/>
    </w:pPr>
    <w:rPr>
      <w:rFonts w:cs="Lucida Sans"/>
      <w:color w:val="000000"/>
      <w:sz w:val="24"/>
      <w:szCs w:val="24"/>
    </w:rPr>
  </w:style>
  <w:style w:type="paragraph" w:styleId="Index1">
    <w:name w:val="index 1"/>
    <w:basedOn w:val="Standard"/>
    <w:next w:val="Standard"/>
    <w:autoRedefine/>
    <w:uiPriority w:val="99"/>
    <w:unhideWhenUsed/>
    <w:rsid w:val="006764E8"/>
    <w:pPr>
      <w:tabs>
        <w:tab w:val="right" w:pos="4363"/>
      </w:tabs>
      <w:ind w:left="190" w:hanging="190"/>
    </w:pPr>
    <w:rPr>
      <w:rFonts w:asciiTheme="minorHAnsi" w:hAnsiTheme="minorHAnsi"/>
      <w:noProof/>
      <w:sz w:val="18"/>
      <w:szCs w:val="18"/>
    </w:rPr>
  </w:style>
  <w:style w:type="paragraph" w:styleId="Index2">
    <w:name w:val="index 2"/>
    <w:basedOn w:val="Standard"/>
    <w:next w:val="Standard"/>
    <w:autoRedefine/>
    <w:uiPriority w:val="99"/>
    <w:unhideWhenUsed/>
    <w:rsid w:val="00122805"/>
    <w:pPr>
      <w:ind w:left="380" w:hanging="190"/>
    </w:pPr>
    <w:rPr>
      <w:rFonts w:asciiTheme="minorHAnsi" w:hAnsiTheme="minorHAnsi"/>
      <w:sz w:val="18"/>
      <w:szCs w:val="18"/>
    </w:rPr>
  </w:style>
  <w:style w:type="paragraph" w:styleId="Index3">
    <w:name w:val="index 3"/>
    <w:basedOn w:val="Standard"/>
    <w:next w:val="Standard"/>
    <w:autoRedefine/>
    <w:uiPriority w:val="99"/>
    <w:unhideWhenUsed/>
    <w:rsid w:val="00122805"/>
    <w:pPr>
      <w:ind w:left="570" w:hanging="190"/>
    </w:pPr>
    <w:rPr>
      <w:rFonts w:asciiTheme="minorHAnsi" w:hAnsiTheme="minorHAnsi"/>
      <w:sz w:val="18"/>
      <w:szCs w:val="18"/>
    </w:rPr>
  </w:style>
  <w:style w:type="paragraph" w:styleId="Index4">
    <w:name w:val="index 4"/>
    <w:basedOn w:val="Standard"/>
    <w:next w:val="Standard"/>
    <w:autoRedefine/>
    <w:uiPriority w:val="99"/>
    <w:unhideWhenUsed/>
    <w:rsid w:val="00122805"/>
    <w:pPr>
      <w:ind w:left="760" w:hanging="190"/>
    </w:pPr>
    <w:rPr>
      <w:rFonts w:asciiTheme="minorHAnsi" w:hAnsiTheme="minorHAnsi"/>
      <w:sz w:val="18"/>
      <w:szCs w:val="18"/>
    </w:rPr>
  </w:style>
  <w:style w:type="paragraph" w:styleId="Index5">
    <w:name w:val="index 5"/>
    <w:basedOn w:val="Standard"/>
    <w:next w:val="Standard"/>
    <w:autoRedefine/>
    <w:uiPriority w:val="99"/>
    <w:unhideWhenUsed/>
    <w:rsid w:val="00122805"/>
    <w:pPr>
      <w:ind w:left="950" w:hanging="190"/>
    </w:pPr>
    <w:rPr>
      <w:rFonts w:asciiTheme="minorHAnsi" w:hAnsiTheme="minorHAnsi"/>
      <w:sz w:val="18"/>
      <w:szCs w:val="18"/>
    </w:rPr>
  </w:style>
  <w:style w:type="paragraph" w:styleId="Index6">
    <w:name w:val="index 6"/>
    <w:basedOn w:val="Standard"/>
    <w:next w:val="Standard"/>
    <w:autoRedefine/>
    <w:uiPriority w:val="99"/>
    <w:unhideWhenUsed/>
    <w:rsid w:val="00122805"/>
    <w:pPr>
      <w:ind w:left="1140" w:hanging="190"/>
    </w:pPr>
    <w:rPr>
      <w:rFonts w:asciiTheme="minorHAnsi" w:hAnsiTheme="minorHAnsi"/>
      <w:sz w:val="18"/>
      <w:szCs w:val="18"/>
    </w:rPr>
  </w:style>
  <w:style w:type="paragraph" w:styleId="Index7">
    <w:name w:val="index 7"/>
    <w:basedOn w:val="Standard"/>
    <w:next w:val="Standard"/>
    <w:autoRedefine/>
    <w:uiPriority w:val="99"/>
    <w:unhideWhenUsed/>
    <w:rsid w:val="00122805"/>
    <w:pPr>
      <w:ind w:left="1330" w:hanging="190"/>
    </w:pPr>
    <w:rPr>
      <w:rFonts w:asciiTheme="minorHAnsi" w:hAnsiTheme="minorHAnsi"/>
      <w:sz w:val="18"/>
      <w:szCs w:val="18"/>
    </w:rPr>
  </w:style>
  <w:style w:type="paragraph" w:styleId="Index8">
    <w:name w:val="index 8"/>
    <w:basedOn w:val="Standard"/>
    <w:next w:val="Standard"/>
    <w:autoRedefine/>
    <w:uiPriority w:val="99"/>
    <w:unhideWhenUsed/>
    <w:rsid w:val="00122805"/>
    <w:pPr>
      <w:ind w:left="1520" w:hanging="190"/>
    </w:pPr>
    <w:rPr>
      <w:rFonts w:asciiTheme="minorHAnsi" w:hAnsiTheme="minorHAnsi"/>
      <w:sz w:val="18"/>
      <w:szCs w:val="18"/>
    </w:rPr>
  </w:style>
  <w:style w:type="paragraph" w:styleId="Index9">
    <w:name w:val="index 9"/>
    <w:basedOn w:val="Standard"/>
    <w:next w:val="Standard"/>
    <w:autoRedefine/>
    <w:uiPriority w:val="99"/>
    <w:unhideWhenUsed/>
    <w:rsid w:val="00122805"/>
    <w:pPr>
      <w:ind w:left="1710" w:hanging="190"/>
    </w:pPr>
    <w:rPr>
      <w:rFonts w:asciiTheme="minorHAnsi" w:hAnsiTheme="minorHAnsi"/>
      <w:sz w:val="18"/>
      <w:szCs w:val="18"/>
    </w:rPr>
  </w:style>
  <w:style w:type="paragraph" w:styleId="Indexberschrift">
    <w:name w:val="index heading"/>
    <w:basedOn w:val="Standard"/>
    <w:next w:val="Index1"/>
    <w:uiPriority w:val="99"/>
    <w:unhideWhenUsed/>
    <w:rsid w:val="00122805"/>
    <w:pPr>
      <w:spacing w:before="240" w:after="120"/>
      <w:jc w:val="center"/>
    </w:pPr>
    <w:rPr>
      <w:rFonts w:asciiTheme="minorHAnsi" w:hAnsiTheme="minorHAnsi"/>
      <w:b/>
      <w:bCs/>
      <w:sz w:val="26"/>
      <w:szCs w:val="26"/>
    </w:rPr>
  </w:style>
  <w:style w:type="paragraph" w:styleId="Literaturverzeichnis">
    <w:name w:val="Bibliography"/>
    <w:basedOn w:val="Standard"/>
    <w:next w:val="Standard"/>
    <w:uiPriority w:val="37"/>
    <w:unhideWhenUsed/>
    <w:rsid w:val="00464E2A"/>
  </w:style>
  <w:style w:type="character" w:customStyle="1" w:styleId="berschrift8Zchn">
    <w:name w:val="Überschrift 8 Zchn"/>
    <w:basedOn w:val="Absatz-Standardschriftart"/>
    <w:link w:val="berschrift8"/>
    <w:uiPriority w:val="9"/>
    <w:rsid w:val="00EB0EA6"/>
    <w:rPr>
      <w:b/>
      <w:i/>
      <w:sz w:val="24"/>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5275638">
      <w:bodyDiv w:val="1"/>
      <w:marLeft w:val="0"/>
      <w:marRight w:val="0"/>
      <w:marTop w:val="0"/>
      <w:marBottom w:val="0"/>
      <w:divBdr>
        <w:top w:val="none" w:sz="0" w:space="0" w:color="auto"/>
        <w:left w:val="none" w:sz="0" w:space="0" w:color="auto"/>
        <w:bottom w:val="none" w:sz="0" w:space="0" w:color="auto"/>
        <w:right w:val="none" w:sz="0" w:space="0" w:color="auto"/>
      </w:divBdr>
    </w:div>
    <w:div w:id="84883683">
      <w:bodyDiv w:val="1"/>
      <w:marLeft w:val="0"/>
      <w:marRight w:val="0"/>
      <w:marTop w:val="0"/>
      <w:marBottom w:val="0"/>
      <w:divBdr>
        <w:top w:val="none" w:sz="0" w:space="0" w:color="auto"/>
        <w:left w:val="none" w:sz="0" w:space="0" w:color="auto"/>
        <w:bottom w:val="none" w:sz="0" w:space="0" w:color="auto"/>
        <w:right w:val="none" w:sz="0" w:space="0" w:color="auto"/>
      </w:divBdr>
    </w:div>
    <w:div w:id="146483490">
      <w:bodyDiv w:val="1"/>
      <w:marLeft w:val="0"/>
      <w:marRight w:val="0"/>
      <w:marTop w:val="0"/>
      <w:marBottom w:val="0"/>
      <w:divBdr>
        <w:top w:val="none" w:sz="0" w:space="0" w:color="auto"/>
        <w:left w:val="none" w:sz="0" w:space="0" w:color="auto"/>
        <w:bottom w:val="none" w:sz="0" w:space="0" w:color="auto"/>
        <w:right w:val="none" w:sz="0" w:space="0" w:color="auto"/>
      </w:divBdr>
    </w:div>
    <w:div w:id="433478220">
      <w:bodyDiv w:val="1"/>
      <w:marLeft w:val="0"/>
      <w:marRight w:val="0"/>
      <w:marTop w:val="0"/>
      <w:marBottom w:val="0"/>
      <w:divBdr>
        <w:top w:val="none" w:sz="0" w:space="0" w:color="auto"/>
        <w:left w:val="none" w:sz="0" w:space="0" w:color="auto"/>
        <w:bottom w:val="none" w:sz="0" w:space="0" w:color="auto"/>
        <w:right w:val="none" w:sz="0" w:space="0" w:color="auto"/>
      </w:divBdr>
    </w:div>
    <w:div w:id="658584710">
      <w:bodyDiv w:val="1"/>
      <w:marLeft w:val="0"/>
      <w:marRight w:val="0"/>
      <w:marTop w:val="0"/>
      <w:marBottom w:val="0"/>
      <w:divBdr>
        <w:top w:val="none" w:sz="0" w:space="0" w:color="auto"/>
        <w:left w:val="none" w:sz="0" w:space="0" w:color="auto"/>
        <w:bottom w:val="none" w:sz="0" w:space="0" w:color="auto"/>
        <w:right w:val="none" w:sz="0" w:space="0" w:color="auto"/>
      </w:divBdr>
    </w:div>
    <w:div w:id="783697632">
      <w:bodyDiv w:val="1"/>
      <w:marLeft w:val="0"/>
      <w:marRight w:val="0"/>
      <w:marTop w:val="0"/>
      <w:marBottom w:val="0"/>
      <w:divBdr>
        <w:top w:val="none" w:sz="0" w:space="0" w:color="auto"/>
        <w:left w:val="none" w:sz="0" w:space="0" w:color="auto"/>
        <w:bottom w:val="none" w:sz="0" w:space="0" w:color="auto"/>
        <w:right w:val="none" w:sz="0" w:space="0" w:color="auto"/>
      </w:divBdr>
    </w:div>
    <w:div w:id="957175796">
      <w:bodyDiv w:val="1"/>
      <w:marLeft w:val="0"/>
      <w:marRight w:val="0"/>
      <w:marTop w:val="0"/>
      <w:marBottom w:val="0"/>
      <w:divBdr>
        <w:top w:val="none" w:sz="0" w:space="0" w:color="auto"/>
        <w:left w:val="none" w:sz="0" w:space="0" w:color="auto"/>
        <w:bottom w:val="none" w:sz="0" w:space="0" w:color="auto"/>
        <w:right w:val="none" w:sz="0" w:space="0" w:color="auto"/>
      </w:divBdr>
    </w:div>
    <w:div w:id="998965731">
      <w:bodyDiv w:val="1"/>
      <w:marLeft w:val="0"/>
      <w:marRight w:val="0"/>
      <w:marTop w:val="0"/>
      <w:marBottom w:val="0"/>
      <w:divBdr>
        <w:top w:val="none" w:sz="0" w:space="0" w:color="auto"/>
        <w:left w:val="none" w:sz="0" w:space="0" w:color="auto"/>
        <w:bottom w:val="none" w:sz="0" w:space="0" w:color="auto"/>
        <w:right w:val="none" w:sz="0" w:space="0" w:color="auto"/>
      </w:divBdr>
    </w:div>
    <w:div w:id="1019697097">
      <w:bodyDiv w:val="1"/>
      <w:marLeft w:val="0"/>
      <w:marRight w:val="0"/>
      <w:marTop w:val="0"/>
      <w:marBottom w:val="0"/>
      <w:divBdr>
        <w:top w:val="none" w:sz="0" w:space="0" w:color="auto"/>
        <w:left w:val="none" w:sz="0" w:space="0" w:color="auto"/>
        <w:bottom w:val="none" w:sz="0" w:space="0" w:color="auto"/>
        <w:right w:val="none" w:sz="0" w:space="0" w:color="auto"/>
      </w:divBdr>
    </w:div>
    <w:div w:id="1095711585">
      <w:bodyDiv w:val="1"/>
      <w:marLeft w:val="0"/>
      <w:marRight w:val="0"/>
      <w:marTop w:val="0"/>
      <w:marBottom w:val="0"/>
      <w:divBdr>
        <w:top w:val="none" w:sz="0" w:space="0" w:color="auto"/>
        <w:left w:val="none" w:sz="0" w:space="0" w:color="auto"/>
        <w:bottom w:val="none" w:sz="0" w:space="0" w:color="auto"/>
        <w:right w:val="none" w:sz="0" w:space="0" w:color="auto"/>
      </w:divBdr>
    </w:div>
    <w:div w:id="1123156660">
      <w:bodyDiv w:val="1"/>
      <w:marLeft w:val="0"/>
      <w:marRight w:val="0"/>
      <w:marTop w:val="0"/>
      <w:marBottom w:val="0"/>
      <w:divBdr>
        <w:top w:val="none" w:sz="0" w:space="0" w:color="auto"/>
        <w:left w:val="none" w:sz="0" w:space="0" w:color="auto"/>
        <w:bottom w:val="none" w:sz="0" w:space="0" w:color="auto"/>
        <w:right w:val="none" w:sz="0" w:space="0" w:color="auto"/>
      </w:divBdr>
    </w:div>
    <w:div w:id="1203136208">
      <w:bodyDiv w:val="1"/>
      <w:marLeft w:val="0"/>
      <w:marRight w:val="0"/>
      <w:marTop w:val="0"/>
      <w:marBottom w:val="0"/>
      <w:divBdr>
        <w:top w:val="none" w:sz="0" w:space="0" w:color="auto"/>
        <w:left w:val="none" w:sz="0" w:space="0" w:color="auto"/>
        <w:bottom w:val="none" w:sz="0" w:space="0" w:color="auto"/>
        <w:right w:val="none" w:sz="0" w:space="0" w:color="auto"/>
      </w:divBdr>
    </w:div>
    <w:div w:id="1362785305">
      <w:bodyDiv w:val="1"/>
      <w:marLeft w:val="0"/>
      <w:marRight w:val="0"/>
      <w:marTop w:val="0"/>
      <w:marBottom w:val="0"/>
      <w:divBdr>
        <w:top w:val="none" w:sz="0" w:space="0" w:color="auto"/>
        <w:left w:val="none" w:sz="0" w:space="0" w:color="auto"/>
        <w:bottom w:val="none" w:sz="0" w:space="0" w:color="auto"/>
        <w:right w:val="none" w:sz="0" w:space="0" w:color="auto"/>
      </w:divBdr>
    </w:div>
    <w:div w:id="1797943074">
      <w:bodyDiv w:val="1"/>
      <w:marLeft w:val="0"/>
      <w:marRight w:val="0"/>
      <w:marTop w:val="0"/>
      <w:marBottom w:val="0"/>
      <w:divBdr>
        <w:top w:val="none" w:sz="0" w:space="0" w:color="auto"/>
        <w:left w:val="none" w:sz="0" w:space="0" w:color="auto"/>
        <w:bottom w:val="none" w:sz="0" w:space="0" w:color="auto"/>
        <w:right w:val="none" w:sz="0" w:space="0" w:color="auto"/>
      </w:divBdr>
    </w:div>
    <w:div w:id="1797989078">
      <w:bodyDiv w:val="1"/>
      <w:marLeft w:val="0"/>
      <w:marRight w:val="0"/>
      <w:marTop w:val="0"/>
      <w:marBottom w:val="0"/>
      <w:divBdr>
        <w:top w:val="none" w:sz="0" w:space="0" w:color="auto"/>
        <w:left w:val="none" w:sz="0" w:space="0" w:color="auto"/>
        <w:bottom w:val="none" w:sz="0" w:space="0" w:color="auto"/>
        <w:right w:val="none" w:sz="0" w:space="0" w:color="auto"/>
      </w:divBdr>
    </w:div>
    <w:div w:id="1821536042">
      <w:bodyDiv w:val="1"/>
      <w:marLeft w:val="0"/>
      <w:marRight w:val="0"/>
      <w:marTop w:val="0"/>
      <w:marBottom w:val="0"/>
      <w:divBdr>
        <w:top w:val="none" w:sz="0" w:space="0" w:color="auto"/>
        <w:left w:val="none" w:sz="0" w:space="0" w:color="auto"/>
        <w:bottom w:val="none" w:sz="0" w:space="0" w:color="auto"/>
        <w:right w:val="none" w:sz="0" w:space="0" w:color="auto"/>
      </w:divBdr>
    </w:div>
    <w:div w:id="18236919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1.bin"/><Relationship Id="rId117" Type="http://schemas.openxmlformats.org/officeDocument/2006/relationships/theme" Target="theme/theme1.xml"/><Relationship Id="rId21" Type="http://schemas.openxmlformats.org/officeDocument/2006/relationships/image" Target="media/image12.png"/><Relationship Id="rId42" Type="http://schemas.openxmlformats.org/officeDocument/2006/relationships/image" Target="media/image30.png"/><Relationship Id="rId47" Type="http://schemas.openxmlformats.org/officeDocument/2006/relationships/image" Target="media/image34.emf"/><Relationship Id="rId63" Type="http://schemas.openxmlformats.org/officeDocument/2006/relationships/image" Target="media/image44.emf"/><Relationship Id="rId68" Type="http://schemas.openxmlformats.org/officeDocument/2006/relationships/oleObject" Target="embeddings/oleObject9.bin"/><Relationship Id="rId84" Type="http://schemas.openxmlformats.org/officeDocument/2006/relationships/image" Target="media/image62.jpg"/><Relationship Id="rId89" Type="http://schemas.openxmlformats.org/officeDocument/2006/relationships/image" Target="media/image67.jpg"/><Relationship Id="rId112" Type="http://schemas.openxmlformats.org/officeDocument/2006/relationships/hyperlink" Target="mailto:urs.kuenzler@bfh.ch" TargetMode="External"/><Relationship Id="rId16" Type="http://schemas.openxmlformats.org/officeDocument/2006/relationships/image" Target="media/image9.jpg"/><Relationship Id="rId107" Type="http://schemas.openxmlformats.org/officeDocument/2006/relationships/image" Target="media/image81.jpg"/><Relationship Id="rId11" Type="http://schemas.openxmlformats.org/officeDocument/2006/relationships/image" Target="media/image4.jpeg"/><Relationship Id="rId32" Type="http://schemas.openxmlformats.org/officeDocument/2006/relationships/image" Target="media/image22.png"/><Relationship Id="rId37" Type="http://schemas.openxmlformats.org/officeDocument/2006/relationships/chart" Target="charts/chart1.xml"/><Relationship Id="rId53" Type="http://schemas.openxmlformats.org/officeDocument/2006/relationships/oleObject" Target="embeddings/oleObject6.bin"/><Relationship Id="rId58" Type="http://schemas.openxmlformats.org/officeDocument/2006/relationships/oleObject" Target="embeddings/oleObject7.bin"/><Relationship Id="rId74" Type="http://schemas.openxmlformats.org/officeDocument/2006/relationships/image" Target="media/image52.png"/><Relationship Id="rId79" Type="http://schemas.openxmlformats.org/officeDocument/2006/relationships/image" Target="media/image57.png"/><Relationship Id="rId102" Type="http://schemas.openxmlformats.org/officeDocument/2006/relationships/image" Target="media/image77.emf"/><Relationship Id="rId5" Type="http://schemas.openxmlformats.org/officeDocument/2006/relationships/webSettings" Target="webSettings.xml"/><Relationship Id="rId90" Type="http://schemas.openxmlformats.org/officeDocument/2006/relationships/image" Target="media/image68.png"/><Relationship Id="rId95" Type="http://schemas.openxmlformats.org/officeDocument/2006/relationships/image" Target="media/image72.jpg"/><Relationship Id="rId22" Type="http://schemas.openxmlformats.org/officeDocument/2006/relationships/image" Target="media/image13.png"/><Relationship Id="rId27" Type="http://schemas.openxmlformats.org/officeDocument/2006/relationships/image" Target="media/image17.png"/><Relationship Id="rId43" Type="http://schemas.openxmlformats.org/officeDocument/2006/relationships/image" Target="media/image31.emf"/><Relationship Id="rId48" Type="http://schemas.openxmlformats.org/officeDocument/2006/relationships/oleObject" Target="embeddings/oleObject4.bin"/><Relationship Id="rId64" Type="http://schemas.openxmlformats.org/officeDocument/2006/relationships/oleObject" Target="embeddings/oleObject8.bin"/><Relationship Id="rId69" Type="http://schemas.openxmlformats.org/officeDocument/2006/relationships/image" Target="media/image48.emf"/><Relationship Id="rId113" Type="http://schemas.openxmlformats.org/officeDocument/2006/relationships/hyperlink" Target="mailto:harald.studer@iss-ag.ch" TargetMode="External"/><Relationship Id="rId80" Type="http://schemas.openxmlformats.org/officeDocument/2006/relationships/image" Target="media/image58.png"/><Relationship Id="rId85" Type="http://schemas.openxmlformats.org/officeDocument/2006/relationships/image" Target="media/image63.jpg"/><Relationship Id="rId12" Type="http://schemas.openxmlformats.org/officeDocument/2006/relationships/image" Target="media/image5.jpg"/><Relationship Id="rId17" Type="http://schemas.openxmlformats.org/officeDocument/2006/relationships/header" Target="header1.xml"/><Relationship Id="rId33" Type="http://schemas.openxmlformats.org/officeDocument/2006/relationships/image" Target="media/image23.png"/><Relationship Id="rId38" Type="http://schemas.openxmlformats.org/officeDocument/2006/relationships/image" Target="media/image27.png"/><Relationship Id="rId59" Type="http://schemas.openxmlformats.org/officeDocument/2006/relationships/image" Target="media/image40.png"/><Relationship Id="rId103" Type="http://schemas.openxmlformats.org/officeDocument/2006/relationships/oleObject" Target="embeddings/oleObject13.bin"/><Relationship Id="rId108" Type="http://schemas.openxmlformats.org/officeDocument/2006/relationships/image" Target="media/image82.jpg"/><Relationship Id="rId54" Type="http://schemas.openxmlformats.org/officeDocument/2006/relationships/hyperlink" Target="https://github.com/vrpn/vrpn/wiki" TargetMode="External"/><Relationship Id="rId70" Type="http://schemas.openxmlformats.org/officeDocument/2006/relationships/oleObject" Target="embeddings/oleObject10.bin"/><Relationship Id="rId75" Type="http://schemas.openxmlformats.org/officeDocument/2006/relationships/image" Target="media/image53.png"/><Relationship Id="rId91" Type="http://schemas.openxmlformats.org/officeDocument/2006/relationships/image" Target="media/image69.png"/><Relationship Id="rId96" Type="http://schemas.openxmlformats.org/officeDocument/2006/relationships/image" Target="media/image73.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8.jpg"/><Relationship Id="rId49" Type="http://schemas.openxmlformats.org/officeDocument/2006/relationships/image" Target="media/image35.emf"/><Relationship Id="rId114" Type="http://schemas.openxmlformats.org/officeDocument/2006/relationships/hyperlink" Target="https://pm.ti.bfh.ch/projects/unity-cave-thesis/issues/gantt" TargetMode="External"/><Relationship Id="rId10" Type="http://schemas.openxmlformats.org/officeDocument/2006/relationships/image" Target="media/image3.png"/><Relationship Id="rId31" Type="http://schemas.openxmlformats.org/officeDocument/2006/relationships/image" Target="media/image21.png"/><Relationship Id="rId44" Type="http://schemas.openxmlformats.org/officeDocument/2006/relationships/oleObject" Target="embeddings/oleObject3.bin"/><Relationship Id="rId52" Type="http://schemas.openxmlformats.org/officeDocument/2006/relationships/image" Target="media/image37.emf"/><Relationship Id="rId60" Type="http://schemas.openxmlformats.org/officeDocument/2006/relationships/image" Target="media/image41.png"/><Relationship Id="rId65" Type="http://schemas.openxmlformats.org/officeDocument/2006/relationships/image" Target="media/image45.png"/><Relationship Id="rId73" Type="http://schemas.openxmlformats.org/officeDocument/2006/relationships/image" Target="media/image51.png"/><Relationship Id="rId78" Type="http://schemas.openxmlformats.org/officeDocument/2006/relationships/image" Target="media/image56.png"/><Relationship Id="rId81" Type="http://schemas.openxmlformats.org/officeDocument/2006/relationships/image" Target="media/image59.png"/><Relationship Id="rId86" Type="http://schemas.openxmlformats.org/officeDocument/2006/relationships/image" Target="media/image64.jpg"/><Relationship Id="rId94" Type="http://schemas.openxmlformats.org/officeDocument/2006/relationships/image" Target="media/image71.png"/><Relationship Id="rId99" Type="http://schemas.openxmlformats.org/officeDocument/2006/relationships/image" Target="media/image75.emf"/><Relationship Id="rId101" Type="http://schemas.openxmlformats.org/officeDocument/2006/relationships/image" Target="media/image76.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footer" Target="footer1.xml"/><Relationship Id="rId39" Type="http://schemas.openxmlformats.org/officeDocument/2006/relationships/image" Target="media/image28.png"/><Relationship Id="rId109" Type="http://schemas.openxmlformats.org/officeDocument/2006/relationships/image" Target="media/image83.jpg"/><Relationship Id="rId34" Type="http://schemas.openxmlformats.org/officeDocument/2006/relationships/image" Target="media/image24.png"/><Relationship Id="rId50" Type="http://schemas.openxmlformats.org/officeDocument/2006/relationships/oleObject" Target="embeddings/oleObject5.bin"/><Relationship Id="rId55" Type="http://schemas.openxmlformats.org/officeDocument/2006/relationships/hyperlink" Target="https://github.com/arviceblot/unityVRPN" TargetMode="External"/><Relationship Id="rId76" Type="http://schemas.openxmlformats.org/officeDocument/2006/relationships/image" Target="media/image54.png"/><Relationship Id="rId97" Type="http://schemas.openxmlformats.org/officeDocument/2006/relationships/hyperlink" Target="http://www.cs.unc.edu/Research/vrpn/index.html" TargetMode="External"/><Relationship Id="rId104" Type="http://schemas.openxmlformats.org/officeDocument/2006/relationships/image" Target="media/image78.jpg"/><Relationship Id="rId7" Type="http://schemas.openxmlformats.org/officeDocument/2006/relationships/endnotes" Target="endnotes.xml"/><Relationship Id="rId71" Type="http://schemas.openxmlformats.org/officeDocument/2006/relationships/image" Target="media/image49.png"/><Relationship Id="rId92" Type="http://schemas.openxmlformats.org/officeDocument/2006/relationships/image" Target="media/image70.emf"/><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5.png"/><Relationship Id="rId40" Type="http://schemas.openxmlformats.org/officeDocument/2006/relationships/image" Target="media/image29.emf"/><Relationship Id="rId45" Type="http://schemas.openxmlformats.org/officeDocument/2006/relationships/image" Target="media/image32.png"/><Relationship Id="rId66" Type="http://schemas.openxmlformats.org/officeDocument/2006/relationships/image" Target="media/image46.png"/><Relationship Id="rId87" Type="http://schemas.openxmlformats.org/officeDocument/2006/relationships/image" Target="media/image65.jpg"/><Relationship Id="rId110" Type="http://schemas.openxmlformats.org/officeDocument/2006/relationships/hyperlink" Target="mailto:daniel.inversini@students.bfh.ch" TargetMode="External"/><Relationship Id="rId115" Type="http://schemas.openxmlformats.org/officeDocument/2006/relationships/image" Target="media/image84.png"/><Relationship Id="rId61" Type="http://schemas.openxmlformats.org/officeDocument/2006/relationships/image" Target="media/image42.png"/><Relationship Id="rId82" Type="http://schemas.openxmlformats.org/officeDocument/2006/relationships/image" Target="media/image60.png"/><Relationship Id="rId19" Type="http://schemas.openxmlformats.org/officeDocument/2006/relationships/header" Target="header2.xml"/><Relationship Id="rId14" Type="http://schemas.openxmlformats.org/officeDocument/2006/relationships/image" Target="media/image7.jp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38.png"/><Relationship Id="rId77" Type="http://schemas.openxmlformats.org/officeDocument/2006/relationships/image" Target="media/image55.png"/><Relationship Id="rId100" Type="http://schemas.openxmlformats.org/officeDocument/2006/relationships/oleObject" Target="embeddings/oleObject12.bin"/><Relationship Id="rId105" Type="http://schemas.openxmlformats.org/officeDocument/2006/relationships/image" Target="media/image79.jpg"/><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image" Target="media/image50.png"/><Relationship Id="rId93" Type="http://schemas.openxmlformats.org/officeDocument/2006/relationships/oleObject" Target="embeddings/oleObject11.bin"/><Relationship Id="rId98" Type="http://schemas.openxmlformats.org/officeDocument/2006/relationships/image" Target="media/image74.png"/><Relationship Id="rId3" Type="http://schemas.openxmlformats.org/officeDocument/2006/relationships/styles" Target="styles.xml"/><Relationship Id="rId25" Type="http://schemas.openxmlformats.org/officeDocument/2006/relationships/image" Target="media/image16.emf"/><Relationship Id="rId46" Type="http://schemas.openxmlformats.org/officeDocument/2006/relationships/image" Target="media/image33.png"/><Relationship Id="rId67" Type="http://schemas.openxmlformats.org/officeDocument/2006/relationships/image" Target="media/image47.emf"/><Relationship Id="rId116" Type="http://schemas.openxmlformats.org/officeDocument/2006/relationships/fontTable" Target="fontTable.xml"/><Relationship Id="rId20" Type="http://schemas.openxmlformats.org/officeDocument/2006/relationships/footer" Target="footer2.xml"/><Relationship Id="rId41" Type="http://schemas.openxmlformats.org/officeDocument/2006/relationships/oleObject" Target="embeddings/oleObject2.bin"/><Relationship Id="rId62" Type="http://schemas.openxmlformats.org/officeDocument/2006/relationships/image" Target="media/image43.png"/><Relationship Id="rId83" Type="http://schemas.openxmlformats.org/officeDocument/2006/relationships/image" Target="media/image61.jpg"/><Relationship Id="rId88" Type="http://schemas.openxmlformats.org/officeDocument/2006/relationships/image" Target="media/image66.jpg"/><Relationship Id="rId111" Type="http://schemas.openxmlformats.org/officeDocument/2006/relationships/hyperlink" Target="mailto:julien.villiger@students.bfh.ch" TargetMode="External"/><Relationship Id="rId15" Type="http://schemas.openxmlformats.org/officeDocument/2006/relationships/image" Target="media/image8.jpg"/><Relationship Id="rId36" Type="http://schemas.openxmlformats.org/officeDocument/2006/relationships/image" Target="media/image26.png"/><Relationship Id="rId57" Type="http://schemas.openxmlformats.org/officeDocument/2006/relationships/image" Target="media/image39.emf"/><Relationship Id="rId106" Type="http://schemas.openxmlformats.org/officeDocument/2006/relationships/image" Target="media/image80.jpg"/></Relationships>
</file>

<file path=word/_rels/footnotes.xml.rels><?xml version="1.0" encoding="UTF-8" standalone="yes"?>
<Relationships xmlns="http://schemas.openxmlformats.org/package/2006/relationships"><Relationship Id="rId13" Type="http://schemas.openxmlformats.org/officeDocument/2006/relationships/hyperlink" Target="https://en.wikipedia.org/wiki/Haptics" TargetMode="External"/><Relationship Id="rId18" Type="http://schemas.openxmlformats.org/officeDocument/2006/relationships/hyperlink" Target="https://de.wikipedia.org/wiki/Gyrometer" TargetMode="External"/><Relationship Id="rId26" Type="http://schemas.openxmlformats.org/officeDocument/2006/relationships/hyperlink" Target="https://en.wikipedia.org/wiki/Low-pass_filter" TargetMode="External"/><Relationship Id="rId3" Type="http://schemas.openxmlformats.org/officeDocument/2006/relationships/hyperlink" Target="http://www.worldviz.com/" TargetMode="External"/><Relationship Id="rId21" Type="http://schemas.openxmlformats.org/officeDocument/2006/relationships/hyperlink" Target="https://en.wikipedia.org/wiki/Ray_casting" TargetMode="External"/><Relationship Id="rId34" Type="http://schemas.openxmlformats.org/officeDocument/2006/relationships/hyperlink" Target="http://de.wikipedia.org/wiki/Gantt-Diagramm" TargetMode="External"/><Relationship Id="rId7" Type="http://schemas.openxmlformats.org/officeDocument/2006/relationships/hyperlink" Target="http://chromium.sourceforge.net/" TargetMode="External"/><Relationship Id="rId12" Type="http://schemas.openxmlformats.org/officeDocument/2006/relationships/hyperlink" Target="https://de.wikipedia.org/wiki/Nvidia_Quadro" TargetMode="External"/><Relationship Id="rId17" Type="http://schemas.openxmlformats.org/officeDocument/2006/relationships/hyperlink" Target="https://en.wikipedia.org/wiki/Six_degrees_of_freedom" TargetMode="External"/><Relationship Id="rId25" Type="http://schemas.openxmlformats.org/officeDocument/2006/relationships/hyperlink" Target="https://cmake.org/" TargetMode="External"/><Relationship Id="rId33" Type="http://schemas.openxmlformats.org/officeDocument/2006/relationships/hyperlink" Target="http://docs.unity3d.com/ScriptReference/Gizmos.html" TargetMode="External"/><Relationship Id="rId2" Type="http://schemas.openxmlformats.org/officeDocument/2006/relationships/hyperlink" Target="http://unity3d.com/" TargetMode="External"/><Relationship Id="rId16" Type="http://schemas.openxmlformats.org/officeDocument/2006/relationships/hyperlink" Target="https://github.com/vrpn/vrpn/wiki" TargetMode="External"/><Relationship Id="rId20" Type="http://schemas.openxmlformats.org/officeDocument/2006/relationships/hyperlink" Target="https://en.wikipedia.org/wiki/Field_of_view" TargetMode="External"/><Relationship Id="rId29" Type="http://schemas.openxmlformats.org/officeDocument/2006/relationships/hyperlink" Target="http://docs.unity3d.com/Manual/SL-GLSLShaderPrograms.html" TargetMode="External"/><Relationship Id="rId1" Type="http://schemas.openxmlformats.org/officeDocument/2006/relationships/hyperlink" Target="https://de.wikipedia.org/wiki/Cave_Automatic_Virtual_Environment" TargetMode="External"/><Relationship Id="rId6" Type="http://schemas.openxmlformats.org/officeDocument/2006/relationships/hyperlink" Target="http://www.equalizergraphics.com/" TargetMode="External"/><Relationship Id="rId11" Type="http://schemas.openxmlformats.org/officeDocument/2006/relationships/hyperlink" Target="http://www.nvidia.com/object/nvidia-mosaic-technology.html" TargetMode="External"/><Relationship Id="rId24" Type="http://schemas.openxmlformats.org/officeDocument/2006/relationships/hyperlink" Target="https://en.wikipedia.org/wiki/Microsoft_Windows_library_files" TargetMode="External"/><Relationship Id="rId32" Type="http://schemas.openxmlformats.org/officeDocument/2006/relationships/hyperlink" Target="http://www.doschdesign.com" TargetMode="External"/><Relationship Id="rId5" Type="http://schemas.openxmlformats.org/officeDocument/2006/relationships/hyperlink" Target="https://en.wikipedia.org/wiki/Viewing_frustum" TargetMode="External"/><Relationship Id="rId15" Type="http://schemas.openxmlformats.org/officeDocument/2006/relationships/hyperlink" Target="http://www.worldviz.com/virtual-reality-motion-tracking/" TargetMode="External"/><Relationship Id="rId23" Type="http://schemas.openxmlformats.org/officeDocument/2006/relationships/hyperlink" Target="http://inputsimulator.codeplex.com/" TargetMode="External"/><Relationship Id="rId28" Type="http://schemas.openxmlformats.org/officeDocument/2006/relationships/hyperlink" Target="https://en.wikipedia.org/wiki/Image_warping" TargetMode="External"/><Relationship Id="rId10" Type="http://schemas.openxmlformats.org/officeDocument/2006/relationships/hyperlink" Target="http://docs.unity3d.com/ScriptReference/Material.html" TargetMode="External"/><Relationship Id="rId19" Type="http://schemas.openxmlformats.org/officeDocument/2006/relationships/hyperlink" Target="http://docs.unity3d.com/Manual/VROverview.html" TargetMode="External"/><Relationship Id="rId31" Type="http://schemas.openxmlformats.org/officeDocument/2006/relationships/hyperlink" Target="https://www.blender.org/" TargetMode="External"/><Relationship Id="rId4" Type="http://schemas.openxmlformats.org/officeDocument/2006/relationships/hyperlink" Target="https://de.wikipedia.org/wiki/Stereoskopie" TargetMode="External"/><Relationship Id="rId9" Type="http://schemas.openxmlformats.org/officeDocument/2006/relationships/hyperlink" Target="http://docs.unity3d.com/ScriptReference/Transform.html" TargetMode="External"/><Relationship Id="rId14" Type="http://schemas.openxmlformats.org/officeDocument/2006/relationships/hyperlink" Target="https://de.wikipedia.org/wiki/Immersion_(virtuelle_Realit%C3%A4t)" TargetMode="External"/><Relationship Id="rId22" Type="http://schemas.openxmlformats.org/officeDocument/2006/relationships/hyperlink" Target="http://docs.unity3d.com/Manual/Prefabs.html" TargetMode="External"/><Relationship Id="rId27" Type="http://schemas.openxmlformats.org/officeDocument/2006/relationships/hyperlink" Target="http://docs.unity3d.com/ScriptReference/MonoBehaviour.FixedUpdate.html" TargetMode="External"/><Relationship Id="rId30" Type="http://schemas.openxmlformats.org/officeDocument/2006/relationships/hyperlink" Target="https://en.wikipedia.org/wiki/FBX" TargetMode="External"/><Relationship Id="rId8" Type="http://schemas.openxmlformats.org/officeDocument/2006/relationships/hyperlink" Target="http://www.middlevr.com/"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0.wmf"/></Relationships>
</file>

<file path=word/_rels/header2.xml.rels><?xml version="1.0" encoding="UTF-8" standalone="yes"?>
<Relationships xmlns="http://schemas.openxmlformats.org/package/2006/relationships"><Relationship Id="rId2" Type="http://schemas.openxmlformats.org/officeDocument/2006/relationships/image" Target="media/image10.wmf"/><Relationship Id="rId1" Type="http://schemas.openxmlformats.org/officeDocument/2006/relationships/image" Target="media/image11.wmf"/></Relationships>
</file>

<file path=word/_rels/settings.xml.rels><?xml version="1.0" encoding="UTF-8" standalone="yes"?>
<Relationships xmlns="http://schemas.openxmlformats.org/package/2006/relationships"><Relationship Id="rId1" Type="http://schemas.openxmlformats.org/officeDocument/2006/relationships/attachedTemplate" Target="file:///D:\devZoneRoot\devZoneGit\ch.bfh.cpvr.unitycavethesis\docs\Templates\de_Thesisvorlage_mit_Titelbild.dot" TargetMode="External"/></Relationships>
</file>

<file path=word/charts/_rels/chart1.xml.rels><?xml version="1.0" encoding="UTF-8" standalone="yes"?>
<Relationships xmlns="http://schemas.openxmlformats.org/package/2006/relationships"><Relationship Id="rId1" Type="http://schemas.openxmlformats.org/officeDocument/2006/relationships/oleObject" Target="file:///D:\devZoneRoot\devZoneGit\ch.bfh.cpvr.unitycavethesis\docs\Dokumentation\fov.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de-CH"/>
              <a:t>Vergrösserung FoV CAVE XXL</a:t>
            </a:r>
          </a:p>
        </c:rich>
      </c:tx>
      <c:overlay val="0"/>
      <c:spPr>
        <a:noFill/>
        <a:ln>
          <a:noFill/>
        </a:ln>
        <a:effectLst/>
      </c:spPr>
    </c:title>
    <c:autoTitleDeleted val="0"/>
    <c:plotArea>
      <c:layout/>
      <c:lineChart>
        <c:grouping val="standard"/>
        <c:varyColors val="0"/>
        <c:ser>
          <c:idx val="0"/>
          <c:order val="0"/>
          <c:tx>
            <c:strRef>
              <c:f>[fov.xlsx]Tabelle1!$B$3</c:f>
              <c:strCache>
                <c:ptCount val="1"/>
                <c:pt idx="0">
                  <c:v>FoV Vertikal</c:v>
                </c:pt>
              </c:strCache>
            </c:strRef>
          </c:tx>
          <c:spPr>
            <a:ln w="28575" cap="rnd">
              <a:solidFill>
                <a:schemeClr val="accent1"/>
              </a:solidFill>
              <a:round/>
            </a:ln>
            <a:effectLst/>
          </c:spPr>
          <c:marker>
            <c:symbol val="none"/>
          </c:marker>
          <c:cat>
            <c:numRef>
              <c:f>[fov.xlsx]Tabelle1!$A$4:$A$24</c:f>
              <c:numCache>
                <c:formatCode>General</c:formatCode>
                <c:ptCount val="21"/>
                <c:pt idx="0">
                  <c:v>-1</c:v>
                </c:pt>
                <c:pt idx="1">
                  <c:v>-0.9</c:v>
                </c:pt>
                <c:pt idx="2">
                  <c:v>-0.8</c:v>
                </c:pt>
                <c:pt idx="3">
                  <c:v>-0.7</c:v>
                </c:pt>
                <c:pt idx="4">
                  <c:v>-0.6</c:v>
                </c:pt>
                <c:pt idx="5">
                  <c:v>-0.5</c:v>
                </c:pt>
                <c:pt idx="6">
                  <c:v>-0.4</c:v>
                </c:pt>
                <c:pt idx="7">
                  <c:v>-0.3</c:v>
                </c:pt>
                <c:pt idx="8">
                  <c:v>-0.2</c:v>
                </c:pt>
                <c:pt idx="9">
                  <c:v>-0.1</c:v>
                </c:pt>
                <c:pt idx="10">
                  <c:v>0</c:v>
                </c:pt>
                <c:pt idx="11">
                  <c:v>0.1</c:v>
                </c:pt>
                <c:pt idx="12">
                  <c:v>0.2</c:v>
                </c:pt>
                <c:pt idx="13">
                  <c:v>0.3</c:v>
                </c:pt>
                <c:pt idx="14">
                  <c:v>0.4</c:v>
                </c:pt>
                <c:pt idx="15">
                  <c:v>0.5</c:v>
                </c:pt>
                <c:pt idx="16">
                  <c:v>0.6</c:v>
                </c:pt>
                <c:pt idx="17">
                  <c:v>0.7</c:v>
                </c:pt>
                <c:pt idx="18">
                  <c:v>0.8</c:v>
                </c:pt>
                <c:pt idx="19">
                  <c:v>0.9</c:v>
                </c:pt>
                <c:pt idx="20">
                  <c:v>1</c:v>
                </c:pt>
              </c:numCache>
            </c:numRef>
          </c:cat>
          <c:val>
            <c:numRef>
              <c:f>[fov.xlsx]Tabelle1!$B$4:$B$24</c:f>
              <c:numCache>
                <c:formatCode>General</c:formatCode>
                <c:ptCount val="21"/>
                <c:pt idx="0">
                  <c:v>59.561819999999997</c:v>
                </c:pt>
                <c:pt idx="1">
                  <c:v>60.273339999999997</c:v>
                </c:pt>
                <c:pt idx="2">
                  <c:v>61.000410000000002</c:v>
                </c:pt>
                <c:pt idx="3">
                  <c:v>61.743490000000001</c:v>
                </c:pt>
                <c:pt idx="4">
                  <c:v>62.503050000000002</c:v>
                </c:pt>
                <c:pt idx="5">
                  <c:v>63.279559999999996</c:v>
                </c:pt>
                <c:pt idx="6">
                  <c:v>64.073549999999997</c:v>
                </c:pt>
                <c:pt idx="7">
                  <c:v>64.885509999999996</c:v>
                </c:pt>
                <c:pt idx="8">
                  <c:v>65.715999999999994</c:v>
                </c:pt>
                <c:pt idx="9">
                  <c:v>66.565539999999999</c:v>
                </c:pt>
                <c:pt idx="10">
                  <c:v>67.434709999999995</c:v>
                </c:pt>
                <c:pt idx="11">
                  <c:v>68.324100000000001</c:v>
                </c:pt>
                <c:pt idx="12">
                  <c:v>69.234319999999997</c:v>
                </c:pt>
                <c:pt idx="13">
                  <c:v>70.165980000000005</c:v>
                </c:pt>
                <c:pt idx="14">
                  <c:v>71.119709999999998</c:v>
                </c:pt>
                <c:pt idx="15">
                  <c:v>72.096170000000001</c:v>
                </c:pt>
                <c:pt idx="16">
                  <c:v>73.096050000000005</c:v>
                </c:pt>
                <c:pt idx="17">
                  <c:v>74.120040000000003</c:v>
                </c:pt>
                <c:pt idx="18">
                  <c:v>75.168850000000006</c:v>
                </c:pt>
                <c:pt idx="19">
                  <c:v>76.243210000000005</c:v>
                </c:pt>
                <c:pt idx="20">
                  <c:v>77.343860000000006</c:v>
                </c:pt>
              </c:numCache>
            </c:numRef>
          </c:val>
          <c:smooth val="0"/>
          <c:extLst xmlns:c16r2="http://schemas.microsoft.com/office/drawing/2015/06/chart">
            <c:ext xmlns:c16="http://schemas.microsoft.com/office/drawing/2014/chart" uri="{C3380CC4-5D6E-409C-BE32-E72D297353CC}">
              <c16:uniqueId val="{00000000-13C8-4AC9-9E57-6D19E9BFF70E}"/>
            </c:ext>
          </c:extLst>
        </c:ser>
        <c:ser>
          <c:idx val="1"/>
          <c:order val="1"/>
          <c:tx>
            <c:strRef>
              <c:f>[fov.xlsx]Tabelle1!$C$3</c:f>
              <c:strCache>
                <c:ptCount val="1"/>
                <c:pt idx="0">
                  <c:v>FoV Horizontal</c:v>
                </c:pt>
              </c:strCache>
            </c:strRef>
          </c:tx>
          <c:spPr>
            <a:ln w="28575" cap="rnd">
              <a:solidFill>
                <a:schemeClr val="accent2"/>
              </a:solidFill>
              <a:round/>
            </a:ln>
            <a:effectLst/>
          </c:spPr>
          <c:marker>
            <c:symbol val="none"/>
          </c:marker>
          <c:cat>
            <c:numRef>
              <c:f>[fov.xlsx]Tabelle1!$A$4:$A$24</c:f>
              <c:numCache>
                <c:formatCode>General</c:formatCode>
                <c:ptCount val="21"/>
                <c:pt idx="0">
                  <c:v>-1</c:v>
                </c:pt>
                <c:pt idx="1">
                  <c:v>-0.9</c:v>
                </c:pt>
                <c:pt idx="2">
                  <c:v>-0.8</c:v>
                </c:pt>
                <c:pt idx="3">
                  <c:v>-0.7</c:v>
                </c:pt>
                <c:pt idx="4">
                  <c:v>-0.6</c:v>
                </c:pt>
                <c:pt idx="5">
                  <c:v>-0.5</c:v>
                </c:pt>
                <c:pt idx="6">
                  <c:v>-0.4</c:v>
                </c:pt>
                <c:pt idx="7">
                  <c:v>-0.3</c:v>
                </c:pt>
                <c:pt idx="8">
                  <c:v>-0.2</c:v>
                </c:pt>
                <c:pt idx="9">
                  <c:v>-0.1</c:v>
                </c:pt>
                <c:pt idx="10">
                  <c:v>0</c:v>
                </c:pt>
                <c:pt idx="11">
                  <c:v>0.1</c:v>
                </c:pt>
                <c:pt idx="12">
                  <c:v>0.2</c:v>
                </c:pt>
                <c:pt idx="13">
                  <c:v>0.3</c:v>
                </c:pt>
                <c:pt idx="14">
                  <c:v>0.4</c:v>
                </c:pt>
                <c:pt idx="15">
                  <c:v>0.5</c:v>
                </c:pt>
                <c:pt idx="16">
                  <c:v>0.6</c:v>
                </c:pt>
                <c:pt idx="17">
                  <c:v>0.7</c:v>
                </c:pt>
                <c:pt idx="18">
                  <c:v>0.8</c:v>
                </c:pt>
                <c:pt idx="19">
                  <c:v>0.9</c:v>
                </c:pt>
                <c:pt idx="20">
                  <c:v>1</c:v>
                </c:pt>
              </c:numCache>
            </c:numRef>
          </c:cat>
          <c:val>
            <c:numRef>
              <c:f>[fov.xlsx]Tabelle1!$C$4:$C$24</c:f>
              <c:numCache>
                <c:formatCode>General</c:formatCode>
                <c:ptCount val="21"/>
                <c:pt idx="0">
                  <c:v>71.447593999999995</c:v>
                </c:pt>
                <c:pt idx="1">
                  <c:v>72.257369999999995</c:v>
                </c:pt>
                <c:pt idx="2">
                  <c:v>73.053690000000003</c:v>
                </c:pt>
                <c:pt idx="3">
                  <c:v>73.865229999999997</c:v>
                </c:pt>
                <c:pt idx="4">
                  <c:v>74.692359999999994</c:v>
                </c:pt>
                <c:pt idx="5">
                  <c:v>75.535439999999994</c:v>
                </c:pt>
                <c:pt idx="6">
                  <c:v>76.394840000000002</c:v>
                </c:pt>
                <c:pt idx="7">
                  <c:v>77.270939999999996</c:v>
                </c:pt>
                <c:pt idx="8">
                  <c:v>78.164119999999997</c:v>
                </c:pt>
                <c:pt idx="9">
                  <c:v>79.074780000000004</c:v>
                </c:pt>
                <c:pt idx="10">
                  <c:v>80.003330000000005</c:v>
                </c:pt>
                <c:pt idx="11">
                  <c:v>80.950159999999997</c:v>
                </c:pt>
                <c:pt idx="12">
                  <c:v>81.915689999999998</c:v>
                </c:pt>
                <c:pt idx="13">
                  <c:v>82.90034</c:v>
                </c:pt>
                <c:pt idx="14">
                  <c:v>83.904520000000005</c:v>
                </c:pt>
                <c:pt idx="15">
                  <c:v>84.928669999999997</c:v>
                </c:pt>
                <c:pt idx="16">
                  <c:v>85.973209999999995</c:v>
                </c:pt>
                <c:pt idx="17">
                  <c:v>87.038600000000002</c:v>
                </c:pt>
                <c:pt idx="18">
                  <c:v>88.12527</c:v>
                </c:pt>
                <c:pt idx="19">
                  <c:v>89.233670000000004</c:v>
                </c:pt>
                <c:pt idx="20">
                  <c:v>90.36421</c:v>
                </c:pt>
              </c:numCache>
            </c:numRef>
          </c:val>
          <c:smooth val="0"/>
          <c:extLst xmlns:c16r2="http://schemas.microsoft.com/office/drawing/2015/06/chart">
            <c:ext xmlns:c16="http://schemas.microsoft.com/office/drawing/2014/chart" uri="{C3380CC4-5D6E-409C-BE32-E72D297353CC}">
              <c16:uniqueId val="{00000001-13C8-4AC9-9E57-6D19E9BFF70E}"/>
            </c:ext>
          </c:extLst>
        </c:ser>
        <c:dLbls>
          <c:showLegendKey val="0"/>
          <c:showVal val="0"/>
          <c:showCatName val="0"/>
          <c:showSerName val="0"/>
          <c:showPercent val="0"/>
          <c:showBubbleSize val="0"/>
        </c:dLbls>
        <c:smooth val="0"/>
        <c:axId val="-105017920"/>
        <c:axId val="-105014656"/>
      </c:lineChart>
      <c:catAx>
        <c:axId val="-10501792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5014656"/>
        <c:crosses val="autoZero"/>
        <c:auto val="1"/>
        <c:lblAlgn val="ctr"/>
        <c:lblOffset val="100"/>
        <c:noMultiLvlLbl val="0"/>
      </c:catAx>
      <c:valAx>
        <c:axId val="-10501465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501792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Uni15</b:Tag>
    <b:SourceType>InternetSite</b:SourceType>
    <b:Guid>{6B201421-E987-4206-BCA8-818559534DF4}</b:Guid>
    <b:Title>Unity 3D</b:Title>
    <b:Year>2015</b:Year>
    <b:Month>3</b:Month>
    <b:Day>1</b:Day>
    <b:Author>
      <b:Author>
        <b:NameList>
          <b:Person>
            <b:Last>Unity</b:Last>
          </b:Person>
        </b:NameList>
      </b:Author>
    </b:Author>
    <b:URL>http://docs.unity3d.com/Manual/VROverview.html</b:URL>
    <b:RefOrder>1</b:RefOrder>
  </b:Source>
  <b:Source>
    <b:Tag>Nvi15</b:Tag>
    <b:SourceType>InternetSite</b:SourceType>
    <b:Guid>{7228D28F-2B13-4D32-A1C1-5D6CE002E3A7}</b:Guid>
    <b:Author>
      <b:Author>
        <b:NameList>
          <b:Person>
            <b:Last>Nvidia</b:Last>
          </b:Person>
        </b:NameList>
      </b:Author>
    </b:Author>
    <b:Title>www.nvidia.de</b:Title>
    <b:InternetSiteTitle>www.nvidia.de</b:InternetSiteTitle>
    <b:Year>2015</b:Year>
    <b:Month>01</b:Month>
    <b:Day>01</b:Day>
    <b:URL>http://www.nvidia.de/object/nvidia-mosaic-technology-de.html</b:URL>
    <b:RefOrder>2</b:RefOrder>
  </b:Source>
  <b:Source>
    <b:Tag>Koo08</b:Tag>
    <b:SourceType>Report</b:SourceType>
    <b:Guid>{A85EF452-1091-4835-B1CE-4491F02770A4}</b:Guid>
    <b:Title>Generalized Perspective Projection</b:Title>
    <b:Year>2008</b:Year>
    <b:Month>01</b:Month>
    <b:Day>01</b:Day>
    <b:Author>
      <b:Author>
        <b:NameList>
          <b:Person>
            <b:Last>Kooima</b:Last>
            <b:First>Robert</b:First>
          </b:Person>
        </b:NameList>
      </b:Author>
    </b:Author>
    <b:Publisher>Louisiana State University, Computer Science and Engineering</b:Publisher>
    <b:City>Louisiana</b:City>
    <b:RefOrder>3</b:RefOrder>
  </b:Source>
  <b:Source>
    <b:Tag>Gér12</b:Tag>
    <b:SourceType>InternetSite</b:SourceType>
    <b:Guid>{8BE11708-309D-4F6A-A058-81E666E60F4D}</b:Guid>
    <b:Title>http://cristal.univ-lille.fr/</b:Title>
    <b:Year>2012</b:Year>
    <b:Author>
      <b:Author>
        <b:NameList>
          <b:Person>
            <b:Last>Géry Casiez</b:Last>
            <b:First>Nicolas</b:First>
            <b:Middle>Roussel, Daniel Vogel</b:Middle>
          </b:Person>
        </b:NameList>
      </b:Author>
    </b:Author>
    <b:InternetSiteTitle>http://cristal.univ-lille.fr/</b:InternetSiteTitle>
    <b:Month>5</b:Month>
    <b:Day>5</b:Day>
    <b:URL>http://cristal.univ-lille.fr/~casiez/publications/CHI2012-casiez.pdf</b:URL>
    <b:RefOrder>4</b:RefOrder>
  </b:Source>
  <b:Source>
    <b:Tag>Wik16</b:Tag>
    <b:SourceType>InternetSite</b:SourceType>
    <b:Guid>{2BA82970-7C51-4F34-8FD4-4CD3A03D2B43}</b:Guid>
    <b:Author>
      <b:Author>
        <b:NameList>
          <b:Person>
            <b:Last>Warping</b:Last>
            <b:First>Wikipedia</b:First>
            <b:Middle>Image</b:Middle>
          </b:Person>
        </b:NameList>
      </b:Author>
    </b:Author>
    <b:Title>Wikipedia</b:Title>
    <b:InternetSiteTitle>Wikipedia</b:InternetSiteTitle>
    <b:Year>2016</b:Year>
    <b:Month>01</b:Month>
    <b:Day>01</b:Day>
    <b:URL>https://en.wikipedia.org/wiki/Image_warping</b:URL>
    <b:RefOrder>5</b:RefOrder>
  </b:Source>
  <b:Source>
    <b:Tag>Git16</b:Tag>
    <b:SourceType>InternetSite</b:SourceType>
    <b:Guid>{2A2A83D4-2857-4C82-8A47-28CE136D2F39}</b:Guid>
    <b:Author>
      <b:Author>
        <b:NameList>
          <b:Person>
            <b:Last>chiragraman</b:Last>
            <b:First>Github</b:First>
          </b:Person>
        </b:NameList>
      </b:Author>
    </b:Author>
    <b:Title>github.com/chiragraman</b:Title>
    <b:InternetSiteTitle>github.com/chiragraman</b:InternetSiteTitle>
    <b:Year>2016</b:Year>
    <b:Month>01</b:Month>
    <b:Day>01</b:Day>
    <b:URL>https://github.com/chiragraman/Unity3DProjectionMapping</b:URL>
    <b:RefOrder>6</b:RefOrder>
  </b:Source>
</b:Sources>
</file>

<file path=customXml/itemProps1.xml><?xml version="1.0" encoding="utf-8"?>
<ds:datastoreItem xmlns:ds="http://schemas.openxmlformats.org/officeDocument/2006/customXml" ds:itemID="{72BCEADF-52EF-4541-84FF-0AA41A8837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de_Thesisvorlage_mit_Titelbild.dot</Template>
  <TotalTime>0</TotalTime>
  <Pages>83</Pages>
  <Words>16918</Words>
  <Characters>96435</Characters>
  <Application>Microsoft Office Word</Application>
  <DocSecurity>0</DocSecurity>
  <Lines>803</Lines>
  <Paragraphs>226</Paragraphs>
  <ScaleCrop>false</ScaleCrop>
  <HeadingPairs>
    <vt:vector size="2" baseType="variant">
      <vt:variant>
        <vt:lpstr>Titel</vt:lpstr>
      </vt:variant>
      <vt:variant>
        <vt:i4>1</vt:i4>
      </vt:variant>
    </vt:vector>
  </HeadingPairs>
  <TitlesOfParts>
    <vt:vector size="1" baseType="lpstr">
      <vt:lpstr/>
    </vt:vector>
  </TitlesOfParts>
  <Company>Mediaviso AG</Company>
  <LinksUpToDate>false</LinksUpToDate>
  <CharactersWithSpaces>113127</CharactersWithSpaces>
  <SharedDoc>false</SharedDoc>
  <HLinks>
    <vt:vector size="114" baseType="variant">
      <vt:variant>
        <vt:i4>1966141</vt:i4>
      </vt:variant>
      <vt:variant>
        <vt:i4>149</vt:i4>
      </vt:variant>
      <vt:variant>
        <vt:i4>0</vt:i4>
      </vt:variant>
      <vt:variant>
        <vt:i4>5</vt:i4>
      </vt:variant>
      <vt:variant>
        <vt:lpwstr/>
      </vt:variant>
      <vt:variant>
        <vt:lpwstr>_Toc371572893</vt:lpwstr>
      </vt:variant>
      <vt:variant>
        <vt:i4>1179701</vt:i4>
      </vt:variant>
      <vt:variant>
        <vt:i4>140</vt:i4>
      </vt:variant>
      <vt:variant>
        <vt:i4>0</vt:i4>
      </vt:variant>
      <vt:variant>
        <vt:i4>5</vt:i4>
      </vt:variant>
      <vt:variant>
        <vt:lpwstr/>
      </vt:variant>
      <vt:variant>
        <vt:lpwstr>_Toc371572055</vt:lpwstr>
      </vt:variant>
      <vt:variant>
        <vt:i4>1179701</vt:i4>
      </vt:variant>
      <vt:variant>
        <vt:i4>125</vt:i4>
      </vt:variant>
      <vt:variant>
        <vt:i4>0</vt:i4>
      </vt:variant>
      <vt:variant>
        <vt:i4>5</vt:i4>
      </vt:variant>
      <vt:variant>
        <vt:lpwstr/>
      </vt:variant>
      <vt:variant>
        <vt:lpwstr>_Toc371572052</vt:lpwstr>
      </vt:variant>
      <vt:variant>
        <vt:i4>1179701</vt:i4>
      </vt:variant>
      <vt:variant>
        <vt:i4>119</vt:i4>
      </vt:variant>
      <vt:variant>
        <vt:i4>0</vt:i4>
      </vt:variant>
      <vt:variant>
        <vt:i4>5</vt:i4>
      </vt:variant>
      <vt:variant>
        <vt:lpwstr/>
      </vt:variant>
      <vt:variant>
        <vt:lpwstr>_Toc371572051</vt:lpwstr>
      </vt:variant>
      <vt:variant>
        <vt:i4>1179701</vt:i4>
      </vt:variant>
      <vt:variant>
        <vt:i4>113</vt:i4>
      </vt:variant>
      <vt:variant>
        <vt:i4>0</vt:i4>
      </vt:variant>
      <vt:variant>
        <vt:i4>5</vt:i4>
      </vt:variant>
      <vt:variant>
        <vt:lpwstr/>
      </vt:variant>
      <vt:variant>
        <vt:lpwstr>_Toc371572050</vt:lpwstr>
      </vt:variant>
      <vt:variant>
        <vt:i4>1245237</vt:i4>
      </vt:variant>
      <vt:variant>
        <vt:i4>107</vt:i4>
      </vt:variant>
      <vt:variant>
        <vt:i4>0</vt:i4>
      </vt:variant>
      <vt:variant>
        <vt:i4>5</vt:i4>
      </vt:variant>
      <vt:variant>
        <vt:lpwstr/>
      </vt:variant>
      <vt:variant>
        <vt:lpwstr>_Toc371572049</vt:lpwstr>
      </vt:variant>
      <vt:variant>
        <vt:i4>1245237</vt:i4>
      </vt:variant>
      <vt:variant>
        <vt:i4>101</vt:i4>
      </vt:variant>
      <vt:variant>
        <vt:i4>0</vt:i4>
      </vt:variant>
      <vt:variant>
        <vt:i4>5</vt:i4>
      </vt:variant>
      <vt:variant>
        <vt:lpwstr/>
      </vt:variant>
      <vt:variant>
        <vt:lpwstr>_Toc371572048</vt:lpwstr>
      </vt:variant>
      <vt:variant>
        <vt:i4>1245237</vt:i4>
      </vt:variant>
      <vt:variant>
        <vt:i4>95</vt:i4>
      </vt:variant>
      <vt:variant>
        <vt:i4>0</vt:i4>
      </vt:variant>
      <vt:variant>
        <vt:i4>5</vt:i4>
      </vt:variant>
      <vt:variant>
        <vt:lpwstr/>
      </vt:variant>
      <vt:variant>
        <vt:lpwstr>_Toc371572047</vt:lpwstr>
      </vt:variant>
      <vt:variant>
        <vt:i4>1245237</vt:i4>
      </vt:variant>
      <vt:variant>
        <vt:i4>89</vt:i4>
      </vt:variant>
      <vt:variant>
        <vt:i4>0</vt:i4>
      </vt:variant>
      <vt:variant>
        <vt:i4>5</vt:i4>
      </vt:variant>
      <vt:variant>
        <vt:lpwstr/>
      </vt:variant>
      <vt:variant>
        <vt:lpwstr>_Toc371572046</vt:lpwstr>
      </vt:variant>
      <vt:variant>
        <vt:i4>1245237</vt:i4>
      </vt:variant>
      <vt:variant>
        <vt:i4>83</vt:i4>
      </vt:variant>
      <vt:variant>
        <vt:i4>0</vt:i4>
      </vt:variant>
      <vt:variant>
        <vt:i4>5</vt:i4>
      </vt:variant>
      <vt:variant>
        <vt:lpwstr/>
      </vt:variant>
      <vt:variant>
        <vt:lpwstr>_Toc371572045</vt:lpwstr>
      </vt:variant>
      <vt:variant>
        <vt:i4>1245237</vt:i4>
      </vt:variant>
      <vt:variant>
        <vt:i4>77</vt:i4>
      </vt:variant>
      <vt:variant>
        <vt:i4>0</vt:i4>
      </vt:variant>
      <vt:variant>
        <vt:i4>5</vt:i4>
      </vt:variant>
      <vt:variant>
        <vt:lpwstr/>
      </vt:variant>
      <vt:variant>
        <vt:lpwstr>_Toc371572044</vt:lpwstr>
      </vt:variant>
      <vt:variant>
        <vt:i4>1245237</vt:i4>
      </vt:variant>
      <vt:variant>
        <vt:i4>71</vt:i4>
      </vt:variant>
      <vt:variant>
        <vt:i4>0</vt:i4>
      </vt:variant>
      <vt:variant>
        <vt:i4>5</vt:i4>
      </vt:variant>
      <vt:variant>
        <vt:lpwstr/>
      </vt:variant>
      <vt:variant>
        <vt:lpwstr>_Toc371572043</vt:lpwstr>
      </vt:variant>
      <vt:variant>
        <vt:i4>1245237</vt:i4>
      </vt:variant>
      <vt:variant>
        <vt:i4>65</vt:i4>
      </vt:variant>
      <vt:variant>
        <vt:i4>0</vt:i4>
      </vt:variant>
      <vt:variant>
        <vt:i4>5</vt:i4>
      </vt:variant>
      <vt:variant>
        <vt:lpwstr/>
      </vt:variant>
      <vt:variant>
        <vt:lpwstr>_Toc371572042</vt:lpwstr>
      </vt:variant>
      <vt:variant>
        <vt:i4>1245237</vt:i4>
      </vt:variant>
      <vt:variant>
        <vt:i4>59</vt:i4>
      </vt:variant>
      <vt:variant>
        <vt:i4>0</vt:i4>
      </vt:variant>
      <vt:variant>
        <vt:i4>5</vt:i4>
      </vt:variant>
      <vt:variant>
        <vt:lpwstr/>
      </vt:variant>
      <vt:variant>
        <vt:lpwstr>_Toc371572041</vt:lpwstr>
      </vt:variant>
      <vt:variant>
        <vt:i4>1245237</vt:i4>
      </vt:variant>
      <vt:variant>
        <vt:i4>53</vt:i4>
      </vt:variant>
      <vt:variant>
        <vt:i4>0</vt:i4>
      </vt:variant>
      <vt:variant>
        <vt:i4>5</vt:i4>
      </vt:variant>
      <vt:variant>
        <vt:lpwstr/>
      </vt:variant>
      <vt:variant>
        <vt:lpwstr>_Toc371572040</vt:lpwstr>
      </vt:variant>
      <vt:variant>
        <vt:i4>1310773</vt:i4>
      </vt:variant>
      <vt:variant>
        <vt:i4>47</vt:i4>
      </vt:variant>
      <vt:variant>
        <vt:i4>0</vt:i4>
      </vt:variant>
      <vt:variant>
        <vt:i4>5</vt:i4>
      </vt:variant>
      <vt:variant>
        <vt:lpwstr/>
      </vt:variant>
      <vt:variant>
        <vt:lpwstr>_Toc371572039</vt:lpwstr>
      </vt:variant>
      <vt:variant>
        <vt:i4>1310773</vt:i4>
      </vt:variant>
      <vt:variant>
        <vt:i4>41</vt:i4>
      </vt:variant>
      <vt:variant>
        <vt:i4>0</vt:i4>
      </vt:variant>
      <vt:variant>
        <vt:i4>5</vt:i4>
      </vt:variant>
      <vt:variant>
        <vt:lpwstr/>
      </vt:variant>
      <vt:variant>
        <vt:lpwstr>_Toc371572038</vt:lpwstr>
      </vt:variant>
      <vt:variant>
        <vt:i4>1310773</vt:i4>
      </vt:variant>
      <vt:variant>
        <vt:i4>35</vt:i4>
      </vt:variant>
      <vt:variant>
        <vt:i4>0</vt:i4>
      </vt:variant>
      <vt:variant>
        <vt:i4>5</vt:i4>
      </vt:variant>
      <vt:variant>
        <vt:lpwstr/>
      </vt:variant>
      <vt:variant>
        <vt:lpwstr>_Toc371572037</vt:lpwstr>
      </vt:variant>
      <vt:variant>
        <vt:i4>1310773</vt:i4>
      </vt:variant>
      <vt:variant>
        <vt:i4>29</vt:i4>
      </vt:variant>
      <vt:variant>
        <vt:i4>0</vt:i4>
      </vt:variant>
      <vt:variant>
        <vt:i4>5</vt:i4>
      </vt:variant>
      <vt:variant>
        <vt:lpwstr/>
      </vt:variant>
      <vt:variant>
        <vt:lpwstr>_Toc371572036</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 Inversini</dc:creator>
  <cp:keywords/>
  <cp:lastModifiedBy>Julien Villiger</cp:lastModifiedBy>
  <cp:revision>166</cp:revision>
  <cp:lastPrinted>2016-01-11T07:46:00Z</cp:lastPrinted>
  <dcterms:created xsi:type="dcterms:W3CDTF">2016-01-09T10:22:00Z</dcterms:created>
  <dcterms:modified xsi:type="dcterms:W3CDTF">2016-01-18T20:52:00Z</dcterms:modified>
</cp:coreProperties>
</file>