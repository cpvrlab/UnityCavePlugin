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955856">
        <w:trPr>
          <w:trHeight w:hRule="exact" w:val="5670"/>
        </w:trPr>
        <w:tc>
          <w:tcPr>
            <w:tcW w:w="8392" w:type="dxa"/>
            <w:tcBorders>
              <w:top w:val="single" w:sz="48" w:space="0" w:color="697D91"/>
              <w:bottom w:val="single" w:sz="48" w:space="0" w:color="697D91"/>
            </w:tcBorders>
            <w:shd w:val="clear" w:color="auto" w:fill="auto"/>
          </w:tcPr>
          <w:p w14:paraId="7607CA60" w14:textId="77777777" w:rsidR="005479A4" w:rsidRPr="00951C7B" w:rsidRDefault="00DF1E6F" w:rsidP="003645F0">
            <w:pPr>
              <w:pStyle w:val="Titel"/>
              <w:jc w:val="center"/>
              <w:rPr>
                <w:noProof/>
              </w:rPr>
            </w:pPr>
            <w:r w:rsidRPr="002C1EA6">
              <w:rPr>
                <w:noProof/>
                <w:lang w:eastAsia="de-CH"/>
              </w:rPr>
              <w:drawing>
                <wp:inline distT="0" distB="0" distL="0" distR="0" wp14:anchorId="66CBE04D" wp14:editId="4C3F2764">
                  <wp:extent cx="4296587" cy="3305810"/>
                  <wp:effectExtent l="0" t="0" r="8890" b="889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rotWithShape="1">
                          <a:blip r:embed="rId9">
                            <a:extLst>
                              <a:ext uri="{28A0092B-C50C-407E-A947-70E740481C1C}">
                                <a14:useLocalDpi xmlns:a14="http://schemas.microsoft.com/office/drawing/2010/main" val="0"/>
                              </a:ext>
                            </a:extLst>
                          </a:blip>
                          <a:srcRect t="-7097" b="-1"/>
                          <a:stretch/>
                        </pic:blipFill>
                        <pic:spPr bwMode="auto">
                          <a:xfrm>
                            <a:off x="0" y="0"/>
                            <a:ext cx="4297169" cy="33062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5BCC" w:rsidRPr="00951C7B" w14:paraId="0D228ADE" w14:textId="77777777" w:rsidTr="00955856">
        <w:trPr>
          <w:trHeight w:hRule="exact" w:val="4613"/>
        </w:trPr>
        <w:tc>
          <w:tcPr>
            <w:tcW w:w="8392" w:type="dxa"/>
            <w:tcBorders>
              <w:top w:val="single" w:sz="48" w:space="0" w:color="697D91"/>
            </w:tcBorders>
            <w:shd w:val="clear" w:color="auto" w:fill="auto"/>
            <w:tcMar>
              <w:top w:w="284" w:type="dxa"/>
            </w:tcMar>
          </w:tcPr>
          <w:p w14:paraId="23316D44" w14:textId="681E7157" w:rsidR="009F5BCC" w:rsidRPr="009C5866" w:rsidRDefault="009C5866" w:rsidP="009F5BCC">
            <w:pPr>
              <w:pStyle w:val="Titel"/>
              <w:rPr>
                <w:lang w:val="en-US"/>
              </w:rPr>
            </w:pPr>
            <w:r w:rsidRPr="009C5866">
              <w:rPr>
                <w:lang w:val="en-US"/>
              </w:rPr>
              <w:t>Unity</w:t>
            </w:r>
            <w:r w:rsidR="00122805">
              <w:rPr>
                <w:lang w:val="en-US"/>
              </w:rPr>
              <w:fldChar w:fldCharType="begin"/>
            </w:r>
            <w:r w:rsidR="00122805" w:rsidRPr="004867A0">
              <w:rPr>
                <w:lang w:val="en-US"/>
              </w:rPr>
              <w:instrText xml:space="preserve"> XE "Unity" </w:instrText>
            </w:r>
            <w:r w:rsidR="00122805">
              <w:rPr>
                <w:lang w:val="en-US"/>
              </w:rPr>
              <w:fldChar w:fldCharType="end"/>
            </w:r>
            <w:r w:rsidRPr="009C5866">
              <w:rPr>
                <w:lang w:val="en-US"/>
              </w:rPr>
              <w:t xml:space="preserve"> 3D Server for CAVE</w:t>
            </w:r>
            <w:r w:rsidR="00122805">
              <w:rPr>
                <w:lang w:val="en-US"/>
              </w:rPr>
              <w:fldChar w:fldCharType="begin"/>
            </w:r>
            <w:r w:rsidR="00122805" w:rsidRPr="004867A0">
              <w:rPr>
                <w:lang w:val="en-US"/>
              </w:rPr>
              <w:instrText xml:space="preserve"> XE "CAVE" </w:instrText>
            </w:r>
            <w:r w:rsidR="00122805">
              <w:rPr>
                <w:lang w:val="en-US"/>
              </w:rPr>
              <w:fldChar w:fldCharType="end"/>
            </w:r>
            <w:r w:rsidRPr="009C5866">
              <w:rPr>
                <w:lang w:val="en-US"/>
              </w:rPr>
              <w:t xml:space="preser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955856">
        <w:trPr>
          <w:trHeight w:hRule="exact" w:val="2858"/>
        </w:trPr>
        <w:tc>
          <w:tcPr>
            <w:tcW w:w="8392"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 xml:space="preserve">Julien Villiger, Daniel </w:t>
            </w:r>
            <w:proofErr w:type="spellStart"/>
            <w:r w:rsidR="001E11E1">
              <w:rPr>
                <w:color w:val="auto"/>
                <w:sz w:val="19"/>
                <w:szCs w:val="19"/>
              </w:rPr>
              <w:t>Inversini</w:t>
            </w:r>
            <w:proofErr w:type="spellEnd"/>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 xml:space="preserve">Prof. Urs </w:t>
            </w:r>
            <w:proofErr w:type="spellStart"/>
            <w:r w:rsidR="001E11E1" w:rsidRPr="001E11E1">
              <w:rPr>
                <w:color w:val="auto"/>
                <w:sz w:val="19"/>
                <w:szCs w:val="19"/>
              </w:rPr>
              <w:t>Künzler</w:t>
            </w:r>
            <w:proofErr w:type="spellEnd"/>
          </w:p>
          <w:p w14:paraId="037CE7AF" w14:textId="1AEAA0BD"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proofErr w:type="spellStart"/>
            <w:r w:rsidR="001E11E1">
              <w:rPr>
                <w:color w:val="auto"/>
                <w:sz w:val="19"/>
                <w:szCs w:val="19"/>
              </w:rPr>
              <w:t>cpvr</w:t>
            </w:r>
            <w:proofErr w:type="spellEnd"/>
            <w:r w:rsidR="001E11E1">
              <w:rPr>
                <w:color w:val="auto"/>
                <w:sz w:val="19"/>
                <w:szCs w:val="19"/>
              </w:rPr>
              <w:t xml:space="preserve"> Lab BFH</w:t>
            </w:r>
            <w:r w:rsidR="00122805">
              <w:rPr>
                <w:color w:val="auto"/>
                <w:sz w:val="19"/>
                <w:szCs w:val="19"/>
              </w:rPr>
              <w:fldChar w:fldCharType="begin"/>
            </w:r>
            <w:r w:rsidR="00122805">
              <w:instrText xml:space="preserve"> XE "</w:instrText>
            </w:r>
            <w:r w:rsidR="00122805" w:rsidRPr="0058228F">
              <w:instrText>BFH</w:instrText>
            </w:r>
            <w:r w:rsidR="00122805">
              <w:instrText xml:space="preserve">" </w:instrText>
            </w:r>
            <w:r w:rsidR="00122805">
              <w:rPr>
                <w:color w:val="auto"/>
                <w:sz w:val="19"/>
                <w:szCs w:val="19"/>
              </w:rPr>
              <w:fldChar w:fldCharType="end"/>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07A3EC1F" w14:textId="77777777" w:rsidR="0049423D" w:rsidRDefault="0049423D" w:rsidP="0049423D">
      <w:pPr>
        <w:pStyle w:val="Inhaltsverzeichnis"/>
        <w:jc w:val="both"/>
      </w:pPr>
      <w:bookmarkStart w:id="0" w:name="_Toc440831962"/>
      <w:r w:rsidRPr="00951C7B">
        <w:t>Management Summary</w:t>
      </w:r>
      <w:bookmarkEnd w:id="0"/>
    </w:p>
    <w:p w14:paraId="36A623B9" w14:textId="77777777" w:rsidR="0049423D" w:rsidRDefault="0049423D" w:rsidP="0049423D">
      <w:pPr>
        <w:jc w:val="both"/>
      </w:pPr>
    </w:p>
    <w:p w14:paraId="1EB54E78" w14:textId="77777777" w:rsidR="0049423D" w:rsidRPr="00EF04CE" w:rsidRDefault="0049423D" w:rsidP="0049423D">
      <w:pPr>
        <w:jc w:val="both"/>
        <w:rPr>
          <w:color w:val="FF0000"/>
        </w:rPr>
      </w:pPr>
      <w:r w:rsidRPr="00EF04CE">
        <w:rPr>
          <w:color w:val="FF0000"/>
        </w:rPr>
        <w:t>Ausgangslage:</w:t>
      </w:r>
    </w:p>
    <w:p w14:paraId="2C901867" w14:textId="77777777" w:rsidR="0049423D" w:rsidRPr="00123FC2" w:rsidRDefault="0049423D" w:rsidP="0049423D">
      <w:pPr>
        <w:jc w:val="both"/>
      </w:pPr>
      <w:r w:rsidRPr="00123FC2">
        <w:t xml:space="preserve">Die Erstellung einer Applikation für den </w:t>
      </w:r>
      <w:r>
        <w:t>CAVE</w:t>
      </w:r>
      <w:r>
        <w:rPr>
          <w:rStyle w:val="Funotenzeichen"/>
        </w:rPr>
        <w:footnoteReference w:id="1"/>
      </w:r>
      <w:r>
        <w:t xml:space="preserve"> </w:t>
      </w:r>
      <w:r w:rsidRPr="00123FC2">
        <w:t>der BFH ist ein relativ aufwändiger Prozess und setzt grosses Wissen über die Infrastruktur sowie fundierte C++ Kenntnisse voraus. Nur wenige Studenten realisieren, meist in Form einer Bachelor oder Master Thesis, eine Implementierung. Demzufolge ist das Zielpublikum klein und die Möglichkeiten des CAVEs werden kaum genutzt.</w:t>
      </w:r>
    </w:p>
    <w:p w14:paraId="2F04F3D9" w14:textId="77777777" w:rsidR="0049423D" w:rsidRDefault="0049423D" w:rsidP="0049423D">
      <w:pPr>
        <w:jc w:val="both"/>
      </w:pPr>
    </w:p>
    <w:p w14:paraId="6C0B89CC" w14:textId="77777777" w:rsidR="0049423D" w:rsidRPr="00EF04CE" w:rsidRDefault="0049423D" w:rsidP="0049423D">
      <w:pPr>
        <w:jc w:val="both"/>
        <w:rPr>
          <w:color w:val="FF0000"/>
        </w:rPr>
      </w:pPr>
      <w:commentRangeStart w:id="1"/>
      <w:r w:rsidRPr="00EF04CE">
        <w:rPr>
          <w:color w:val="FF0000"/>
        </w:rPr>
        <w:t>Ergebnis:</w:t>
      </w:r>
      <w:commentRangeEnd w:id="1"/>
      <w:r w:rsidR="00612A63">
        <w:rPr>
          <w:rStyle w:val="Kommentarzeichen"/>
        </w:rPr>
        <w:commentReference w:id="1"/>
      </w:r>
    </w:p>
    <w:p w14:paraId="11B23945" w14:textId="77777777" w:rsidR="0049423D" w:rsidRDefault="0049423D" w:rsidP="0049423D">
      <w:pPr>
        <w:jc w:val="both"/>
      </w:pPr>
      <w:r>
        <w:t>Im Rahmen der Thesis „Unity</w:t>
      </w:r>
      <w:r>
        <w:rPr>
          <w:rStyle w:val="Funotenzeichen"/>
        </w:rPr>
        <w:footnoteReference w:id="2"/>
      </w:r>
      <w:r>
        <w:fldChar w:fldCharType="begin"/>
      </w:r>
      <w:r>
        <w:instrText xml:space="preserve"> XE "</w:instrText>
      </w:r>
      <w:r w:rsidRPr="00D854CA">
        <w:instrText>Unity</w:instrText>
      </w:r>
      <w:r>
        <w:instrText xml:space="preserve">" </w:instrText>
      </w:r>
      <w:r>
        <w:fldChar w:fldCharType="end"/>
      </w:r>
      <w:r>
        <w:t xml:space="preserve"> 3D Server </w:t>
      </w:r>
      <w:proofErr w:type="spellStart"/>
      <w:r>
        <w:t>for</w:t>
      </w:r>
      <w:proofErr w:type="spellEnd"/>
      <w:r>
        <w:t xml:space="preserve"> CAVE Rendering“ wurde erfolgreich eine Integration von Unity in den CAVE vorgenommen. Durch die Einfachheit des </w:t>
      </w:r>
      <w:proofErr w:type="spellStart"/>
      <w:r>
        <w:t>Plugins</w:t>
      </w:r>
      <w:proofErr w:type="spellEnd"/>
      <w:r>
        <w:t>, einer simplen Schritt-für-Schritt Anleitung und Demoapplikationen können auc</w:t>
      </w:r>
      <w:bookmarkStart w:id="2" w:name="_GoBack"/>
      <w:bookmarkEnd w:id="2"/>
      <w:r>
        <w:t>h unerfahrene Anwender von der Infrastruktur Gebrauch machen und die Stärke</w:t>
      </w:r>
      <w:r w:rsidRPr="00221BBD">
        <w:t xml:space="preserve"> </w:t>
      </w:r>
      <w:r>
        <w:t>von Unity mit dem CAVE verbinden. Somit kann der schnell wachsenden Verbreitung von Unity Rechnung getragen werden und der CAVE der BFH ist über eine neue Plattform ansprechbar.</w:t>
      </w:r>
    </w:p>
    <w:p w14:paraId="7D4BBDBE" w14:textId="77777777" w:rsidR="0049423D" w:rsidRDefault="0049423D" w:rsidP="0049423D">
      <w:pPr>
        <w:jc w:val="both"/>
      </w:pPr>
    </w:p>
    <w:p w14:paraId="5DBB0C45" w14:textId="77777777" w:rsidR="0049423D" w:rsidRPr="00EF04CE" w:rsidRDefault="0049423D" w:rsidP="0049423D">
      <w:pPr>
        <w:jc w:val="both"/>
        <w:rPr>
          <w:color w:val="FF0000"/>
        </w:rPr>
      </w:pPr>
      <w:r w:rsidRPr="00EF04CE">
        <w:rPr>
          <w:color w:val="FF0000"/>
        </w:rPr>
        <w:t>Umsetzung:</w:t>
      </w:r>
    </w:p>
    <w:p w14:paraId="6BD2A2C8" w14:textId="77777777" w:rsidR="0049423D" w:rsidRDefault="0049423D" w:rsidP="0049423D">
      <w:pPr>
        <w:jc w:val="both"/>
      </w:pPr>
      <w:r w:rsidRPr="0017289B">
        <w:t xml:space="preserve">Der Hauptbestandteil der Umsetzung </w:t>
      </w:r>
      <w:r>
        <w:t>ist</w:t>
      </w:r>
      <w:r w:rsidRPr="0017289B">
        <w:t xml:space="preserve"> die virtuelle Abbildung der Komponenten. Mit Hilfe von Unity</w:t>
      </w:r>
      <w:r>
        <w:fldChar w:fldCharType="begin"/>
      </w:r>
      <w:r>
        <w:instrText xml:space="preserve"> XE "</w:instrText>
      </w:r>
      <w:r w:rsidRPr="00D854CA">
        <w:instrText>Unity</w:instrText>
      </w:r>
      <w:r>
        <w:instrText xml:space="preserve">" </w:instrText>
      </w:r>
      <w:r>
        <w:fldChar w:fldCharType="end"/>
      </w:r>
      <w:r w:rsidRPr="0017289B">
        <w:t xml:space="preserve"> wird die Weiterverarbeitung und Interpretation vereinfacht und ist somit Basis für sämtliche Manipulationen der Applikation.</w:t>
      </w:r>
      <w:r>
        <w:t xml:space="preserve"> Die Erweiterung der Projektion auf mehrere Leinwände erfolgt mittels Generierung virtueller Kameras, die sich einerseits der Logik der Applikation anpassen und andererseits Inputs vom Benutzer über die verschiedenen VR-Eingabegeräte des vorhandenen Trackingsystem von </w:t>
      </w:r>
      <w:proofErr w:type="spellStart"/>
      <w:r w:rsidRPr="009C6F6B">
        <w:t>WorldViz</w:t>
      </w:r>
      <w:proofErr w:type="spellEnd"/>
      <w:r w:rsidRPr="009C6F6B">
        <w:rPr>
          <w:rStyle w:val="Funotenzeichen"/>
        </w:rPr>
        <w:footnoteReference w:id="3"/>
      </w:r>
      <w:r w:rsidRPr="009C6F6B">
        <w:t xml:space="preserve"> </w:t>
      </w:r>
      <w:r>
        <w:t xml:space="preserve">entgegennehmen. </w:t>
      </w:r>
      <w:r w:rsidRPr="002B1932">
        <w:t xml:space="preserve">So kann beispielsweise eine Kopfbewegung eine Änderung der Ansicht im Spiel bewirken. </w:t>
      </w:r>
      <w:r>
        <w:t xml:space="preserve">Gleichzeitig wird mit Hilfe dieser erstellten Kameras, </w:t>
      </w:r>
      <w:proofErr w:type="spellStart"/>
      <w:r>
        <w:t>Beamern</w:t>
      </w:r>
      <w:proofErr w:type="spellEnd"/>
      <w:r>
        <w:t xml:space="preserve"> mit Polfilter</w:t>
      </w:r>
      <w:r>
        <w:fldChar w:fldCharType="begin"/>
      </w:r>
      <w:r>
        <w:instrText xml:space="preserve"> XE "</w:instrText>
      </w:r>
      <w:r w:rsidRPr="00AC2B38">
        <w:instrText>Polfilter</w:instrText>
      </w:r>
      <w:r>
        <w:instrText xml:space="preserve">" </w:instrText>
      </w:r>
      <w:r>
        <w:fldChar w:fldCharType="end"/>
      </w:r>
      <w:r>
        <w:t xml:space="preserve"> und polgefilterten Brillen eine stereoskopische</w:t>
      </w:r>
      <w:r>
        <w:fldChar w:fldCharType="begin"/>
      </w:r>
      <w:r>
        <w:instrText xml:space="preserve"> XE "</w:instrText>
      </w:r>
      <w:r w:rsidRPr="008824BB">
        <w:instrText>stereoskopische</w:instrText>
      </w:r>
      <w:r>
        <w:instrText>" \t "</w:instrText>
      </w:r>
      <w:r w:rsidRPr="009E5574">
        <w:rPr>
          <w:rFonts w:asciiTheme="minorHAnsi" w:hAnsiTheme="minorHAnsi"/>
          <w:i/>
        </w:rPr>
        <w:instrText>Siehe</w:instrText>
      </w:r>
      <w:r w:rsidRPr="009E5574">
        <w:rPr>
          <w:rFonts w:asciiTheme="minorHAnsi" w:hAnsiTheme="minorHAnsi"/>
        </w:rPr>
        <w:instrText xml:space="preserve"> Stereoskopie</w:instrText>
      </w:r>
      <w:r>
        <w:instrText xml:space="preserve">" </w:instrText>
      </w:r>
      <w:r>
        <w:fldChar w:fldCharType="end"/>
      </w:r>
      <w:r>
        <w:rPr>
          <w:rStyle w:val="Funotenzeichen"/>
        </w:rPr>
        <w:footnoteReference w:id="4"/>
      </w:r>
      <w:r>
        <w:t xml:space="preserve"> Projektion ermöglicht.</w:t>
      </w:r>
    </w:p>
    <w:p w14:paraId="0ABBCC32" w14:textId="77777777" w:rsidR="0049423D" w:rsidRDefault="0049423D" w:rsidP="0049423D">
      <w:pPr>
        <w:jc w:val="both"/>
      </w:pPr>
    </w:p>
    <w:p w14:paraId="61953F40" w14:textId="77777777" w:rsidR="0049423D" w:rsidRDefault="0049423D" w:rsidP="0049423D">
      <w:pPr>
        <w:jc w:val="both"/>
      </w:pPr>
      <w:r>
        <w:t>Die gesamte Funktionalität lässt sich per Drag &amp; Drop in ein neues oder bereits bestehendes Unity</w:t>
      </w:r>
      <w:r>
        <w:fldChar w:fldCharType="begin"/>
      </w:r>
      <w:r>
        <w:instrText xml:space="preserve"> XE "</w:instrText>
      </w:r>
      <w:r w:rsidRPr="00D854CA">
        <w:instrText>Unity</w:instrText>
      </w:r>
      <w:r>
        <w:instrText xml:space="preserve">" </w:instrText>
      </w:r>
      <w:r>
        <w:fldChar w:fldCharType="end"/>
      </w:r>
      <w:r>
        <w:t xml:space="preserve"> Projekt übernehmen. Bestehende Einstellungen und der Funktionsumfang eines Spiels werden vom Plugin nicht überschrieben, lediglich erweitert. Um eine generische Lösung anbieten zu können, stehen etliche Einstellungsmöglichkeiten zur Verfügung. </w:t>
      </w:r>
      <w:r w:rsidRPr="00122B64">
        <w:t xml:space="preserve">So können beispielsweise zusätzliche Kameras individuell platziert oder die Darstellung der </w:t>
      </w:r>
      <w:r>
        <w:t>G</w:t>
      </w:r>
      <w:r w:rsidRPr="00122B64">
        <w:t>UI</w:t>
      </w:r>
      <w:r>
        <w:fldChar w:fldCharType="begin"/>
      </w:r>
      <w:r>
        <w:instrText xml:space="preserve"> XE "</w:instrText>
      </w:r>
      <w:r w:rsidRPr="0078572D">
        <w:instrText>GUI</w:instrText>
      </w:r>
      <w:r>
        <w:instrText xml:space="preserve">" </w:instrText>
      </w:r>
      <w:r>
        <w:fldChar w:fldCharType="end"/>
      </w:r>
      <w:r w:rsidRPr="00122B64">
        <w:t>-Elemente auf eine CAVE</w:t>
      </w:r>
      <w:r>
        <w:fldChar w:fldCharType="begin"/>
      </w:r>
      <w:r>
        <w:instrText xml:space="preserve"> XE "</w:instrText>
      </w:r>
      <w:r w:rsidRPr="00E63EBD">
        <w:instrText>CAVE</w:instrText>
      </w:r>
      <w:r>
        <w:instrText xml:space="preserve">" </w:instrText>
      </w:r>
      <w:r>
        <w:fldChar w:fldCharType="end"/>
      </w:r>
      <w:r w:rsidRPr="00122B64">
        <w:t xml:space="preserve">-Leinwand fixiert werden. </w:t>
      </w:r>
      <w:r w:rsidRPr="008465CB">
        <w:t xml:space="preserve">Die </w:t>
      </w:r>
      <w:proofErr w:type="spellStart"/>
      <w:r w:rsidRPr="008465CB">
        <w:t>Viewfrustum</w:t>
      </w:r>
      <w:proofErr w:type="spellEnd"/>
      <w:r>
        <w:fldChar w:fldCharType="begin"/>
      </w:r>
      <w:r>
        <w:instrText xml:space="preserve"> XE "</w:instrText>
      </w:r>
      <w:r w:rsidRPr="007A43B1">
        <w:instrText>Viewfrustum</w:instrText>
      </w:r>
      <w:r>
        <w:instrText>" \t "</w:instrText>
      </w:r>
      <w:r w:rsidRPr="00DF662F">
        <w:rPr>
          <w:rFonts w:asciiTheme="minorHAnsi" w:hAnsiTheme="minorHAnsi"/>
          <w:i/>
        </w:rPr>
        <w:instrText>Siehe</w:instrText>
      </w:r>
      <w:r w:rsidRPr="00DF662F">
        <w:rPr>
          <w:rFonts w:asciiTheme="minorHAnsi" w:hAnsiTheme="minorHAnsi"/>
        </w:rPr>
        <w:instrText xml:space="preserve"> Frustum</w:instrText>
      </w:r>
      <w:r>
        <w:instrText xml:space="preserve">" </w:instrText>
      </w:r>
      <w:r>
        <w:fldChar w:fldCharType="end"/>
      </w:r>
      <w:r>
        <w:rPr>
          <w:rStyle w:val="Funotenzeichen"/>
        </w:rPr>
        <w:footnoteReference w:id="5"/>
      </w:r>
      <w:r w:rsidRPr="008465CB">
        <w:t>-Transformation, welche basierend auf der Position des Benutzers im CAVE berechnet wird, gewährleistet eine realistische Perspektive im virtuellen Raum und lässt den Benutzer in die künstliche Welt eintauchen.</w:t>
      </w:r>
    </w:p>
    <w:p w14:paraId="35A87715" w14:textId="77777777" w:rsidR="0049423D" w:rsidRDefault="0049423D" w:rsidP="0049423D">
      <w:pPr>
        <w:jc w:val="both"/>
      </w:pPr>
    </w:p>
    <w:p w14:paraId="1AED2BA2" w14:textId="77777777" w:rsidR="0049423D" w:rsidRPr="00EF04CE" w:rsidRDefault="0049423D" w:rsidP="0049423D">
      <w:pPr>
        <w:jc w:val="both"/>
        <w:rPr>
          <w:color w:val="FF0000"/>
        </w:rPr>
      </w:pPr>
      <w:r w:rsidRPr="00EF04CE">
        <w:rPr>
          <w:color w:val="FF0000"/>
        </w:rPr>
        <w:t>Beweis / Zukunft:</w:t>
      </w:r>
    </w:p>
    <w:p w14:paraId="17AFB8E0" w14:textId="77777777" w:rsidR="0049423D" w:rsidRPr="000A6ADB" w:rsidRDefault="0049423D" w:rsidP="0049423D">
      <w:pPr>
        <w:jc w:val="both"/>
        <w:rPr>
          <w:color w:val="FF0000"/>
        </w:rPr>
      </w:pPr>
      <w:r>
        <w:t>Abgerundet wurde die Arbeit mit extra erstellten Demoapplikationen, welche die Möglichkeiten des CAVEs zusammen mit Unity</w:t>
      </w:r>
      <w:r>
        <w:fldChar w:fldCharType="begin"/>
      </w:r>
      <w:r>
        <w:instrText xml:space="preserve"> XE "</w:instrText>
      </w:r>
      <w:r w:rsidRPr="00D854CA">
        <w:instrText>Unity</w:instrText>
      </w:r>
      <w:r>
        <w:instrText xml:space="preserve">" </w:instrText>
      </w:r>
      <w:r>
        <w:fldChar w:fldCharType="end"/>
      </w:r>
      <w:r>
        <w:t>, dem Plugin und dem Trackingsystem demonstrieren. 3D Welten lassen sich innert kurzer Zeit hautnah erleben,</w:t>
      </w:r>
      <w:r w:rsidRPr="001609F7">
        <w:t xml:space="preserve"> was auch für andere Abteilungen der BFH</w:t>
      </w:r>
      <w:r>
        <w:fldChar w:fldCharType="begin"/>
      </w:r>
      <w:r>
        <w:instrText xml:space="preserve"> XE "</w:instrText>
      </w:r>
      <w:r w:rsidRPr="0058228F">
        <w:instrText>BFH</w:instrText>
      </w:r>
      <w:r>
        <w:instrText xml:space="preserve">" </w:instrText>
      </w:r>
      <w:r>
        <w:fldChar w:fldCharType="end"/>
      </w:r>
      <w:r w:rsidRPr="001609F7">
        <w:t xml:space="preserve"> von grossem Nutze</w:t>
      </w:r>
      <w:r>
        <w:t>n sein kann.</w:t>
      </w:r>
    </w:p>
    <w:p w14:paraId="4B5426BE" w14:textId="77777777" w:rsidR="0049423D" w:rsidRDefault="0049423D" w:rsidP="0049423D"/>
    <w:p w14:paraId="765F17CB" w14:textId="77777777" w:rsidR="0049423D" w:rsidRDefault="0049423D" w:rsidP="0049423D"/>
    <w:p w14:paraId="3920BF9B" w14:textId="77777777" w:rsidR="0049423D" w:rsidRDefault="0049423D" w:rsidP="0049423D"/>
    <w:p w14:paraId="386376B3" w14:textId="77777777" w:rsidR="0049423D" w:rsidRDefault="0049423D" w:rsidP="0049423D"/>
    <w:p w14:paraId="5ACD7F40" w14:textId="77777777" w:rsidR="0049423D" w:rsidRDefault="0049423D" w:rsidP="0049423D">
      <w:pPr>
        <w:spacing w:line="240" w:lineRule="auto"/>
        <w:rPr>
          <w:rFonts w:cs="Arial"/>
          <w:color w:val="ED7D31" w:themeColor="accent2"/>
          <w:sz w:val="28"/>
          <w:szCs w:val="24"/>
        </w:rPr>
      </w:pPr>
      <w:r>
        <w:rPr>
          <w:color w:val="ED7D31" w:themeColor="accent2"/>
        </w:rPr>
        <w:br w:type="page"/>
      </w:r>
    </w:p>
    <w:p w14:paraId="1897AC5E" w14:textId="77777777" w:rsidR="0049423D" w:rsidRPr="005B6406" w:rsidRDefault="0049423D" w:rsidP="0049423D">
      <w:pPr>
        <w:pStyle w:val="Inhaltsverzeichnis"/>
        <w:jc w:val="both"/>
        <w:rPr>
          <w:color w:val="ED7D31" w:themeColor="accent2"/>
        </w:rPr>
      </w:pPr>
      <w:bookmarkStart w:id="3" w:name="_Toc440831698"/>
      <w:bookmarkStart w:id="4" w:name="_Toc440831963"/>
      <w:r w:rsidRPr="005B6406">
        <w:rPr>
          <w:color w:val="ED7D31" w:themeColor="accent2"/>
        </w:rPr>
        <w:lastRenderedPageBreak/>
        <w:t>Management Summary</w:t>
      </w:r>
      <w:r>
        <w:rPr>
          <w:color w:val="ED7D31" w:themeColor="accent2"/>
        </w:rPr>
        <w:t xml:space="preserve"> (</w:t>
      </w:r>
      <w:proofErr w:type="spellStart"/>
      <w:r>
        <w:rPr>
          <w:color w:val="ED7D31" w:themeColor="accent2"/>
        </w:rPr>
        <w:t>old</w:t>
      </w:r>
      <w:proofErr w:type="spellEnd"/>
      <w:r>
        <w:rPr>
          <w:color w:val="ED7D31" w:themeColor="accent2"/>
        </w:rPr>
        <w:t>)</w:t>
      </w:r>
      <w:bookmarkEnd w:id="3"/>
      <w:bookmarkEnd w:id="4"/>
    </w:p>
    <w:p w14:paraId="0DBC5E21" w14:textId="77777777" w:rsidR="0049423D" w:rsidRPr="005B6406" w:rsidRDefault="0049423D" w:rsidP="0049423D">
      <w:pPr>
        <w:jc w:val="both"/>
        <w:rPr>
          <w:color w:val="ED7D31" w:themeColor="accent2"/>
        </w:rPr>
      </w:pPr>
    </w:p>
    <w:p w14:paraId="0E73D283" w14:textId="77777777" w:rsidR="0049423D" w:rsidRPr="005B6406" w:rsidRDefault="0049423D" w:rsidP="0049423D">
      <w:pPr>
        <w:jc w:val="both"/>
        <w:rPr>
          <w:color w:val="ED7D31" w:themeColor="accent2"/>
        </w:rPr>
      </w:pPr>
      <w:r w:rsidRPr="005B6406">
        <w:rPr>
          <w:color w:val="ED7D31" w:themeColor="accent2"/>
        </w:rPr>
        <w:t>Die Erstellung einer Applikation für den CAVE</w:t>
      </w:r>
      <w:r w:rsidRPr="005B6406">
        <w:rPr>
          <w:rStyle w:val="Funotenzeichen"/>
          <w:color w:val="ED7D31" w:themeColor="accent2"/>
        </w:rPr>
        <w:footnoteReference w:id="6"/>
      </w:r>
      <w:r w:rsidRPr="005B6406">
        <w:rPr>
          <w:color w:val="ED7D31" w:themeColor="accent2"/>
        </w:rPr>
        <w:t xml:space="preserve"> der BFH ist ein relativ aufwändiger Prozess und setzt grosses Wissen über die Infrastruktur sowie fundierte C++ Kenntnisse voraus. Nur wenige Studenten realisieren, meist in Form einer Bachelor oder Master Thesis, eine Implementierung. Demzufolge ist das Zielpublikum klein und die Möglichkeiten des CAVEs werden kaum genutzt.</w:t>
      </w:r>
    </w:p>
    <w:p w14:paraId="0C5F99C0" w14:textId="77777777" w:rsidR="0049423D" w:rsidRPr="005B6406" w:rsidRDefault="0049423D" w:rsidP="0049423D">
      <w:pPr>
        <w:jc w:val="both"/>
        <w:rPr>
          <w:color w:val="ED7D31" w:themeColor="accent2"/>
        </w:rPr>
      </w:pPr>
    </w:p>
    <w:p w14:paraId="4A9A0A08" w14:textId="77777777" w:rsidR="0049423D" w:rsidRPr="005B6406" w:rsidRDefault="0049423D" w:rsidP="0049423D">
      <w:pPr>
        <w:jc w:val="both"/>
        <w:rPr>
          <w:color w:val="ED7D31" w:themeColor="accent2"/>
        </w:rPr>
      </w:pPr>
      <w:r w:rsidRPr="005B6406">
        <w:rPr>
          <w:color w:val="ED7D31" w:themeColor="accent2"/>
        </w:rPr>
        <w:t>Im Rahmen der Thesis „Unity</w:t>
      </w:r>
      <w:r w:rsidRPr="005B6406">
        <w:rPr>
          <w:rStyle w:val="Funotenzeichen"/>
          <w:color w:val="ED7D31" w:themeColor="accent2"/>
        </w:rPr>
        <w:footnoteReference w:id="7"/>
      </w:r>
      <w:r w:rsidRPr="005B6406">
        <w:rPr>
          <w:color w:val="ED7D31" w:themeColor="accent2"/>
        </w:rPr>
        <w:fldChar w:fldCharType="begin"/>
      </w:r>
      <w:r w:rsidRPr="005B6406">
        <w:rPr>
          <w:color w:val="ED7D31" w:themeColor="accent2"/>
        </w:rPr>
        <w:instrText xml:space="preserve"> XE "Unity" </w:instrText>
      </w:r>
      <w:r w:rsidRPr="005B6406">
        <w:rPr>
          <w:color w:val="ED7D31" w:themeColor="accent2"/>
        </w:rPr>
        <w:fldChar w:fldCharType="end"/>
      </w:r>
      <w:r w:rsidRPr="005B6406">
        <w:rPr>
          <w:color w:val="ED7D31" w:themeColor="accent2"/>
        </w:rPr>
        <w:t xml:space="preserve"> 3D Server </w:t>
      </w:r>
      <w:proofErr w:type="spellStart"/>
      <w:r w:rsidRPr="005B6406">
        <w:rPr>
          <w:color w:val="ED7D31" w:themeColor="accent2"/>
        </w:rPr>
        <w:t>for</w:t>
      </w:r>
      <w:proofErr w:type="spellEnd"/>
      <w:r w:rsidRPr="005B6406">
        <w:rPr>
          <w:color w:val="ED7D31" w:themeColor="accent2"/>
        </w:rPr>
        <w:t xml:space="preserve"> CAVE Rendering“ wurde erfolgreich eine Integration von Unity in den CAVE vorgenommen. Durch die Einfachheit des </w:t>
      </w:r>
      <w:proofErr w:type="spellStart"/>
      <w:r w:rsidRPr="005B6406">
        <w:rPr>
          <w:color w:val="ED7D31" w:themeColor="accent2"/>
        </w:rPr>
        <w:t>Plugins</w:t>
      </w:r>
      <w:proofErr w:type="spellEnd"/>
      <w:r w:rsidRPr="005B6406">
        <w:rPr>
          <w:color w:val="ED7D31" w:themeColor="accent2"/>
        </w:rPr>
        <w:t xml:space="preserve"> und einer simplen Schritt-für-Schritt Anleitung können auch unerfahrene Anwender von der Infrastruktur Gebrauch machen und die Mächtigkeit von Unity mit dem CAVE verbinden. Somit kann der schnell wachsenden Verbreitung von Unity Rechnung getragen werden und der CAVE der BFH ist über eine neue Plattform ansprechbar.</w:t>
      </w:r>
    </w:p>
    <w:p w14:paraId="127F9FFD" w14:textId="77777777" w:rsidR="0049423D" w:rsidRPr="005B6406" w:rsidRDefault="0049423D" w:rsidP="0049423D">
      <w:pPr>
        <w:jc w:val="both"/>
        <w:rPr>
          <w:color w:val="ED7D31" w:themeColor="accent2"/>
        </w:rPr>
      </w:pPr>
    </w:p>
    <w:p w14:paraId="45296089" w14:textId="77777777" w:rsidR="0049423D" w:rsidRPr="005B6406" w:rsidRDefault="0049423D" w:rsidP="0049423D">
      <w:pPr>
        <w:jc w:val="both"/>
        <w:rPr>
          <w:color w:val="ED7D31" w:themeColor="accent2"/>
        </w:rPr>
      </w:pPr>
      <w:r w:rsidRPr="005B6406">
        <w:rPr>
          <w:color w:val="ED7D31" w:themeColor="accent2"/>
        </w:rPr>
        <w:t xml:space="preserve">Das Plugin als Kernkomponente übernimmt das gesamte Rendering für die Seitenwände des CAVEs, die Kommunikation mit dem bereits vorhandenen Trackingsystem von </w:t>
      </w:r>
      <w:proofErr w:type="spellStart"/>
      <w:r w:rsidRPr="005B6406">
        <w:rPr>
          <w:color w:val="ED7D31" w:themeColor="accent2"/>
        </w:rPr>
        <w:t>WorldViz</w:t>
      </w:r>
      <w:proofErr w:type="spellEnd"/>
      <w:r w:rsidRPr="005B6406">
        <w:rPr>
          <w:rStyle w:val="Funotenzeichen"/>
          <w:color w:val="ED7D31" w:themeColor="accent2"/>
        </w:rPr>
        <w:footnoteReference w:id="8"/>
      </w:r>
      <w:r w:rsidRPr="005B6406">
        <w:rPr>
          <w:color w:val="ED7D31" w:themeColor="accent2"/>
        </w:rPr>
        <w:fldChar w:fldCharType="begin"/>
      </w:r>
      <w:r w:rsidRPr="005B6406">
        <w:rPr>
          <w:color w:val="ED7D31" w:themeColor="accent2"/>
        </w:rPr>
        <w:instrText xml:space="preserve"> XE "WorldViz" </w:instrText>
      </w:r>
      <w:r w:rsidRPr="005B6406">
        <w:rPr>
          <w:color w:val="ED7D31" w:themeColor="accent2"/>
        </w:rPr>
        <w:fldChar w:fldCharType="end"/>
      </w:r>
      <w:r w:rsidRPr="005B6406">
        <w:rPr>
          <w:color w:val="ED7D31" w:themeColor="accent2"/>
        </w:rPr>
        <w:t xml:space="preserve"> und die Implementierung verschiedener VR-Eingabegeräte. Weitere Aufgaben sind das Behandeln von GUI</w:t>
      </w:r>
      <w:r w:rsidRPr="005B6406">
        <w:rPr>
          <w:color w:val="ED7D31" w:themeColor="accent2"/>
        </w:rPr>
        <w:fldChar w:fldCharType="begin"/>
      </w:r>
      <w:r w:rsidRPr="005B6406">
        <w:rPr>
          <w:color w:val="ED7D31" w:themeColor="accent2"/>
        </w:rPr>
        <w:instrText xml:space="preserve"> XE "GUI" </w:instrText>
      </w:r>
      <w:r w:rsidRPr="005B6406">
        <w:rPr>
          <w:color w:val="ED7D31" w:themeColor="accent2"/>
        </w:rPr>
        <w:fldChar w:fldCharType="end"/>
      </w:r>
      <w:r w:rsidRPr="005B6406">
        <w:rPr>
          <w:color w:val="ED7D31" w:themeColor="accent2"/>
        </w:rPr>
        <w:t>-Elementen, sekundären Kameras und Systemeinstellungen.</w:t>
      </w:r>
    </w:p>
    <w:p w14:paraId="5F694760" w14:textId="77777777" w:rsidR="0049423D" w:rsidRPr="005B6406" w:rsidRDefault="0049423D" w:rsidP="0049423D">
      <w:pPr>
        <w:jc w:val="both"/>
        <w:rPr>
          <w:color w:val="ED7D31" w:themeColor="accent2"/>
        </w:rPr>
      </w:pPr>
    </w:p>
    <w:p w14:paraId="64E42562" w14:textId="77777777" w:rsidR="0049423D" w:rsidRPr="005B6406" w:rsidRDefault="0049423D" w:rsidP="0049423D">
      <w:pPr>
        <w:jc w:val="both"/>
        <w:rPr>
          <w:color w:val="ED7D31" w:themeColor="accent2"/>
        </w:rPr>
      </w:pPr>
      <w:r w:rsidRPr="005B6406">
        <w:rPr>
          <w:color w:val="ED7D31" w:themeColor="accent2"/>
        </w:rPr>
        <w:t xml:space="preserve">Plug &amp; Play soll auch für die Verwendung des </w:t>
      </w:r>
      <w:proofErr w:type="spellStart"/>
      <w:r w:rsidRPr="005B6406">
        <w:rPr>
          <w:color w:val="ED7D31" w:themeColor="accent2"/>
        </w:rPr>
        <w:t>Plugins</w:t>
      </w:r>
      <w:proofErr w:type="spellEnd"/>
      <w:r w:rsidRPr="005B6406">
        <w:rPr>
          <w:color w:val="ED7D31" w:themeColor="accent2"/>
        </w:rPr>
        <w:t xml:space="preserve"> seine Gültigkeit haben. Die gesamte Funktionalität soll per Drag &amp; Drop in ein neues oder bereits bestehendes Unity</w:t>
      </w:r>
      <w:r w:rsidRPr="005B6406">
        <w:rPr>
          <w:color w:val="ED7D31" w:themeColor="accent2"/>
        </w:rPr>
        <w:fldChar w:fldCharType="begin"/>
      </w:r>
      <w:r w:rsidRPr="005B6406">
        <w:rPr>
          <w:color w:val="ED7D31" w:themeColor="accent2"/>
        </w:rPr>
        <w:instrText xml:space="preserve"> XE "Unity" </w:instrText>
      </w:r>
      <w:r w:rsidRPr="005B6406">
        <w:rPr>
          <w:color w:val="ED7D31" w:themeColor="accent2"/>
        </w:rPr>
        <w:fldChar w:fldCharType="end"/>
      </w:r>
      <w:r w:rsidRPr="005B6406">
        <w:rPr>
          <w:color w:val="ED7D31" w:themeColor="accent2"/>
        </w:rPr>
        <w:t xml:space="preserve"> Projekt übernommen werden können. Bestehende Einstellungen und Funktionalität eines Spiels darf das Plugin nicht überschreiben, lediglich erweitern.</w:t>
      </w:r>
    </w:p>
    <w:p w14:paraId="1F7B15F1" w14:textId="77777777" w:rsidR="0049423D" w:rsidRPr="005B6406" w:rsidRDefault="0049423D" w:rsidP="0049423D">
      <w:pPr>
        <w:jc w:val="both"/>
        <w:rPr>
          <w:color w:val="ED7D31" w:themeColor="accent2"/>
        </w:rPr>
      </w:pPr>
    </w:p>
    <w:p w14:paraId="50058342" w14:textId="77777777" w:rsidR="0049423D" w:rsidRPr="005B6406" w:rsidRDefault="0049423D" w:rsidP="0049423D">
      <w:pPr>
        <w:jc w:val="both"/>
        <w:rPr>
          <w:color w:val="ED7D31" w:themeColor="accent2"/>
        </w:rPr>
      </w:pPr>
      <w:r w:rsidRPr="005B6406">
        <w:rPr>
          <w:color w:val="ED7D31" w:themeColor="accent2"/>
        </w:rPr>
        <w:t>Der Hauptbestandteil der Umsetzung ist die virtuelle Abbildung der Komponenten. Mit Hilfe von Unity</w:t>
      </w:r>
      <w:r w:rsidRPr="005B6406">
        <w:rPr>
          <w:color w:val="ED7D31" w:themeColor="accent2"/>
        </w:rPr>
        <w:fldChar w:fldCharType="begin"/>
      </w:r>
      <w:r w:rsidRPr="005B6406">
        <w:rPr>
          <w:color w:val="ED7D31" w:themeColor="accent2"/>
        </w:rPr>
        <w:instrText xml:space="preserve"> XE "Unity" </w:instrText>
      </w:r>
      <w:r w:rsidRPr="005B6406">
        <w:rPr>
          <w:color w:val="ED7D31" w:themeColor="accent2"/>
        </w:rPr>
        <w:fldChar w:fldCharType="end"/>
      </w:r>
      <w:r w:rsidRPr="005B6406">
        <w:rPr>
          <w:color w:val="ED7D31" w:themeColor="accent2"/>
        </w:rPr>
        <w:t xml:space="preserve"> wird die Weiterverarbeitung und Interpretation vereinfacht und ist somit Basis für sämtliche Manipulationen der Applikation. Die Erweiterung der Projektion auf mehrere Leinwände erfolgt mittels Generierung weiterer virtueller Kameras, die sich einerseits der Logik der Applikation anpassen und andererseits Inputs vom Benutzer über das Trackingsystem entgegennehmen. So kann beispielsweise eine Kopfbewegung eine Änderung der Ansicht im Spiel bewirken. Gleichzeitig wird mit Hilfe dieser erstellten Kameras, </w:t>
      </w:r>
      <w:proofErr w:type="spellStart"/>
      <w:r w:rsidRPr="005B6406">
        <w:rPr>
          <w:color w:val="ED7D31" w:themeColor="accent2"/>
        </w:rPr>
        <w:t>Beamern</w:t>
      </w:r>
      <w:proofErr w:type="spellEnd"/>
      <w:r w:rsidRPr="005B6406">
        <w:rPr>
          <w:color w:val="ED7D31" w:themeColor="accent2"/>
        </w:rPr>
        <w:t xml:space="preserve"> mit Polfilter</w:t>
      </w:r>
      <w:r w:rsidRPr="005B6406">
        <w:rPr>
          <w:color w:val="ED7D31" w:themeColor="accent2"/>
        </w:rPr>
        <w:fldChar w:fldCharType="begin"/>
      </w:r>
      <w:r w:rsidRPr="005B6406">
        <w:rPr>
          <w:color w:val="ED7D31" w:themeColor="accent2"/>
        </w:rPr>
        <w:instrText xml:space="preserve"> XE "Polfilter" </w:instrText>
      </w:r>
      <w:r w:rsidRPr="005B6406">
        <w:rPr>
          <w:color w:val="ED7D31" w:themeColor="accent2"/>
        </w:rPr>
        <w:fldChar w:fldCharType="end"/>
      </w:r>
      <w:r w:rsidRPr="005B6406">
        <w:rPr>
          <w:color w:val="ED7D31" w:themeColor="accent2"/>
        </w:rPr>
        <w:t xml:space="preserve"> und polgefilterten Brillen eine stereoskopische</w:t>
      </w:r>
      <w:r w:rsidRPr="005B6406">
        <w:rPr>
          <w:color w:val="ED7D31" w:themeColor="accent2"/>
        </w:rPr>
        <w:fldChar w:fldCharType="begin"/>
      </w:r>
      <w:r w:rsidRPr="005B6406">
        <w:rPr>
          <w:color w:val="ED7D31" w:themeColor="accent2"/>
        </w:rPr>
        <w:instrText xml:space="preserve"> XE "stereoskopische" \t "</w:instrText>
      </w:r>
      <w:r w:rsidRPr="005B6406">
        <w:rPr>
          <w:rFonts w:asciiTheme="minorHAnsi" w:hAnsiTheme="minorHAnsi"/>
          <w:i/>
          <w:color w:val="ED7D31" w:themeColor="accent2"/>
        </w:rPr>
        <w:instrText>Siehe</w:instrText>
      </w:r>
      <w:r w:rsidRPr="005B6406">
        <w:rPr>
          <w:rFonts w:asciiTheme="minorHAnsi" w:hAnsiTheme="minorHAnsi"/>
          <w:color w:val="ED7D31" w:themeColor="accent2"/>
        </w:rPr>
        <w:instrText xml:space="preserve"> Stereoskopie</w:instrText>
      </w:r>
      <w:r w:rsidRPr="005B6406">
        <w:rPr>
          <w:color w:val="ED7D31" w:themeColor="accent2"/>
        </w:rPr>
        <w:instrText xml:space="preserve">" </w:instrText>
      </w:r>
      <w:r w:rsidRPr="005B6406">
        <w:rPr>
          <w:color w:val="ED7D31" w:themeColor="accent2"/>
        </w:rPr>
        <w:fldChar w:fldCharType="end"/>
      </w:r>
      <w:r w:rsidRPr="005B6406">
        <w:rPr>
          <w:rStyle w:val="Funotenzeichen"/>
          <w:color w:val="ED7D31" w:themeColor="accent2"/>
        </w:rPr>
        <w:footnoteReference w:id="9"/>
      </w:r>
      <w:r w:rsidRPr="005B6406">
        <w:rPr>
          <w:color w:val="ED7D31" w:themeColor="accent2"/>
        </w:rPr>
        <w:t xml:space="preserve"> Projektion ermöglicht.</w:t>
      </w:r>
    </w:p>
    <w:p w14:paraId="7E896A77" w14:textId="77777777" w:rsidR="0049423D" w:rsidRPr="005B6406" w:rsidRDefault="0049423D" w:rsidP="0049423D">
      <w:pPr>
        <w:jc w:val="both"/>
        <w:rPr>
          <w:color w:val="ED7D31" w:themeColor="accent2"/>
        </w:rPr>
      </w:pPr>
    </w:p>
    <w:p w14:paraId="78C66238" w14:textId="77777777" w:rsidR="0049423D" w:rsidRPr="005B6406" w:rsidRDefault="0049423D" w:rsidP="0049423D">
      <w:pPr>
        <w:jc w:val="both"/>
        <w:rPr>
          <w:color w:val="ED7D31" w:themeColor="accent2"/>
        </w:rPr>
      </w:pPr>
      <w:r w:rsidRPr="005B6406">
        <w:rPr>
          <w:color w:val="ED7D31" w:themeColor="accent2"/>
        </w:rPr>
        <w:t>Um eine generischen Lösung anbieten zu können, stehen etliche Einstellungseinstellungen zur Verfügung. So können beispielsweise zusätzliche Kameras individuell platziert oder die Darstellung der GUI</w:t>
      </w:r>
      <w:r w:rsidRPr="005B6406">
        <w:rPr>
          <w:color w:val="ED7D31" w:themeColor="accent2"/>
        </w:rPr>
        <w:fldChar w:fldCharType="begin"/>
      </w:r>
      <w:r w:rsidRPr="005B6406">
        <w:rPr>
          <w:color w:val="ED7D31" w:themeColor="accent2"/>
        </w:rPr>
        <w:instrText xml:space="preserve"> XE "GUI" </w:instrText>
      </w:r>
      <w:r w:rsidRPr="005B6406">
        <w:rPr>
          <w:color w:val="ED7D31" w:themeColor="accent2"/>
        </w:rPr>
        <w:fldChar w:fldCharType="end"/>
      </w:r>
      <w:r w:rsidRPr="005B6406">
        <w:rPr>
          <w:color w:val="ED7D31" w:themeColor="accent2"/>
        </w:rPr>
        <w:t>-Elemente auf eine CAVE</w:t>
      </w:r>
      <w:r w:rsidRPr="005B6406">
        <w:rPr>
          <w:color w:val="ED7D31" w:themeColor="accent2"/>
        </w:rPr>
        <w:fldChar w:fldCharType="begin"/>
      </w:r>
      <w:r w:rsidRPr="005B6406">
        <w:rPr>
          <w:color w:val="ED7D31" w:themeColor="accent2"/>
        </w:rPr>
        <w:instrText xml:space="preserve"> XE "CAVE" </w:instrText>
      </w:r>
      <w:r w:rsidRPr="005B6406">
        <w:rPr>
          <w:color w:val="ED7D31" w:themeColor="accent2"/>
        </w:rPr>
        <w:fldChar w:fldCharType="end"/>
      </w:r>
      <w:r w:rsidRPr="005B6406">
        <w:rPr>
          <w:color w:val="ED7D31" w:themeColor="accent2"/>
        </w:rPr>
        <w:t xml:space="preserve">-Leinwand fixiert werden. Die </w:t>
      </w:r>
      <w:proofErr w:type="spellStart"/>
      <w:r w:rsidRPr="005B6406">
        <w:rPr>
          <w:color w:val="ED7D31" w:themeColor="accent2"/>
        </w:rPr>
        <w:t>Viewfrustum</w:t>
      </w:r>
      <w:proofErr w:type="spellEnd"/>
      <w:r w:rsidRPr="005B6406">
        <w:rPr>
          <w:color w:val="ED7D31" w:themeColor="accent2"/>
        </w:rPr>
        <w:fldChar w:fldCharType="begin"/>
      </w:r>
      <w:r w:rsidRPr="005B6406">
        <w:rPr>
          <w:color w:val="ED7D31" w:themeColor="accent2"/>
        </w:rPr>
        <w:instrText xml:space="preserve"> XE "Viewfrustum" \t "</w:instrText>
      </w:r>
      <w:r w:rsidRPr="005B6406">
        <w:rPr>
          <w:rFonts w:asciiTheme="minorHAnsi" w:hAnsiTheme="minorHAnsi"/>
          <w:i/>
          <w:color w:val="ED7D31" w:themeColor="accent2"/>
        </w:rPr>
        <w:instrText>Siehe</w:instrText>
      </w:r>
      <w:r w:rsidRPr="005B6406">
        <w:rPr>
          <w:rFonts w:asciiTheme="minorHAnsi" w:hAnsiTheme="minorHAnsi"/>
          <w:color w:val="ED7D31" w:themeColor="accent2"/>
        </w:rPr>
        <w:instrText xml:space="preserve"> Frustum</w:instrText>
      </w:r>
      <w:r w:rsidRPr="005B6406">
        <w:rPr>
          <w:color w:val="ED7D31" w:themeColor="accent2"/>
        </w:rPr>
        <w:instrText xml:space="preserve">" </w:instrText>
      </w:r>
      <w:r w:rsidRPr="005B6406">
        <w:rPr>
          <w:color w:val="ED7D31" w:themeColor="accent2"/>
        </w:rPr>
        <w:fldChar w:fldCharType="end"/>
      </w:r>
      <w:r w:rsidRPr="005B6406">
        <w:rPr>
          <w:rStyle w:val="Funotenzeichen"/>
          <w:color w:val="ED7D31" w:themeColor="accent2"/>
        </w:rPr>
        <w:footnoteReference w:id="10"/>
      </w:r>
      <w:r w:rsidRPr="005B6406">
        <w:rPr>
          <w:color w:val="ED7D31" w:themeColor="accent2"/>
        </w:rPr>
        <w:t>-Transformation, welche basierend auf der Position des Benutzers im CAVE berechnet wird, gewährleistet eine realistische Perspektive im virtuellen Raum und lässt den Benutzer in die künstliche Welt eintauchen.</w:t>
      </w:r>
    </w:p>
    <w:p w14:paraId="6DB2FC72" w14:textId="77777777" w:rsidR="0049423D" w:rsidRPr="005B6406" w:rsidRDefault="0049423D" w:rsidP="0049423D">
      <w:pPr>
        <w:jc w:val="both"/>
        <w:rPr>
          <w:color w:val="ED7D31" w:themeColor="accent2"/>
        </w:rPr>
      </w:pPr>
    </w:p>
    <w:p w14:paraId="068B963B" w14:textId="77777777" w:rsidR="0049423D" w:rsidRPr="005B6406" w:rsidRDefault="0049423D" w:rsidP="0049423D">
      <w:pPr>
        <w:jc w:val="both"/>
        <w:rPr>
          <w:color w:val="ED7D31" w:themeColor="accent2"/>
        </w:rPr>
      </w:pPr>
      <w:r w:rsidRPr="005B6406">
        <w:rPr>
          <w:color w:val="ED7D31" w:themeColor="accent2"/>
        </w:rPr>
        <w:t>Abgerundet wird die Arbeit mit einem extra erstellten Demospiel, welches die Möglichkeiten des CAVEs zusammen mit Unity</w:t>
      </w:r>
      <w:r w:rsidRPr="005B6406">
        <w:rPr>
          <w:color w:val="ED7D31" w:themeColor="accent2"/>
        </w:rPr>
        <w:fldChar w:fldCharType="begin"/>
      </w:r>
      <w:r w:rsidRPr="005B6406">
        <w:rPr>
          <w:color w:val="ED7D31" w:themeColor="accent2"/>
        </w:rPr>
        <w:instrText xml:space="preserve"> XE "Unity" </w:instrText>
      </w:r>
      <w:r w:rsidRPr="005B6406">
        <w:rPr>
          <w:color w:val="ED7D31" w:themeColor="accent2"/>
        </w:rPr>
        <w:fldChar w:fldCharType="end"/>
      </w:r>
      <w:r w:rsidRPr="005B6406">
        <w:rPr>
          <w:color w:val="ED7D31" w:themeColor="accent2"/>
        </w:rPr>
        <w:t xml:space="preserve">, dem Plugin und dem Trackingsystem demonstriert. Zusätzliche kleine Demos zeigen weitere Anwendungsfälle wie Simulationen oder sonstige Demonstrationen auf. Dank der Einfachheit des </w:t>
      </w:r>
      <w:proofErr w:type="spellStart"/>
      <w:r w:rsidRPr="005B6406">
        <w:rPr>
          <w:color w:val="ED7D31" w:themeColor="accent2"/>
        </w:rPr>
        <w:t>Plugins</w:t>
      </w:r>
      <w:proofErr w:type="spellEnd"/>
      <w:r w:rsidRPr="005B6406">
        <w:rPr>
          <w:color w:val="ED7D31" w:themeColor="accent2"/>
        </w:rPr>
        <w:t xml:space="preserve"> können erstellte 3D Modelle innert kurzer Zeit hautnah erlebt werden, was </w:t>
      </w:r>
      <w:r w:rsidRPr="005B6406">
        <w:rPr>
          <w:color w:val="ED7D31" w:themeColor="accent2"/>
        </w:rPr>
        <w:lastRenderedPageBreak/>
        <w:t>auch für andere Abteilungen der BFH</w:t>
      </w:r>
      <w:r w:rsidRPr="005B6406">
        <w:rPr>
          <w:color w:val="ED7D31" w:themeColor="accent2"/>
        </w:rPr>
        <w:fldChar w:fldCharType="begin"/>
      </w:r>
      <w:r w:rsidRPr="005B6406">
        <w:rPr>
          <w:color w:val="ED7D31" w:themeColor="accent2"/>
        </w:rPr>
        <w:instrText xml:space="preserve"> XE "BFH" </w:instrText>
      </w:r>
      <w:r w:rsidRPr="005B6406">
        <w:rPr>
          <w:color w:val="ED7D31" w:themeColor="accent2"/>
        </w:rPr>
        <w:fldChar w:fldCharType="end"/>
      </w:r>
      <w:r w:rsidRPr="005B6406">
        <w:rPr>
          <w:color w:val="ED7D31" w:themeColor="accent2"/>
        </w:rPr>
        <w:t xml:space="preserve"> von grossem Nutzen sein kann. Um die Inbetriebnahme des </w:t>
      </w:r>
      <w:proofErr w:type="spellStart"/>
      <w:r w:rsidRPr="005B6406">
        <w:rPr>
          <w:color w:val="ED7D31" w:themeColor="accent2"/>
        </w:rPr>
        <w:t>Plugins</w:t>
      </w:r>
      <w:proofErr w:type="spellEnd"/>
      <w:r w:rsidRPr="005B6406">
        <w:rPr>
          <w:color w:val="ED7D31" w:themeColor="accent2"/>
        </w:rPr>
        <w:t xml:space="preserve"> für Drittanwender zu vereinfachen, wird eine Schritt-für-Schritt Anleitung zur Verfügung gestellt.</w:t>
      </w:r>
    </w:p>
    <w:p w14:paraId="340F0FCE" w14:textId="77777777" w:rsidR="0049423D" w:rsidRDefault="0049423D" w:rsidP="0049423D">
      <w:pPr>
        <w:spacing w:line="240" w:lineRule="auto"/>
        <w:rPr>
          <w:rFonts w:cs="Arial"/>
          <w:color w:val="ED7D31" w:themeColor="accent2"/>
          <w:sz w:val="28"/>
          <w:szCs w:val="24"/>
        </w:rPr>
      </w:pPr>
      <w:r>
        <w:rPr>
          <w:color w:val="ED7D31" w:themeColor="accent2"/>
        </w:rPr>
        <w:br w:type="page"/>
      </w:r>
    </w:p>
    <w:p w14:paraId="40DE186B" w14:textId="77777777" w:rsidR="0049423D" w:rsidRPr="00A37961" w:rsidRDefault="0049423D" w:rsidP="0049423D">
      <w:pPr>
        <w:pStyle w:val="Inhaltsverzeichnis"/>
        <w:jc w:val="both"/>
        <w:rPr>
          <w:color w:val="ED7D31" w:themeColor="accent2"/>
        </w:rPr>
      </w:pPr>
      <w:bookmarkStart w:id="5" w:name="_Toc440831699"/>
      <w:bookmarkStart w:id="6" w:name="_Toc440831964"/>
      <w:r w:rsidRPr="00A37961">
        <w:rPr>
          <w:color w:val="ED7D31" w:themeColor="accent2"/>
        </w:rPr>
        <w:lastRenderedPageBreak/>
        <w:t>Management Summary (</w:t>
      </w:r>
      <w:proofErr w:type="spellStart"/>
      <w:r>
        <w:rPr>
          <w:color w:val="ED7D31" w:themeColor="accent2"/>
        </w:rPr>
        <w:t>very</w:t>
      </w:r>
      <w:proofErr w:type="spellEnd"/>
      <w:r>
        <w:rPr>
          <w:color w:val="ED7D31" w:themeColor="accent2"/>
        </w:rPr>
        <w:t xml:space="preserve"> </w:t>
      </w:r>
      <w:proofErr w:type="spellStart"/>
      <w:r w:rsidRPr="00A37961">
        <w:rPr>
          <w:color w:val="ED7D31" w:themeColor="accent2"/>
        </w:rPr>
        <w:t>old</w:t>
      </w:r>
      <w:proofErr w:type="spellEnd"/>
      <w:r w:rsidRPr="00A37961">
        <w:rPr>
          <w:color w:val="ED7D31" w:themeColor="accent2"/>
        </w:rPr>
        <w:t>)</w:t>
      </w:r>
      <w:bookmarkEnd w:id="5"/>
      <w:bookmarkEnd w:id="6"/>
    </w:p>
    <w:p w14:paraId="235B9EC2" w14:textId="77777777" w:rsidR="0049423D" w:rsidRPr="00A37961" w:rsidRDefault="0049423D" w:rsidP="0049423D">
      <w:pPr>
        <w:jc w:val="both"/>
        <w:rPr>
          <w:color w:val="ED7D31" w:themeColor="accent2"/>
        </w:rPr>
      </w:pPr>
      <w:bookmarkStart w:id="7" w:name="_Toc437808391"/>
    </w:p>
    <w:bookmarkEnd w:id="7"/>
    <w:p w14:paraId="0CE642CF" w14:textId="77777777" w:rsidR="0049423D" w:rsidRPr="00A37961" w:rsidRDefault="0049423D" w:rsidP="0049423D">
      <w:pPr>
        <w:jc w:val="both"/>
        <w:rPr>
          <w:color w:val="ED7D31" w:themeColor="accent2"/>
        </w:rPr>
      </w:pPr>
      <w:r w:rsidRPr="00A37961">
        <w:rPr>
          <w:color w:val="ED7D31" w:themeColor="accent2"/>
        </w:rPr>
        <w:t>Die vorliegende Bachelorarbeit behandelt die Programmierung eines Unity</w:t>
      </w:r>
      <w:r w:rsidRPr="00A37961">
        <w:rPr>
          <w:rStyle w:val="Funotenzeichen"/>
          <w:color w:val="ED7D31" w:themeColor="accent2"/>
        </w:rPr>
        <w:footnoteReference w:id="11"/>
      </w:r>
      <w:r w:rsidRPr="00A37961">
        <w:rPr>
          <w:color w:val="ED7D31" w:themeColor="accent2"/>
        </w:rPr>
        <w:fldChar w:fldCharType="begin"/>
      </w:r>
      <w:r w:rsidRPr="00A37961">
        <w:rPr>
          <w:color w:val="ED7D31" w:themeColor="accent2"/>
        </w:rPr>
        <w:instrText xml:space="preserve"> XE "Unity" </w:instrText>
      </w:r>
      <w:r w:rsidRPr="00A37961">
        <w:rPr>
          <w:color w:val="ED7D31" w:themeColor="accent2"/>
        </w:rPr>
        <w:fldChar w:fldCharType="end"/>
      </w:r>
      <w:r w:rsidRPr="00A37961">
        <w:rPr>
          <w:color w:val="ED7D31" w:themeColor="accent2"/>
        </w:rPr>
        <w:t xml:space="preserve"> </w:t>
      </w:r>
      <w:proofErr w:type="spellStart"/>
      <w:r w:rsidRPr="00A37961">
        <w:rPr>
          <w:color w:val="ED7D31" w:themeColor="accent2"/>
        </w:rPr>
        <w:t>Plugins</w:t>
      </w:r>
      <w:proofErr w:type="spellEnd"/>
      <w:r w:rsidRPr="00A37961">
        <w:rPr>
          <w:color w:val="ED7D31" w:themeColor="accent2"/>
        </w:rPr>
        <w:t xml:space="preserve"> sowie die Konfiguration und Inbetriebnahme des Multi-Screen Rendering Setups des CAVE</w:t>
      </w:r>
      <w:r w:rsidRPr="00A37961">
        <w:rPr>
          <w:rStyle w:val="Funotenzeichen"/>
          <w:color w:val="ED7D31" w:themeColor="accent2"/>
        </w:rPr>
        <w:footnoteReference w:id="12"/>
      </w:r>
      <w:r w:rsidRPr="00A37961">
        <w:rPr>
          <w:color w:val="ED7D31" w:themeColor="accent2"/>
        </w:rPr>
        <w:t>s der BFH</w:t>
      </w:r>
      <w:r w:rsidRPr="00A37961">
        <w:rPr>
          <w:color w:val="ED7D31" w:themeColor="accent2"/>
        </w:rPr>
        <w:fldChar w:fldCharType="begin"/>
      </w:r>
      <w:r w:rsidRPr="00A37961">
        <w:rPr>
          <w:color w:val="ED7D31" w:themeColor="accent2"/>
        </w:rPr>
        <w:instrText xml:space="preserve"> XE "BFH" </w:instrText>
      </w:r>
      <w:r w:rsidRPr="00A37961">
        <w:rPr>
          <w:color w:val="ED7D31" w:themeColor="accent2"/>
        </w:rPr>
        <w:fldChar w:fldCharType="end"/>
      </w:r>
      <w:r w:rsidRPr="00A37961">
        <w:rPr>
          <w:color w:val="ED7D31" w:themeColor="accent2"/>
        </w:rPr>
        <w:t xml:space="preserve">. </w:t>
      </w:r>
    </w:p>
    <w:p w14:paraId="789DB9DD" w14:textId="77777777" w:rsidR="0049423D" w:rsidRPr="00A37961" w:rsidRDefault="0049423D" w:rsidP="0049423D">
      <w:pPr>
        <w:jc w:val="both"/>
        <w:rPr>
          <w:color w:val="ED7D31" w:themeColor="accent2"/>
        </w:rPr>
      </w:pPr>
    </w:p>
    <w:p w14:paraId="55F05C1A" w14:textId="77777777" w:rsidR="0049423D" w:rsidRPr="00A37961" w:rsidRDefault="0049423D" w:rsidP="0049423D">
      <w:pPr>
        <w:jc w:val="both"/>
        <w:rPr>
          <w:color w:val="ED7D31" w:themeColor="accent2"/>
        </w:rPr>
      </w:pPr>
      <w:r w:rsidRPr="00A37961">
        <w:rPr>
          <w:color w:val="ED7D31" w:themeColor="accent2"/>
        </w:rPr>
        <w:t>Die Arbeit verfolgt das Ziel, neben der bereits vorhandenen Cluster</w:t>
      </w:r>
      <w:r w:rsidRPr="00A37961">
        <w:rPr>
          <w:color w:val="ED7D31" w:themeColor="accent2"/>
        </w:rPr>
        <w:fldChar w:fldCharType="begin"/>
      </w:r>
      <w:r w:rsidRPr="00A37961">
        <w:rPr>
          <w:color w:val="ED7D31" w:themeColor="accent2"/>
        </w:rPr>
        <w:instrText xml:space="preserve"> XE "Cluster" </w:instrText>
      </w:r>
      <w:r w:rsidRPr="00A37961">
        <w:rPr>
          <w:color w:val="ED7D31" w:themeColor="accent2"/>
        </w:rPr>
        <w:fldChar w:fldCharType="end"/>
      </w:r>
      <w:r w:rsidRPr="00A37961">
        <w:rPr>
          <w:color w:val="ED7D31" w:themeColor="accent2"/>
        </w:rPr>
        <w:t>-Rendering Lösung neu einen Unity</w:t>
      </w:r>
      <w:r w:rsidRPr="00A37961">
        <w:rPr>
          <w:color w:val="ED7D31" w:themeColor="accent2"/>
        </w:rPr>
        <w:fldChar w:fldCharType="begin"/>
      </w:r>
      <w:r w:rsidRPr="00A37961">
        <w:rPr>
          <w:color w:val="ED7D31" w:themeColor="accent2"/>
        </w:rPr>
        <w:instrText xml:space="preserve"> XE "Unity" </w:instrText>
      </w:r>
      <w:r w:rsidRPr="00A37961">
        <w:rPr>
          <w:color w:val="ED7D31" w:themeColor="accent2"/>
        </w:rPr>
        <w:fldChar w:fldCharType="end"/>
      </w:r>
      <w:r w:rsidRPr="00A37961">
        <w:rPr>
          <w:color w:val="ED7D31" w:themeColor="accent2"/>
        </w:rPr>
        <w:t xml:space="preserve"> 3D </w:t>
      </w:r>
      <w:proofErr w:type="spellStart"/>
      <w:r w:rsidRPr="00A37961">
        <w:rPr>
          <w:color w:val="ED7D31" w:themeColor="accent2"/>
        </w:rPr>
        <w:t>Render</w:t>
      </w:r>
      <w:proofErr w:type="spellEnd"/>
      <w:r w:rsidRPr="00A37961">
        <w:rPr>
          <w:color w:val="ED7D31" w:themeColor="accent2"/>
        </w:rPr>
        <w:fldChar w:fldCharType="begin"/>
      </w:r>
      <w:r w:rsidRPr="00A37961">
        <w:rPr>
          <w:color w:val="ED7D31" w:themeColor="accent2"/>
        </w:rPr>
        <w:instrText xml:space="preserve"> XE "Render" </w:instrText>
      </w:r>
      <w:r w:rsidRPr="00A37961">
        <w:rPr>
          <w:color w:val="ED7D31" w:themeColor="accent2"/>
        </w:rPr>
        <w:fldChar w:fldCharType="end"/>
      </w:r>
      <w:r w:rsidRPr="00A37961">
        <w:rPr>
          <w:color w:val="ED7D31" w:themeColor="accent2"/>
        </w:rPr>
        <w:t>-Server in Betrieb zu nehmen und dank Unity einem breiten Publikum zur Verfügung zu stellen. Somit kann der schnell wachsenden Verbreitung von Unity Rechnung getragen werden und der CAVE</w:t>
      </w:r>
      <w:r w:rsidRPr="00A37961">
        <w:rPr>
          <w:color w:val="ED7D31" w:themeColor="accent2"/>
        </w:rPr>
        <w:fldChar w:fldCharType="begin"/>
      </w:r>
      <w:r w:rsidRPr="00A37961">
        <w:rPr>
          <w:color w:val="ED7D31" w:themeColor="accent2"/>
        </w:rPr>
        <w:instrText xml:space="preserve"> XE "CAVE" </w:instrText>
      </w:r>
      <w:r w:rsidRPr="00A37961">
        <w:rPr>
          <w:color w:val="ED7D31" w:themeColor="accent2"/>
        </w:rPr>
        <w:fldChar w:fldCharType="end"/>
      </w:r>
      <w:r w:rsidRPr="00A37961">
        <w:rPr>
          <w:color w:val="ED7D31" w:themeColor="accent2"/>
        </w:rPr>
        <w:t xml:space="preserve"> der BFH</w:t>
      </w:r>
      <w:r w:rsidRPr="00A37961">
        <w:rPr>
          <w:color w:val="ED7D31" w:themeColor="accent2"/>
        </w:rPr>
        <w:fldChar w:fldCharType="begin"/>
      </w:r>
      <w:r w:rsidRPr="00A37961">
        <w:rPr>
          <w:color w:val="ED7D31" w:themeColor="accent2"/>
        </w:rPr>
        <w:instrText xml:space="preserve"> XE "BFH" </w:instrText>
      </w:r>
      <w:r w:rsidRPr="00A37961">
        <w:rPr>
          <w:color w:val="ED7D31" w:themeColor="accent2"/>
        </w:rPr>
        <w:fldChar w:fldCharType="end"/>
      </w:r>
      <w:r w:rsidRPr="00A37961">
        <w:rPr>
          <w:color w:val="ED7D31" w:themeColor="accent2"/>
        </w:rPr>
        <w:t xml:space="preserve"> ist über eine neue Plattform ansprechbar.</w:t>
      </w:r>
    </w:p>
    <w:p w14:paraId="010A455D" w14:textId="77777777" w:rsidR="0049423D" w:rsidRPr="00A37961" w:rsidRDefault="0049423D" w:rsidP="0049423D">
      <w:pPr>
        <w:jc w:val="both"/>
        <w:rPr>
          <w:color w:val="ED7D31" w:themeColor="accent2"/>
        </w:rPr>
      </w:pPr>
    </w:p>
    <w:p w14:paraId="0213B431" w14:textId="77777777" w:rsidR="0049423D" w:rsidRPr="00A37961" w:rsidRDefault="0049423D" w:rsidP="0049423D">
      <w:pPr>
        <w:jc w:val="both"/>
        <w:rPr>
          <w:color w:val="ED7D31" w:themeColor="accent2"/>
        </w:rPr>
      </w:pPr>
      <w:r w:rsidRPr="00A37961">
        <w:rPr>
          <w:color w:val="ED7D31" w:themeColor="accent2"/>
        </w:rPr>
        <w:t xml:space="preserve">Das Plugin als Kernkomponente übernimmt das gesamte Rendering für die Seitenwände des CAVEs, die Kommunikation mit dem bereits vorhandenen Trackingsystem von </w:t>
      </w:r>
      <w:proofErr w:type="spellStart"/>
      <w:r w:rsidRPr="00A37961">
        <w:rPr>
          <w:color w:val="ED7D31" w:themeColor="accent2"/>
        </w:rPr>
        <w:t>WorldViz</w:t>
      </w:r>
      <w:proofErr w:type="spellEnd"/>
      <w:r w:rsidRPr="00A37961">
        <w:rPr>
          <w:rStyle w:val="Funotenzeichen"/>
          <w:color w:val="ED7D31" w:themeColor="accent2"/>
        </w:rPr>
        <w:footnoteReference w:id="13"/>
      </w:r>
      <w:r w:rsidRPr="00A37961">
        <w:rPr>
          <w:color w:val="ED7D31" w:themeColor="accent2"/>
        </w:rPr>
        <w:fldChar w:fldCharType="begin"/>
      </w:r>
      <w:r w:rsidRPr="00A37961">
        <w:rPr>
          <w:color w:val="ED7D31" w:themeColor="accent2"/>
        </w:rPr>
        <w:instrText xml:space="preserve"> XE "WorldViz" </w:instrText>
      </w:r>
      <w:r w:rsidRPr="00A37961">
        <w:rPr>
          <w:color w:val="ED7D31" w:themeColor="accent2"/>
        </w:rPr>
        <w:fldChar w:fldCharType="end"/>
      </w:r>
      <w:r w:rsidRPr="00A37961">
        <w:rPr>
          <w:color w:val="ED7D31" w:themeColor="accent2"/>
        </w:rPr>
        <w:t>, die Implementierung verschiedener VR-Eingabegeräte und weitere Aufgaben wie das Behandeln von GUI</w:t>
      </w:r>
      <w:r w:rsidRPr="00A37961">
        <w:rPr>
          <w:color w:val="ED7D31" w:themeColor="accent2"/>
        </w:rPr>
        <w:fldChar w:fldCharType="begin"/>
      </w:r>
      <w:r w:rsidRPr="00A37961">
        <w:rPr>
          <w:color w:val="ED7D31" w:themeColor="accent2"/>
        </w:rPr>
        <w:instrText xml:space="preserve"> XE "GUI" </w:instrText>
      </w:r>
      <w:r w:rsidRPr="00A37961">
        <w:rPr>
          <w:color w:val="ED7D31" w:themeColor="accent2"/>
        </w:rPr>
        <w:fldChar w:fldCharType="end"/>
      </w:r>
      <w:r w:rsidRPr="00A37961">
        <w:rPr>
          <w:color w:val="ED7D31" w:themeColor="accent2"/>
        </w:rPr>
        <w:t>-Elementen, sekundären Kameras und Systemeinstellungen.</w:t>
      </w:r>
    </w:p>
    <w:p w14:paraId="48F46024" w14:textId="77777777" w:rsidR="0049423D" w:rsidRPr="00A37961" w:rsidRDefault="0049423D" w:rsidP="0049423D">
      <w:pPr>
        <w:jc w:val="both"/>
        <w:rPr>
          <w:color w:val="ED7D31" w:themeColor="accent2"/>
        </w:rPr>
      </w:pPr>
    </w:p>
    <w:p w14:paraId="62192E16" w14:textId="77777777" w:rsidR="0049423D" w:rsidRPr="00A37961" w:rsidRDefault="0049423D" w:rsidP="0049423D">
      <w:pPr>
        <w:jc w:val="both"/>
        <w:rPr>
          <w:color w:val="ED7D31" w:themeColor="accent2"/>
        </w:rPr>
      </w:pPr>
      <w:r w:rsidRPr="00A37961">
        <w:rPr>
          <w:color w:val="ED7D31" w:themeColor="accent2"/>
        </w:rPr>
        <w:t xml:space="preserve">Plug &amp; Play soll auch für die Verwendung des </w:t>
      </w:r>
      <w:proofErr w:type="spellStart"/>
      <w:r w:rsidRPr="00A37961">
        <w:rPr>
          <w:color w:val="ED7D31" w:themeColor="accent2"/>
        </w:rPr>
        <w:t>Plugins</w:t>
      </w:r>
      <w:proofErr w:type="spellEnd"/>
      <w:r w:rsidRPr="00A37961">
        <w:rPr>
          <w:color w:val="ED7D31" w:themeColor="accent2"/>
        </w:rPr>
        <w:t xml:space="preserve"> seine Gültigkeit haben. Die gesamte Funktionalität soll per Drag &amp; Drop in ein neues oder bereits bestehendes Unity</w:t>
      </w:r>
      <w:r w:rsidRPr="00A37961">
        <w:rPr>
          <w:color w:val="ED7D31" w:themeColor="accent2"/>
        </w:rPr>
        <w:fldChar w:fldCharType="begin"/>
      </w:r>
      <w:r w:rsidRPr="00A37961">
        <w:rPr>
          <w:color w:val="ED7D31" w:themeColor="accent2"/>
        </w:rPr>
        <w:instrText xml:space="preserve"> XE "Unity" </w:instrText>
      </w:r>
      <w:r w:rsidRPr="00A37961">
        <w:rPr>
          <w:color w:val="ED7D31" w:themeColor="accent2"/>
        </w:rPr>
        <w:fldChar w:fldCharType="end"/>
      </w:r>
      <w:r w:rsidRPr="00A37961">
        <w:rPr>
          <w:color w:val="ED7D31" w:themeColor="accent2"/>
        </w:rPr>
        <w:t xml:space="preserve"> Projekt übernommen werden können. Bestehende Einstellungen und Funktionalität eines Spiels darf das Plugin nicht überschreiben, lediglich erweitern.</w:t>
      </w:r>
    </w:p>
    <w:p w14:paraId="7B09EDE3" w14:textId="77777777" w:rsidR="0049423D" w:rsidRPr="00A37961" w:rsidRDefault="0049423D" w:rsidP="0049423D">
      <w:pPr>
        <w:jc w:val="both"/>
        <w:rPr>
          <w:color w:val="ED7D31" w:themeColor="accent2"/>
        </w:rPr>
      </w:pPr>
    </w:p>
    <w:p w14:paraId="46F80CE2" w14:textId="77777777" w:rsidR="0049423D" w:rsidRPr="00A37961" w:rsidRDefault="0049423D" w:rsidP="0049423D">
      <w:pPr>
        <w:jc w:val="both"/>
        <w:rPr>
          <w:color w:val="ED7D31" w:themeColor="accent2"/>
        </w:rPr>
      </w:pPr>
      <w:r w:rsidRPr="00A37961">
        <w:rPr>
          <w:color w:val="ED7D31" w:themeColor="accent2"/>
        </w:rPr>
        <w:t>Der Hauptbestandteil der Umsetzung ist die virtuelle Abbildung der Komponenten. Mit Hilfe von Unity</w:t>
      </w:r>
      <w:r w:rsidRPr="00A37961">
        <w:rPr>
          <w:color w:val="ED7D31" w:themeColor="accent2"/>
        </w:rPr>
        <w:fldChar w:fldCharType="begin"/>
      </w:r>
      <w:r w:rsidRPr="00A37961">
        <w:rPr>
          <w:color w:val="ED7D31" w:themeColor="accent2"/>
        </w:rPr>
        <w:instrText xml:space="preserve"> XE "Unity" </w:instrText>
      </w:r>
      <w:r w:rsidRPr="00A37961">
        <w:rPr>
          <w:color w:val="ED7D31" w:themeColor="accent2"/>
        </w:rPr>
        <w:fldChar w:fldCharType="end"/>
      </w:r>
      <w:r w:rsidRPr="00A37961">
        <w:rPr>
          <w:color w:val="ED7D31" w:themeColor="accent2"/>
        </w:rPr>
        <w:t xml:space="preserve"> wird die Weiterverarbeitung und Interpretation vereinfacht und ist somit Basis für sämtliche Manipulationen der Applikation. Die Erweiterung der Projektion auf mehrere Leinwände erfolgt mittels Generierung weiterer virtueller Kameras, die sich einerseits der Logik der Applikation anpassen und andererseits Inputs vom Benutzer über das Trackingsystem entgegennehmen. So kann beispielsweise eine Kopfbewegung eine Änderung der Ansicht im Spiel bewirken. Gleichzeitig wird mit Hilfe dieser erstellten Kameras, </w:t>
      </w:r>
      <w:proofErr w:type="spellStart"/>
      <w:r w:rsidRPr="00A37961">
        <w:rPr>
          <w:color w:val="ED7D31" w:themeColor="accent2"/>
        </w:rPr>
        <w:t>Beamern</w:t>
      </w:r>
      <w:proofErr w:type="spellEnd"/>
      <w:r w:rsidRPr="00A37961">
        <w:rPr>
          <w:color w:val="ED7D31" w:themeColor="accent2"/>
        </w:rPr>
        <w:t xml:space="preserve"> mit Polfilter</w:t>
      </w:r>
      <w:r w:rsidRPr="00A37961">
        <w:rPr>
          <w:color w:val="ED7D31" w:themeColor="accent2"/>
        </w:rPr>
        <w:fldChar w:fldCharType="begin"/>
      </w:r>
      <w:r w:rsidRPr="00A37961">
        <w:rPr>
          <w:color w:val="ED7D31" w:themeColor="accent2"/>
        </w:rPr>
        <w:instrText xml:space="preserve"> XE "Polfilter" </w:instrText>
      </w:r>
      <w:r w:rsidRPr="00A37961">
        <w:rPr>
          <w:color w:val="ED7D31" w:themeColor="accent2"/>
        </w:rPr>
        <w:fldChar w:fldCharType="end"/>
      </w:r>
      <w:r w:rsidRPr="00A37961">
        <w:rPr>
          <w:color w:val="ED7D31" w:themeColor="accent2"/>
        </w:rPr>
        <w:t xml:space="preserve"> und polgefilterten Brillen eine stereoskopische</w:t>
      </w:r>
      <w:r w:rsidRPr="00A37961">
        <w:rPr>
          <w:color w:val="ED7D31" w:themeColor="accent2"/>
        </w:rPr>
        <w:fldChar w:fldCharType="begin"/>
      </w:r>
      <w:r w:rsidRPr="00A37961">
        <w:rPr>
          <w:color w:val="ED7D31" w:themeColor="accent2"/>
        </w:rPr>
        <w:instrText xml:space="preserve"> XE "stereoskopische" \t "</w:instrText>
      </w:r>
      <w:r w:rsidRPr="00A37961">
        <w:rPr>
          <w:rFonts w:asciiTheme="minorHAnsi" w:hAnsiTheme="minorHAnsi"/>
          <w:i/>
          <w:color w:val="ED7D31" w:themeColor="accent2"/>
        </w:rPr>
        <w:instrText>Siehe</w:instrText>
      </w:r>
      <w:r w:rsidRPr="00A37961">
        <w:rPr>
          <w:rFonts w:asciiTheme="minorHAnsi" w:hAnsiTheme="minorHAnsi"/>
          <w:color w:val="ED7D31" w:themeColor="accent2"/>
        </w:rPr>
        <w:instrText xml:space="preserve"> Stereoskopie</w:instrText>
      </w:r>
      <w:r w:rsidRPr="00A37961">
        <w:rPr>
          <w:color w:val="ED7D31" w:themeColor="accent2"/>
        </w:rPr>
        <w:instrText xml:space="preserve">" </w:instrText>
      </w:r>
      <w:r w:rsidRPr="00A37961">
        <w:rPr>
          <w:color w:val="ED7D31" w:themeColor="accent2"/>
        </w:rPr>
        <w:fldChar w:fldCharType="end"/>
      </w:r>
      <w:r w:rsidRPr="00A37961">
        <w:rPr>
          <w:rStyle w:val="Funotenzeichen"/>
          <w:color w:val="ED7D31" w:themeColor="accent2"/>
        </w:rPr>
        <w:footnoteReference w:id="14"/>
      </w:r>
      <w:r w:rsidRPr="00A37961">
        <w:rPr>
          <w:color w:val="ED7D31" w:themeColor="accent2"/>
        </w:rPr>
        <w:t xml:space="preserve"> Projektion ermöglicht.</w:t>
      </w:r>
    </w:p>
    <w:p w14:paraId="351317D6" w14:textId="77777777" w:rsidR="0049423D" w:rsidRPr="00A37961" w:rsidRDefault="0049423D" w:rsidP="0049423D">
      <w:pPr>
        <w:jc w:val="both"/>
        <w:rPr>
          <w:color w:val="ED7D31" w:themeColor="accent2"/>
        </w:rPr>
      </w:pPr>
    </w:p>
    <w:p w14:paraId="38864F80" w14:textId="77777777" w:rsidR="0049423D" w:rsidRPr="00A37961" w:rsidRDefault="0049423D" w:rsidP="0049423D">
      <w:pPr>
        <w:jc w:val="both"/>
        <w:rPr>
          <w:color w:val="ED7D31" w:themeColor="accent2"/>
        </w:rPr>
      </w:pPr>
      <w:r w:rsidRPr="00A37961">
        <w:rPr>
          <w:color w:val="ED7D31" w:themeColor="accent2"/>
        </w:rPr>
        <w:t>Um eine generischen Lösung anbieten zu können, stehen etliche Einstellungseinstellungen zur Verfügung. So können beispielsweise zusätzliche Kameras individuell platziert oder die Darstellung der GUI</w:t>
      </w:r>
      <w:r w:rsidRPr="00A37961">
        <w:rPr>
          <w:color w:val="ED7D31" w:themeColor="accent2"/>
        </w:rPr>
        <w:fldChar w:fldCharType="begin"/>
      </w:r>
      <w:r w:rsidRPr="00A37961">
        <w:rPr>
          <w:color w:val="ED7D31" w:themeColor="accent2"/>
        </w:rPr>
        <w:instrText xml:space="preserve"> XE "GUI" </w:instrText>
      </w:r>
      <w:r w:rsidRPr="00A37961">
        <w:rPr>
          <w:color w:val="ED7D31" w:themeColor="accent2"/>
        </w:rPr>
        <w:fldChar w:fldCharType="end"/>
      </w:r>
      <w:r w:rsidRPr="00A37961">
        <w:rPr>
          <w:color w:val="ED7D31" w:themeColor="accent2"/>
        </w:rPr>
        <w:t>-Elemente auf eine CAVE</w:t>
      </w:r>
      <w:r w:rsidRPr="00A37961">
        <w:rPr>
          <w:color w:val="ED7D31" w:themeColor="accent2"/>
        </w:rPr>
        <w:fldChar w:fldCharType="begin"/>
      </w:r>
      <w:r w:rsidRPr="00A37961">
        <w:rPr>
          <w:color w:val="ED7D31" w:themeColor="accent2"/>
        </w:rPr>
        <w:instrText xml:space="preserve"> XE "CAVE" </w:instrText>
      </w:r>
      <w:r w:rsidRPr="00A37961">
        <w:rPr>
          <w:color w:val="ED7D31" w:themeColor="accent2"/>
        </w:rPr>
        <w:fldChar w:fldCharType="end"/>
      </w:r>
      <w:r w:rsidRPr="00A37961">
        <w:rPr>
          <w:color w:val="ED7D31" w:themeColor="accent2"/>
        </w:rPr>
        <w:t xml:space="preserve">-Leinwand fixiert werden. Weiter sind die Buttons auf dem </w:t>
      </w:r>
      <w:proofErr w:type="spellStart"/>
      <w:r w:rsidRPr="00A37961">
        <w:rPr>
          <w:color w:val="ED7D31" w:themeColor="accent2"/>
        </w:rPr>
        <w:t>WorldViz</w:t>
      </w:r>
      <w:proofErr w:type="spellEnd"/>
      <w:r w:rsidRPr="00A37961">
        <w:rPr>
          <w:color w:val="ED7D31" w:themeColor="accent2"/>
        </w:rPr>
        <w:fldChar w:fldCharType="begin"/>
      </w:r>
      <w:r w:rsidRPr="00A37961">
        <w:rPr>
          <w:color w:val="ED7D31" w:themeColor="accent2"/>
        </w:rPr>
        <w:instrText xml:space="preserve"> XE "WorldViz" </w:instrText>
      </w:r>
      <w:r w:rsidRPr="00A37961">
        <w:rPr>
          <w:color w:val="ED7D31" w:themeColor="accent2"/>
        </w:rPr>
        <w:fldChar w:fldCharType="end"/>
      </w:r>
      <w:r w:rsidRPr="00A37961">
        <w:rPr>
          <w:color w:val="ED7D31" w:themeColor="accent2"/>
        </w:rPr>
        <w:t xml:space="preserve"> Wand</w:t>
      </w:r>
      <w:r w:rsidRPr="00A37961">
        <w:rPr>
          <w:color w:val="ED7D31" w:themeColor="accent2"/>
        </w:rPr>
        <w:fldChar w:fldCharType="begin"/>
      </w:r>
      <w:r w:rsidRPr="00A37961">
        <w:rPr>
          <w:color w:val="ED7D31" w:themeColor="accent2"/>
        </w:rPr>
        <w:instrText xml:space="preserve"> XE "Wand" </w:instrText>
      </w:r>
      <w:r w:rsidRPr="00A37961">
        <w:rPr>
          <w:color w:val="ED7D31" w:themeColor="accent2"/>
        </w:rPr>
        <w:fldChar w:fldCharType="end"/>
      </w:r>
      <w:r w:rsidRPr="00A37961">
        <w:rPr>
          <w:color w:val="ED7D31" w:themeColor="accent2"/>
        </w:rPr>
        <w:t xml:space="preserve">, dem primären Inputgerät, frei zuordenbar, um der eigenen Applikation zu entsprechen. Falls auf Wunsch nur spezifische Achsen bei der Weiterverarbeitung der Devices beachtet werden sollen, lassen sich diese auch frei ein- und ausschalten. Die </w:t>
      </w:r>
      <w:proofErr w:type="spellStart"/>
      <w:r w:rsidRPr="00A37961">
        <w:rPr>
          <w:color w:val="ED7D31" w:themeColor="accent2"/>
        </w:rPr>
        <w:t>Viewfrustum</w:t>
      </w:r>
      <w:proofErr w:type="spellEnd"/>
      <w:r w:rsidRPr="00A37961">
        <w:rPr>
          <w:color w:val="ED7D31" w:themeColor="accent2"/>
        </w:rPr>
        <w:fldChar w:fldCharType="begin"/>
      </w:r>
      <w:r w:rsidRPr="00A37961">
        <w:rPr>
          <w:color w:val="ED7D31" w:themeColor="accent2"/>
        </w:rPr>
        <w:instrText xml:space="preserve"> XE "Viewfrustum" \t "</w:instrText>
      </w:r>
      <w:r w:rsidRPr="00A37961">
        <w:rPr>
          <w:rFonts w:asciiTheme="minorHAnsi" w:hAnsiTheme="minorHAnsi"/>
          <w:i/>
          <w:color w:val="ED7D31" w:themeColor="accent2"/>
        </w:rPr>
        <w:instrText>Siehe</w:instrText>
      </w:r>
      <w:r w:rsidRPr="00A37961">
        <w:rPr>
          <w:rFonts w:asciiTheme="minorHAnsi" w:hAnsiTheme="minorHAnsi"/>
          <w:color w:val="ED7D31" w:themeColor="accent2"/>
        </w:rPr>
        <w:instrText xml:space="preserve"> Frustum</w:instrText>
      </w:r>
      <w:r w:rsidRPr="00A37961">
        <w:rPr>
          <w:color w:val="ED7D31" w:themeColor="accent2"/>
        </w:rPr>
        <w:instrText xml:space="preserve">" </w:instrText>
      </w:r>
      <w:r w:rsidRPr="00A37961">
        <w:rPr>
          <w:color w:val="ED7D31" w:themeColor="accent2"/>
        </w:rPr>
        <w:fldChar w:fldCharType="end"/>
      </w:r>
      <w:r w:rsidRPr="00A37961">
        <w:rPr>
          <w:rStyle w:val="Funotenzeichen"/>
          <w:color w:val="ED7D31" w:themeColor="accent2"/>
        </w:rPr>
        <w:footnoteReference w:id="15"/>
      </w:r>
      <w:r w:rsidRPr="00A37961">
        <w:rPr>
          <w:color w:val="ED7D31" w:themeColor="accent2"/>
        </w:rPr>
        <w:t>-Transformation, welche basierend auf der Position des Benutzers im CAVE berechnet wird, gewährleistet eine realistische Perspektive im virtuellen Raum und lässt den Benutzer in die künstliche Welt eintauchen.</w:t>
      </w:r>
    </w:p>
    <w:p w14:paraId="13A4A46A" w14:textId="77777777" w:rsidR="0049423D" w:rsidRPr="00A37961" w:rsidRDefault="0049423D" w:rsidP="0049423D">
      <w:pPr>
        <w:jc w:val="both"/>
        <w:rPr>
          <w:color w:val="ED7D31" w:themeColor="accent2"/>
        </w:rPr>
      </w:pPr>
    </w:p>
    <w:p w14:paraId="2E4431DA" w14:textId="77777777" w:rsidR="0049423D" w:rsidRPr="00A37961" w:rsidRDefault="0049423D" w:rsidP="0049423D">
      <w:pPr>
        <w:jc w:val="both"/>
        <w:rPr>
          <w:color w:val="ED7D31" w:themeColor="accent2"/>
        </w:rPr>
      </w:pPr>
      <w:r w:rsidRPr="00A37961">
        <w:rPr>
          <w:color w:val="ED7D31" w:themeColor="accent2"/>
        </w:rPr>
        <w:t>Abgerundet wird die Arbeit mit einem extra erstellten Demospiel, welches die Möglichkeiten des CAVEs zusammen mit Unity</w:t>
      </w:r>
      <w:r w:rsidRPr="00A37961">
        <w:rPr>
          <w:color w:val="ED7D31" w:themeColor="accent2"/>
        </w:rPr>
        <w:fldChar w:fldCharType="begin"/>
      </w:r>
      <w:r w:rsidRPr="00A37961">
        <w:rPr>
          <w:color w:val="ED7D31" w:themeColor="accent2"/>
        </w:rPr>
        <w:instrText xml:space="preserve"> XE "Unity" </w:instrText>
      </w:r>
      <w:r w:rsidRPr="00A37961">
        <w:rPr>
          <w:color w:val="ED7D31" w:themeColor="accent2"/>
        </w:rPr>
        <w:fldChar w:fldCharType="end"/>
      </w:r>
      <w:r w:rsidRPr="00A37961">
        <w:rPr>
          <w:color w:val="ED7D31" w:themeColor="accent2"/>
        </w:rPr>
        <w:t xml:space="preserve">, dem Plugin und dem Trackingsystem demonstriert. Zusätzliche kleine Demos zeigen weitere Anwendungsfälle wie Simulationen oder sonstige Demonstrationen auf. Dank der Einfachheit des </w:t>
      </w:r>
      <w:proofErr w:type="spellStart"/>
      <w:r w:rsidRPr="00A37961">
        <w:rPr>
          <w:color w:val="ED7D31" w:themeColor="accent2"/>
        </w:rPr>
        <w:t>Plugins</w:t>
      </w:r>
      <w:proofErr w:type="spellEnd"/>
      <w:r w:rsidRPr="00A37961">
        <w:rPr>
          <w:color w:val="ED7D31" w:themeColor="accent2"/>
        </w:rPr>
        <w:t xml:space="preserve"> können erstellte 3D Modelle innert kurzer Zeit hautnah erlebt werden, was </w:t>
      </w:r>
      <w:r w:rsidRPr="00A37961">
        <w:rPr>
          <w:color w:val="ED7D31" w:themeColor="accent2"/>
        </w:rPr>
        <w:lastRenderedPageBreak/>
        <w:t>auch für andere Abteilungen der BFH</w:t>
      </w:r>
      <w:r w:rsidRPr="00A37961">
        <w:rPr>
          <w:color w:val="ED7D31" w:themeColor="accent2"/>
        </w:rPr>
        <w:fldChar w:fldCharType="begin"/>
      </w:r>
      <w:r w:rsidRPr="00A37961">
        <w:rPr>
          <w:color w:val="ED7D31" w:themeColor="accent2"/>
        </w:rPr>
        <w:instrText xml:space="preserve"> XE "BFH" </w:instrText>
      </w:r>
      <w:r w:rsidRPr="00A37961">
        <w:rPr>
          <w:color w:val="ED7D31" w:themeColor="accent2"/>
        </w:rPr>
        <w:fldChar w:fldCharType="end"/>
      </w:r>
      <w:r w:rsidRPr="00A37961">
        <w:rPr>
          <w:color w:val="ED7D31" w:themeColor="accent2"/>
        </w:rPr>
        <w:t xml:space="preserve"> von grossem Nutzen sein kann. Um die Inbetriebnahme des </w:t>
      </w:r>
      <w:proofErr w:type="spellStart"/>
      <w:r w:rsidRPr="00A37961">
        <w:rPr>
          <w:color w:val="ED7D31" w:themeColor="accent2"/>
        </w:rPr>
        <w:t>Plugins</w:t>
      </w:r>
      <w:proofErr w:type="spellEnd"/>
      <w:r w:rsidRPr="00A37961">
        <w:rPr>
          <w:color w:val="ED7D31" w:themeColor="accent2"/>
        </w:rPr>
        <w:t xml:space="preserve"> für Drittanwender zu vereinfachen, wird eine Schritt-für-Schritt Anleitung zur Verfügung gestellt.</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p w14:paraId="52EC3C13" w14:textId="77777777" w:rsidR="004F6D77" w:rsidRDefault="00E9434F">
          <w:pPr>
            <w:pStyle w:val="Verzeichnis2"/>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440714485" w:history="1">
            <w:r w:rsidR="004F6D77" w:rsidRPr="004507AD">
              <w:rPr>
                <w:rStyle w:val="Hyperlink"/>
                <w:noProof/>
              </w:rPr>
              <w:t>Management Summary</w:t>
            </w:r>
            <w:r w:rsidR="004F6D77">
              <w:rPr>
                <w:noProof/>
                <w:webHidden/>
              </w:rPr>
              <w:tab/>
            </w:r>
            <w:r w:rsidR="004F6D77">
              <w:rPr>
                <w:noProof/>
                <w:webHidden/>
              </w:rPr>
              <w:fldChar w:fldCharType="begin"/>
            </w:r>
            <w:r w:rsidR="004F6D77">
              <w:rPr>
                <w:noProof/>
                <w:webHidden/>
              </w:rPr>
              <w:instrText xml:space="preserve"> PAGEREF _Toc440714485 \h </w:instrText>
            </w:r>
            <w:r w:rsidR="004F6D77">
              <w:rPr>
                <w:noProof/>
                <w:webHidden/>
              </w:rPr>
            </w:r>
            <w:r w:rsidR="004F6D77">
              <w:rPr>
                <w:noProof/>
                <w:webHidden/>
              </w:rPr>
              <w:fldChar w:fldCharType="separate"/>
            </w:r>
            <w:r w:rsidR="004F6D77">
              <w:rPr>
                <w:noProof/>
                <w:webHidden/>
              </w:rPr>
              <w:t>2</w:t>
            </w:r>
            <w:r w:rsidR="004F6D77">
              <w:rPr>
                <w:noProof/>
                <w:webHidden/>
              </w:rPr>
              <w:fldChar w:fldCharType="end"/>
            </w:r>
          </w:hyperlink>
        </w:p>
        <w:p w14:paraId="4BC98C87" w14:textId="77777777" w:rsidR="004F6D77" w:rsidRDefault="00F74229">
          <w:pPr>
            <w:pStyle w:val="Verzeichnis2"/>
            <w:rPr>
              <w:rFonts w:asciiTheme="minorHAnsi" w:eastAsiaTheme="minorEastAsia" w:hAnsiTheme="minorHAnsi" w:cstheme="minorBidi"/>
              <w:noProof/>
              <w:sz w:val="22"/>
              <w:szCs w:val="22"/>
              <w:lang w:val="en-US"/>
            </w:rPr>
          </w:pPr>
          <w:hyperlink w:anchor="_Toc440714486" w:history="1">
            <w:r w:rsidR="004F6D77" w:rsidRPr="004507AD">
              <w:rPr>
                <w:rStyle w:val="Hyperlink"/>
                <w:noProof/>
              </w:rPr>
              <w:t>Management Summary (old)</w:t>
            </w:r>
            <w:r w:rsidR="004F6D77">
              <w:rPr>
                <w:noProof/>
                <w:webHidden/>
              </w:rPr>
              <w:tab/>
            </w:r>
            <w:r w:rsidR="004F6D77">
              <w:rPr>
                <w:noProof/>
                <w:webHidden/>
              </w:rPr>
              <w:fldChar w:fldCharType="begin"/>
            </w:r>
            <w:r w:rsidR="004F6D77">
              <w:rPr>
                <w:noProof/>
                <w:webHidden/>
              </w:rPr>
              <w:instrText xml:space="preserve"> PAGEREF _Toc440714486 \h </w:instrText>
            </w:r>
            <w:r w:rsidR="004F6D77">
              <w:rPr>
                <w:noProof/>
                <w:webHidden/>
              </w:rPr>
            </w:r>
            <w:r w:rsidR="004F6D77">
              <w:rPr>
                <w:noProof/>
                <w:webHidden/>
              </w:rPr>
              <w:fldChar w:fldCharType="separate"/>
            </w:r>
            <w:r w:rsidR="004F6D77">
              <w:rPr>
                <w:noProof/>
                <w:webHidden/>
              </w:rPr>
              <w:t>3</w:t>
            </w:r>
            <w:r w:rsidR="004F6D77">
              <w:rPr>
                <w:noProof/>
                <w:webHidden/>
              </w:rPr>
              <w:fldChar w:fldCharType="end"/>
            </w:r>
          </w:hyperlink>
        </w:p>
        <w:p w14:paraId="0E20F8E7" w14:textId="77777777" w:rsidR="004F6D77" w:rsidRDefault="00F74229">
          <w:pPr>
            <w:pStyle w:val="Verzeichnis1"/>
            <w:rPr>
              <w:rFonts w:asciiTheme="minorHAnsi" w:eastAsiaTheme="minorEastAsia" w:hAnsiTheme="minorHAnsi" w:cstheme="minorBidi"/>
              <w:noProof/>
              <w:sz w:val="22"/>
              <w:szCs w:val="22"/>
              <w:lang w:val="en-US"/>
            </w:rPr>
          </w:pPr>
          <w:hyperlink w:anchor="_Toc440714487" w:history="1">
            <w:r w:rsidR="004F6D77" w:rsidRPr="004507AD">
              <w:rPr>
                <w:rStyle w:val="Hyperlink"/>
                <w:noProof/>
              </w:rPr>
              <w:t>1</w:t>
            </w:r>
            <w:r w:rsidR="004F6D77">
              <w:rPr>
                <w:rFonts w:asciiTheme="minorHAnsi" w:eastAsiaTheme="minorEastAsia" w:hAnsiTheme="minorHAnsi" w:cstheme="minorBidi"/>
                <w:noProof/>
                <w:sz w:val="22"/>
                <w:szCs w:val="22"/>
                <w:lang w:val="en-US"/>
              </w:rPr>
              <w:tab/>
            </w:r>
            <w:r w:rsidR="004F6D77" w:rsidRPr="004507AD">
              <w:rPr>
                <w:rStyle w:val="Hyperlink"/>
                <w:noProof/>
              </w:rPr>
              <w:t>Einführung</w:t>
            </w:r>
            <w:r w:rsidR="004F6D77">
              <w:rPr>
                <w:noProof/>
                <w:webHidden/>
              </w:rPr>
              <w:tab/>
            </w:r>
            <w:r w:rsidR="004F6D77">
              <w:rPr>
                <w:noProof/>
                <w:webHidden/>
              </w:rPr>
              <w:fldChar w:fldCharType="begin"/>
            </w:r>
            <w:r w:rsidR="004F6D77">
              <w:rPr>
                <w:noProof/>
                <w:webHidden/>
              </w:rPr>
              <w:instrText xml:space="preserve"> PAGEREF _Toc440714487 \h </w:instrText>
            </w:r>
            <w:r w:rsidR="004F6D77">
              <w:rPr>
                <w:noProof/>
                <w:webHidden/>
              </w:rPr>
            </w:r>
            <w:r w:rsidR="004F6D77">
              <w:rPr>
                <w:noProof/>
                <w:webHidden/>
              </w:rPr>
              <w:fldChar w:fldCharType="separate"/>
            </w:r>
            <w:r w:rsidR="004F6D77">
              <w:rPr>
                <w:noProof/>
                <w:webHidden/>
              </w:rPr>
              <w:t>6</w:t>
            </w:r>
            <w:r w:rsidR="004F6D77">
              <w:rPr>
                <w:noProof/>
                <w:webHidden/>
              </w:rPr>
              <w:fldChar w:fldCharType="end"/>
            </w:r>
          </w:hyperlink>
        </w:p>
        <w:p w14:paraId="21F971F0" w14:textId="77777777" w:rsidR="004F6D77" w:rsidRDefault="00F74229">
          <w:pPr>
            <w:pStyle w:val="Verzeichnis2"/>
            <w:rPr>
              <w:rFonts w:asciiTheme="minorHAnsi" w:eastAsiaTheme="minorEastAsia" w:hAnsiTheme="minorHAnsi" w:cstheme="minorBidi"/>
              <w:noProof/>
              <w:sz w:val="22"/>
              <w:szCs w:val="22"/>
              <w:lang w:val="en-US"/>
            </w:rPr>
          </w:pPr>
          <w:hyperlink w:anchor="_Toc440714488" w:history="1">
            <w:r w:rsidR="004F6D77" w:rsidRPr="004507AD">
              <w:rPr>
                <w:rStyle w:val="Hyperlink"/>
                <w:noProof/>
              </w:rPr>
              <w:t>1.1 Vorarbeiten Projekt 2</w:t>
            </w:r>
            <w:r w:rsidR="004F6D77">
              <w:rPr>
                <w:noProof/>
                <w:webHidden/>
              </w:rPr>
              <w:tab/>
            </w:r>
            <w:r w:rsidR="004F6D77">
              <w:rPr>
                <w:noProof/>
                <w:webHidden/>
              </w:rPr>
              <w:fldChar w:fldCharType="begin"/>
            </w:r>
            <w:r w:rsidR="004F6D77">
              <w:rPr>
                <w:noProof/>
                <w:webHidden/>
              </w:rPr>
              <w:instrText xml:space="preserve"> PAGEREF _Toc440714488 \h </w:instrText>
            </w:r>
            <w:r w:rsidR="004F6D77">
              <w:rPr>
                <w:noProof/>
                <w:webHidden/>
              </w:rPr>
            </w:r>
            <w:r w:rsidR="004F6D77">
              <w:rPr>
                <w:noProof/>
                <w:webHidden/>
              </w:rPr>
              <w:fldChar w:fldCharType="separate"/>
            </w:r>
            <w:r w:rsidR="004F6D77">
              <w:rPr>
                <w:noProof/>
                <w:webHidden/>
              </w:rPr>
              <w:t>6</w:t>
            </w:r>
            <w:r w:rsidR="004F6D77">
              <w:rPr>
                <w:noProof/>
                <w:webHidden/>
              </w:rPr>
              <w:fldChar w:fldCharType="end"/>
            </w:r>
          </w:hyperlink>
        </w:p>
        <w:p w14:paraId="7994CA9E" w14:textId="77777777" w:rsidR="004F6D77" w:rsidRDefault="00F74229">
          <w:pPr>
            <w:pStyle w:val="Verzeichnis1"/>
            <w:rPr>
              <w:rFonts w:asciiTheme="minorHAnsi" w:eastAsiaTheme="minorEastAsia" w:hAnsiTheme="minorHAnsi" w:cstheme="minorBidi"/>
              <w:noProof/>
              <w:sz w:val="22"/>
              <w:szCs w:val="22"/>
              <w:lang w:val="en-US"/>
            </w:rPr>
          </w:pPr>
          <w:hyperlink w:anchor="_Toc440714489" w:history="1">
            <w:r w:rsidR="004F6D77" w:rsidRPr="004507AD">
              <w:rPr>
                <w:rStyle w:val="Hyperlink"/>
                <w:noProof/>
              </w:rPr>
              <w:t>2</w:t>
            </w:r>
            <w:r w:rsidR="004F6D77">
              <w:rPr>
                <w:rFonts w:asciiTheme="minorHAnsi" w:eastAsiaTheme="minorEastAsia" w:hAnsiTheme="minorHAnsi" w:cstheme="minorBidi"/>
                <w:noProof/>
                <w:sz w:val="22"/>
                <w:szCs w:val="22"/>
                <w:lang w:val="en-US"/>
              </w:rPr>
              <w:tab/>
            </w:r>
            <w:r w:rsidR="004F6D77" w:rsidRPr="004507AD">
              <w:rPr>
                <w:rStyle w:val="Hyperlink"/>
                <w:noProof/>
              </w:rPr>
              <w:t>Infrastruktur</w:t>
            </w:r>
            <w:r w:rsidR="004F6D77">
              <w:rPr>
                <w:noProof/>
                <w:webHidden/>
              </w:rPr>
              <w:tab/>
            </w:r>
            <w:r w:rsidR="004F6D77">
              <w:rPr>
                <w:noProof/>
                <w:webHidden/>
              </w:rPr>
              <w:fldChar w:fldCharType="begin"/>
            </w:r>
            <w:r w:rsidR="004F6D77">
              <w:rPr>
                <w:noProof/>
                <w:webHidden/>
              </w:rPr>
              <w:instrText xml:space="preserve"> PAGEREF _Toc440714489 \h </w:instrText>
            </w:r>
            <w:r w:rsidR="004F6D77">
              <w:rPr>
                <w:noProof/>
                <w:webHidden/>
              </w:rPr>
            </w:r>
            <w:r w:rsidR="004F6D77">
              <w:rPr>
                <w:noProof/>
                <w:webHidden/>
              </w:rPr>
              <w:fldChar w:fldCharType="separate"/>
            </w:r>
            <w:r w:rsidR="004F6D77">
              <w:rPr>
                <w:noProof/>
                <w:webHidden/>
              </w:rPr>
              <w:t>8</w:t>
            </w:r>
            <w:r w:rsidR="004F6D77">
              <w:rPr>
                <w:noProof/>
                <w:webHidden/>
              </w:rPr>
              <w:fldChar w:fldCharType="end"/>
            </w:r>
          </w:hyperlink>
        </w:p>
        <w:p w14:paraId="5C2E05B5" w14:textId="77777777" w:rsidR="004F6D77" w:rsidRDefault="00F74229">
          <w:pPr>
            <w:pStyle w:val="Verzeichnis2"/>
            <w:rPr>
              <w:rFonts w:asciiTheme="minorHAnsi" w:eastAsiaTheme="minorEastAsia" w:hAnsiTheme="minorHAnsi" w:cstheme="minorBidi"/>
              <w:noProof/>
              <w:sz w:val="22"/>
              <w:szCs w:val="22"/>
              <w:lang w:val="en-US"/>
            </w:rPr>
          </w:pPr>
          <w:hyperlink w:anchor="_Toc440714490" w:history="1">
            <w:r w:rsidR="004F6D77" w:rsidRPr="004507AD">
              <w:rPr>
                <w:rStyle w:val="Hyperlink"/>
                <w:noProof/>
              </w:rPr>
              <w:t>2.1 Trackingsystem WorldViz</w:t>
            </w:r>
            <w:r w:rsidR="004F6D77">
              <w:rPr>
                <w:noProof/>
                <w:webHidden/>
              </w:rPr>
              <w:tab/>
            </w:r>
            <w:r w:rsidR="004F6D77">
              <w:rPr>
                <w:noProof/>
                <w:webHidden/>
              </w:rPr>
              <w:fldChar w:fldCharType="begin"/>
            </w:r>
            <w:r w:rsidR="004F6D77">
              <w:rPr>
                <w:noProof/>
                <w:webHidden/>
              </w:rPr>
              <w:instrText xml:space="preserve"> PAGEREF _Toc440714490 \h </w:instrText>
            </w:r>
            <w:r w:rsidR="004F6D77">
              <w:rPr>
                <w:noProof/>
                <w:webHidden/>
              </w:rPr>
            </w:r>
            <w:r w:rsidR="004F6D77">
              <w:rPr>
                <w:noProof/>
                <w:webHidden/>
              </w:rPr>
              <w:fldChar w:fldCharType="separate"/>
            </w:r>
            <w:r w:rsidR="004F6D77">
              <w:rPr>
                <w:noProof/>
                <w:webHidden/>
              </w:rPr>
              <w:t>9</w:t>
            </w:r>
            <w:r w:rsidR="004F6D77">
              <w:rPr>
                <w:noProof/>
                <w:webHidden/>
              </w:rPr>
              <w:fldChar w:fldCharType="end"/>
            </w:r>
          </w:hyperlink>
        </w:p>
        <w:p w14:paraId="6C9DE9C3" w14:textId="77777777" w:rsidR="004F6D77" w:rsidRDefault="00F74229">
          <w:pPr>
            <w:pStyle w:val="Verzeichnis2"/>
            <w:rPr>
              <w:rFonts w:asciiTheme="minorHAnsi" w:eastAsiaTheme="minorEastAsia" w:hAnsiTheme="minorHAnsi" w:cstheme="minorBidi"/>
              <w:noProof/>
              <w:sz w:val="22"/>
              <w:szCs w:val="22"/>
              <w:lang w:val="en-US"/>
            </w:rPr>
          </w:pPr>
          <w:hyperlink w:anchor="_Toc440714491" w:history="1">
            <w:r w:rsidR="004F6D77" w:rsidRPr="004507AD">
              <w:rPr>
                <w:rStyle w:val="Hyperlink"/>
                <w:noProof/>
              </w:rPr>
              <w:t>2.2 Devices</w:t>
            </w:r>
            <w:r w:rsidR="004F6D77">
              <w:rPr>
                <w:noProof/>
                <w:webHidden/>
              </w:rPr>
              <w:tab/>
            </w:r>
            <w:r w:rsidR="004F6D77">
              <w:rPr>
                <w:noProof/>
                <w:webHidden/>
              </w:rPr>
              <w:fldChar w:fldCharType="begin"/>
            </w:r>
            <w:r w:rsidR="004F6D77">
              <w:rPr>
                <w:noProof/>
                <w:webHidden/>
              </w:rPr>
              <w:instrText xml:space="preserve"> PAGEREF _Toc440714491 \h </w:instrText>
            </w:r>
            <w:r w:rsidR="004F6D77">
              <w:rPr>
                <w:noProof/>
                <w:webHidden/>
              </w:rPr>
            </w:r>
            <w:r w:rsidR="004F6D77">
              <w:rPr>
                <w:noProof/>
                <w:webHidden/>
              </w:rPr>
              <w:fldChar w:fldCharType="separate"/>
            </w:r>
            <w:r w:rsidR="004F6D77">
              <w:rPr>
                <w:noProof/>
                <w:webHidden/>
              </w:rPr>
              <w:t>10</w:t>
            </w:r>
            <w:r w:rsidR="004F6D77">
              <w:rPr>
                <w:noProof/>
                <w:webHidden/>
              </w:rPr>
              <w:fldChar w:fldCharType="end"/>
            </w:r>
          </w:hyperlink>
        </w:p>
        <w:p w14:paraId="011DC518" w14:textId="77777777" w:rsidR="004F6D77" w:rsidRDefault="00F74229">
          <w:pPr>
            <w:pStyle w:val="Verzeichnis2"/>
            <w:rPr>
              <w:rFonts w:asciiTheme="minorHAnsi" w:eastAsiaTheme="minorEastAsia" w:hAnsiTheme="minorHAnsi" w:cstheme="minorBidi"/>
              <w:noProof/>
              <w:sz w:val="22"/>
              <w:szCs w:val="22"/>
              <w:lang w:val="en-US"/>
            </w:rPr>
          </w:pPr>
          <w:hyperlink w:anchor="_Toc440714492" w:history="1">
            <w:r w:rsidR="004F6D77" w:rsidRPr="004507AD">
              <w:rPr>
                <w:rStyle w:val="Hyperlink"/>
                <w:noProof/>
              </w:rPr>
              <w:t>2.3 Unity Server</w:t>
            </w:r>
            <w:r w:rsidR="004F6D77">
              <w:rPr>
                <w:noProof/>
                <w:webHidden/>
              </w:rPr>
              <w:tab/>
            </w:r>
            <w:r w:rsidR="004F6D77">
              <w:rPr>
                <w:noProof/>
                <w:webHidden/>
              </w:rPr>
              <w:fldChar w:fldCharType="begin"/>
            </w:r>
            <w:r w:rsidR="004F6D77">
              <w:rPr>
                <w:noProof/>
                <w:webHidden/>
              </w:rPr>
              <w:instrText xml:space="preserve"> PAGEREF _Toc440714492 \h </w:instrText>
            </w:r>
            <w:r w:rsidR="004F6D77">
              <w:rPr>
                <w:noProof/>
                <w:webHidden/>
              </w:rPr>
            </w:r>
            <w:r w:rsidR="004F6D77">
              <w:rPr>
                <w:noProof/>
                <w:webHidden/>
              </w:rPr>
              <w:fldChar w:fldCharType="separate"/>
            </w:r>
            <w:r w:rsidR="004F6D77">
              <w:rPr>
                <w:noProof/>
                <w:webHidden/>
              </w:rPr>
              <w:t>11</w:t>
            </w:r>
            <w:r w:rsidR="004F6D77">
              <w:rPr>
                <w:noProof/>
                <w:webHidden/>
              </w:rPr>
              <w:fldChar w:fldCharType="end"/>
            </w:r>
          </w:hyperlink>
        </w:p>
        <w:p w14:paraId="6E1EE8E1" w14:textId="77777777" w:rsidR="004F6D77" w:rsidRDefault="00F74229">
          <w:pPr>
            <w:pStyle w:val="Verzeichnis2"/>
            <w:rPr>
              <w:rFonts w:asciiTheme="minorHAnsi" w:eastAsiaTheme="minorEastAsia" w:hAnsiTheme="minorHAnsi" w:cstheme="minorBidi"/>
              <w:noProof/>
              <w:sz w:val="22"/>
              <w:szCs w:val="22"/>
              <w:lang w:val="en-US"/>
            </w:rPr>
          </w:pPr>
          <w:hyperlink w:anchor="_Toc440714493" w:history="1">
            <w:r w:rsidR="004F6D77" w:rsidRPr="004507AD">
              <w:rPr>
                <w:rStyle w:val="Hyperlink"/>
                <w:noProof/>
              </w:rPr>
              <w:t>2.4 Audio</w:t>
            </w:r>
            <w:r w:rsidR="004F6D77">
              <w:rPr>
                <w:noProof/>
                <w:webHidden/>
              </w:rPr>
              <w:tab/>
            </w:r>
            <w:r w:rsidR="004F6D77">
              <w:rPr>
                <w:noProof/>
                <w:webHidden/>
              </w:rPr>
              <w:fldChar w:fldCharType="begin"/>
            </w:r>
            <w:r w:rsidR="004F6D77">
              <w:rPr>
                <w:noProof/>
                <w:webHidden/>
              </w:rPr>
              <w:instrText xml:space="preserve"> PAGEREF _Toc440714493 \h </w:instrText>
            </w:r>
            <w:r w:rsidR="004F6D77">
              <w:rPr>
                <w:noProof/>
                <w:webHidden/>
              </w:rPr>
            </w:r>
            <w:r w:rsidR="004F6D77">
              <w:rPr>
                <w:noProof/>
                <w:webHidden/>
              </w:rPr>
              <w:fldChar w:fldCharType="separate"/>
            </w:r>
            <w:r w:rsidR="004F6D77">
              <w:rPr>
                <w:noProof/>
                <w:webHidden/>
              </w:rPr>
              <w:t>12</w:t>
            </w:r>
            <w:r w:rsidR="004F6D77">
              <w:rPr>
                <w:noProof/>
                <w:webHidden/>
              </w:rPr>
              <w:fldChar w:fldCharType="end"/>
            </w:r>
          </w:hyperlink>
        </w:p>
        <w:p w14:paraId="32D904AA" w14:textId="77777777" w:rsidR="004F6D77" w:rsidRDefault="00F74229">
          <w:pPr>
            <w:pStyle w:val="Verzeichnis2"/>
            <w:rPr>
              <w:rFonts w:asciiTheme="minorHAnsi" w:eastAsiaTheme="minorEastAsia" w:hAnsiTheme="minorHAnsi" w:cstheme="minorBidi"/>
              <w:noProof/>
              <w:sz w:val="22"/>
              <w:szCs w:val="22"/>
              <w:lang w:val="en-US"/>
            </w:rPr>
          </w:pPr>
          <w:hyperlink w:anchor="_Toc440714494" w:history="1">
            <w:r w:rsidR="004F6D77" w:rsidRPr="004507AD">
              <w:rPr>
                <w:rStyle w:val="Hyperlink"/>
                <w:noProof/>
              </w:rPr>
              <w:t>2.5 Video Matrix Switch</w:t>
            </w:r>
            <w:r w:rsidR="004F6D77">
              <w:rPr>
                <w:noProof/>
                <w:webHidden/>
              </w:rPr>
              <w:tab/>
            </w:r>
            <w:r w:rsidR="004F6D77">
              <w:rPr>
                <w:noProof/>
                <w:webHidden/>
              </w:rPr>
              <w:fldChar w:fldCharType="begin"/>
            </w:r>
            <w:r w:rsidR="004F6D77">
              <w:rPr>
                <w:noProof/>
                <w:webHidden/>
              </w:rPr>
              <w:instrText xml:space="preserve"> PAGEREF _Toc440714494 \h </w:instrText>
            </w:r>
            <w:r w:rsidR="004F6D77">
              <w:rPr>
                <w:noProof/>
                <w:webHidden/>
              </w:rPr>
            </w:r>
            <w:r w:rsidR="004F6D77">
              <w:rPr>
                <w:noProof/>
                <w:webHidden/>
              </w:rPr>
              <w:fldChar w:fldCharType="separate"/>
            </w:r>
            <w:r w:rsidR="004F6D77">
              <w:rPr>
                <w:noProof/>
                <w:webHidden/>
              </w:rPr>
              <w:t>12</w:t>
            </w:r>
            <w:r w:rsidR="004F6D77">
              <w:rPr>
                <w:noProof/>
                <w:webHidden/>
              </w:rPr>
              <w:fldChar w:fldCharType="end"/>
            </w:r>
          </w:hyperlink>
        </w:p>
        <w:p w14:paraId="4A94B59D" w14:textId="77777777" w:rsidR="004F6D77" w:rsidRDefault="00F74229">
          <w:pPr>
            <w:pStyle w:val="Verzeichnis1"/>
            <w:rPr>
              <w:rFonts w:asciiTheme="minorHAnsi" w:eastAsiaTheme="minorEastAsia" w:hAnsiTheme="minorHAnsi" w:cstheme="minorBidi"/>
              <w:noProof/>
              <w:sz w:val="22"/>
              <w:szCs w:val="22"/>
              <w:lang w:val="en-US"/>
            </w:rPr>
          </w:pPr>
          <w:hyperlink w:anchor="_Toc440714495" w:history="1">
            <w:r w:rsidR="004F6D77" w:rsidRPr="004507AD">
              <w:rPr>
                <w:rStyle w:val="Hyperlink"/>
                <w:noProof/>
              </w:rPr>
              <w:t>3</w:t>
            </w:r>
            <w:r w:rsidR="004F6D77">
              <w:rPr>
                <w:rFonts w:asciiTheme="minorHAnsi" w:eastAsiaTheme="minorEastAsia" w:hAnsiTheme="minorHAnsi" w:cstheme="minorBidi"/>
                <w:noProof/>
                <w:sz w:val="22"/>
                <w:szCs w:val="22"/>
                <w:lang w:val="en-US"/>
              </w:rPr>
              <w:tab/>
            </w:r>
            <w:r w:rsidR="004F6D77" w:rsidRPr="004507AD">
              <w:rPr>
                <w:rStyle w:val="Hyperlink"/>
                <w:noProof/>
              </w:rPr>
              <w:t>Architektur der Komponenten</w:t>
            </w:r>
            <w:r w:rsidR="004F6D77">
              <w:rPr>
                <w:noProof/>
                <w:webHidden/>
              </w:rPr>
              <w:tab/>
            </w:r>
            <w:r w:rsidR="004F6D77">
              <w:rPr>
                <w:noProof/>
                <w:webHidden/>
              </w:rPr>
              <w:fldChar w:fldCharType="begin"/>
            </w:r>
            <w:r w:rsidR="004F6D77">
              <w:rPr>
                <w:noProof/>
                <w:webHidden/>
              </w:rPr>
              <w:instrText xml:space="preserve"> PAGEREF _Toc440714495 \h </w:instrText>
            </w:r>
            <w:r w:rsidR="004F6D77">
              <w:rPr>
                <w:noProof/>
                <w:webHidden/>
              </w:rPr>
            </w:r>
            <w:r w:rsidR="004F6D77">
              <w:rPr>
                <w:noProof/>
                <w:webHidden/>
              </w:rPr>
              <w:fldChar w:fldCharType="separate"/>
            </w:r>
            <w:r w:rsidR="004F6D77">
              <w:rPr>
                <w:noProof/>
                <w:webHidden/>
              </w:rPr>
              <w:t>13</w:t>
            </w:r>
            <w:r w:rsidR="004F6D77">
              <w:rPr>
                <w:noProof/>
                <w:webHidden/>
              </w:rPr>
              <w:fldChar w:fldCharType="end"/>
            </w:r>
          </w:hyperlink>
        </w:p>
        <w:p w14:paraId="4608294B" w14:textId="77777777" w:rsidR="004F6D77" w:rsidRDefault="00F74229">
          <w:pPr>
            <w:pStyle w:val="Verzeichnis2"/>
            <w:rPr>
              <w:rFonts w:asciiTheme="minorHAnsi" w:eastAsiaTheme="minorEastAsia" w:hAnsiTheme="minorHAnsi" w:cstheme="minorBidi"/>
              <w:noProof/>
              <w:sz w:val="22"/>
              <w:szCs w:val="22"/>
              <w:lang w:val="en-US"/>
            </w:rPr>
          </w:pPr>
          <w:hyperlink w:anchor="_Toc440714496" w:history="1">
            <w:r w:rsidR="004F6D77" w:rsidRPr="004507AD">
              <w:rPr>
                <w:rStyle w:val="Hyperlink"/>
                <w:noProof/>
              </w:rPr>
              <w:t>3.1 Unterteilung Module</w:t>
            </w:r>
            <w:r w:rsidR="004F6D77">
              <w:rPr>
                <w:noProof/>
                <w:webHidden/>
              </w:rPr>
              <w:tab/>
            </w:r>
            <w:r w:rsidR="004F6D77">
              <w:rPr>
                <w:noProof/>
                <w:webHidden/>
              </w:rPr>
              <w:fldChar w:fldCharType="begin"/>
            </w:r>
            <w:r w:rsidR="004F6D77">
              <w:rPr>
                <w:noProof/>
                <w:webHidden/>
              </w:rPr>
              <w:instrText xml:space="preserve"> PAGEREF _Toc440714496 \h </w:instrText>
            </w:r>
            <w:r w:rsidR="004F6D77">
              <w:rPr>
                <w:noProof/>
                <w:webHidden/>
              </w:rPr>
            </w:r>
            <w:r w:rsidR="004F6D77">
              <w:rPr>
                <w:noProof/>
                <w:webHidden/>
              </w:rPr>
              <w:fldChar w:fldCharType="separate"/>
            </w:r>
            <w:r w:rsidR="004F6D77">
              <w:rPr>
                <w:noProof/>
                <w:webHidden/>
              </w:rPr>
              <w:t>15</w:t>
            </w:r>
            <w:r w:rsidR="004F6D77">
              <w:rPr>
                <w:noProof/>
                <w:webHidden/>
              </w:rPr>
              <w:fldChar w:fldCharType="end"/>
            </w:r>
          </w:hyperlink>
        </w:p>
        <w:p w14:paraId="4224F33E" w14:textId="77777777" w:rsidR="004F6D77" w:rsidRDefault="00F74229">
          <w:pPr>
            <w:pStyle w:val="Verzeichnis2"/>
            <w:rPr>
              <w:rFonts w:asciiTheme="minorHAnsi" w:eastAsiaTheme="minorEastAsia" w:hAnsiTheme="minorHAnsi" w:cstheme="minorBidi"/>
              <w:noProof/>
              <w:sz w:val="22"/>
              <w:szCs w:val="22"/>
              <w:lang w:val="en-US"/>
            </w:rPr>
          </w:pPr>
          <w:hyperlink w:anchor="_Toc440714497" w:history="1">
            <w:r w:rsidR="004F6D77" w:rsidRPr="004507AD">
              <w:rPr>
                <w:rStyle w:val="Hyperlink"/>
                <w:noProof/>
              </w:rPr>
              <w:t>3.2 Sequenzdiagramm</w:t>
            </w:r>
            <w:r w:rsidR="004F6D77">
              <w:rPr>
                <w:noProof/>
                <w:webHidden/>
              </w:rPr>
              <w:tab/>
            </w:r>
            <w:r w:rsidR="004F6D77">
              <w:rPr>
                <w:noProof/>
                <w:webHidden/>
              </w:rPr>
              <w:fldChar w:fldCharType="begin"/>
            </w:r>
            <w:r w:rsidR="004F6D77">
              <w:rPr>
                <w:noProof/>
                <w:webHidden/>
              </w:rPr>
              <w:instrText xml:space="preserve"> PAGEREF _Toc440714497 \h </w:instrText>
            </w:r>
            <w:r w:rsidR="004F6D77">
              <w:rPr>
                <w:noProof/>
                <w:webHidden/>
              </w:rPr>
            </w:r>
            <w:r w:rsidR="004F6D77">
              <w:rPr>
                <w:noProof/>
                <w:webHidden/>
              </w:rPr>
              <w:fldChar w:fldCharType="separate"/>
            </w:r>
            <w:r w:rsidR="004F6D77">
              <w:rPr>
                <w:noProof/>
                <w:webHidden/>
              </w:rPr>
              <w:t>15</w:t>
            </w:r>
            <w:r w:rsidR="004F6D77">
              <w:rPr>
                <w:noProof/>
                <w:webHidden/>
              </w:rPr>
              <w:fldChar w:fldCharType="end"/>
            </w:r>
          </w:hyperlink>
        </w:p>
        <w:p w14:paraId="1E9478ED" w14:textId="77777777" w:rsidR="004F6D77" w:rsidRDefault="00F74229">
          <w:pPr>
            <w:pStyle w:val="Verzeichnis1"/>
            <w:rPr>
              <w:rFonts w:asciiTheme="minorHAnsi" w:eastAsiaTheme="minorEastAsia" w:hAnsiTheme="minorHAnsi" w:cstheme="minorBidi"/>
              <w:noProof/>
              <w:sz w:val="22"/>
              <w:szCs w:val="22"/>
              <w:lang w:val="en-US"/>
            </w:rPr>
          </w:pPr>
          <w:hyperlink w:anchor="_Toc440714498" w:history="1">
            <w:r w:rsidR="004F6D77" w:rsidRPr="004507AD">
              <w:rPr>
                <w:rStyle w:val="Hyperlink"/>
                <w:noProof/>
              </w:rPr>
              <w:t>4</w:t>
            </w:r>
            <w:r w:rsidR="004F6D77">
              <w:rPr>
                <w:rFonts w:asciiTheme="minorHAnsi" w:eastAsiaTheme="minorEastAsia" w:hAnsiTheme="minorHAnsi" w:cstheme="minorBidi"/>
                <w:noProof/>
                <w:sz w:val="22"/>
                <w:szCs w:val="22"/>
                <w:lang w:val="en-US"/>
              </w:rPr>
              <w:tab/>
            </w:r>
            <w:r w:rsidR="004F6D77" w:rsidRPr="004507AD">
              <w:rPr>
                <w:rStyle w:val="Hyperlink"/>
                <w:noProof/>
              </w:rPr>
              <w:t>Realisation</w:t>
            </w:r>
            <w:r w:rsidR="004F6D77">
              <w:rPr>
                <w:noProof/>
                <w:webHidden/>
              </w:rPr>
              <w:tab/>
            </w:r>
            <w:r w:rsidR="004F6D77">
              <w:rPr>
                <w:noProof/>
                <w:webHidden/>
              </w:rPr>
              <w:fldChar w:fldCharType="begin"/>
            </w:r>
            <w:r w:rsidR="004F6D77">
              <w:rPr>
                <w:noProof/>
                <w:webHidden/>
              </w:rPr>
              <w:instrText xml:space="preserve"> PAGEREF _Toc440714498 \h </w:instrText>
            </w:r>
            <w:r w:rsidR="004F6D77">
              <w:rPr>
                <w:noProof/>
                <w:webHidden/>
              </w:rPr>
            </w:r>
            <w:r w:rsidR="004F6D77">
              <w:rPr>
                <w:noProof/>
                <w:webHidden/>
              </w:rPr>
              <w:fldChar w:fldCharType="separate"/>
            </w:r>
            <w:r w:rsidR="004F6D77">
              <w:rPr>
                <w:noProof/>
                <w:webHidden/>
              </w:rPr>
              <w:t>17</w:t>
            </w:r>
            <w:r w:rsidR="004F6D77">
              <w:rPr>
                <w:noProof/>
                <w:webHidden/>
              </w:rPr>
              <w:fldChar w:fldCharType="end"/>
            </w:r>
          </w:hyperlink>
        </w:p>
        <w:p w14:paraId="40EFE90D" w14:textId="77777777" w:rsidR="004F6D77" w:rsidRDefault="00F74229">
          <w:pPr>
            <w:pStyle w:val="Verzeichnis2"/>
            <w:rPr>
              <w:rFonts w:asciiTheme="minorHAnsi" w:eastAsiaTheme="minorEastAsia" w:hAnsiTheme="minorHAnsi" w:cstheme="minorBidi"/>
              <w:noProof/>
              <w:sz w:val="22"/>
              <w:szCs w:val="22"/>
              <w:lang w:val="en-US"/>
            </w:rPr>
          </w:pPr>
          <w:hyperlink w:anchor="_Toc440714499" w:history="1">
            <w:r w:rsidR="004F6D77" w:rsidRPr="004507AD">
              <w:rPr>
                <w:rStyle w:val="Hyperlink"/>
                <w:noProof/>
              </w:rPr>
              <w:t>4.1 Stereoskopie</w:t>
            </w:r>
            <w:r w:rsidR="004F6D77">
              <w:rPr>
                <w:noProof/>
                <w:webHidden/>
              </w:rPr>
              <w:tab/>
            </w:r>
            <w:r w:rsidR="004F6D77">
              <w:rPr>
                <w:noProof/>
                <w:webHidden/>
              </w:rPr>
              <w:fldChar w:fldCharType="begin"/>
            </w:r>
            <w:r w:rsidR="004F6D77">
              <w:rPr>
                <w:noProof/>
                <w:webHidden/>
              </w:rPr>
              <w:instrText xml:space="preserve"> PAGEREF _Toc440714499 \h </w:instrText>
            </w:r>
            <w:r w:rsidR="004F6D77">
              <w:rPr>
                <w:noProof/>
                <w:webHidden/>
              </w:rPr>
            </w:r>
            <w:r w:rsidR="004F6D77">
              <w:rPr>
                <w:noProof/>
                <w:webHidden/>
              </w:rPr>
              <w:fldChar w:fldCharType="separate"/>
            </w:r>
            <w:r w:rsidR="004F6D77">
              <w:rPr>
                <w:noProof/>
                <w:webHidden/>
              </w:rPr>
              <w:t>17</w:t>
            </w:r>
            <w:r w:rsidR="004F6D77">
              <w:rPr>
                <w:noProof/>
                <w:webHidden/>
              </w:rPr>
              <w:fldChar w:fldCharType="end"/>
            </w:r>
          </w:hyperlink>
        </w:p>
        <w:p w14:paraId="4ECC601A" w14:textId="77777777" w:rsidR="004F6D77" w:rsidRDefault="00F74229">
          <w:pPr>
            <w:pStyle w:val="Verzeichnis3"/>
            <w:tabs>
              <w:tab w:val="right" w:pos="9457"/>
            </w:tabs>
            <w:rPr>
              <w:rFonts w:asciiTheme="minorHAnsi" w:eastAsiaTheme="minorEastAsia" w:hAnsiTheme="minorHAnsi" w:cstheme="minorBidi"/>
              <w:noProof/>
              <w:sz w:val="22"/>
              <w:szCs w:val="22"/>
              <w:lang w:val="en-US"/>
            </w:rPr>
          </w:pPr>
          <w:hyperlink w:anchor="_Toc440714500" w:history="1">
            <w:r w:rsidR="004F6D77" w:rsidRPr="004507AD">
              <w:rPr>
                <w:rStyle w:val="Hyperlink"/>
                <w:noProof/>
              </w:rPr>
              <w:t>4.1.1 Kameraeinstellungen</w:t>
            </w:r>
            <w:r w:rsidR="004F6D77">
              <w:rPr>
                <w:noProof/>
                <w:webHidden/>
              </w:rPr>
              <w:tab/>
            </w:r>
            <w:r w:rsidR="004F6D77">
              <w:rPr>
                <w:noProof/>
                <w:webHidden/>
              </w:rPr>
              <w:fldChar w:fldCharType="begin"/>
            </w:r>
            <w:r w:rsidR="004F6D77">
              <w:rPr>
                <w:noProof/>
                <w:webHidden/>
              </w:rPr>
              <w:instrText xml:space="preserve"> PAGEREF _Toc440714500 \h </w:instrText>
            </w:r>
            <w:r w:rsidR="004F6D77">
              <w:rPr>
                <w:noProof/>
                <w:webHidden/>
              </w:rPr>
            </w:r>
            <w:r w:rsidR="004F6D77">
              <w:rPr>
                <w:noProof/>
                <w:webHidden/>
              </w:rPr>
              <w:fldChar w:fldCharType="separate"/>
            </w:r>
            <w:r w:rsidR="004F6D77">
              <w:rPr>
                <w:noProof/>
                <w:webHidden/>
              </w:rPr>
              <w:t>17</w:t>
            </w:r>
            <w:r w:rsidR="004F6D77">
              <w:rPr>
                <w:noProof/>
                <w:webHidden/>
              </w:rPr>
              <w:fldChar w:fldCharType="end"/>
            </w:r>
          </w:hyperlink>
        </w:p>
        <w:p w14:paraId="118FB11F" w14:textId="77777777" w:rsidR="004F6D77" w:rsidRDefault="00F74229">
          <w:pPr>
            <w:pStyle w:val="Verzeichnis3"/>
            <w:tabs>
              <w:tab w:val="right" w:pos="9457"/>
            </w:tabs>
            <w:rPr>
              <w:rFonts w:asciiTheme="minorHAnsi" w:eastAsiaTheme="minorEastAsia" w:hAnsiTheme="minorHAnsi" w:cstheme="minorBidi"/>
              <w:noProof/>
              <w:sz w:val="22"/>
              <w:szCs w:val="22"/>
              <w:lang w:val="en-US"/>
            </w:rPr>
          </w:pPr>
          <w:hyperlink w:anchor="_Toc440714501" w:history="1">
            <w:r w:rsidR="004F6D77" w:rsidRPr="004507AD">
              <w:rPr>
                <w:rStyle w:val="Hyperlink"/>
                <w:noProof/>
              </w:rPr>
              <w:t>4.1.2 GUI Kameras</w:t>
            </w:r>
            <w:r w:rsidR="004F6D77">
              <w:rPr>
                <w:noProof/>
                <w:webHidden/>
              </w:rPr>
              <w:tab/>
            </w:r>
            <w:r w:rsidR="004F6D77">
              <w:rPr>
                <w:noProof/>
                <w:webHidden/>
              </w:rPr>
              <w:fldChar w:fldCharType="begin"/>
            </w:r>
            <w:r w:rsidR="004F6D77">
              <w:rPr>
                <w:noProof/>
                <w:webHidden/>
              </w:rPr>
              <w:instrText xml:space="preserve"> PAGEREF _Toc440714501 \h </w:instrText>
            </w:r>
            <w:r w:rsidR="004F6D77">
              <w:rPr>
                <w:noProof/>
                <w:webHidden/>
              </w:rPr>
            </w:r>
            <w:r w:rsidR="004F6D77">
              <w:rPr>
                <w:noProof/>
                <w:webHidden/>
              </w:rPr>
              <w:fldChar w:fldCharType="separate"/>
            </w:r>
            <w:r w:rsidR="004F6D77">
              <w:rPr>
                <w:noProof/>
                <w:webHidden/>
              </w:rPr>
              <w:t>18</w:t>
            </w:r>
            <w:r w:rsidR="004F6D77">
              <w:rPr>
                <w:noProof/>
                <w:webHidden/>
              </w:rPr>
              <w:fldChar w:fldCharType="end"/>
            </w:r>
          </w:hyperlink>
        </w:p>
        <w:p w14:paraId="508AA669" w14:textId="77777777" w:rsidR="004F6D77" w:rsidRDefault="00F74229">
          <w:pPr>
            <w:pStyle w:val="Verzeichnis3"/>
            <w:tabs>
              <w:tab w:val="right" w:pos="9457"/>
            </w:tabs>
            <w:rPr>
              <w:rFonts w:asciiTheme="minorHAnsi" w:eastAsiaTheme="minorEastAsia" w:hAnsiTheme="minorHAnsi" w:cstheme="minorBidi"/>
              <w:noProof/>
              <w:sz w:val="22"/>
              <w:szCs w:val="22"/>
              <w:lang w:val="en-US"/>
            </w:rPr>
          </w:pPr>
          <w:hyperlink w:anchor="_Toc440714502" w:history="1">
            <w:r w:rsidR="004F6D77" w:rsidRPr="004507AD">
              <w:rPr>
                <w:rStyle w:val="Hyperlink"/>
                <w:noProof/>
              </w:rPr>
              <w:t>4.1.3 Cursor Kameras</w:t>
            </w:r>
            <w:r w:rsidR="004F6D77">
              <w:rPr>
                <w:noProof/>
                <w:webHidden/>
              </w:rPr>
              <w:tab/>
            </w:r>
            <w:r w:rsidR="004F6D77">
              <w:rPr>
                <w:noProof/>
                <w:webHidden/>
              </w:rPr>
              <w:fldChar w:fldCharType="begin"/>
            </w:r>
            <w:r w:rsidR="004F6D77">
              <w:rPr>
                <w:noProof/>
                <w:webHidden/>
              </w:rPr>
              <w:instrText xml:space="preserve"> PAGEREF _Toc440714502 \h </w:instrText>
            </w:r>
            <w:r w:rsidR="004F6D77">
              <w:rPr>
                <w:noProof/>
                <w:webHidden/>
              </w:rPr>
            </w:r>
            <w:r w:rsidR="004F6D77">
              <w:rPr>
                <w:noProof/>
                <w:webHidden/>
              </w:rPr>
              <w:fldChar w:fldCharType="separate"/>
            </w:r>
            <w:r w:rsidR="004F6D77">
              <w:rPr>
                <w:noProof/>
                <w:webHidden/>
              </w:rPr>
              <w:t>18</w:t>
            </w:r>
            <w:r w:rsidR="004F6D77">
              <w:rPr>
                <w:noProof/>
                <w:webHidden/>
              </w:rPr>
              <w:fldChar w:fldCharType="end"/>
            </w:r>
          </w:hyperlink>
        </w:p>
        <w:p w14:paraId="721EF42A" w14:textId="77777777" w:rsidR="004F6D77" w:rsidRDefault="00F74229">
          <w:pPr>
            <w:pStyle w:val="Verzeichnis3"/>
            <w:tabs>
              <w:tab w:val="right" w:pos="9457"/>
            </w:tabs>
            <w:rPr>
              <w:rFonts w:asciiTheme="minorHAnsi" w:eastAsiaTheme="minorEastAsia" w:hAnsiTheme="minorHAnsi" w:cstheme="minorBidi"/>
              <w:noProof/>
              <w:sz w:val="22"/>
              <w:szCs w:val="22"/>
              <w:lang w:val="en-US"/>
            </w:rPr>
          </w:pPr>
          <w:hyperlink w:anchor="_Toc440714503" w:history="1">
            <w:r w:rsidR="004F6D77" w:rsidRPr="004507AD">
              <w:rPr>
                <w:rStyle w:val="Hyperlink"/>
                <w:noProof/>
              </w:rPr>
              <w:t>4.1.4 Sekundäre Kameras</w:t>
            </w:r>
            <w:r w:rsidR="004F6D77">
              <w:rPr>
                <w:noProof/>
                <w:webHidden/>
              </w:rPr>
              <w:tab/>
            </w:r>
            <w:r w:rsidR="004F6D77">
              <w:rPr>
                <w:noProof/>
                <w:webHidden/>
              </w:rPr>
              <w:fldChar w:fldCharType="begin"/>
            </w:r>
            <w:r w:rsidR="004F6D77">
              <w:rPr>
                <w:noProof/>
                <w:webHidden/>
              </w:rPr>
              <w:instrText xml:space="preserve"> PAGEREF _Toc440714503 \h </w:instrText>
            </w:r>
            <w:r w:rsidR="004F6D77">
              <w:rPr>
                <w:noProof/>
                <w:webHidden/>
              </w:rPr>
            </w:r>
            <w:r w:rsidR="004F6D77">
              <w:rPr>
                <w:noProof/>
                <w:webHidden/>
              </w:rPr>
              <w:fldChar w:fldCharType="separate"/>
            </w:r>
            <w:r w:rsidR="004F6D77">
              <w:rPr>
                <w:noProof/>
                <w:webHidden/>
              </w:rPr>
              <w:t>18</w:t>
            </w:r>
            <w:r w:rsidR="004F6D77">
              <w:rPr>
                <w:noProof/>
                <w:webHidden/>
              </w:rPr>
              <w:fldChar w:fldCharType="end"/>
            </w:r>
          </w:hyperlink>
        </w:p>
        <w:p w14:paraId="2889F049" w14:textId="77777777" w:rsidR="004F6D77" w:rsidRDefault="00F74229">
          <w:pPr>
            <w:pStyle w:val="Verzeichnis3"/>
            <w:tabs>
              <w:tab w:val="right" w:pos="9457"/>
            </w:tabs>
            <w:rPr>
              <w:rFonts w:asciiTheme="minorHAnsi" w:eastAsiaTheme="minorEastAsia" w:hAnsiTheme="minorHAnsi" w:cstheme="minorBidi"/>
              <w:noProof/>
              <w:sz w:val="22"/>
              <w:szCs w:val="22"/>
              <w:lang w:val="en-US"/>
            </w:rPr>
          </w:pPr>
          <w:hyperlink w:anchor="_Toc440714504" w:history="1">
            <w:r w:rsidR="004F6D77" w:rsidRPr="004507AD">
              <w:rPr>
                <w:rStyle w:val="Hyperlink"/>
                <w:noProof/>
              </w:rPr>
              <w:t>4.1.5 VR Namespace Unity</w:t>
            </w:r>
            <w:r w:rsidR="004F6D77">
              <w:rPr>
                <w:noProof/>
                <w:webHidden/>
              </w:rPr>
              <w:tab/>
            </w:r>
            <w:r w:rsidR="004F6D77">
              <w:rPr>
                <w:noProof/>
                <w:webHidden/>
              </w:rPr>
              <w:fldChar w:fldCharType="begin"/>
            </w:r>
            <w:r w:rsidR="004F6D77">
              <w:rPr>
                <w:noProof/>
                <w:webHidden/>
              </w:rPr>
              <w:instrText xml:space="preserve"> PAGEREF _Toc440714504 \h </w:instrText>
            </w:r>
            <w:r w:rsidR="004F6D77">
              <w:rPr>
                <w:noProof/>
                <w:webHidden/>
              </w:rPr>
            </w:r>
            <w:r w:rsidR="004F6D77">
              <w:rPr>
                <w:noProof/>
                <w:webHidden/>
              </w:rPr>
              <w:fldChar w:fldCharType="separate"/>
            </w:r>
            <w:r w:rsidR="004F6D77">
              <w:rPr>
                <w:noProof/>
                <w:webHidden/>
              </w:rPr>
              <w:t>19</w:t>
            </w:r>
            <w:r w:rsidR="004F6D77">
              <w:rPr>
                <w:noProof/>
                <w:webHidden/>
              </w:rPr>
              <w:fldChar w:fldCharType="end"/>
            </w:r>
          </w:hyperlink>
        </w:p>
        <w:p w14:paraId="4ED3F244" w14:textId="77777777" w:rsidR="004F6D77" w:rsidRDefault="00F74229">
          <w:pPr>
            <w:pStyle w:val="Verzeichnis3"/>
            <w:tabs>
              <w:tab w:val="right" w:pos="9457"/>
            </w:tabs>
            <w:rPr>
              <w:rFonts w:asciiTheme="minorHAnsi" w:eastAsiaTheme="minorEastAsia" w:hAnsiTheme="minorHAnsi" w:cstheme="minorBidi"/>
              <w:noProof/>
              <w:sz w:val="22"/>
              <w:szCs w:val="22"/>
              <w:lang w:val="en-US"/>
            </w:rPr>
          </w:pPr>
          <w:hyperlink w:anchor="_Toc440714505" w:history="1">
            <w:r w:rsidR="004F6D77" w:rsidRPr="004507AD">
              <w:rPr>
                <w:rStyle w:val="Hyperlink"/>
                <w:noProof/>
              </w:rPr>
              <w:t>4.1.6 Mosaic Settings</w:t>
            </w:r>
            <w:r w:rsidR="004F6D77">
              <w:rPr>
                <w:noProof/>
                <w:webHidden/>
              </w:rPr>
              <w:tab/>
            </w:r>
            <w:r w:rsidR="004F6D77">
              <w:rPr>
                <w:noProof/>
                <w:webHidden/>
              </w:rPr>
              <w:fldChar w:fldCharType="begin"/>
            </w:r>
            <w:r w:rsidR="004F6D77">
              <w:rPr>
                <w:noProof/>
                <w:webHidden/>
              </w:rPr>
              <w:instrText xml:space="preserve"> PAGEREF _Toc440714505 \h </w:instrText>
            </w:r>
            <w:r w:rsidR="004F6D77">
              <w:rPr>
                <w:noProof/>
                <w:webHidden/>
              </w:rPr>
            </w:r>
            <w:r w:rsidR="004F6D77">
              <w:rPr>
                <w:noProof/>
                <w:webHidden/>
              </w:rPr>
              <w:fldChar w:fldCharType="separate"/>
            </w:r>
            <w:r w:rsidR="004F6D77">
              <w:rPr>
                <w:noProof/>
                <w:webHidden/>
              </w:rPr>
              <w:t>19</w:t>
            </w:r>
            <w:r w:rsidR="004F6D77">
              <w:rPr>
                <w:noProof/>
                <w:webHidden/>
              </w:rPr>
              <w:fldChar w:fldCharType="end"/>
            </w:r>
          </w:hyperlink>
        </w:p>
        <w:p w14:paraId="3401FB10" w14:textId="77777777" w:rsidR="004F6D77" w:rsidRDefault="00F74229">
          <w:pPr>
            <w:pStyle w:val="Verzeichnis2"/>
            <w:rPr>
              <w:rFonts w:asciiTheme="minorHAnsi" w:eastAsiaTheme="minorEastAsia" w:hAnsiTheme="minorHAnsi" w:cstheme="minorBidi"/>
              <w:noProof/>
              <w:sz w:val="22"/>
              <w:szCs w:val="22"/>
              <w:lang w:val="en-US"/>
            </w:rPr>
          </w:pPr>
          <w:hyperlink w:anchor="_Toc440714506" w:history="1">
            <w:r w:rsidR="004F6D77" w:rsidRPr="004507AD">
              <w:rPr>
                <w:rStyle w:val="Hyperlink"/>
                <w:noProof/>
              </w:rPr>
              <w:t>4.2 Immersion</w:t>
            </w:r>
            <w:r w:rsidR="004F6D77">
              <w:rPr>
                <w:noProof/>
                <w:webHidden/>
              </w:rPr>
              <w:tab/>
            </w:r>
            <w:r w:rsidR="004F6D77">
              <w:rPr>
                <w:noProof/>
                <w:webHidden/>
              </w:rPr>
              <w:fldChar w:fldCharType="begin"/>
            </w:r>
            <w:r w:rsidR="004F6D77">
              <w:rPr>
                <w:noProof/>
                <w:webHidden/>
              </w:rPr>
              <w:instrText xml:space="preserve"> PAGEREF _Toc440714506 \h </w:instrText>
            </w:r>
            <w:r w:rsidR="004F6D77">
              <w:rPr>
                <w:noProof/>
                <w:webHidden/>
              </w:rPr>
            </w:r>
            <w:r w:rsidR="004F6D77">
              <w:rPr>
                <w:noProof/>
                <w:webHidden/>
              </w:rPr>
              <w:fldChar w:fldCharType="separate"/>
            </w:r>
            <w:r w:rsidR="004F6D77">
              <w:rPr>
                <w:noProof/>
                <w:webHidden/>
              </w:rPr>
              <w:t>21</w:t>
            </w:r>
            <w:r w:rsidR="004F6D77">
              <w:rPr>
                <w:noProof/>
                <w:webHidden/>
              </w:rPr>
              <w:fldChar w:fldCharType="end"/>
            </w:r>
          </w:hyperlink>
        </w:p>
        <w:p w14:paraId="4B095EEB" w14:textId="77777777" w:rsidR="004F6D77" w:rsidRDefault="00F74229">
          <w:pPr>
            <w:pStyle w:val="Verzeichnis3"/>
            <w:tabs>
              <w:tab w:val="right" w:pos="9457"/>
            </w:tabs>
            <w:rPr>
              <w:rFonts w:asciiTheme="minorHAnsi" w:eastAsiaTheme="minorEastAsia" w:hAnsiTheme="minorHAnsi" w:cstheme="minorBidi"/>
              <w:noProof/>
              <w:sz w:val="22"/>
              <w:szCs w:val="22"/>
              <w:lang w:val="en-US"/>
            </w:rPr>
          </w:pPr>
          <w:hyperlink w:anchor="_Toc440714507" w:history="1">
            <w:r w:rsidR="004F6D77" w:rsidRPr="004507AD">
              <w:rPr>
                <w:rStyle w:val="Hyperlink"/>
                <w:noProof/>
              </w:rPr>
              <w:t>4.2.1 Frustum allgemein</w:t>
            </w:r>
            <w:r w:rsidR="004F6D77">
              <w:rPr>
                <w:noProof/>
                <w:webHidden/>
              </w:rPr>
              <w:tab/>
            </w:r>
            <w:r w:rsidR="004F6D77">
              <w:rPr>
                <w:noProof/>
                <w:webHidden/>
              </w:rPr>
              <w:fldChar w:fldCharType="begin"/>
            </w:r>
            <w:r w:rsidR="004F6D77">
              <w:rPr>
                <w:noProof/>
                <w:webHidden/>
              </w:rPr>
              <w:instrText xml:space="preserve"> PAGEREF _Toc440714507 \h </w:instrText>
            </w:r>
            <w:r w:rsidR="004F6D77">
              <w:rPr>
                <w:noProof/>
                <w:webHidden/>
              </w:rPr>
            </w:r>
            <w:r w:rsidR="004F6D77">
              <w:rPr>
                <w:noProof/>
                <w:webHidden/>
              </w:rPr>
              <w:fldChar w:fldCharType="separate"/>
            </w:r>
            <w:r w:rsidR="004F6D77">
              <w:rPr>
                <w:noProof/>
                <w:webHidden/>
              </w:rPr>
              <w:t>21</w:t>
            </w:r>
            <w:r w:rsidR="004F6D77">
              <w:rPr>
                <w:noProof/>
                <w:webHidden/>
              </w:rPr>
              <w:fldChar w:fldCharType="end"/>
            </w:r>
          </w:hyperlink>
        </w:p>
        <w:p w14:paraId="418B2980" w14:textId="77777777" w:rsidR="004F6D77" w:rsidRDefault="00F74229">
          <w:pPr>
            <w:pStyle w:val="Verzeichnis3"/>
            <w:tabs>
              <w:tab w:val="right" w:pos="9457"/>
            </w:tabs>
            <w:rPr>
              <w:rFonts w:asciiTheme="minorHAnsi" w:eastAsiaTheme="minorEastAsia" w:hAnsiTheme="minorHAnsi" w:cstheme="minorBidi"/>
              <w:noProof/>
              <w:sz w:val="22"/>
              <w:szCs w:val="22"/>
              <w:lang w:val="en-US"/>
            </w:rPr>
          </w:pPr>
          <w:hyperlink w:anchor="_Toc440714508" w:history="1">
            <w:r w:rsidR="004F6D77" w:rsidRPr="004507AD">
              <w:rPr>
                <w:rStyle w:val="Hyperlink"/>
                <w:noProof/>
              </w:rPr>
              <w:t>4.2.2 CAVE XXL Frustum</w:t>
            </w:r>
            <w:r w:rsidR="004F6D77">
              <w:rPr>
                <w:noProof/>
                <w:webHidden/>
              </w:rPr>
              <w:tab/>
            </w:r>
            <w:r w:rsidR="004F6D77">
              <w:rPr>
                <w:noProof/>
                <w:webHidden/>
              </w:rPr>
              <w:fldChar w:fldCharType="begin"/>
            </w:r>
            <w:r w:rsidR="004F6D77">
              <w:rPr>
                <w:noProof/>
                <w:webHidden/>
              </w:rPr>
              <w:instrText xml:space="preserve"> PAGEREF _Toc440714508 \h </w:instrText>
            </w:r>
            <w:r w:rsidR="004F6D77">
              <w:rPr>
                <w:noProof/>
                <w:webHidden/>
              </w:rPr>
            </w:r>
            <w:r w:rsidR="004F6D77">
              <w:rPr>
                <w:noProof/>
                <w:webHidden/>
              </w:rPr>
              <w:fldChar w:fldCharType="separate"/>
            </w:r>
            <w:r w:rsidR="004F6D77">
              <w:rPr>
                <w:noProof/>
                <w:webHidden/>
              </w:rPr>
              <w:t>22</w:t>
            </w:r>
            <w:r w:rsidR="004F6D77">
              <w:rPr>
                <w:noProof/>
                <w:webHidden/>
              </w:rPr>
              <w:fldChar w:fldCharType="end"/>
            </w:r>
          </w:hyperlink>
        </w:p>
        <w:p w14:paraId="12C3DBF5" w14:textId="77777777" w:rsidR="004F6D77" w:rsidRDefault="00F74229">
          <w:pPr>
            <w:pStyle w:val="Verzeichnis3"/>
            <w:tabs>
              <w:tab w:val="right" w:pos="9457"/>
            </w:tabs>
            <w:rPr>
              <w:rFonts w:asciiTheme="minorHAnsi" w:eastAsiaTheme="minorEastAsia" w:hAnsiTheme="minorHAnsi" w:cstheme="minorBidi"/>
              <w:noProof/>
              <w:sz w:val="22"/>
              <w:szCs w:val="22"/>
              <w:lang w:val="en-US"/>
            </w:rPr>
          </w:pPr>
          <w:hyperlink w:anchor="_Toc440714509" w:history="1">
            <w:r w:rsidR="004F6D77" w:rsidRPr="004507AD">
              <w:rPr>
                <w:rStyle w:val="Hyperlink"/>
                <w:noProof/>
              </w:rPr>
              <w:t>4.2.3 General Projection Matrix Frustum</w:t>
            </w:r>
            <w:r w:rsidR="004F6D77">
              <w:rPr>
                <w:noProof/>
                <w:webHidden/>
              </w:rPr>
              <w:tab/>
            </w:r>
            <w:r w:rsidR="004F6D77">
              <w:rPr>
                <w:noProof/>
                <w:webHidden/>
              </w:rPr>
              <w:fldChar w:fldCharType="begin"/>
            </w:r>
            <w:r w:rsidR="004F6D77">
              <w:rPr>
                <w:noProof/>
                <w:webHidden/>
              </w:rPr>
              <w:instrText xml:space="preserve"> PAGEREF _Toc440714509 \h </w:instrText>
            </w:r>
            <w:r w:rsidR="004F6D77">
              <w:rPr>
                <w:noProof/>
                <w:webHidden/>
              </w:rPr>
            </w:r>
            <w:r w:rsidR="004F6D77">
              <w:rPr>
                <w:noProof/>
                <w:webHidden/>
              </w:rPr>
              <w:fldChar w:fldCharType="separate"/>
            </w:r>
            <w:r w:rsidR="004F6D77">
              <w:rPr>
                <w:noProof/>
                <w:webHidden/>
              </w:rPr>
              <w:t>23</w:t>
            </w:r>
            <w:r w:rsidR="004F6D77">
              <w:rPr>
                <w:noProof/>
                <w:webHidden/>
              </w:rPr>
              <w:fldChar w:fldCharType="end"/>
            </w:r>
          </w:hyperlink>
        </w:p>
        <w:p w14:paraId="7EDA1247" w14:textId="77777777" w:rsidR="004F6D77" w:rsidRDefault="00F74229">
          <w:pPr>
            <w:pStyle w:val="Verzeichnis3"/>
            <w:tabs>
              <w:tab w:val="right" w:pos="9457"/>
            </w:tabs>
            <w:rPr>
              <w:rFonts w:asciiTheme="minorHAnsi" w:eastAsiaTheme="minorEastAsia" w:hAnsiTheme="minorHAnsi" w:cstheme="minorBidi"/>
              <w:noProof/>
              <w:sz w:val="22"/>
              <w:szCs w:val="22"/>
              <w:lang w:val="en-US"/>
            </w:rPr>
          </w:pPr>
          <w:hyperlink w:anchor="_Toc440714510" w:history="1">
            <w:r w:rsidR="004F6D77" w:rsidRPr="004507AD">
              <w:rPr>
                <w:rStyle w:val="Hyperlink"/>
                <w:noProof/>
              </w:rPr>
              <w:t>4.2.4 Vergleich CAVE XXL und General Projection Matrix</w:t>
            </w:r>
            <w:r w:rsidR="004F6D77">
              <w:rPr>
                <w:noProof/>
                <w:webHidden/>
              </w:rPr>
              <w:tab/>
            </w:r>
            <w:r w:rsidR="004F6D77">
              <w:rPr>
                <w:noProof/>
                <w:webHidden/>
              </w:rPr>
              <w:fldChar w:fldCharType="begin"/>
            </w:r>
            <w:r w:rsidR="004F6D77">
              <w:rPr>
                <w:noProof/>
                <w:webHidden/>
              </w:rPr>
              <w:instrText xml:space="preserve"> PAGEREF _Toc440714510 \h </w:instrText>
            </w:r>
            <w:r w:rsidR="004F6D77">
              <w:rPr>
                <w:noProof/>
                <w:webHidden/>
              </w:rPr>
            </w:r>
            <w:r w:rsidR="004F6D77">
              <w:rPr>
                <w:noProof/>
                <w:webHidden/>
              </w:rPr>
              <w:fldChar w:fldCharType="separate"/>
            </w:r>
            <w:r w:rsidR="004F6D77">
              <w:rPr>
                <w:noProof/>
                <w:webHidden/>
              </w:rPr>
              <w:t>24</w:t>
            </w:r>
            <w:r w:rsidR="004F6D77">
              <w:rPr>
                <w:noProof/>
                <w:webHidden/>
              </w:rPr>
              <w:fldChar w:fldCharType="end"/>
            </w:r>
          </w:hyperlink>
        </w:p>
        <w:p w14:paraId="0EFC2A8D" w14:textId="77777777" w:rsidR="004F6D77" w:rsidRDefault="00F74229">
          <w:pPr>
            <w:pStyle w:val="Verzeichnis2"/>
            <w:rPr>
              <w:rFonts w:asciiTheme="minorHAnsi" w:eastAsiaTheme="minorEastAsia" w:hAnsiTheme="minorHAnsi" w:cstheme="minorBidi"/>
              <w:noProof/>
              <w:sz w:val="22"/>
              <w:szCs w:val="22"/>
              <w:lang w:val="en-US"/>
            </w:rPr>
          </w:pPr>
          <w:hyperlink w:anchor="_Toc440714511" w:history="1">
            <w:r w:rsidR="004F6D77" w:rsidRPr="004507AD">
              <w:rPr>
                <w:rStyle w:val="Hyperlink"/>
                <w:noProof/>
              </w:rPr>
              <w:t>4.3 Devices</w:t>
            </w:r>
            <w:r w:rsidR="004F6D77">
              <w:rPr>
                <w:noProof/>
                <w:webHidden/>
              </w:rPr>
              <w:tab/>
            </w:r>
            <w:r w:rsidR="004F6D77">
              <w:rPr>
                <w:noProof/>
                <w:webHidden/>
              </w:rPr>
              <w:fldChar w:fldCharType="begin"/>
            </w:r>
            <w:r w:rsidR="004F6D77">
              <w:rPr>
                <w:noProof/>
                <w:webHidden/>
              </w:rPr>
              <w:instrText xml:space="preserve"> PAGEREF _Toc440714511 \h </w:instrText>
            </w:r>
            <w:r w:rsidR="004F6D77">
              <w:rPr>
                <w:noProof/>
                <w:webHidden/>
              </w:rPr>
            </w:r>
            <w:r w:rsidR="004F6D77">
              <w:rPr>
                <w:noProof/>
                <w:webHidden/>
              </w:rPr>
              <w:fldChar w:fldCharType="separate"/>
            </w:r>
            <w:r w:rsidR="004F6D77">
              <w:rPr>
                <w:noProof/>
                <w:webHidden/>
              </w:rPr>
              <w:t>25</w:t>
            </w:r>
            <w:r w:rsidR="004F6D77">
              <w:rPr>
                <w:noProof/>
                <w:webHidden/>
              </w:rPr>
              <w:fldChar w:fldCharType="end"/>
            </w:r>
          </w:hyperlink>
        </w:p>
        <w:p w14:paraId="7AF92754" w14:textId="77777777" w:rsidR="004F6D77" w:rsidRDefault="00F74229">
          <w:pPr>
            <w:pStyle w:val="Verzeichnis3"/>
            <w:tabs>
              <w:tab w:val="right" w:pos="9457"/>
            </w:tabs>
            <w:rPr>
              <w:rFonts w:asciiTheme="minorHAnsi" w:eastAsiaTheme="minorEastAsia" w:hAnsiTheme="minorHAnsi" w:cstheme="minorBidi"/>
              <w:noProof/>
              <w:sz w:val="22"/>
              <w:szCs w:val="22"/>
              <w:lang w:val="en-US"/>
            </w:rPr>
          </w:pPr>
          <w:hyperlink w:anchor="_Toc440714512" w:history="1">
            <w:r w:rsidR="004F6D77" w:rsidRPr="004507AD">
              <w:rPr>
                <w:rStyle w:val="Hyperlink"/>
                <w:noProof/>
              </w:rPr>
              <w:t>4.3.1 Wand</w:t>
            </w:r>
            <w:r w:rsidR="004F6D77">
              <w:rPr>
                <w:noProof/>
                <w:webHidden/>
              </w:rPr>
              <w:tab/>
            </w:r>
            <w:r w:rsidR="004F6D77">
              <w:rPr>
                <w:noProof/>
                <w:webHidden/>
              </w:rPr>
              <w:fldChar w:fldCharType="begin"/>
            </w:r>
            <w:r w:rsidR="004F6D77">
              <w:rPr>
                <w:noProof/>
                <w:webHidden/>
              </w:rPr>
              <w:instrText xml:space="preserve"> PAGEREF _Toc440714512 \h </w:instrText>
            </w:r>
            <w:r w:rsidR="004F6D77">
              <w:rPr>
                <w:noProof/>
                <w:webHidden/>
              </w:rPr>
            </w:r>
            <w:r w:rsidR="004F6D77">
              <w:rPr>
                <w:noProof/>
                <w:webHidden/>
              </w:rPr>
              <w:fldChar w:fldCharType="separate"/>
            </w:r>
            <w:r w:rsidR="004F6D77">
              <w:rPr>
                <w:noProof/>
                <w:webHidden/>
              </w:rPr>
              <w:t>25</w:t>
            </w:r>
            <w:r w:rsidR="004F6D77">
              <w:rPr>
                <w:noProof/>
                <w:webHidden/>
              </w:rPr>
              <w:fldChar w:fldCharType="end"/>
            </w:r>
          </w:hyperlink>
        </w:p>
        <w:p w14:paraId="4366C5FD" w14:textId="77777777" w:rsidR="004F6D77" w:rsidRDefault="00F74229">
          <w:pPr>
            <w:pStyle w:val="Verzeichnis3"/>
            <w:tabs>
              <w:tab w:val="right" w:pos="9457"/>
            </w:tabs>
            <w:rPr>
              <w:rFonts w:asciiTheme="minorHAnsi" w:eastAsiaTheme="minorEastAsia" w:hAnsiTheme="minorHAnsi" w:cstheme="minorBidi"/>
              <w:noProof/>
              <w:sz w:val="22"/>
              <w:szCs w:val="22"/>
              <w:lang w:val="en-US"/>
            </w:rPr>
          </w:pPr>
          <w:hyperlink w:anchor="_Toc440714513" w:history="1">
            <w:r w:rsidR="004F6D77" w:rsidRPr="004507AD">
              <w:rPr>
                <w:rStyle w:val="Hyperlink"/>
                <w:noProof/>
              </w:rPr>
              <w:t>4.3.2 Eyes</w:t>
            </w:r>
            <w:r w:rsidR="004F6D77">
              <w:rPr>
                <w:noProof/>
                <w:webHidden/>
              </w:rPr>
              <w:tab/>
            </w:r>
            <w:r w:rsidR="004F6D77">
              <w:rPr>
                <w:noProof/>
                <w:webHidden/>
              </w:rPr>
              <w:fldChar w:fldCharType="begin"/>
            </w:r>
            <w:r w:rsidR="004F6D77">
              <w:rPr>
                <w:noProof/>
                <w:webHidden/>
              </w:rPr>
              <w:instrText xml:space="preserve"> PAGEREF _Toc440714513 \h </w:instrText>
            </w:r>
            <w:r w:rsidR="004F6D77">
              <w:rPr>
                <w:noProof/>
                <w:webHidden/>
              </w:rPr>
            </w:r>
            <w:r w:rsidR="004F6D77">
              <w:rPr>
                <w:noProof/>
                <w:webHidden/>
              </w:rPr>
              <w:fldChar w:fldCharType="separate"/>
            </w:r>
            <w:r w:rsidR="004F6D77">
              <w:rPr>
                <w:noProof/>
                <w:webHidden/>
              </w:rPr>
              <w:t>29</w:t>
            </w:r>
            <w:r w:rsidR="004F6D77">
              <w:rPr>
                <w:noProof/>
                <w:webHidden/>
              </w:rPr>
              <w:fldChar w:fldCharType="end"/>
            </w:r>
          </w:hyperlink>
        </w:p>
        <w:p w14:paraId="58C65A25" w14:textId="77777777" w:rsidR="004F6D77" w:rsidRDefault="00F74229">
          <w:pPr>
            <w:pStyle w:val="Verzeichnis3"/>
            <w:tabs>
              <w:tab w:val="right" w:pos="9457"/>
            </w:tabs>
            <w:rPr>
              <w:rFonts w:asciiTheme="minorHAnsi" w:eastAsiaTheme="minorEastAsia" w:hAnsiTheme="minorHAnsi" w:cstheme="minorBidi"/>
              <w:noProof/>
              <w:sz w:val="22"/>
              <w:szCs w:val="22"/>
              <w:lang w:val="en-US"/>
            </w:rPr>
          </w:pPr>
          <w:hyperlink w:anchor="_Toc440714514" w:history="1">
            <w:r w:rsidR="004F6D77" w:rsidRPr="004507AD">
              <w:rPr>
                <w:rStyle w:val="Hyperlink"/>
                <w:noProof/>
              </w:rPr>
              <w:t>4.3.3 Gamepad</w:t>
            </w:r>
            <w:r w:rsidR="004F6D77">
              <w:rPr>
                <w:noProof/>
                <w:webHidden/>
              </w:rPr>
              <w:tab/>
            </w:r>
            <w:r w:rsidR="004F6D77">
              <w:rPr>
                <w:noProof/>
                <w:webHidden/>
              </w:rPr>
              <w:fldChar w:fldCharType="begin"/>
            </w:r>
            <w:r w:rsidR="004F6D77">
              <w:rPr>
                <w:noProof/>
                <w:webHidden/>
              </w:rPr>
              <w:instrText xml:space="preserve"> PAGEREF _Toc440714514 \h </w:instrText>
            </w:r>
            <w:r w:rsidR="004F6D77">
              <w:rPr>
                <w:noProof/>
                <w:webHidden/>
              </w:rPr>
            </w:r>
            <w:r w:rsidR="004F6D77">
              <w:rPr>
                <w:noProof/>
                <w:webHidden/>
              </w:rPr>
              <w:fldChar w:fldCharType="separate"/>
            </w:r>
            <w:r w:rsidR="004F6D77">
              <w:rPr>
                <w:noProof/>
                <w:webHidden/>
              </w:rPr>
              <w:t>30</w:t>
            </w:r>
            <w:r w:rsidR="004F6D77">
              <w:rPr>
                <w:noProof/>
                <w:webHidden/>
              </w:rPr>
              <w:fldChar w:fldCharType="end"/>
            </w:r>
          </w:hyperlink>
        </w:p>
        <w:p w14:paraId="4C7D121C" w14:textId="77777777" w:rsidR="004F6D77" w:rsidRDefault="00F74229">
          <w:pPr>
            <w:pStyle w:val="Verzeichnis2"/>
            <w:rPr>
              <w:rFonts w:asciiTheme="minorHAnsi" w:eastAsiaTheme="minorEastAsia" w:hAnsiTheme="minorHAnsi" w:cstheme="minorBidi"/>
              <w:noProof/>
              <w:sz w:val="22"/>
              <w:szCs w:val="22"/>
              <w:lang w:val="en-US"/>
            </w:rPr>
          </w:pPr>
          <w:hyperlink w:anchor="_Toc440714515" w:history="1">
            <w:r w:rsidR="004F6D77" w:rsidRPr="004507AD">
              <w:rPr>
                <w:rStyle w:val="Hyperlink"/>
                <w:noProof/>
              </w:rPr>
              <w:t>4.4 VRPN</w:t>
            </w:r>
            <w:r w:rsidR="004F6D77">
              <w:rPr>
                <w:noProof/>
                <w:webHidden/>
              </w:rPr>
              <w:tab/>
            </w:r>
            <w:r w:rsidR="004F6D77">
              <w:rPr>
                <w:noProof/>
                <w:webHidden/>
              </w:rPr>
              <w:fldChar w:fldCharType="begin"/>
            </w:r>
            <w:r w:rsidR="004F6D77">
              <w:rPr>
                <w:noProof/>
                <w:webHidden/>
              </w:rPr>
              <w:instrText xml:space="preserve"> PAGEREF _Toc440714515 \h </w:instrText>
            </w:r>
            <w:r w:rsidR="004F6D77">
              <w:rPr>
                <w:noProof/>
                <w:webHidden/>
              </w:rPr>
            </w:r>
            <w:r w:rsidR="004F6D77">
              <w:rPr>
                <w:noProof/>
                <w:webHidden/>
              </w:rPr>
              <w:fldChar w:fldCharType="separate"/>
            </w:r>
            <w:r w:rsidR="004F6D77">
              <w:rPr>
                <w:noProof/>
                <w:webHidden/>
              </w:rPr>
              <w:t>30</w:t>
            </w:r>
            <w:r w:rsidR="004F6D77">
              <w:rPr>
                <w:noProof/>
                <w:webHidden/>
              </w:rPr>
              <w:fldChar w:fldCharType="end"/>
            </w:r>
          </w:hyperlink>
        </w:p>
        <w:p w14:paraId="752C9FC0" w14:textId="77777777" w:rsidR="004F6D77" w:rsidRDefault="00F74229">
          <w:pPr>
            <w:pStyle w:val="Verzeichnis3"/>
            <w:tabs>
              <w:tab w:val="right" w:pos="9457"/>
            </w:tabs>
            <w:rPr>
              <w:rFonts w:asciiTheme="minorHAnsi" w:eastAsiaTheme="minorEastAsia" w:hAnsiTheme="minorHAnsi" w:cstheme="minorBidi"/>
              <w:noProof/>
              <w:sz w:val="22"/>
              <w:szCs w:val="22"/>
              <w:lang w:val="en-US"/>
            </w:rPr>
          </w:pPr>
          <w:hyperlink w:anchor="_Toc440714516" w:history="1">
            <w:r w:rsidR="004F6D77" w:rsidRPr="004507AD">
              <w:rPr>
                <w:rStyle w:val="Hyperlink"/>
                <w:noProof/>
              </w:rPr>
              <w:t>4.4.1 Verwendung mit PPT Studio WorldViz</w:t>
            </w:r>
            <w:r w:rsidR="004F6D77">
              <w:rPr>
                <w:noProof/>
                <w:webHidden/>
              </w:rPr>
              <w:tab/>
            </w:r>
            <w:r w:rsidR="004F6D77">
              <w:rPr>
                <w:noProof/>
                <w:webHidden/>
              </w:rPr>
              <w:fldChar w:fldCharType="begin"/>
            </w:r>
            <w:r w:rsidR="004F6D77">
              <w:rPr>
                <w:noProof/>
                <w:webHidden/>
              </w:rPr>
              <w:instrText xml:space="preserve"> PAGEREF _Toc440714516 \h </w:instrText>
            </w:r>
            <w:r w:rsidR="004F6D77">
              <w:rPr>
                <w:noProof/>
                <w:webHidden/>
              </w:rPr>
            </w:r>
            <w:r w:rsidR="004F6D77">
              <w:rPr>
                <w:noProof/>
                <w:webHidden/>
              </w:rPr>
              <w:fldChar w:fldCharType="separate"/>
            </w:r>
            <w:r w:rsidR="004F6D77">
              <w:rPr>
                <w:noProof/>
                <w:webHidden/>
              </w:rPr>
              <w:t>30</w:t>
            </w:r>
            <w:r w:rsidR="004F6D77">
              <w:rPr>
                <w:noProof/>
                <w:webHidden/>
              </w:rPr>
              <w:fldChar w:fldCharType="end"/>
            </w:r>
          </w:hyperlink>
        </w:p>
        <w:p w14:paraId="4BF971F3" w14:textId="77777777" w:rsidR="004F6D77" w:rsidRDefault="00F74229">
          <w:pPr>
            <w:pStyle w:val="Verzeichnis3"/>
            <w:tabs>
              <w:tab w:val="right" w:pos="9457"/>
            </w:tabs>
            <w:rPr>
              <w:rFonts w:asciiTheme="minorHAnsi" w:eastAsiaTheme="minorEastAsia" w:hAnsiTheme="minorHAnsi" w:cstheme="minorBidi"/>
              <w:noProof/>
              <w:sz w:val="22"/>
              <w:szCs w:val="22"/>
              <w:lang w:val="en-US"/>
            </w:rPr>
          </w:pPr>
          <w:hyperlink w:anchor="_Toc440714517" w:history="1">
            <w:r w:rsidR="004F6D77" w:rsidRPr="004507AD">
              <w:rPr>
                <w:rStyle w:val="Hyperlink"/>
                <w:noProof/>
              </w:rPr>
              <w:t>4.4.2 Datenverarbeitung im Unity</w:t>
            </w:r>
            <w:r w:rsidR="004F6D77">
              <w:rPr>
                <w:noProof/>
                <w:webHidden/>
              </w:rPr>
              <w:tab/>
            </w:r>
            <w:r w:rsidR="004F6D77">
              <w:rPr>
                <w:noProof/>
                <w:webHidden/>
              </w:rPr>
              <w:fldChar w:fldCharType="begin"/>
            </w:r>
            <w:r w:rsidR="004F6D77">
              <w:rPr>
                <w:noProof/>
                <w:webHidden/>
              </w:rPr>
              <w:instrText xml:space="preserve"> PAGEREF _Toc440714517 \h </w:instrText>
            </w:r>
            <w:r w:rsidR="004F6D77">
              <w:rPr>
                <w:noProof/>
                <w:webHidden/>
              </w:rPr>
            </w:r>
            <w:r w:rsidR="004F6D77">
              <w:rPr>
                <w:noProof/>
                <w:webHidden/>
              </w:rPr>
              <w:fldChar w:fldCharType="separate"/>
            </w:r>
            <w:r w:rsidR="004F6D77">
              <w:rPr>
                <w:noProof/>
                <w:webHidden/>
              </w:rPr>
              <w:t>31</w:t>
            </w:r>
            <w:r w:rsidR="004F6D77">
              <w:rPr>
                <w:noProof/>
                <w:webHidden/>
              </w:rPr>
              <w:fldChar w:fldCharType="end"/>
            </w:r>
          </w:hyperlink>
        </w:p>
        <w:p w14:paraId="3B955204" w14:textId="77777777" w:rsidR="004F6D77" w:rsidRDefault="00F74229">
          <w:pPr>
            <w:pStyle w:val="Verzeichnis3"/>
            <w:tabs>
              <w:tab w:val="right" w:pos="9457"/>
            </w:tabs>
            <w:rPr>
              <w:rFonts w:asciiTheme="minorHAnsi" w:eastAsiaTheme="minorEastAsia" w:hAnsiTheme="minorHAnsi" w:cstheme="minorBidi"/>
              <w:noProof/>
              <w:sz w:val="22"/>
              <w:szCs w:val="22"/>
              <w:lang w:val="en-US"/>
            </w:rPr>
          </w:pPr>
          <w:hyperlink w:anchor="_Toc440714518" w:history="1">
            <w:r w:rsidR="004F6D77" w:rsidRPr="004507AD">
              <w:rPr>
                <w:rStyle w:val="Hyperlink"/>
                <w:noProof/>
              </w:rPr>
              <w:t>4.4.3 Datenveredlung im Unity</w:t>
            </w:r>
            <w:r w:rsidR="004F6D77">
              <w:rPr>
                <w:noProof/>
                <w:webHidden/>
              </w:rPr>
              <w:tab/>
            </w:r>
            <w:r w:rsidR="004F6D77">
              <w:rPr>
                <w:noProof/>
                <w:webHidden/>
              </w:rPr>
              <w:fldChar w:fldCharType="begin"/>
            </w:r>
            <w:r w:rsidR="004F6D77">
              <w:rPr>
                <w:noProof/>
                <w:webHidden/>
              </w:rPr>
              <w:instrText xml:space="preserve"> PAGEREF _Toc440714518 \h </w:instrText>
            </w:r>
            <w:r w:rsidR="004F6D77">
              <w:rPr>
                <w:noProof/>
                <w:webHidden/>
              </w:rPr>
            </w:r>
            <w:r w:rsidR="004F6D77">
              <w:rPr>
                <w:noProof/>
                <w:webHidden/>
              </w:rPr>
              <w:fldChar w:fldCharType="separate"/>
            </w:r>
            <w:r w:rsidR="004F6D77">
              <w:rPr>
                <w:noProof/>
                <w:webHidden/>
              </w:rPr>
              <w:t>32</w:t>
            </w:r>
            <w:r w:rsidR="004F6D77">
              <w:rPr>
                <w:noProof/>
                <w:webHidden/>
              </w:rPr>
              <w:fldChar w:fldCharType="end"/>
            </w:r>
          </w:hyperlink>
        </w:p>
        <w:p w14:paraId="6A783C04" w14:textId="77777777" w:rsidR="004F6D77" w:rsidRDefault="00F74229">
          <w:pPr>
            <w:pStyle w:val="Verzeichnis2"/>
            <w:rPr>
              <w:rFonts w:asciiTheme="minorHAnsi" w:eastAsiaTheme="minorEastAsia" w:hAnsiTheme="minorHAnsi" w:cstheme="minorBidi"/>
              <w:noProof/>
              <w:sz w:val="22"/>
              <w:szCs w:val="22"/>
              <w:lang w:val="en-US"/>
            </w:rPr>
          </w:pPr>
          <w:hyperlink w:anchor="_Toc440714519" w:history="1">
            <w:r w:rsidR="004F6D77" w:rsidRPr="004507AD">
              <w:rPr>
                <w:rStyle w:val="Hyperlink"/>
                <w:noProof/>
              </w:rPr>
              <w:t>4.5 Unity Plugin</w:t>
            </w:r>
            <w:r w:rsidR="004F6D77">
              <w:rPr>
                <w:noProof/>
                <w:webHidden/>
              </w:rPr>
              <w:tab/>
            </w:r>
            <w:r w:rsidR="004F6D77">
              <w:rPr>
                <w:noProof/>
                <w:webHidden/>
              </w:rPr>
              <w:fldChar w:fldCharType="begin"/>
            </w:r>
            <w:r w:rsidR="004F6D77">
              <w:rPr>
                <w:noProof/>
                <w:webHidden/>
              </w:rPr>
              <w:instrText xml:space="preserve"> PAGEREF _Toc440714519 \h </w:instrText>
            </w:r>
            <w:r w:rsidR="004F6D77">
              <w:rPr>
                <w:noProof/>
                <w:webHidden/>
              </w:rPr>
            </w:r>
            <w:r w:rsidR="004F6D77">
              <w:rPr>
                <w:noProof/>
                <w:webHidden/>
              </w:rPr>
              <w:fldChar w:fldCharType="separate"/>
            </w:r>
            <w:r w:rsidR="004F6D77">
              <w:rPr>
                <w:noProof/>
                <w:webHidden/>
              </w:rPr>
              <w:t>34</w:t>
            </w:r>
            <w:r w:rsidR="004F6D77">
              <w:rPr>
                <w:noProof/>
                <w:webHidden/>
              </w:rPr>
              <w:fldChar w:fldCharType="end"/>
            </w:r>
          </w:hyperlink>
        </w:p>
        <w:p w14:paraId="21A35A1E" w14:textId="77777777" w:rsidR="004F6D77" w:rsidRDefault="00F74229">
          <w:pPr>
            <w:pStyle w:val="Verzeichnis3"/>
            <w:tabs>
              <w:tab w:val="right" w:pos="9457"/>
            </w:tabs>
            <w:rPr>
              <w:rFonts w:asciiTheme="minorHAnsi" w:eastAsiaTheme="minorEastAsia" w:hAnsiTheme="minorHAnsi" w:cstheme="minorBidi"/>
              <w:noProof/>
              <w:sz w:val="22"/>
              <w:szCs w:val="22"/>
              <w:lang w:val="en-US"/>
            </w:rPr>
          </w:pPr>
          <w:hyperlink w:anchor="_Toc440714520" w:history="1">
            <w:r w:rsidR="004F6D77" w:rsidRPr="004507AD">
              <w:rPr>
                <w:rStyle w:val="Hyperlink"/>
                <w:noProof/>
              </w:rPr>
              <w:t>4.5.1 Konfiguration</w:t>
            </w:r>
            <w:r w:rsidR="004F6D77">
              <w:rPr>
                <w:noProof/>
                <w:webHidden/>
              </w:rPr>
              <w:tab/>
            </w:r>
            <w:r w:rsidR="004F6D77">
              <w:rPr>
                <w:noProof/>
                <w:webHidden/>
              </w:rPr>
              <w:fldChar w:fldCharType="begin"/>
            </w:r>
            <w:r w:rsidR="004F6D77">
              <w:rPr>
                <w:noProof/>
                <w:webHidden/>
              </w:rPr>
              <w:instrText xml:space="preserve"> PAGEREF _Toc440714520 \h </w:instrText>
            </w:r>
            <w:r w:rsidR="004F6D77">
              <w:rPr>
                <w:noProof/>
                <w:webHidden/>
              </w:rPr>
            </w:r>
            <w:r w:rsidR="004F6D77">
              <w:rPr>
                <w:noProof/>
                <w:webHidden/>
              </w:rPr>
              <w:fldChar w:fldCharType="separate"/>
            </w:r>
            <w:r w:rsidR="004F6D77">
              <w:rPr>
                <w:noProof/>
                <w:webHidden/>
              </w:rPr>
              <w:t>34</w:t>
            </w:r>
            <w:r w:rsidR="004F6D77">
              <w:rPr>
                <w:noProof/>
                <w:webHidden/>
              </w:rPr>
              <w:fldChar w:fldCharType="end"/>
            </w:r>
          </w:hyperlink>
        </w:p>
        <w:p w14:paraId="12C5039F" w14:textId="77777777" w:rsidR="004F6D77" w:rsidRDefault="00F74229">
          <w:pPr>
            <w:pStyle w:val="Verzeichnis3"/>
            <w:tabs>
              <w:tab w:val="right" w:pos="9457"/>
            </w:tabs>
            <w:rPr>
              <w:rFonts w:asciiTheme="minorHAnsi" w:eastAsiaTheme="minorEastAsia" w:hAnsiTheme="minorHAnsi" w:cstheme="minorBidi"/>
              <w:noProof/>
              <w:sz w:val="22"/>
              <w:szCs w:val="22"/>
              <w:lang w:val="en-US"/>
            </w:rPr>
          </w:pPr>
          <w:hyperlink w:anchor="_Toc440714521" w:history="1">
            <w:r w:rsidR="004F6D77" w:rsidRPr="004507AD">
              <w:rPr>
                <w:rStyle w:val="Hyperlink"/>
                <w:noProof/>
              </w:rPr>
              <w:t>4.5.2 Aufgabenverteilung</w:t>
            </w:r>
            <w:r w:rsidR="004F6D77">
              <w:rPr>
                <w:noProof/>
                <w:webHidden/>
              </w:rPr>
              <w:tab/>
            </w:r>
            <w:r w:rsidR="004F6D77">
              <w:rPr>
                <w:noProof/>
                <w:webHidden/>
              </w:rPr>
              <w:fldChar w:fldCharType="begin"/>
            </w:r>
            <w:r w:rsidR="004F6D77">
              <w:rPr>
                <w:noProof/>
                <w:webHidden/>
              </w:rPr>
              <w:instrText xml:space="preserve"> PAGEREF _Toc440714521 \h </w:instrText>
            </w:r>
            <w:r w:rsidR="004F6D77">
              <w:rPr>
                <w:noProof/>
                <w:webHidden/>
              </w:rPr>
            </w:r>
            <w:r w:rsidR="004F6D77">
              <w:rPr>
                <w:noProof/>
                <w:webHidden/>
              </w:rPr>
              <w:fldChar w:fldCharType="separate"/>
            </w:r>
            <w:r w:rsidR="004F6D77">
              <w:rPr>
                <w:noProof/>
                <w:webHidden/>
              </w:rPr>
              <w:t>37</w:t>
            </w:r>
            <w:r w:rsidR="004F6D77">
              <w:rPr>
                <w:noProof/>
                <w:webHidden/>
              </w:rPr>
              <w:fldChar w:fldCharType="end"/>
            </w:r>
          </w:hyperlink>
        </w:p>
        <w:p w14:paraId="2B28B29F" w14:textId="77777777" w:rsidR="004F6D77" w:rsidRDefault="00F74229">
          <w:pPr>
            <w:pStyle w:val="Verzeichnis3"/>
            <w:tabs>
              <w:tab w:val="right" w:pos="9457"/>
            </w:tabs>
            <w:rPr>
              <w:rFonts w:asciiTheme="minorHAnsi" w:eastAsiaTheme="minorEastAsia" w:hAnsiTheme="minorHAnsi" w:cstheme="minorBidi"/>
              <w:noProof/>
              <w:sz w:val="22"/>
              <w:szCs w:val="22"/>
              <w:lang w:val="en-US"/>
            </w:rPr>
          </w:pPr>
          <w:hyperlink w:anchor="_Toc440714522" w:history="1">
            <w:r w:rsidR="004F6D77" w:rsidRPr="004507AD">
              <w:rPr>
                <w:rStyle w:val="Hyperlink"/>
                <w:noProof/>
              </w:rPr>
              <w:t>4.5.3 Deployment</w:t>
            </w:r>
            <w:r w:rsidR="004F6D77">
              <w:rPr>
                <w:noProof/>
                <w:webHidden/>
              </w:rPr>
              <w:tab/>
            </w:r>
            <w:r w:rsidR="004F6D77">
              <w:rPr>
                <w:noProof/>
                <w:webHidden/>
              </w:rPr>
              <w:fldChar w:fldCharType="begin"/>
            </w:r>
            <w:r w:rsidR="004F6D77">
              <w:rPr>
                <w:noProof/>
                <w:webHidden/>
              </w:rPr>
              <w:instrText xml:space="preserve"> PAGEREF _Toc440714522 \h </w:instrText>
            </w:r>
            <w:r w:rsidR="004F6D77">
              <w:rPr>
                <w:noProof/>
                <w:webHidden/>
              </w:rPr>
            </w:r>
            <w:r w:rsidR="004F6D77">
              <w:rPr>
                <w:noProof/>
                <w:webHidden/>
              </w:rPr>
              <w:fldChar w:fldCharType="separate"/>
            </w:r>
            <w:r w:rsidR="004F6D77">
              <w:rPr>
                <w:noProof/>
                <w:webHidden/>
              </w:rPr>
              <w:t>43</w:t>
            </w:r>
            <w:r w:rsidR="004F6D77">
              <w:rPr>
                <w:noProof/>
                <w:webHidden/>
              </w:rPr>
              <w:fldChar w:fldCharType="end"/>
            </w:r>
          </w:hyperlink>
        </w:p>
        <w:p w14:paraId="535938A8" w14:textId="77777777" w:rsidR="004F6D77" w:rsidRDefault="00F74229">
          <w:pPr>
            <w:pStyle w:val="Verzeichnis3"/>
            <w:tabs>
              <w:tab w:val="right" w:pos="9457"/>
            </w:tabs>
            <w:rPr>
              <w:rFonts w:asciiTheme="minorHAnsi" w:eastAsiaTheme="minorEastAsia" w:hAnsiTheme="minorHAnsi" w:cstheme="minorBidi"/>
              <w:noProof/>
              <w:sz w:val="22"/>
              <w:szCs w:val="22"/>
              <w:lang w:val="en-US"/>
            </w:rPr>
          </w:pPr>
          <w:hyperlink w:anchor="_Toc440714523" w:history="1">
            <w:r w:rsidR="004F6D77" w:rsidRPr="004507AD">
              <w:rPr>
                <w:rStyle w:val="Hyperlink"/>
                <w:noProof/>
              </w:rPr>
              <w:t>4.5.4 Troubleshooting</w:t>
            </w:r>
            <w:r w:rsidR="004F6D77">
              <w:rPr>
                <w:noProof/>
                <w:webHidden/>
              </w:rPr>
              <w:tab/>
            </w:r>
            <w:r w:rsidR="004F6D77">
              <w:rPr>
                <w:noProof/>
                <w:webHidden/>
              </w:rPr>
              <w:fldChar w:fldCharType="begin"/>
            </w:r>
            <w:r w:rsidR="004F6D77">
              <w:rPr>
                <w:noProof/>
                <w:webHidden/>
              </w:rPr>
              <w:instrText xml:space="preserve"> PAGEREF _Toc440714523 \h </w:instrText>
            </w:r>
            <w:r w:rsidR="004F6D77">
              <w:rPr>
                <w:noProof/>
                <w:webHidden/>
              </w:rPr>
            </w:r>
            <w:r w:rsidR="004F6D77">
              <w:rPr>
                <w:noProof/>
                <w:webHidden/>
              </w:rPr>
              <w:fldChar w:fldCharType="separate"/>
            </w:r>
            <w:r w:rsidR="004F6D77">
              <w:rPr>
                <w:noProof/>
                <w:webHidden/>
              </w:rPr>
              <w:t>48</w:t>
            </w:r>
            <w:r w:rsidR="004F6D77">
              <w:rPr>
                <w:noProof/>
                <w:webHidden/>
              </w:rPr>
              <w:fldChar w:fldCharType="end"/>
            </w:r>
          </w:hyperlink>
        </w:p>
        <w:p w14:paraId="20DF5608" w14:textId="77777777" w:rsidR="004F6D77" w:rsidRDefault="00F74229">
          <w:pPr>
            <w:pStyle w:val="Verzeichnis3"/>
            <w:tabs>
              <w:tab w:val="right" w:pos="9457"/>
            </w:tabs>
            <w:rPr>
              <w:rFonts w:asciiTheme="minorHAnsi" w:eastAsiaTheme="minorEastAsia" w:hAnsiTheme="minorHAnsi" w:cstheme="minorBidi"/>
              <w:noProof/>
              <w:sz w:val="22"/>
              <w:szCs w:val="22"/>
              <w:lang w:val="en-US"/>
            </w:rPr>
          </w:pPr>
          <w:hyperlink w:anchor="_Toc440714524" w:history="1">
            <w:r w:rsidR="004F6D77" w:rsidRPr="004507AD">
              <w:rPr>
                <w:rStyle w:val="Hyperlink"/>
                <w:noProof/>
              </w:rPr>
              <w:t>4.5.5 Performance Verbesserungen</w:t>
            </w:r>
            <w:r w:rsidR="004F6D77">
              <w:rPr>
                <w:noProof/>
                <w:webHidden/>
              </w:rPr>
              <w:tab/>
            </w:r>
            <w:r w:rsidR="004F6D77">
              <w:rPr>
                <w:noProof/>
                <w:webHidden/>
              </w:rPr>
              <w:fldChar w:fldCharType="begin"/>
            </w:r>
            <w:r w:rsidR="004F6D77">
              <w:rPr>
                <w:noProof/>
                <w:webHidden/>
              </w:rPr>
              <w:instrText xml:space="preserve"> PAGEREF _Toc440714524 \h </w:instrText>
            </w:r>
            <w:r w:rsidR="004F6D77">
              <w:rPr>
                <w:noProof/>
                <w:webHidden/>
              </w:rPr>
            </w:r>
            <w:r w:rsidR="004F6D77">
              <w:rPr>
                <w:noProof/>
                <w:webHidden/>
              </w:rPr>
              <w:fldChar w:fldCharType="separate"/>
            </w:r>
            <w:r w:rsidR="004F6D77">
              <w:rPr>
                <w:noProof/>
                <w:webHidden/>
              </w:rPr>
              <w:t>48</w:t>
            </w:r>
            <w:r w:rsidR="004F6D77">
              <w:rPr>
                <w:noProof/>
                <w:webHidden/>
              </w:rPr>
              <w:fldChar w:fldCharType="end"/>
            </w:r>
          </w:hyperlink>
        </w:p>
        <w:p w14:paraId="32F431F2" w14:textId="77777777" w:rsidR="004F6D77" w:rsidRDefault="00F74229">
          <w:pPr>
            <w:pStyle w:val="Verzeichnis2"/>
            <w:rPr>
              <w:rFonts w:asciiTheme="minorHAnsi" w:eastAsiaTheme="minorEastAsia" w:hAnsiTheme="minorHAnsi" w:cstheme="minorBidi"/>
              <w:noProof/>
              <w:sz w:val="22"/>
              <w:szCs w:val="22"/>
              <w:lang w:val="en-US"/>
            </w:rPr>
          </w:pPr>
          <w:hyperlink w:anchor="_Toc440714525" w:history="1">
            <w:r w:rsidR="004F6D77" w:rsidRPr="004507AD">
              <w:rPr>
                <w:rStyle w:val="Hyperlink"/>
                <w:noProof/>
              </w:rPr>
              <w:t>4.6 Warping</w:t>
            </w:r>
            <w:r w:rsidR="004F6D77">
              <w:rPr>
                <w:noProof/>
                <w:webHidden/>
              </w:rPr>
              <w:tab/>
            </w:r>
            <w:r w:rsidR="004F6D77">
              <w:rPr>
                <w:noProof/>
                <w:webHidden/>
              </w:rPr>
              <w:fldChar w:fldCharType="begin"/>
            </w:r>
            <w:r w:rsidR="004F6D77">
              <w:rPr>
                <w:noProof/>
                <w:webHidden/>
              </w:rPr>
              <w:instrText xml:space="preserve"> PAGEREF _Toc440714525 \h </w:instrText>
            </w:r>
            <w:r w:rsidR="004F6D77">
              <w:rPr>
                <w:noProof/>
                <w:webHidden/>
              </w:rPr>
            </w:r>
            <w:r w:rsidR="004F6D77">
              <w:rPr>
                <w:noProof/>
                <w:webHidden/>
              </w:rPr>
              <w:fldChar w:fldCharType="separate"/>
            </w:r>
            <w:r w:rsidR="004F6D77">
              <w:rPr>
                <w:noProof/>
                <w:webHidden/>
              </w:rPr>
              <w:t>51</w:t>
            </w:r>
            <w:r w:rsidR="004F6D77">
              <w:rPr>
                <w:noProof/>
                <w:webHidden/>
              </w:rPr>
              <w:fldChar w:fldCharType="end"/>
            </w:r>
          </w:hyperlink>
        </w:p>
        <w:p w14:paraId="5D2CDDDD" w14:textId="77777777" w:rsidR="004F6D77" w:rsidRDefault="00F74229">
          <w:pPr>
            <w:pStyle w:val="Verzeichnis1"/>
            <w:rPr>
              <w:rFonts w:asciiTheme="minorHAnsi" w:eastAsiaTheme="minorEastAsia" w:hAnsiTheme="minorHAnsi" w:cstheme="minorBidi"/>
              <w:noProof/>
              <w:sz w:val="22"/>
              <w:szCs w:val="22"/>
              <w:lang w:val="en-US"/>
            </w:rPr>
          </w:pPr>
          <w:hyperlink w:anchor="_Toc440714526" w:history="1">
            <w:r w:rsidR="004F6D77" w:rsidRPr="004507AD">
              <w:rPr>
                <w:rStyle w:val="Hyperlink"/>
                <w:noProof/>
              </w:rPr>
              <w:t>5</w:t>
            </w:r>
            <w:r w:rsidR="004F6D77">
              <w:rPr>
                <w:rFonts w:asciiTheme="minorHAnsi" w:eastAsiaTheme="minorEastAsia" w:hAnsiTheme="minorHAnsi" w:cstheme="minorBidi"/>
                <w:noProof/>
                <w:sz w:val="22"/>
                <w:szCs w:val="22"/>
                <w:lang w:val="en-US"/>
              </w:rPr>
              <w:tab/>
            </w:r>
            <w:r w:rsidR="004F6D77" w:rsidRPr="004507AD">
              <w:rPr>
                <w:rStyle w:val="Hyperlink"/>
                <w:noProof/>
              </w:rPr>
              <w:t>Demo Apps</w:t>
            </w:r>
            <w:r w:rsidR="004F6D77">
              <w:rPr>
                <w:noProof/>
                <w:webHidden/>
              </w:rPr>
              <w:tab/>
            </w:r>
            <w:r w:rsidR="004F6D77">
              <w:rPr>
                <w:noProof/>
                <w:webHidden/>
              </w:rPr>
              <w:fldChar w:fldCharType="begin"/>
            </w:r>
            <w:r w:rsidR="004F6D77">
              <w:rPr>
                <w:noProof/>
                <w:webHidden/>
              </w:rPr>
              <w:instrText xml:space="preserve"> PAGEREF _Toc440714526 \h </w:instrText>
            </w:r>
            <w:r w:rsidR="004F6D77">
              <w:rPr>
                <w:noProof/>
                <w:webHidden/>
              </w:rPr>
            </w:r>
            <w:r w:rsidR="004F6D77">
              <w:rPr>
                <w:noProof/>
                <w:webHidden/>
              </w:rPr>
              <w:fldChar w:fldCharType="separate"/>
            </w:r>
            <w:r w:rsidR="004F6D77">
              <w:rPr>
                <w:noProof/>
                <w:webHidden/>
              </w:rPr>
              <w:t>52</w:t>
            </w:r>
            <w:r w:rsidR="004F6D77">
              <w:rPr>
                <w:noProof/>
                <w:webHidden/>
              </w:rPr>
              <w:fldChar w:fldCharType="end"/>
            </w:r>
          </w:hyperlink>
        </w:p>
        <w:p w14:paraId="1D485608" w14:textId="77777777" w:rsidR="004F6D77" w:rsidRDefault="00F74229">
          <w:pPr>
            <w:pStyle w:val="Verzeichnis2"/>
            <w:rPr>
              <w:rFonts w:asciiTheme="minorHAnsi" w:eastAsiaTheme="minorEastAsia" w:hAnsiTheme="minorHAnsi" w:cstheme="minorBidi"/>
              <w:noProof/>
              <w:sz w:val="22"/>
              <w:szCs w:val="22"/>
              <w:lang w:val="en-US"/>
            </w:rPr>
          </w:pPr>
          <w:hyperlink w:anchor="_Toc440714527" w:history="1">
            <w:r w:rsidR="004F6D77" w:rsidRPr="004507AD">
              <w:rPr>
                <w:rStyle w:val="Hyperlink"/>
                <w:noProof/>
              </w:rPr>
              <w:t>5.1 Shooting Gallery</w:t>
            </w:r>
            <w:r w:rsidR="004F6D77">
              <w:rPr>
                <w:noProof/>
                <w:webHidden/>
              </w:rPr>
              <w:tab/>
            </w:r>
            <w:r w:rsidR="004F6D77">
              <w:rPr>
                <w:noProof/>
                <w:webHidden/>
              </w:rPr>
              <w:fldChar w:fldCharType="begin"/>
            </w:r>
            <w:r w:rsidR="004F6D77">
              <w:rPr>
                <w:noProof/>
                <w:webHidden/>
              </w:rPr>
              <w:instrText xml:space="preserve"> PAGEREF _Toc440714527 \h </w:instrText>
            </w:r>
            <w:r w:rsidR="004F6D77">
              <w:rPr>
                <w:noProof/>
                <w:webHidden/>
              </w:rPr>
            </w:r>
            <w:r w:rsidR="004F6D77">
              <w:rPr>
                <w:noProof/>
                <w:webHidden/>
              </w:rPr>
              <w:fldChar w:fldCharType="separate"/>
            </w:r>
            <w:r w:rsidR="004F6D77">
              <w:rPr>
                <w:noProof/>
                <w:webHidden/>
              </w:rPr>
              <w:t>52</w:t>
            </w:r>
            <w:r w:rsidR="004F6D77">
              <w:rPr>
                <w:noProof/>
                <w:webHidden/>
              </w:rPr>
              <w:fldChar w:fldCharType="end"/>
            </w:r>
          </w:hyperlink>
        </w:p>
        <w:p w14:paraId="7B193636" w14:textId="77777777" w:rsidR="004F6D77" w:rsidRDefault="00F74229">
          <w:pPr>
            <w:pStyle w:val="Verzeichnis2"/>
            <w:rPr>
              <w:rFonts w:asciiTheme="minorHAnsi" w:eastAsiaTheme="minorEastAsia" w:hAnsiTheme="minorHAnsi" w:cstheme="minorBidi"/>
              <w:noProof/>
              <w:sz w:val="22"/>
              <w:szCs w:val="22"/>
              <w:lang w:val="en-US"/>
            </w:rPr>
          </w:pPr>
          <w:hyperlink w:anchor="_Toc440714528" w:history="1">
            <w:r w:rsidR="004F6D77" w:rsidRPr="004507AD">
              <w:rPr>
                <w:rStyle w:val="Hyperlink"/>
                <w:noProof/>
              </w:rPr>
              <w:t>5.2 Model-Viewer</w:t>
            </w:r>
            <w:r w:rsidR="004F6D77">
              <w:rPr>
                <w:noProof/>
                <w:webHidden/>
              </w:rPr>
              <w:tab/>
            </w:r>
            <w:r w:rsidR="004F6D77">
              <w:rPr>
                <w:noProof/>
                <w:webHidden/>
              </w:rPr>
              <w:fldChar w:fldCharType="begin"/>
            </w:r>
            <w:r w:rsidR="004F6D77">
              <w:rPr>
                <w:noProof/>
                <w:webHidden/>
              </w:rPr>
              <w:instrText xml:space="preserve"> PAGEREF _Toc440714528 \h </w:instrText>
            </w:r>
            <w:r w:rsidR="004F6D77">
              <w:rPr>
                <w:noProof/>
                <w:webHidden/>
              </w:rPr>
            </w:r>
            <w:r w:rsidR="004F6D77">
              <w:rPr>
                <w:noProof/>
                <w:webHidden/>
              </w:rPr>
              <w:fldChar w:fldCharType="separate"/>
            </w:r>
            <w:r w:rsidR="004F6D77">
              <w:rPr>
                <w:noProof/>
                <w:webHidden/>
              </w:rPr>
              <w:t>57</w:t>
            </w:r>
            <w:r w:rsidR="004F6D77">
              <w:rPr>
                <w:noProof/>
                <w:webHidden/>
              </w:rPr>
              <w:fldChar w:fldCharType="end"/>
            </w:r>
          </w:hyperlink>
        </w:p>
        <w:p w14:paraId="1141B67F" w14:textId="77777777" w:rsidR="004F6D77" w:rsidRDefault="00F74229">
          <w:pPr>
            <w:pStyle w:val="Verzeichnis2"/>
            <w:rPr>
              <w:rFonts w:asciiTheme="minorHAnsi" w:eastAsiaTheme="minorEastAsia" w:hAnsiTheme="minorHAnsi" w:cstheme="minorBidi"/>
              <w:noProof/>
              <w:sz w:val="22"/>
              <w:szCs w:val="22"/>
              <w:lang w:val="en-US"/>
            </w:rPr>
          </w:pPr>
          <w:hyperlink w:anchor="_Toc440714529" w:history="1">
            <w:r w:rsidR="004F6D77" w:rsidRPr="004507AD">
              <w:rPr>
                <w:rStyle w:val="Hyperlink"/>
                <w:noProof/>
              </w:rPr>
              <w:t>5.3 App Drittpartei</w:t>
            </w:r>
            <w:r w:rsidR="004F6D77">
              <w:rPr>
                <w:noProof/>
                <w:webHidden/>
              </w:rPr>
              <w:tab/>
            </w:r>
            <w:r w:rsidR="004F6D77">
              <w:rPr>
                <w:noProof/>
                <w:webHidden/>
              </w:rPr>
              <w:fldChar w:fldCharType="begin"/>
            </w:r>
            <w:r w:rsidR="004F6D77">
              <w:rPr>
                <w:noProof/>
                <w:webHidden/>
              </w:rPr>
              <w:instrText xml:space="preserve"> PAGEREF _Toc440714529 \h </w:instrText>
            </w:r>
            <w:r w:rsidR="004F6D77">
              <w:rPr>
                <w:noProof/>
                <w:webHidden/>
              </w:rPr>
            </w:r>
            <w:r w:rsidR="004F6D77">
              <w:rPr>
                <w:noProof/>
                <w:webHidden/>
              </w:rPr>
              <w:fldChar w:fldCharType="separate"/>
            </w:r>
            <w:r w:rsidR="004F6D77">
              <w:rPr>
                <w:noProof/>
                <w:webHidden/>
              </w:rPr>
              <w:t>59</w:t>
            </w:r>
            <w:r w:rsidR="004F6D77">
              <w:rPr>
                <w:noProof/>
                <w:webHidden/>
              </w:rPr>
              <w:fldChar w:fldCharType="end"/>
            </w:r>
          </w:hyperlink>
        </w:p>
        <w:p w14:paraId="2102E9CD" w14:textId="77777777" w:rsidR="004F6D77" w:rsidRDefault="00F74229">
          <w:pPr>
            <w:pStyle w:val="Verzeichnis1"/>
            <w:rPr>
              <w:rFonts w:asciiTheme="minorHAnsi" w:eastAsiaTheme="minorEastAsia" w:hAnsiTheme="minorHAnsi" w:cstheme="minorBidi"/>
              <w:noProof/>
              <w:sz w:val="22"/>
              <w:szCs w:val="22"/>
              <w:lang w:val="en-US"/>
            </w:rPr>
          </w:pPr>
          <w:hyperlink w:anchor="_Toc440714530" w:history="1">
            <w:r w:rsidR="004F6D77" w:rsidRPr="004507AD">
              <w:rPr>
                <w:rStyle w:val="Hyperlink"/>
                <w:noProof/>
              </w:rPr>
              <w:t>6</w:t>
            </w:r>
            <w:r w:rsidR="004F6D77">
              <w:rPr>
                <w:rFonts w:asciiTheme="minorHAnsi" w:eastAsiaTheme="minorEastAsia" w:hAnsiTheme="minorHAnsi" w:cstheme="minorBidi"/>
                <w:noProof/>
                <w:sz w:val="22"/>
                <w:szCs w:val="22"/>
                <w:lang w:val="en-US"/>
              </w:rPr>
              <w:tab/>
            </w:r>
            <w:r w:rsidR="004F6D77" w:rsidRPr="004507AD">
              <w:rPr>
                <w:rStyle w:val="Hyperlink"/>
                <w:noProof/>
              </w:rPr>
              <w:t>Testing</w:t>
            </w:r>
            <w:r w:rsidR="004F6D77">
              <w:rPr>
                <w:noProof/>
                <w:webHidden/>
              </w:rPr>
              <w:tab/>
            </w:r>
            <w:r w:rsidR="004F6D77">
              <w:rPr>
                <w:noProof/>
                <w:webHidden/>
              </w:rPr>
              <w:fldChar w:fldCharType="begin"/>
            </w:r>
            <w:r w:rsidR="004F6D77">
              <w:rPr>
                <w:noProof/>
                <w:webHidden/>
              </w:rPr>
              <w:instrText xml:space="preserve"> PAGEREF _Toc440714530 \h </w:instrText>
            </w:r>
            <w:r w:rsidR="004F6D77">
              <w:rPr>
                <w:noProof/>
                <w:webHidden/>
              </w:rPr>
            </w:r>
            <w:r w:rsidR="004F6D77">
              <w:rPr>
                <w:noProof/>
                <w:webHidden/>
              </w:rPr>
              <w:fldChar w:fldCharType="separate"/>
            </w:r>
            <w:r w:rsidR="004F6D77">
              <w:rPr>
                <w:noProof/>
                <w:webHidden/>
              </w:rPr>
              <w:t>60</w:t>
            </w:r>
            <w:r w:rsidR="004F6D77">
              <w:rPr>
                <w:noProof/>
                <w:webHidden/>
              </w:rPr>
              <w:fldChar w:fldCharType="end"/>
            </w:r>
          </w:hyperlink>
        </w:p>
        <w:p w14:paraId="07D011C7" w14:textId="77777777" w:rsidR="004F6D77" w:rsidRDefault="00F74229">
          <w:pPr>
            <w:pStyle w:val="Verzeichnis2"/>
            <w:rPr>
              <w:rFonts w:asciiTheme="minorHAnsi" w:eastAsiaTheme="minorEastAsia" w:hAnsiTheme="minorHAnsi" w:cstheme="minorBidi"/>
              <w:noProof/>
              <w:sz w:val="22"/>
              <w:szCs w:val="22"/>
              <w:lang w:val="en-US"/>
            </w:rPr>
          </w:pPr>
          <w:hyperlink w:anchor="_Toc440714531" w:history="1">
            <w:r w:rsidR="004F6D77" w:rsidRPr="004507AD">
              <w:rPr>
                <w:rStyle w:val="Hyperlink"/>
                <w:noProof/>
              </w:rPr>
              <w:t>6.1 PPT-Studio und VRPN</w:t>
            </w:r>
            <w:r w:rsidR="004F6D77">
              <w:rPr>
                <w:noProof/>
                <w:webHidden/>
              </w:rPr>
              <w:tab/>
            </w:r>
            <w:r w:rsidR="004F6D77">
              <w:rPr>
                <w:noProof/>
                <w:webHidden/>
              </w:rPr>
              <w:fldChar w:fldCharType="begin"/>
            </w:r>
            <w:r w:rsidR="004F6D77">
              <w:rPr>
                <w:noProof/>
                <w:webHidden/>
              </w:rPr>
              <w:instrText xml:space="preserve"> PAGEREF _Toc440714531 \h </w:instrText>
            </w:r>
            <w:r w:rsidR="004F6D77">
              <w:rPr>
                <w:noProof/>
                <w:webHidden/>
              </w:rPr>
            </w:r>
            <w:r w:rsidR="004F6D77">
              <w:rPr>
                <w:noProof/>
                <w:webHidden/>
              </w:rPr>
              <w:fldChar w:fldCharType="separate"/>
            </w:r>
            <w:r w:rsidR="004F6D77">
              <w:rPr>
                <w:noProof/>
                <w:webHidden/>
              </w:rPr>
              <w:t>60</w:t>
            </w:r>
            <w:r w:rsidR="004F6D77">
              <w:rPr>
                <w:noProof/>
                <w:webHidden/>
              </w:rPr>
              <w:fldChar w:fldCharType="end"/>
            </w:r>
          </w:hyperlink>
        </w:p>
        <w:p w14:paraId="5446AA87" w14:textId="77777777" w:rsidR="004F6D77" w:rsidRDefault="00F74229">
          <w:pPr>
            <w:pStyle w:val="Verzeichnis2"/>
            <w:rPr>
              <w:rFonts w:asciiTheme="minorHAnsi" w:eastAsiaTheme="minorEastAsia" w:hAnsiTheme="minorHAnsi" w:cstheme="minorBidi"/>
              <w:noProof/>
              <w:sz w:val="22"/>
              <w:szCs w:val="22"/>
              <w:lang w:val="en-US"/>
            </w:rPr>
          </w:pPr>
          <w:hyperlink w:anchor="_Toc440714532" w:history="1">
            <w:r w:rsidR="004F6D77" w:rsidRPr="004507AD">
              <w:rPr>
                <w:rStyle w:val="Hyperlink"/>
                <w:noProof/>
                <w:lang w:val="en-US"/>
              </w:rPr>
              <w:t>6.2 Wrapping VRPN in C# und Unity</w:t>
            </w:r>
            <w:r w:rsidR="004F6D77">
              <w:rPr>
                <w:noProof/>
                <w:webHidden/>
              </w:rPr>
              <w:tab/>
            </w:r>
            <w:r w:rsidR="004F6D77">
              <w:rPr>
                <w:noProof/>
                <w:webHidden/>
              </w:rPr>
              <w:fldChar w:fldCharType="begin"/>
            </w:r>
            <w:r w:rsidR="004F6D77">
              <w:rPr>
                <w:noProof/>
                <w:webHidden/>
              </w:rPr>
              <w:instrText xml:space="preserve"> PAGEREF _Toc440714532 \h </w:instrText>
            </w:r>
            <w:r w:rsidR="004F6D77">
              <w:rPr>
                <w:noProof/>
                <w:webHidden/>
              </w:rPr>
            </w:r>
            <w:r w:rsidR="004F6D77">
              <w:rPr>
                <w:noProof/>
                <w:webHidden/>
              </w:rPr>
              <w:fldChar w:fldCharType="separate"/>
            </w:r>
            <w:r w:rsidR="004F6D77">
              <w:rPr>
                <w:noProof/>
                <w:webHidden/>
              </w:rPr>
              <w:t>60</w:t>
            </w:r>
            <w:r w:rsidR="004F6D77">
              <w:rPr>
                <w:noProof/>
                <w:webHidden/>
              </w:rPr>
              <w:fldChar w:fldCharType="end"/>
            </w:r>
          </w:hyperlink>
        </w:p>
        <w:p w14:paraId="3608CF77" w14:textId="77777777" w:rsidR="004F6D77" w:rsidRDefault="00F74229">
          <w:pPr>
            <w:pStyle w:val="Verzeichnis2"/>
            <w:rPr>
              <w:rFonts w:asciiTheme="minorHAnsi" w:eastAsiaTheme="minorEastAsia" w:hAnsiTheme="minorHAnsi" w:cstheme="minorBidi"/>
              <w:noProof/>
              <w:sz w:val="22"/>
              <w:szCs w:val="22"/>
              <w:lang w:val="en-US"/>
            </w:rPr>
          </w:pPr>
          <w:hyperlink w:anchor="_Toc440714533" w:history="1">
            <w:r w:rsidR="004F6D77" w:rsidRPr="004507AD">
              <w:rPr>
                <w:rStyle w:val="Hyperlink"/>
                <w:noProof/>
              </w:rPr>
              <w:t>6.3 Unity Plugin Projekt als Debugger</w:t>
            </w:r>
            <w:r w:rsidR="004F6D77">
              <w:rPr>
                <w:noProof/>
                <w:webHidden/>
              </w:rPr>
              <w:tab/>
            </w:r>
            <w:r w:rsidR="004F6D77">
              <w:rPr>
                <w:noProof/>
                <w:webHidden/>
              </w:rPr>
              <w:fldChar w:fldCharType="begin"/>
            </w:r>
            <w:r w:rsidR="004F6D77">
              <w:rPr>
                <w:noProof/>
                <w:webHidden/>
              </w:rPr>
              <w:instrText xml:space="preserve"> PAGEREF _Toc440714533 \h </w:instrText>
            </w:r>
            <w:r w:rsidR="004F6D77">
              <w:rPr>
                <w:noProof/>
                <w:webHidden/>
              </w:rPr>
            </w:r>
            <w:r w:rsidR="004F6D77">
              <w:rPr>
                <w:noProof/>
                <w:webHidden/>
              </w:rPr>
              <w:fldChar w:fldCharType="separate"/>
            </w:r>
            <w:r w:rsidR="004F6D77">
              <w:rPr>
                <w:noProof/>
                <w:webHidden/>
              </w:rPr>
              <w:t>61</w:t>
            </w:r>
            <w:r w:rsidR="004F6D77">
              <w:rPr>
                <w:noProof/>
                <w:webHidden/>
              </w:rPr>
              <w:fldChar w:fldCharType="end"/>
            </w:r>
          </w:hyperlink>
        </w:p>
        <w:p w14:paraId="0B0BDA95" w14:textId="77777777" w:rsidR="004F6D77" w:rsidRDefault="00F74229">
          <w:pPr>
            <w:pStyle w:val="Verzeichnis2"/>
            <w:rPr>
              <w:rFonts w:asciiTheme="minorHAnsi" w:eastAsiaTheme="minorEastAsia" w:hAnsiTheme="minorHAnsi" w:cstheme="minorBidi"/>
              <w:noProof/>
              <w:sz w:val="22"/>
              <w:szCs w:val="22"/>
              <w:lang w:val="en-US"/>
            </w:rPr>
          </w:pPr>
          <w:hyperlink w:anchor="_Toc440714534" w:history="1">
            <w:r w:rsidR="004F6D77" w:rsidRPr="004507AD">
              <w:rPr>
                <w:rStyle w:val="Hyperlink"/>
                <w:noProof/>
              </w:rPr>
              <w:t>6.4 Performance Tests Unity Server</w:t>
            </w:r>
            <w:r w:rsidR="004F6D77">
              <w:rPr>
                <w:noProof/>
                <w:webHidden/>
              </w:rPr>
              <w:tab/>
            </w:r>
            <w:r w:rsidR="004F6D77">
              <w:rPr>
                <w:noProof/>
                <w:webHidden/>
              </w:rPr>
              <w:fldChar w:fldCharType="begin"/>
            </w:r>
            <w:r w:rsidR="004F6D77">
              <w:rPr>
                <w:noProof/>
                <w:webHidden/>
              </w:rPr>
              <w:instrText xml:space="preserve"> PAGEREF _Toc440714534 \h </w:instrText>
            </w:r>
            <w:r w:rsidR="004F6D77">
              <w:rPr>
                <w:noProof/>
                <w:webHidden/>
              </w:rPr>
            </w:r>
            <w:r w:rsidR="004F6D77">
              <w:rPr>
                <w:noProof/>
                <w:webHidden/>
              </w:rPr>
              <w:fldChar w:fldCharType="separate"/>
            </w:r>
            <w:r w:rsidR="004F6D77">
              <w:rPr>
                <w:noProof/>
                <w:webHidden/>
              </w:rPr>
              <w:t>62</w:t>
            </w:r>
            <w:r w:rsidR="004F6D77">
              <w:rPr>
                <w:noProof/>
                <w:webHidden/>
              </w:rPr>
              <w:fldChar w:fldCharType="end"/>
            </w:r>
          </w:hyperlink>
        </w:p>
        <w:p w14:paraId="60CD2B24" w14:textId="77777777" w:rsidR="004F6D77" w:rsidRDefault="00F74229">
          <w:pPr>
            <w:pStyle w:val="Verzeichnis1"/>
            <w:rPr>
              <w:rFonts w:asciiTheme="minorHAnsi" w:eastAsiaTheme="minorEastAsia" w:hAnsiTheme="minorHAnsi" w:cstheme="minorBidi"/>
              <w:noProof/>
              <w:sz w:val="22"/>
              <w:szCs w:val="22"/>
              <w:lang w:val="en-US"/>
            </w:rPr>
          </w:pPr>
          <w:hyperlink w:anchor="_Toc440714535" w:history="1">
            <w:r w:rsidR="004F6D77" w:rsidRPr="004507AD">
              <w:rPr>
                <w:rStyle w:val="Hyperlink"/>
                <w:noProof/>
              </w:rPr>
              <w:t>7</w:t>
            </w:r>
            <w:r w:rsidR="004F6D77">
              <w:rPr>
                <w:rFonts w:asciiTheme="minorHAnsi" w:eastAsiaTheme="minorEastAsia" w:hAnsiTheme="minorHAnsi" w:cstheme="minorBidi"/>
                <w:noProof/>
                <w:sz w:val="22"/>
                <w:szCs w:val="22"/>
                <w:lang w:val="en-US"/>
              </w:rPr>
              <w:tab/>
            </w:r>
            <w:r w:rsidR="004F6D77" w:rsidRPr="004507AD">
              <w:rPr>
                <w:rStyle w:val="Hyperlink"/>
                <w:noProof/>
              </w:rPr>
              <w:t>Projektmanagement</w:t>
            </w:r>
            <w:r w:rsidR="004F6D77">
              <w:rPr>
                <w:noProof/>
                <w:webHidden/>
              </w:rPr>
              <w:tab/>
            </w:r>
            <w:r w:rsidR="004F6D77">
              <w:rPr>
                <w:noProof/>
                <w:webHidden/>
              </w:rPr>
              <w:fldChar w:fldCharType="begin"/>
            </w:r>
            <w:r w:rsidR="004F6D77">
              <w:rPr>
                <w:noProof/>
                <w:webHidden/>
              </w:rPr>
              <w:instrText xml:space="preserve"> PAGEREF _Toc440714535 \h </w:instrText>
            </w:r>
            <w:r w:rsidR="004F6D77">
              <w:rPr>
                <w:noProof/>
                <w:webHidden/>
              </w:rPr>
            </w:r>
            <w:r w:rsidR="004F6D77">
              <w:rPr>
                <w:noProof/>
                <w:webHidden/>
              </w:rPr>
              <w:fldChar w:fldCharType="separate"/>
            </w:r>
            <w:r w:rsidR="004F6D77">
              <w:rPr>
                <w:noProof/>
                <w:webHidden/>
              </w:rPr>
              <w:t>65</w:t>
            </w:r>
            <w:r w:rsidR="004F6D77">
              <w:rPr>
                <w:noProof/>
                <w:webHidden/>
              </w:rPr>
              <w:fldChar w:fldCharType="end"/>
            </w:r>
          </w:hyperlink>
        </w:p>
        <w:p w14:paraId="39FCF9F1" w14:textId="77777777" w:rsidR="004F6D77" w:rsidRDefault="00F74229">
          <w:pPr>
            <w:pStyle w:val="Verzeichnis2"/>
            <w:rPr>
              <w:rFonts w:asciiTheme="minorHAnsi" w:eastAsiaTheme="minorEastAsia" w:hAnsiTheme="minorHAnsi" w:cstheme="minorBidi"/>
              <w:noProof/>
              <w:sz w:val="22"/>
              <w:szCs w:val="22"/>
              <w:lang w:val="en-US"/>
            </w:rPr>
          </w:pPr>
          <w:hyperlink w:anchor="_Toc440714536" w:history="1">
            <w:r w:rsidR="004F6D77" w:rsidRPr="004507AD">
              <w:rPr>
                <w:rStyle w:val="Hyperlink"/>
                <w:noProof/>
              </w:rPr>
              <w:t>7.1 Aufgabenstellung</w:t>
            </w:r>
            <w:r w:rsidR="004F6D77">
              <w:rPr>
                <w:noProof/>
                <w:webHidden/>
              </w:rPr>
              <w:tab/>
            </w:r>
            <w:r w:rsidR="004F6D77">
              <w:rPr>
                <w:noProof/>
                <w:webHidden/>
              </w:rPr>
              <w:fldChar w:fldCharType="begin"/>
            </w:r>
            <w:r w:rsidR="004F6D77">
              <w:rPr>
                <w:noProof/>
                <w:webHidden/>
              </w:rPr>
              <w:instrText xml:space="preserve"> PAGEREF _Toc440714536 \h </w:instrText>
            </w:r>
            <w:r w:rsidR="004F6D77">
              <w:rPr>
                <w:noProof/>
                <w:webHidden/>
              </w:rPr>
            </w:r>
            <w:r w:rsidR="004F6D77">
              <w:rPr>
                <w:noProof/>
                <w:webHidden/>
              </w:rPr>
              <w:fldChar w:fldCharType="separate"/>
            </w:r>
            <w:r w:rsidR="004F6D77">
              <w:rPr>
                <w:noProof/>
                <w:webHidden/>
              </w:rPr>
              <w:t>65</w:t>
            </w:r>
            <w:r w:rsidR="004F6D77">
              <w:rPr>
                <w:noProof/>
                <w:webHidden/>
              </w:rPr>
              <w:fldChar w:fldCharType="end"/>
            </w:r>
          </w:hyperlink>
        </w:p>
        <w:p w14:paraId="390D61AD" w14:textId="77777777" w:rsidR="004F6D77" w:rsidRDefault="00F74229">
          <w:pPr>
            <w:pStyle w:val="Verzeichnis2"/>
            <w:rPr>
              <w:rFonts w:asciiTheme="minorHAnsi" w:eastAsiaTheme="minorEastAsia" w:hAnsiTheme="minorHAnsi" w:cstheme="minorBidi"/>
              <w:noProof/>
              <w:sz w:val="22"/>
              <w:szCs w:val="22"/>
              <w:lang w:val="en-US"/>
            </w:rPr>
          </w:pPr>
          <w:hyperlink w:anchor="_Toc440714537" w:history="1">
            <w:r w:rsidR="004F6D77" w:rsidRPr="004507AD">
              <w:rPr>
                <w:rStyle w:val="Hyperlink"/>
                <w:noProof/>
              </w:rPr>
              <w:t>7.2 Zieldefinitionen</w:t>
            </w:r>
            <w:r w:rsidR="004F6D77">
              <w:rPr>
                <w:noProof/>
                <w:webHidden/>
              </w:rPr>
              <w:tab/>
            </w:r>
            <w:r w:rsidR="004F6D77">
              <w:rPr>
                <w:noProof/>
                <w:webHidden/>
              </w:rPr>
              <w:fldChar w:fldCharType="begin"/>
            </w:r>
            <w:r w:rsidR="004F6D77">
              <w:rPr>
                <w:noProof/>
                <w:webHidden/>
              </w:rPr>
              <w:instrText xml:space="preserve"> PAGEREF _Toc440714537 \h </w:instrText>
            </w:r>
            <w:r w:rsidR="004F6D77">
              <w:rPr>
                <w:noProof/>
                <w:webHidden/>
              </w:rPr>
            </w:r>
            <w:r w:rsidR="004F6D77">
              <w:rPr>
                <w:noProof/>
                <w:webHidden/>
              </w:rPr>
              <w:fldChar w:fldCharType="separate"/>
            </w:r>
            <w:r w:rsidR="004F6D77">
              <w:rPr>
                <w:noProof/>
                <w:webHidden/>
              </w:rPr>
              <w:t>65</w:t>
            </w:r>
            <w:r w:rsidR="004F6D77">
              <w:rPr>
                <w:noProof/>
                <w:webHidden/>
              </w:rPr>
              <w:fldChar w:fldCharType="end"/>
            </w:r>
          </w:hyperlink>
        </w:p>
        <w:p w14:paraId="5168FC7E" w14:textId="11EB546C" w:rsidR="004F6D77" w:rsidRDefault="00F74229">
          <w:pPr>
            <w:pStyle w:val="Verzeichnis1"/>
            <w:rPr>
              <w:rFonts w:asciiTheme="minorHAnsi" w:eastAsiaTheme="minorEastAsia" w:hAnsiTheme="minorHAnsi" w:cstheme="minorBidi"/>
              <w:noProof/>
              <w:sz w:val="22"/>
              <w:szCs w:val="22"/>
              <w:lang w:val="en-US"/>
            </w:rPr>
          </w:pPr>
          <w:hyperlink w:anchor="_Toc440714538" w:history="1">
            <w:r w:rsidR="004F6D77" w:rsidRPr="004507AD">
              <w:rPr>
                <w:rStyle w:val="Hyperlink"/>
                <w:noProof/>
              </w:rPr>
              <w:t>8</w:t>
            </w:r>
            <w:r w:rsidR="004F6D77">
              <w:rPr>
                <w:rFonts w:asciiTheme="minorHAnsi" w:eastAsiaTheme="minorEastAsia" w:hAnsiTheme="minorHAnsi" w:cstheme="minorBidi"/>
                <w:noProof/>
                <w:sz w:val="22"/>
                <w:szCs w:val="22"/>
                <w:lang w:val="en-US"/>
              </w:rPr>
              <w:tab/>
            </w:r>
            <w:r w:rsidR="004F6D77" w:rsidRPr="004507AD">
              <w:rPr>
                <w:rStyle w:val="Hyperlink"/>
                <w:noProof/>
              </w:rPr>
              <w:t>Fazit</w:t>
            </w:r>
            <w:r w:rsidR="004F6D77">
              <w:rPr>
                <w:noProof/>
                <w:webHidden/>
              </w:rPr>
              <w:tab/>
            </w:r>
            <w:r w:rsidR="004F6D77">
              <w:rPr>
                <w:noProof/>
                <w:webHidden/>
              </w:rPr>
              <w:tab/>
            </w:r>
            <w:r w:rsidR="004F6D77">
              <w:rPr>
                <w:noProof/>
                <w:webHidden/>
              </w:rPr>
              <w:fldChar w:fldCharType="begin"/>
            </w:r>
            <w:r w:rsidR="004F6D77">
              <w:rPr>
                <w:noProof/>
                <w:webHidden/>
              </w:rPr>
              <w:instrText xml:space="preserve"> PAGEREF _Toc440714538 \h </w:instrText>
            </w:r>
            <w:r w:rsidR="004F6D77">
              <w:rPr>
                <w:noProof/>
                <w:webHidden/>
              </w:rPr>
            </w:r>
            <w:r w:rsidR="004F6D77">
              <w:rPr>
                <w:noProof/>
                <w:webHidden/>
              </w:rPr>
              <w:fldChar w:fldCharType="separate"/>
            </w:r>
            <w:r w:rsidR="004F6D77">
              <w:rPr>
                <w:noProof/>
                <w:webHidden/>
              </w:rPr>
              <w:t>66</w:t>
            </w:r>
            <w:r w:rsidR="004F6D77">
              <w:rPr>
                <w:noProof/>
                <w:webHidden/>
              </w:rPr>
              <w:fldChar w:fldCharType="end"/>
            </w:r>
          </w:hyperlink>
        </w:p>
        <w:p w14:paraId="43AB5506" w14:textId="77777777" w:rsidR="004F6D77" w:rsidRDefault="00F74229">
          <w:pPr>
            <w:pStyle w:val="Verzeichnis1"/>
            <w:rPr>
              <w:rFonts w:asciiTheme="minorHAnsi" w:eastAsiaTheme="minorEastAsia" w:hAnsiTheme="minorHAnsi" w:cstheme="minorBidi"/>
              <w:noProof/>
              <w:sz w:val="22"/>
              <w:szCs w:val="22"/>
              <w:lang w:val="en-US"/>
            </w:rPr>
          </w:pPr>
          <w:hyperlink w:anchor="_Toc440714539" w:history="1">
            <w:r w:rsidR="004F6D77" w:rsidRPr="004507AD">
              <w:rPr>
                <w:rStyle w:val="Hyperlink"/>
                <w:noProof/>
              </w:rPr>
              <w:t>9</w:t>
            </w:r>
            <w:r w:rsidR="004F6D77">
              <w:rPr>
                <w:rFonts w:asciiTheme="minorHAnsi" w:eastAsiaTheme="minorEastAsia" w:hAnsiTheme="minorHAnsi" w:cstheme="minorBidi"/>
                <w:noProof/>
                <w:sz w:val="22"/>
                <w:szCs w:val="22"/>
                <w:lang w:val="en-US"/>
              </w:rPr>
              <w:tab/>
            </w:r>
            <w:r w:rsidR="004F6D77" w:rsidRPr="004507AD">
              <w:rPr>
                <w:rStyle w:val="Hyperlink"/>
                <w:noProof/>
              </w:rPr>
              <w:t>Abbildungsverzeichnis</w:t>
            </w:r>
            <w:r w:rsidR="004F6D77">
              <w:rPr>
                <w:noProof/>
                <w:webHidden/>
              </w:rPr>
              <w:tab/>
            </w:r>
            <w:r w:rsidR="004F6D77">
              <w:rPr>
                <w:noProof/>
                <w:webHidden/>
              </w:rPr>
              <w:fldChar w:fldCharType="begin"/>
            </w:r>
            <w:r w:rsidR="004F6D77">
              <w:rPr>
                <w:noProof/>
                <w:webHidden/>
              </w:rPr>
              <w:instrText xml:space="preserve"> PAGEREF _Toc440714539 \h </w:instrText>
            </w:r>
            <w:r w:rsidR="004F6D77">
              <w:rPr>
                <w:noProof/>
                <w:webHidden/>
              </w:rPr>
            </w:r>
            <w:r w:rsidR="004F6D77">
              <w:rPr>
                <w:noProof/>
                <w:webHidden/>
              </w:rPr>
              <w:fldChar w:fldCharType="separate"/>
            </w:r>
            <w:r w:rsidR="004F6D77">
              <w:rPr>
                <w:noProof/>
                <w:webHidden/>
              </w:rPr>
              <w:t>67</w:t>
            </w:r>
            <w:r w:rsidR="004F6D77">
              <w:rPr>
                <w:noProof/>
                <w:webHidden/>
              </w:rPr>
              <w:fldChar w:fldCharType="end"/>
            </w:r>
          </w:hyperlink>
        </w:p>
        <w:p w14:paraId="1EE9AC8F" w14:textId="77777777" w:rsidR="004F6D77" w:rsidRDefault="00F74229">
          <w:pPr>
            <w:pStyle w:val="Verzeichnis1"/>
            <w:rPr>
              <w:rFonts w:asciiTheme="minorHAnsi" w:eastAsiaTheme="minorEastAsia" w:hAnsiTheme="minorHAnsi" w:cstheme="minorBidi"/>
              <w:noProof/>
              <w:sz w:val="22"/>
              <w:szCs w:val="22"/>
              <w:lang w:val="en-US"/>
            </w:rPr>
          </w:pPr>
          <w:hyperlink w:anchor="_Toc440714540" w:history="1">
            <w:r w:rsidR="004F6D77" w:rsidRPr="004507AD">
              <w:rPr>
                <w:rStyle w:val="Hyperlink"/>
                <w:noProof/>
              </w:rPr>
              <w:t>10</w:t>
            </w:r>
            <w:r w:rsidR="004F6D77">
              <w:rPr>
                <w:rFonts w:asciiTheme="minorHAnsi" w:eastAsiaTheme="minorEastAsia" w:hAnsiTheme="minorHAnsi" w:cstheme="minorBidi"/>
                <w:noProof/>
                <w:sz w:val="22"/>
                <w:szCs w:val="22"/>
                <w:lang w:val="en-US"/>
              </w:rPr>
              <w:tab/>
            </w:r>
            <w:r w:rsidR="004F6D77" w:rsidRPr="004507AD">
              <w:rPr>
                <w:rStyle w:val="Hyperlink"/>
                <w:noProof/>
              </w:rPr>
              <w:t>Tabellenverzeichnis</w:t>
            </w:r>
            <w:r w:rsidR="004F6D77">
              <w:rPr>
                <w:noProof/>
                <w:webHidden/>
              </w:rPr>
              <w:tab/>
            </w:r>
            <w:r w:rsidR="004F6D77">
              <w:rPr>
                <w:noProof/>
                <w:webHidden/>
              </w:rPr>
              <w:fldChar w:fldCharType="begin"/>
            </w:r>
            <w:r w:rsidR="004F6D77">
              <w:rPr>
                <w:noProof/>
                <w:webHidden/>
              </w:rPr>
              <w:instrText xml:space="preserve"> PAGEREF _Toc440714540 \h </w:instrText>
            </w:r>
            <w:r w:rsidR="004F6D77">
              <w:rPr>
                <w:noProof/>
                <w:webHidden/>
              </w:rPr>
            </w:r>
            <w:r w:rsidR="004F6D77">
              <w:rPr>
                <w:noProof/>
                <w:webHidden/>
              </w:rPr>
              <w:fldChar w:fldCharType="separate"/>
            </w:r>
            <w:r w:rsidR="004F6D77">
              <w:rPr>
                <w:noProof/>
                <w:webHidden/>
              </w:rPr>
              <w:t>69</w:t>
            </w:r>
            <w:r w:rsidR="004F6D77">
              <w:rPr>
                <w:noProof/>
                <w:webHidden/>
              </w:rPr>
              <w:fldChar w:fldCharType="end"/>
            </w:r>
          </w:hyperlink>
        </w:p>
        <w:p w14:paraId="058DBA93" w14:textId="77777777" w:rsidR="004F6D77" w:rsidRDefault="00F74229">
          <w:pPr>
            <w:pStyle w:val="Verzeichnis1"/>
            <w:rPr>
              <w:rFonts w:asciiTheme="minorHAnsi" w:eastAsiaTheme="minorEastAsia" w:hAnsiTheme="minorHAnsi" w:cstheme="minorBidi"/>
              <w:noProof/>
              <w:sz w:val="22"/>
              <w:szCs w:val="22"/>
              <w:lang w:val="en-US"/>
            </w:rPr>
          </w:pPr>
          <w:hyperlink w:anchor="_Toc440714541" w:history="1">
            <w:r w:rsidR="004F6D77" w:rsidRPr="004507AD">
              <w:rPr>
                <w:rStyle w:val="Hyperlink"/>
                <w:noProof/>
              </w:rPr>
              <w:t>11</w:t>
            </w:r>
            <w:r w:rsidR="004F6D77">
              <w:rPr>
                <w:rFonts w:asciiTheme="minorHAnsi" w:eastAsiaTheme="minorEastAsia" w:hAnsiTheme="minorHAnsi" w:cstheme="minorBidi"/>
                <w:noProof/>
                <w:sz w:val="22"/>
                <w:szCs w:val="22"/>
                <w:lang w:val="en-US"/>
              </w:rPr>
              <w:tab/>
            </w:r>
            <w:r w:rsidR="004F6D77" w:rsidRPr="004507AD">
              <w:rPr>
                <w:rStyle w:val="Hyperlink"/>
                <w:noProof/>
              </w:rPr>
              <w:t>Quellcodeverzeichniss</w:t>
            </w:r>
            <w:r w:rsidR="004F6D77">
              <w:rPr>
                <w:noProof/>
                <w:webHidden/>
              </w:rPr>
              <w:tab/>
            </w:r>
            <w:r w:rsidR="004F6D77">
              <w:rPr>
                <w:noProof/>
                <w:webHidden/>
              </w:rPr>
              <w:fldChar w:fldCharType="begin"/>
            </w:r>
            <w:r w:rsidR="004F6D77">
              <w:rPr>
                <w:noProof/>
                <w:webHidden/>
              </w:rPr>
              <w:instrText xml:space="preserve"> PAGEREF _Toc440714541 \h </w:instrText>
            </w:r>
            <w:r w:rsidR="004F6D77">
              <w:rPr>
                <w:noProof/>
                <w:webHidden/>
              </w:rPr>
            </w:r>
            <w:r w:rsidR="004F6D77">
              <w:rPr>
                <w:noProof/>
                <w:webHidden/>
              </w:rPr>
              <w:fldChar w:fldCharType="separate"/>
            </w:r>
            <w:r w:rsidR="004F6D77">
              <w:rPr>
                <w:noProof/>
                <w:webHidden/>
              </w:rPr>
              <w:t>69</w:t>
            </w:r>
            <w:r w:rsidR="004F6D77">
              <w:rPr>
                <w:noProof/>
                <w:webHidden/>
              </w:rPr>
              <w:fldChar w:fldCharType="end"/>
            </w:r>
          </w:hyperlink>
        </w:p>
        <w:p w14:paraId="293B5DF7" w14:textId="77777777" w:rsidR="004F6D77" w:rsidRDefault="00F74229">
          <w:pPr>
            <w:pStyle w:val="Verzeichnis1"/>
            <w:rPr>
              <w:rFonts w:asciiTheme="minorHAnsi" w:eastAsiaTheme="minorEastAsia" w:hAnsiTheme="minorHAnsi" w:cstheme="minorBidi"/>
              <w:noProof/>
              <w:sz w:val="22"/>
              <w:szCs w:val="22"/>
              <w:lang w:val="en-US"/>
            </w:rPr>
          </w:pPr>
          <w:hyperlink w:anchor="_Toc440714542" w:history="1">
            <w:r w:rsidR="004F6D77" w:rsidRPr="004507AD">
              <w:rPr>
                <w:rStyle w:val="Hyperlink"/>
                <w:noProof/>
              </w:rPr>
              <w:t>12</w:t>
            </w:r>
            <w:r w:rsidR="004F6D77">
              <w:rPr>
                <w:rFonts w:asciiTheme="minorHAnsi" w:eastAsiaTheme="minorEastAsia" w:hAnsiTheme="minorHAnsi" w:cstheme="minorBidi"/>
                <w:noProof/>
                <w:sz w:val="22"/>
                <w:szCs w:val="22"/>
                <w:lang w:val="en-US"/>
              </w:rPr>
              <w:tab/>
            </w:r>
            <w:r w:rsidR="004F6D77" w:rsidRPr="004507AD">
              <w:rPr>
                <w:rStyle w:val="Hyperlink"/>
                <w:noProof/>
              </w:rPr>
              <w:t>Glossar</w:t>
            </w:r>
            <w:r w:rsidR="004F6D77">
              <w:rPr>
                <w:noProof/>
                <w:webHidden/>
              </w:rPr>
              <w:tab/>
            </w:r>
            <w:r w:rsidR="004F6D77">
              <w:rPr>
                <w:noProof/>
                <w:webHidden/>
              </w:rPr>
              <w:fldChar w:fldCharType="begin"/>
            </w:r>
            <w:r w:rsidR="004F6D77">
              <w:rPr>
                <w:noProof/>
                <w:webHidden/>
              </w:rPr>
              <w:instrText xml:space="preserve"> PAGEREF _Toc440714542 \h </w:instrText>
            </w:r>
            <w:r w:rsidR="004F6D77">
              <w:rPr>
                <w:noProof/>
                <w:webHidden/>
              </w:rPr>
            </w:r>
            <w:r w:rsidR="004F6D77">
              <w:rPr>
                <w:noProof/>
                <w:webHidden/>
              </w:rPr>
              <w:fldChar w:fldCharType="separate"/>
            </w:r>
            <w:r w:rsidR="004F6D77">
              <w:rPr>
                <w:noProof/>
                <w:webHidden/>
              </w:rPr>
              <w:t>70</w:t>
            </w:r>
            <w:r w:rsidR="004F6D77">
              <w:rPr>
                <w:noProof/>
                <w:webHidden/>
              </w:rPr>
              <w:fldChar w:fldCharType="end"/>
            </w:r>
          </w:hyperlink>
        </w:p>
        <w:p w14:paraId="659087EC" w14:textId="77777777" w:rsidR="004F6D77" w:rsidRDefault="00F74229">
          <w:pPr>
            <w:pStyle w:val="Verzeichnis1"/>
            <w:rPr>
              <w:rFonts w:asciiTheme="minorHAnsi" w:eastAsiaTheme="minorEastAsia" w:hAnsiTheme="minorHAnsi" w:cstheme="minorBidi"/>
              <w:noProof/>
              <w:sz w:val="22"/>
              <w:szCs w:val="22"/>
              <w:lang w:val="en-US"/>
            </w:rPr>
          </w:pPr>
          <w:hyperlink w:anchor="_Toc440714543" w:history="1">
            <w:r w:rsidR="004F6D77" w:rsidRPr="004507AD">
              <w:rPr>
                <w:rStyle w:val="Hyperlink"/>
                <w:noProof/>
              </w:rPr>
              <w:t>13</w:t>
            </w:r>
            <w:r w:rsidR="004F6D77">
              <w:rPr>
                <w:rFonts w:asciiTheme="minorHAnsi" w:eastAsiaTheme="minorEastAsia" w:hAnsiTheme="minorHAnsi" w:cstheme="minorBidi"/>
                <w:noProof/>
                <w:sz w:val="22"/>
                <w:szCs w:val="22"/>
                <w:lang w:val="en-US"/>
              </w:rPr>
              <w:tab/>
            </w:r>
            <w:r w:rsidR="004F6D77" w:rsidRPr="004507AD">
              <w:rPr>
                <w:rStyle w:val="Hyperlink"/>
                <w:noProof/>
                <w:lang w:val="de-DE"/>
              </w:rPr>
              <w:t xml:space="preserve"> Literaturverzeichnis</w:t>
            </w:r>
            <w:r w:rsidR="004F6D77">
              <w:rPr>
                <w:noProof/>
                <w:webHidden/>
              </w:rPr>
              <w:tab/>
            </w:r>
            <w:r w:rsidR="004F6D77">
              <w:rPr>
                <w:noProof/>
                <w:webHidden/>
              </w:rPr>
              <w:fldChar w:fldCharType="begin"/>
            </w:r>
            <w:r w:rsidR="004F6D77">
              <w:rPr>
                <w:noProof/>
                <w:webHidden/>
              </w:rPr>
              <w:instrText xml:space="preserve"> PAGEREF _Toc440714543 \h </w:instrText>
            </w:r>
            <w:r w:rsidR="004F6D77">
              <w:rPr>
                <w:noProof/>
                <w:webHidden/>
              </w:rPr>
            </w:r>
            <w:r w:rsidR="004F6D77">
              <w:rPr>
                <w:noProof/>
                <w:webHidden/>
              </w:rPr>
              <w:fldChar w:fldCharType="separate"/>
            </w:r>
            <w:r w:rsidR="004F6D77">
              <w:rPr>
                <w:noProof/>
                <w:webHidden/>
              </w:rPr>
              <w:t>74</w:t>
            </w:r>
            <w:r w:rsidR="004F6D77">
              <w:rPr>
                <w:noProof/>
                <w:webHidden/>
              </w:rPr>
              <w:fldChar w:fldCharType="end"/>
            </w:r>
          </w:hyperlink>
        </w:p>
        <w:p w14:paraId="74BB559A" w14:textId="77777777" w:rsidR="004F6D77" w:rsidRDefault="00F74229">
          <w:pPr>
            <w:pStyle w:val="Verzeichnis1"/>
            <w:rPr>
              <w:rFonts w:asciiTheme="minorHAnsi" w:eastAsiaTheme="minorEastAsia" w:hAnsiTheme="minorHAnsi" w:cstheme="minorBidi"/>
              <w:noProof/>
              <w:sz w:val="22"/>
              <w:szCs w:val="22"/>
              <w:lang w:val="en-US"/>
            </w:rPr>
          </w:pPr>
          <w:hyperlink w:anchor="_Toc440714544" w:history="1">
            <w:r w:rsidR="004F6D77" w:rsidRPr="004507AD">
              <w:rPr>
                <w:rStyle w:val="Hyperlink"/>
                <w:noProof/>
              </w:rPr>
              <w:t>14</w:t>
            </w:r>
            <w:r w:rsidR="004F6D77">
              <w:rPr>
                <w:rFonts w:asciiTheme="minorHAnsi" w:eastAsiaTheme="minorEastAsia" w:hAnsiTheme="minorHAnsi" w:cstheme="minorBidi"/>
                <w:noProof/>
                <w:sz w:val="22"/>
                <w:szCs w:val="22"/>
                <w:lang w:val="en-US"/>
              </w:rPr>
              <w:tab/>
            </w:r>
            <w:r w:rsidR="004F6D77" w:rsidRPr="004507AD">
              <w:rPr>
                <w:rStyle w:val="Hyperlink"/>
                <w:noProof/>
              </w:rPr>
              <w:t>Anhang</w:t>
            </w:r>
            <w:r w:rsidR="004F6D77">
              <w:rPr>
                <w:noProof/>
                <w:webHidden/>
              </w:rPr>
              <w:tab/>
            </w:r>
            <w:r w:rsidR="004F6D77">
              <w:rPr>
                <w:noProof/>
                <w:webHidden/>
              </w:rPr>
              <w:fldChar w:fldCharType="begin"/>
            </w:r>
            <w:r w:rsidR="004F6D77">
              <w:rPr>
                <w:noProof/>
                <w:webHidden/>
              </w:rPr>
              <w:instrText xml:space="preserve"> PAGEREF _Toc440714544 \h </w:instrText>
            </w:r>
            <w:r w:rsidR="004F6D77">
              <w:rPr>
                <w:noProof/>
                <w:webHidden/>
              </w:rPr>
            </w:r>
            <w:r w:rsidR="004F6D77">
              <w:rPr>
                <w:noProof/>
                <w:webHidden/>
              </w:rPr>
              <w:fldChar w:fldCharType="separate"/>
            </w:r>
            <w:r w:rsidR="004F6D77">
              <w:rPr>
                <w:noProof/>
                <w:webHidden/>
              </w:rPr>
              <w:t>75</w:t>
            </w:r>
            <w:r w:rsidR="004F6D77">
              <w:rPr>
                <w:noProof/>
                <w:webHidden/>
              </w:rPr>
              <w:fldChar w:fldCharType="end"/>
            </w:r>
          </w:hyperlink>
        </w:p>
        <w:p w14:paraId="51CFF23A" w14:textId="77777777" w:rsidR="004F6D77" w:rsidRDefault="00F74229">
          <w:pPr>
            <w:pStyle w:val="Verzeichnis2"/>
            <w:rPr>
              <w:rFonts w:asciiTheme="minorHAnsi" w:eastAsiaTheme="minorEastAsia" w:hAnsiTheme="minorHAnsi" w:cstheme="minorBidi"/>
              <w:noProof/>
              <w:sz w:val="22"/>
              <w:szCs w:val="22"/>
              <w:lang w:val="en-US"/>
            </w:rPr>
          </w:pPr>
          <w:hyperlink w:anchor="_Toc440714545" w:history="1">
            <w:r w:rsidR="004F6D77" w:rsidRPr="004507AD">
              <w:rPr>
                <w:rStyle w:val="Hyperlink"/>
                <w:noProof/>
              </w:rPr>
              <w:t>14.1 Projektorganisation</w:t>
            </w:r>
            <w:r w:rsidR="004F6D77">
              <w:rPr>
                <w:noProof/>
                <w:webHidden/>
              </w:rPr>
              <w:tab/>
            </w:r>
            <w:r w:rsidR="004F6D77">
              <w:rPr>
                <w:noProof/>
                <w:webHidden/>
              </w:rPr>
              <w:fldChar w:fldCharType="begin"/>
            </w:r>
            <w:r w:rsidR="004F6D77">
              <w:rPr>
                <w:noProof/>
                <w:webHidden/>
              </w:rPr>
              <w:instrText xml:space="preserve"> PAGEREF _Toc440714545 \h </w:instrText>
            </w:r>
            <w:r w:rsidR="004F6D77">
              <w:rPr>
                <w:noProof/>
                <w:webHidden/>
              </w:rPr>
            </w:r>
            <w:r w:rsidR="004F6D77">
              <w:rPr>
                <w:noProof/>
                <w:webHidden/>
              </w:rPr>
              <w:fldChar w:fldCharType="separate"/>
            </w:r>
            <w:r w:rsidR="004F6D77">
              <w:rPr>
                <w:noProof/>
                <w:webHidden/>
              </w:rPr>
              <w:t>75</w:t>
            </w:r>
            <w:r w:rsidR="004F6D77">
              <w:rPr>
                <w:noProof/>
                <w:webHidden/>
              </w:rPr>
              <w:fldChar w:fldCharType="end"/>
            </w:r>
          </w:hyperlink>
        </w:p>
        <w:p w14:paraId="318C6985" w14:textId="77777777" w:rsidR="004F6D77" w:rsidRDefault="00F74229">
          <w:pPr>
            <w:pStyle w:val="Verzeichnis3"/>
            <w:tabs>
              <w:tab w:val="right" w:pos="9457"/>
            </w:tabs>
            <w:rPr>
              <w:rFonts w:asciiTheme="minorHAnsi" w:eastAsiaTheme="minorEastAsia" w:hAnsiTheme="minorHAnsi" w:cstheme="minorBidi"/>
              <w:noProof/>
              <w:sz w:val="22"/>
              <w:szCs w:val="22"/>
              <w:lang w:val="en-US"/>
            </w:rPr>
          </w:pPr>
          <w:hyperlink w:anchor="_Toc440714546" w:history="1">
            <w:r w:rsidR="004F6D77" w:rsidRPr="004507AD">
              <w:rPr>
                <w:rStyle w:val="Hyperlink"/>
                <w:noProof/>
              </w:rPr>
              <w:t>14.1.1 Projektteam</w:t>
            </w:r>
            <w:r w:rsidR="004F6D77">
              <w:rPr>
                <w:noProof/>
                <w:webHidden/>
              </w:rPr>
              <w:tab/>
            </w:r>
            <w:r w:rsidR="004F6D77">
              <w:rPr>
                <w:noProof/>
                <w:webHidden/>
              </w:rPr>
              <w:fldChar w:fldCharType="begin"/>
            </w:r>
            <w:r w:rsidR="004F6D77">
              <w:rPr>
                <w:noProof/>
                <w:webHidden/>
              </w:rPr>
              <w:instrText xml:space="preserve"> PAGEREF _Toc440714546 \h </w:instrText>
            </w:r>
            <w:r w:rsidR="004F6D77">
              <w:rPr>
                <w:noProof/>
                <w:webHidden/>
              </w:rPr>
            </w:r>
            <w:r w:rsidR="004F6D77">
              <w:rPr>
                <w:noProof/>
                <w:webHidden/>
              </w:rPr>
              <w:fldChar w:fldCharType="separate"/>
            </w:r>
            <w:r w:rsidR="004F6D77">
              <w:rPr>
                <w:noProof/>
                <w:webHidden/>
              </w:rPr>
              <w:t>75</w:t>
            </w:r>
            <w:r w:rsidR="004F6D77">
              <w:rPr>
                <w:noProof/>
                <w:webHidden/>
              </w:rPr>
              <w:fldChar w:fldCharType="end"/>
            </w:r>
          </w:hyperlink>
        </w:p>
        <w:p w14:paraId="72B8F3F9" w14:textId="77777777" w:rsidR="004F6D77" w:rsidRDefault="00F74229">
          <w:pPr>
            <w:pStyle w:val="Verzeichnis3"/>
            <w:tabs>
              <w:tab w:val="right" w:pos="9457"/>
            </w:tabs>
            <w:rPr>
              <w:rFonts w:asciiTheme="minorHAnsi" w:eastAsiaTheme="minorEastAsia" w:hAnsiTheme="minorHAnsi" w:cstheme="minorBidi"/>
              <w:noProof/>
              <w:sz w:val="22"/>
              <w:szCs w:val="22"/>
              <w:lang w:val="en-US"/>
            </w:rPr>
          </w:pPr>
          <w:hyperlink w:anchor="_Toc440714547" w:history="1">
            <w:r w:rsidR="004F6D77" w:rsidRPr="004507AD">
              <w:rPr>
                <w:rStyle w:val="Hyperlink"/>
                <w:noProof/>
              </w:rPr>
              <w:t>14.1.2 Betreuer</w:t>
            </w:r>
            <w:r w:rsidR="004F6D77">
              <w:rPr>
                <w:noProof/>
                <w:webHidden/>
              </w:rPr>
              <w:tab/>
            </w:r>
            <w:r w:rsidR="004F6D77">
              <w:rPr>
                <w:noProof/>
                <w:webHidden/>
              </w:rPr>
              <w:fldChar w:fldCharType="begin"/>
            </w:r>
            <w:r w:rsidR="004F6D77">
              <w:rPr>
                <w:noProof/>
                <w:webHidden/>
              </w:rPr>
              <w:instrText xml:space="preserve"> PAGEREF _Toc440714547 \h </w:instrText>
            </w:r>
            <w:r w:rsidR="004F6D77">
              <w:rPr>
                <w:noProof/>
                <w:webHidden/>
              </w:rPr>
            </w:r>
            <w:r w:rsidR="004F6D77">
              <w:rPr>
                <w:noProof/>
                <w:webHidden/>
              </w:rPr>
              <w:fldChar w:fldCharType="separate"/>
            </w:r>
            <w:r w:rsidR="004F6D77">
              <w:rPr>
                <w:noProof/>
                <w:webHidden/>
              </w:rPr>
              <w:t>75</w:t>
            </w:r>
            <w:r w:rsidR="004F6D77">
              <w:rPr>
                <w:noProof/>
                <w:webHidden/>
              </w:rPr>
              <w:fldChar w:fldCharType="end"/>
            </w:r>
          </w:hyperlink>
        </w:p>
        <w:p w14:paraId="3C747D6F" w14:textId="77777777" w:rsidR="004F6D77" w:rsidRDefault="00F74229">
          <w:pPr>
            <w:pStyle w:val="Verzeichnis3"/>
            <w:tabs>
              <w:tab w:val="right" w:pos="9457"/>
            </w:tabs>
            <w:rPr>
              <w:rFonts w:asciiTheme="minorHAnsi" w:eastAsiaTheme="minorEastAsia" w:hAnsiTheme="minorHAnsi" w:cstheme="minorBidi"/>
              <w:noProof/>
              <w:sz w:val="22"/>
              <w:szCs w:val="22"/>
              <w:lang w:val="en-US"/>
            </w:rPr>
          </w:pPr>
          <w:hyperlink w:anchor="_Toc440714548" w:history="1">
            <w:r w:rsidR="004F6D77" w:rsidRPr="004507AD">
              <w:rPr>
                <w:rStyle w:val="Hyperlink"/>
                <w:noProof/>
              </w:rPr>
              <w:t>14.1.3 Experte</w:t>
            </w:r>
            <w:r w:rsidR="004F6D77">
              <w:rPr>
                <w:noProof/>
                <w:webHidden/>
              </w:rPr>
              <w:tab/>
            </w:r>
            <w:r w:rsidR="004F6D77">
              <w:rPr>
                <w:noProof/>
                <w:webHidden/>
              </w:rPr>
              <w:fldChar w:fldCharType="begin"/>
            </w:r>
            <w:r w:rsidR="004F6D77">
              <w:rPr>
                <w:noProof/>
                <w:webHidden/>
              </w:rPr>
              <w:instrText xml:space="preserve"> PAGEREF _Toc440714548 \h </w:instrText>
            </w:r>
            <w:r w:rsidR="004F6D77">
              <w:rPr>
                <w:noProof/>
                <w:webHidden/>
              </w:rPr>
            </w:r>
            <w:r w:rsidR="004F6D77">
              <w:rPr>
                <w:noProof/>
                <w:webHidden/>
              </w:rPr>
              <w:fldChar w:fldCharType="separate"/>
            </w:r>
            <w:r w:rsidR="004F6D77">
              <w:rPr>
                <w:noProof/>
                <w:webHidden/>
              </w:rPr>
              <w:t>75</w:t>
            </w:r>
            <w:r w:rsidR="004F6D77">
              <w:rPr>
                <w:noProof/>
                <w:webHidden/>
              </w:rPr>
              <w:fldChar w:fldCharType="end"/>
            </w:r>
          </w:hyperlink>
        </w:p>
        <w:p w14:paraId="5BFCED67" w14:textId="77777777" w:rsidR="004F6D77" w:rsidRDefault="00F74229">
          <w:pPr>
            <w:pStyle w:val="Verzeichnis2"/>
            <w:rPr>
              <w:rFonts w:asciiTheme="minorHAnsi" w:eastAsiaTheme="minorEastAsia" w:hAnsiTheme="minorHAnsi" w:cstheme="minorBidi"/>
              <w:noProof/>
              <w:sz w:val="22"/>
              <w:szCs w:val="22"/>
              <w:lang w:val="en-US"/>
            </w:rPr>
          </w:pPr>
          <w:hyperlink w:anchor="_Toc440714549" w:history="1">
            <w:r w:rsidR="004F6D77" w:rsidRPr="004507AD">
              <w:rPr>
                <w:rStyle w:val="Hyperlink"/>
                <w:noProof/>
              </w:rPr>
              <w:t>14.2 Projektplanung, Meilensteine</w:t>
            </w:r>
            <w:r w:rsidR="004F6D77">
              <w:rPr>
                <w:noProof/>
                <w:webHidden/>
              </w:rPr>
              <w:tab/>
            </w:r>
            <w:r w:rsidR="004F6D77">
              <w:rPr>
                <w:noProof/>
                <w:webHidden/>
              </w:rPr>
              <w:fldChar w:fldCharType="begin"/>
            </w:r>
            <w:r w:rsidR="004F6D77">
              <w:rPr>
                <w:noProof/>
                <w:webHidden/>
              </w:rPr>
              <w:instrText xml:space="preserve"> PAGEREF _Toc440714549 \h </w:instrText>
            </w:r>
            <w:r w:rsidR="004F6D77">
              <w:rPr>
                <w:noProof/>
                <w:webHidden/>
              </w:rPr>
            </w:r>
            <w:r w:rsidR="004F6D77">
              <w:rPr>
                <w:noProof/>
                <w:webHidden/>
              </w:rPr>
              <w:fldChar w:fldCharType="separate"/>
            </w:r>
            <w:r w:rsidR="004F6D77">
              <w:rPr>
                <w:noProof/>
                <w:webHidden/>
              </w:rPr>
              <w:t>75</w:t>
            </w:r>
            <w:r w:rsidR="004F6D77">
              <w:rPr>
                <w:noProof/>
                <w:webHidden/>
              </w:rPr>
              <w:fldChar w:fldCharType="end"/>
            </w:r>
          </w:hyperlink>
        </w:p>
        <w:p w14:paraId="112C7FB5" w14:textId="77777777" w:rsidR="004F6D77" w:rsidRDefault="00F74229">
          <w:pPr>
            <w:pStyle w:val="Verzeichnis2"/>
            <w:rPr>
              <w:rFonts w:asciiTheme="minorHAnsi" w:eastAsiaTheme="minorEastAsia" w:hAnsiTheme="minorHAnsi" w:cstheme="minorBidi"/>
              <w:noProof/>
              <w:sz w:val="22"/>
              <w:szCs w:val="22"/>
              <w:lang w:val="en-US"/>
            </w:rPr>
          </w:pPr>
          <w:hyperlink w:anchor="_Toc440714550" w:history="1">
            <w:r w:rsidR="004F6D77" w:rsidRPr="004507AD">
              <w:rPr>
                <w:rStyle w:val="Hyperlink"/>
                <w:noProof/>
              </w:rPr>
              <w:t>14.3 Qualitätssicherung</w:t>
            </w:r>
            <w:r w:rsidR="004F6D77">
              <w:rPr>
                <w:noProof/>
                <w:webHidden/>
              </w:rPr>
              <w:tab/>
            </w:r>
            <w:r w:rsidR="004F6D77">
              <w:rPr>
                <w:noProof/>
                <w:webHidden/>
              </w:rPr>
              <w:fldChar w:fldCharType="begin"/>
            </w:r>
            <w:r w:rsidR="004F6D77">
              <w:rPr>
                <w:noProof/>
                <w:webHidden/>
              </w:rPr>
              <w:instrText xml:space="preserve"> PAGEREF _Toc440714550 \h </w:instrText>
            </w:r>
            <w:r w:rsidR="004F6D77">
              <w:rPr>
                <w:noProof/>
                <w:webHidden/>
              </w:rPr>
            </w:r>
            <w:r w:rsidR="004F6D77">
              <w:rPr>
                <w:noProof/>
                <w:webHidden/>
              </w:rPr>
              <w:fldChar w:fldCharType="separate"/>
            </w:r>
            <w:r w:rsidR="004F6D77">
              <w:rPr>
                <w:noProof/>
                <w:webHidden/>
              </w:rPr>
              <w:t>76</w:t>
            </w:r>
            <w:r w:rsidR="004F6D77">
              <w:rPr>
                <w:noProof/>
                <w:webHidden/>
              </w:rPr>
              <w:fldChar w:fldCharType="end"/>
            </w:r>
          </w:hyperlink>
        </w:p>
        <w:p w14:paraId="732BFCD2" w14:textId="77777777" w:rsidR="004F6D77" w:rsidRDefault="00F74229">
          <w:pPr>
            <w:pStyle w:val="Verzeichnis2"/>
            <w:rPr>
              <w:rFonts w:asciiTheme="minorHAnsi" w:eastAsiaTheme="minorEastAsia" w:hAnsiTheme="minorHAnsi" w:cstheme="minorBidi"/>
              <w:noProof/>
              <w:sz w:val="22"/>
              <w:szCs w:val="22"/>
              <w:lang w:val="en-US"/>
            </w:rPr>
          </w:pPr>
          <w:hyperlink w:anchor="_Toc440714551" w:history="1">
            <w:r w:rsidR="004F6D77" w:rsidRPr="004507AD">
              <w:rPr>
                <w:rStyle w:val="Hyperlink"/>
                <w:noProof/>
              </w:rPr>
              <w:t>14.4 Risikoanalyse</w:t>
            </w:r>
            <w:r w:rsidR="004F6D77">
              <w:rPr>
                <w:noProof/>
                <w:webHidden/>
              </w:rPr>
              <w:tab/>
            </w:r>
            <w:r w:rsidR="004F6D77">
              <w:rPr>
                <w:noProof/>
                <w:webHidden/>
              </w:rPr>
              <w:fldChar w:fldCharType="begin"/>
            </w:r>
            <w:r w:rsidR="004F6D77">
              <w:rPr>
                <w:noProof/>
                <w:webHidden/>
              </w:rPr>
              <w:instrText xml:space="preserve"> PAGEREF _Toc440714551 \h </w:instrText>
            </w:r>
            <w:r w:rsidR="004F6D77">
              <w:rPr>
                <w:noProof/>
                <w:webHidden/>
              </w:rPr>
            </w:r>
            <w:r w:rsidR="004F6D77">
              <w:rPr>
                <w:noProof/>
                <w:webHidden/>
              </w:rPr>
              <w:fldChar w:fldCharType="separate"/>
            </w:r>
            <w:r w:rsidR="004F6D77">
              <w:rPr>
                <w:noProof/>
                <w:webHidden/>
              </w:rPr>
              <w:t>76</w:t>
            </w:r>
            <w:r w:rsidR="004F6D77">
              <w:rPr>
                <w:noProof/>
                <w:webHidden/>
              </w:rPr>
              <w:fldChar w:fldCharType="end"/>
            </w:r>
          </w:hyperlink>
        </w:p>
        <w:p w14:paraId="798EFBB9" w14:textId="77777777" w:rsidR="004F6D77" w:rsidRDefault="00F74229">
          <w:pPr>
            <w:pStyle w:val="Verzeichnis1"/>
            <w:rPr>
              <w:rFonts w:asciiTheme="minorHAnsi" w:eastAsiaTheme="minorEastAsia" w:hAnsiTheme="minorHAnsi" w:cstheme="minorBidi"/>
              <w:noProof/>
              <w:sz w:val="22"/>
              <w:szCs w:val="22"/>
              <w:lang w:val="en-US"/>
            </w:rPr>
          </w:pPr>
          <w:hyperlink w:anchor="_Toc440714552" w:history="1">
            <w:r w:rsidR="004F6D77" w:rsidRPr="004507AD">
              <w:rPr>
                <w:rStyle w:val="Hyperlink"/>
                <w:noProof/>
              </w:rPr>
              <w:t>15</w:t>
            </w:r>
            <w:r w:rsidR="004F6D77">
              <w:rPr>
                <w:rFonts w:asciiTheme="minorHAnsi" w:eastAsiaTheme="minorEastAsia" w:hAnsiTheme="minorHAnsi" w:cstheme="minorBidi"/>
                <w:noProof/>
                <w:sz w:val="22"/>
                <w:szCs w:val="22"/>
                <w:lang w:val="en-US"/>
              </w:rPr>
              <w:tab/>
            </w:r>
            <w:r w:rsidR="004F6D77" w:rsidRPr="004507AD">
              <w:rPr>
                <w:rStyle w:val="Hyperlink"/>
                <w:noProof/>
              </w:rPr>
              <w:t>Selbständigkeitserklärung</w:t>
            </w:r>
            <w:r w:rsidR="004F6D77">
              <w:rPr>
                <w:noProof/>
                <w:webHidden/>
              </w:rPr>
              <w:tab/>
            </w:r>
            <w:r w:rsidR="004F6D77">
              <w:rPr>
                <w:noProof/>
                <w:webHidden/>
              </w:rPr>
              <w:fldChar w:fldCharType="begin"/>
            </w:r>
            <w:r w:rsidR="004F6D77">
              <w:rPr>
                <w:noProof/>
                <w:webHidden/>
              </w:rPr>
              <w:instrText xml:space="preserve"> PAGEREF _Toc440714552 \h </w:instrText>
            </w:r>
            <w:r w:rsidR="004F6D77">
              <w:rPr>
                <w:noProof/>
                <w:webHidden/>
              </w:rPr>
            </w:r>
            <w:r w:rsidR="004F6D77">
              <w:rPr>
                <w:noProof/>
                <w:webHidden/>
              </w:rPr>
              <w:fldChar w:fldCharType="separate"/>
            </w:r>
            <w:r w:rsidR="004F6D77">
              <w:rPr>
                <w:noProof/>
                <w:webHidden/>
              </w:rPr>
              <w:t>78</w:t>
            </w:r>
            <w:r w:rsidR="004F6D77">
              <w:rPr>
                <w:noProof/>
                <w:webHidden/>
              </w:rPr>
              <w:fldChar w:fldCharType="end"/>
            </w:r>
          </w:hyperlink>
        </w:p>
        <w:p w14:paraId="72658705" w14:textId="4CDC8D4E"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8" w:name="_Toc437808367"/>
      <w:bookmarkStart w:id="9" w:name="_Toc440714487"/>
      <w:r w:rsidR="0076125D">
        <w:lastRenderedPageBreak/>
        <w:t>Einführung</w:t>
      </w:r>
      <w:bookmarkEnd w:id="8"/>
      <w:bookmarkEnd w:id="9"/>
    </w:p>
    <w:p w14:paraId="6EF26431" w14:textId="66996EC8" w:rsidR="0076125D" w:rsidRDefault="0076125D" w:rsidP="00B170FE">
      <w:pPr>
        <w:pStyle w:val="berschrift2"/>
      </w:pPr>
      <w:bookmarkStart w:id="10" w:name="_Toc440714488"/>
      <w:r w:rsidRPr="00F849AF">
        <w:t>Vorarbeiten Projekt 2</w:t>
      </w:r>
      <w:bookmarkEnd w:id="10"/>
    </w:p>
    <w:p w14:paraId="24DA8F12" w14:textId="7A1DB76C" w:rsidR="00893AEA" w:rsidRDefault="00893AEA" w:rsidP="00893AEA">
      <w:pPr>
        <w:jc w:val="both"/>
      </w:pPr>
      <w:r>
        <w:t>Im Rahmen des vorgängigen Projekts, die Projekt 2 Arbeit, wurden verschiedene Methoden geprüft wie eine Integration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erfolgen kann.</w:t>
      </w:r>
    </w:p>
    <w:p w14:paraId="221CE74A" w14:textId="259C75CB" w:rsidR="002B2638" w:rsidRDefault="00893AEA" w:rsidP="00893AEA">
      <w:pPr>
        <w:jc w:val="both"/>
      </w:pPr>
      <w:r>
        <w:t>In einem ersten Schritt erfolgte eine Prüfung der bereits verwendeten Frameworks (Equalizer</w:t>
      </w:r>
      <w:r w:rsidR="00655C98">
        <w:rPr>
          <w:rStyle w:val="Funotenzeichen"/>
        </w:rPr>
        <w:footnoteReference w:id="16"/>
      </w:r>
      <w:r w:rsidR="00122805">
        <w:fldChar w:fldCharType="begin"/>
      </w:r>
      <w:r w:rsidR="00122805">
        <w:instrText xml:space="preserve"> XE "</w:instrText>
      </w:r>
      <w:r w:rsidR="00122805" w:rsidRPr="00077060">
        <w:instrText>Equalizer</w:instrText>
      </w:r>
      <w:r w:rsidR="00122805">
        <w:instrText xml:space="preserve">" </w:instrText>
      </w:r>
      <w:r w:rsidR="00122805">
        <w:fldChar w:fldCharType="end"/>
      </w:r>
      <w:r>
        <w:t xml:space="preserve">, </w:t>
      </w:r>
      <w:proofErr w:type="spellStart"/>
      <w:r>
        <w:t>Chromium</w:t>
      </w:r>
      <w:proofErr w:type="spellEnd"/>
      <w:r w:rsidR="00655C98">
        <w:rPr>
          <w:rStyle w:val="Funotenzeichen"/>
        </w:rPr>
        <w:footnoteReference w:id="17"/>
      </w:r>
      <w:r w:rsidR="00122805">
        <w:fldChar w:fldCharType="begin"/>
      </w:r>
      <w:r w:rsidR="00122805">
        <w:instrText xml:space="preserve"> XE "</w:instrText>
      </w:r>
      <w:r w:rsidR="00122805" w:rsidRPr="00CD12F8">
        <w:instrText>Chromium</w:instrText>
      </w:r>
      <w:r w:rsidR="00122805">
        <w:instrText xml:space="preserve">" </w:instrText>
      </w:r>
      <w:r w:rsidR="00122805">
        <w:fldChar w:fldCharType="end"/>
      </w:r>
      <w:r>
        <w:t xml:space="preserve">) und der Software </w:t>
      </w:r>
      <w:proofErr w:type="spellStart"/>
      <w:r>
        <w:t>MiddleVR</w:t>
      </w:r>
      <w:proofErr w:type="spellEnd"/>
      <w:r w:rsidR="00655C98">
        <w:rPr>
          <w:rStyle w:val="Funotenzeichen"/>
        </w:rPr>
        <w:footnoteReference w:id="18"/>
      </w:r>
      <w:r w:rsidR="00122805">
        <w:fldChar w:fldCharType="begin"/>
      </w:r>
      <w:r w:rsidR="00122805">
        <w:instrText xml:space="preserve"> XE "</w:instrText>
      </w:r>
      <w:r w:rsidR="00122805" w:rsidRPr="002F19AB">
        <w:instrText>MiddleVR</w:instrText>
      </w:r>
      <w:r w:rsidR="00122805">
        <w:instrText xml:space="preserve">" </w:instrText>
      </w:r>
      <w:r w:rsidR="00122805">
        <w:fldChar w:fldCharType="end"/>
      </w:r>
      <w:r>
        <w:t>, die den Einsatz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einem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deutlich v</w:t>
      </w:r>
      <w:r w:rsidR="002B2638">
        <w:t xml:space="preserve">ereinfachen sollte, </w:t>
      </w:r>
      <w:commentRangeStart w:id="11"/>
      <w:r w:rsidR="002B2638">
        <w:t xml:space="preserve">sowie jeweils mit einem eigenen Plugin. </w:t>
      </w:r>
      <w:commentRangeEnd w:id="11"/>
      <w:r w:rsidR="00DC2E38">
        <w:rPr>
          <w:rStyle w:val="Kommentarzeichen"/>
        </w:rPr>
        <w:commentReference w:id="11"/>
      </w:r>
      <w:r w:rsidR="002B2638">
        <w:t xml:space="preserve">Die Frameworks Equalizer und </w:t>
      </w:r>
      <w:proofErr w:type="spellStart"/>
      <w:r w:rsidR="002B2638">
        <w:t>Chromium</w:t>
      </w:r>
      <w:proofErr w:type="spellEnd"/>
      <w:r w:rsidR="002B2638">
        <w:t xml:space="preserve"> konnten sich Aufgrund folgender Punkte nicht durchsetzen: </w:t>
      </w:r>
    </w:p>
    <w:p w14:paraId="7E5FBBB8" w14:textId="77777777" w:rsidR="002B2638" w:rsidRDefault="002B2638" w:rsidP="00893AEA">
      <w:pPr>
        <w:jc w:val="both"/>
      </w:pPr>
    </w:p>
    <w:p w14:paraId="72C25707" w14:textId="4C76888E" w:rsidR="002B2638" w:rsidRDefault="002B2638" w:rsidP="00340D5C">
      <w:pPr>
        <w:pStyle w:val="Listenabsatz"/>
        <w:numPr>
          <w:ilvl w:val="0"/>
          <w:numId w:val="29"/>
        </w:numPr>
        <w:jc w:val="both"/>
      </w:pPr>
      <w:r>
        <w:t>Projekt wurde eingestellt (</w:t>
      </w:r>
      <w:proofErr w:type="spellStart"/>
      <w:r>
        <w:t>Chromium</w:t>
      </w:r>
      <w:proofErr w:type="spellEnd"/>
      <w:r>
        <w:t>)</w:t>
      </w:r>
    </w:p>
    <w:p w14:paraId="7A618C58" w14:textId="73C46657" w:rsidR="002B2638" w:rsidRDefault="002B2638" w:rsidP="00340D5C">
      <w:pPr>
        <w:pStyle w:val="Listenabsatz"/>
        <w:numPr>
          <w:ilvl w:val="0"/>
          <w:numId w:val="29"/>
        </w:numPr>
        <w:jc w:val="both"/>
      </w:pPr>
      <w:r>
        <w:t>Kein Unity Support (</w:t>
      </w:r>
      <w:proofErr w:type="spellStart"/>
      <w:r>
        <w:t>Chromium</w:t>
      </w:r>
      <w:proofErr w:type="spellEnd"/>
      <w:r>
        <w:t xml:space="preserve"> und Equalizer)</w:t>
      </w:r>
    </w:p>
    <w:p w14:paraId="5096FA96" w14:textId="752EED70" w:rsidR="002B2638" w:rsidRDefault="002B2638" w:rsidP="00340D5C">
      <w:pPr>
        <w:pStyle w:val="Listenabsatz"/>
        <w:numPr>
          <w:ilvl w:val="0"/>
          <w:numId w:val="29"/>
        </w:numPr>
        <w:jc w:val="both"/>
      </w:pPr>
      <w:r>
        <w:t>Struktur durch Framework gegeben, und nicht für Unity adaptierbar (Wrapperklassen von Equalizer)</w:t>
      </w:r>
    </w:p>
    <w:p w14:paraId="2457D18F" w14:textId="4D63A217" w:rsidR="002B2638" w:rsidRDefault="002B2638" w:rsidP="00340D5C">
      <w:pPr>
        <w:pStyle w:val="Listenabsatz"/>
        <w:numPr>
          <w:ilvl w:val="0"/>
          <w:numId w:val="29"/>
        </w:numPr>
        <w:jc w:val="both"/>
      </w:pPr>
      <w:proofErr w:type="spellStart"/>
      <w:r>
        <w:t>Keyfeatures</w:t>
      </w:r>
      <w:proofErr w:type="spellEnd"/>
      <w:r>
        <w:t xml:space="preserve"> wie KI, Tracking, Physik und weitere nicht anspre</w:t>
      </w:r>
      <w:r w:rsidR="00DC2E38">
        <w:t>chbar (jeweils nur OpenGL, Graf</w:t>
      </w:r>
      <w:r>
        <w:t>ik)</w:t>
      </w:r>
    </w:p>
    <w:p w14:paraId="69CE4C5B" w14:textId="77777777" w:rsidR="00F24D93" w:rsidRDefault="00F24D93" w:rsidP="002B2638">
      <w:pPr>
        <w:jc w:val="both"/>
        <w:rPr>
          <w:noProof/>
          <w:lang w:eastAsia="de-CH"/>
        </w:rPr>
      </w:pPr>
    </w:p>
    <w:p w14:paraId="3017C361" w14:textId="1E0A9254" w:rsidR="002B2638" w:rsidRDefault="00F24D93" w:rsidP="002B2638">
      <w:pPr>
        <w:jc w:val="both"/>
      </w:pPr>
      <w:r>
        <w:rPr>
          <w:noProof/>
          <w:lang w:eastAsia="de-CH"/>
        </w:rPr>
        <w:drawing>
          <wp:inline distT="0" distB="0" distL="0" distR="0" wp14:anchorId="224F9DD2" wp14:editId="6366495E">
            <wp:extent cx="5543550" cy="2959113"/>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54077" cy="2964732"/>
                    </a:xfrm>
                    <a:prstGeom prst="rect">
                      <a:avLst/>
                    </a:prstGeom>
                    <a:noFill/>
                  </pic:spPr>
                </pic:pic>
              </a:graphicData>
            </a:graphic>
          </wp:inline>
        </w:drawing>
      </w:r>
    </w:p>
    <w:p w14:paraId="31CB31E2" w14:textId="71492DC4" w:rsidR="00F24D93" w:rsidRDefault="00F24D93" w:rsidP="00F24D93">
      <w:pPr>
        <w:pStyle w:val="Beschriftung"/>
        <w:jc w:val="center"/>
      </w:pPr>
      <w:bookmarkStart w:id="12" w:name="_Toc440834438"/>
      <w:r>
        <w:t xml:space="preserve">Abbildung </w:t>
      </w:r>
      <w:fldSimple w:instr=" SEQ Abbildung \* ARABIC ">
        <w:r w:rsidR="00462315">
          <w:rPr>
            <w:noProof/>
          </w:rPr>
          <w:t>1</w:t>
        </w:r>
      </w:fldSimple>
      <w:r>
        <w:t>: Vergleich Varianten Projekt 2</w:t>
      </w:r>
      <w:bookmarkEnd w:id="12"/>
    </w:p>
    <w:p w14:paraId="3BB47C77" w14:textId="32EBF538" w:rsidR="002B2638" w:rsidRDefault="002B2638" w:rsidP="002B2638">
      <w:pPr>
        <w:jc w:val="both"/>
      </w:pPr>
      <w:r>
        <w:t xml:space="preserve">Weiter präsentierte sich die Software </w:t>
      </w:r>
      <w:proofErr w:type="spellStart"/>
      <w:r>
        <w:t>MiddleVR</w:t>
      </w:r>
      <w:proofErr w:type="spellEnd"/>
      <w:r>
        <w:t xml:space="preserve"> als günstiger Kandidat, hatte jedoch nach den vertieften Abklärungen signifikante Schwachstellen:</w:t>
      </w:r>
    </w:p>
    <w:p w14:paraId="4C1747DA" w14:textId="54B60EE1" w:rsidR="002B2638" w:rsidRDefault="002B2638" w:rsidP="002B2638">
      <w:pPr>
        <w:jc w:val="both"/>
      </w:pPr>
    </w:p>
    <w:p w14:paraId="0266FD85" w14:textId="4F288D2A" w:rsidR="002B2638" w:rsidRDefault="002B2638" w:rsidP="00340D5C">
      <w:pPr>
        <w:pStyle w:val="Listenabsatz"/>
        <w:numPr>
          <w:ilvl w:val="0"/>
          <w:numId w:val="30"/>
        </w:numPr>
        <w:jc w:val="both"/>
      </w:pPr>
      <w:r>
        <w:t>Es wird nur das «Transform</w:t>
      </w:r>
      <w:r>
        <w:rPr>
          <w:rStyle w:val="Funotenzeichen"/>
        </w:rPr>
        <w:footnoteReference w:id="19"/>
      </w:r>
      <w:r>
        <w:t xml:space="preserve">» des Unity Objekts jeweils </w:t>
      </w:r>
      <w:r w:rsidR="00F24D93">
        <w:t>synchronisiert über die Cluster (Position, Rotation und Massstab)</w:t>
      </w:r>
    </w:p>
    <w:p w14:paraId="61BC5B06" w14:textId="1E9E7747" w:rsidR="00F24D93" w:rsidRDefault="00F24D93" w:rsidP="00340D5C">
      <w:pPr>
        <w:pStyle w:val="Listenabsatz"/>
        <w:numPr>
          <w:ilvl w:val="0"/>
          <w:numId w:val="30"/>
        </w:numPr>
        <w:jc w:val="both"/>
      </w:pPr>
      <w:r>
        <w:t>Somit fehlen folglich die Materials</w:t>
      </w:r>
      <w:r>
        <w:rPr>
          <w:rStyle w:val="Funotenzeichen"/>
        </w:rPr>
        <w:footnoteReference w:id="20"/>
      </w:r>
      <w:r w:rsidR="00DC2E38">
        <w:t>, Farben, Partikel und W</w:t>
      </w:r>
      <w:r>
        <w:t>eitere</w:t>
      </w:r>
      <w:r w:rsidR="00DC2E38">
        <w:t>s</w:t>
      </w:r>
    </w:p>
    <w:p w14:paraId="3082CE67" w14:textId="374DD2E5" w:rsidR="00F24D93" w:rsidRDefault="00F24D93" w:rsidP="00340D5C">
      <w:pPr>
        <w:pStyle w:val="Listenabsatz"/>
        <w:numPr>
          <w:ilvl w:val="0"/>
          <w:numId w:val="30"/>
        </w:numPr>
        <w:jc w:val="both"/>
      </w:pPr>
      <w:r>
        <w:lastRenderedPageBreak/>
        <w:t>Die Flexibilität wird durch die proprietäre Software eingeschränkt</w:t>
      </w:r>
    </w:p>
    <w:p w14:paraId="3FA0794D" w14:textId="4FA9FEAA" w:rsidR="00F24D93" w:rsidRDefault="00F24D93" w:rsidP="00340D5C">
      <w:pPr>
        <w:pStyle w:val="Listenabsatz"/>
        <w:numPr>
          <w:ilvl w:val="0"/>
          <w:numId w:val="30"/>
        </w:numPr>
        <w:jc w:val="both"/>
      </w:pPr>
      <w:r>
        <w:t>Hohe Lizenzkosten durch Anzahl CPUs und GPUs</w:t>
      </w:r>
    </w:p>
    <w:p w14:paraId="479B9D1E" w14:textId="77777777" w:rsidR="00F24D93" w:rsidRDefault="00F24D93" w:rsidP="00F24D93">
      <w:pPr>
        <w:ind w:left="420"/>
        <w:jc w:val="both"/>
      </w:pPr>
    </w:p>
    <w:p w14:paraId="6FAF7110" w14:textId="0FE1A830" w:rsidR="00893AEA" w:rsidRDefault="00893AEA" w:rsidP="00893AEA">
      <w:pPr>
        <w:jc w:val="both"/>
      </w:pPr>
      <w:r>
        <w:t>Die dadurch entstehende Abhängigkeit der Software,</w:t>
      </w:r>
      <w:r w:rsidR="00550CC7">
        <w:t xml:space="preserve"> die Anforderungen an die Unity</w:t>
      </w:r>
      <w:r w:rsidR="002E1404">
        <w:t xml:space="preserve"> </w:t>
      </w:r>
      <w:r>
        <w:t>Applikationen (etliche Adaptionen am Code waren jeweils notwendig) und die nicht gebrauchte Fülle an Features waren der Grund, wieso ei</w:t>
      </w:r>
      <w:r w:rsidR="00B56706">
        <w:t xml:space="preserve">ne eigene Umsetzung eines Unity </w:t>
      </w:r>
      <w:proofErr w:type="spellStart"/>
      <w:r>
        <w:t>Plugins</w:t>
      </w:r>
      <w:proofErr w:type="spellEnd"/>
      <w:r>
        <w:t xml:space="preserve"> erfolgen sollte.</w:t>
      </w:r>
    </w:p>
    <w:p w14:paraId="6AF0B4B9" w14:textId="77777777" w:rsidR="002B2638" w:rsidRDefault="002B2638"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5D087B32" w:rsidR="001E11E1" w:rsidRDefault="001E11E1" w:rsidP="00340D5C">
      <w:pPr>
        <w:pStyle w:val="Listenabsatz"/>
        <w:numPr>
          <w:ilvl w:val="0"/>
          <w:numId w:val="15"/>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10E20C2C" w14:textId="77777777" w:rsidR="00F24D93" w:rsidRPr="00E031B5" w:rsidRDefault="00F24D93" w:rsidP="00F24D93">
      <w:pPr>
        <w:pStyle w:val="Listenabsatz"/>
        <w:ind w:left="360"/>
        <w:jc w:val="both"/>
      </w:pPr>
      <w:r w:rsidRPr="00E031B5">
        <w:t xml:space="preserve">Basierend auf dem aktuellen CAVE Setting ist es möglich ein Clustering zu erstellen, wie es heute auch vom Equalizer-Framework verwendet wird. Die Unity Anwendung wird dann als komplette Netzwerkanwendung laufen, d.h. es kommt </w:t>
      </w:r>
      <w:r>
        <w:t>eine ähnliche</w:t>
      </w:r>
      <w:r w:rsidRPr="00E031B5">
        <w:t xml:space="preserve"> Synchronisierung zum Zuge, welche auch bei Multiplayerspielen über das Internet verwendet wird. </w:t>
      </w:r>
    </w:p>
    <w:p w14:paraId="3EA610BB" w14:textId="77777777" w:rsidR="00F24D93" w:rsidRDefault="00F24D93" w:rsidP="00F24D93">
      <w:pPr>
        <w:jc w:val="both"/>
      </w:pPr>
    </w:p>
    <w:p w14:paraId="3756799A" w14:textId="0741041E" w:rsidR="001E11E1" w:rsidRDefault="001E11E1" w:rsidP="00340D5C">
      <w:pPr>
        <w:pStyle w:val="Listenabsatz"/>
        <w:numPr>
          <w:ilvl w:val="0"/>
          <w:numId w:val="15"/>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6447B50F" w14:textId="4052A407" w:rsidR="00F24D93" w:rsidRDefault="00F24D93" w:rsidP="00F24D93">
      <w:pPr>
        <w:pStyle w:val="Listenabsatz"/>
        <w:ind w:left="360"/>
        <w:jc w:val="both"/>
      </w:pPr>
      <w:r w:rsidRPr="00F24D93">
        <w:rPr>
          <w:szCs w:val="19"/>
        </w:rPr>
        <w:t xml:space="preserve">Eine Möglichkeit wäre, eine Unity-Anwendung mittels mehreren GPUs auf einem Rechner parallel zu rechnen, um eine grösstmögliche Performance zu erreichen. Die Synchronisierung erfolgt demnach nicht über das Netzwerk, </w:t>
      </w:r>
      <w:r>
        <w:rPr>
          <w:szCs w:val="19"/>
        </w:rPr>
        <w:t>sondern würde auf dem gleichen Client stattfinden</w:t>
      </w:r>
      <w:r w:rsidRPr="00F24D93">
        <w:rPr>
          <w:szCs w:val="19"/>
        </w:rPr>
        <w:t xml:space="preserve">. Der mögliche Netzwerk-Flaschenhals wird vermieden. Obwohl alle Berechnungen auf einem Client laufen, gilt es trotzdem die Herausforderung der Synchronisierung zu meistern, analog dem Clustering über das Netzwerk. </w:t>
      </w:r>
    </w:p>
    <w:p w14:paraId="287799CE" w14:textId="77777777" w:rsidR="00F24D93" w:rsidRDefault="00F24D93" w:rsidP="00F24D93">
      <w:pPr>
        <w:pStyle w:val="Listenabsatz"/>
        <w:ind w:left="360"/>
        <w:jc w:val="both"/>
      </w:pPr>
    </w:p>
    <w:p w14:paraId="5AEE29BA" w14:textId="677FC727" w:rsidR="001E11E1" w:rsidRDefault="001E11E1" w:rsidP="00340D5C">
      <w:pPr>
        <w:pStyle w:val="Listenabsatz"/>
        <w:numPr>
          <w:ilvl w:val="0"/>
          <w:numId w:val="15"/>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w:t>
      </w:r>
      <w:proofErr w:type="spellStart"/>
      <w:r>
        <w:t>Mosaic</w:t>
      </w:r>
      <w:proofErr w:type="spellEnd"/>
      <w:r>
        <w:fldChar w:fldCharType="begin"/>
      </w:r>
      <w:r>
        <w:instrText xml:space="preserve"> XE "</w:instrText>
      </w:r>
      <w:r w:rsidRPr="00222A08">
        <w:instrText>Mosaic</w:instrText>
      </w:r>
      <w:r>
        <w:instrText xml:space="preserve">" </w:instrText>
      </w:r>
      <w:r>
        <w:fldChar w:fldCharType="end"/>
      </w:r>
      <w:r>
        <w:rPr>
          <w:rStyle w:val="Funotenzeichen"/>
        </w:rPr>
        <w:footnoteReference w:id="21"/>
      </w:r>
      <w:r>
        <w:t xml:space="preserve"> Treiber</w:t>
      </w:r>
    </w:p>
    <w:p w14:paraId="5B84453A" w14:textId="37EC904F" w:rsidR="00F24D93" w:rsidRDefault="00F24D93" w:rsidP="00F24D93">
      <w:pPr>
        <w:pStyle w:val="Listenabsatz"/>
        <w:ind w:left="360"/>
        <w:jc w:val="both"/>
      </w:pPr>
      <w:proofErr w:type="spellStart"/>
      <w:r>
        <w:t>Mosaic</w:t>
      </w:r>
      <w:proofErr w:type="spellEnd"/>
      <w:r w:rsidRPr="00E031B5">
        <w:t xml:space="preserve"> ist eine Technologie</w:t>
      </w:r>
      <w:r>
        <w:t xml:space="preserve"> von </w:t>
      </w:r>
      <w:proofErr w:type="spellStart"/>
      <w:r>
        <w:t>Nvidia</w:t>
      </w:r>
      <w:proofErr w:type="spellEnd"/>
      <w:r w:rsidRPr="00E031B5">
        <w:t>, um meh</w:t>
      </w:r>
      <w:r>
        <w:t xml:space="preserve">rere </w:t>
      </w:r>
      <w:proofErr w:type="spellStart"/>
      <w:r>
        <w:t>Quadro</w:t>
      </w:r>
      <w:proofErr w:type="spellEnd"/>
      <w:r>
        <w:rPr>
          <w:rStyle w:val="Funotenzeichen"/>
        </w:rPr>
        <w:footnoteReference w:id="22"/>
      </w:r>
      <w:r>
        <w:t>-Graphikkarten über den Treiber zu verlinken</w:t>
      </w:r>
      <w:r w:rsidRPr="00E031B5">
        <w:t xml:space="preserve"> und auf einem Desktop darzustellen. </w:t>
      </w:r>
      <w:r>
        <w:t>Windows wird ein einzelner Output vorgegaukelt, auch wenn physisch mehrere GPUs mit multiplen Ausgängen angeschlossen sind.</w:t>
      </w:r>
    </w:p>
    <w:p w14:paraId="2C080181" w14:textId="77777777" w:rsidR="00F24D93" w:rsidRDefault="00F24D93" w:rsidP="00F24D93">
      <w:pPr>
        <w:pStyle w:val="Listenabsatz"/>
        <w:ind w:left="360"/>
        <w:jc w:val="both"/>
      </w:pPr>
    </w:p>
    <w:p w14:paraId="69C2C9C9" w14:textId="77777777" w:rsidR="00F24D93" w:rsidRDefault="00F24D93" w:rsidP="00340D5C">
      <w:pPr>
        <w:pStyle w:val="Listenabsatz"/>
        <w:numPr>
          <w:ilvl w:val="0"/>
          <w:numId w:val="15"/>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4EC95974" w14:textId="3A00E801" w:rsidR="00F24D93" w:rsidRDefault="00F24D93" w:rsidP="00DC2E38">
      <w:pPr>
        <w:pStyle w:val="Listenabsatz"/>
        <w:ind w:left="360"/>
        <w:jc w:val="both"/>
      </w:pPr>
      <w:r>
        <w:t xml:space="preserve">Ähnlich der </w:t>
      </w:r>
      <w:proofErr w:type="spellStart"/>
      <w:r>
        <w:t>Mosaic</w:t>
      </w:r>
      <w:proofErr w:type="spellEnd"/>
      <w:r>
        <w:t xml:space="preserve"> Variante ist ein Setting mit gängigeren, Nicht-</w:t>
      </w:r>
      <w:proofErr w:type="spellStart"/>
      <w:r>
        <w:t>Quadro</w:t>
      </w:r>
      <w:proofErr w:type="spellEnd"/>
      <w:r>
        <w:t xml:space="preserve">-Grafikkarten denkbar. Der Einsatz vom </w:t>
      </w:r>
      <w:proofErr w:type="spellStart"/>
      <w:r>
        <w:t>Mosaic</w:t>
      </w:r>
      <w:proofErr w:type="spellEnd"/>
      <w:r>
        <w:t xml:space="preserve"> Treiber wird zwar verunmöglicht (fehlende </w:t>
      </w:r>
      <w:proofErr w:type="spellStart"/>
      <w:r>
        <w:t>Quadro</w:t>
      </w:r>
      <w:proofErr w:type="spellEnd"/>
      <w:r>
        <w:t xml:space="preserve"> Karten), die Anordnung der Screen erfolgt aber über die Windows-Einstellungen und die Unity Applikation kann in einer Fensteransicht über sämtliche Screens vergrössert werden.</w:t>
      </w:r>
    </w:p>
    <w:p w14:paraId="7DC3BBED" w14:textId="2775CDB7" w:rsidR="001E11E1" w:rsidRDefault="001E11E1" w:rsidP="001E11E1">
      <w:pPr>
        <w:jc w:val="both"/>
      </w:pPr>
    </w:p>
    <w:p w14:paraId="590D80DC" w14:textId="6DF95D0D" w:rsidR="001E11E1" w:rsidRDefault="001E11E1" w:rsidP="001E11E1">
      <w:pPr>
        <w:jc w:val="both"/>
      </w:pPr>
      <w:r>
        <w:t>Basierend auf Prototypen der verschiedenen Systeme</w:t>
      </w:r>
      <w:r w:rsidR="00163516">
        <w:t>, Prototypen</w:t>
      </w:r>
      <w:r>
        <w:t xml:space="preserv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w:t>
      </w:r>
      <w:proofErr w:type="spellStart"/>
      <w:r w:rsidRPr="001E11E1">
        <w:rPr>
          <w:b/>
          <w:u w:val="single"/>
        </w:rPr>
        <w:t>Mosaic</w:t>
      </w:r>
      <w:proofErr w:type="spellEnd"/>
      <w:r w:rsidR="00122805">
        <w:rPr>
          <w:b/>
          <w:u w:val="single"/>
        </w:rPr>
        <w:fldChar w:fldCharType="begin"/>
      </w:r>
      <w:r w:rsidR="00122805">
        <w:instrText xml:space="preserve"> XE "</w:instrText>
      </w:r>
      <w:r w:rsidR="00122805" w:rsidRPr="00C94868">
        <w:rPr>
          <w:b/>
          <w:u w:val="single"/>
        </w:rPr>
        <w:instrText>Mosaic</w:instrText>
      </w:r>
      <w:r w:rsidR="00122805">
        <w:instrText xml:space="preserve">" </w:instrText>
      </w:r>
      <w:r w:rsidR="00122805">
        <w:rPr>
          <w:b/>
          <w:u w:val="single"/>
        </w:rPr>
        <w:fldChar w:fldCharType="end"/>
      </w:r>
      <w:r w:rsidRPr="001E11E1">
        <w:rPr>
          <w:b/>
          <w:u w:val="single"/>
        </w:rPr>
        <w:t xml:space="preserve"> Treiber</w:t>
      </w:r>
      <w:r>
        <w:t>) klar hervorheben. Die dadurch erreichte hohe Flexibilität, die obsolete Synchronisierung und die gute Performance durch Verteilung der Last auf verschiedene GPUs waren ausschlaggebend.</w:t>
      </w:r>
    </w:p>
    <w:p w14:paraId="74A30020" w14:textId="77777777" w:rsidR="0006412C" w:rsidRDefault="0006412C" w:rsidP="001E11E1">
      <w:pPr>
        <w:jc w:val="both"/>
      </w:pPr>
    </w:p>
    <w:p w14:paraId="11DC235B" w14:textId="2AEBF643" w:rsidR="003A44D9" w:rsidRDefault="003A44D9" w:rsidP="001E11E1">
      <w:pPr>
        <w:jc w:val="both"/>
      </w:pP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eastAsia="de-CH"/>
        </w:rPr>
        <w:drawing>
          <wp:inline distT="0" distB="0" distL="0" distR="0" wp14:anchorId="623C4658" wp14:editId="798FDB1E">
            <wp:extent cx="5040000" cy="3481200"/>
            <wp:effectExtent l="0" t="0" r="8255" b="508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0000" cy="3481200"/>
                    </a:xfrm>
                    <a:prstGeom prst="rect">
                      <a:avLst/>
                    </a:prstGeom>
                    <a:noFill/>
                    <a:ln>
                      <a:noFill/>
                    </a:ln>
                  </pic:spPr>
                </pic:pic>
              </a:graphicData>
            </a:graphic>
          </wp:inline>
        </w:drawing>
      </w:r>
    </w:p>
    <w:p w14:paraId="1012BE47" w14:textId="188C44F0" w:rsidR="001E11E1" w:rsidRDefault="001E11E1" w:rsidP="001E11E1">
      <w:pPr>
        <w:pStyle w:val="Beschriftung"/>
        <w:jc w:val="center"/>
      </w:pPr>
      <w:bookmarkStart w:id="13" w:name="_Toc440834439"/>
      <w:r>
        <w:t xml:space="preserve">Abbildung </w:t>
      </w:r>
      <w:fldSimple w:instr=" SEQ Abbildung \* ARABIC ">
        <w:r w:rsidR="00462315">
          <w:rPr>
            <w:noProof/>
          </w:rPr>
          <w:t>2</w:t>
        </w:r>
      </w:fldSimple>
      <w:r>
        <w:t>: Prototyp 1 Projekt 2</w:t>
      </w:r>
      <w:bookmarkEnd w:id="13"/>
    </w:p>
    <w:p w14:paraId="6FBE1E85" w14:textId="77777777" w:rsidR="001E11E1" w:rsidRDefault="001E11E1" w:rsidP="001E11E1"/>
    <w:p w14:paraId="6F5BA14D" w14:textId="77777777" w:rsidR="001E11E1" w:rsidRDefault="001E11E1" w:rsidP="001E11E1">
      <w:pPr>
        <w:keepNext/>
        <w:jc w:val="center"/>
      </w:pPr>
      <w:r w:rsidRPr="001E11E1">
        <w:rPr>
          <w:noProof/>
          <w:lang w:eastAsia="de-CH"/>
        </w:rPr>
        <w:drawing>
          <wp:inline distT="0" distB="0" distL="0" distR="0" wp14:anchorId="5ED1ADBF" wp14:editId="5D27979E">
            <wp:extent cx="5040000" cy="3780000"/>
            <wp:effectExtent l="0" t="0" r="8255"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57ABAC8E" w14:textId="7ED2AD02" w:rsidR="001E11E1" w:rsidRDefault="001E11E1" w:rsidP="001E11E1">
      <w:pPr>
        <w:pStyle w:val="Beschriftung"/>
        <w:jc w:val="center"/>
      </w:pPr>
      <w:bookmarkStart w:id="14" w:name="_Toc440834440"/>
      <w:r>
        <w:t xml:space="preserve">Abbildung </w:t>
      </w:r>
      <w:fldSimple w:instr=" SEQ Abbildung \* ARABIC ">
        <w:r w:rsidR="00462315">
          <w:rPr>
            <w:noProof/>
          </w:rPr>
          <w:t>3</w:t>
        </w:r>
      </w:fldSimple>
      <w:r>
        <w:t>: Prototyp 2 Projekt 2</w:t>
      </w:r>
      <w:bookmarkEnd w:id="14"/>
    </w:p>
    <w:p w14:paraId="682377DB" w14:textId="77777777" w:rsidR="00CE4D6A" w:rsidRPr="00CE4D6A" w:rsidRDefault="00CE4D6A" w:rsidP="00CE4D6A"/>
    <w:p w14:paraId="63FAA7A8" w14:textId="77777777" w:rsidR="0076125D" w:rsidRDefault="0076125D" w:rsidP="0076125D">
      <w:pPr>
        <w:pStyle w:val="berschrift1"/>
      </w:pPr>
      <w:bookmarkStart w:id="15" w:name="_Toc437808368"/>
      <w:bookmarkStart w:id="16" w:name="_Toc440714489"/>
      <w:r>
        <w:lastRenderedPageBreak/>
        <w:t>Infrastruktur</w:t>
      </w:r>
      <w:bookmarkEnd w:id="15"/>
      <w:bookmarkEnd w:id="16"/>
    </w:p>
    <w:p w14:paraId="31069A95" w14:textId="77777777" w:rsidR="002A4BB2" w:rsidRDefault="002A4BB2" w:rsidP="002A4BB2">
      <w:pPr>
        <w:keepNext/>
        <w:jc w:val="center"/>
      </w:pPr>
      <w:r>
        <w:rPr>
          <w:noProof/>
          <w:lang w:eastAsia="de-CH"/>
        </w:rPr>
        <w:drawing>
          <wp:inline distT="0" distB="0" distL="0" distR="0" wp14:anchorId="7154D81C" wp14:editId="3EF935C0">
            <wp:extent cx="5040000" cy="378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4">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14:paraId="6AD2B8C0" w14:textId="26CEEF39" w:rsidR="002A4BB2" w:rsidRPr="002A4BB2" w:rsidRDefault="002A4BB2" w:rsidP="002A4BB2">
      <w:pPr>
        <w:pStyle w:val="Beschriftung"/>
        <w:jc w:val="center"/>
      </w:pPr>
      <w:bookmarkStart w:id="17" w:name="_Toc440834441"/>
      <w:r>
        <w:t xml:space="preserve">Abbildung </w:t>
      </w:r>
      <w:fldSimple w:instr=" SEQ Abbildung \* ARABIC ">
        <w:r w:rsidR="00462315">
          <w:rPr>
            <w:noProof/>
          </w:rPr>
          <w:t>4</w:t>
        </w:r>
      </w:fldSimple>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BFH</w:t>
      </w:r>
      <w:bookmarkEnd w:id="17"/>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p>
    <w:p w14:paraId="3214E06D" w14:textId="6996BBB7" w:rsidR="00F849AF" w:rsidRDefault="0035365D" w:rsidP="004B45DD">
      <w:pPr>
        <w:jc w:val="both"/>
      </w:pPr>
      <w:r w:rsidRPr="00284D9A">
        <w:t xml:space="preserve">Der </w:t>
      </w:r>
      <w:proofErr w:type="spellStart"/>
      <w:r w:rsidRPr="00284D9A">
        <w:t>virtual</w:t>
      </w:r>
      <w:proofErr w:type="spellEnd"/>
      <w:r w:rsidRPr="00284D9A">
        <w:t xml:space="preserve"> </w:t>
      </w:r>
      <w:proofErr w:type="spellStart"/>
      <w:r w:rsidRPr="00284D9A">
        <w:t>reality</w:t>
      </w:r>
      <w:proofErr w:type="spellEnd"/>
      <w:r w:rsidRPr="00284D9A">
        <w:t xml:space="preserve"> </w:t>
      </w:r>
      <w:proofErr w:type="spellStart"/>
      <w:r w:rsidRPr="00284D9A">
        <w:t>haptic</w:t>
      </w:r>
      <w:proofErr w:type="spellEnd"/>
      <w:r w:rsidR="00354F99">
        <w:rPr>
          <w:rStyle w:val="Funotenzeichen"/>
        </w:rPr>
        <w:footnoteReference w:id="23"/>
      </w:r>
      <w:r w:rsidRPr="00284D9A">
        <w:t xml:space="preserv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Pr="00284D9A">
        <w:t xml:space="preser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Pr="00284D9A">
        <w:t xml:space="preserve"> bietet </w:t>
      </w:r>
      <w:r w:rsidR="00284D9A" w:rsidRPr="00284D9A">
        <w:t xml:space="preserve">Entwicklern und </w:t>
      </w:r>
      <w:r w:rsidR="00284D9A">
        <w:t xml:space="preserve">Forschern ein mächtiges Instrument, um hochrealistische </w:t>
      </w:r>
      <w:proofErr w:type="spellStart"/>
      <w:r w:rsidR="00284D9A">
        <w:t>immersive</w:t>
      </w:r>
      <w:proofErr w:type="spellEnd"/>
      <w:r w:rsidR="00354F99">
        <w:rPr>
          <w:rStyle w:val="Funotenzeichen"/>
        </w:rPr>
        <w:footnoteReference w:id="24"/>
      </w:r>
      <w:r w:rsidR="00354F99">
        <w:fldChar w:fldCharType="begin"/>
      </w:r>
      <w:r w:rsidR="00354F99">
        <w:instrText xml:space="preserve"> XE "</w:instrText>
      </w:r>
      <w:r w:rsidR="00354F99" w:rsidRPr="0010031F">
        <w:instrText>immersive</w:instrText>
      </w:r>
      <w:r w:rsidR="00354F99">
        <w:instrText>" \t "</w:instrText>
      </w:r>
      <w:r w:rsidR="00354F99" w:rsidRPr="001A6C82">
        <w:rPr>
          <w:rFonts w:asciiTheme="minorHAnsi" w:hAnsiTheme="minorHAnsi"/>
          <w:i/>
        </w:rPr>
        <w:instrText>Siehe</w:instrText>
      </w:r>
      <w:r w:rsidR="00354F99" w:rsidRPr="001A6C82">
        <w:rPr>
          <w:rFonts w:asciiTheme="minorHAnsi" w:hAnsiTheme="minorHAnsi"/>
        </w:rPr>
        <w:instrText xml:space="preserve"> Immersion</w:instrText>
      </w:r>
      <w:r w:rsidR="00354F99">
        <w:instrText xml:space="preserve">" </w:instrText>
      </w:r>
      <w:r w:rsidR="00354F99">
        <w:fldChar w:fldCharType="end"/>
      </w:r>
      <w:r w:rsidR="00284D9A">
        <w:t xml:space="preserve"> Applikationen zu bauen. </w:t>
      </w:r>
      <w:r>
        <w:t xml:space="preserve">Der CAVE ist eine kubische Konfiguration mit vier Leinwänden (Links, </w:t>
      </w:r>
      <w:r w:rsidR="001D0CB9">
        <w:t>Vorne</w:t>
      </w:r>
      <w:r>
        <w:t xml:space="preserve">, Rechts, Boden) die von je 2 Projektoren bestrahlt werden. </w:t>
      </w:r>
      <w:r w:rsidR="00284D9A">
        <w:t xml:space="preserve">Um eine realistische 3D </w:t>
      </w:r>
      <w:r w:rsidR="00A51531">
        <w:t>Stereopr</w:t>
      </w:r>
      <w:r w:rsidR="00284D9A">
        <w:t>ojektion zu erschaffen, sind bei den Projektoren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84D9A">
        <w:t xml:space="preserve">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57B09E94" w:rsidR="00117774" w:rsidRDefault="00117774" w:rsidP="00117774">
      <w:pPr>
        <w:jc w:val="both"/>
      </w:pPr>
      <w:r>
        <w:lastRenderedPageBreak/>
        <w:t xml:space="preserve">Alle Komponenten </w:t>
      </w:r>
      <w:r w:rsidR="00B201A6">
        <w:t>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eastAsia="de-CH"/>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5">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294E9F75" w:rsidR="009314E5" w:rsidRDefault="002A4BB2" w:rsidP="002A4BB2">
      <w:pPr>
        <w:pStyle w:val="Beschriftung"/>
        <w:jc w:val="center"/>
      </w:pPr>
      <w:bookmarkStart w:id="18" w:name="_Toc440834442"/>
      <w:r>
        <w:t xml:space="preserve">Abbildung </w:t>
      </w:r>
      <w:fldSimple w:instr=" SEQ Abbildung \* ARABIC ">
        <w:r w:rsidR="00462315">
          <w:rPr>
            <w:noProof/>
          </w:rPr>
          <w:t>5</w:t>
        </w:r>
      </w:fldSimple>
      <w:r>
        <w:t>: Infrastruktur CAVE</w:t>
      </w:r>
      <w:bookmarkEnd w:id="18"/>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433A60C9" w14:textId="30F28B09" w:rsidR="004B45DD" w:rsidRDefault="00B06B3D" w:rsidP="00B170FE">
      <w:pPr>
        <w:pStyle w:val="berschrift2"/>
      </w:pPr>
      <w:bookmarkStart w:id="19" w:name="_Toc440714490"/>
      <w:r w:rsidRPr="00B06B3D">
        <w:t xml:space="preserve">Trackingsystem </w:t>
      </w:r>
      <w:proofErr w:type="spellStart"/>
      <w:r w:rsidRPr="00B06B3D">
        <w:t>WorldViz</w:t>
      </w:r>
      <w:bookmarkEnd w:id="19"/>
      <w:proofErr w:type="spellEnd"/>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6F222ADF" w14:textId="75F33419" w:rsidR="004B45DD" w:rsidRDefault="004B45DD" w:rsidP="004B45DD">
      <w:pPr>
        <w:jc w:val="both"/>
      </w:pPr>
      <w:r>
        <w:t xml:space="preserve">Das Trackingsystem von </w:t>
      </w:r>
      <w:proofErr w:type="spellStart"/>
      <w:r>
        <w:t>WorldViz</w:t>
      </w:r>
      <w:proofErr w:type="spellEnd"/>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wurde integriert, um Positionen und Rotationen von verschiedenen Devices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 erfassen.</w:t>
      </w:r>
      <w:r w:rsidR="009570B6">
        <w:t xml:space="preserve"> </w:t>
      </w:r>
      <w:r>
        <w:t>Die von den</w:t>
      </w:r>
      <w:r w:rsidR="00786B8F">
        <w:t xml:space="preserve"> 10</w:t>
      </w:r>
      <w:r>
        <w:t xml:space="preserve"> </w:t>
      </w:r>
      <w:proofErr w:type="spellStart"/>
      <w:r>
        <w:t>WorldViz</w:t>
      </w:r>
      <w:proofErr w:type="spellEnd"/>
      <w:r>
        <w:t xml:space="preserve"> Kameras übermittelten Daten werden </w:t>
      </w:r>
      <w:r w:rsidR="00287C90">
        <w:t>vom PPT Studio 2013</w:t>
      </w:r>
      <w:r w:rsidR="00877323">
        <w:rPr>
          <w:rStyle w:val="Funotenzeichen"/>
        </w:rPr>
        <w:footnoteReference w:id="25"/>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über das VRPN</w:t>
      </w:r>
      <w:r w:rsidR="00877323">
        <w:rPr>
          <w:rStyle w:val="Funotenzeichen"/>
        </w:rPr>
        <w:footnoteReference w:id="26"/>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570B6">
        <w:t xml:space="preserve">-Protokoll </w:t>
      </w:r>
      <w:r>
        <w:t>abgefragt werden.</w:t>
      </w:r>
    </w:p>
    <w:p w14:paraId="0E22950D" w14:textId="15358C0E" w:rsidR="00BC3395" w:rsidRDefault="00BC3395" w:rsidP="004B45DD">
      <w:pPr>
        <w:jc w:val="both"/>
      </w:pPr>
    </w:p>
    <w:p w14:paraId="424ABE37" w14:textId="599A85BB" w:rsidR="00BC3395" w:rsidRDefault="00BC3395">
      <w:pPr>
        <w:spacing w:line="240" w:lineRule="auto"/>
      </w:pPr>
      <w:r>
        <w:br w:type="page"/>
      </w:r>
    </w:p>
    <w:p w14:paraId="1FA5B5F5" w14:textId="0EE3A454" w:rsidR="00F849AF" w:rsidRDefault="00F849AF" w:rsidP="00B170FE">
      <w:pPr>
        <w:pStyle w:val="berschrift2"/>
      </w:pPr>
      <w:bookmarkStart w:id="20" w:name="_Toc440714491"/>
      <w:r>
        <w:lastRenderedPageBreak/>
        <w:t>Devices</w:t>
      </w:r>
      <w:bookmarkEnd w:id="20"/>
    </w:p>
    <w:p w14:paraId="33423B24" w14:textId="4A1B6321" w:rsidR="00F849AF" w:rsidRDefault="00C535D2" w:rsidP="00340D5C">
      <w:pPr>
        <w:pStyle w:val="Listenabsatz"/>
        <w:numPr>
          <w:ilvl w:val="0"/>
          <w:numId w:val="9"/>
        </w:numPr>
        <w:jc w:val="both"/>
        <w:rPr>
          <w:b/>
        </w:rPr>
      </w:pPr>
      <w:r w:rsidRPr="00C535D2">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111F8DD7" w14:textId="0FDC511A" w:rsidR="00DD47B6" w:rsidRPr="000A7760" w:rsidRDefault="000A7760" w:rsidP="00EF6C42">
      <w:pPr>
        <w:pStyle w:val="Listenabsatz"/>
        <w:ind w:left="360"/>
        <w:jc w:val="both"/>
      </w:pPr>
      <w:r w:rsidRPr="000A7760">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Pr="000A7760">
        <w:t xml:space="preserve"> von </w:t>
      </w:r>
      <w:proofErr w:type="spellStart"/>
      <w:r w:rsidRPr="000A7760">
        <w:t>WorldViz</w:t>
      </w:r>
      <w:proofErr w:type="spellEnd"/>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rsidRPr="000A7760">
        <w:t xml:space="preserve"> sind Brillen</w:t>
      </w:r>
      <w:r w:rsidR="002C2527">
        <w:t xml:space="preserve"> mit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C2527">
        <w:t xml:space="preserve"> und</w:t>
      </w:r>
      <w:r>
        <w:t xml:space="preserve"> zwei montierten Infrarot-</w:t>
      </w:r>
      <w:proofErr w:type="spellStart"/>
      <w:r>
        <w:t>Trackern</w:t>
      </w:r>
      <w:proofErr w:type="spellEnd"/>
      <w:r>
        <w:t>. Somit lassen sich die Position des Kopfes und dessen Rotation auf zwei Achsen (</w:t>
      </w:r>
      <w:r w:rsidRPr="00DF00E6">
        <w:t xml:space="preserve">Yaw und </w:t>
      </w:r>
      <w:r w:rsidR="00D3401D" w:rsidRPr="00DF00E6">
        <w:t>Roll</w:t>
      </w:r>
      <w:r w:rsidR="00BC3395">
        <w:rPr>
          <w:rStyle w:val="Funotenzeichen"/>
        </w:rPr>
        <w:footnoteReference w:id="27"/>
      </w:r>
      <w:r>
        <w:t>) bestimmen.</w:t>
      </w:r>
      <w:r w:rsidR="002B7456">
        <w:t xml:space="preserve"> Die dritte Achse (Pitch) kann mit lediglich zwei </w:t>
      </w:r>
      <w:proofErr w:type="spellStart"/>
      <w:r w:rsidR="002B7456">
        <w:t>Trackern</w:t>
      </w:r>
      <w:proofErr w:type="spellEnd"/>
      <w:r w:rsidR="002B7456">
        <w:t xml:space="preserve"> nicht ermittelt werden.</w:t>
      </w:r>
      <w:r w:rsidR="00990CD7">
        <w:t xml:space="preserve"> Dazu wären mindestens drei LEDs oder ein Gyrometer</w:t>
      </w:r>
      <w:r w:rsidR="00BC3395">
        <w:rPr>
          <w:rStyle w:val="Funotenzeichen"/>
        </w:rPr>
        <w:footnoteReference w:id="28"/>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990CD7">
        <w:t xml:space="preserve"> notwendig.</w:t>
      </w:r>
    </w:p>
    <w:p w14:paraId="370EC4F2" w14:textId="77777777" w:rsidR="00DD47B6" w:rsidRDefault="00DD47B6" w:rsidP="00DD47B6">
      <w:pPr>
        <w:pStyle w:val="Listenabsatz"/>
        <w:keepNext/>
        <w:jc w:val="center"/>
      </w:pPr>
      <w:r>
        <w:rPr>
          <w:b/>
        </w:rPr>
        <w:br/>
      </w:r>
      <w:r>
        <w:rPr>
          <w:b/>
          <w:noProof/>
          <w:lang w:eastAsia="de-CH"/>
        </w:rPr>
        <w:drawing>
          <wp:inline distT="0" distB="0" distL="0" distR="0" wp14:anchorId="38250350" wp14:editId="433441DC">
            <wp:extent cx="5040000" cy="3535200"/>
            <wp:effectExtent l="0" t="0" r="825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6">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3A31147C" w14:textId="5674C4CE" w:rsidR="00DD47B6" w:rsidRPr="00DD47B6" w:rsidRDefault="00DD47B6" w:rsidP="00DD47B6">
      <w:pPr>
        <w:pStyle w:val="Beschriftung"/>
        <w:jc w:val="center"/>
        <w:rPr>
          <w:noProof/>
        </w:rPr>
      </w:pPr>
      <w:bookmarkStart w:id="21" w:name="_Toc440834443"/>
      <w:r>
        <w:t xml:space="preserve">Abbildung </w:t>
      </w:r>
      <w:fldSimple w:instr=" SEQ Abbildung \* ARABIC ">
        <w:r w:rsidR="00462315">
          <w:rPr>
            <w:noProof/>
          </w:rPr>
          <w:t>6</w:t>
        </w:r>
      </w:fldSimple>
      <w:r>
        <w:t>: PPT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Quelle: </w:t>
      </w:r>
      <w:r>
        <w:rPr>
          <w:noProof/>
        </w:rPr>
        <w:t>www.worldviz.com</w:t>
      </w:r>
      <w:bookmarkEnd w:id="21"/>
    </w:p>
    <w:p w14:paraId="0DB4ECD4" w14:textId="77777777" w:rsidR="00C535D2" w:rsidRDefault="00C535D2" w:rsidP="00C535D2">
      <w:pPr>
        <w:jc w:val="both"/>
      </w:pPr>
    </w:p>
    <w:p w14:paraId="42ACF29E" w14:textId="305730F3" w:rsidR="00C535D2" w:rsidRPr="00C535D2" w:rsidRDefault="00C535D2" w:rsidP="00340D5C">
      <w:pPr>
        <w:pStyle w:val="Listenabsatz"/>
        <w:numPr>
          <w:ilvl w:val="0"/>
          <w:numId w:val="9"/>
        </w:numPr>
        <w:jc w:val="both"/>
        <w:rPr>
          <w:b/>
        </w:rPr>
      </w:pPr>
      <w:r w:rsidRPr="00C535D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419A4A77" w14:textId="7EDCD5DE" w:rsidR="00DD47B6" w:rsidRDefault="006B324E" w:rsidP="00EF6C42">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von </w:t>
      </w:r>
      <w:proofErr w:type="spellStart"/>
      <w:r>
        <w:t>WorldViz</w:t>
      </w:r>
      <w:proofErr w:type="spellEnd"/>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ist das primäre </w:t>
      </w:r>
      <w:r w:rsidR="0032024C">
        <w:t>Eingabegerät</w:t>
      </w:r>
      <w:r>
        <w:t>.</w:t>
      </w:r>
      <w:r w:rsidR="000A7760">
        <w:t xml:space="preserve"> </w:t>
      </w:r>
      <w:r w:rsidR="008A24E1">
        <w:t>Nebst zwei Infrarot-Tackern, welche für die Positions- und Rotationsbestimmung verwendet werden, ist 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8A24E1">
        <w:t xml:space="preserve"> integriert, um noch präziser Drehungen feststellen zu können. Dadurch wird auch die fehlende Rotationsachse</w:t>
      </w:r>
      <w:r w:rsidR="0032024C">
        <w:t xml:space="preserve"> (fehlende bei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32024C">
        <w:t>)</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EF6C42">
      <w:pPr>
        <w:pStyle w:val="Listenabsatz"/>
        <w:ind w:left="360"/>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eastAsia="de-CH"/>
        </w:rPr>
        <w:lastRenderedPageBreak/>
        <w:drawing>
          <wp:inline distT="0" distB="0" distL="0" distR="0" wp14:anchorId="38F475F6" wp14:editId="03829254">
            <wp:extent cx="5040000" cy="304920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17">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14:paraId="4C04B87E" w14:textId="70C3DA89" w:rsidR="00C535D2" w:rsidRDefault="00DD47B6" w:rsidP="00DD47B6">
      <w:pPr>
        <w:pStyle w:val="Beschriftung"/>
        <w:jc w:val="center"/>
      </w:pPr>
      <w:bookmarkStart w:id="22" w:name="_Toc440834444"/>
      <w:r>
        <w:t xml:space="preserve">Abbildung </w:t>
      </w:r>
      <w:fldSimple w:instr=" SEQ Abbildung \* ARABIC ">
        <w:r w:rsidR="00462315">
          <w:rPr>
            <w:noProof/>
          </w:rPr>
          <w:t>7</w:t>
        </w:r>
      </w:fldSimple>
      <w:r>
        <w:t>: PPT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Quelle: www.worldviz.com</w:t>
      </w:r>
      <w:bookmarkEnd w:id="22"/>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340D5C">
      <w:pPr>
        <w:pStyle w:val="Listenabsatz"/>
        <w:numPr>
          <w:ilvl w:val="0"/>
          <w:numId w:val="9"/>
        </w:numPr>
        <w:jc w:val="both"/>
        <w:rPr>
          <w:b/>
        </w:rPr>
      </w:pPr>
      <w:r w:rsidRPr="00C535D2">
        <w:rPr>
          <w:b/>
        </w:rPr>
        <w:t>Gamepad</w:t>
      </w:r>
    </w:p>
    <w:p w14:paraId="4485DE69" w14:textId="335B10AE" w:rsidR="00C535D2" w:rsidRDefault="003A0305" w:rsidP="00EF6C42">
      <w:pPr>
        <w:pStyle w:val="Listenabsatz"/>
        <w:ind w:left="360"/>
        <w:jc w:val="both"/>
      </w:pPr>
      <w:r>
        <w:t xml:space="preserve">Ein weiteres Inputgerät ist ein handelsübliches Gamepad. Frei von </w:t>
      </w:r>
      <w:r w:rsidR="00A10035">
        <w:t>jeglichem Tracking</w:t>
      </w:r>
      <w:r w:rsidR="002E1404">
        <w:t xml:space="preserve"> wird einzig die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eastAsia="de-CH"/>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18">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6BE0796A" w:rsidR="00C334FB" w:rsidRDefault="00C334FB" w:rsidP="00C334FB">
      <w:pPr>
        <w:pStyle w:val="Beschriftung"/>
        <w:jc w:val="center"/>
      </w:pPr>
      <w:bookmarkStart w:id="23" w:name="_Toc440834445"/>
      <w:r>
        <w:t xml:space="preserve">Abbildung </w:t>
      </w:r>
      <w:fldSimple w:instr=" SEQ Abbildung \* ARABIC ">
        <w:r w:rsidR="00462315">
          <w:rPr>
            <w:noProof/>
          </w:rPr>
          <w:t>8</w:t>
        </w:r>
      </w:fldSimple>
      <w:r>
        <w:t>: Gamepad, Quelle: www.androidrundown.com</w:t>
      </w:r>
      <w:bookmarkEnd w:id="23"/>
    </w:p>
    <w:p w14:paraId="1098441A" w14:textId="166A9818" w:rsidR="00C13393" w:rsidRDefault="00F849AF" w:rsidP="00B170FE">
      <w:pPr>
        <w:pStyle w:val="berschrift2"/>
      </w:pPr>
      <w:bookmarkStart w:id="24" w:name="_Toc440714492"/>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24"/>
    </w:p>
    <w:p w14:paraId="43378237" w14:textId="59BE575B" w:rsidR="001D06C8" w:rsidRDefault="000817C7" w:rsidP="000817C7">
      <w:pPr>
        <w:jc w:val="both"/>
      </w:pPr>
      <w:r>
        <w:t xml:space="preserve">Der leistungsstarke </w:t>
      </w:r>
      <w:r w:rsidR="00C9550B">
        <w:t>Un</w:t>
      </w:r>
      <w:r>
        <w:t>i</w:t>
      </w:r>
      <w:r w:rsidR="00C9550B">
        <w:t>t</w:t>
      </w:r>
      <w:r>
        <w: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der </w:t>
      </w:r>
      <w:r w:rsidR="00966B22">
        <w:t>K</w:t>
      </w:r>
      <w:r>
        <w:t xml:space="preserve">notenpunkt des gesamten Systems. Auf diesem </w:t>
      </w:r>
      <w:r w:rsidR="002E1404">
        <w:t xml:space="preserve">Rechner läuft die Unity </w:t>
      </w:r>
      <w:r>
        <w:t>Applikation mit dem konfigurierten Unity</w:t>
      </w:r>
      <w:r w:rsidR="002E1404">
        <w:t xml:space="preserve"> </w:t>
      </w:r>
      <w:r>
        <w:t xml:space="preserve">Plugin, welches die Trackingdaten vom Trackingserver abgreift und das korrekte Rendering in der </w:t>
      </w:r>
      <w:r w:rsidR="00A10035">
        <w:t>Unity</w:t>
      </w:r>
      <w:r w:rsidR="002E1404">
        <w:t xml:space="preserve"> </w:t>
      </w:r>
      <w:r>
        <w:t xml:space="preserve">Applikation für die </w:t>
      </w:r>
      <w:r w:rsidR="00A10035">
        <w:t>Projektoren Aufteilung</w:t>
      </w:r>
      <w:r>
        <w:t xml:space="preserve"> sicherstellt.</w:t>
      </w:r>
      <w:r w:rsidR="00E840C7">
        <w:t xml:space="preserve"> Mittels </w:t>
      </w:r>
      <w:proofErr w:type="spellStart"/>
      <w:r w:rsidR="00E840C7">
        <w:t>Mosaic</w:t>
      </w:r>
      <w:proofErr w:type="spellEnd"/>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00E840C7">
        <w:t xml:space="preserve">, einem speziellen Treiber von </w:t>
      </w:r>
      <w:proofErr w:type="spellStart"/>
      <w:r w:rsidR="00E840C7">
        <w:t>Nvidia</w:t>
      </w:r>
      <w:proofErr w:type="spellEnd"/>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762A1E6A" w14:textId="26C29707" w:rsidR="00392577" w:rsidRDefault="00392577">
      <w:pPr>
        <w:spacing w:line="240" w:lineRule="auto"/>
      </w:pPr>
      <w:r>
        <w:br w:type="page"/>
      </w:r>
    </w:p>
    <w:p w14:paraId="55D61955" w14:textId="5BE7A7C8" w:rsidR="004B45DD" w:rsidRDefault="004B45DD" w:rsidP="00B170FE">
      <w:pPr>
        <w:pStyle w:val="berschrift2"/>
      </w:pPr>
      <w:bookmarkStart w:id="25" w:name="_Toc440714493"/>
      <w:r>
        <w:lastRenderedPageBreak/>
        <w:t>Audio</w:t>
      </w:r>
      <w:bookmarkEnd w:id="25"/>
    </w:p>
    <w:p w14:paraId="5245A963" w14:textId="0B2C4252" w:rsidR="004B45DD" w:rsidRPr="004B45DD" w:rsidRDefault="004B45DD" w:rsidP="004B45DD">
      <w:pPr>
        <w:jc w:val="both"/>
      </w:pPr>
      <w:r>
        <w:t xml:space="preserve">Um die Immersion weiter zu steigern, ist ein 3D </w:t>
      </w:r>
      <w:proofErr w:type="spellStart"/>
      <w:r>
        <w:t>Soundystem</w:t>
      </w:r>
      <w:proofErr w:type="spellEnd"/>
      <w:r>
        <w:t xml:space="preserve"> </w:t>
      </w:r>
      <w:r w:rsidR="00B54C74">
        <w:t>mit vier Lautsprechern in Betrieb.</w:t>
      </w:r>
    </w:p>
    <w:p w14:paraId="1196A940" w14:textId="0C2AD88E" w:rsidR="004B45DD" w:rsidRDefault="004B45DD" w:rsidP="00B170FE">
      <w:pPr>
        <w:pStyle w:val="berschrift2"/>
      </w:pPr>
      <w:bookmarkStart w:id="26" w:name="_Toc440714494"/>
      <w:r>
        <w:t>Video Matrix Switch</w:t>
      </w:r>
      <w:bookmarkEnd w:id="26"/>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p>
    <w:p w14:paraId="4950B26E" w14:textId="6241E3A0" w:rsidR="0035365D" w:rsidRDefault="004B45DD" w:rsidP="000817C7">
      <w:pPr>
        <w:jc w:val="both"/>
      </w:pPr>
      <w:r>
        <w:t>Weil parallel weitere Clients in Betrieb sind und Bilddaten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liefern können, wird ein Video Matrix Switch</w:t>
      </w:r>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r>
        <w:t xml:space="preserve">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221A30B1" w14:textId="3534BE1C" w:rsidR="00363599" w:rsidRDefault="00363599">
      <w:pPr>
        <w:spacing w:line="240" w:lineRule="auto"/>
      </w:pPr>
    </w:p>
    <w:p w14:paraId="436E1A67" w14:textId="77777777" w:rsidR="0041316B" w:rsidRDefault="0041316B">
      <w:pPr>
        <w:spacing w:line="240" w:lineRule="auto"/>
      </w:pPr>
    </w:p>
    <w:p w14:paraId="2533E9BE" w14:textId="77777777" w:rsidR="006B1C60" w:rsidRDefault="006B1C60">
      <w:pPr>
        <w:spacing w:line="240" w:lineRule="auto"/>
        <w:rPr>
          <w:rFonts w:eastAsia="Times New Roman"/>
          <w:bCs/>
          <w:sz w:val="28"/>
          <w:szCs w:val="28"/>
        </w:rPr>
      </w:pPr>
      <w:bookmarkStart w:id="27" w:name="_Toc437808374"/>
      <w:r>
        <w:br w:type="page"/>
      </w:r>
    </w:p>
    <w:p w14:paraId="5DC73973" w14:textId="54ED0DB6" w:rsidR="00363599" w:rsidRDefault="00363599" w:rsidP="00363599">
      <w:pPr>
        <w:pStyle w:val="berschrift1"/>
      </w:pPr>
      <w:bookmarkStart w:id="28" w:name="_Toc440714495"/>
      <w:r>
        <w:lastRenderedPageBreak/>
        <w:t>Architektur der Komponenten</w:t>
      </w:r>
      <w:bookmarkEnd w:id="27"/>
      <w:bookmarkEnd w:id="28"/>
    </w:p>
    <w:p w14:paraId="3250FBA7" w14:textId="6370E597" w:rsidR="00320A7E" w:rsidRDefault="00D116EB" w:rsidP="00D116EB">
      <w:pPr>
        <w:jc w:val="both"/>
      </w:pPr>
      <w:r>
        <w:t>Damit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einwandfrei läuft, ist eine enge Zusammenarbeit zwischen realen und virtuellen Komponenten vonnöten. Beispielsweise haben die </w:t>
      </w:r>
      <w:proofErr w:type="spellStart"/>
      <w:r>
        <w:t>Inputdevices</w:t>
      </w:r>
      <w:proofErr w:type="spellEnd"/>
      <w:r>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ein virtuelles Pendant, um dessen Eigenschaften besser verwerten und weiterverarbeiten zu können.</w:t>
      </w:r>
      <w:r w:rsidR="00CE42DF">
        <w:t xml:space="preserve"> Zusätzlich ermöglicht dieses Konzept ein sauberes Debugging und eine ansprechende Visualisierung.</w:t>
      </w:r>
    </w:p>
    <w:p w14:paraId="01757621" w14:textId="77777777" w:rsidR="00B17E77" w:rsidRDefault="00B17E77" w:rsidP="00D116EB">
      <w:pPr>
        <w:jc w:val="both"/>
      </w:pPr>
    </w:p>
    <w:p w14:paraId="49F8DBAC" w14:textId="3CB9083B" w:rsidR="00CE42DF" w:rsidRDefault="00CE42DF" w:rsidP="00D116EB">
      <w:pPr>
        <w:jc w:val="both"/>
      </w:pPr>
      <w:r>
        <w:t>Die folgende Grafik zeigt die Verschmelzung der realen und virtuellen Welt mit je einem halben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headerReference w:type="default" r:id="rId19"/>
          <w:footerReference w:type="default" r:id="rId20"/>
          <w:headerReference w:type="first" r:id="rId21"/>
          <w:footerReference w:type="first" r:id="rId22"/>
          <w:pgSz w:w="11906" w:h="16838" w:code="9"/>
          <w:pgMar w:top="1758" w:right="1004" w:bottom="680" w:left="1435" w:header="709" w:footer="510" w:gutter="0"/>
          <w:cols w:space="708"/>
          <w:docGrid w:linePitch="360"/>
        </w:sectPr>
      </w:pPr>
    </w:p>
    <w:p w14:paraId="6C6A67AD" w14:textId="77777777" w:rsidR="00D3754A" w:rsidRDefault="00D3754A" w:rsidP="00D3754A">
      <w:pPr>
        <w:keepNext/>
      </w:pPr>
      <w:r>
        <w:rPr>
          <w:noProof/>
          <w:lang w:eastAsia="de-CH"/>
        </w:rPr>
        <w:lastRenderedPageBreak/>
        <w:drawing>
          <wp:inline distT="0" distB="0" distL="0" distR="0" wp14:anchorId="0964B44B" wp14:editId="2988CB1C">
            <wp:extent cx="9411717" cy="5727331"/>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3">
                      <a:extLst>
                        <a:ext uri="{28A0092B-C50C-407E-A947-70E740481C1C}">
                          <a14:useLocalDpi xmlns:a14="http://schemas.microsoft.com/office/drawing/2010/main" val="0"/>
                        </a:ext>
                      </a:extLst>
                    </a:blip>
                    <a:stretch>
                      <a:fillRect/>
                    </a:stretch>
                  </pic:blipFill>
                  <pic:spPr>
                    <a:xfrm>
                      <a:off x="0" y="0"/>
                      <a:ext cx="9411717" cy="5727331"/>
                    </a:xfrm>
                    <a:prstGeom prst="rect">
                      <a:avLst/>
                    </a:prstGeom>
                  </pic:spPr>
                </pic:pic>
              </a:graphicData>
            </a:graphic>
          </wp:inline>
        </w:drawing>
      </w:r>
    </w:p>
    <w:p w14:paraId="6A1631FE" w14:textId="68C4BEC3" w:rsidR="00D3754A" w:rsidRDefault="00D3754A" w:rsidP="00D3754A">
      <w:pPr>
        <w:pStyle w:val="Beschriftung"/>
        <w:jc w:val="center"/>
        <w:sectPr w:rsidR="00D3754A" w:rsidSect="00A9785F">
          <w:pgSz w:w="16838" w:h="11906" w:orient="landscape" w:code="9"/>
          <w:pgMar w:top="992" w:right="1758" w:bottom="1004" w:left="680" w:header="709" w:footer="510" w:gutter="0"/>
          <w:cols w:space="708"/>
          <w:docGrid w:linePitch="360"/>
        </w:sectPr>
      </w:pPr>
      <w:bookmarkStart w:id="29" w:name="_Toc440834446"/>
      <w:r>
        <w:t xml:space="preserve">Abbildung </w:t>
      </w:r>
      <w:fldSimple w:instr=" SEQ Abbildung \* ARABIC ">
        <w:r w:rsidR="00462315">
          <w:rPr>
            <w:noProof/>
          </w:rPr>
          <w:t>9</w:t>
        </w:r>
      </w:fldSimple>
      <w:r>
        <w:t>: Übersicht der Komponenten</w:t>
      </w:r>
      <w:bookmarkEnd w:id="29"/>
    </w:p>
    <w:p w14:paraId="6B32A73F" w14:textId="75170E03" w:rsidR="00363599" w:rsidRDefault="00363599" w:rsidP="00B17E77">
      <w:pPr>
        <w:pStyle w:val="berschrift2"/>
      </w:pPr>
      <w:bookmarkStart w:id="30" w:name="_Toc440714496"/>
      <w:r>
        <w:lastRenderedPageBreak/>
        <w:t>Unterteilung Module</w:t>
      </w:r>
      <w:bookmarkEnd w:id="30"/>
    </w:p>
    <w:p w14:paraId="5A63FF57" w14:textId="50574991" w:rsidR="00CF6A0F" w:rsidRDefault="00B17E77" w:rsidP="00A9785F">
      <w:pPr>
        <w:jc w:val="both"/>
      </w:pPr>
      <w:r>
        <w:t>Das modulare Konzept der objektorientierten Programmierung wurde streng eingehalten. Jede einzelne Komponente verfügt über einen klar abgegrenzten Aufgabenbereich und hat möglichst wenige Verknüpfungen zu anderen Modulen.</w:t>
      </w:r>
      <w:r w:rsidR="00A9785F">
        <w:t xml:space="preserve"> Diese für das menschliche Denken intuitive Aufteilung erleichtert die Programmierung enorm und vereinfacht den Einstieg und die Einarbeitung in den Code für Aussenstehende.</w:t>
      </w:r>
      <w:r w:rsidR="00DC2E38">
        <w:t xml:space="preserve"> </w:t>
      </w:r>
    </w:p>
    <w:p w14:paraId="49FDE06D" w14:textId="15E60534" w:rsidR="00CF6A0F" w:rsidRDefault="00462315" w:rsidP="00CF6A0F">
      <w:pPr>
        <w:pStyle w:val="berschrift2"/>
      </w:pPr>
      <w:r>
        <w:t>Simplifiziertes</w:t>
      </w:r>
      <w:r w:rsidR="00CF6A0F">
        <w:t xml:space="preserve"> Paketdiagramm </w:t>
      </w:r>
    </w:p>
    <w:p w14:paraId="3C1DB2CC" w14:textId="50BFFFCF" w:rsidR="00CF6A0F" w:rsidRDefault="00CF6A0F" w:rsidP="00CF6A0F">
      <w:pPr>
        <w:jc w:val="both"/>
      </w:pPr>
      <w:r>
        <w:t>Folgendes Diagramm zeigt das Zusammenspiel zwischen den Komponenten Unity, Unity-</w:t>
      </w:r>
      <w:proofErr w:type="spellStart"/>
      <w:r>
        <w:t>MonoBehaviour</w:t>
      </w:r>
      <w:proofErr w:type="spellEnd"/>
      <w:r>
        <w:t xml:space="preserve">, dem Plugin und externen Libraries. Aus Simplifizierungsgründen wurde bei Unity nur die Mainkamera angegeben. Dort könnte auch ein Fahrzeug, «First Person Controller» oder ähnliches sein. Komponenten welche von </w:t>
      </w:r>
      <w:proofErr w:type="spellStart"/>
      <w:r>
        <w:t>MonoBehaviour</w:t>
      </w:r>
      <w:proofErr w:type="spellEnd"/>
      <w:r>
        <w:t xml:space="preserve"> abhängig sind, verwenden die Update, </w:t>
      </w:r>
      <w:proofErr w:type="spellStart"/>
      <w:r>
        <w:t>FixedUpdate</w:t>
      </w:r>
      <w:proofErr w:type="spellEnd"/>
      <w:r>
        <w:t xml:space="preserve"> und weitere Routinen. </w:t>
      </w:r>
    </w:p>
    <w:p w14:paraId="70C5967E" w14:textId="4FAE3B46" w:rsidR="007D5E59" w:rsidRDefault="007D5E59" w:rsidP="00CF6A0F">
      <w:pPr>
        <w:jc w:val="both"/>
      </w:pPr>
    </w:p>
    <w:p w14:paraId="46C29448" w14:textId="77777777" w:rsidR="00462315" w:rsidRDefault="00462315" w:rsidP="00462315">
      <w:pPr>
        <w:keepNext/>
        <w:jc w:val="center"/>
      </w:pPr>
      <w:r>
        <w:rPr>
          <w:noProof/>
          <w:lang w:eastAsia="de-CH"/>
        </w:rPr>
        <w:drawing>
          <wp:inline distT="0" distB="0" distL="0" distR="0" wp14:anchorId="6FC83CED" wp14:editId="1AAF0772">
            <wp:extent cx="5760000" cy="3376821"/>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ackageDiagram.png"/>
                    <pic:cNvPicPr/>
                  </pic:nvPicPr>
                  <pic:blipFill rotWithShape="1">
                    <a:blip r:embed="rId24"/>
                    <a:srcRect l="3219" t="7456" r="14781" b="7077"/>
                    <a:stretch/>
                  </pic:blipFill>
                  <pic:spPr bwMode="auto">
                    <a:xfrm>
                      <a:off x="0" y="0"/>
                      <a:ext cx="5760000" cy="3376821"/>
                    </a:xfrm>
                    <a:prstGeom prst="rect">
                      <a:avLst/>
                    </a:prstGeom>
                    <a:ln>
                      <a:noFill/>
                    </a:ln>
                    <a:extLst>
                      <a:ext uri="{53640926-AAD7-44D8-BBD7-CCE9431645EC}">
                        <a14:shadowObscured xmlns:a14="http://schemas.microsoft.com/office/drawing/2010/main"/>
                      </a:ext>
                    </a:extLst>
                  </pic:spPr>
                </pic:pic>
              </a:graphicData>
            </a:graphic>
          </wp:inline>
        </w:drawing>
      </w:r>
    </w:p>
    <w:p w14:paraId="6A24BA34" w14:textId="31307770" w:rsidR="007D5E59" w:rsidRPr="00CF6A0F" w:rsidRDefault="00462315" w:rsidP="00462315">
      <w:pPr>
        <w:pStyle w:val="Beschriftung"/>
        <w:jc w:val="center"/>
      </w:pPr>
      <w:bookmarkStart w:id="31" w:name="_Toc440834447"/>
      <w:r>
        <w:t xml:space="preserve">Abbildung </w:t>
      </w:r>
      <w:fldSimple w:instr=" SEQ Abbildung \* ARABIC ">
        <w:r>
          <w:rPr>
            <w:noProof/>
          </w:rPr>
          <w:t>10</w:t>
        </w:r>
      </w:fldSimple>
      <w:r>
        <w:t>: Paketdiagra</w:t>
      </w:r>
      <w:r w:rsidR="00DC56D3">
        <w:t>m</w:t>
      </w:r>
      <w:r>
        <w:t>m simplifiziert</w:t>
      </w:r>
      <w:bookmarkEnd w:id="31"/>
    </w:p>
    <w:p w14:paraId="4CA96A76" w14:textId="55E3E860" w:rsidR="006504BF" w:rsidRDefault="006504BF" w:rsidP="00B170FE">
      <w:pPr>
        <w:pStyle w:val="berschrift2"/>
      </w:pPr>
      <w:bookmarkStart w:id="32" w:name="_Toc440714497"/>
      <w:r>
        <w:t>Sequenzdiagramm</w:t>
      </w:r>
      <w:bookmarkEnd w:id="32"/>
    </w:p>
    <w:p w14:paraId="5C6391D9" w14:textId="0F0B020F" w:rsidR="00A9785F" w:rsidRPr="0006412C" w:rsidRDefault="0006412C" w:rsidP="0006412C">
      <w:pPr>
        <w:jc w:val="both"/>
      </w:pPr>
      <w:r>
        <w:t>Folgendes Diagramm zeigt ein Update</w:t>
      </w:r>
      <w:r w:rsidR="00A9785F">
        <w:t>, also eine Abfolge für die Berechnung eines Frames</w:t>
      </w:r>
      <w:r>
        <w:t>, welches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durchführt. Die physikalischen Komponenten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we</w:t>
      </w:r>
      <w:r w:rsidR="00385E9B">
        <w:t xml:space="preserve">rden nicht dargestellt, </w:t>
      </w:r>
      <w:r w:rsidR="00EE30DE">
        <w:t>jedoch das virtuelle Pendant in Unity.</w:t>
      </w:r>
      <w:r w:rsidR="00A9785F">
        <w:t xml:space="preserve"> Der Benutzer</w:t>
      </w:r>
      <w:r w:rsidR="00DC6423" w:rsidRPr="00DC6423">
        <w:t xml:space="preserve"> </w:t>
      </w:r>
      <w:r w:rsidR="00DC6423">
        <w:t>macht</w:t>
      </w:r>
      <w:r w:rsidR="00A9785F">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A9785F">
        <w:t xml:space="preserve"> eine Bewegung, die vom Trackingsystem wahrgenommen und mittels Unity Plugin weiterverarbeite</w:t>
      </w:r>
      <w:r w:rsidR="00506765">
        <w:t>t wird um schlussendlich ein Bild auf den Projektoren anzuzeigen.</w:t>
      </w:r>
    </w:p>
    <w:p w14:paraId="6E4184CB" w14:textId="540C09A5" w:rsidR="00363599" w:rsidRDefault="00363599">
      <w:pPr>
        <w:spacing w:line="240" w:lineRule="auto"/>
      </w:pPr>
      <w:r>
        <w:br w:type="page"/>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eastAsia="de-CH"/>
        </w:rPr>
        <w:drawing>
          <wp:inline distT="0" distB="0" distL="0" distR="0" wp14:anchorId="77DFA322" wp14:editId="075FC909">
            <wp:extent cx="8116532" cy="5123886"/>
            <wp:effectExtent l="0" t="0" r="0" b="63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5">
                      <a:extLst>
                        <a:ext uri="{28A0092B-C50C-407E-A947-70E740481C1C}">
                          <a14:useLocalDpi xmlns:a14="http://schemas.microsoft.com/office/drawing/2010/main" val="0"/>
                        </a:ext>
                      </a:extLst>
                    </a:blip>
                    <a:stretch>
                      <a:fillRect/>
                    </a:stretch>
                  </pic:blipFill>
                  <pic:spPr>
                    <a:xfrm>
                      <a:off x="0" y="0"/>
                      <a:ext cx="8116532" cy="5123886"/>
                    </a:xfrm>
                    <a:prstGeom prst="rect">
                      <a:avLst/>
                    </a:prstGeom>
                  </pic:spPr>
                </pic:pic>
              </a:graphicData>
            </a:graphic>
          </wp:inline>
        </w:drawing>
      </w:r>
    </w:p>
    <w:p w14:paraId="2EC0B606" w14:textId="74012A4B" w:rsidR="00363599" w:rsidRDefault="00363599" w:rsidP="00363599">
      <w:pPr>
        <w:pStyle w:val="Beschriftung"/>
        <w:jc w:val="center"/>
      </w:pPr>
      <w:bookmarkStart w:id="33" w:name="_Toc440834448"/>
      <w:r>
        <w:t xml:space="preserve">Abbildung </w:t>
      </w:r>
      <w:fldSimple w:instr=" SEQ Abbildung \* ARABIC ">
        <w:r w:rsidR="00462315">
          <w:rPr>
            <w:noProof/>
          </w:rPr>
          <w:t>11</w:t>
        </w:r>
      </w:fldSimple>
      <w:r>
        <w:t>: Sequenzdiagramm</w:t>
      </w:r>
      <w:bookmarkEnd w:id="33"/>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3287A2B4" w14:textId="3043627C" w:rsidR="0005618D" w:rsidRDefault="0005618D" w:rsidP="0076125D">
      <w:pPr>
        <w:pStyle w:val="berschrift1"/>
      </w:pPr>
      <w:bookmarkStart w:id="34" w:name="_Toc437808369"/>
      <w:bookmarkStart w:id="35" w:name="_Toc440714498"/>
      <w:r>
        <w:lastRenderedPageBreak/>
        <w:t>Realisation</w:t>
      </w:r>
      <w:bookmarkEnd w:id="34"/>
      <w:bookmarkEnd w:id="35"/>
    </w:p>
    <w:p w14:paraId="7E3EC929" w14:textId="149F1CB4" w:rsidR="00B00465" w:rsidRDefault="00AC720D" w:rsidP="007602FC">
      <w:pPr>
        <w:jc w:val="both"/>
      </w:pPr>
      <w:r>
        <w:t>Basierend auf der gegebenen Infrastruktur, der Aufgabenstellung und der konzeptuellen Erarbeitung erfolgt die Realisation.</w:t>
      </w:r>
      <w:r w:rsidR="007602FC">
        <w:t xml:space="preserve"> Auch hier wurden die zentralen Aspekte wie eine gute Immersion und die Einfachheit der Bedienung in den Mittelpunkt gerückt.</w:t>
      </w:r>
    </w:p>
    <w:p w14:paraId="312329D2" w14:textId="77777777" w:rsidR="00061170" w:rsidRDefault="00061170" w:rsidP="007602FC">
      <w:pPr>
        <w:jc w:val="both"/>
      </w:pPr>
    </w:p>
    <w:p w14:paraId="4B42E1A3" w14:textId="4E96F42E" w:rsidR="00AC720D" w:rsidRDefault="00061170" w:rsidP="00061170">
      <w:pPr>
        <w:jc w:val="both"/>
      </w:pPr>
      <w:r>
        <w:t xml:space="preserve">Das folgende Kapitel zeigt die Behandlung der vier Hauptstandbeine Stereoskopie, Immersion, Devices und VRPN. Zum Schluss </w:t>
      </w:r>
      <w:proofErr w:type="gramStart"/>
      <w:r>
        <w:t>wird</w:t>
      </w:r>
      <w:proofErr w:type="gramEnd"/>
      <w:r>
        <w:t xml:space="preserve"> das Plugin und dessen Einstellungsmöglichkeiten erläutert. Als zusätzliche Anforderung wurde eine Analyse vorgenommen, wie der von den </w:t>
      </w:r>
      <w:proofErr w:type="spellStart"/>
      <w:r>
        <w:t>Beamern</w:t>
      </w:r>
      <w:proofErr w:type="spellEnd"/>
      <w:r>
        <w:t xml:space="preserve"> </w:t>
      </w:r>
      <w:proofErr w:type="gramStart"/>
      <w:r>
        <w:t>erzeugten</w:t>
      </w:r>
      <w:proofErr w:type="gramEnd"/>
      <w:r>
        <w:t xml:space="preserve"> Verzerrung der Bilder entgegengewirkt werden kann.</w:t>
      </w:r>
    </w:p>
    <w:p w14:paraId="3A76AC5D" w14:textId="77777777" w:rsidR="0022155B" w:rsidRDefault="0005618D" w:rsidP="0022155B">
      <w:pPr>
        <w:pStyle w:val="berschrift2"/>
      </w:pPr>
      <w:bookmarkStart w:id="36" w:name="_Toc440714499"/>
      <w:r>
        <w:t>Stereoskopie</w:t>
      </w:r>
      <w:bookmarkEnd w:id="36"/>
    </w:p>
    <w:p w14:paraId="4BE19CBA" w14:textId="518DADB8" w:rsidR="0076125D" w:rsidRDefault="0022155B" w:rsidP="0022155B">
      <w:r>
        <w:t>Damit der Benutzer die Applikation in der dritten Dimension erleben und eine Polfilterung der Bilder erfolgen kann, muss das Plugin etliche Kameras zur Verfügung stellen.</w:t>
      </w:r>
      <w:r w:rsidR="00F7355A">
        <w:fldChar w:fldCharType="begin"/>
      </w:r>
      <w:r w:rsidR="00F7355A">
        <w:instrText xml:space="preserve"> XE "</w:instrText>
      </w:r>
      <w:r w:rsidR="00F7355A" w:rsidRPr="0007659C">
        <w:instrText>Stereoskopie</w:instrText>
      </w:r>
      <w:r w:rsidR="00F7355A">
        <w:instrText xml:space="preserve">" </w:instrText>
      </w:r>
      <w:r w:rsidR="00F7355A">
        <w:fldChar w:fldCharType="end"/>
      </w:r>
    </w:p>
    <w:p w14:paraId="1572D2F6" w14:textId="3B82F495" w:rsidR="00AF4223" w:rsidRDefault="00AF4223" w:rsidP="0005618D">
      <w:pPr>
        <w:pStyle w:val="berschrift3"/>
      </w:pPr>
      <w:bookmarkStart w:id="37" w:name="_Toc440714500"/>
      <w:r>
        <w:t>Kameraeinstellungen</w:t>
      </w:r>
      <w:bookmarkEnd w:id="37"/>
      <w:r>
        <w:t xml:space="preserve"> </w:t>
      </w:r>
    </w:p>
    <w:p w14:paraId="348A5F9E" w14:textId="6EB21D39" w:rsidR="00AF4223" w:rsidRDefault="00AF4223" w:rsidP="00AF4223">
      <w:pPr>
        <w:pStyle w:val="Textkrper"/>
      </w:pPr>
      <w:r>
        <w:t xml:space="preserve">Für jede Seitenwand des CAVEs werden mehrere Kameras instanziiert und dem </w:t>
      </w:r>
      <w:proofErr w:type="spellStart"/>
      <w:r>
        <w:t>CameraContainer</w:t>
      </w:r>
      <w:proofErr w:type="spellEnd"/>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hinzugefügt:</w:t>
      </w:r>
    </w:p>
    <w:p w14:paraId="6CB0611A" w14:textId="678059D8" w:rsidR="00AF4223" w:rsidRDefault="00AF4223" w:rsidP="00340D5C">
      <w:pPr>
        <w:pStyle w:val="Listenabsatz"/>
        <w:numPr>
          <w:ilvl w:val="0"/>
          <w:numId w:val="18"/>
        </w:numPr>
        <w:jc w:val="both"/>
      </w:pPr>
      <w:r>
        <w:t xml:space="preserve">3D </w:t>
      </w:r>
      <w:proofErr w:type="spellStart"/>
      <w:r>
        <w:t>Render</w:t>
      </w:r>
      <w:proofErr w:type="spellEnd"/>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w:t>
      </w:r>
      <w:r w:rsidR="00480061">
        <w:t>K</w:t>
      </w:r>
      <w:r>
        <w:t>amera für das linke Auge</w:t>
      </w:r>
    </w:p>
    <w:p w14:paraId="5BE582A6" w14:textId="4D67B1C0" w:rsidR="00AF4223" w:rsidRDefault="00480061" w:rsidP="00340D5C">
      <w:pPr>
        <w:pStyle w:val="Listenabsatz"/>
        <w:numPr>
          <w:ilvl w:val="0"/>
          <w:numId w:val="18"/>
        </w:numPr>
        <w:jc w:val="both"/>
      </w:pPr>
      <w:r>
        <w:t xml:space="preserve">3D </w:t>
      </w:r>
      <w:proofErr w:type="spellStart"/>
      <w:r>
        <w:t>Render</w:t>
      </w:r>
      <w:proofErr w:type="spellEnd"/>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 xml:space="preserve">amera für das rechte Auge </w:t>
      </w:r>
    </w:p>
    <w:p w14:paraId="524ACD82" w14:textId="1AD18FE7" w:rsidR="00AF4223" w:rsidRDefault="00480061" w:rsidP="00340D5C">
      <w:pPr>
        <w:pStyle w:val="Listenabsatz"/>
        <w:numPr>
          <w:ilvl w:val="0"/>
          <w:numId w:val="18"/>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w:t>
      </w:r>
      <w:proofErr w:type="spellStart"/>
      <w:r>
        <w:t>Render</w:t>
      </w:r>
      <w:proofErr w:type="spellEnd"/>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amera, aktiv falls sich GUI Elemente auf dieser Seite befinden</w:t>
      </w:r>
    </w:p>
    <w:p w14:paraId="1ABAE6DF" w14:textId="18E375D3" w:rsidR="00AF4223" w:rsidRDefault="00AF4223" w:rsidP="00340D5C">
      <w:pPr>
        <w:pStyle w:val="Listenabsatz"/>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t>
      </w:r>
      <w:r w:rsidR="00480061">
        <w:t>K</w:t>
      </w:r>
      <w:r w:rsidR="004E23CE">
        <w:t>amera, aktiv</w:t>
      </w:r>
      <w:r>
        <w:t xml:space="preserve"> falls sich der Cursor auf dieser Seite befindet</w:t>
      </w:r>
    </w:p>
    <w:p w14:paraId="06DB677F" w14:textId="77777777" w:rsidR="00480061" w:rsidRDefault="00480061" w:rsidP="00480061">
      <w:pPr>
        <w:jc w:val="both"/>
      </w:pPr>
    </w:p>
    <w:p w14:paraId="6C5C30F9" w14:textId="3BDB7E95" w:rsidR="00480061" w:rsidRDefault="00480061" w:rsidP="00480061">
      <w:pPr>
        <w:jc w:val="both"/>
      </w:pPr>
      <w:r>
        <w:t xml:space="preserve">Die 3D </w:t>
      </w:r>
      <w:proofErr w:type="spellStart"/>
      <w:r>
        <w:t>Render</w:t>
      </w:r>
      <w:proofErr w:type="spellEnd"/>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Kameras werden wie folgt instanzi</w:t>
      </w:r>
      <w:r w:rsidR="004E23CE">
        <w:t>i</w:t>
      </w:r>
      <w:r>
        <w:t>ert:</w:t>
      </w:r>
    </w:p>
    <w:p w14:paraId="6D388B74" w14:textId="425DB070" w:rsidR="00480061" w:rsidRDefault="00480061" w:rsidP="00340D5C">
      <w:pPr>
        <w:pStyle w:val="Listenabsatz"/>
        <w:numPr>
          <w:ilvl w:val="0"/>
          <w:numId w:val="19"/>
        </w:numPr>
        <w:jc w:val="both"/>
      </w:pPr>
      <w:r>
        <w:t>An der Position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w:t>
      </w:r>
      <w:r w:rsidR="004E23CE">
        <w:t>ü</w:t>
      </w:r>
      <w:r>
        <w:t>bernommen von der Applikation)</w:t>
      </w:r>
    </w:p>
    <w:p w14:paraId="1DBD5D0A" w14:textId="35ED520E" w:rsidR="00480061" w:rsidRDefault="00480061" w:rsidP="00340D5C">
      <w:pPr>
        <w:pStyle w:val="Listenabsatz"/>
        <w:numPr>
          <w:ilvl w:val="0"/>
          <w:numId w:val="19"/>
        </w:numPr>
        <w:jc w:val="both"/>
      </w:pPr>
      <w:r>
        <w:t xml:space="preserve">Rotiert um jeweils 90, 0, </w:t>
      </w:r>
      <w:r w:rsidR="00385E9B">
        <w:t>-</w:t>
      </w:r>
      <w:r>
        <w:t xml:space="preserve">90 Grad </w:t>
      </w:r>
      <w:r w:rsidR="00385E9B">
        <w:t>um Y</w:t>
      </w:r>
      <w:r>
        <w:t xml:space="preserve"> für die Seitenwände</w:t>
      </w:r>
    </w:p>
    <w:p w14:paraId="69DDF0A3" w14:textId="63AF6F55" w:rsidR="00480061" w:rsidRDefault="00480061" w:rsidP="00340D5C">
      <w:pPr>
        <w:pStyle w:val="Listenabsatz"/>
        <w:numPr>
          <w:ilvl w:val="0"/>
          <w:numId w:val="19"/>
        </w:numPr>
        <w:jc w:val="both"/>
      </w:pPr>
      <w:r>
        <w:t xml:space="preserve">Rotiert um 90 Grad </w:t>
      </w:r>
      <w:r w:rsidR="00385E9B">
        <w:t>um X</w:t>
      </w:r>
      <w:r>
        <w:t xml:space="preserve"> für den Boden</w:t>
      </w:r>
    </w:p>
    <w:p w14:paraId="5718CE8F" w14:textId="409A106C" w:rsidR="00480061" w:rsidRDefault="00480061" w:rsidP="00340D5C">
      <w:pPr>
        <w:pStyle w:val="Listenabsatz"/>
        <w:numPr>
          <w:ilvl w:val="0"/>
          <w:numId w:val="19"/>
        </w:numPr>
        <w:jc w:val="both"/>
      </w:pPr>
      <w:r>
        <w:t>Verschoben um die halbe Augendistanz</w:t>
      </w:r>
      <w:r w:rsidR="004E23CE">
        <w:t xml:space="preserve"> für den passiven Stereoeffekt</w:t>
      </w:r>
    </w:p>
    <w:p w14:paraId="525B6746" w14:textId="77777777" w:rsidR="00480061" w:rsidRDefault="00480061" w:rsidP="00480061">
      <w:pPr>
        <w:jc w:val="both"/>
      </w:pPr>
    </w:p>
    <w:p w14:paraId="7F3A6668" w14:textId="77777777" w:rsidR="00480061" w:rsidRDefault="00480061" w:rsidP="00480061">
      <w:pPr>
        <w:keepNext/>
        <w:jc w:val="center"/>
      </w:pPr>
      <w:r>
        <w:rPr>
          <w:noProof/>
          <w:lang w:eastAsia="de-CH"/>
        </w:rPr>
        <w:drawing>
          <wp:inline distT="0" distB="0" distL="0" distR="0" wp14:anchorId="10DE4D66" wp14:editId="7EFB478E">
            <wp:extent cx="3519401" cy="409433"/>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6">
                      <a:extLst>
                        <a:ext uri="{28A0092B-C50C-407E-A947-70E740481C1C}">
                          <a14:useLocalDpi xmlns:a14="http://schemas.microsoft.com/office/drawing/2010/main" val="0"/>
                        </a:ext>
                      </a:extLst>
                    </a:blip>
                    <a:srcRect l="1716" t="74142"/>
                    <a:stretch/>
                  </pic:blipFill>
                  <pic:spPr bwMode="auto">
                    <a:xfrm>
                      <a:off x="0" y="0"/>
                      <a:ext cx="3536962" cy="411476"/>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328F6FE3" w:rsidR="00480061" w:rsidRDefault="00480061" w:rsidP="00480061">
      <w:pPr>
        <w:pStyle w:val="Beschriftung"/>
        <w:jc w:val="center"/>
      </w:pPr>
      <w:bookmarkStart w:id="38" w:name="_Toc440834449"/>
      <w:r>
        <w:t xml:space="preserve">Abbildung </w:t>
      </w:r>
      <w:fldSimple w:instr=" SEQ Abbildung \* ARABIC ">
        <w:r w:rsidR="00462315">
          <w:rPr>
            <w:noProof/>
          </w:rPr>
          <w:t>12</w:t>
        </w:r>
      </w:fldSimple>
      <w:r>
        <w:t>: Einstellungen</w:t>
      </w:r>
      <w:r w:rsidR="00890C19">
        <w:t xml:space="preserve"> </w:t>
      </w:r>
      <w:r w:rsidR="00890C19" w:rsidRPr="00890C19">
        <w:t>Augendistanz</w:t>
      </w:r>
      <w:bookmarkEnd w:id="38"/>
    </w:p>
    <w:bookmarkStart w:id="39" w:name="_MON_1512798460"/>
    <w:bookmarkEnd w:id="39"/>
    <w:p w14:paraId="04503481" w14:textId="35ACA09F" w:rsidR="00890C19" w:rsidRDefault="00AC720D" w:rsidP="00890C19">
      <w:pPr>
        <w:keepNext/>
        <w:jc w:val="center"/>
      </w:pPr>
      <w:r>
        <w:object w:dxaOrig="9072" w:dyaOrig="3662" w14:anchorId="5D9CC0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8pt;height:208.55pt" o:ole="" filled="t" fillcolor="#d8d8d8 [2732]">
            <v:imagedata r:id="rId27" o:title="" croptop="-5072f" cropbottom="-5072f" cropleft="-2048f" cropright="4095f"/>
          </v:shape>
          <o:OLEObject Type="Embed" ProgID="Word.OpenDocumentText.12" ShapeID="_x0000_i1025" DrawAspect="Content" ObjectID="_1514611694" r:id="rId28"/>
        </w:object>
      </w:r>
    </w:p>
    <w:p w14:paraId="74E7DB46" w14:textId="682C1B1F" w:rsidR="00890C19" w:rsidRDefault="00890C19" w:rsidP="00890C19">
      <w:pPr>
        <w:pStyle w:val="Beschriftung"/>
        <w:jc w:val="center"/>
      </w:pPr>
      <w:bookmarkStart w:id="40" w:name="_Toc440265121"/>
      <w:r>
        <w:t xml:space="preserve">Quellcode </w:t>
      </w:r>
      <w:fldSimple w:instr=" SEQ Quellcode \* ARABIC ">
        <w:r w:rsidR="00A617F1">
          <w:rPr>
            <w:noProof/>
          </w:rPr>
          <w:t>1</w:t>
        </w:r>
      </w:fldSimple>
      <w:r>
        <w:t>: Kamerainstanziierung</w:t>
      </w:r>
      <w:bookmarkEnd w:id="40"/>
    </w:p>
    <w:p w14:paraId="35ABF54F" w14:textId="3F8ADF00" w:rsidR="00585253" w:rsidRDefault="00585253" w:rsidP="0005618D">
      <w:pPr>
        <w:pStyle w:val="berschrift3"/>
      </w:pPr>
      <w:bookmarkStart w:id="41" w:name="_Toc440714501"/>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Kameras</w:t>
      </w:r>
      <w:bookmarkEnd w:id="41"/>
    </w:p>
    <w:p w14:paraId="2AF1FA5B" w14:textId="671660B6" w:rsidR="00585253" w:rsidRDefault="00585253" w:rsidP="001137E1">
      <w:pPr>
        <w:jc w:val="both"/>
      </w:pPr>
      <w:r>
        <w:t>Der Benutzer kann die Position der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auf eine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-Seite festlegen. Beim initialisieren der Applikation werden sämtliche 2D-Elemente gesucht und so im virtuellen Raum platziert, dass die Darstellung direkt auf der CAVE-Leinwand erfolgt und kein Tiefeneffekt entsteht. Gleichzeitig werden spezielle GUI-Kameras für das linke sowie das rechte Auge instanziiert, die einzig dazu da sind, GUI-Elemente zu rendern. Diese zusätzlichen Kameras sind notwendig, damit keine 3D-Objekte die Sicht auf die UI-Elemente nehmen.</w:t>
      </w:r>
    </w:p>
    <w:p w14:paraId="201E5019" w14:textId="214731AF" w:rsidR="00585253" w:rsidRDefault="00585253" w:rsidP="0005618D">
      <w:pPr>
        <w:pStyle w:val="berschrift3"/>
      </w:pPr>
      <w:bookmarkStart w:id="42" w:name="_Toc440714502"/>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Kameras</w:t>
      </w:r>
      <w:bookmarkEnd w:id="42"/>
    </w:p>
    <w:p w14:paraId="45F39D28" w14:textId="55A42161" w:rsidR="00585253" w:rsidRDefault="00585253" w:rsidP="001137E1">
      <w:pPr>
        <w:jc w:val="both"/>
      </w:pPr>
      <w:r>
        <w:t>Ähnlich wie für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werden auch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spezielle Kameras erstellt, jedoch insgesamt 8 Stück</w:t>
      </w:r>
      <w:r w:rsidR="00EE369B">
        <w:t xml:space="preserve"> (pro Seite je eine Kamera pro Auge)</w:t>
      </w:r>
      <w:r>
        <w:t>. Je nachdem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also wo der Cursor dargestellt werden soll, aktivieren sich diese</w:t>
      </w:r>
      <w:r w:rsidR="00EE369B">
        <w:t xml:space="preserve"> Cursor Kameras und stellen einen Windowscursor dar.</w:t>
      </w:r>
      <w:r w:rsidR="0038392C">
        <w:t xml:space="preserve"> Der Systemcursor kann nicht verwendet werden, weil der nur einmal vorhanden ist und somit nur für ein Auge angezeigt werden könnte. Deshalb wird die Position bestimmt und mit Hilfe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38392C">
        <w:t xml:space="preserve"> zwei Kopien des Cursors dargestellt.</w:t>
      </w:r>
      <w:r w:rsidR="0038392C" w:rsidRPr="0038392C">
        <w:t xml:space="preserve"> </w:t>
      </w:r>
      <w:r w:rsidR="0038392C">
        <w:t>Gleichzeitig wird der richtige Cursor ausgeblendet, damit kein Konflikt entsteht.</w:t>
      </w:r>
    </w:p>
    <w:p w14:paraId="16DCB55B" w14:textId="77777777" w:rsidR="0038392C" w:rsidRDefault="0038392C" w:rsidP="001137E1">
      <w:pPr>
        <w:jc w:val="both"/>
      </w:pPr>
    </w:p>
    <w:p w14:paraId="0CF8681B" w14:textId="2D2BF214" w:rsidR="0038392C" w:rsidRDefault="0038392C" w:rsidP="0038392C">
      <w:pPr>
        <w:jc w:val="both"/>
      </w:pPr>
      <w:r>
        <w:t>Falls ein Custom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gewünscht ist, kann dieser dem Plugin angegeben werden und </w:t>
      </w:r>
      <w:proofErr w:type="gramStart"/>
      <w:r>
        <w:t>das entsprechende Sprite</w:t>
      </w:r>
      <w:proofErr w:type="gramEnd"/>
      <w:r>
        <w:t xml:space="preserve"> wird angezeigt.</w:t>
      </w:r>
    </w:p>
    <w:p w14:paraId="30BE94B3" w14:textId="77777777" w:rsidR="0038392C" w:rsidRDefault="0038392C" w:rsidP="0038392C"/>
    <w:p w14:paraId="1A5B560B" w14:textId="77777777" w:rsidR="0038392C" w:rsidRDefault="0038392C" w:rsidP="0038392C">
      <w:pPr>
        <w:keepNext/>
        <w:jc w:val="center"/>
      </w:pPr>
      <w:r>
        <w:rPr>
          <w:noProof/>
          <w:lang w:eastAsia="de-CH"/>
        </w:rPr>
        <w:drawing>
          <wp:inline distT="0" distB="0" distL="0" distR="0" wp14:anchorId="1C65B759" wp14:editId="053797D8">
            <wp:extent cx="3600000" cy="316800"/>
            <wp:effectExtent l="0" t="0" r="635"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29">
                      <a:extLst>
                        <a:ext uri="{28A0092B-C50C-407E-A947-70E740481C1C}">
                          <a14:useLocalDpi xmlns:a14="http://schemas.microsoft.com/office/drawing/2010/main" val="0"/>
                        </a:ext>
                      </a:extLst>
                    </a:blip>
                    <a:srcRect t="93046" b="295"/>
                    <a:stretch/>
                  </pic:blipFill>
                  <pic:spPr bwMode="auto">
                    <a:xfrm>
                      <a:off x="0" y="0"/>
                      <a:ext cx="3600000" cy="316800"/>
                    </a:xfrm>
                    <a:prstGeom prst="rect">
                      <a:avLst/>
                    </a:prstGeom>
                    <a:ln>
                      <a:noFill/>
                    </a:ln>
                    <a:extLst>
                      <a:ext uri="{53640926-AAD7-44D8-BBD7-CCE9431645EC}">
                        <a14:shadowObscured xmlns:a14="http://schemas.microsoft.com/office/drawing/2010/main"/>
                      </a:ext>
                    </a:extLst>
                  </pic:spPr>
                </pic:pic>
              </a:graphicData>
            </a:graphic>
          </wp:inline>
        </w:drawing>
      </w:r>
    </w:p>
    <w:p w14:paraId="3D00B49F" w14:textId="2EE05121" w:rsidR="0038392C" w:rsidRDefault="0038392C" w:rsidP="0038392C">
      <w:pPr>
        <w:pStyle w:val="Beschriftung"/>
        <w:jc w:val="center"/>
      </w:pPr>
      <w:bookmarkStart w:id="43" w:name="_Toc440834450"/>
      <w:r>
        <w:t xml:space="preserve">Abbildung </w:t>
      </w:r>
      <w:fldSimple w:instr=" SEQ Abbildung \* ARABIC ">
        <w:r w:rsidR="00462315">
          <w:rPr>
            <w:noProof/>
          </w:rPr>
          <w:t>13</w:t>
        </w:r>
      </w:fldSimple>
      <w:r>
        <w:t>: Custom Cursor</w:t>
      </w:r>
      <w:bookmarkEnd w:id="43"/>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p>
    <w:p w14:paraId="2055F705" w14:textId="270B778A" w:rsidR="00D636A3" w:rsidRDefault="00D636A3" w:rsidP="0005618D">
      <w:pPr>
        <w:pStyle w:val="berschrift3"/>
      </w:pPr>
      <w:bookmarkStart w:id="44" w:name="_Toc440714503"/>
      <w:r>
        <w:t>Sekundäre Kameras</w:t>
      </w:r>
      <w:bookmarkEnd w:id="44"/>
    </w:p>
    <w:p w14:paraId="705AE737" w14:textId="39BAC235" w:rsidR="00D636A3" w:rsidRDefault="00D636A3" w:rsidP="00D636A3">
      <w:pPr>
        <w:jc w:val="both"/>
      </w:pPr>
      <w:r>
        <w:t>Je nach Applikation kann es vorkommen, dass neben einer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(deren </w:t>
      </w:r>
      <w:proofErr w:type="spellStart"/>
      <w:r>
        <w:t>Viewport</w:t>
      </w:r>
      <w:proofErr w:type="spellEnd"/>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an die Wände des CAVEs projiziert werden), noch mehrere sekundäre Kameras vorhanden sind. Dies können eine </w:t>
      </w:r>
      <w:proofErr w:type="spellStart"/>
      <w:r>
        <w:t>Minimap</w:t>
      </w:r>
      <w:proofErr w:type="spellEnd"/>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r>
        <w:t>, ein Querschnit</w:t>
      </w:r>
      <w:r w:rsidR="00D2224E">
        <w:t>t eines Körpers, eine Aussenkam</w:t>
      </w:r>
      <w:r>
        <w:t>er</w:t>
      </w:r>
      <w:r w:rsidR="00122805">
        <w:t>a</w:t>
      </w:r>
      <w:r>
        <w:t xml:space="preserve">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eastAsia="de-CH"/>
        </w:rPr>
        <w:lastRenderedPageBreak/>
        <w:drawing>
          <wp:inline distT="0" distB="0" distL="0" distR="0" wp14:anchorId="1FF12FD0" wp14:editId="6C0C0BFB">
            <wp:extent cx="3600000" cy="2804400"/>
            <wp:effectExtent l="0" t="0" r="63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600000" cy="2804400"/>
                    </a:xfrm>
                    <a:prstGeom prst="rect">
                      <a:avLst/>
                    </a:prstGeom>
                    <a:noFill/>
                    <a:ln>
                      <a:noFill/>
                    </a:ln>
                  </pic:spPr>
                </pic:pic>
              </a:graphicData>
            </a:graphic>
          </wp:inline>
        </w:drawing>
      </w:r>
    </w:p>
    <w:p w14:paraId="453789D7" w14:textId="4BC74730" w:rsidR="00D636A3" w:rsidRDefault="00D636A3" w:rsidP="00D636A3">
      <w:pPr>
        <w:pStyle w:val="Beschriftung"/>
        <w:jc w:val="center"/>
      </w:pPr>
      <w:bookmarkStart w:id="45" w:name="_Toc440834451"/>
      <w:r>
        <w:t xml:space="preserve">Abbildung </w:t>
      </w:r>
      <w:fldSimple w:instr=" SEQ Abbildung \* ARABIC ">
        <w:r w:rsidR="00462315">
          <w:rPr>
            <w:noProof/>
          </w:rPr>
          <w:t>14</w:t>
        </w:r>
      </w:fldSimple>
      <w:r>
        <w:t xml:space="preserve">: </w:t>
      </w:r>
      <w:proofErr w:type="spellStart"/>
      <w:r>
        <w:t>Minimap</w:t>
      </w:r>
      <w:bookmarkEnd w:id="45"/>
      <w:proofErr w:type="spellEnd"/>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p>
    <w:p w14:paraId="55F39627" w14:textId="7CD42C08" w:rsidR="004B41EA" w:rsidRDefault="009547BC" w:rsidP="00D636A3">
      <w:r>
        <w:t>Das Plugin löst diese Anforderung wie folgt:</w:t>
      </w:r>
    </w:p>
    <w:p w14:paraId="7B740D88" w14:textId="77777777" w:rsidR="004B41EA" w:rsidRDefault="004B41EA" w:rsidP="00D636A3"/>
    <w:p w14:paraId="70673936" w14:textId="4BFF38DE" w:rsidR="009547BC" w:rsidRDefault="009547BC" w:rsidP="00340D5C">
      <w:pPr>
        <w:pStyle w:val="Listenabsatz"/>
        <w:numPr>
          <w:ilvl w:val="0"/>
          <w:numId w:val="22"/>
        </w:numPr>
      </w:pPr>
      <w:r>
        <w:t xml:space="preserve">Der Benutzer kann entscheiden, auf welche Seite er die sekundäre Kamera </w:t>
      </w:r>
      <w:r w:rsidR="001137E1">
        <w:t>zuordnen</w:t>
      </w:r>
      <w:r>
        <w:t xml:space="preserve"> will.</w:t>
      </w:r>
    </w:p>
    <w:p w14:paraId="3E2B69A6" w14:textId="480F0943" w:rsidR="009547BC" w:rsidRDefault="009547BC" w:rsidP="00340D5C">
      <w:pPr>
        <w:pStyle w:val="Listenabsatz"/>
        <w:numPr>
          <w:ilvl w:val="0"/>
          <w:numId w:val="22"/>
        </w:numPr>
      </w:pPr>
      <w:r>
        <w:t>Es müssen lediglich all die gewünschten Kameras dem Plugin übergeben werden</w:t>
      </w:r>
      <w:r w:rsidR="001137E1">
        <w:t>.</w:t>
      </w:r>
    </w:p>
    <w:p w14:paraId="03E3382B" w14:textId="40AD6A56" w:rsidR="00CE4D6A" w:rsidRDefault="00CE4D6A" w:rsidP="00CE4D6A"/>
    <w:p w14:paraId="5C311F68" w14:textId="77777777" w:rsidR="00CE4D6A" w:rsidRDefault="00CE4D6A" w:rsidP="00CE4D6A">
      <w:pPr>
        <w:keepNext/>
        <w:jc w:val="center"/>
      </w:pPr>
      <w:r>
        <w:rPr>
          <w:noProof/>
          <w:lang w:eastAsia="de-CH"/>
        </w:rPr>
        <w:drawing>
          <wp:inline distT="0" distB="0" distL="0" distR="0" wp14:anchorId="5B788DAB" wp14:editId="461209F4">
            <wp:extent cx="3600000" cy="986400"/>
            <wp:effectExtent l="0" t="0" r="635"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986400"/>
                    </a:xfrm>
                    <a:prstGeom prst="rect">
                      <a:avLst/>
                    </a:prstGeom>
                  </pic:spPr>
                </pic:pic>
              </a:graphicData>
            </a:graphic>
          </wp:inline>
        </w:drawing>
      </w:r>
    </w:p>
    <w:p w14:paraId="57D533FE" w14:textId="5252B678" w:rsidR="00CE4D6A" w:rsidRDefault="00CE4D6A" w:rsidP="00CE4D6A">
      <w:pPr>
        <w:pStyle w:val="Beschriftung"/>
        <w:jc w:val="center"/>
      </w:pPr>
      <w:bookmarkStart w:id="46" w:name="_Toc440834452"/>
      <w:r>
        <w:t xml:space="preserve">Abbildung </w:t>
      </w:r>
      <w:fldSimple w:instr=" SEQ Abbildung \* ARABIC ">
        <w:r w:rsidR="00462315">
          <w:rPr>
            <w:noProof/>
          </w:rPr>
          <w:t>15</w:t>
        </w:r>
      </w:fldSimple>
      <w:r>
        <w:t>: Sekundäre Kameras Einstellungen</w:t>
      </w:r>
      <w:bookmarkEnd w:id="46"/>
    </w:p>
    <w:p w14:paraId="29EDDD35" w14:textId="76091BD3" w:rsidR="00AF4223" w:rsidRDefault="00AF4223" w:rsidP="0005618D">
      <w:pPr>
        <w:pStyle w:val="berschrift3"/>
      </w:pPr>
      <w:bookmarkStart w:id="47" w:name="_Toc440714504"/>
      <w:r>
        <w:t>VR Namespace</w:t>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xml:space="preserve"> Unity</w:t>
      </w:r>
      <w:bookmarkEnd w:id="47"/>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0D7716F4" w14:textId="0732D3B2" w:rsidR="001C2743" w:rsidRDefault="001C2743" w:rsidP="001C2743">
      <w:pPr>
        <w:jc w:val="both"/>
      </w:pPr>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verfügt seit Version 5.1 über einen VR Namespace</w:t>
      </w:r>
      <w:r w:rsidR="0013739C">
        <w:rPr>
          <w:rStyle w:val="Funotenzeichen"/>
        </w:rPr>
        <w:footnoteReference w:id="29"/>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Dieser wird verwendet</w:t>
      </w:r>
      <w:r w:rsidR="004B41EA">
        <w:t>,</w:t>
      </w:r>
      <w:r>
        <w:t xml:space="preserve"> um externe </w:t>
      </w:r>
      <w:proofErr w:type="spellStart"/>
      <w:r>
        <w:t>Plugins</w:t>
      </w:r>
      <w:proofErr w:type="spellEnd"/>
      <w:r>
        <w:t xml:space="preserve">/ SDKs, wie </w:t>
      </w:r>
      <w:r w:rsidR="004B41EA">
        <w:t>das</w:t>
      </w:r>
      <w:r>
        <w:t xml:space="preserve"> der </w:t>
      </w:r>
      <w:proofErr w:type="spellStart"/>
      <w:r>
        <w:t>Oculus</w:t>
      </w:r>
      <w:proofErr w:type="spellEnd"/>
      <w:r>
        <w:t xml:space="preserve"> Rift, </w:t>
      </w:r>
      <w:r w:rsidR="004B41EA">
        <w:t>abzugrenzen</w:t>
      </w:r>
      <w:r>
        <w:t xml:space="preserve">. Mit </w:t>
      </w:r>
      <w:proofErr w:type="gramStart"/>
      <w:r>
        <w:t>diesem</w:t>
      </w:r>
      <w:proofErr w:type="gramEnd"/>
      <w:r>
        <w:t xml:space="preserve"> Namespace möchte Unity folgende Ziele erreichen:</w:t>
      </w:r>
    </w:p>
    <w:p w14:paraId="062DA66A" w14:textId="77777777" w:rsidR="00D636A3" w:rsidRDefault="00D636A3" w:rsidP="001C2743">
      <w:pPr>
        <w:jc w:val="both"/>
      </w:pPr>
    </w:p>
    <w:p w14:paraId="1146E870" w14:textId="46E2340E" w:rsidR="001C2743" w:rsidRDefault="001C2743" w:rsidP="00340D5C">
      <w:pPr>
        <w:pStyle w:val="Listenabsatz"/>
        <w:numPr>
          <w:ilvl w:val="0"/>
          <w:numId w:val="20"/>
        </w:numPr>
        <w:jc w:val="both"/>
      </w:pPr>
      <w:r>
        <w:t xml:space="preserve">Vermeiden von </w:t>
      </w:r>
      <w:r w:rsidR="00A034B9">
        <w:t>Konflikten</w:t>
      </w:r>
      <w:r>
        <w:t xml:space="preserve"> der </w:t>
      </w:r>
      <w:proofErr w:type="spellStart"/>
      <w:r>
        <w:t>Plugins</w:t>
      </w:r>
      <w:proofErr w:type="spellEnd"/>
      <w:r>
        <w:t xml:space="preserve"> untereinander</w:t>
      </w:r>
    </w:p>
    <w:p w14:paraId="34360273" w14:textId="74F3D927" w:rsidR="001C2743" w:rsidRDefault="001C2743" w:rsidP="00340D5C">
      <w:pPr>
        <w:pStyle w:val="Listenabsatz"/>
        <w:numPr>
          <w:ilvl w:val="0"/>
          <w:numId w:val="20"/>
        </w:numPr>
        <w:jc w:val="both"/>
      </w:pPr>
      <w:r>
        <w:t xml:space="preserve">Mehrere VR Geräte brauchen nicht mehr mehrere </w:t>
      </w:r>
      <w:proofErr w:type="spellStart"/>
      <w:r>
        <w:t>Plugins</w:t>
      </w:r>
      <w:proofErr w:type="spellEnd"/>
      <w:r>
        <w:t xml:space="preserve"> (</w:t>
      </w:r>
      <w:r w:rsidR="004B41EA">
        <w:t>Reduzierung Aufwand</w:t>
      </w:r>
      <w:r>
        <w:t>)</w:t>
      </w:r>
    </w:p>
    <w:p w14:paraId="45ECAAC5" w14:textId="1208F30F" w:rsidR="001C2743" w:rsidRPr="00FA4B9B" w:rsidRDefault="001C2743" w:rsidP="00340D5C">
      <w:pPr>
        <w:pStyle w:val="Listenabsatz"/>
        <w:numPr>
          <w:ilvl w:val="0"/>
          <w:numId w:val="20"/>
        </w:numPr>
        <w:jc w:val="both"/>
      </w:pPr>
      <w:r w:rsidRPr="00FA4B9B">
        <w:t>Neue SDKs der Hersteller können mit älteren Versionen der Spiele nicht kompatibel sein</w:t>
      </w:r>
    </w:p>
    <w:p w14:paraId="04FA512E" w14:textId="77777777" w:rsidR="001C2743" w:rsidRDefault="001C2743" w:rsidP="001C2743">
      <w:pPr>
        <w:jc w:val="both"/>
      </w:pPr>
    </w:p>
    <w:p w14:paraId="6509E03F" w14:textId="2A977DB9" w:rsidR="001C2743" w:rsidRDefault="001C2743" w:rsidP="001C2743">
      <w:pPr>
        <w:jc w:val="both"/>
      </w:pPr>
      <w:r>
        <w:t>Das Basis-API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unterstützt aktuell nur folgende Features:</w:t>
      </w:r>
    </w:p>
    <w:p w14:paraId="309507A3" w14:textId="77777777" w:rsidR="00574FC4" w:rsidRDefault="00574FC4" w:rsidP="001C2743">
      <w:pPr>
        <w:jc w:val="both"/>
      </w:pPr>
    </w:p>
    <w:p w14:paraId="5E8A34D5" w14:textId="5843243C" w:rsidR="001C2743" w:rsidRPr="00860E33" w:rsidRDefault="001C2743" w:rsidP="00340D5C">
      <w:pPr>
        <w:pStyle w:val="Listenabsatz"/>
        <w:numPr>
          <w:ilvl w:val="0"/>
          <w:numId w:val="21"/>
        </w:numPr>
        <w:jc w:val="both"/>
        <w:rPr>
          <w:b/>
        </w:rPr>
      </w:pPr>
      <w:r w:rsidRPr="00860E33">
        <w:rPr>
          <w:b/>
        </w:rPr>
        <w:t>Automatisches Stereodisplay</w:t>
      </w:r>
    </w:p>
    <w:p w14:paraId="23C58C9E" w14:textId="4149196E" w:rsidR="001C2743" w:rsidRDefault="001C2743" w:rsidP="005658A1">
      <w:pPr>
        <w:pStyle w:val="Listenabsatz"/>
        <w:ind w:left="360"/>
        <w:jc w:val="both"/>
      </w:pPr>
      <w:r>
        <w:t>Es ist nicht mehr nötig, wie bisher</w:t>
      </w:r>
      <w:r w:rsidR="00860E33">
        <w:t xml:space="preserve"> zwei Kameras zu instanziieren, d</w:t>
      </w:r>
      <w:r>
        <w:t>ies</w:t>
      </w:r>
      <w:r w:rsidR="00860E33">
        <w:t xml:space="preserve"> wird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860E33">
        <w:t xml:space="preserve"> übernommen. </w:t>
      </w:r>
      <w:r w:rsidR="00574FC4">
        <w:t>Das funktioniert jedoch nur für alle Kameras, die nicht auf eine Textur gerendert werden.</w:t>
      </w:r>
    </w:p>
    <w:p w14:paraId="4669E364" w14:textId="77777777" w:rsidR="001C2743" w:rsidRDefault="001C2743" w:rsidP="001C2743">
      <w:pPr>
        <w:pStyle w:val="Listenabsatz"/>
        <w:ind w:left="774"/>
        <w:jc w:val="both"/>
      </w:pPr>
    </w:p>
    <w:p w14:paraId="510F6FDC" w14:textId="4554449D" w:rsidR="001C2743" w:rsidRPr="00860E33" w:rsidRDefault="001C2743" w:rsidP="00340D5C">
      <w:pPr>
        <w:pStyle w:val="Listenabsatz"/>
        <w:numPr>
          <w:ilvl w:val="0"/>
          <w:numId w:val="21"/>
        </w:numPr>
        <w:jc w:val="both"/>
        <w:rPr>
          <w:b/>
        </w:rPr>
      </w:pPr>
      <w:r w:rsidRPr="00860E33">
        <w:rPr>
          <w:b/>
        </w:rPr>
        <w:lastRenderedPageBreak/>
        <w:t>Head-Tracking als Input</w:t>
      </w:r>
    </w:p>
    <w:p w14:paraId="48FDA29D" w14:textId="0B1C7DEE" w:rsidR="001C2743" w:rsidRDefault="00574FC4" w:rsidP="005658A1">
      <w:pPr>
        <w:pStyle w:val="Listenabsatz"/>
        <w:ind w:left="360"/>
        <w:jc w:val="both"/>
      </w:pPr>
      <w:r>
        <w:t>Dieser Input wird analog dem umgesetzten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behandelt.</w:t>
      </w:r>
    </w:p>
    <w:p w14:paraId="45AE0AC8" w14:textId="0ED57B81" w:rsidR="0013739C" w:rsidRDefault="0013739C" w:rsidP="0013739C">
      <w:pPr>
        <w:jc w:val="both"/>
      </w:pPr>
    </w:p>
    <w:p w14:paraId="2D96DDB4" w14:textId="77777777" w:rsidR="0013739C" w:rsidRDefault="0013739C" w:rsidP="0013739C">
      <w:pPr>
        <w:pStyle w:val="Textkrper"/>
      </w:pPr>
      <w:r>
        <w:t xml:space="preserve">Da dieses Feature erst mit Version 5.1 (Release Juni 2015) verfügbar war und es im Moment nur über Basisfähigkeiten verfügt, wird dies nicht verwendet. </w:t>
      </w:r>
    </w:p>
    <w:p w14:paraId="29358772" w14:textId="377D169A" w:rsidR="001C2743" w:rsidRPr="00403485" w:rsidRDefault="00F74229" w:rsidP="00D636A3">
      <w:pPr>
        <w:jc w:val="both"/>
        <w:rPr>
          <w:sz w:val="16"/>
          <w:szCs w:val="16"/>
          <w:lang w:val="fr-CH"/>
        </w:rPr>
      </w:pPr>
      <w:sdt>
        <w:sdtPr>
          <w:rPr>
            <w:sz w:val="16"/>
            <w:szCs w:val="16"/>
            <w:lang w:val="fr-CH"/>
          </w:rPr>
          <w:id w:val="1240758016"/>
          <w:citation/>
        </w:sdtPr>
        <w:sdtContent>
          <w:r w:rsidR="0013739C">
            <w:rPr>
              <w:sz w:val="16"/>
              <w:szCs w:val="16"/>
              <w:lang w:val="fr-CH"/>
            </w:rPr>
            <w:fldChar w:fldCharType="begin"/>
          </w:r>
          <w:r w:rsidR="0013739C">
            <w:instrText xml:space="preserve"> CITATION Uni15 \l 2055 </w:instrText>
          </w:r>
          <w:r w:rsidR="0013739C">
            <w:rPr>
              <w:sz w:val="16"/>
              <w:szCs w:val="16"/>
              <w:lang w:val="fr-CH"/>
            </w:rPr>
            <w:fldChar w:fldCharType="separate"/>
          </w:r>
          <w:r w:rsidR="0013739C">
            <w:rPr>
              <w:noProof/>
            </w:rPr>
            <w:t>(Unity, 2015)</w:t>
          </w:r>
          <w:r w:rsidR="0013739C">
            <w:rPr>
              <w:sz w:val="16"/>
              <w:szCs w:val="16"/>
              <w:lang w:val="fr-CH"/>
            </w:rPr>
            <w:fldChar w:fldCharType="end"/>
          </w:r>
        </w:sdtContent>
      </w:sdt>
    </w:p>
    <w:p w14:paraId="32AFF35A" w14:textId="7E1EC4FE" w:rsidR="00893AEA" w:rsidRDefault="00893AEA" w:rsidP="0005618D">
      <w:pPr>
        <w:pStyle w:val="berschrift3"/>
      </w:pPr>
      <w:bookmarkStart w:id="48" w:name="_Toc440714505"/>
      <w:proofErr w:type="spellStart"/>
      <w:r>
        <w:t>Mosaic</w:t>
      </w:r>
      <w:proofErr w:type="spellEnd"/>
      <w:r w:rsidR="00122805">
        <w:fldChar w:fldCharType="begin"/>
      </w:r>
      <w:r w:rsidR="00122805">
        <w:instrText xml:space="preserve"> XE "</w:instrText>
      </w:r>
      <w:r w:rsidR="00122805" w:rsidRPr="00C94868">
        <w:rPr>
          <w:u w:val="single"/>
        </w:rPr>
        <w:instrText>Mosaic</w:instrText>
      </w:r>
      <w:r w:rsidR="00122805">
        <w:instrText xml:space="preserve">" </w:instrText>
      </w:r>
      <w:r w:rsidR="00122805">
        <w:fldChar w:fldCharType="end"/>
      </w:r>
      <w:r>
        <w:t xml:space="preserve"> Settings</w:t>
      </w:r>
      <w:bookmarkEnd w:id="48"/>
    </w:p>
    <w:p w14:paraId="0B47BAEF" w14:textId="2BE5DED8" w:rsidR="00893AEA" w:rsidRDefault="00893AEA" w:rsidP="00893AEA">
      <w:pPr>
        <w:jc w:val="both"/>
      </w:pPr>
      <w:proofErr w:type="spellStart"/>
      <w:r>
        <w:t>Mosaic</w:t>
      </w:r>
      <w:proofErr w:type="spellEnd"/>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E031B5">
        <w:t xml:space="preserve"> ist eine Technologie</w:t>
      </w:r>
      <w:r>
        <w:t xml:space="preserve"> von </w:t>
      </w:r>
      <w:proofErr w:type="spellStart"/>
      <w:r>
        <w:t>Nvidia</w:t>
      </w:r>
      <w:proofErr w:type="spellEnd"/>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Pr="00E031B5">
        <w:t>, um meh</w:t>
      </w:r>
      <w:r>
        <w:t>rere Graphikkarten über den Treiber zu verlinken</w:t>
      </w:r>
      <w:r w:rsidRPr="00E031B5">
        <w:t xml:space="preserve"> und auf einem Desktop darzustellen. </w:t>
      </w:r>
      <w:r>
        <w:t>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 xml:space="preserve"> wird ein einzelner Output vorgegaukelt, auch wenn physisch mehrere GPUs mit multiplen Ausgängen angeschlossen sind.</w:t>
      </w:r>
    </w:p>
    <w:p w14:paraId="23178CC1" w14:textId="0B8D1C98" w:rsidR="00893AEA" w:rsidRPr="005658A1" w:rsidRDefault="00F74229" w:rsidP="003532E9">
      <w:pPr>
        <w:rPr>
          <w:sz w:val="16"/>
          <w:szCs w:val="16"/>
          <w:lang w:val="fr-CH"/>
        </w:rPr>
      </w:pPr>
      <w:sdt>
        <w:sdtPr>
          <w:rPr>
            <w:sz w:val="16"/>
            <w:szCs w:val="16"/>
            <w:lang w:val="fr-CH"/>
          </w:rPr>
          <w:id w:val="-197241680"/>
          <w:citation/>
        </w:sdtPr>
        <w:sdtContent>
          <w:r w:rsidR="003532E9">
            <w:rPr>
              <w:sz w:val="16"/>
              <w:szCs w:val="16"/>
              <w:lang w:val="fr-CH"/>
            </w:rPr>
            <w:fldChar w:fldCharType="begin"/>
          </w:r>
          <w:r w:rsidR="003532E9">
            <w:instrText xml:space="preserve"> CITATION Nvi15 \l 2055 </w:instrText>
          </w:r>
          <w:r w:rsidR="003532E9">
            <w:rPr>
              <w:sz w:val="16"/>
              <w:szCs w:val="16"/>
              <w:lang w:val="fr-CH"/>
            </w:rPr>
            <w:fldChar w:fldCharType="separate"/>
          </w:r>
          <w:r w:rsidR="003532E9">
            <w:rPr>
              <w:noProof/>
            </w:rPr>
            <w:t>(Nvidia, 2015)</w:t>
          </w:r>
          <w:r w:rsidR="003532E9">
            <w:rPr>
              <w:sz w:val="16"/>
              <w:szCs w:val="16"/>
              <w:lang w:val="fr-CH"/>
            </w:rPr>
            <w:fldChar w:fldCharType="end"/>
          </w:r>
        </w:sdtContent>
      </w:sdt>
    </w:p>
    <w:p w14:paraId="55425427" w14:textId="65F304E3" w:rsidR="00BC46EA" w:rsidRPr="001137E1" w:rsidRDefault="00BC46EA" w:rsidP="00FF01F6">
      <w:pPr>
        <w:rPr>
          <w:lang w:val="fr-CH"/>
        </w:rPr>
      </w:pPr>
    </w:p>
    <w:p w14:paraId="3979FA86" w14:textId="25C4A188" w:rsidR="00403485" w:rsidRDefault="00893AEA">
      <w:pPr>
        <w:spacing w:line="240" w:lineRule="auto"/>
      </w:pPr>
      <w:r>
        <w:t xml:space="preserve">Die </w:t>
      </w:r>
      <w:proofErr w:type="spellStart"/>
      <w:r>
        <w:t>Mosaic</w:t>
      </w:r>
      <w:proofErr w:type="spellEnd"/>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Einstellungen de</w:t>
      </w:r>
      <w:r w:rsidR="00403485">
        <w:t>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03485">
        <w:t xml:space="preserve"> Servers sind wie folgt:</w:t>
      </w:r>
    </w:p>
    <w:p w14:paraId="0ECCADA1" w14:textId="77777777" w:rsidR="00FB725D" w:rsidRDefault="00FB725D">
      <w:pPr>
        <w:spacing w:line="240" w:lineRule="auto"/>
      </w:pPr>
    </w:p>
    <w:p w14:paraId="68BA0229" w14:textId="40D6C6AA" w:rsidR="00E55156" w:rsidRDefault="00E55156" w:rsidP="00340D5C">
      <w:pPr>
        <w:pStyle w:val="Listenabsatz"/>
        <w:numPr>
          <w:ilvl w:val="0"/>
          <w:numId w:val="17"/>
        </w:numPr>
        <w:spacing w:line="240" w:lineRule="auto"/>
      </w:pPr>
      <w:r>
        <w:t>1280</w:t>
      </w:r>
      <w:r w:rsidR="003532E9">
        <w:t xml:space="preserve"> Pixel</w:t>
      </w:r>
      <w:r>
        <w:t xml:space="preserve"> au</w:t>
      </w:r>
      <w:r w:rsidR="003532E9">
        <w:t>f 1024 Pixel</w:t>
      </w:r>
      <w:r w:rsidR="00403485">
        <w:t xml:space="preserve"> Auflösung pro Ausgang</w:t>
      </w:r>
    </w:p>
    <w:p w14:paraId="1D4DFECD" w14:textId="6AD69848" w:rsidR="00E55156" w:rsidRDefault="00E55156" w:rsidP="00340D5C">
      <w:pPr>
        <w:pStyle w:val="Listenabsatz"/>
        <w:numPr>
          <w:ilvl w:val="0"/>
          <w:numId w:val="17"/>
        </w:numPr>
        <w:spacing w:line="240" w:lineRule="auto"/>
      </w:pPr>
      <w:r>
        <w:t>Eine 2 auf 4 Verteilung der acht Bildschirme</w:t>
      </w:r>
    </w:p>
    <w:p w14:paraId="06A108AD" w14:textId="39F647A0" w:rsidR="00E55156" w:rsidRDefault="00AF4223" w:rsidP="00340D5C">
      <w:pPr>
        <w:pStyle w:val="Listenabsatz"/>
        <w:numPr>
          <w:ilvl w:val="0"/>
          <w:numId w:val="17"/>
        </w:numPr>
        <w:spacing w:line="240" w:lineRule="auto"/>
      </w:pPr>
      <w:r>
        <w:t>Gesamtauflösung von 5120</w:t>
      </w:r>
      <w:r w:rsidR="003532E9">
        <w:t xml:space="preserve"> Pixel auf 2048 Pixel</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4D4242">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auto" w:fill="FFCCFF"/>
            <w:vAlign w:val="center"/>
            <w:hideMark/>
          </w:tcPr>
          <w:p w14:paraId="18DC8A2A" w14:textId="528A79E3"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62F9C970"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5F66BC81" w14:textId="23B1C80C"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0;0</w:t>
            </w:r>
          </w:p>
        </w:tc>
        <w:tc>
          <w:tcPr>
            <w:tcW w:w="1920" w:type="dxa"/>
            <w:tcBorders>
              <w:top w:val="single" w:sz="8" w:space="0" w:color="auto"/>
              <w:left w:val="single" w:sz="4" w:space="0" w:color="auto"/>
              <w:bottom w:val="single" w:sz="8" w:space="0" w:color="auto"/>
              <w:right w:val="single" w:sz="8" w:space="0" w:color="auto"/>
            </w:tcBorders>
            <w:shd w:val="clear" w:color="auto" w:fill="FFCCFF"/>
            <w:vAlign w:val="center"/>
            <w:hideMark/>
          </w:tcPr>
          <w:p w14:paraId="5BCAB7DF"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5068F85B"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2</w:t>
            </w:r>
          </w:p>
          <w:p w14:paraId="035A966E" w14:textId="660CA54E"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0;1</w:t>
            </w:r>
          </w:p>
        </w:tc>
        <w:tc>
          <w:tcPr>
            <w:tcW w:w="1920" w:type="dxa"/>
            <w:tcBorders>
              <w:top w:val="single" w:sz="8" w:space="0" w:color="auto"/>
              <w:left w:val="nil"/>
              <w:bottom w:val="single" w:sz="8" w:space="0" w:color="auto"/>
              <w:right w:val="single" w:sz="4" w:space="0" w:color="auto"/>
            </w:tcBorders>
            <w:shd w:val="clear" w:color="auto" w:fill="9EC4E6"/>
            <w:vAlign w:val="center"/>
            <w:hideMark/>
          </w:tcPr>
          <w:p w14:paraId="78ABDB88" w14:textId="77777777" w:rsid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600CD4AE"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4549AD36" w14:textId="6748117E"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0;2</w:t>
            </w:r>
          </w:p>
        </w:tc>
        <w:tc>
          <w:tcPr>
            <w:tcW w:w="1920" w:type="dxa"/>
            <w:tcBorders>
              <w:top w:val="single" w:sz="8" w:space="0" w:color="auto"/>
              <w:left w:val="single" w:sz="4" w:space="0" w:color="auto"/>
              <w:bottom w:val="single" w:sz="8" w:space="0" w:color="auto"/>
              <w:right w:val="single" w:sz="8" w:space="0" w:color="auto"/>
            </w:tcBorders>
            <w:shd w:val="clear" w:color="auto" w:fill="9EC4E6"/>
            <w:vAlign w:val="center"/>
            <w:hideMark/>
          </w:tcPr>
          <w:p w14:paraId="68C8D487"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2</w:t>
            </w:r>
          </w:p>
          <w:p w14:paraId="3686D3C0" w14:textId="1740520D"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2 Position 0;3</w:t>
            </w:r>
          </w:p>
        </w:tc>
      </w:tr>
      <w:tr w:rsidR="00AF4223" w:rsidRPr="00AF4223" w14:paraId="0F9E4108" w14:textId="77777777" w:rsidTr="004D4242">
        <w:trPr>
          <w:trHeight w:val="1530"/>
          <w:jc w:val="center"/>
        </w:trPr>
        <w:tc>
          <w:tcPr>
            <w:tcW w:w="1920" w:type="dxa"/>
            <w:tcBorders>
              <w:top w:val="nil"/>
              <w:left w:val="single" w:sz="8" w:space="0" w:color="auto"/>
              <w:bottom w:val="single" w:sz="8" w:space="0" w:color="auto"/>
              <w:right w:val="single" w:sz="4" w:space="0" w:color="auto"/>
            </w:tcBorders>
            <w:shd w:val="clear" w:color="000000" w:fill="A9D08E"/>
            <w:vAlign w:val="center"/>
            <w:hideMark/>
          </w:tcPr>
          <w:p w14:paraId="1EB3B6FB"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69882E2D" w14:textId="0934DF02"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1;0</w:t>
            </w:r>
          </w:p>
        </w:tc>
        <w:tc>
          <w:tcPr>
            <w:tcW w:w="1920" w:type="dxa"/>
            <w:tcBorders>
              <w:top w:val="single" w:sz="8" w:space="0" w:color="auto"/>
              <w:left w:val="single" w:sz="4" w:space="0" w:color="auto"/>
              <w:bottom w:val="single" w:sz="8" w:space="0" w:color="auto"/>
              <w:right w:val="single" w:sz="8" w:space="0" w:color="auto"/>
            </w:tcBorders>
            <w:shd w:val="clear" w:color="000000" w:fill="A9D08E"/>
            <w:vAlign w:val="center"/>
            <w:hideMark/>
          </w:tcPr>
          <w:p w14:paraId="7B209EA1"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2860711B" w14:textId="1E35BF95"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1;1</w:t>
            </w:r>
          </w:p>
        </w:tc>
        <w:tc>
          <w:tcPr>
            <w:tcW w:w="1920" w:type="dxa"/>
            <w:tcBorders>
              <w:top w:val="nil"/>
              <w:left w:val="nil"/>
              <w:bottom w:val="single" w:sz="8" w:space="0" w:color="auto"/>
              <w:right w:val="single" w:sz="4" w:space="0" w:color="auto"/>
            </w:tcBorders>
            <w:shd w:val="clear" w:color="000000" w:fill="FFE699"/>
            <w:vAlign w:val="center"/>
            <w:hideMark/>
          </w:tcPr>
          <w:p w14:paraId="645BDCDA"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16DFDCD9" w14:textId="01DACA2A"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1;2</w:t>
            </w:r>
          </w:p>
        </w:tc>
        <w:tc>
          <w:tcPr>
            <w:tcW w:w="1920" w:type="dxa"/>
            <w:tcBorders>
              <w:top w:val="single" w:sz="8" w:space="0" w:color="auto"/>
              <w:left w:val="single" w:sz="4" w:space="0" w:color="auto"/>
              <w:bottom w:val="single" w:sz="8" w:space="0" w:color="auto"/>
              <w:right w:val="single" w:sz="8" w:space="0" w:color="auto"/>
            </w:tcBorders>
            <w:shd w:val="clear" w:color="000000" w:fill="FFE699"/>
            <w:vAlign w:val="center"/>
            <w:hideMark/>
          </w:tcPr>
          <w:p w14:paraId="2FA91DAD" w14:textId="77777777" w:rsid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2528219D" w14:textId="1E99153D" w:rsidR="00AF4223" w:rsidRP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1;3</w:t>
            </w:r>
          </w:p>
        </w:tc>
      </w:tr>
    </w:tbl>
    <w:p w14:paraId="4793B981" w14:textId="5F432575" w:rsidR="000E00C5" w:rsidRDefault="00AF4223" w:rsidP="00403485">
      <w:pPr>
        <w:pStyle w:val="Beschriftung"/>
        <w:jc w:val="center"/>
      </w:pPr>
      <w:bookmarkStart w:id="49" w:name="_Toc440834523"/>
      <w:r>
        <w:t xml:space="preserve">Tabelle </w:t>
      </w:r>
      <w:fldSimple w:instr=" SEQ Tabelle \* ARABIC ">
        <w:r w:rsidR="00A768CF">
          <w:rPr>
            <w:noProof/>
          </w:rPr>
          <w:t>1</w:t>
        </w:r>
      </w:fldSimple>
      <w:r>
        <w:t xml:space="preserve">: </w:t>
      </w:r>
      <w:proofErr w:type="spellStart"/>
      <w:r>
        <w:t>Mosaic</w:t>
      </w:r>
      <w:proofErr w:type="spellEnd"/>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sche</w:t>
      </w:r>
      <w:r w:rsidR="00403485">
        <w:t>matisch</w:t>
      </w:r>
      <w:bookmarkEnd w:id="49"/>
    </w:p>
    <w:p w14:paraId="3C3B3A09" w14:textId="77777777" w:rsidR="00F02697" w:rsidRDefault="00F02697" w:rsidP="00F02697">
      <w:pPr>
        <w:keepNext/>
        <w:spacing w:line="240" w:lineRule="auto"/>
        <w:jc w:val="center"/>
      </w:pPr>
      <w:bookmarkStart w:id="50" w:name="_Toc437808370"/>
      <w:r>
        <w:rPr>
          <w:noProof/>
          <w:lang w:eastAsia="de-CH"/>
        </w:rPr>
        <w:lastRenderedPageBreak/>
        <w:drawing>
          <wp:inline distT="0" distB="0" distL="0" distR="0" wp14:anchorId="0C455920" wp14:editId="72984963">
            <wp:extent cx="5040000" cy="3715200"/>
            <wp:effectExtent l="0" t="0" r="8255" b="0"/>
            <wp:docPr id="72" name="Bild 72" descr="C:\Users\Daniel\AppData\Local\Microsoft\Windows\INetCache\Content.Word\Mosaic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aniel\AppData\Local\Microsoft\Windows\INetCache\Content.Word\MosaicPrintscree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715200"/>
                    </a:xfrm>
                    <a:prstGeom prst="rect">
                      <a:avLst/>
                    </a:prstGeom>
                    <a:noFill/>
                    <a:ln>
                      <a:noFill/>
                    </a:ln>
                  </pic:spPr>
                </pic:pic>
              </a:graphicData>
            </a:graphic>
          </wp:inline>
        </w:drawing>
      </w:r>
    </w:p>
    <w:p w14:paraId="472E500C" w14:textId="0F82DFC7" w:rsidR="00F02697" w:rsidRDefault="00F02697" w:rsidP="00F02697">
      <w:pPr>
        <w:pStyle w:val="Beschriftung"/>
        <w:jc w:val="center"/>
      </w:pPr>
      <w:bookmarkStart w:id="51" w:name="_Toc440834453"/>
      <w:r>
        <w:t xml:space="preserve">Abbildung </w:t>
      </w:r>
      <w:fldSimple w:instr=" SEQ Abbildung \* ARABIC ">
        <w:r w:rsidR="00462315">
          <w:rPr>
            <w:noProof/>
          </w:rPr>
          <w:t>16</w:t>
        </w:r>
      </w:fldSimple>
      <w:r>
        <w:t xml:space="preserve">: </w:t>
      </w:r>
      <w:proofErr w:type="spellStart"/>
      <w:r>
        <w:t>Mosaic</w:t>
      </w:r>
      <w:proofErr w:type="spellEnd"/>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51"/>
    </w:p>
    <w:p w14:paraId="315109F9" w14:textId="132637E6" w:rsidR="0038392C" w:rsidRDefault="0038392C" w:rsidP="00F02697">
      <w:pPr>
        <w:spacing w:line="240" w:lineRule="auto"/>
        <w:jc w:val="center"/>
        <w:rPr>
          <w:rFonts w:eastAsia="Times New Roman"/>
          <w:bCs/>
          <w:sz w:val="28"/>
          <w:szCs w:val="28"/>
        </w:rPr>
      </w:pPr>
      <w:r>
        <w:br w:type="page"/>
      </w:r>
    </w:p>
    <w:p w14:paraId="698A6C5D" w14:textId="49D2A6AD" w:rsidR="0076125D" w:rsidRDefault="0076125D" w:rsidP="0005618D">
      <w:pPr>
        <w:pStyle w:val="berschrift2"/>
      </w:pPr>
      <w:bookmarkStart w:id="52" w:name="_Toc440714506"/>
      <w:r>
        <w:lastRenderedPageBreak/>
        <w:t>Immersion</w:t>
      </w:r>
      <w:bookmarkEnd w:id="50"/>
      <w:bookmarkEnd w:id="52"/>
    </w:p>
    <w:p w14:paraId="6C388C9D" w14:textId="4D875DEC" w:rsidR="00403646" w:rsidRPr="00403646" w:rsidRDefault="00403646" w:rsidP="00403646">
      <w:pPr>
        <w:jc w:val="both"/>
      </w:pPr>
      <w:r>
        <w:t>Das Ziel ist, die Wahrnehmung der eigenen Person weitgehend zu verhindern und den Benutzer in die virtuelle Welt eintauchen zu  lassen. Dazu gehört eine realistische Perspektive auf die künstliche Welt zu gewährleisten.</w:t>
      </w:r>
    </w:p>
    <w:p w14:paraId="6F0756CB" w14:textId="775F333C" w:rsidR="00C9550B" w:rsidRDefault="00C9550B" w:rsidP="0005618D">
      <w:pPr>
        <w:pStyle w:val="berschrift3"/>
      </w:pPr>
      <w:bookmarkStart w:id="53" w:name="_Toc440714507"/>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6B4862">
        <w:t xml:space="preserve"> allgemein</w:t>
      </w:r>
      <w:bookmarkEnd w:id="53"/>
    </w:p>
    <w:p w14:paraId="2BC67049" w14:textId="2ED95DCE" w:rsidR="00C9550B" w:rsidRDefault="00CB5C29" w:rsidP="004A4B55">
      <w:pPr>
        <w:jc w:val="both"/>
      </w:pPr>
      <w:r>
        <w:t xml:space="preserve">Für eine optimale Projektion muss das bereits vorhandene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der Applikation angepasst werden. Das </w:t>
      </w:r>
      <w:proofErr w:type="spellStart"/>
      <w:r>
        <w:t>Frustum</w:t>
      </w:r>
      <w:proofErr w:type="spellEnd"/>
      <w:r>
        <w:t xml:space="preserve"> wird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direkt bestimmt durch die geometrischen Eigenschaften der Wände</w:t>
      </w:r>
      <w:r w:rsidR="00427D84">
        <w:t xml:space="preserve"> des CAVES</w:t>
      </w:r>
      <w:r>
        <w:t xml:space="preserve"> (init</w:t>
      </w:r>
      <w:r w:rsidR="0053205A">
        <w:t>i</w:t>
      </w:r>
      <w:r>
        <w:t>al)</w:t>
      </w:r>
      <w:r w:rsidR="00427D84">
        <w:t xml:space="preserve"> </w:t>
      </w:r>
      <w:r>
        <w:t>und</w:t>
      </w:r>
      <w:r w:rsidR="0053205A">
        <w:t xml:space="preserve"> wird</w:t>
      </w:r>
      <w:r w:rsidR="00427D84">
        <w:t xml:space="preserve"> durch </w:t>
      </w:r>
      <w:r>
        <w:t>die Position des Benutzers im CAVE</w:t>
      </w:r>
      <w:r w:rsidR="0053205A">
        <w:t xml:space="preserve"> aktualisiert</w:t>
      </w:r>
      <w:r>
        <w:t xml:space="preserve"> (</w:t>
      </w:r>
      <w:proofErr w:type="spellStart"/>
      <w:r>
        <w:t>runtime</w:t>
      </w:r>
      <w:proofErr w:type="spellEnd"/>
      <w:r>
        <w:t>).</w:t>
      </w:r>
    </w:p>
    <w:p w14:paraId="7FE68103" w14:textId="0CFCEA34" w:rsidR="00B5414A" w:rsidRDefault="00B5414A" w:rsidP="004A4B55">
      <w:pPr>
        <w:jc w:val="both"/>
      </w:pPr>
      <w:r>
        <w:t xml:space="preserve">Ganz allgemein bildet das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das 3D Bild der Computergraphik auf</w:t>
      </w:r>
      <w:r w:rsidR="0076542F">
        <w:t xml:space="preserve"> einen zweidimensionalen Bildschirm</w:t>
      </w:r>
      <w:r w:rsidR="0053205A">
        <w:t xml:space="preserve"> ab.</w:t>
      </w:r>
    </w:p>
    <w:p w14:paraId="48F03B63" w14:textId="77777777" w:rsidR="00B5414A" w:rsidRDefault="00B5414A" w:rsidP="004A4B55">
      <w:pPr>
        <w:jc w:val="both"/>
      </w:pPr>
    </w:p>
    <w:p w14:paraId="497711D2" w14:textId="1CC0C1F0" w:rsidR="00CB5C29" w:rsidRDefault="00CB5C29" w:rsidP="004A4B55">
      <w:pPr>
        <w:jc w:val="both"/>
      </w:pPr>
      <w:r>
        <w:t xml:space="preserve">Es gibt mehrere Möglichkeiten ein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aufzubauen, </w:t>
      </w:r>
      <w:r w:rsidR="0053205A">
        <w:t>die folgenden zwei Methoden wurden umgesetzt</w:t>
      </w:r>
      <w:r w:rsidR="00403485">
        <w:t>:</w:t>
      </w:r>
    </w:p>
    <w:p w14:paraId="31CAE7F1" w14:textId="77777777" w:rsidR="00403485" w:rsidRDefault="00403485" w:rsidP="004A4B55">
      <w:pPr>
        <w:jc w:val="both"/>
      </w:pPr>
    </w:p>
    <w:p w14:paraId="631B36F8" w14:textId="7745EB30" w:rsidR="00CB5C29" w:rsidRDefault="00CB5C29" w:rsidP="00340D5C">
      <w:pPr>
        <w:pStyle w:val="Listenabsatz"/>
        <w:numPr>
          <w:ilvl w:val="0"/>
          <w:numId w:val="13"/>
        </w:numPr>
        <w:jc w:val="both"/>
      </w:pP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einer Projektionsfläche XXL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virtuell ~30m entfernt, Dimensionen beibehalten)</w:t>
      </w:r>
    </w:p>
    <w:p w14:paraId="77F375E9" w14:textId="57731716" w:rsidR="00CB5C29" w:rsidRDefault="00CB5C29" w:rsidP="00340D5C">
      <w:pPr>
        <w:pStyle w:val="Listenabsatz"/>
        <w:numPr>
          <w:ilvl w:val="0"/>
          <w:numId w:val="13"/>
        </w:numPr>
        <w:jc w:val="both"/>
      </w:pP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der genauen Projektionsfläche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F29BE">
        <w:t>-</w:t>
      </w:r>
      <w:r>
        <w:t>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F29BE">
        <w:t xml:space="preserve"> und einer Off-Axis Projektion</w:t>
      </w:r>
    </w:p>
    <w:p w14:paraId="768E9400" w14:textId="5AD2743A" w:rsidR="00CB5C29" w:rsidRDefault="00CB5C29" w:rsidP="004A4B55">
      <w:pPr>
        <w:jc w:val="both"/>
      </w:pPr>
    </w:p>
    <w:p w14:paraId="5E743CEB" w14:textId="1BE78239" w:rsidR="00CB5C29" w:rsidRDefault="00CB5C29" w:rsidP="004A4B55">
      <w:pPr>
        <w:jc w:val="both"/>
      </w:pPr>
      <w:r>
        <w:t xml:space="preserve">Diese unterschiedlichen Möglichkeiten haben sich </w:t>
      </w:r>
      <w:r w:rsidR="0053205A" w:rsidRPr="0053205A">
        <w:t xml:space="preserve">aus dem Adaptieren des bereits vorhandenen </w:t>
      </w:r>
      <w:proofErr w:type="spellStart"/>
      <w:r w:rsidR="00544BBC" w:rsidRPr="0053205A">
        <w:t>Frustum</w:t>
      </w:r>
      <w:proofErr w:type="spellEnd"/>
      <w:r w:rsidR="0053205A" w:rsidRPr="0053205A">
        <w:t xml:space="preserve"> </w:t>
      </w:r>
      <w:r>
        <w:t>ergeben</w:t>
      </w:r>
      <w:r w:rsidR="00B5414A">
        <w:t>, den ei</w:t>
      </w:r>
      <w:r w:rsidR="0053205A">
        <w:t>genen Ansätzen und Überlegungen</w:t>
      </w:r>
      <w:r w:rsidR="00B5414A">
        <w:t xml:space="preserve">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eastAsia="de-CH"/>
        </w:rPr>
        <w:drawing>
          <wp:inline distT="0" distB="0" distL="0" distR="0" wp14:anchorId="399A5566" wp14:editId="70282587">
            <wp:extent cx="5040000" cy="2466000"/>
            <wp:effectExtent l="0" t="0" r="8255" b="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2466000"/>
                    </a:xfrm>
                    <a:prstGeom prst="rect">
                      <a:avLst/>
                    </a:prstGeom>
                    <a:noFill/>
                    <a:ln>
                      <a:noFill/>
                    </a:ln>
                  </pic:spPr>
                </pic:pic>
              </a:graphicData>
            </a:graphic>
          </wp:inline>
        </w:drawing>
      </w:r>
    </w:p>
    <w:p w14:paraId="1554738B" w14:textId="3E3AF723" w:rsidR="00B5414A" w:rsidRDefault="00B5414A" w:rsidP="00B5414A">
      <w:pPr>
        <w:pStyle w:val="Beschriftung"/>
        <w:jc w:val="center"/>
      </w:pPr>
      <w:bookmarkStart w:id="54" w:name="_Toc440834454"/>
      <w:r>
        <w:t xml:space="preserve">Abbildung </w:t>
      </w:r>
      <w:fldSimple w:instr=" SEQ Abbildung \* ARABIC ">
        <w:r w:rsidR="00462315">
          <w:rPr>
            <w:noProof/>
          </w:rPr>
          <w:t>17</w:t>
        </w:r>
      </w:fldSimple>
      <w:r>
        <w:t xml:space="preserve">: </w:t>
      </w:r>
      <w:proofErr w:type="spellStart"/>
      <w:r>
        <w:t>Frust</w:t>
      </w:r>
      <w:r w:rsidR="00403485">
        <w: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403485">
        <w:t>, Quelle: www.</w:t>
      </w:r>
      <w:r>
        <w:t>stackoverflow.com</w:t>
      </w:r>
      <w:bookmarkEnd w:id="54"/>
    </w:p>
    <w:p w14:paraId="2F464BA6" w14:textId="77777777" w:rsidR="00544BBC" w:rsidRDefault="00544BBC" w:rsidP="00C9550B"/>
    <w:p w14:paraId="292EE4B9" w14:textId="77777777" w:rsidR="00544BBC" w:rsidRDefault="00544BBC">
      <w:pPr>
        <w:spacing w:line="240" w:lineRule="auto"/>
      </w:pPr>
      <w:r>
        <w:br w:type="page"/>
      </w:r>
    </w:p>
    <w:p w14:paraId="094BD2D5" w14:textId="2A30B224" w:rsidR="00A10035" w:rsidRDefault="00927E26" w:rsidP="00C9550B">
      <w:r>
        <w:lastRenderedPageBreak/>
        <w:t xml:space="preserve">Ein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wird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wie folgt dargestellt. Sichtbar hier is</w:t>
      </w:r>
      <w:r w:rsidR="00DF00D3">
        <w:t>t, dass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00D3">
        <w:t xml:space="preserve"> </w:t>
      </w:r>
      <w:r>
        <w:t xml:space="preserve">XXL die Plane bildet, woran das </w:t>
      </w:r>
      <w:proofErr w:type="spellStart"/>
      <w:r>
        <w:t>Frustum</w:t>
      </w:r>
      <w:proofErr w:type="spellEnd"/>
      <w:r>
        <w:t xml:space="preserve"> aufgespannt wird.</w:t>
      </w:r>
    </w:p>
    <w:p w14:paraId="7DED2566" w14:textId="77777777" w:rsidR="00A10035" w:rsidRDefault="00A10035" w:rsidP="00C9550B"/>
    <w:p w14:paraId="045974B9" w14:textId="77777777" w:rsidR="00A10035" w:rsidRDefault="00A10035" w:rsidP="00A10035">
      <w:pPr>
        <w:keepNext/>
        <w:jc w:val="center"/>
      </w:pPr>
      <w:r>
        <w:rPr>
          <w:noProof/>
          <w:lang w:eastAsia="de-CH"/>
        </w:rPr>
        <w:drawing>
          <wp:inline distT="0" distB="0" distL="0" distR="0" wp14:anchorId="168ABC66" wp14:editId="1A240B06">
            <wp:extent cx="5040000" cy="2790000"/>
            <wp:effectExtent l="0" t="0" r="825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790000"/>
                    </a:xfrm>
                    <a:prstGeom prst="rect">
                      <a:avLst/>
                    </a:prstGeom>
                  </pic:spPr>
                </pic:pic>
              </a:graphicData>
            </a:graphic>
          </wp:inline>
        </w:drawing>
      </w:r>
    </w:p>
    <w:p w14:paraId="4B016070" w14:textId="522B5E97" w:rsidR="00A10035" w:rsidRDefault="00A10035" w:rsidP="00A10035">
      <w:pPr>
        <w:pStyle w:val="Beschriftung"/>
        <w:jc w:val="center"/>
      </w:pPr>
      <w:bookmarkStart w:id="55" w:name="_Toc440834455"/>
      <w:r>
        <w:t xml:space="preserve">Abbildung </w:t>
      </w:r>
      <w:fldSimple w:instr=" SEQ Abbildung \* ARABIC ">
        <w:r w:rsidR="00462315">
          <w:rPr>
            <w:noProof/>
          </w:rPr>
          <w:t>18</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 xml:space="preserve">Plugin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1</w:t>
      </w:r>
      <w:bookmarkEnd w:id="55"/>
    </w:p>
    <w:p w14:paraId="68C50BA8" w14:textId="51A31C30" w:rsidR="00A10035" w:rsidRDefault="00A10035" w:rsidP="00A10035">
      <w:r>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eastAsia="de-CH"/>
        </w:rPr>
        <w:drawing>
          <wp:inline distT="0" distB="0" distL="0" distR="0" wp14:anchorId="5B6ED0A1" wp14:editId="73C79FEC">
            <wp:extent cx="5040000" cy="2869200"/>
            <wp:effectExtent l="0" t="0" r="8255"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869200"/>
                    </a:xfrm>
                    <a:prstGeom prst="rect">
                      <a:avLst/>
                    </a:prstGeom>
                  </pic:spPr>
                </pic:pic>
              </a:graphicData>
            </a:graphic>
          </wp:inline>
        </w:drawing>
      </w:r>
    </w:p>
    <w:p w14:paraId="32EC00F8" w14:textId="1DF7E3B9" w:rsidR="00A10035" w:rsidRDefault="00A10035" w:rsidP="00403485">
      <w:pPr>
        <w:pStyle w:val="Beschriftung"/>
        <w:jc w:val="center"/>
      </w:pPr>
      <w:bookmarkStart w:id="56" w:name="_Toc440834456"/>
      <w:r>
        <w:t xml:space="preserve">Abbildung </w:t>
      </w:r>
      <w:fldSimple w:instr=" SEQ Abbildung \* ARABIC ">
        <w:r w:rsidR="00462315">
          <w:rPr>
            <w:noProof/>
          </w:rPr>
          <w:t>19</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 xml:space="preserve">Plugin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2</w:t>
      </w:r>
      <w:bookmarkEnd w:id="56"/>
    </w:p>
    <w:p w14:paraId="4EFE5C69" w14:textId="25086F65" w:rsidR="00FF29BE" w:rsidRDefault="00FF29BE" w:rsidP="0005618D">
      <w:pPr>
        <w:pStyle w:val="berschrift3"/>
      </w:pPr>
      <w:bookmarkStart w:id="57" w:name="_Toc440714508"/>
      <w:r>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w:t>
      </w:r>
      <w:proofErr w:type="spellStart"/>
      <w:r>
        <w:t>Frustum</w:t>
      </w:r>
      <w:bookmarkEnd w:id="57"/>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2482E7B3" w14:textId="286831B3" w:rsidR="00E454AD" w:rsidRDefault="00473A25" w:rsidP="00473A25">
      <w:pPr>
        <w:jc w:val="both"/>
      </w:pPr>
      <w:r>
        <w:t>Falls</w:t>
      </w:r>
      <w:r w:rsidR="00E454AD">
        <w:t xml:space="preserve"> das </w:t>
      </w:r>
      <w:proofErr w:type="spellStart"/>
      <w:r w:rsidR="00E454AD">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E454AD">
        <w:t xml:space="preserve"> auf die realen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E454AD">
        <w:t xml:space="preserve"> Seitenwand projiziert wird, vergrössert sich das Field </w:t>
      </w:r>
      <w:proofErr w:type="spellStart"/>
      <w:r w:rsidR="00E454AD">
        <w:t>of</w:t>
      </w:r>
      <w:proofErr w:type="spellEnd"/>
      <w:r w:rsidR="00E454AD">
        <w:t xml:space="preserve"> View</w:t>
      </w:r>
      <w:r w:rsidR="00F7355A">
        <w:fldChar w:fldCharType="begin"/>
      </w:r>
      <w:r w:rsidR="00F7355A">
        <w:instrText xml:space="preserve"> XE "</w:instrText>
      </w:r>
      <w:r w:rsidR="00F7355A" w:rsidRPr="00B1676D">
        <w:instrText>Field of View</w:instrText>
      </w:r>
      <w:r w:rsidR="00F7355A">
        <w:instrText xml:space="preserve">" </w:instrText>
      </w:r>
      <w:r w:rsidR="00F7355A">
        <w:fldChar w:fldCharType="end"/>
      </w:r>
      <w:r w:rsidR="00544BBC">
        <w:rPr>
          <w:rStyle w:val="Funotenzeichen"/>
        </w:rPr>
        <w:footnoteReference w:id="30"/>
      </w:r>
      <w:r w:rsidR="00E454AD">
        <w:t xml:space="preserve"> </w:t>
      </w:r>
      <w:r w:rsidR="00505948">
        <w:t>(</w:t>
      </w:r>
      <w:proofErr w:type="spellStart"/>
      <w:r w:rsidR="00E454AD">
        <w:t>FoV</w:t>
      </w:r>
      <w:proofErr w:type="spellEnd"/>
      <w:r w:rsidR="00505948">
        <w:t>)</w:t>
      </w:r>
      <w:r w:rsidR="00E454AD">
        <w:t xml:space="preserve"> wenn man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E454AD">
        <w:t xml:space="preserve"> nähert. Die Objekte werden dann Verzogen, wenn ein </w:t>
      </w:r>
      <w:proofErr w:type="spellStart"/>
      <w:r w:rsidR="00E454AD">
        <w:t>FoV</w:t>
      </w:r>
      <w:proofErr w:type="spellEnd"/>
      <w:r w:rsidR="006764E8">
        <w:fldChar w:fldCharType="begin"/>
      </w:r>
      <w:r w:rsidR="006764E8">
        <w:instrText xml:space="preserve"> XE "</w:instrText>
      </w:r>
      <w:r w:rsidR="006764E8" w:rsidRPr="0079279C">
        <w:instrText>FoV</w:instrText>
      </w:r>
      <w:r w:rsidR="006764E8">
        <w:instrText>" \t "</w:instrText>
      </w:r>
      <w:r w:rsidR="006764E8" w:rsidRPr="00325B8D">
        <w:rPr>
          <w:rFonts w:asciiTheme="minorHAnsi" w:hAnsiTheme="minorHAnsi"/>
          <w:i/>
        </w:rPr>
        <w:instrText>Siehe</w:instrText>
      </w:r>
      <w:r w:rsidR="006764E8" w:rsidRPr="00325B8D">
        <w:rPr>
          <w:rFonts w:asciiTheme="minorHAnsi" w:hAnsiTheme="minorHAnsi"/>
        </w:rPr>
        <w:instrText xml:space="preserve"> Field of View (FoV)</w:instrText>
      </w:r>
      <w:r w:rsidR="006764E8">
        <w:instrText xml:space="preserve">" </w:instrText>
      </w:r>
      <w:r w:rsidR="006764E8">
        <w:fldChar w:fldCharType="end"/>
      </w:r>
      <w:r w:rsidR="00E454AD">
        <w:t xml:space="preserve">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eastAsia="de-CH"/>
        </w:rPr>
        <w:lastRenderedPageBreak/>
        <w:drawing>
          <wp:inline distT="0" distB="0" distL="0" distR="0" wp14:anchorId="5DFF3794" wp14:editId="4B5BA8E7">
            <wp:extent cx="5040000" cy="272880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728800"/>
                    </a:xfrm>
                    <a:prstGeom prst="rect">
                      <a:avLst/>
                    </a:prstGeom>
                  </pic:spPr>
                </pic:pic>
              </a:graphicData>
            </a:graphic>
          </wp:inline>
        </w:drawing>
      </w:r>
    </w:p>
    <w:p w14:paraId="703DCD3A" w14:textId="68DE7650" w:rsidR="00E9434F" w:rsidRDefault="00E9434F" w:rsidP="00E9434F">
      <w:pPr>
        <w:pStyle w:val="Beschriftung"/>
        <w:jc w:val="center"/>
      </w:pPr>
      <w:bookmarkStart w:id="58" w:name="_Toc440834457"/>
      <w:r>
        <w:t xml:space="preserve">Abbildung </w:t>
      </w:r>
      <w:fldSimple w:instr=" SEQ Abbildung \* ARABIC ">
        <w:r w:rsidR="00462315">
          <w:rPr>
            <w:noProof/>
          </w:rPr>
          <w:t>20</w:t>
        </w:r>
      </w:fldSimple>
      <w:r>
        <w:t xml:space="preserve">: Vergleich </w:t>
      </w:r>
      <w:proofErr w:type="spellStart"/>
      <w:r>
        <w:t>FoV</w:t>
      </w:r>
      <w:proofErr w:type="spellEnd"/>
      <w:r>
        <w:t xml:space="preserve"> 120 &amp; 60 Grad</w:t>
      </w:r>
      <w:bookmarkEnd w:id="58"/>
    </w:p>
    <w:p w14:paraId="66731DBA" w14:textId="06D2F295" w:rsidR="009A23ED" w:rsidRDefault="009A23ED" w:rsidP="00473A25">
      <w:pPr>
        <w:jc w:val="both"/>
      </w:pPr>
      <w:r>
        <w:t>Um diesen Effekt abzuschwächen</w:t>
      </w:r>
      <w:r w:rsidR="00403485">
        <w:t>,</w:t>
      </w:r>
      <w:r>
        <w:t xml:space="preserve"> wird in diesem Betriebsmodus nicht die</w:t>
      </w:r>
      <w:r w:rsidR="00403485">
        <w:t xml:space="preserve"> Seitenwand des CAVEs verwendet</w:t>
      </w:r>
      <w:r>
        <w:t xml:space="preserve"> um das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aufzuspannen, sondern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-XXL.</w:t>
      </w:r>
      <w:r w:rsidR="005533D4">
        <w:t xml:space="preserve"> </w:t>
      </w:r>
      <w:r w:rsidR="00403485">
        <w:t>Dies hat folgende Vorteile:</w:t>
      </w:r>
    </w:p>
    <w:p w14:paraId="427F8981" w14:textId="77777777" w:rsidR="00403485" w:rsidRDefault="00403485" w:rsidP="00473A25">
      <w:pPr>
        <w:jc w:val="both"/>
      </w:pPr>
    </w:p>
    <w:p w14:paraId="319EE525" w14:textId="0A29C851" w:rsidR="009A23ED" w:rsidRDefault="009A23ED" w:rsidP="00340D5C">
      <w:pPr>
        <w:pStyle w:val="Listenabsatz"/>
        <w:numPr>
          <w:ilvl w:val="0"/>
          <w:numId w:val="23"/>
        </w:numPr>
        <w:jc w:val="both"/>
      </w:pPr>
      <w:r>
        <w:t>Es kann die «</w:t>
      </w:r>
      <w:proofErr w:type="spellStart"/>
      <w:r w:rsidRPr="009A23ED">
        <w:t>Generalized</w:t>
      </w:r>
      <w:proofErr w:type="spellEnd"/>
      <w:r w:rsidRPr="009A23ED">
        <w:t xml:space="preserve"> </w:t>
      </w:r>
      <w:proofErr w:type="spellStart"/>
      <w:r w:rsidRPr="009A23ED">
        <w:t>Perspective</w:t>
      </w:r>
      <w:proofErr w:type="spellEnd"/>
      <w:r w:rsidRPr="009A23ED">
        <w:t xml:space="preserve"> </w:t>
      </w:r>
      <w:proofErr w:type="spellStart"/>
      <w:r w:rsidRPr="009A23ED">
        <w:t>Projection</w:t>
      </w:r>
      <w:proofErr w:type="spellEnd"/>
      <w:r>
        <w:t>» von Rob</w:t>
      </w:r>
      <w:r w:rsidRPr="009A23ED">
        <w:t xml:space="preserve">ert </w:t>
      </w:r>
      <w:proofErr w:type="spellStart"/>
      <w:r w:rsidRPr="009A23ED">
        <w:t>Kooima</w:t>
      </w:r>
      <w:proofErr w:type="spellEnd"/>
      <w:r>
        <w:t xml:space="preserve"> verwendet werden, welche 200</w:t>
      </w:r>
      <w:r w:rsidR="00544BBC">
        <w:t>8</w:t>
      </w:r>
      <w:r>
        <w:t xml:space="preserve"> publiziert wurde</w:t>
      </w:r>
    </w:p>
    <w:p w14:paraId="0308550D" w14:textId="2594F12A" w:rsidR="00544BBC" w:rsidRDefault="00F74229" w:rsidP="00544BBC">
      <w:pPr>
        <w:pStyle w:val="Listenabsatz"/>
        <w:ind w:left="360"/>
        <w:jc w:val="both"/>
      </w:pPr>
      <w:sdt>
        <w:sdtPr>
          <w:id w:val="1666130030"/>
          <w:citation/>
        </w:sdtPr>
        <w:sdtContent>
          <w:r w:rsidR="00544BBC">
            <w:fldChar w:fldCharType="begin"/>
          </w:r>
          <w:r w:rsidR="00544BBC">
            <w:instrText xml:space="preserve"> CITATION Koo08 \l 2055 </w:instrText>
          </w:r>
          <w:r w:rsidR="00544BBC">
            <w:fldChar w:fldCharType="separate"/>
          </w:r>
          <w:r w:rsidR="00544BBC">
            <w:rPr>
              <w:noProof/>
            </w:rPr>
            <w:t>(Kooima, 2008)</w:t>
          </w:r>
          <w:r w:rsidR="00544BBC">
            <w:fldChar w:fldCharType="end"/>
          </w:r>
        </w:sdtContent>
      </w:sdt>
    </w:p>
    <w:p w14:paraId="7182D24D" w14:textId="513E3C5E" w:rsidR="009A23ED" w:rsidRDefault="009A23ED" w:rsidP="00340D5C">
      <w:pPr>
        <w:pStyle w:val="Listenabsatz"/>
        <w:numPr>
          <w:ilvl w:val="0"/>
          <w:numId w:val="23"/>
        </w:numPr>
        <w:jc w:val="both"/>
      </w:pPr>
      <w:r>
        <w:t>Da sich der Betrachter der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-XXL nie gross nähert, tritt der oben genannte Effekt nicht auf. </w:t>
      </w:r>
    </w:p>
    <w:p w14:paraId="05DFF1C5" w14:textId="77777777" w:rsidR="009A23ED" w:rsidRDefault="009A23ED" w:rsidP="00340D5C">
      <w:pPr>
        <w:pStyle w:val="Listenabsatz"/>
        <w:numPr>
          <w:ilvl w:val="0"/>
          <w:numId w:val="23"/>
        </w:numPr>
        <w:jc w:val="both"/>
      </w:pPr>
      <w:r>
        <w:t xml:space="preserve">Die </w:t>
      </w:r>
      <w:proofErr w:type="spellStart"/>
      <w:r>
        <w:t>Frustums</w:t>
      </w:r>
      <w:proofErr w:type="spellEnd"/>
      <w:r>
        <w:t xml:space="preserve"> überschneiden sich nicht, noch haben sie Lücken.</w:t>
      </w:r>
    </w:p>
    <w:p w14:paraId="7EE6E233" w14:textId="2CA42743" w:rsidR="00B5414A" w:rsidRDefault="00FF29BE" w:rsidP="0005618D">
      <w:pPr>
        <w:pStyle w:val="berschrift3"/>
      </w:pPr>
      <w:bookmarkStart w:id="59" w:name="_Toc440714509"/>
      <w:r>
        <w:t xml:space="preserve">General </w:t>
      </w:r>
      <w:proofErr w:type="spellStart"/>
      <w:r>
        <w:t>Projection</w:t>
      </w:r>
      <w:proofErr w:type="spellEnd"/>
      <w:r>
        <w:t xml:space="preserve"> Matrix </w:t>
      </w:r>
      <w:proofErr w:type="spellStart"/>
      <w:r>
        <w:t>Frustum</w:t>
      </w:r>
      <w:bookmarkEnd w:id="59"/>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7A80B5A9" w14:textId="2BEA9F06" w:rsidR="00B5414A" w:rsidRDefault="009A23ED" w:rsidP="00C9550B">
      <w:r>
        <w:t xml:space="preserve">In diesem Betriebsmodus wird das </w:t>
      </w:r>
      <w:proofErr w:type="spellStart"/>
      <w:r>
        <w:t>FoV</w:t>
      </w:r>
      <w:proofErr w:type="spellEnd"/>
      <w:r>
        <w:t xml:space="preserve"> nach der Berechnung des </w:t>
      </w:r>
      <w:proofErr w:type="spellStart"/>
      <w:r>
        <w:t>Frustums</w:t>
      </w:r>
      <w:proofErr w:type="spellEnd"/>
      <w:r>
        <w:t xml:space="preserve"> noch angeglichen. </w:t>
      </w:r>
    </w:p>
    <w:p w14:paraId="62E36B57" w14:textId="1C01FA34" w:rsidR="009A23ED" w:rsidRDefault="009A23ED" w:rsidP="00C9550B"/>
    <w:p w14:paraId="48E036C1" w14:textId="77777777" w:rsidR="009A23ED" w:rsidRDefault="009A23ED" w:rsidP="009A23ED">
      <w:pPr>
        <w:keepNext/>
        <w:jc w:val="center"/>
      </w:pPr>
      <w:r>
        <w:rPr>
          <w:noProof/>
          <w:lang w:eastAsia="de-CH"/>
        </w:rPr>
        <w:lastRenderedPageBreak/>
        <w:drawing>
          <wp:inline distT="0" distB="0" distL="0" distR="0" wp14:anchorId="44B88D4C" wp14:editId="43B18C76">
            <wp:extent cx="5040000" cy="31860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000" cy="3186000"/>
                    </a:xfrm>
                    <a:prstGeom prst="rect">
                      <a:avLst/>
                    </a:prstGeom>
                  </pic:spPr>
                </pic:pic>
              </a:graphicData>
            </a:graphic>
          </wp:inline>
        </w:drawing>
      </w:r>
    </w:p>
    <w:p w14:paraId="12E85311" w14:textId="73F8594F" w:rsidR="009A23ED" w:rsidRDefault="009A23ED" w:rsidP="009A23ED">
      <w:pPr>
        <w:pStyle w:val="Beschriftung"/>
        <w:jc w:val="center"/>
      </w:pPr>
      <w:bookmarkStart w:id="60" w:name="_Toc440834458"/>
      <w:r>
        <w:t xml:space="preserve">Abbildung </w:t>
      </w:r>
      <w:fldSimple w:instr=" SEQ Abbildung \* ARABIC ">
        <w:r w:rsidR="00462315">
          <w:rPr>
            <w:noProof/>
          </w:rPr>
          <w:t>21</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 xml:space="preserve">Plugin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GGM</w:t>
      </w:r>
      <w:bookmarkEnd w:id="60"/>
    </w:p>
    <w:p w14:paraId="424CC005" w14:textId="1CF4C182" w:rsidR="00F373E7" w:rsidRDefault="009A23ED" w:rsidP="0049403D">
      <w:pPr>
        <w:jc w:val="both"/>
      </w:pPr>
      <w:r>
        <w:t xml:space="preserve">Es ist sichtbar, dass </w:t>
      </w:r>
      <w:r w:rsidR="00F52DAD">
        <w:t xml:space="preserve">hier unterschiedlich grosse </w:t>
      </w:r>
      <w:proofErr w:type="spellStart"/>
      <w:r w:rsidR="00F52DAD">
        <w:t>Frustums</w:t>
      </w:r>
      <w:proofErr w:type="spellEnd"/>
      <w:r w:rsidR="00F52DAD">
        <w:t xml:space="preserve"> in Verwendung sind, je nachdem wie nahe an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DAD">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52DAD">
        <w:t xml:space="preserve"> man sich befindet. Die </w:t>
      </w:r>
      <w:proofErr w:type="spellStart"/>
      <w:r w:rsidR="00F52DAD">
        <w:t>FoVs</w:t>
      </w:r>
      <w:proofErr w:type="spellEnd"/>
      <w:r w:rsidR="00F52DAD">
        <w:t xml:space="preserve"> werden </w:t>
      </w:r>
      <w:r w:rsidR="00DF00D3" w:rsidRPr="00DF00D3">
        <w:t xml:space="preserve">aufgrund des Verhältnisses von Höhe und Breite des </w:t>
      </w:r>
      <w:proofErr w:type="spellStart"/>
      <w:r w:rsidR="00DF00D3" w:rsidRPr="00DF00D3">
        <w:t>Frustums</w:t>
      </w:r>
      <w:proofErr w:type="spellEnd"/>
      <w:r w:rsidR="00DF00D3" w:rsidRPr="00DF00D3">
        <w:t xml:space="preserve"> </w:t>
      </w:r>
      <w:r w:rsidR="00F52DAD">
        <w:t xml:space="preserve">nachgeglichen. </w:t>
      </w:r>
    </w:p>
    <w:p w14:paraId="10717D55" w14:textId="3DCD86F0" w:rsidR="00F373E7" w:rsidRDefault="00F373E7" w:rsidP="0005618D">
      <w:pPr>
        <w:pStyle w:val="berschrift3"/>
      </w:pPr>
      <w:bookmarkStart w:id="61" w:name="_Toc440714510"/>
      <w:r>
        <w:t>Vergleich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w:t>
      </w:r>
      <w:r w:rsidR="0049403D">
        <w:t xml:space="preserve">L und General </w:t>
      </w:r>
      <w:proofErr w:type="spellStart"/>
      <w:r w:rsidR="0049403D">
        <w:t>Projection</w:t>
      </w:r>
      <w:proofErr w:type="spellEnd"/>
      <w:r w:rsidR="0049403D">
        <w:t xml:space="preserve"> Matrix</w:t>
      </w:r>
      <w:bookmarkEnd w:id="61"/>
    </w:p>
    <w:p w14:paraId="0CA9A6AF" w14:textId="14342AEB" w:rsidR="00F373E7" w:rsidRDefault="00F373E7" w:rsidP="00F373E7">
      <w:pPr>
        <w:jc w:val="both"/>
      </w:pPr>
      <w:r>
        <w:t>Grundlegend basieren beide Berechnungen auf der «GPP»</w:t>
      </w:r>
      <w:r w:rsidR="00544BBC">
        <w:t xml:space="preserve"> </w:t>
      </w:r>
      <w:sdt>
        <w:sdtPr>
          <w:id w:val="-541215631"/>
          <w:citation/>
        </w:sdtPr>
        <w:sdtContent>
          <w:r w:rsidR="00544BBC">
            <w:fldChar w:fldCharType="begin"/>
          </w:r>
          <w:r w:rsidR="00544BBC">
            <w:instrText xml:space="preserve"> CITATION Koo08 \l 2055 </w:instrText>
          </w:r>
          <w:r w:rsidR="00544BBC">
            <w:fldChar w:fldCharType="separate"/>
          </w:r>
          <w:r w:rsidR="00544BBC">
            <w:rPr>
              <w:noProof/>
            </w:rPr>
            <w:t>(Kooima, 2008)</w:t>
          </w:r>
          <w:r w:rsidR="00544BBC">
            <w:fldChar w:fldCharType="end"/>
          </w:r>
        </w:sdtContent>
      </w:sdt>
      <w:r>
        <w:t xml:space="preserve">. </w:t>
      </w:r>
      <w:r w:rsidR="00A6177F">
        <w:t xml:space="preserve">Das </w:t>
      </w:r>
      <w:proofErr w:type="spellStart"/>
      <w:r w:rsidR="00A6177F">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A6177F">
        <w:t xml:space="preserve"> wird anhand einer Plane im 3D Raum aufgespannt. </w:t>
      </w:r>
    </w:p>
    <w:p w14:paraId="02511FDC" w14:textId="5B6CAF63" w:rsidR="00F373E7" w:rsidRDefault="00F373E7" w:rsidP="00F373E7"/>
    <w:p w14:paraId="73915B3A" w14:textId="77F84668" w:rsidR="00A6177F" w:rsidRPr="0049403D" w:rsidRDefault="00A6177F" w:rsidP="0049403D">
      <w:pPr>
        <w:rPr>
          <w:b/>
        </w:rPr>
      </w:pPr>
      <w:r w:rsidRPr="0049403D">
        <w:rPr>
          <w:b/>
        </w:rPr>
        <w:t>Vorteile 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r w:rsidRPr="0049403D">
        <w:rPr>
          <w:b/>
        </w:rPr>
        <w:t xml:space="preserve"> XXL</w:t>
      </w:r>
    </w:p>
    <w:p w14:paraId="1F83A3BF" w14:textId="761F4F00" w:rsidR="00A6177F" w:rsidRPr="00A6177F" w:rsidRDefault="00A6177F" w:rsidP="00340D5C">
      <w:pPr>
        <w:pStyle w:val="Listenabsatz"/>
        <w:numPr>
          <w:ilvl w:val="0"/>
          <w:numId w:val="24"/>
        </w:numPr>
        <w:jc w:val="both"/>
        <w:rPr>
          <w:b/>
        </w:rPr>
      </w:pPr>
      <w:r>
        <w:t xml:space="preserve">Der Benutzer nähert sich der Seitenwand XXL nie so stark, dass ein unrealistisches </w:t>
      </w:r>
      <w:proofErr w:type="spellStart"/>
      <w:r>
        <w:t>FoV</w:t>
      </w:r>
      <w:proofErr w:type="spellEnd"/>
      <w:r>
        <w:t xml:space="preserve"> erzeugt wird</w:t>
      </w:r>
    </w:p>
    <w:p w14:paraId="2A26BD18" w14:textId="04741FFB" w:rsidR="00A6177F" w:rsidRPr="00A6177F" w:rsidRDefault="00A6177F" w:rsidP="00340D5C">
      <w:pPr>
        <w:pStyle w:val="Listenabsatz"/>
        <w:numPr>
          <w:ilvl w:val="0"/>
          <w:numId w:val="24"/>
        </w:numPr>
        <w:jc w:val="both"/>
        <w:rPr>
          <w:b/>
        </w:rPr>
      </w:pPr>
      <w:r>
        <w:t>Die Vergrösserung aller Distanzen erzeugt eine grössere Genauigkeit</w:t>
      </w:r>
    </w:p>
    <w:p w14:paraId="021CE009" w14:textId="7DEF129B" w:rsidR="00A6177F" w:rsidRPr="00A6177F" w:rsidRDefault="00A6177F" w:rsidP="00340D5C">
      <w:pPr>
        <w:pStyle w:val="Listenabsatz"/>
        <w:numPr>
          <w:ilvl w:val="0"/>
          <w:numId w:val="24"/>
        </w:numPr>
        <w:jc w:val="both"/>
        <w:rPr>
          <w:b/>
        </w:rPr>
      </w:pPr>
      <w:r>
        <w:t xml:space="preserve">Weniger Berechnung nötig, da nicht noch das </w:t>
      </w:r>
      <w:proofErr w:type="spellStart"/>
      <w:r>
        <w:t>FoV</w:t>
      </w:r>
      <w:proofErr w:type="spellEnd"/>
      <w:r>
        <w:t xml:space="preserve"> nachberechnet werden muss, und dies dann die bereits berechnete </w:t>
      </w:r>
      <w:proofErr w:type="spellStart"/>
      <w:r>
        <w:t>Projektionsmatix</w:t>
      </w:r>
      <w:proofErr w:type="spellEnd"/>
      <w:r>
        <w:t xml:space="preserve"> </w:t>
      </w:r>
      <w:r w:rsidR="005533D4">
        <w:t>adjustiert</w:t>
      </w:r>
    </w:p>
    <w:p w14:paraId="340383B7" w14:textId="77777777" w:rsidR="00A6177F" w:rsidRDefault="00A6177F" w:rsidP="00A6177F">
      <w:pPr>
        <w:pStyle w:val="Listenabsatz"/>
        <w:rPr>
          <w:b/>
        </w:rPr>
      </w:pPr>
    </w:p>
    <w:p w14:paraId="75FB8545" w14:textId="15C14F15" w:rsidR="00A6177F" w:rsidRPr="0049403D" w:rsidRDefault="00A6177F" w:rsidP="0049403D">
      <w:pPr>
        <w:rPr>
          <w:b/>
        </w:rPr>
      </w:pPr>
      <w:r w:rsidRPr="0049403D">
        <w:rPr>
          <w:b/>
        </w:rPr>
        <w:t xml:space="preserve">Vorteile General </w:t>
      </w:r>
      <w:proofErr w:type="spellStart"/>
      <w:r w:rsidRPr="0049403D">
        <w:rPr>
          <w:b/>
        </w:rPr>
        <w:t>Projection</w:t>
      </w:r>
      <w:proofErr w:type="spellEnd"/>
      <w:r w:rsidRPr="0049403D">
        <w:rPr>
          <w:b/>
        </w:rPr>
        <w:t xml:space="preserve"> Matrix</w:t>
      </w:r>
    </w:p>
    <w:p w14:paraId="5698EEEF" w14:textId="53786C4A" w:rsidR="00A6177F" w:rsidRPr="00A6177F" w:rsidRDefault="00A6177F" w:rsidP="00340D5C">
      <w:pPr>
        <w:pStyle w:val="Listenabsatz"/>
        <w:numPr>
          <w:ilvl w:val="0"/>
          <w:numId w:val="24"/>
        </w:numPr>
        <w:rPr>
          <w:b/>
        </w:rPr>
      </w:pPr>
      <w:r>
        <w:t>Konstrukt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nicht notwendig</w:t>
      </w:r>
    </w:p>
    <w:p w14:paraId="1DFA7AF8" w14:textId="79D5F0BE" w:rsidR="00A6177F" w:rsidRPr="00D40AF0" w:rsidRDefault="00A6177F" w:rsidP="00340D5C">
      <w:pPr>
        <w:pStyle w:val="Listenabsatz"/>
        <w:numPr>
          <w:ilvl w:val="0"/>
          <w:numId w:val="24"/>
        </w:numPr>
        <w:rPr>
          <w:b/>
        </w:rPr>
      </w:pPr>
      <w:r>
        <w:t xml:space="preserve">Anpassung </w:t>
      </w:r>
      <w:proofErr w:type="spellStart"/>
      <w:r w:rsidR="00D40AF0">
        <w:t>FoV</w:t>
      </w:r>
      <w:proofErr w:type="spellEnd"/>
      <w:r w:rsidR="00D40AF0">
        <w:t xml:space="preserve"> nach verbreiteter und akzeptierter Methode</w:t>
      </w:r>
    </w:p>
    <w:p w14:paraId="1F8190F4" w14:textId="07F6CBC1" w:rsidR="00D40AF0" w:rsidRDefault="00D40AF0" w:rsidP="00D40AF0">
      <w:pPr>
        <w:rPr>
          <w:b/>
        </w:rPr>
      </w:pPr>
    </w:p>
    <w:p w14:paraId="1885F5C5" w14:textId="10D3CBE7" w:rsidR="00D40AF0" w:rsidRDefault="00D40AF0" w:rsidP="0049403D">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für weitere Features (</w:t>
      </w:r>
      <w:proofErr w:type="spellStart"/>
      <w:r>
        <w:t>Raycast</w:t>
      </w:r>
      <w:proofErr w:type="spellEnd"/>
      <w:r w:rsidR="00317861">
        <w:rPr>
          <w:rStyle w:val="Funotenzeichen"/>
        </w:rPr>
        <w:footnoteReference w:id="31"/>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2D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verwendet wird, halbieren sich die Vorteile der General </w:t>
      </w:r>
      <w:proofErr w:type="spellStart"/>
      <w:r>
        <w:t>Projection</w:t>
      </w:r>
      <w:proofErr w:type="spellEnd"/>
      <w:r>
        <w:t xml:space="preserve"> Matrix. Zusätzlich ergibt das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nach CAVE XXL ein besseres 3D Bild. Somit wird standar</w:t>
      </w:r>
      <w:r w:rsidR="004E19F0">
        <w:t>d</w:t>
      </w:r>
      <w:r>
        <w:t>mässig diese Methode verwendet.</w:t>
      </w:r>
      <w:r w:rsidR="004E19F0">
        <w:t xml:space="preserve"> </w:t>
      </w:r>
      <w:r>
        <w:t>Zu Demonstrationszwecken sind aber beide Methoden vorhanden.</w:t>
      </w:r>
    </w:p>
    <w:p w14:paraId="0EE77B1C" w14:textId="514202F8" w:rsidR="00D40AF0" w:rsidRDefault="00D40AF0" w:rsidP="00D40AF0"/>
    <w:p w14:paraId="5F9FF245" w14:textId="77777777" w:rsidR="00D40AF0" w:rsidRDefault="00D40AF0" w:rsidP="00D40AF0">
      <w:pPr>
        <w:keepNext/>
        <w:jc w:val="center"/>
      </w:pPr>
      <w:r>
        <w:rPr>
          <w:noProof/>
          <w:lang w:eastAsia="de-CH"/>
        </w:rPr>
        <w:lastRenderedPageBreak/>
        <w:drawing>
          <wp:inline distT="0" distB="0" distL="0" distR="0" wp14:anchorId="7959EBB2" wp14:editId="1D7D4CBA">
            <wp:extent cx="2631057" cy="74899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6463"/>
                    <a:stretch/>
                  </pic:blipFill>
                  <pic:spPr bwMode="auto">
                    <a:xfrm>
                      <a:off x="0" y="0"/>
                      <a:ext cx="2628900" cy="748384"/>
                    </a:xfrm>
                    <a:prstGeom prst="rect">
                      <a:avLst/>
                    </a:prstGeom>
                    <a:ln>
                      <a:noFill/>
                    </a:ln>
                    <a:extLst>
                      <a:ext uri="{53640926-AAD7-44D8-BBD7-CCE9431645EC}">
                        <a14:shadowObscured xmlns:a14="http://schemas.microsoft.com/office/drawing/2010/main"/>
                      </a:ext>
                    </a:extLst>
                  </pic:spPr>
                </pic:pic>
              </a:graphicData>
            </a:graphic>
          </wp:inline>
        </w:drawing>
      </w:r>
    </w:p>
    <w:p w14:paraId="6C78D6BB" w14:textId="045AFC54" w:rsidR="00D40AF0" w:rsidRPr="00D40AF0" w:rsidRDefault="00D40AF0" w:rsidP="00D40AF0">
      <w:pPr>
        <w:pStyle w:val="Beschriftung"/>
        <w:jc w:val="center"/>
      </w:pPr>
      <w:bookmarkStart w:id="62" w:name="_Toc440834459"/>
      <w:r>
        <w:t xml:space="preserve">Abbildung </w:t>
      </w:r>
      <w:fldSimple w:instr=" SEQ Abbildung \* ARABIC ">
        <w:r w:rsidR="00462315">
          <w:rPr>
            <w:noProof/>
          </w:rPr>
          <w:t>22</w:t>
        </w:r>
      </w:fldSimple>
      <w:r>
        <w:t xml:space="preserve">: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Mode</w:t>
      </w:r>
      <w:bookmarkEnd w:id="62"/>
    </w:p>
    <w:p w14:paraId="35D555E9" w14:textId="1BADE28C" w:rsidR="00F02697" w:rsidRDefault="00CC3C79" w:rsidP="00F02697">
      <w:pPr>
        <w:keepNext/>
        <w:spacing w:line="240" w:lineRule="auto"/>
        <w:jc w:val="center"/>
      </w:pPr>
      <w:bookmarkStart w:id="63" w:name="_Toc437808371"/>
      <w:r>
        <w:rPr>
          <w:noProof/>
          <w:lang w:eastAsia="de-CH"/>
        </w:rPr>
        <w:drawing>
          <wp:inline distT="0" distB="0" distL="0" distR="0" wp14:anchorId="74D61E97" wp14:editId="5560712E">
            <wp:extent cx="4572000" cy="2743200"/>
            <wp:effectExtent l="0" t="0" r="0" b="0"/>
            <wp:docPr id="88" name="Diagramm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93FE72E" w14:textId="2D0ADA51" w:rsidR="00F02697" w:rsidRDefault="00F02697" w:rsidP="00F02697">
      <w:pPr>
        <w:pStyle w:val="Beschriftung"/>
        <w:jc w:val="center"/>
      </w:pPr>
      <w:bookmarkStart w:id="64" w:name="_Toc440834460"/>
      <w:r>
        <w:t xml:space="preserve">Abbildung </w:t>
      </w:r>
      <w:fldSimple w:instr=" SEQ Abbildung \* ARABIC ">
        <w:r w:rsidR="00462315">
          <w:rPr>
            <w:noProof/>
          </w:rPr>
          <w:t>23</w:t>
        </w:r>
      </w:fldSimple>
      <w:r>
        <w:t xml:space="preserve">: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w:t>
      </w:r>
      <w:proofErr w:type="spellStart"/>
      <w:r>
        <w:t>FoV</w:t>
      </w:r>
      <w:proofErr w:type="spellEnd"/>
      <w:r>
        <w:t xml:space="preserve"> Anpassung</w:t>
      </w:r>
      <w:bookmarkEnd w:id="64"/>
    </w:p>
    <w:p w14:paraId="18B88DBD" w14:textId="04DCBBF8" w:rsidR="00F02697" w:rsidRDefault="00317861" w:rsidP="00317861">
      <w:pPr>
        <w:spacing w:line="240" w:lineRule="auto"/>
        <w:jc w:val="both"/>
      </w:pPr>
      <w:r>
        <w:t xml:space="preserve">Abbildung 21 zeigt die Vergrösserung des </w:t>
      </w:r>
      <w:proofErr w:type="spellStart"/>
      <w:r>
        <w:t>FoVs</w:t>
      </w:r>
      <w:proofErr w:type="spellEnd"/>
      <w:r>
        <w:t xml:space="preserve"> bei einer Bewegung im CAVE (-1 Ausserhalb des CAVEs, 1 direkt an der Projektionswand</w:t>
      </w:r>
      <w:r w:rsidR="00CC3C79">
        <w:t>, Unity Einheiten</w:t>
      </w:r>
      <w:r>
        <w:t>).</w:t>
      </w:r>
    </w:p>
    <w:p w14:paraId="3C4318EB" w14:textId="6671A788" w:rsidR="006B4862" w:rsidRDefault="006B4862">
      <w:pPr>
        <w:spacing w:line="240" w:lineRule="auto"/>
        <w:rPr>
          <w:rFonts w:eastAsia="Times New Roman"/>
          <w:bCs/>
          <w:sz w:val="28"/>
          <w:szCs w:val="28"/>
        </w:rPr>
      </w:pPr>
      <w:r>
        <w:br w:type="page"/>
      </w:r>
    </w:p>
    <w:p w14:paraId="770C6D7C" w14:textId="0FA4B1BB" w:rsidR="0076125D" w:rsidRDefault="0076125D" w:rsidP="0005618D">
      <w:pPr>
        <w:pStyle w:val="berschrift2"/>
      </w:pPr>
      <w:bookmarkStart w:id="65" w:name="_Toc440714511"/>
      <w:r>
        <w:lastRenderedPageBreak/>
        <w:t>Devices</w:t>
      </w:r>
      <w:bookmarkEnd w:id="63"/>
      <w:bookmarkEnd w:id="65"/>
    </w:p>
    <w:p w14:paraId="0D228576" w14:textId="1554E071" w:rsidR="00403646" w:rsidRPr="00403646" w:rsidRDefault="00CA722F" w:rsidP="0011606A">
      <w:pPr>
        <w:jc w:val="both"/>
      </w:pPr>
      <w:r>
        <w:t>Anstelle einer Maus oder Tastatur stehen d</w:t>
      </w:r>
      <w:r w:rsidR="0011606A">
        <w:t xml:space="preserve">rei Input-Devices zur Verfügung, welche das Plugin interpretieren muss. Dazu gehören der </w:t>
      </w:r>
      <w:proofErr w:type="spellStart"/>
      <w:r w:rsidR="0011606A">
        <w:t>WorldViz</w:t>
      </w:r>
      <w:proofErr w:type="spellEnd"/>
      <w:r w:rsidR="0011606A">
        <w:t xml:space="preserve"> Wand, die </w:t>
      </w:r>
      <w:proofErr w:type="spellStart"/>
      <w:r w:rsidR="0011606A">
        <w:t>WorldViz</w:t>
      </w:r>
      <w:proofErr w:type="spellEnd"/>
      <w:r w:rsidR="0011606A">
        <w:t xml:space="preserve"> Eyes sowie ein handelsübliches Gamepad. Alle Geräte haben eigene Anforderungen und </w:t>
      </w:r>
      <w:r w:rsidR="00CC604A">
        <w:t>Eigenschaften, die es zu verarbeiten gilt.</w:t>
      </w:r>
    </w:p>
    <w:p w14:paraId="5492DBCD" w14:textId="68FB27ED" w:rsidR="0032024C" w:rsidRDefault="0076125D" w:rsidP="0005618D">
      <w:pPr>
        <w:pStyle w:val="berschrift3"/>
      </w:pPr>
      <w:bookmarkStart w:id="66" w:name="_Toc440714512"/>
      <w:r>
        <w:t>Wand</w:t>
      </w:r>
      <w:bookmarkEnd w:id="66"/>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5CFC542D" w14:textId="1E995BB5" w:rsidR="0032024C" w:rsidRDefault="00063C82" w:rsidP="00063C82">
      <w:pPr>
        <w:jc w:val="both"/>
      </w:pPr>
      <w:r>
        <w:t xml:space="preserve">Die Interpretation des </w:t>
      </w:r>
      <w:proofErr w:type="spellStart"/>
      <w:r>
        <w:t>Wands</w:t>
      </w:r>
      <w:proofErr w:type="spellEnd"/>
      <w:r>
        <w:t xml:space="preserve"> ist ein zentrales Element für die Verwendung des CAVEs mit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Er dient dazu, Objekte in der virtuellen Welt zu bewegen oder zu </w:t>
      </w:r>
      <w:r w:rsidR="008E35F4">
        <w:t>rotieren.</w:t>
      </w:r>
    </w:p>
    <w:p w14:paraId="60A8E08C" w14:textId="77777777" w:rsidR="00063C82" w:rsidRPr="0032024C" w:rsidRDefault="00063C82" w:rsidP="0032024C"/>
    <w:p w14:paraId="1B27DEC2" w14:textId="4CCD85BA" w:rsidR="0076125D" w:rsidRPr="008E35F4" w:rsidRDefault="008814E4" w:rsidP="00340D5C">
      <w:pPr>
        <w:pStyle w:val="Listenabsatz"/>
        <w:numPr>
          <w:ilvl w:val="0"/>
          <w:numId w:val="8"/>
        </w:numPr>
        <w:rPr>
          <w:b/>
        </w:rPr>
      </w:pPr>
      <w:r w:rsidRPr="008E35F4">
        <w:rPr>
          <w:b/>
        </w:rPr>
        <w:t>Vir</w:t>
      </w:r>
      <w:r w:rsidR="0076125D" w:rsidRPr="008E35F4">
        <w:rPr>
          <w:b/>
        </w:rPr>
        <w:t xml:space="preserve">tueller </w:t>
      </w:r>
      <w:r w:rsidR="008E35F4" w:rsidRPr="008E35F4">
        <w:rPr>
          <w:b/>
        </w:rPr>
        <w:t>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p>
    <w:p w14:paraId="657904C2" w14:textId="772F5013" w:rsidR="008E35F4" w:rsidRDefault="008E35F4" w:rsidP="008E35F4">
      <w:pPr>
        <w:pStyle w:val="Listenabsatz"/>
        <w:ind w:left="360"/>
        <w:jc w:val="both"/>
      </w:pPr>
      <w:r>
        <w:t xml:space="preserve">Damit die Verarbeitung der </w:t>
      </w:r>
      <w:proofErr w:type="gramStart"/>
      <w:r>
        <w:t>vom</w:t>
      </w:r>
      <w:proofErr w:type="gramEnd"/>
      <w:r>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gelieferten Informationen vereinfacht werden können und eine visuelle Darstellung möglich ist, wurde ein virtueller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6CB7">
        <w:t xml:space="preserve">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F6CB7">
        <w:t xml:space="preserve"> erstellt, welcher dieselben Dimensionen wie der reale CAVE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DF6CB7">
        <w:t xml:space="preserve">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96C27FB" w:rsidR="008C7736" w:rsidRDefault="008C7736" w:rsidP="008E35F4">
      <w:pPr>
        <w:pStyle w:val="Listenabsatz"/>
        <w:ind w:left="360"/>
        <w:jc w:val="both"/>
      </w:pPr>
      <w:r>
        <w:t xml:space="preserve">Implementiert wurde das mittels einem </w:t>
      </w:r>
      <w:proofErr w:type="spellStart"/>
      <w:r>
        <w:t>Prefab</w:t>
      </w:r>
      <w:proofErr w:type="spellEnd"/>
      <w:r w:rsidR="00631DDF">
        <w:rPr>
          <w:rStyle w:val="Funotenzeichen"/>
        </w:rPr>
        <w:footnoteReference w:id="32"/>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C70D65">
      <w:pPr>
        <w:pStyle w:val="Listenabsatz"/>
        <w:keepNext/>
        <w:ind w:left="360"/>
        <w:jc w:val="center"/>
      </w:pPr>
      <w:r>
        <w:rPr>
          <w:noProof/>
          <w:lang w:eastAsia="de-CH"/>
        </w:rPr>
        <w:drawing>
          <wp:inline distT="0" distB="0" distL="0" distR="0" wp14:anchorId="0B0F6677" wp14:editId="194A069D">
            <wp:extent cx="5040000" cy="3898800"/>
            <wp:effectExtent l="0" t="0" r="8255"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40">
                      <a:extLst>
                        <a:ext uri="{28A0092B-C50C-407E-A947-70E740481C1C}">
                          <a14:useLocalDpi xmlns:a14="http://schemas.microsoft.com/office/drawing/2010/main" val="0"/>
                        </a:ext>
                      </a:extLst>
                    </a:blip>
                    <a:stretch>
                      <a:fillRect/>
                    </a:stretch>
                  </pic:blipFill>
                  <pic:spPr>
                    <a:xfrm>
                      <a:off x="0" y="0"/>
                      <a:ext cx="5040000" cy="3898800"/>
                    </a:xfrm>
                    <a:prstGeom prst="rect">
                      <a:avLst/>
                    </a:prstGeom>
                  </pic:spPr>
                </pic:pic>
              </a:graphicData>
            </a:graphic>
          </wp:inline>
        </w:drawing>
      </w:r>
    </w:p>
    <w:p w14:paraId="69CC91F6" w14:textId="5DB90A5C" w:rsidR="008E35F4" w:rsidRDefault="009D5DC5" w:rsidP="008C7736">
      <w:pPr>
        <w:pStyle w:val="Beschriftung"/>
        <w:jc w:val="center"/>
      </w:pPr>
      <w:bookmarkStart w:id="67" w:name="_Toc440834461"/>
      <w:r>
        <w:t xml:space="preserve">Abbildung </w:t>
      </w:r>
      <w:fldSimple w:instr=" SEQ Abbildung \* ARABIC ">
        <w:r w:rsidR="00462315">
          <w:rPr>
            <w:noProof/>
          </w:rPr>
          <w:t>24</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virtueller CAVE</w:t>
      </w:r>
      <w:bookmarkEnd w:id="67"/>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6BF2EB16" w14:textId="7F45AD0B" w:rsidR="00D05F4D" w:rsidRDefault="00D05F4D" w:rsidP="00D05F4D">
      <w:pPr>
        <w:ind w:left="360"/>
      </w:pPr>
      <w:r>
        <w:t xml:space="preserve">Zusätzlich zum </w:t>
      </w:r>
      <w:r w:rsidR="00F47C2B">
        <w:t>Cave</w:t>
      </w:r>
      <w:r>
        <w:t xml:space="preserve"> sind auch die beiden Devices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als virtuelle Objekte in der Hierarchie der Applikation.</w:t>
      </w:r>
    </w:p>
    <w:p w14:paraId="422167A5" w14:textId="77777777" w:rsidR="00F47C2B" w:rsidRDefault="00F47C2B" w:rsidP="00D05F4D">
      <w:pPr>
        <w:ind w:left="360"/>
      </w:pPr>
    </w:p>
    <w:p w14:paraId="1691ED1A" w14:textId="5BAACC76" w:rsidR="00F47C2B" w:rsidRDefault="00F47C2B" w:rsidP="008F6EB0">
      <w:pPr>
        <w:ind w:left="360"/>
        <w:jc w:val="both"/>
      </w:pPr>
      <w:r>
        <w:t>Der virtuelle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übernimmt die Position und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 Applikation. Die Korrelation zwischen CAVE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kann nur bestehen, </w:t>
      </w:r>
      <w:r w:rsidR="00CB7E5F">
        <w:t xml:space="preserve">wenn sich der Spieler in der </w:t>
      </w:r>
      <w:r w:rsidR="00CB7E5F">
        <w:lastRenderedPageBreak/>
        <w:t xml:space="preserve">virtuellen Welt auch im virtuellen CAVE befindet. </w:t>
      </w:r>
      <w:r w:rsidR="008F6EB0">
        <w:t>Die Hauptkamera wird rein durch die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8F6EB0">
        <w:t>Applikation gesteuert und das Plugin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C70D65">
      <w:pPr>
        <w:keepNext/>
        <w:ind w:left="360"/>
        <w:jc w:val="center"/>
      </w:pPr>
      <w:r>
        <w:rPr>
          <w:noProof/>
          <w:lang w:eastAsia="de-CH"/>
        </w:rPr>
        <w:drawing>
          <wp:inline distT="0" distB="0" distL="0" distR="0" wp14:anchorId="298770CA" wp14:editId="47EC7DA4">
            <wp:extent cx="5040000" cy="3535200"/>
            <wp:effectExtent l="0" t="0" r="825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41">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41BC7E9A" w14:textId="19A42510" w:rsidR="00D05F4D" w:rsidRDefault="00D05F4D" w:rsidP="00D05F4D">
      <w:pPr>
        <w:pStyle w:val="Beschriftung"/>
        <w:jc w:val="center"/>
      </w:pPr>
      <w:bookmarkStart w:id="68" w:name="_Toc440834462"/>
      <w:r>
        <w:t xml:space="preserve">Abbildung </w:t>
      </w:r>
      <w:fldSimple w:instr=" SEQ Abbildung \* ARABIC ">
        <w:r w:rsidR="00462315">
          <w:rPr>
            <w:noProof/>
          </w:rPr>
          <w:t>25</w:t>
        </w:r>
      </w:fldSimple>
      <w:r>
        <w:t>: Virtueller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bookmarkEnd w:id="68"/>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521A8C67" w14:textId="2CD9F5F8" w:rsidR="00C03266" w:rsidRPr="008C7736" w:rsidRDefault="00C03266" w:rsidP="00340D5C">
      <w:pPr>
        <w:pStyle w:val="Listenabsatz"/>
        <w:numPr>
          <w:ilvl w:val="0"/>
          <w:numId w:val="8"/>
        </w:numPr>
        <w:rPr>
          <w:b/>
        </w:rPr>
      </w:pPr>
      <w:r>
        <w:rPr>
          <w:b/>
        </w:rPr>
        <w:t>Position und Rotation</w:t>
      </w:r>
    </w:p>
    <w:p w14:paraId="0895BCE7" w14:textId="163328AA" w:rsidR="00C03266" w:rsidRDefault="00C03266" w:rsidP="00103E2D">
      <w:pPr>
        <w:ind w:left="360"/>
        <w:jc w:val="both"/>
      </w:pPr>
      <w:r>
        <w:t>Die realen Positions- und Rotationsveränderungen werden direkt</w:t>
      </w:r>
      <w:r w:rsidR="00D45B02">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auf die Objekte abgebildet und ermöglichen somit ein einfaches Auslesen dieser Daten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w:t>
      </w:r>
    </w:p>
    <w:p w14:paraId="737CAED9" w14:textId="77777777" w:rsidR="00C03266" w:rsidRDefault="00C03266" w:rsidP="00103E2D">
      <w:pPr>
        <w:ind w:left="360"/>
        <w:jc w:val="both"/>
      </w:pPr>
    </w:p>
    <w:bookmarkStart w:id="69" w:name="_MON_1511439733"/>
    <w:bookmarkEnd w:id="69"/>
    <w:p w14:paraId="4A608795" w14:textId="496A13EC" w:rsidR="004F33FF" w:rsidRDefault="0014524B" w:rsidP="004F33FF">
      <w:pPr>
        <w:keepNext/>
        <w:ind w:left="360"/>
        <w:jc w:val="both"/>
      </w:pPr>
      <w:r>
        <w:object w:dxaOrig="9360" w:dyaOrig="360" w14:anchorId="673C1F9D">
          <v:shape id="_x0000_i1026" type="#_x0000_t75" style="width:454.4pt;height:50.95pt;mso-position-vertical:absolute" o:ole="" filled="t" fillcolor="#d8d8d8 [2732]">
            <v:imagedata r:id="rId42" o:title="" croptop="-51603f" cropbottom="-51603f" cropleft="-1985f" cropright="3969f"/>
          </v:shape>
          <o:OLEObject Type="Embed" ProgID="Word.OpenDocumentText.12" ShapeID="_x0000_i1026" DrawAspect="Content" ObjectID="_1514611695" r:id="rId43"/>
        </w:object>
      </w:r>
    </w:p>
    <w:p w14:paraId="743E494D" w14:textId="4FAE2597" w:rsidR="004F33FF" w:rsidRDefault="004F33FF" w:rsidP="004F33FF">
      <w:pPr>
        <w:pStyle w:val="Beschriftung"/>
        <w:jc w:val="center"/>
      </w:pPr>
      <w:bookmarkStart w:id="70" w:name="_Toc440265122"/>
      <w:r>
        <w:t xml:space="preserve">Quellcode </w:t>
      </w:r>
      <w:fldSimple w:instr=" SEQ Quellcode \* ARABIC ">
        <w:r w:rsidR="00A617F1">
          <w:rPr>
            <w:noProof/>
          </w:rPr>
          <w:t>2</w:t>
        </w:r>
      </w:fldSimple>
      <w:r>
        <w:t>: Zugriff über das API</w:t>
      </w:r>
      <w:bookmarkEnd w:id="70"/>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090A8453" w14:textId="40A30E18" w:rsidR="00C03266" w:rsidRDefault="00103E2D" w:rsidP="005E4832">
      <w:pPr>
        <w:ind w:left="360"/>
        <w:jc w:val="both"/>
      </w:pPr>
      <w:r>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5FA43017"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langsamer und es wird eine kleinere Bewegung virtuell ausgeführt.</w:t>
      </w:r>
    </w:p>
    <w:p w14:paraId="7B4B0BA4" w14:textId="77777777" w:rsidR="00C03266" w:rsidRPr="00D05F4D" w:rsidRDefault="00C03266" w:rsidP="002B4B67">
      <w:pPr>
        <w:ind w:left="360"/>
      </w:pPr>
    </w:p>
    <w:p w14:paraId="3B97CE1A" w14:textId="232FA7D6" w:rsidR="00882AA0" w:rsidRPr="008C7736" w:rsidRDefault="006C354F" w:rsidP="00340D5C">
      <w:pPr>
        <w:pStyle w:val="Listenabsatz"/>
        <w:numPr>
          <w:ilvl w:val="0"/>
          <w:numId w:val="8"/>
        </w:numPr>
        <w:rPr>
          <w:b/>
        </w:rPr>
      </w:pPr>
      <w:r w:rsidRPr="008C7736">
        <w:rPr>
          <w:b/>
        </w:rPr>
        <w:t>Mouse Cursor</w:t>
      </w:r>
    </w:p>
    <w:p w14:paraId="62FF51E7" w14:textId="0CD22664" w:rsidR="008C7736" w:rsidRDefault="00700923" w:rsidP="00700923">
      <w:pPr>
        <w:pStyle w:val="Listenabsatz"/>
        <w:ind w:left="360"/>
        <w:jc w:val="both"/>
      </w:pPr>
      <w:r>
        <w:t>Um möglichst generisch die Steuerung der Applikationen übernehmen zu können, ist es unerlässlich, die Mauspositio</w:t>
      </w:r>
      <w:r w:rsidR="005C6AA3">
        <w:t>n mittels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5C6AA3">
        <w:t xml:space="preserve"> setzen zu können, weil das häufig das primäre </w:t>
      </w:r>
      <w:r w:rsidR="005C6AA3">
        <w:lastRenderedPageBreak/>
        <w:t>Inputgerät ist.</w:t>
      </w:r>
      <w:r>
        <w:t xml:space="preserve"> Wird auf dieser Ebene des </w:t>
      </w:r>
      <w:r w:rsidR="006C354F">
        <w:t>Betriebssystems</w:t>
      </w:r>
      <w:r>
        <w:t xml:space="preserve"> bereits Hand angelegt, entfallen spezifische</w:t>
      </w:r>
      <w:r w:rsidR="00BC052C">
        <w:t xml:space="preserve"> </w:t>
      </w:r>
      <w:proofErr w:type="spellStart"/>
      <w:r w:rsidR="00BC052C">
        <w:t>Mappings</w:t>
      </w:r>
      <w:proofErr w:type="spellEnd"/>
      <w:r w:rsidR="00BC052C">
        <w:t xml:space="preserve"> auf Applikationslevel um die Steuerung übernehmen zu können.</w:t>
      </w:r>
    </w:p>
    <w:p w14:paraId="1822CB9F" w14:textId="77777777" w:rsidR="00700923" w:rsidRDefault="00700923" w:rsidP="00700923">
      <w:pPr>
        <w:pStyle w:val="Listenabsatz"/>
        <w:ind w:left="360"/>
        <w:jc w:val="both"/>
      </w:pPr>
    </w:p>
    <w:p w14:paraId="726EB2D7" w14:textId="2E68099A" w:rsidR="00700923" w:rsidRDefault="009E7597" w:rsidP="00700923">
      <w:pPr>
        <w:pStyle w:val="Listenabsatz"/>
        <w:ind w:left="360"/>
        <w:jc w:val="both"/>
      </w:pPr>
      <w:r>
        <w:t>Dazu wird ermittelt,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Die Verlängerung der </w:t>
      </w:r>
      <w:proofErr w:type="spellStart"/>
      <w:r>
        <w:t>x-Achse</w:t>
      </w:r>
      <w:proofErr w:type="spellEnd"/>
      <w:r>
        <w:t xml:space="preserve">, also eine Gerade </w:t>
      </w:r>
      <w:r w:rsidR="00264FFD">
        <w:t>definiert durch die</w:t>
      </w:r>
      <w:r>
        <w:t xml:space="preserve"> Rotation des </w:t>
      </w:r>
      <w:proofErr w:type="spellStart"/>
      <w:r>
        <w:t>Wands</w:t>
      </w:r>
      <w:proofErr w:type="spellEnd"/>
      <w:r>
        <w:t>,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C70D65">
      <w:pPr>
        <w:pStyle w:val="Listenabsatz"/>
        <w:keepNext/>
        <w:ind w:left="360"/>
        <w:jc w:val="center"/>
      </w:pPr>
      <w:r>
        <w:rPr>
          <w:noProof/>
          <w:lang w:eastAsia="de-CH"/>
        </w:rPr>
        <w:drawing>
          <wp:inline distT="0" distB="0" distL="0" distR="0" wp14:anchorId="2F3C3F4C" wp14:editId="569CD6CA">
            <wp:extent cx="5040000" cy="3520800"/>
            <wp:effectExtent l="0" t="0" r="825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4">
                      <a:extLst>
                        <a:ext uri="{28A0092B-C50C-407E-A947-70E740481C1C}">
                          <a14:useLocalDpi xmlns:a14="http://schemas.microsoft.com/office/drawing/2010/main" val="0"/>
                        </a:ext>
                      </a:extLst>
                    </a:blip>
                    <a:stretch>
                      <a:fillRect/>
                    </a:stretch>
                  </pic:blipFill>
                  <pic:spPr>
                    <a:xfrm>
                      <a:off x="0" y="0"/>
                      <a:ext cx="5040000" cy="3520800"/>
                    </a:xfrm>
                    <a:prstGeom prst="rect">
                      <a:avLst/>
                    </a:prstGeom>
                  </pic:spPr>
                </pic:pic>
              </a:graphicData>
            </a:graphic>
          </wp:inline>
        </w:drawing>
      </w:r>
    </w:p>
    <w:p w14:paraId="25361959" w14:textId="747843FC" w:rsidR="009E7597" w:rsidRDefault="00264FFD" w:rsidP="00C70D65">
      <w:pPr>
        <w:pStyle w:val="Beschriftung"/>
        <w:ind w:left="360"/>
        <w:jc w:val="center"/>
      </w:pPr>
      <w:bookmarkStart w:id="71" w:name="_Toc440834463"/>
      <w:r>
        <w:t xml:space="preserve">Abbildung </w:t>
      </w:r>
      <w:fldSimple w:instr=" SEQ Abbildung \* ARABIC ">
        <w:r w:rsidR="00462315">
          <w:rPr>
            <w:noProof/>
          </w:rPr>
          <w:t>26</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Schnittpunkt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CAVE</w:t>
      </w:r>
      <w:bookmarkEnd w:id="71"/>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3FE03AB4" w14:textId="3404E082" w:rsidR="00264FFD" w:rsidRDefault="00740CC6" w:rsidP="00700923">
      <w:pPr>
        <w:pStyle w:val="Listenabsatz"/>
        <w:ind w:left="360"/>
        <w:jc w:val="both"/>
      </w:pPr>
      <w:r>
        <w:t>Der Schnittpunkt wird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mit einem </w:t>
      </w:r>
      <w:proofErr w:type="spellStart"/>
      <w:r>
        <w:t>Raycast</w:t>
      </w:r>
      <w:proofErr w:type="spellEnd"/>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ermittelt.</w:t>
      </w:r>
    </w:p>
    <w:p w14:paraId="31E306BD" w14:textId="77777777" w:rsidR="00740CC6" w:rsidRDefault="00740CC6" w:rsidP="00700923">
      <w:pPr>
        <w:pStyle w:val="Listenabsatz"/>
        <w:ind w:left="360"/>
        <w:jc w:val="both"/>
      </w:pPr>
    </w:p>
    <w:bookmarkStart w:id="72" w:name="_MON_1509723661"/>
    <w:bookmarkEnd w:id="72"/>
    <w:p w14:paraId="08F144F2" w14:textId="6C06C76B" w:rsidR="00473A25" w:rsidRDefault="00653AF6" w:rsidP="00473A25">
      <w:pPr>
        <w:pStyle w:val="Listenabsatz"/>
        <w:keepNext/>
        <w:ind w:left="360"/>
        <w:jc w:val="both"/>
      </w:pPr>
      <w:r>
        <w:object w:dxaOrig="9382" w:dyaOrig="2353" w14:anchorId="18F051B7">
          <v:shape id="_x0000_i1027" type="#_x0000_t75" style="width:454.4pt;height:136.55pt" o:ole="" filled="t" fillcolor="#d8d8d8 [2732]">
            <v:imagedata r:id="rId45" o:title="" croptop="-6315f" cropbottom="-6315f" cropleft="-1980f" cropright="3960f"/>
          </v:shape>
          <o:OLEObject Type="Embed" ProgID="Word.OpenDocumentText.12" ShapeID="_x0000_i1027" DrawAspect="Content" ObjectID="_1514611696" r:id="rId46"/>
        </w:object>
      </w:r>
    </w:p>
    <w:p w14:paraId="2AEEB0F0" w14:textId="41D508E9" w:rsidR="00473A25" w:rsidRDefault="00473A25" w:rsidP="00473A25">
      <w:pPr>
        <w:pStyle w:val="Beschriftung"/>
        <w:jc w:val="center"/>
      </w:pPr>
      <w:bookmarkStart w:id="73" w:name="_Toc440265123"/>
      <w:r>
        <w:t xml:space="preserve">Quellcode </w:t>
      </w:r>
      <w:fldSimple w:instr=" SEQ Quellcode \* ARABIC ">
        <w:r w:rsidR="00A617F1">
          <w:rPr>
            <w:noProof/>
          </w:rPr>
          <w:t>3</w:t>
        </w:r>
      </w:fldSimple>
      <w:r>
        <w:t xml:space="preserve">: </w:t>
      </w:r>
      <w:proofErr w:type="spellStart"/>
      <w:r>
        <w:t>Raycast</w:t>
      </w:r>
      <w:bookmarkEnd w:id="73"/>
      <w:proofErr w:type="spellEnd"/>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p>
    <w:p w14:paraId="123AB58A" w14:textId="22111033" w:rsidR="00B10A66" w:rsidRDefault="00D63BF3" w:rsidP="00B10A66">
      <w:pPr>
        <w:pStyle w:val="Listenabsatz"/>
        <w:ind w:left="360"/>
        <w:jc w:val="both"/>
      </w:pPr>
      <w:r>
        <w:t xml:space="preserve">Ausgehend </w:t>
      </w:r>
      <w:proofErr w:type="gramStart"/>
      <w:r>
        <w:t>vom</w:t>
      </w:r>
      <w:proofErr w:type="gramEnd"/>
      <w:r>
        <w:t xml:space="preserve"> virtuellen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wird ein sogenannter Ray geschossen, welcher wahlweise nach der ersten Kollision abbricht und das getroffene Hit-Objekt zurückgibt oder durch sämtliche </w:t>
      </w:r>
      <w:proofErr w:type="spellStart"/>
      <w:r w:rsidR="0089554A">
        <w:t>Colliders</w:t>
      </w:r>
      <w:proofErr w:type="spellEnd"/>
      <w:r>
        <w:t xml:space="preserve"> weiterfliegt und alle Ergebnisse als </w:t>
      </w:r>
      <w:r w:rsidR="006C354F">
        <w:t>Rückgabewert</w:t>
      </w:r>
      <w:r>
        <w:t xml:space="preserve"> liefert.</w:t>
      </w:r>
    </w:p>
    <w:p w14:paraId="22A3D4A7" w14:textId="77777777" w:rsidR="00D63BF3" w:rsidRDefault="00D63BF3" w:rsidP="00700923">
      <w:pPr>
        <w:pStyle w:val="Listenabsatz"/>
        <w:ind w:left="360"/>
        <w:jc w:val="both"/>
      </w:pPr>
    </w:p>
    <w:p w14:paraId="62899E82" w14:textId="118200DA" w:rsidR="00F32C36" w:rsidRDefault="00D63BF3" w:rsidP="004C08AB">
      <w:pPr>
        <w:pStyle w:val="Listenabsatz"/>
        <w:ind w:left="360"/>
        <w:jc w:val="both"/>
      </w:pPr>
      <w:r>
        <w:t xml:space="preserve">Der exakte Schnittpunkt auf der getroffenen Fläche liefert nun die benötigten Informationen, um </w:t>
      </w:r>
      <w:r w:rsidR="006C12B1">
        <w:t xml:space="preserve">den </w:t>
      </w:r>
      <w:r w:rsidR="003B6EA2">
        <w:t>Mouse Cursor</w:t>
      </w:r>
      <w:r w:rsidR="006C12B1">
        <w:t xml:space="preserve"> auf Betriebssysteme</w:t>
      </w:r>
      <w:r>
        <w:t>bene festzulegen.</w:t>
      </w:r>
      <w:r w:rsidR="0089554A">
        <w:t xml:space="preserve"> </w:t>
      </w:r>
      <w:r w:rsidR="00D72F0C">
        <w:t xml:space="preserve">Zunächst muss aber noch unterschieden </w:t>
      </w:r>
      <w:r w:rsidR="00D72F0C">
        <w:lastRenderedPageBreak/>
        <w:t>werden, welche Leinwand betroffen ist.</w:t>
      </w:r>
      <w:r w:rsidR="0089554A">
        <w:t xml:space="preserve"> Das Mapping funktioniert </w:t>
      </w:r>
      <w:r w:rsidR="002606EA">
        <w:t>so, dass bei einem Auftreffen auf die linke Leinwand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2606EA">
        <w:t xml:space="preserve"> im ersten, oberen Achtel des Bildschirms </w:t>
      </w:r>
      <w:r w:rsidR="00367A14">
        <w:t>festgelegt wird und der Cursor auf den zweiten</w:t>
      </w:r>
      <w:r w:rsidR="00A52B86">
        <w:t>, oberen Achtel</w:t>
      </w:r>
      <w:r w:rsidR="00A3476A">
        <w:t xml:space="preserve"> mit Hilfe des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A3476A">
        <w:t>-Systems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w:t>
      </w:r>
      <w:proofErr w:type="spellStart"/>
      <w:r w:rsidR="004C08AB">
        <w:t>Viewports</w:t>
      </w:r>
      <w:proofErr w:type="spellEnd"/>
      <w:r w:rsidR="004C08AB">
        <w:t xml:space="preserve"> auf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C08AB">
        <w:t>-Server mittels Unity</w:t>
      </w:r>
      <w:r w:rsidR="002E1404">
        <w:t xml:space="preserve"> </w:t>
      </w:r>
      <w:r w:rsidR="004C08AB">
        <w:t xml:space="preserve">Plugin werden im Kapitel „Unity Plugin“ </w:t>
      </w:r>
      <w:r w:rsidR="0095503F">
        <w:t>behandelt</w:t>
      </w:r>
      <w:r w:rsidR="004C08AB">
        <w:t>.</w:t>
      </w:r>
    </w:p>
    <w:p w14:paraId="657CA98D" w14:textId="77777777" w:rsidR="00972769" w:rsidRDefault="00285A7E" w:rsidP="00C70D65">
      <w:pPr>
        <w:pStyle w:val="Listenabsatz"/>
        <w:keepNext/>
        <w:ind w:left="360"/>
        <w:jc w:val="center"/>
      </w:pPr>
      <w:r>
        <w:rPr>
          <w:noProof/>
          <w:lang w:eastAsia="de-CH"/>
        </w:rPr>
        <w:drawing>
          <wp:inline distT="0" distB="0" distL="0" distR="0" wp14:anchorId="3B778B19" wp14:editId="50817355">
            <wp:extent cx="5040000" cy="1875600"/>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7">
                      <a:extLst>
                        <a:ext uri="{28A0092B-C50C-407E-A947-70E740481C1C}">
                          <a14:useLocalDpi xmlns:a14="http://schemas.microsoft.com/office/drawing/2010/main" val="0"/>
                        </a:ext>
                      </a:extLst>
                    </a:blip>
                    <a:srcRect l="6260" b="9453"/>
                    <a:stretch/>
                  </pic:blipFill>
                  <pic:spPr bwMode="auto">
                    <a:xfrm>
                      <a:off x="0" y="0"/>
                      <a:ext cx="5040000" cy="1875600"/>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55866F39" w:rsidR="00F32C36" w:rsidRDefault="00972769" w:rsidP="00C70D65">
      <w:pPr>
        <w:pStyle w:val="Beschriftung"/>
        <w:ind w:left="360"/>
        <w:jc w:val="center"/>
      </w:pPr>
      <w:bookmarkStart w:id="74" w:name="_Toc440834464"/>
      <w:r>
        <w:t xml:space="preserve">Abbildung </w:t>
      </w:r>
      <w:fldSimple w:instr=" SEQ Abbildung \* ARABIC ">
        <w:r w:rsidR="00462315">
          <w:rPr>
            <w:noProof/>
          </w:rPr>
          <w:t>27</w:t>
        </w:r>
      </w:fldSimple>
      <w:r>
        <w:t>: Zuordnung Schnittpunkt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74"/>
    </w:p>
    <w:p w14:paraId="290DF4A9" w14:textId="7D4B25F0" w:rsidR="002317FE" w:rsidRDefault="00780D5E" w:rsidP="002317FE">
      <w:pPr>
        <w:pStyle w:val="Listenabsatz"/>
        <w:ind w:left="360"/>
        <w:jc w:val="both"/>
      </w:pPr>
      <w:r>
        <w:t>Auf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somit jeweils der erste Punkt die reale Position des Cursors und der zweite, gleichfarbige Punkt eine Duplikation für das rechte Auge. Der reale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wird jedoch nie dargestellt, weil die Kopie, welche mittels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340D5C">
      <w:pPr>
        <w:pStyle w:val="Listenabsatz"/>
        <w:numPr>
          <w:ilvl w:val="0"/>
          <w:numId w:val="8"/>
        </w:numPr>
        <w:rPr>
          <w:b/>
        </w:rPr>
      </w:pPr>
      <w:r>
        <w:rPr>
          <w:b/>
        </w:rPr>
        <w:t>Buttons</w:t>
      </w:r>
    </w:p>
    <w:p w14:paraId="20AF957F" w14:textId="16DAD26F" w:rsidR="002317FE" w:rsidRDefault="002317FE" w:rsidP="009952CB">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verschiedene Inputs. Nebst dem analogen Joystick </w:t>
      </w:r>
      <w:proofErr w:type="gramStart"/>
      <w:r w:rsidR="00472295">
        <w:t>ist</w:t>
      </w:r>
      <w:proofErr w:type="gramEnd"/>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7677B846" w:rsidR="002317FE" w:rsidRDefault="009952CB" w:rsidP="009952CB">
      <w:pPr>
        <w:ind w:left="360"/>
        <w:jc w:val="both"/>
      </w:pPr>
      <w:r>
        <w:t xml:space="preserve">Dem Benutzer soll die Freiheit haben zu entscheiden, welche Aktionen beim Drücken dieser Buttons ausgeführt werden und damit wiederum eine möglichst grosse Bandbreite von Applikationen abgedeckt werden können, ist für </w:t>
      </w:r>
      <w:proofErr w:type="gramStart"/>
      <w:r>
        <w:t>jeder</w:t>
      </w:r>
      <w:proofErr w:type="gramEnd"/>
      <w:r>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eastAsia="de-CH"/>
        </w:rPr>
        <w:drawing>
          <wp:inline distT="0" distB="0" distL="0" distR="0" wp14:anchorId="4AF3E8A5" wp14:editId="2D63A8EA">
            <wp:extent cx="3600000" cy="968400"/>
            <wp:effectExtent l="0" t="0" r="635"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8">
                      <a:extLst>
                        <a:ext uri="{28A0092B-C50C-407E-A947-70E740481C1C}">
                          <a14:useLocalDpi xmlns:a14="http://schemas.microsoft.com/office/drawing/2010/main" val="0"/>
                        </a:ext>
                      </a:extLst>
                    </a:blip>
                    <a:stretch>
                      <a:fillRect/>
                    </a:stretch>
                  </pic:blipFill>
                  <pic:spPr>
                    <a:xfrm>
                      <a:off x="0" y="0"/>
                      <a:ext cx="3600000" cy="968400"/>
                    </a:xfrm>
                    <a:prstGeom prst="rect">
                      <a:avLst/>
                    </a:prstGeom>
                  </pic:spPr>
                </pic:pic>
              </a:graphicData>
            </a:graphic>
          </wp:inline>
        </w:drawing>
      </w:r>
    </w:p>
    <w:p w14:paraId="6207AAE4" w14:textId="13A16E13" w:rsidR="009952CB" w:rsidRDefault="009952CB" w:rsidP="009952CB">
      <w:pPr>
        <w:pStyle w:val="Beschriftung"/>
        <w:jc w:val="center"/>
      </w:pPr>
      <w:bookmarkStart w:id="75" w:name="_Toc440834465"/>
      <w:r>
        <w:t xml:space="preserve">Abbildung </w:t>
      </w:r>
      <w:fldSimple w:instr=" SEQ Abbildung \* ARABIC ">
        <w:r w:rsidR="00462315">
          <w:rPr>
            <w:noProof/>
          </w:rPr>
          <w:t>28</w:t>
        </w:r>
      </w:fldSimple>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Button Zuordnung</w:t>
      </w:r>
      <w:bookmarkEnd w:id="75"/>
    </w:p>
    <w:p w14:paraId="34D83064" w14:textId="7300579D" w:rsidR="00A62E8D" w:rsidRDefault="00AB2A82" w:rsidP="00482CA0">
      <w:pPr>
        <w:ind w:left="360"/>
        <w:jc w:val="both"/>
      </w:pPr>
      <w:r>
        <w:lastRenderedPageBreak/>
        <w:t>Die Auswahlmöglichkeiten beschränken sic</w:t>
      </w:r>
      <w:r w:rsidR="003B6EA2">
        <w:t xml:space="preserve">h auf eine erstellte Liste von </w:t>
      </w:r>
      <w:proofErr w:type="spellStart"/>
      <w:r w:rsidR="003B6EA2">
        <w:t>E</w:t>
      </w:r>
      <w:r>
        <w:t>nums</w:t>
      </w:r>
      <w:proofErr w:type="spellEnd"/>
      <w:r>
        <w:t xml:space="preserve">, die direkt an einen virtuellen </w:t>
      </w:r>
      <w:proofErr w:type="spellStart"/>
      <w:r>
        <w:t>Keycode</w:t>
      </w:r>
      <w:proofErr w:type="spellEnd"/>
      <w:r w:rsidR="006764E8">
        <w:fldChar w:fldCharType="begin"/>
      </w:r>
      <w:r w:rsidR="006764E8">
        <w:instrText xml:space="preserve"> XE "</w:instrText>
      </w:r>
      <w:r w:rsidR="006764E8" w:rsidRPr="00B04770">
        <w:instrText>Keycode</w:instrText>
      </w:r>
      <w:r w:rsidR="006764E8">
        <w:instrText xml:space="preserve">" </w:instrText>
      </w:r>
      <w:r w:rsidR="006764E8">
        <w:fldChar w:fldCharType="end"/>
      </w:r>
      <w:r>
        <w:t xml:space="preserve"> der </w:t>
      </w:r>
      <w:proofErr w:type="spellStart"/>
      <w:r>
        <w:t>InputSimulator</w:t>
      </w:r>
      <w:proofErr w:type="spellEnd"/>
      <w:r w:rsidR="00FC1B07">
        <w:fldChar w:fldCharType="begin"/>
      </w:r>
      <w:r w:rsidR="00FC1B07">
        <w:instrText xml:space="preserve"> XE "</w:instrText>
      </w:r>
      <w:r w:rsidR="00FC1B07" w:rsidRPr="00D85CF0">
        <w:instrText>InputSimulator</w:instrText>
      </w:r>
      <w:r w:rsidR="00FC1B07">
        <w:instrText xml:space="preserve">" </w:instrText>
      </w:r>
      <w:r w:rsidR="00FC1B07">
        <w:fldChar w:fldCharType="end"/>
      </w:r>
      <w:r w:rsidR="00CA2887">
        <w:rPr>
          <w:rStyle w:val="Funotenzeichen"/>
        </w:rPr>
        <w:footnoteReference w:id="33"/>
      </w:r>
      <w:r>
        <w:t xml:space="preserve">-Bibliothek geknüpft sind. </w:t>
      </w:r>
      <w:r w:rsidR="00A62E8D">
        <w:t>Wird nun also beim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A62E8D">
        <w:t xml:space="preserve"> ein Button betätigt, wird diese Information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A62E8D">
        <w:t>-Protokoll ans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A62E8D">
        <w:t xml:space="preserve">Plugin geliefert und mittels </w:t>
      </w:r>
      <w:proofErr w:type="gramStart"/>
      <w:r w:rsidR="00A62E8D">
        <w:t xml:space="preserve">dem </w:t>
      </w:r>
      <w:proofErr w:type="spellStart"/>
      <w:r w:rsidR="00A62E8D">
        <w:t>InputSimulator</w:t>
      </w:r>
      <w:proofErr w:type="spellEnd"/>
      <w:proofErr w:type="gramEnd"/>
      <w:r w:rsidR="00A62E8D">
        <w:t xml:space="preserve"> ein Tastendruck simuliert.</w:t>
      </w:r>
      <w:r w:rsidR="00482CA0">
        <w:t xml:space="preserve"> Der grosse Vorteil hier ist wiederum, dass Unity nicht unterscheiden kann, ob dieser Tastendruck </w:t>
      </w:r>
      <w:r w:rsidR="00472295">
        <w:t>von einer Tastatur</w:t>
      </w:r>
      <w:r w:rsidR="00482CA0">
        <w:t xml:space="preserve"> kommt oder im Unity</w:t>
      </w:r>
      <w:r w:rsidR="002E1404">
        <w:t xml:space="preserve"> </w:t>
      </w:r>
      <w:r w:rsidR="00482CA0">
        <w:t>Plugin initialisiert wurde. Die Abfrage in der Applikation, ob eine Taste gedrückt wurde, kann also wie gewohnt über die Input-Klasse gemacht werden und braucht keine spezielle, vom Unity</w:t>
      </w:r>
      <w:r w:rsidR="002E1404">
        <w:t xml:space="preserve"> </w:t>
      </w:r>
      <w:r w:rsidR="00482CA0">
        <w:t>Plugin abhängige Implementierung.</w:t>
      </w:r>
      <w:r w:rsidR="001B7E38">
        <w:t xml:space="preserve"> Das untenstehende </w:t>
      </w:r>
      <w:proofErr w:type="spellStart"/>
      <w:r w:rsidR="001B7E38">
        <w:t>Codesnippet</w:t>
      </w:r>
      <w:proofErr w:type="spellEnd"/>
      <w:r w:rsidR="001B7E38">
        <w:t xml:space="preserve"> zeigt, wie auf herkömmliche Weise in Unity das betätigen der Leertaste abgefragt wird und auch </w:t>
      </w:r>
      <w:r w:rsidR="00FE2B2B">
        <w:t>weiterhin mit dem</w:t>
      </w:r>
      <w:r w:rsidR="001B7E38">
        <w:t xml:space="preserve"> umgesetzte</w:t>
      </w:r>
      <w:r w:rsidR="00FE2B2B">
        <w:t>n</w:t>
      </w:r>
      <w:r w:rsidR="001B7E38">
        <w:t xml:space="preserve"> Unity</w:t>
      </w:r>
      <w:r w:rsidR="002E1404">
        <w:t xml:space="preserve"> </w:t>
      </w:r>
      <w:r w:rsidR="001B7E38">
        <w:t>Plugin Gültigkeit hat.</w:t>
      </w:r>
    </w:p>
    <w:p w14:paraId="26581D01" w14:textId="77777777" w:rsidR="00482CA0" w:rsidRDefault="00482CA0" w:rsidP="009952CB">
      <w:pPr>
        <w:ind w:left="360"/>
      </w:pPr>
    </w:p>
    <w:bookmarkStart w:id="76" w:name="_MON_1511423841"/>
    <w:bookmarkEnd w:id="76"/>
    <w:p w14:paraId="5AE35257" w14:textId="6F2DE549" w:rsidR="00473A25" w:rsidRDefault="0014524B" w:rsidP="00473A25">
      <w:pPr>
        <w:keepNext/>
        <w:ind w:left="360"/>
      </w:pPr>
      <w:r>
        <w:object w:dxaOrig="9360" w:dyaOrig="913" w14:anchorId="7A4F32C3">
          <v:shape id="_x0000_i1028" type="#_x0000_t75" style="width:454.4pt;height:1in" o:ole="" filled="t" fillcolor="#d8d8d8 [2732]">
            <v:imagedata r:id="rId49" o:title="" croptop="-17503f" cropbottom="-17503f" cropleft="-1985f" cropright="3969f"/>
          </v:shape>
          <o:OLEObject Type="Embed" ProgID="Word.OpenDocumentText.12" ShapeID="_x0000_i1028" DrawAspect="Content" ObjectID="_1514611697" r:id="rId50"/>
        </w:object>
      </w:r>
    </w:p>
    <w:p w14:paraId="1D5D7A72" w14:textId="2A2C9633" w:rsidR="00482CA0" w:rsidRDefault="00473A25" w:rsidP="00473A25">
      <w:pPr>
        <w:pStyle w:val="Beschriftung"/>
        <w:jc w:val="center"/>
      </w:pPr>
      <w:bookmarkStart w:id="77" w:name="_Toc440265124"/>
      <w:r>
        <w:t xml:space="preserve">Quellcode </w:t>
      </w:r>
      <w:fldSimple w:instr=" SEQ Quellcode \* ARABIC ">
        <w:r w:rsidR="00A617F1">
          <w:rPr>
            <w:noProof/>
          </w:rPr>
          <w:t>4</w:t>
        </w:r>
      </w:fldSimple>
      <w:r>
        <w:t xml:space="preserve">: </w:t>
      </w:r>
      <w:r w:rsidR="00C310C6">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310C6">
        <w:t xml:space="preserve"> Tastaturabfrage</w:t>
      </w:r>
      <w:bookmarkEnd w:id="77"/>
    </w:p>
    <w:p w14:paraId="3B2A9973" w14:textId="049443DA" w:rsidR="009952CB" w:rsidRDefault="00A62E8D" w:rsidP="00BA543A">
      <w:pPr>
        <w:ind w:left="360"/>
        <w:jc w:val="both"/>
      </w:pPr>
      <w:r>
        <w:t xml:space="preserve">Eine Ausnahme bilden die </w:t>
      </w:r>
      <w:proofErr w:type="spellStart"/>
      <w:r>
        <w:t>Mausclicks</w:t>
      </w:r>
      <w:proofErr w:type="spellEnd"/>
      <w:r>
        <w:t>.</w:t>
      </w:r>
      <w:r w:rsidR="00D5486B">
        <w:t xml:space="preserve"> Aus Sicherheitsgründen ist es nicht gestattet, mittels </w:t>
      </w:r>
      <w:proofErr w:type="spellStart"/>
      <w:r w:rsidR="00D5486B">
        <w:t>InputSimulator</w:t>
      </w:r>
      <w:proofErr w:type="spellEnd"/>
      <w:r w:rsidR="00FC1B07">
        <w:fldChar w:fldCharType="begin"/>
      </w:r>
      <w:r w:rsidR="00FC1B07">
        <w:instrText xml:space="preserve"> XE "</w:instrText>
      </w:r>
      <w:r w:rsidR="00FC1B07" w:rsidRPr="00D85CF0">
        <w:instrText>InputSimulator</w:instrText>
      </w:r>
      <w:r w:rsidR="00FC1B07">
        <w:instrText xml:space="preserve">" </w:instrText>
      </w:r>
      <w:r w:rsidR="00FC1B07">
        <w:fldChar w:fldCharType="end"/>
      </w:r>
      <w:r w:rsidR="00D5486B">
        <w:t xml:space="preserve"> Maus-Inputs zu simulieren. Deshalb musste die user32.dll</w:t>
      </w:r>
      <w:r w:rsidR="00FC1B07">
        <w:rPr>
          <w:rStyle w:val="Funotenzeichen"/>
        </w:rPr>
        <w:footnoteReference w:id="34"/>
      </w:r>
      <w:r w:rsidR="00D5486B">
        <w:t xml:space="preserve"> zugezogen werden, welche erlaubt, Maus-Events zu senden. </w:t>
      </w:r>
      <w:r w:rsidR="00482CA0">
        <w:t xml:space="preserve">Dies geschieht wiederum auf Betriebssystem-Level und hat entsprechend keinen Einfluss auf </w:t>
      </w:r>
      <w:r w:rsidR="002E1404">
        <w:t>die Interpretation in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482CA0">
        <w:t>Applikation.</w:t>
      </w:r>
    </w:p>
    <w:p w14:paraId="0172B62A" w14:textId="77777777" w:rsidR="00BA543A" w:rsidRDefault="00BA543A" w:rsidP="009952CB">
      <w:pPr>
        <w:ind w:left="360"/>
      </w:pPr>
    </w:p>
    <w:p w14:paraId="46C35D1C" w14:textId="2456EB13" w:rsidR="008C7736" w:rsidRDefault="00BA543A" w:rsidP="001327D9">
      <w:pPr>
        <w:ind w:left="360"/>
        <w:jc w:val="both"/>
      </w:pPr>
      <w:r>
        <w:t>Weil, basierend auf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w:t>
      </w:r>
      <w:proofErr w:type="spellStart"/>
      <w:r>
        <w:t>Coroutinen</w:t>
      </w:r>
      <w:proofErr w:type="spellEnd"/>
      <w:r w:rsidR="006764E8">
        <w:fldChar w:fldCharType="begin"/>
      </w:r>
      <w:r w:rsidR="006764E8">
        <w:instrText xml:space="preserve"> XE "</w:instrText>
      </w:r>
      <w:r w:rsidR="006764E8" w:rsidRPr="00CC7CFC">
        <w:instrText>Coroutinen</w:instrText>
      </w:r>
      <w:r w:rsidR="006764E8">
        <w:instrText xml:space="preserve">" </w:instrText>
      </w:r>
      <w:r w:rsidR="006764E8">
        <w:fldChar w:fldCharType="end"/>
      </w:r>
      <w:r>
        <w:t xml:space="preserve">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340D5C">
      <w:pPr>
        <w:pStyle w:val="Listenabsatz"/>
        <w:numPr>
          <w:ilvl w:val="0"/>
          <w:numId w:val="8"/>
        </w:numPr>
        <w:rPr>
          <w:b/>
        </w:rPr>
      </w:pPr>
      <w:r>
        <w:rPr>
          <w:b/>
        </w:rPr>
        <w:t>Joystick</w:t>
      </w:r>
    </w:p>
    <w:p w14:paraId="427B3B57" w14:textId="5DAB8698" w:rsidR="00F860B3" w:rsidRDefault="001620FE" w:rsidP="00FB2993">
      <w:pPr>
        <w:ind w:left="360"/>
        <w:jc w:val="both"/>
      </w:pPr>
      <w:r>
        <w:t>Weiter verfügt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über einen analogen Joystick, welcher sich stufenlos auf zwei Achsen bewegen kann. Über die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proofErr w:type="spellStart"/>
      <w:r>
        <w:t>Plugins</w:t>
      </w:r>
      <w:proofErr w:type="spellEnd"/>
      <w:r>
        <w:t xml:space="preserve"> lassen sich diese Werte einfach mittels </w:t>
      </w:r>
      <w:proofErr w:type="spellStart"/>
      <w:r>
        <w:t>Delegates</w:t>
      </w:r>
      <w:proofErr w:type="spellEnd"/>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78" w:name="_MON_1511437459"/>
    <w:bookmarkEnd w:id="78"/>
    <w:p w14:paraId="5563770C" w14:textId="243FAEC5" w:rsidR="00473A25" w:rsidRDefault="0014524B" w:rsidP="00473A25">
      <w:pPr>
        <w:keepNext/>
        <w:ind w:left="360"/>
        <w:jc w:val="both"/>
      </w:pPr>
      <w:r>
        <w:object w:dxaOrig="9360" w:dyaOrig="2755" w14:anchorId="5F5FC07A">
          <v:shape id="_x0000_i1029" type="#_x0000_t75" style="width:454.4pt;height:158.25pt" o:ole="" filled="t" fillcolor="#d8d8d8 [2732]">
            <v:imagedata r:id="rId51" o:title="" croptop="-5798f" cropbottom="-5798f" cropleft="-1985f" cropright="3969f"/>
          </v:shape>
          <o:OLEObject Type="Embed" ProgID="Word.OpenDocumentText.12" ShapeID="_x0000_i1029" DrawAspect="Content" ObjectID="_1514611698" r:id="rId52"/>
        </w:object>
      </w:r>
    </w:p>
    <w:p w14:paraId="63DAE7B7" w14:textId="7BFAA7D3" w:rsidR="00473A25" w:rsidRDefault="00473A25" w:rsidP="00473A25">
      <w:pPr>
        <w:pStyle w:val="Beschriftung"/>
        <w:jc w:val="center"/>
      </w:pPr>
      <w:bookmarkStart w:id="79" w:name="_Toc440265125"/>
      <w:r>
        <w:t xml:space="preserve">Quellcode </w:t>
      </w:r>
      <w:fldSimple w:instr=" SEQ Quellcode \* ARABIC ">
        <w:r w:rsidR="00A617F1">
          <w:rPr>
            <w:noProof/>
          </w:rPr>
          <w:t>5</w:t>
        </w:r>
      </w:fldSimple>
      <w:r>
        <w:t>: Joystick Handling</w:t>
      </w:r>
      <w:bookmarkEnd w:id="79"/>
    </w:p>
    <w:p w14:paraId="649FB47C" w14:textId="57646C0F" w:rsidR="0051732A" w:rsidRPr="00DC6223" w:rsidRDefault="006D19A9" w:rsidP="0082679D">
      <w:pPr>
        <w:ind w:left="360"/>
        <w:jc w:val="both"/>
      </w:pPr>
      <w:r>
        <w:t>Die Joystick-Werte sind Teil 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-Daten, welche der Trackingserver über das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liefert.</w:t>
      </w:r>
      <w:r w:rsidR="0082679D">
        <w:t xml:space="preserve"> </w:t>
      </w:r>
    </w:p>
    <w:p w14:paraId="13A934F5" w14:textId="4DCB5D00" w:rsidR="0076125D" w:rsidRDefault="0076125D" w:rsidP="0005618D">
      <w:pPr>
        <w:pStyle w:val="berschrift3"/>
      </w:pPr>
      <w:bookmarkStart w:id="80" w:name="_Toc440714513"/>
      <w:r>
        <w:t>Eyes</w:t>
      </w:r>
      <w:bookmarkEnd w:id="80"/>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495E4C05" w14:textId="41833DCA" w:rsidR="003E5991" w:rsidRDefault="00DF00E6" w:rsidP="003E5991">
      <w:pPr>
        <w:jc w:val="both"/>
      </w:pPr>
      <w:r>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von </w:t>
      </w:r>
      <w:proofErr w:type="spellStart"/>
      <w:r>
        <w:t>WorldViz</w:t>
      </w:r>
      <w:proofErr w:type="spellEnd"/>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340D5C">
      <w:pPr>
        <w:pStyle w:val="Listenabsatz"/>
        <w:numPr>
          <w:ilvl w:val="0"/>
          <w:numId w:val="8"/>
        </w:numPr>
        <w:rPr>
          <w:b/>
        </w:rPr>
      </w:pPr>
      <w:r>
        <w:rPr>
          <w:b/>
        </w:rPr>
        <w:t>Position und Rotation</w:t>
      </w:r>
    </w:p>
    <w:p w14:paraId="6F09F07B" w14:textId="1173FB45" w:rsidR="00A828E1" w:rsidRDefault="000C5785" w:rsidP="003E5991">
      <w:pPr>
        <w:ind w:left="360"/>
        <w:jc w:val="both"/>
      </w:pPr>
      <w:r>
        <w:t>Mit Hilfe zweier Infrarot-</w:t>
      </w:r>
      <w:proofErr w:type="spellStart"/>
      <w:r>
        <w:t>Trackern</w:t>
      </w:r>
      <w:proofErr w:type="spellEnd"/>
      <w:r>
        <w:t xml:space="preserve"> werden die Position im Raum und die Rotation auf zwei Achsen (Yaw und Roll) im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aufbereitet und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an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übermittelt.</w:t>
      </w:r>
      <w:r w:rsidR="002B4B67">
        <w:t xml:space="preserve"> Eine Erfassung der dritten Rotationsachse (Pitch) kann ohne weiteren </w:t>
      </w:r>
      <w:proofErr w:type="spellStart"/>
      <w:r w:rsidR="002B4B67">
        <w:t>Tracker</w:t>
      </w:r>
      <w:proofErr w:type="spellEnd"/>
      <w:r w:rsidR="002B4B67">
        <w:t xml:space="preserve"> nicht erfolgen. Im Gegensatz zum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2B4B67">
        <w:t xml:space="preserve"> verfügen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2B4B67">
        <w:t xml:space="preserve"> auch nicht über </w:t>
      </w:r>
      <w:r w:rsidR="00472295">
        <w:t>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2B4B67">
        <w:t>.</w:t>
      </w:r>
    </w:p>
    <w:p w14:paraId="2D151922" w14:textId="77777777" w:rsidR="002B4B67" w:rsidRDefault="002B4B67" w:rsidP="003E5991">
      <w:pPr>
        <w:ind w:left="360"/>
        <w:jc w:val="both"/>
      </w:pPr>
    </w:p>
    <w:p w14:paraId="20782F13" w14:textId="2B0A8087" w:rsidR="002B4B67" w:rsidRPr="00A828E1" w:rsidRDefault="002B4B67" w:rsidP="00D25432">
      <w:pPr>
        <w:ind w:left="360"/>
        <w:jc w:val="both"/>
      </w:pPr>
      <w:r>
        <w:t xml:space="preserve">Im </w:t>
      </w:r>
      <w:r w:rsidR="000F5D9D">
        <w:t>CAVE</w:t>
      </w:r>
      <w:r>
        <w:t>-</w:t>
      </w:r>
      <w:proofErr w:type="spellStart"/>
      <w:r>
        <w:t>Prefab</w:t>
      </w:r>
      <w:proofErr w:type="spellEnd"/>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des </w:t>
      </w:r>
      <w:proofErr w:type="spellStart"/>
      <w:r>
        <w:t>Plugins</w:t>
      </w:r>
      <w:proofErr w:type="spellEnd"/>
      <w:r>
        <w:t xml:space="preserve"> sind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ebenfalls als Objekt in der Hierarchie und übernehmen die Werte vom Trackingsystem.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C2CED">
        <w:t>.</w:t>
      </w:r>
      <w:r w:rsidR="000C2CED" w:rsidRPr="00A828E1">
        <w:t xml:space="preserve"> </w:t>
      </w:r>
    </w:p>
    <w:p w14:paraId="5D6153F3" w14:textId="77777777" w:rsidR="0076125D" w:rsidRDefault="0076125D" w:rsidP="0005618D">
      <w:pPr>
        <w:pStyle w:val="berschrift3"/>
      </w:pPr>
      <w:bookmarkStart w:id="81" w:name="_Toc440714514"/>
      <w:r>
        <w:t>Gamepad</w:t>
      </w:r>
      <w:bookmarkEnd w:id="81"/>
    </w:p>
    <w:p w14:paraId="11634F08" w14:textId="1735B406" w:rsidR="002B4B67" w:rsidRDefault="00770A39" w:rsidP="00C0259C">
      <w:pPr>
        <w:jc w:val="both"/>
      </w:pPr>
      <w:r>
        <w:t>Das direkt am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eastAsia="de-CH"/>
        </w:rPr>
        <w:lastRenderedPageBreak/>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4436170"/>
                    </a:xfrm>
                    <a:prstGeom prst="rect">
                      <a:avLst/>
                    </a:prstGeom>
                  </pic:spPr>
                </pic:pic>
              </a:graphicData>
            </a:graphic>
          </wp:inline>
        </w:drawing>
      </w:r>
    </w:p>
    <w:p w14:paraId="29DBA4B3" w14:textId="521B4432" w:rsidR="002B4B67" w:rsidRPr="002B4B67" w:rsidRDefault="00472295" w:rsidP="00472295">
      <w:pPr>
        <w:pStyle w:val="Beschriftung"/>
        <w:jc w:val="center"/>
      </w:pPr>
      <w:bookmarkStart w:id="82" w:name="_Toc440834466"/>
      <w:r>
        <w:t xml:space="preserve">Abbildung </w:t>
      </w:r>
      <w:fldSimple w:instr=" SEQ Abbildung \* ARABIC ">
        <w:r w:rsidR="00462315">
          <w:rPr>
            <w:noProof/>
          </w:rPr>
          <w:t>29</w:t>
        </w:r>
      </w:fldSimple>
      <w:r>
        <w:t>: Inputmanager Unity</w:t>
      </w:r>
      <w:bookmarkEnd w:id="82"/>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79DE6CE9" w14:textId="3E4992F9" w:rsidR="0076125D" w:rsidRDefault="0076125D" w:rsidP="0005618D">
      <w:pPr>
        <w:pStyle w:val="berschrift2"/>
      </w:pPr>
      <w:bookmarkStart w:id="83" w:name="_Toc437808372"/>
      <w:bookmarkStart w:id="84" w:name="_Toc440714515"/>
      <w:r w:rsidRPr="00A3476A">
        <w:t>VRPN</w:t>
      </w:r>
      <w:bookmarkEnd w:id="83"/>
      <w:bookmarkEnd w:id="84"/>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13A8C13E" w14:textId="66A65351" w:rsidR="009125E0" w:rsidRDefault="009125E0" w:rsidP="00473A25">
      <w:pPr>
        <w:jc w:val="both"/>
      </w:pPr>
      <w:r>
        <w:t xml:space="preserve">Virtual-Reality </w:t>
      </w:r>
      <w:proofErr w:type="spellStart"/>
      <w:r>
        <w:t>Peripheral</w:t>
      </w:r>
      <w:proofErr w:type="spellEnd"/>
      <w:r>
        <w:t xml:space="preserve"> Network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ist eine Klassenbibliothek und ein Server-Interface </w:t>
      </w:r>
      <w:r w:rsidR="00EA4ABE">
        <w:t>für Client-</w:t>
      </w:r>
      <w:r>
        <w:t>Programme und physikalische Geräte, welche in einem VR-System verwendet werden.</w:t>
      </w:r>
    </w:p>
    <w:p w14:paraId="16439BFE" w14:textId="4AAAEE16" w:rsidR="009125E0" w:rsidRDefault="00EA4ABE" w:rsidP="00473A25">
      <w:pPr>
        <w:jc w:val="both"/>
      </w:pPr>
      <w:r>
        <w:t>Das Ziel von VPRN ist es, ein allgemeines Interface für Eingabegeräte wie Motion-Tracking</w:t>
      </w:r>
      <w:r w:rsidR="006764E8">
        <w:fldChar w:fldCharType="begin"/>
      </w:r>
      <w:r w:rsidR="006764E8">
        <w:instrText xml:space="preserve"> XE "</w:instrText>
      </w:r>
      <w:r w:rsidR="006764E8" w:rsidRPr="00986C0B">
        <w:instrText>Motion-Tracking</w:instrText>
      </w:r>
      <w:r w:rsidR="006764E8">
        <w:instrText xml:space="preserve">" </w:instrText>
      </w:r>
      <w:r w:rsidR="006764E8">
        <w:fldChar w:fldCharType="end"/>
      </w:r>
      <w:r>
        <w:t>, Joysticks, und weitere bereitzustellen.</w:t>
      </w:r>
      <w:r w:rsidR="00D25432">
        <w:t xml:space="preserve"> </w:t>
      </w:r>
    </w:p>
    <w:p w14:paraId="5A6F647B" w14:textId="1F8E32A6" w:rsidR="00EA4ABE" w:rsidRDefault="00EA4ABE" w:rsidP="0005618D">
      <w:pPr>
        <w:pStyle w:val="berschrift3"/>
      </w:pPr>
      <w:bookmarkStart w:id="85" w:name="_Toc440714516"/>
      <w:r>
        <w:t xml:space="preserve">Verwendung mit PPT Studio </w:t>
      </w:r>
      <w:proofErr w:type="spellStart"/>
      <w:r>
        <w:t>WorldViz</w:t>
      </w:r>
      <w:bookmarkEnd w:id="85"/>
      <w:proofErr w:type="spellEnd"/>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74D66E15" w14:textId="26456EE1" w:rsidR="00EA4ABE" w:rsidRDefault="00EA4ABE" w:rsidP="00473A25">
      <w:pPr>
        <w:jc w:val="both"/>
      </w:pPr>
      <w:r>
        <w:t>Das PPT Studio stellt seine Geräte über verschiedene Ausgänge zur Verfügung, es hat auch einen eingebauten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w:t>
      </w:r>
    </w:p>
    <w:p w14:paraId="3A089D98" w14:textId="7B4F15EA" w:rsidR="00EA4ABE" w:rsidRDefault="00EA4ABE" w:rsidP="00473A25">
      <w:pPr>
        <w:jc w:val="both"/>
      </w:pPr>
      <w:r>
        <w:t xml:space="preserve">Dieser liefert über verschiedene </w:t>
      </w:r>
      <w:proofErr w:type="spellStart"/>
      <w:r>
        <w:t>Trackernamen</w:t>
      </w:r>
      <w:proofErr w:type="spellEnd"/>
      <w:r>
        <w:t xml:space="preserve"> die gewünschten Informationen.</w:t>
      </w:r>
    </w:p>
    <w:p w14:paraId="35BEFF26" w14:textId="77777777" w:rsidR="00EA4ABE" w:rsidRDefault="00EA4ABE" w:rsidP="00473A25">
      <w:pPr>
        <w:jc w:val="both"/>
      </w:pPr>
    </w:p>
    <w:bookmarkStart w:id="86" w:name="_MON_1510426433"/>
    <w:bookmarkEnd w:id="86"/>
    <w:p w14:paraId="5A9C8AE4" w14:textId="5CC2A550" w:rsidR="00842BD2" w:rsidRDefault="0014524B" w:rsidP="00842BD2">
      <w:pPr>
        <w:keepNext/>
        <w:jc w:val="center"/>
      </w:pPr>
      <w:r w:rsidRPr="00842BD2">
        <w:rPr>
          <w:sz w:val="16"/>
          <w:szCs w:val="16"/>
        </w:rPr>
        <w:object w:dxaOrig="9072" w:dyaOrig="2974" w14:anchorId="1DE789E4">
          <v:shape id="_x0000_i1030" type="#_x0000_t75" style="width:438.8pt;height:207.85pt" o:ole="" filled="t" fillcolor="#d8d8d8 [2732]">
            <v:imagedata r:id="rId54" o:title="" croptop="-5623f" cropbottom="-5623f" cropleft="-2048f" cropright="4095f"/>
          </v:shape>
          <o:OLEObject Type="Embed" ProgID="Word.OpenDocumentText.12" ShapeID="_x0000_i1030" DrawAspect="Content" ObjectID="_1514611699" r:id="rId55"/>
        </w:object>
      </w:r>
    </w:p>
    <w:p w14:paraId="7E6E9EFE" w14:textId="7576F150" w:rsidR="00EA4ABE" w:rsidRDefault="00842BD2" w:rsidP="001137E1">
      <w:pPr>
        <w:pStyle w:val="Beschriftung"/>
        <w:jc w:val="center"/>
      </w:pPr>
      <w:bookmarkStart w:id="87" w:name="_Toc440834467"/>
      <w:r>
        <w:t xml:space="preserve">Abbildung </w:t>
      </w:r>
      <w:fldSimple w:instr=" SEQ Abbildung \* ARABIC ">
        <w:r w:rsidR="00462315">
          <w:rPr>
            <w:noProof/>
          </w:rPr>
          <w:t>30</w:t>
        </w:r>
      </w:fldSimple>
      <w:r>
        <w:t>: Beispielverbindung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0F5D9D">
        <w:t xml:space="preserve">, Quelle </w:t>
      </w:r>
      <w:proofErr w:type="spellStart"/>
      <w:r w:rsidR="000F5D9D">
        <w:t>WorldViz</w:t>
      </w:r>
      <w:proofErr w:type="spellEnd"/>
      <w:r w:rsidR="000F5D9D">
        <w:t xml:space="preserve"> Dokumentation</w:t>
      </w:r>
      <w:bookmarkEnd w:id="87"/>
    </w:p>
    <w:p w14:paraId="3D3BB14C" w14:textId="50F22A50" w:rsidR="00842BD2" w:rsidRDefault="00842BD2" w:rsidP="0005618D">
      <w:pPr>
        <w:pStyle w:val="berschrift3"/>
      </w:pPr>
      <w:bookmarkStart w:id="88" w:name="_Toc440714517"/>
      <w:r>
        <w:t>Datenverarbeitung im Unity</w:t>
      </w:r>
      <w:bookmarkEnd w:id="88"/>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DD62E5C" w14:textId="7849C5FA" w:rsidR="00842BD2" w:rsidRDefault="00842BD2" w:rsidP="00473A25">
      <w:pPr>
        <w:jc w:val="both"/>
      </w:pPr>
      <w:r>
        <w:t xml:space="preserve">Wir haben uns folgender Wrapperbibliothek bedient, welche wir über das offizielle </w:t>
      </w:r>
      <w:proofErr w:type="spellStart"/>
      <w:r>
        <w:t>Git</w:t>
      </w:r>
      <w:proofErr w:type="spellEnd"/>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gefunden haben:</w:t>
      </w:r>
    </w:p>
    <w:p w14:paraId="744BFD0D" w14:textId="77777777" w:rsidR="00D0412C" w:rsidRDefault="00D0412C" w:rsidP="00473A25">
      <w:pPr>
        <w:jc w:val="both"/>
      </w:pPr>
    </w:p>
    <w:p w14:paraId="5CBD4C4C" w14:textId="536F43DA" w:rsidR="00842BD2" w:rsidRDefault="00842BD2" w:rsidP="00340D5C">
      <w:pPr>
        <w:pStyle w:val="Listenabsatz"/>
        <w:numPr>
          <w:ilvl w:val="0"/>
          <w:numId w:val="13"/>
        </w:numPr>
        <w:jc w:val="both"/>
      </w:pPr>
      <w:r>
        <w:t xml:space="preserve">Offizielles </w:t>
      </w:r>
      <w:proofErr w:type="spellStart"/>
      <w:r>
        <w:t>Git</w:t>
      </w:r>
      <w:proofErr w:type="spellEnd"/>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w:t>
      </w:r>
    </w:p>
    <w:p w14:paraId="22BE45B8" w14:textId="3D982FA7" w:rsidR="00842BD2" w:rsidRDefault="00F74229" w:rsidP="00D0412C">
      <w:pPr>
        <w:pStyle w:val="Listenabsatz"/>
        <w:ind w:left="360"/>
        <w:jc w:val="both"/>
      </w:pPr>
      <w:hyperlink r:id="rId56"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340D5C">
      <w:pPr>
        <w:pStyle w:val="Listenabsatz"/>
        <w:numPr>
          <w:ilvl w:val="0"/>
          <w:numId w:val="13"/>
        </w:numPr>
        <w:jc w:val="both"/>
      </w:pPr>
      <w:proofErr w:type="spellStart"/>
      <w:r>
        <w:t>UnityWrapper</w:t>
      </w:r>
      <w:proofErr w:type="spellEnd"/>
    </w:p>
    <w:p w14:paraId="0533A166" w14:textId="0626FF7C" w:rsidR="006A222B" w:rsidRDefault="00F74229" w:rsidP="00D0412C">
      <w:pPr>
        <w:pStyle w:val="Listenabsatz"/>
        <w:ind w:left="360"/>
        <w:jc w:val="both"/>
      </w:pPr>
      <w:hyperlink r:id="rId57"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38B9C2FE" w:rsidR="006A222B" w:rsidRDefault="006A222B" w:rsidP="00473A25">
      <w:pPr>
        <w:jc w:val="both"/>
      </w:pPr>
      <w:r>
        <w:t xml:space="preserve">Diesen </w:t>
      </w:r>
      <w:proofErr w:type="spellStart"/>
      <w:r>
        <w:t>Sourcecode</w:t>
      </w:r>
      <w:proofErr w:type="spellEnd"/>
      <w:r>
        <w:t xml:space="preserve"> wurde i</w:t>
      </w:r>
      <w:r w:rsidR="00751B6E">
        <w:t xml:space="preserve">n unser </w:t>
      </w:r>
      <w:proofErr w:type="spellStart"/>
      <w:r w:rsidR="00751B6E">
        <w:t>Git</w:t>
      </w:r>
      <w:proofErr w:type="spellEnd"/>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rsidR="00751B6E">
        <w:t xml:space="preserve">-Repository verlinkt, </w:t>
      </w:r>
      <w:r>
        <w:t xml:space="preserve">mit </w:t>
      </w:r>
      <w:proofErr w:type="spellStart"/>
      <w:r>
        <w:t>CMake</w:t>
      </w:r>
      <w:proofErr w:type="spellEnd"/>
      <w:r w:rsidR="000F5D9D">
        <w:rPr>
          <w:rStyle w:val="Funotenzeichen"/>
        </w:rPr>
        <w:footnoteReference w:id="35"/>
      </w:r>
      <w:r w:rsidR="006764E8">
        <w:fldChar w:fldCharType="begin"/>
      </w:r>
      <w:r w:rsidR="006764E8">
        <w:instrText xml:space="preserve"> XE "</w:instrText>
      </w:r>
      <w:r w:rsidR="006764E8" w:rsidRPr="00D50DC9">
        <w:instrText>CMake</w:instrText>
      </w:r>
      <w:r w:rsidR="006764E8">
        <w:instrText xml:space="preserve">" </w:instrText>
      </w:r>
      <w:r w:rsidR="006764E8">
        <w:fldChar w:fldCharType="end"/>
      </w:r>
      <w:r>
        <w:t xml:space="preserve"> kompiliert und als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w:t>
      </w:r>
      <w:r w:rsidR="004A0E22">
        <w:t xml:space="preserve">in unserem </w:t>
      </w:r>
      <w:r w:rsidR="0033431C">
        <w:t>Asset eingefügt</w:t>
      </w:r>
      <w:r w:rsidR="000F5D9D">
        <w:t>.</w:t>
      </w:r>
    </w:p>
    <w:p w14:paraId="4F8DF997" w14:textId="3696A841" w:rsidR="006A222B" w:rsidRDefault="006A222B" w:rsidP="00473A25">
      <w:pPr>
        <w:jc w:val="both"/>
      </w:pPr>
      <w:r>
        <w:t>Im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wurden dann ein kurzer Wrapper geschrieben, welche den </w:t>
      </w:r>
      <w:proofErr w:type="spellStart"/>
      <w:r>
        <w:t>managed</w:t>
      </w:r>
      <w:proofErr w:type="spellEnd"/>
      <w:r>
        <w:t xml:space="preserve"> Code der Library zur Verfügung stellt:</w:t>
      </w:r>
    </w:p>
    <w:p w14:paraId="4B22289D" w14:textId="77777777" w:rsidR="006A222B" w:rsidRDefault="006A222B" w:rsidP="00473A25">
      <w:pPr>
        <w:jc w:val="both"/>
      </w:pPr>
    </w:p>
    <w:p w14:paraId="530CC913" w14:textId="77777777" w:rsidR="00E549DF" w:rsidRDefault="00E549DF" w:rsidP="00E549DF">
      <w:pPr>
        <w:keepNext/>
        <w:jc w:val="center"/>
      </w:pPr>
      <w:r>
        <w:rPr>
          <w:noProof/>
          <w:lang w:eastAsia="de-CH"/>
        </w:rPr>
        <w:drawing>
          <wp:inline distT="0" distB="0" distL="0" distR="0" wp14:anchorId="500052F0" wp14:editId="377AAB83">
            <wp:extent cx="4371975" cy="1933575"/>
            <wp:effectExtent l="0" t="0" r="952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71975" cy="1933575"/>
                    </a:xfrm>
                    <a:prstGeom prst="rect">
                      <a:avLst/>
                    </a:prstGeom>
                  </pic:spPr>
                </pic:pic>
              </a:graphicData>
            </a:graphic>
          </wp:inline>
        </w:drawing>
      </w:r>
    </w:p>
    <w:p w14:paraId="043D8D55" w14:textId="26061978" w:rsidR="00473A25" w:rsidRDefault="00E549DF" w:rsidP="00E549DF">
      <w:pPr>
        <w:pStyle w:val="Beschriftung"/>
        <w:jc w:val="center"/>
      </w:pPr>
      <w:bookmarkStart w:id="89" w:name="_Toc440834468"/>
      <w:r>
        <w:t xml:space="preserve">Abbildung </w:t>
      </w:r>
      <w:fldSimple w:instr=" SEQ Abbildung \* ARABIC ">
        <w:r w:rsidR="00462315">
          <w:rPr>
            <w:noProof/>
          </w:rPr>
          <w:t>31</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Wrapper C#</w:t>
      </w:r>
      <w:bookmarkEnd w:id="89"/>
    </w:p>
    <w:p w14:paraId="01315BE5" w14:textId="17C38694" w:rsidR="00751B6E" w:rsidRDefault="00751B6E" w:rsidP="00473A25">
      <w:pPr>
        <w:jc w:val="both"/>
      </w:pPr>
      <w:r>
        <w:lastRenderedPageBreak/>
        <w:t xml:space="preserve">Die Weiterverarbeitung dieser </w:t>
      </w:r>
      <w:proofErr w:type="spellStart"/>
      <w:r>
        <w:t>Trackerdaten</w:t>
      </w:r>
      <w:proofErr w:type="spellEnd"/>
      <w:r>
        <w:t xml:space="preserve"> übernehmen dann die Klassen der Objekte, namentlich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Im Updatezyklus werden diese Daten ausgelesen, verarbeitet (Anwendung eines </w:t>
      </w:r>
      <w:proofErr w:type="spellStart"/>
      <w:r>
        <w:t>Smoothing</w:t>
      </w:r>
      <w:proofErr w:type="spellEnd"/>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-Filters) und zugewiesen</w:t>
      </w:r>
      <w:r w:rsidR="004A0E22">
        <w:t xml:space="preserve"> (Rotation und Position).</w:t>
      </w:r>
    </w:p>
    <w:p w14:paraId="6343C34B" w14:textId="77777777" w:rsidR="004A0E22" w:rsidRDefault="004A0E22" w:rsidP="00473A25">
      <w:pPr>
        <w:jc w:val="both"/>
      </w:pPr>
    </w:p>
    <w:bookmarkStart w:id="90" w:name="_MON_1510428388"/>
    <w:bookmarkEnd w:id="90"/>
    <w:p w14:paraId="0492960F" w14:textId="2D68E5A1" w:rsidR="00473A25" w:rsidRDefault="0014524B" w:rsidP="00473A25">
      <w:pPr>
        <w:keepNext/>
        <w:jc w:val="center"/>
      </w:pPr>
      <w:r>
        <w:object w:dxaOrig="9072" w:dyaOrig="6752" w14:anchorId="144C0F30">
          <v:shape id="_x0000_i1031" type="#_x0000_t75" style="width:438.8pt;height:367.45pt" o:ole="" filled="t" fillcolor="#d8d8d8 [2732]">
            <v:imagedata r:id="rId59" o:title="" croptop="-2972f" cropbottom="-2972f" cropleft="-2048f" cropright="4095f"/>
          </v:shape>
          <o:OLEObject Type="Embed" ProgID="Word.OpenDocumentText.12" ShapeID="_x0000_i1031" DrawAspect="Content" ObjectID="_1514611700" r:id="rId60"/>
        </w:object>
      </w:r>
    </w:p>
    <w:p w14:paraId="06858E04" w14:textId="1952C490" w:rsidR="004A0E22" w:rsidRDefault="00473A25" w:rsidP="00473A25">
      <w:pPr>
        <w:pStyle w:val="Beschriftung"/>
        <w:jc w:val="center"/>
      </w:pPr>
      <w:bookmarkStart w:id="91" w:name="_Toc440265126"/>
      <w:r>
        <w:t xml:space="preserve">Quellcode </w:t>
      </w:r>
      <w:fldSimple w:instr=" SEQ Quellcode \* ARABIC ">
        <w:r w:rsidR="00A617F1">
          <w:rPr>
            <w:noProof/>
          </w:rPr>
          <w:t>6</w:t>
        </w:r>
      </w:fldSimple>
      <w:r>
        <w:t xml:space="preserve">: </w:t>
      </w:r>
      <w:r w:rsidRPr="00194104">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Pr="00194104">
        <w:t>-Posit</w:t>
      </w:r>
      <w:r w:rsidR="00F77F02">
        <w:t>i</w:t>
      </w:r>
      <w:r w:rsidRPr="00194104">
        <w:t>on</w:t>
      </w:r>
      <w:r w:rsidR="00F77F02">
        <w:t>s</w:t>
      </w:r>
      <w:r w:rsidRPr="00194104">
        <w:t>handling</w:t>
      </w:r>
      <w:bookmarkEnd w:id="91"/>
    </w:p>
    <w:p w14:paraId="460B4B30" w14:textId="479CFA4B" w:rsidR="004A0E22" w:rsidRDefault="004A0E22" w:rsidP="0005618D">
      <w:pPr>
        <w:pStyle w:val="berschrift3"/>
      </w:pPr>
      <w:bookmarkStart w:id="92" w:name="_Toc440714518"/>
      <w:r>
        <w:t>Datenveredlung im Unity</w:t>
      </w:r>
      <w:bookmarkEnd w:id="92"/>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586343C" w14:textId="0446018B" w:rsidR="004A0E22" w:rsidRDefault="004A0E22" w:rsidP="004A0E22">
      <w:r>
        <w:t>Da unter Umständen ein etwas unruhiger Input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geliefert wird, </w:t>
      </w:r>
      <w:r w:rsidR="00E549DF">
        <w:t xml:space="preserve">wurde ein </w:t>
      </w:r>
      <w:proofErr w:type="spellStart"/>
      <w:r>
        <w:t>Lowpass</w:t>
      </w:r>
      <w:proofErr w:type="spellEnd"/>
      <w:r w:rsidR="00D10237">
        <w:rPr>
          <w:rStyle w:val="Funotenzeichen"/>
        </w:rPr>
        <w:footnoteReference w:id="36"/>
      </w:r>
      <w:r w:rsidR="006764E8">
        <w:fldChar w:fldCharType="begin"/>
      </w:r>
      <w:r w:rsidR="006764E8">
        <w:instrText xml:space="preserve"> XE "</w:instrText>
      </w:r>
      <w:r w:rsidR="006764E8" w:rsidRPr="008D7F77">
        <w:instrText>Lowpass</w:instrText>
      </w:r>
      <w:r w:rsidR="006764E8">
        <w:instrText xml:space="preserve">" </w:instrText>
      </w:r>
      <w:r w:rsidR="006764E8">
        <w:fldChar w:fldCharType="end"/>
      </w:r>
      <w:r>
        <w:t xml:space="preserve"> Filter hinzugefügt. Dieser kann aktiviert, deaktiviert </w:t>
      </w:r>
      <w:r w:rsidR="00B0030E">
        <w:t xml:space="preserve">und mit </w:t>
      </w:r>
      <w:r>
        <w:t>zwei Parameter</w:t>
      </w:r>
      <w:r w:rsidR="00B0030E">
        <w:t>n</w:t>
      </w:r>
      <w:r>
        <w:t xml:space="preserve"> eingestellt werden. </w:t>
      </w:r>
    </w:p>
    <w:p w14:paraId="56D5D545" w14:textId="07694119" w:rsidR="004A0E22" w:rsidRDefault="00B0030E" w:rsidP="004A0E22">
      <w:r>
        <w:t>Der „1€ Filter</w:t>
      </w:r>
      <w:r w:rsidR="006764E8">
        <w:fldChar w:fldCharType="begin"/>
      </w:r>
      <w:r w:rsidR="006764E8">
        <w:instrText xml:space="preserve"> XE "</w:instrText>
      </w:r>
      <w:r w:rsidR="006764E8" w:rsidRPr="00161FD6">
        <w:instrText>1€ Filter</w:instrText>
      </w:r>
      <w:r w:rsidR="006764E8">
        <w:instrText xml:space="preserve">" </w:instrText>
      </w:r>
      <w:r w:rsidR="006764E8">
        <w:fldChar w:fldCharType="end"/>
      </w:r>
      <w:r>
        <w:t>“, welcher zum Einsatz kommt beschreibt sich wie folgt</w:t>
      </w:r>
      <w:r w:rsidR="004A0E22">
        <w:t>:</w:t>
      </w:r>
    </w:p>
    <w:p w14:paraId="1CE1EA71" w14:textId="77777777" w:rsidR="004A0E22" w:rsidRDefault="004A0E22" w:rsidP="004A0E22">
      <w:pPr>
        <w:jc w:val="both"/>
      </w:pPr>
    </w:p>
    <w:p w14:paraId="3A504C27" w14:textId="1B84C25C" w:rsidR="004A0E22" w:rsidRDefault="004A0E22" w:rsidP="00B170FE">
      <w:pPr>
        <w:ind w:left="360"/>
        <w:jc w:val="both"/>
        <w:rPr>
          <w:lang w:val="en-US"/>
        </w:rPr>
      </w:pPr>
      <w:r w:rsidRPr="009E3CB7">
        <w:rPr>
          <w:lang w:val="en-US"/>
        </w:rPr>
        <w:t>The 1€ filter (“one Euro filter”) is a simple algorithm to filter noisy signals for high precision and responsiveness. It uses a first order low-pass filter with an adaptive cutoff frequency:</w:t>
      </w:r>
      <w:r w:rsidR="00375998" w:rsidRPr="009E3CB7">
        <w:rPr>
          <w:lang w:val="en-US"/>
        </w:rPr>
        <w:t xml:space="preserve"> </w:t>
      </w:r>
      <w:r w:rsidRPr="009E3CB7">
        <w:rPr>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r w:rsidR="00375998" w:rsidRPr="009E3CB7">
        <w:rPr>
          <w:lang w:val="en-US"/>
        </w:rPr>
        <w:t>.</w:t>
      </w:r>
    </w:p>
    <w:p w14:paraId="4F20FE8A" w14:textId="59730C20" w:rsidR="00ED76D1" w:rsidRPr="00DC2E38" w:rsidRDefault="00F74229" w:rsidP="00B170FE">
      <w:pPr>
        <w:ind w:left="360"/>
        <w:jc w:val="both"/>
        <w:rPr>
          <w:lang w:val="en-US"/>
        </w:rPr>
      </w:pPr>
      <w:sdt>
        <w:sdtPr>
          <w:rPr>
            <w:lang w:val="en-US"/>
          </w:rPr>
          <w:id w:val="-1330593921"/>
          <w:citation/>
        </w:sdtPr>
        <w:sdtContent>
          <w:r w:rsidR="00ED76D1">
            <w:rPr>
              <w:lang w:val="en-US"/>
            </w:rPr>
            <w:fldChar w:fldCharType="begin"/>
          </w:r>
          <w:r w:rsidR="00ED76D1" w:rsidRPr="00DC2E38">
            <w:rPr>
              <w:lang w:val="en-US"/>
            </w:rPr>
            <w:instrText xml:space="preserve"> CITATION Gér12 \l 2055 </w:instrText>
          </w:r>
          <w:r w:rsidR="00ED76D1">
            <w:rPr>
              <w:lang w:val="en-US"/>
            </w:rPr>
            <w:fldChar w:fldCharType="separate"/>
          </w:r>
          <w:r w:rsidR="00ED76D1" w:rsidRPr="00DC2E38">
            <w:rPr>
              <w:noProof/>
              <w:lang w:val="en-US"/>
            </w:rPr>
            <w:t>(Géry Casiez, 2012)</w:t>
          </w:r>
          <w:r w:rsidR="00ED76D1">
            <w:rPr>
              <w:lang w:val="en-US"/>
            </w:rPr>
            <w:fldChar w:fldCharType="end"/>
          </w:r>
        </w:sdtContent>
      </w:sdt>
    </w:p>
    <w:p w14:paraId="4209C3C6" w14:textId="4A5F5A40" w:rsidR="00CB09EB" w:rsidRPr="00DC2E38" w:rsidRDefault="00CB09EB" w:rsidP="004A0E22">
      <w:pPr>
        <w:rPr>
          <w:lang w:val="en-US"/>
        </w:rPr>
      </w:pPr>
    </w:p>
    <w:p w14:paraId="2FB77812" w14:textId="77777777" w:rsidR="00ED76D1" w:rsidRPr="00DC2E38" w:rsidRDefault="00ED76D1" w:rsidP="004A0E22">
      <w:pPr>
        <w:rPr>
          <w:lang w:val="en-US"/>
        </w:rPr>
      </w:pPr>
    </w:p>
    <w:p w14:paraId="0BA86550" w14:textId="756EB867" w:rsidR="00CB09EB" w:rsidRDefault="005559AD" w:rsidP="00B87206">
      <w:pPr>
        <w:jc w:val="both"/>
      </w:pPr>
      <w:r>
        <w:lastRenderedPageBreak/>
        <w:t xml:space="preserve">Der 1€-Filter ist nur auf 2D ausgelegt, </w:t>
      </w:r>
      <w:r w:rsidR="00B0030E">
        <w:t>wurde jedoch um eine Dimension erweitert</w:t>
      </w:r>
      <w:r>
        <w:t xml:space="preserve">. </w:t>
      </w:r>
      <w:r w:rsidR="000C1091">
        <w:t>S</w:t>
      </w:r>
      <w:r w:rsidR="00CB09EB">
        <w:t>owohl bei tiefe</w:t>
      </w:r>
      <w:r w:rsidR="000A4DB2">
        <w:t>n wie auch bei hohen Frequenzen und</w:t>
      </w:r>
      <w:r w:rsidR="00CB09EB">
        <w:t xml:space="preserve"> schnellen Bewegungen</w:t>
      </w:r>
      <w:r w:rsidR="000A4DB2">
        <w:t xml:space="preserve"> wurden</w:t>
      </w:r>
      <w:r w:rsidR="00CB09EB">
        <w:t xml:space="preserve"> optimale Resultate</w:t>
      </w:r>
      <w:r w:rsidR="000A4DB2">
        <w:t xml:space="preserve"> erzielt</w:t>
      </w:r>
      <w:r w:rsidR="00CB09EB">
        <w:t>.</w:t>
      </w:r>
      <w:r w:rsidR="000A4DB2">
        <w:t xml:space="preserve"> Aufgrund dieser guten Resultate kam dieser Filter schlussendlich zum Einsatz.</w:t>
      </w:r>
    </w:p>
    <w:p w14:paraId="1DC2EF05" w14:textId="7951AD60" w:rsidR="00B87206" w:rsidRDefault="005559AD" w:rsidP="00B87206">
      <w:pPr>
        <w:keepNext/>
        <w:jc w:val="both"/>
      </w:pPr>
      <w:r>
        <w:t>Folgende Gra</w:t>
      </w:r>
      <w:r w:rsidR="000A4DB2">
        <w:t>f</w:t>
      </w:r>
      <w:r>
        <w:t>ik zeigt</w:t>
      </w:r>
      <w:r w:rsidR="000A4DB2" w:rsidRPr="000A4DB2">
        <w:t xml:space="preserve"> für die verschiedenen Geschwindigkeitsintervalle</w:t>
      </w:r>
      <w:r>
        <w:t xml:space="preserve"> die durchschnittliche Distanz zwischen dem gefilterten und der aktuellen Cursorposition</w:t>
      </w:r>
      <w:r w:rsidR="00B87206">
        <w:t>.</w:t>
      </w:r>
    </w:p>
    <w:p w14:paraId="0EF37888" w14:textId="113555C6" w:rsidR="00B87206" w:rsidRDefault="00F74229" w:rsidP="00B87206">
      <w:pPr>
        <w:keepNext/>
        <w:rPr>
          <w:lang w:val="fr-CH"/>
        </w:rPr>
      </w:pPr>
      <w:sdt>
        <w:sdtPr>
          <w:rPr>
            <w:lang w:val="fr-CH"/>
          </w:rPr>
          <w:id w:val="296892368"/>
          <w:citation/>
        </w:sdtPr>
        <w:sdtContent>
          <w:r w:rsidR="00ED76D1">
            <w:rPr>
              <w:lang w:val="fr-CH"/>
            </w:rPr>
            <w:fldChar w:fldCharType="begin"/>
          </w:r>
          <w:r w:rsidR="00ED76D1">
            <w:instrText xml:space="preserve"> CITATION Gér12 \l 2055 </w:instrText>
          </w:r>
          <w:r w:rsidR="00ED76D1">
            <w:rPr>
              <w:lang w:val="fr-CH"/>
            </w:rPr>
            <w:fldChar w:fldCharType="separate"/>
          </w:r>
          <w:r w:rsidR="00ED76D1">
            <w:rPr>
              <w:noProof/>
            </w:rPr>
            <w:t>(Géry Casiez, 2012)</w:t>
          </w:r>
          <w:r w:rsidR="00ED76D1">
            <w:rPr>
              <w:lang w:val="fr-CH"/>
            </w:rPr>
            <w:fldChar w:fldCharType="end"/>
          </w:r>
        </w:sdtContent>
      </w:sdt>
    </w:p>
    <w:p w14:paraId="2DCAB3CD" w14:textId="7BEC8917" w:rsidR="005559AD" w:rsidRPr="00B87206" w:rsidRDefault="005559AD" w:rsidP="00B87206">
      <w:pPr>
        <w:keepNext/>
        <w:jc w:val="center"/>
        <w:rPr>
          <w:lang w:val="fr-CH"/>
        </w:rPr>
      </w:pPr>
      <w:r>
        <w:rPr>
          <w:noProof/>
          <w:lang w:eastAsia="de-CH"/>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0000" cy="1881203"/>
                    </a:xfrm>
                    <a:prstGeom prst="rect">
                      <a:avLst/>
                    </a:prstGeom>
                  </pic:spPr>
                </pic:pic>
              </a:graphicData>
            </a:graphic>
          </wp:inline>
        </w:drawing>
      </w:r>
    </w:p>
    <w:p w14:paraId="1A61FC47" w14:textId="6893A4D1" w:rsidR="004A0E22" w:rsidRDefault="005559AD" w:rsidP="005559AD">
      <w:pPr>
        <w:pStyle w:val="Beschriftung"/>
        <w:jc w:val="center"/>
      </w:pPr>
      <w:bookmarkStart w:id="93" w:name="_Toc440834469"/>
      <w:r>
        <w:t xml:space="preserve">Abbildung </w:t>
      </w:r>
      <w:fldSimple w:instr=" SEQ Abbildung \* ARABIC ">
        <w:r w:rsidR="00462315">
          <w:rPr>
            <w:noProof/>
          </w:rPr>
          <w:t>32</w:t>
        </w:r>
      </w:fldSimple>
      <w:r>
        <w:t xml:space="preserve">: 1€ </w:t>
      </w:r>
      <w:proofErr w:type="spellStart"/>
      <w:r>
        <w:t>Smoothing</w:t>
      </w:r>
      <w:proofErr w:type="spellEnd"/>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Vergleich</w:t>
      </w:r>
      <w:bookmarkEnd w:id="93"/>
    </w:p>
    <w:p w14:paraId="2B383348" w14:textId="07291E14" w:rsidR="0026175E" w:rsidRDefault="0026175E" w:rsidP="00B170FE">
      <w:pPr>
        <w:pStyle w:val="berschrift2"/>
        <w:numPr>
          <w:ilvl w:val="0"/>
          <w:numId w:val="0"/>
        </w:numPr>
        <w:rPr>
          <w:sz w:val="28"/>
          <w:szCs w:val="28"/>
        </w:rPr>
      </w:pPr>
      <w:r>
        <w:br w:type="page"/>
      </w:r>
    </w:p>
    <w:p w14:paraId="1287BAF5" w14:textId="4017FBB7" w:rsidR="0076125D" w:rsidRDefault="007201A0" w:rsidP="0005618D">
      <w:pPr>
        <w:pStyle w:val="berschrift2"/>
      </w:pPr>
      <w:bookmarkStart w:id="94" w:name="_Toc437808373"/>
      <w:bookmarkStart w:id="95" w:name="_Toc440714519"/>
      <w:r>
        <w:lastRenderedPageBreak/>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bookmarkEnd w:id="94"/>
      <w:bookmarkEnd w:id="95"/>
    </w:p>
    <w:p w14:paraId="2E6E873D" w14:textId="5C1F4AA5" w:rsidR="00A51937" w:rsidRPr="00A51937" w:rsidRDefault="00A90FFF" w:rsidP="00A90FFF">
      <w:pPr>
        <w:jc w:val="both"/>
      </w:pPr>
      <w:r>
        <w:t>Das resultierende Produkt ist ein Unity Plugin, welches sich in wenigen Augenblicken in die eigene Applikation integrieren lässt.</w:t>
      </w:r>
    </w:p>
    <w:p w14:paraId="53AB3B31" w14:textId="77777777" w:rsidR="00CE47E8" w:rsidRDefault="00CE47E8" w:rsidP="0005618D">
      <w:pPr>
        <w:pStyle w:val="berschrift3"/>
      </w:pPr>
      <w:bookmarkStart w:id="96" w:name="_Toc440714520"/>
      <w:r>
        <w:t>Konfiguration</w:t>
      </w:r>
      <w:bookmarkEnd w:id="96"/>
    </w:p>
    <w:p w14:paraId="5DDD03F1" w14:textId="0546F0B4" w:rsidR="000A4C4C" w:rsidRDefault="00CE47E8" w:rsidP="00A90FFF">
      <w:pPr>
        <w:jc w:val="both"/>
      </w:pPr>
      <w:r>
        <w:t>Um eine mögli</w:t>
      </w:r>
      <w:r w:rsidR="002E1404">
        <w:t>chst weite Bandbreite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 xml:space="preserve">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6D98B4BA" w:rsidR="00322D1A" w:rsidRDefault="00A838C2" w:rsidP="00340D5C">
      <w:pPr>
        <w:pStyle w:val="Listenabsatz"/>
        <w:keepNext/>
        <w:numPr>
          <w:ilvl w:val="0"/>
          <w:numId w:val="12"/>
        </w:numPr>
        <w:jc w:val="both"/>
      </w:pPr>
      <w:r w:rsidRPr="00A838C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00322D1A">
        <w:br/>
      </w:r>
    </w:p>
    <w:p w14:paraId="4DC42129" w14:textId="77777777" w:rsidR="00322D1A" w:rsidRDefault="00322D1A" w:rsidP="0076107D">
      <w:pPr>
        <w:pStyle w:val="Listenabsatz"/>
        <w:keepNext/>
        <w:ind w:left="360"/>
        <w:jc w:val="center"/>
      </w:pPr>
      <w:r>
        <w:rPr>
          <w:noProof/>
          <w:lang w:eastAsia="de-CH"/>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29">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3FE11E09" w:rsidR="00322D1A" w:rsidRDefault="00322D1A" w:rsidP="00322D1A">
      <w:pPr>
        <w:pStyle w:val="Beschriftung"/>
        <w:jc w:val="center"/>
      </w:pPr>
      <w:bookmarkStart w:id="97" w:name="_Toc440834470"/>
      <w:r>
        <w:t xml:space="preserve">Abbildung </w:t>
      </w:r>
      <w:fldSimple w:instr=" SEQ Abbildung \* ARABIC ">
        <w:r w:rsidR="00462315">
          <w:rPr>
            <w:noProof/>
          </w:rPr>
          <w:t>33</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Settings Wand</w:t>
      </w:r>
      <w:bookmarkEnd w:id="97"/>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6B9A3FFB" w:rsidR="00E46566" w:rsidRDefault="00726C8E" w:rsidP="00322D1A">
      <w:pPr>
        <w:ind w:left="360"/>
        <w:jc w:val="both"/>
      </w:pPr>
      <w:r>
        <w:t xml:space="preserve">Falls die Position des </w:t>
      </w:r>
      <w:proofErr w:type="spellStart"/>
      <w:r>
        <w:t>Wands</w:t>
      </w:r>
      <w:proofErr w:type="spellEnd"/>
      <w:r>
        <w:t xml:space="preserve"> in der aktuellen Applikation unerheblich ist, kann die an dieser Stelle deaktiviert werden. Somit übernimmt der virtuelle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welcher im </w:t>
      </w:r>
      <w:proofErr w:type="spellStart"/>
      <w:r>
        <w:t>Prefab</w:t>
      </w:r>
      <w:proofErr w:type="spellEnd"/>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liegt, keine Translationen </w:t>
      </w:r>
      <w:proofErr w:type="gramStart"/>
      <w:r>
        <w:t>vom</w:t>
      </w:r>
      <w:proofErr w:type="gramEnd"/>
      <w:r>
        <w:t xml:space="preserve"> realen Wand. Ist diese Option aber aktiviert, besteht die Möglichkeit, achsenabhängig die Sensibilität einzustellen. Das heisst, bei einer hohen Sensibilität auf der y-Achse vollführt </w:t>
      </w:r>
      <w:proofErr w:type="gramStart"/>
      <w:r>
        <w:t>der</w:t>
      </w:r>
      <w:proofErr w:type="gramEnd"/>
      <w:r>
        <w:t xml:space="preserve"> virtuelle Wand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2453C7F3" w:rsidR="008B7987" w:rsidRDefault="008B7987" w:rsidP="00322D1A">
      <w:pPr>
        <w:ind w:left="360"/>
        <w:jc w:val="both"/>
      </w:pPr>
      <w:r>
        <w:t>Weiter kann auf Wunsch die Interpolation (</w:t>
      </w:r>
      <w:proofErr w:type="spellStart"/>
      <w:r>
        <w:t>Smoothing</w:t>
      </w:r>
      <w:proofErr w:type="spellEnd"/>
      <w:r w:rsidR="00BD2297">
        <w:fldChar w:fldCharType="begin"/>
      </w:r>
      <w:r w:rsidR="00BD2297">
        <w:instrText xml:space="preserve"> XE "</w:instrText>
      </w:r>
      <w:r w:rsidR="00BD2297" w:rsidRPr="008B6007">
        <w:instrText>Smoothing</w:instrText>
      </w:r>
      <w:r w:rsidR="00BD2297">
        <w:instrText>" \t "</w:instrText>
      </w:r>
      <w:r w:rsidR="00BD2297" w:rsidRPr="00A70270">
        <w:rPr>
          <w:rFonts w:asciiTheme="minorHAnsi" w:hAnsiTheme="minorHAnsi"/>
          <w:i/>
        </w:rPr>
        <w:instrText>Siehe</w:instrText>
      </w:r>
      <w:r w:rsidR="00BD2297" w:rsidRPr="00A70270">
        <w:rPr>
          <w:rFonts w:asciiTheme="minorHAnsi" w:hAnsiTheme="minorHAnsi"/>
        </w:rPr>
        <w:instrText xml:space="preserve"> 1€ Filter</w:instrText>
      </w:r>
      <w:r w:rsidR="00BD2297">
        <w:instrText xml:space="preserve">" </w:instrText>
      </w:r>
      <w:r w:rsidR="00BD2297">
        <w:fldChar w:fldCharType="end"/>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06B2C53B" w14:textId="342745BA" w:rsidR="00BD2297" w:rsidRDefault="00BD2297">
      <w:pPr>
        <w:spacing w:line="240" w:lineRule="auto"/>
      </w:pPr>
    </w:p>
    <w:p w14:paraId="0071DA37" w14:textId="18AB4A24" w:rsidR="007F4C0E" w:rsidRPr="007F4C0E" w:rsidRDefault="007F4C0E" w:rsidP="00322D1A">
      <w:pPr>
        <w:ind w:left="360"/>
        <w:jc w:val="both"/>
        <w:rPr>
          <w:b/>
        </w:rPr>
      </w:pPr>
      <w:r w:rsidRPr="007F4C0E">
        <w:rPr>
          <w:b/>
        </w:rPr>
        <w:t>Rotation</w:t>
      </w:r>
    </w:p>
    <w:p w14:paraId="2ACD14FF" w14:textId="5DC80ECB" w:rsidR="007F4C0E" w:rsidRDefault="00B934EE" w:rsidP="00322D1A">
      <w:pPr>
        <w:ind w:left="360"/>
        <w:jc w:val="both"/>
      </w:pPr>
      <w:r>
        <w:t>Auch die Rotation kann auf Wunsch komplett deaktiviert werden.</w:t>
      </w:r>
      <w:r w:rsidR="008B7987">
        <w:t xml:space="preserve"> Ebenfalls ein </w:t>
      </w:r>
      <w:proofErr w:type="spellStart"/>
      <w:r w:rsidR="008B7987">
        <w:t>Smoothing</w:t>
      </w:r>
      <w:proofErr w:type="spellEnd"/>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8B7987">
        <w:t xml:space="preserve">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6AEF14E8" w:rsidR="00C563F1" w:rsidRDefault="00C563F1" w:rsidP="00C563F1">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74F515AF" w:rsidR="006B7FEF" w:rsidRPr="006B7FEF" w:rsidRDefault="006B7FEF" w:rsidP="00C563F1">
      <w:pPr>
        <w:ind w:left="360"/>
        <w:jc w:val="both"/>
        <w:rPr>
          <w:b/>
        </w:rPr>
      </w:pPr>
      <w:r w:rsidRPr="006B7FEF">
        <w:rPr>
          <w:b/>
        </w:rPr>
        <w:t>Custom Mouse Cursor</w:t>
      </w:r>
      <w:r w:rsidR="006764E8">
        <w:rPr>
          <w:b/>
        </w:rPr>
        <w:fldChar w:fldCharType="begin"/>
      </w:r>
      <w:r w:rsidR="006764E8">
        <w:instrText xml:space="preserve"> XE "</w:instrText>
      </w:r>
      <w:r w:rsidR="006764E8" w:rsidRPr="00A848C8">
        <w:instrText>Cursor</w:instrText>
      </w:r>
      <w:r w:rsidR="006764E8">
        <w:instrText xml:space="preserve">" </w:instrText>
      </w:r>
      <w:r w:rsidR="006764E8">
        <w:rPr>
          <w:b/>
        </w:rPr>
        <w:fldChar w:fldCharType="end"/>
      </w:r>
    </w:p>
    <w:p w14:paraId="210033DE" w14:textId="518607CC" w:rsidR="006B7FEF" w:rsidRDefault="006B7FEF" w:rsidP="00C563F1">
      <w:pPr>
        <w:ind w:left="360"/>
        <w:jc w:val="both"/>
      </w:pPr>
      <w:r>
        <w:t>Falls im Spiel ein spezifischer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Verwendung findet, kann die Textur hier angegeben werden, damit sie für beide Augen gerendert wird. Ansonsten wird der normale 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-Cursor angezeigt.</w:t>
      </w:r>
    </w:p>
    <w:p w14:paraId="03CFE22E" w14:textId="77777777" w:rsidR="00B934EE" w:rsidRDefault="00B934EE" w:rsidP="00322D1A">
      <w:pPr>
        <w:ind w:left="360"/>
        <w:jc w:val="both"/>
      </w:pPr>
    </w:p>
    <w:p w14:paraId="1D08D891" w14:textId="29063773" w:rsidR="00C563F1" w:rsidRPr="00322D1A" w:rsidRDefault="00C563F1" w:rsidP="00C563F1">
      <w:pPr>
        <w:pStyle w:val="Listenabsatz"/>
        <w:keepNext/>
        <w:ind w:left="360"/>
        <w:jc w:val="both"/>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7768E420" w14:textId="2542E74A" w:rsidR="00C563F1" w:rsidRDefault="00C563F1" w:rsidP="00C563F1">
      <w:pPr>
        <w:ind w:left="360"/>
        <w:jc w:val="both"/>
      </w:pPr>
      <w:r>
        <w:t>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0DD5C6E6" w:rsidR="00E41193" w:rsidRPr="00E41193" w:rsidRDefault="00E41193" w:rsidP="00340D5C">
      <w:pPr>
        <w:pStyle w:val="Listenabsatz"/>
        <w:numPr>
          <w:ilvl w:val="0"/>
          <w:numId w:val="12"/>
        </w:numPr>
        <w:jc w:val="both"/>
        <w:rPr>
          <w:b/>
        </w:rPr>
      </w:pPr>
      <w:r w:rsidRPr="00E41193">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eastAsia="de-CH"/>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67DF62ED" w:rsidR="0034619B" w:rsidRPr="0023422D" w:rsidRDefault="0034619B" w:rsidP="0034619B">
      <w:pPr>
        <w:pStyle w:val="Beschriftung"/>
        <w:jc w:val="center"/>
        <w:rPr>
          <w:lang w:val="en-US"/>
        </w:rPr>
      </w:pPr>
      <w:bookmarkStart w:id="98" w:name="_Toc440834471"/>
      <w:proofErr w:type="spellStart"/>
      <w:r w:rsidRPr="0023422D">
        <w:rPr>
          <w:lang w:val="en-US"/>
        </w:rPr>
        <w:t>Abbildung</w:t>
      </w:r>
      <w:proofErr w:type="spellEnd"/>
      <w:r w:rsidRPr="0023422D">
        <w:rPr>
          <w:lang w:val="en-US"/>
        </w:rPr>
        <w:t xml:space="preserve"> </w:t>
      </w:r>
      <w:r>
        <w:fldChar w:fldCharType="begin"/>
      </w:r>
      <w:r w:rsidRPr="0023422D">
        <w:rPr>
          <w:lang w:val="en-US"/>
        </w:rPr>
        <w:instrText xml:space="preserve"> SEQ Abbildung \* ARABIC </w:instrText>
      </w:r>
      <w:r>
        <w:fldChar w:fldCharType="separate"/>
      </w:r>
      <w:r w:rsidR="00462315">
        <w:rPr>
          <w:noProof/>
          <w:lang w:val="en-US"/>
        </w:rPr>
        <w:t>34</w:t>
      </w:r>
      <w:r>
        <w:fldChar w:fldCharType="end"/>
      </w:r>
      <w:r w:rsidRPr="0023422D">
        <w:rPr>
          <w:lang w:val="en-US"/>
        </w:rPr>
        <w: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23422D">
        <w:rPr>
          <w:lang w:val="en-US"/>
        </w:rPr>
        <w:t xml:space="preserve"> Plugin, Settings Eyes</w:t>
      </w:r>
      <w:bookmarkEnd w:id="98"/>
      <w:r w:rsidR="00122805">
        <w:rPr>
          <w:lang w:val="en-US"/>
        </w:rPr>
        <w:fldChar w:fldCharType="begin"/>
      </w:r>
      <w:r w:rsidR="00122805" w:rsidRPr="004867A0">
        <w:rPr>
          <w:lang w:val="en-US"/>
        </w:rPr>
        <w:instrText xml:space="preserve"> XE "Eyes" </w:instrText>
      </w:r>
      <w:r w:rsidR="00122805">
        <w:rPr>
          <w:lang w:val="en-US"/>
        </w:rPr>
        <w:fldChar w:fldCharType="end"/>
      </w:r>
    </w:p>
    <w:p w14:paraId="01CE9653" w14:textId="1DB696ED" w:rsidR="00962958" w:rsidRPr="004867A0" w:rsidRDefault="00962958" w:rsidP="00E41193">
      <w:pPr>
        <w:pStyle w:val="Listenabsatz"/>
        <w:ind w:left="360"/>
        <w:jc w:val="both"/>
        <w:rPr>
          <w:b/>
        </w:rPr>
      </w:pPr>
      <w:r w:rsidRPr="004867A0">
        <w:rPr>
          <w:b/>
        </w:rPr>
        <w:t>Position</w:t>
      </w:r>
    </w:p>
    <w:p w14:paraId="07BDF6ED" w14:textId="3B389A8C" w:rsidR="00962958" w:rsidRDefault="006247CD" w:rsidP="003070E1">
      <w:pPr>
        <w:ind w:left="360"/>
        <w:jc w:val="both"/>
      </w:pPr>
      <w:r>
        <w:t>Falls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 der aktuellen Applikation unerheblich ist, kann die an dieser Stelle deaktiviert werden. Somit übernehmen die virtuellen Eyes, welche im </w:t>
      </w:r>
      <w:proofErr w:type="spellStart"/>
      <w:r>
        <w:t>Prefab</w:t>
      </w:r>
      <w:proofErr w:type="spellEnd"/>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liegen, keine </w:t>
      </w:r>
      <w:r>
        <w:lastRenderedPageBreak/>
        <w:t>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103D1E7A" w:rsidR="002E0360" w:rsidRDefault="002E0360" w:rsidP="002E0360">
      <w:pPr>
        <w:ind w:left="360"/>
        <w:jc w:val="both"/>
      </w:pPr>
      <w:r>
        <w:t>Weiter kann auf Wunsch die Interpolation (</w:t>
      </w:r>
      <w:proofErr w:type="spellStart"/>
      <w:r>
        <w:t>Smoothing</w:t>
      </w:r>
      <w:proofErr w:type="spellEnd"/>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2B4D6310" w14:textId="77777777" w:rsidR="0033431C" w:rsidRDefault="0033431C" w:rsidP="00E41193">
      <w:pPr>
        <w:pStyle w:val="Listenabsatz"/>
        <w:ind w:left="360"/>
        <w:jc w:val="both"/>
      </w:pPr>
    </w:p>
    <w:p w14:paraId="6D699D21" w14:textId="7AF01C0C" w:rsidR="00962958" w:rsidRPr="003070E1" w:rsidRDefault="00962958" w:rsidP="001D4264">
      <w:pPr>
        <w:pStyle w:val="Listenabsatz"/>
        <w:ind w:left="360"/>
        <w:jc w:val="both"/>
      </w:pPr>
      <w:r w:rsidRPr="00962958">
        <w:rPr>
          <w:b/>
        </w:rPr>
        <w:t>Rotation</w:t>
      </w:r>
      <w:r w:rsidR="001D4264">
        <w:rPr>
          <w:b/>
        </w:rPr>
        <w:br/>
      </w:r>
      <w:r w:rsidR="003070E1">
        <w:t>Auch die Rotation kann auf Wunsch komplett deaktiviert werden.</w:t>
      </w:r>
      <w:r w:rsidR="002E0360">
        <w:t xml:space="preserve"> Ebenfalls ein </w:t>
      </w:r>
      <w:proofErr w:type="spellStart"/>
      <w:r w:rsidR="002E0360">
        <w:t>Smoothing</w:t>
      </w:r>
      <w:proofErr w:type="spellEnd"/>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2E0360">
        <w:t xml:space="preserve"> ist standardmässig aktiv.</w:t>
      </w:r>
    </w:p>
    <w:p w14:paraId="2D8EBBDD" w14:textId="77777777" w:rsidR="003070E1" w:rsidRDefault="003070E1" w:rsidP="00E41193">
      <w:pPr>
        <w:pStyle w:val="Listenabsatz"/>
        <w:ind w:left="360"/>
        <w:jc w:val="both"/>
        <w:rPr>
          <w:b/>
        </w:rPr>
      </w:pPr>
    </w:p>
    <w:p w14:paraId="27B303E7" w14:textId="1D3E4FFB" w:rsidR="0034619B" w:rsidRPr="00C563F1" w:rsidRDefault="00962958" w:rsidP="00E41193">
      <w:pPr>
        <w:pStyle w:val="Listenabsatz"/>
        <w:ind w:left="360"/>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37D07B27" w14:textId="324770B3" w:rsidR="00C563F1" w:rsidRDefault="00C563F1" w:rsidP="00962958">
      <w:pPr>
        <w:ind w:left="360"/>
        <w:jc w:val="both"/>
      </w:pPr>
      <w:r>
        <w:t xml:space="preserve">Der </w:t>
      </w:r>
      <w:r w:rsidR="00962958">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62958">
        <w:t>-</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40D5C">
      <w:pPr>
        <w:pStyle w:val="Listenabsatz"/>
        <w:keepNext/>
        <w:numPr>
          <w:ilvl w:val="0"/>
          <w:numId w:val="12"/>
        </w:numPr>
      </w:pPr>
      <w:r>
        <w:rPr>
          <w:b/>
        </w:rPr>
        <w:t>Sekundäre Kameras</w:t>
      </w:r>
    </w:p>
    <w:p w14:paraId="58AC30EF" w14:textId="048AC866" w:rsidR="009516B9" w:rsidRDefault="009516B9" w:rsidP="0033431C">
      <w:pPr>
        <w:pStyle w:val="Listenabsatz"/>
        <w:keepNext/>
        <w:ind w:left="360"/>
        <w:jc w:val="center"/>
      </w:pPr>
      <w:r>
        <w:br/>
      </w:r>
      <w:r>
        <w:br/>
      </w:r>
      <w:r>
        <w:rPr>
          <w:noProof/>
          <w:lang w:eastAsia="de-CH"/>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63">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28D80890" w:rsidR="009516B9" w:rsidRPr="009516B9" w:rsidRDefault="009516B9" w:rsidP="009516B9">
      <w:pPr>
        <w:pStyle w:val="Beschriftung"/>
        <w:jc w:val="center"/>
      </w:pPr>
      <w:bookmarkStart w:id="99" w:name="_Toc440834472"/>
      <w:r w:rsidRPr="009516B9">
        <w:t xml:space="preserve">Abbildung </w:t>
      </w:r>
      <w:r>
        <w:fldChar w:fldCharType="begin"/>
      </w:r>
      <w:r w:rsidRPr="009516B9">
        <w:instrText xml:space="preserve"> SEQ Abbildung \* ARABIC </w:instrText>
      </w:r>
      <w:r>
        <w:fldChar w:fldCharType="separate"/>
      </w:r>
      <w:r w:rsidR="00462315">
        <w:rPr>
          <w:noProof/>
        </w:rPr>
        <w:t>35</w:t>
      </w:r>
      <w:r>
        <w:rPr>
          <w:noProof/>
        </w:rPr>
        <w:fldChar w:fldCharType="end"/>
      </w:r>
      <w:r w:rsidRPr="009516B9">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9516B9">
        <w:t xml:space="preserve"> Plugin, Settings Sekundäre Kameras</w:t>
      </w:r>
      <w:bookmarkEnd w:id="99"/>
    </w:p>
    <w:p w14:paraId="7B04CDC3" w14:textId="0E252E34" w:rsidR="009516B9" w:rsidRDefault="00233A7E" w:rsidP="009516B9">
      <w:pPr>
        <w:ind w:left="360"/>
        <w:jc w:val="both"/>
      </w:pPr>
      <w:r>
        <w:t>Möglicherweise werden für die Applikation nicht nur eine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41E079E1" w14:textId="7F2D2CB5" w:rsidR="0033431C" w:rsidRDefault="0076107D" w:rsidP="00340D5C">
      <w:pPr>
        <w:pStyle w:val="Listenabsatz"/>
        <w:keepNext/>
        <w:numPr>
          <w:ilvl w:val="0"/>
          <w:numId w:val="12"/>
        </w:numPr>
      </w:pPr>
      <w:r w:rsidRPr="001137E1">
        <w:rPr>
          <w:b/>
        </w:rPr>
        <w:t>Cave</w:t>
      </w:r>
    </w:p>
    <w:p w14:paraId="7D14161E" w14:textId="28403290" w:rsidR="0076107D" w:rsidRDefault="0076107D" w:rsidP="0033431C">
      <w:pPr>
        <w:pStyle w:val="Listenabsatz"/>
        <w:keepNext/>
        <w:ind w:left="360"/>
        <w:jc w:val="center"/>
      </w:pPr>
      <w:r>
        <w:br/>
      </w:r>
      <w:r>
        <w:rPr>
          <w:noProof/>
          <w:lang w:eastAsia="de-CH"/>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6">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4308849C" w:rsidR="0076107D" w:rsidRPr="00577FC1" w:rsidRDefault="0076107D" w:rsidP="0076107D">
      <w:pPr>
        <w:pStyle w:val="Beschriftung"/>
        <w:jc w:val="center"/>
      </w:pPr>
      <w:bookmarkStart w:id="100" w:name="_Toc440834473"/>
      <w:r w:rsidRPr="00577FC1">
        <w:t xml:space="preserve">Abbildung </w:t>
      </w:r>
      <w:r>
        <w:fldChar w:fldCharType="begin"/>
      </w:r>
      <w:r w:rsidRPr="00577FC1">
        <w:instrText xml:space="preserve"> SEQ Abbildung \* ARABIC </w:instrText>
      </w:r>
      <w:r>
        <w:fldChar w:fldCharType="separate"/>
      </w:r>
      <w:r w:rsidR="00462315">
        <w:rPr>
          <w:noProof/>
        </w:rPr>
        <w:t>36</w:t>
      </w:r>
      <w:r>
        <w:rPr>
          <w:noProof/>
        </w:rPr>
        <w:fldChar w:fldCharType="end"/>
      </w:r>
      <w:r w:rsidRPr="00577FC1">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577FC1">
        <w:t xml:space="preserve"> Plugin, Settings Cave</w:t>
      </w:r>
      <w:bookmarkEnd w:id="100"/>
    </w:p>
    <w:p w14:paraId="61AAC53D" w14:textId="77777777" w:rsidR="00173F7C" w:rsidRDefault="0033431C" w:rsidP="009516B9">
      <w:pPr>
        <w:ind w:left="360"/>
        <w:jc w:val="both"/>
      </w:pPr>
      <w:r>
        <w:t>I</w:t>
      </w:r>
      <w:r w:rsidR="0076107D">
        <w:t>n dieser Sektion in den meisten Fällen keine Einstellungen vorgenommen werden. Möglicherweise will der Benutzer aber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76107D">
        <w:t>-Elemente auf einer anderen Leinwand darstellen.</w:t>
      </w:r>
    </w:p>
    <w:p w14:paraId="74B973DB" w14:textId="77777777" w:rsidR="00173F7C" w:rsidRDefault="00173F7C" w:rsidP="009516B9">
      <w:pPr>
        <w:ind w:left="360"/>
        <w:jc w:val="both"/>
      </w:pPr>
    </w:p>
    <w:p w14:paraId="1031BBBC" w14:textId="77777777" w:rsidR="00173F7C" w:rsidRDefault="00173F7C">
      <w:pPr>
        <w:spacing w:line="240" w:lineRule="auto"/>
      </w:pPr>
      <w:r>
        <w:br w:type="page"/>
      </w:r>
    </w:p>
    <w:p w14:paraId="12DC807D" w14:textId="3AA1A570" w:rsidR="00724367" w:rsidRPr="009624A8" w:rsidRDefault="009624A8" w:rsidP="00340D5C">
      <w:pPr>
        <w:pStyle w:val="Listenabsatz"/>
        <w:numPr>
          <w:ilvl w:val="0"/>
          <w:numId w:val="12"/>
        </w:numPr>
        <w:jc w:val="both"/>
        <w:rPr>
          <w:b/>
        </w:rPr>
      </w:pPr>
      <w:r w:rsidRPr="009624A8">
        <w:rPr>
          <w:b/>
        </w:rPr>
        <w:lastRenderedPageBreak/>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eastAsia="de-CH"/>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28283408" w:rsidR="009624A8" w:rsidRDefault="009624A8" w:rsidP="009624A8">
      <w:pPr>
        <w:pStyle w:val="Beschriftung"/>
        <w:jc w:val="center"/>
      </w:pPr>
      <w:bookmarkStart w:id="101" w:name="_Toc440834474"/>
      <w:r>
        <w:t xml:space="preserve">Abbildung </w:t>
      </w:r>
      <w:fldSimple w:instr=" SEQ Abbildung \* ARABIC ">
        <w:r w:rsidR="00462315">
          <w:rPr>
            <w:noProof/>
          </w:rPr>
          <w:t>37</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Settings System</w:t>
      </w:r>
      <w:bookmarkEnd w:id="101"/>
    </w:p>
    <w:p w14:paraId="059184D5" w14:textId="0E825A0F" w:rsidR="009624A8" w:rsidRDefault="009624A8" w:rsidP="00962958">
      <w:pPr>
        <w:ind w:left="360"/>
        <w:jc w:val="both"/>
      </w:pPr>
      <w:r>
        <w:t xml:space="preserve">Die zugewiesenen </w:t>
      </w:r>
      <w:proofErr w:type="spellStart"/>
      <w:r>
        <w:t>Prefabs</w:t>
      </w:r>
      <w:proofErr w:type="spellEnd"/>
      <w:r>
        <w:t xml:space="preserve"> werden beim Initialisieren des </w:t>
      </w:r>
      <w:proofErr w:type="spellStart"/>
      <w:r>
        <w:t>Plugins</w:t>
      </w:r>
      <w:proofErr w:type="spellEnd"/>
      <w:r>
        <w:t xml:space="preserve"> instanziiert und müssen </w:t>
      </w:r>
      <w:r w:rsidR="00CB09EB">
        <w:t>nicht</w:t>
      </w:r>
      <w:r>
        <w:t xml:space="preserve"> adaptiert werden.</w:t>
      </w:r>
    </w:p>
    <w:p w14:paraId="2EC1C3E5" w14:textId="77777777" w:rsidR="00835B66" w:rsidRDefault="00835B66" w:rsidP="00962958">
      <w:pPr>
        <w:ind w:left="360"/>
        <w:jc w:val="both"/>
      </w:pPr>
    </w:p>
    <w:p w14:paraId="5A84F7FD" w14:textId="04F96DE7" w:rsidR="00835B66" w:rsidRDefault="00835B66" w:rsidP="00962958">
      <w:pPr>
        <w:ind w:left="360"/>
        <w:jc w:val="both"/>
      </w:pPr>
      <w:r>
        <w:t xml:space="preserve">Das </w:t>
      </w:r>
      <w:proofErr w:type="spellStart"/>
      <w:r>
        <w:t>CameraContainer</w:t>
      </w:r>
      <w:proofErr w:type="spellEnd"/>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w:t>
      </w:r>
      <w:proofErr w:type="spellStart"/>
      <w:r>
        <w:t>Gameobject</w:t>
      </w:r>
      <w:proofErr w:type="spellEnd"/>
      <w:r>
        <w:t xml:space="preserve"> beinhaltet alle Kameras, die sich jeweils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unterordnen und die Bildaufteilung für die verschiedenen </w:t>
      </w:r>
      <w:proofErr w:type="spellStart"/>
      <w:r>
        <w:t>Beamer</w:t>
      </w:r>
      <w:proofErr w:type="spellEnd"/>
      <w:r>
        <w:t xml:space="preserve"> übernimmt.</w:t>
      </w:r>
    </w:p>
    <w:p w14:paraId="7F3D959B" w14:textId="77777777" w:rsidR="00821DC6" w:rsidRDefault="00821DC6" w:rsidP="00962958">
      <w:pPr>
        <w:ind w:left="360"/>
        <w:jc w:val="both"/>
      </w:pPr>
    </w:p>
    <w:p w14:paraId="23D90310" w14:textId="413BB69D" w:rsidR="0012481A" w:rsidRDefault="00821DC6" w:rsidP="00962958">
      <w:pPr>
        <w:ind w:left="360"/>
        <w:jc w:val="both"/>
      </w:pPr>
      <w:r>
        <w:t xml:space="preserve">Einstellungen müssen nur bei grundlegenden Veränderungen gemacht werden und </w:t>
      </w:r>
      <w:r w:rsidR="00790717">
        <w:t>empfehlen</w:t>
      </w:r>
      <w:r>
        <w:t xml:space="preserve"> sich nur für erfahrene Benutzer.</w:t>
      </w:r>
    </w:p>
    <w:p w14:paraId="33F5ED48" w14:textId="77777777" w:rsidR="00790717" w:rsidRDefault="00790717" w:rsidP="00790717">
      <w:pPr>
        <w:jc w:val="both"/>
      </w:pPr>
    </w:p>
    <w:p w14:paraId="1145677C" w14:textId="43DF0606" w:rsidR="00790717" w:rsidRDefault="00790717" w:rsidP="00790717">
      <w:pPr>
        <w:jc w:val="both"/>
      </w:pPr>
      <w:r>
        <w:t>All diese Einstellungen sind ebenfalls über das bereitgestellte API manipulierbar. Folgender Beispielcode zeigt eine einfache Einstellungsänderung</w:t>
      </w:r>
      <w:r w:rsidR="00C25D59">
        <w:t xml:space="preserve"> in den Wand Settings</w:t>
      </w:r>
      <w:r>
        <w:t>.</w:t>
      </w:r>
    </w:p>
    <w:p w14:paraId="0A7EBDF1" w14:textId="77777777" w:rsidR="00790717" w:rsidRDefault="00790717" w:rsidP="00790717">
      <w:pPr>
        <w:jc w:val="both"/>
      </w:pPr>
    </w:p>
    <w:bookmarkStart w:id="102" w:name="_MON_1513842980"/>
    <w:bookmarkEnd w:id="102"/>
    <w:p w14:paraId="1F3DA45C" w14:textId="0B45314D" w:rsidR="00790717" w:rsidRDefault="0014524B" w:rsidP="00790717">
      <w:pPr>
        <w:keepNext/>
        <w:jc w:val="both"/>
      </w:pPr>
      <w:r>
        <w:object w:dxaOrig="9360" w:dyaOrig="397" w14:anchorId="5E222D1F">
          <v:shape id="_x0000_i1032" type="#_x0000_t75" style="width:454.4pt;height:48.9pt" o:ole="" filled="t" fillcolor="#d8d8d8 [2732]">
            <v:imagedata r:id="rId65" o:title="" croptop="-46745f" cropbottom="-46745f" cropleft="-1985f" cropright="3969f"/>
          </v:shape>
          <o:OLEObject Type="Embed" ProgID="Word.OpenDocumentText.12" ShapeID="_x0000_i1032" DrawAspect="Content" ObjectID="_1514611701" r:id="rId66"/>
        </w:object>
      </w:r>
    </w:p>
    <w:p w14:paraId="0D98E7AF" w14:textId="512AB39D" w:rsidR="00790717" w:rsidRDefault="00790717" w:rsidP="00790717">
      <w:pPr>
        <w:pStyle w:val="Beschriftung"/>
        <w:jc w:val="center"/>
      </w:pPr>
      <w:bookmarkStart w:id="103" w:name="_Toc440265127"/>
      <w:r>
        <w:t xml:space="preserve">Quellcode </w:t>
      </w:r>
      <w:fldSimple w:instr=" SEQ Quellcode \* ARABIC ">
        <w:r w:rsidR="00A617F1">
          <w:rPr>
            <w:noProof/>
          </w:rPr>
          <w:t>7</w:t>
        </w:r>
      </w:fldSimple>
      <w:r>
        <w:t>: Einstellungsänderung über API</w:t>
      </w:r>
      <w:bookmarkEnd w:id="103"/>
    </w:p>
    <w:p w14:paraId="7C7C44FB" w14:textId="77777777" w:rsidR="006C1C9E" w:rsidRDefault="006C1C9E" w:rsidP="0005618D">
      <w:pPr>
        <w:pStyle w:val="berschrift3"/>
      </w:pPr>
      <w:bookmarkStart w:id="104" w:name="_Toc440714521"/>
      <w:r>
        <w:t>Aufgabenverteilung</w:t>
      </w:r>
      <w:bookmarkEnd w:id="104"/>
    </w:p>
    <w:p w14:paraId="15D7283D" w14:textId="77777777" w:rsidR="0012481A" w:rsidRDefault="0012481A" w:rsidP="0012481A">
      <w:pPr>
        <w:jc w:val="both"/>
      </w:pPr>
      <w:r>
        <w:t xml:space="preserve">Der zentrale Knoten des </w:t>
      </w:r>
      <w:proofErr w:type="spellStart"/>
      <w:r>
        <w:t>Plugins</w:t>
      </w:r>
      <w:proofErr w:type="spellEnd"/>
      <w:r>
        <w:t xml:space="preserve"> ist die Klasse „</w:t>
      </w:r>
      <w:proofErr w:type="spellStart"/>
      <w:r>
        <w:t>CaveMain</w:t>
      </w:r>
      <w:proofErr w:type="spellEnd"/>
      <w:r>
        <w:t>“.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7E0DCE31" w:rsidR="0012481A" w:rsidRDefault="0012481A" w:rsidP="0012481A">
      <w:pPr>
        <w:jc w:val="both"/>
      </w:pPr>
      <w:r>
        <w:t xml:space="preserve">Ein direkter Zugriff auf verschiedene Komponenten sollte grundsätzlich nicht erfolgen, dafür wird ein </w:t>
      </w:r>
      <w:r w:rsidR="002E1404">
        <w:t>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rsidR="002E1404">
        <w:t xml:space="preserve"> als Schnittstelle für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B170FE">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r>
        <w:rPr>
          <w:noProof/>
          <w:lang w:eastAsia="de-CH"/>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7">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p>
    <w:p w14:paraId="2FA8172E" w14:textId="55E9094D" w:rsidR="00691BF5" w:rsidRPr="0023422D" w:rsidRDefault="00DB714D" w:rsidP="00DB714D">
      <w:pPr>
        <w:pStyle w:val="Beschriftung"/>
        <w:jc w:val="center"/>
      </w:pPr>
      <w:bookmarkStart w:id="105" w:name="_Toc440834475"/>
      <w:r>
        <w:t xml:space="preserve">Abbildung </w:t>
      </w:r>
      <w:fldSimple w:instr=" SEQ Abbildung \* ARABIC ">
        <w:r w:rsidR="00462315">
          <w:rPr>
            <w:noProof/>
          </w:rPr>
          <w:t>38</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Klassendiagramm</w:t>
      </w:r>
      <w:bookmarkEnd w:id="105"/>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340D5C">
      <w:pPr>
        <w:pStyle w:val="Listenabsatz"/>
        <w:numPr>
          <w:ilvl w:val="0"/>
          <w:numId w:val="12"/>
        </w:numPr>
        <w:jc w:val="both"/>
        <w:rPr>
          <w:b/>
        </w:rPr>
      </w:pPr>
      <w:proofErr w:type="spellStart"/>
      <w:r>
        <w:rPr>
          <w:b/>
        </w:rPr>
        <w:t>CaveMain.cs</w:t>
      </w:r>
      <w:proofErr w:type="spellEnd"/>
    </w:p>
    <w:p w14:paraId="64C75858" w14:textId="1BD9C5B0" w:rsidR="00FF3B53" w:rsidRDefault="004A01AC" w:rsidP="00E704F9">
      <w:pPr>
        <w:ind w:left="360"/>
        <w:jc w:val="both"/>
      </w:pPr>
      <w:r>
        <w:t xml:space="preserve">Das ist </w:t>
      </w:r>
      <w:r w:rsidR="00133558">
        <w:t>der</w:t>
      </w:r>
      <w:r>
        <w:t xml:space="preserve"> zentrale </w:t>
      </w:r>
      <w:r w:rsidR="00133558">
        <w:t>Knoten</w:t>
      </w:r>
      <w:r>
        <w:t xml:space="preserve"> des </w:t>
      </w:r>
      <w:proofErr w:type="spellStart"/>
      <w:r>
        <w:t>Plugins</w:t>
      </w:r>
      <w:proofErr w:type="spellEnd"/>
      <w:r>
        <w:t>. In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-Hierarchie sind sämtlich</w:t>
      </w:r>
      <w:r w:rsidR="00133558">
        <w:t>e</w:t>
      </w:r>
      <w:r w:rsidR="00E704F9">
        <w:t xml:space="preserve"> Plugin-relevanten</w:t>
      </w:r>
      <w:r w:rsidR="00133558">
        <w:t xml:space="preserve"> Objekte Child-Elemente dieser Instanz. </w:t>
      </w:r>
      <w:r w:rsidR="00E704F9">
        <w:t xml:space="preserve">Wichtige Management-Klassen werden während des Startvorgangs vom </w:t>
      </w:r>
      <w:proofErr w:type="spellStart"/>
      <w:r w:rsidR="00E704F9">
        <w:t>CaveMain</w:t>
      </w:r>
      <w:proofErr w:type="spellEnd"/>
      <w:r w:rsidR="00E704F9">
        <w:t xml:space="preserve">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374CE8">
        <w:t xml:space="preserve"> zu </w:t>
      </w:r>
      <w:proofErr w:type="spellStart"/>
      <w:r w:rsidR="00374CE8">
        <w:t>Debug</w:t>
      </w:r>
      <w:proofErr w:type="spellEnd"/>
      <w:r w:rsidR="00374CE8">
        <w:t xml:space="preserve">-Zwecken dargestellt werden soll, deaktiviert diese Klasse sämtliche </w:t>
      </w:r>
      <w:proofErr w:type="spellStart"/>
      <w:r w:rsidR="00374CE8">
        <w:t>Renderers</w:t>
      </w:r>
      <w:proofErr w:type="spellEnd"/>
      <w:r w:rsidR="00374CE8">
        <w:t>.</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E52A05">
        <w:trPr>
          <w:trHeight w:val="113"/>
        </w:trPr>
        <w:tc>
          <w:tcPr>
            <w:tcW w:w="2409" w:type="dxa"/>
            <w:tcBorders>
              <w:top w:val="nil"/>
              <w:left w:val="nil"/>
              <w:bottom w:val="nil"/>
              <w:right w:val="nil"/>
            </w:tcBorders>
            <w:shd w:val="clear" w:color="auto" w:fill="D0CECE" w:themeFill="background2" w:themeFillShade="E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59629EC0" w14:textId="77777777" w:rsidR="00433E43" w:rsidRPr="00133DF1" w:rsidRDefault="00433E43" w:rsidP="00BB79DF">
            <w:pPr>
              <w:jc w:val="both"/>
              <w:rPr>
                <w:b/>
              </w:rPr>
            </w:pPr>
            <w:r>
              <w:rPr>
                <w:b/>
              </w:rPr>
              <w:t>Aufgabe</w:t>
            </w:r>
          </w:p>
        </w:tc>
      </w:tr>
      <w:tr w:rsidR="00433E43" w:rsidRPr="004F6D77"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proofErr w:type="spellStart"/>
            <w:r>
              <w:t>Awake</w:t>
            </w:r>
            <w:proofErr w:type="spellEnd"/>
            <w:r>
              <w:t>()</w:t>
            </w:r>
          </w:p>
        </w:tc>
        <w:tc>
          <w:tcPr>
            <w:tcW w:w="6634" w:type="dxa"/>
            <w:shd w:val="clear" w:color="auto" w:fill="E6E6E6"/>
          </w:tcPr>
          <w:p w14:paraId="283CD9F4" w14:textId="7EDB5758" w:rsidR="00433E43" w:rsidRPr="004F6D77" w:rsidRDefault="00433E43" w:rsidP="00433E43">
            <w:pPr>
              <w:jc w:val="both"/>
              <w:rPr>
                <w:lang w:val="en-US"/>
              </w:rPr>
            </w:pPr>
            <w:proofErr w:type="spellStart"/>
            <w:r w:rsidRPr="004F6D77">
              <w:rPr>
                <w:lang w:val="en-US"/>
              </w:rPr>
              <w:t>Instanziiert</w:t>
            </w:r>
            <w:proofErr w:type="spellEnd"/>
            <w:r w:rsidRPr="004F6D77">
              <w:rPr>
                <w:lang w:val="en-US"/>
              </w:rPr>
              <w:t xml:space="preserve"> </w:t>
            </w:r>
            <w:proofErr w:type="spellStart"/>
            <w:r w:rsidRPr="004F6D77">
              <w:rPr>
                <w:lang w:val="en-US"/>
              </w:rPr>
              <w:t>CameraManager</w:t>
            </w:r>
            <w:proofErr w:type="spellEnd"/>
            <w:r w:rsidRPr="004F6D77">
              <w:rPr>
                <w:lang w:val="en-US"/>
              </w:rPr>
              <w:t xml:space="preserve">, </w:t>
            </w:r>
            <w:proofErr w:type="spellStart"/>
            <w:r w:rsidRPr="004F6D77">
              <w:rPr>
                <w:lang w:val="en-US"/>
              </w:rPr>
              <w:t>FrustumManager</w:t>
            </w:r>
            <w:proofErr w:type="spellEnd"/>
            <w:r w:rsidRPr="004F6D77">
              <w:rPr>
                <w:lang w:val="en-US"/>
              </w:rPr>
              <w:t xml:space="preserve"> und </w:t>
            </w:r>
            <w:proofErr w:type="spellStart"/>
            <w:r w:rsidRPr="004F6D77">
              <w:rPr>
                <w:lang w:val="en-US"/>
              </w:rPr>
              <w:t>CameraContainer</w:t>
            </w:r>
            <w:proofErr w:type="spellEnd"/>
            <w:r w:rsidR="0013739C">
              <w:fldChar w:fldCharType="begin"/>
            </w:r>
            <w:r w:rsidR="0013739C" w:rsidRPr="004F6D77">
              <w:rPr>
                <w:lang w:val="en-US"/>
              </w:rPr>
              <w:instrText xml:space="preserve"> XE "CameraContainer" </w:instrText>
            </w:r>
            <w:r w:rsidR="0013739C">
              <w:fldChar w:fldCharType="end"/>
            </w:r>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340D5C">
            <w:pPr>
              <w:pStyle w:val="Listenabsatz"/>
              <w:numPr>
                <w:ilvl w:val="0"/>
                <w:numId w:val="12"/>
              </w:numPr>
              <w:jc w:val="both"/>
            </w:pPr>
            <w:r>
              <w:t>Erstellt eine Kollektion der Cave-Transforms</w:t>
            </w:r>
          </w:p>
          <w:p w14:paraId="6BD4C2DD" w14:textId="77777777" w:rsidR="00EF489F" w:rsidRDefault="00FF3B53" w:rsidP="00340D5C">
            <w:pPr>
              <w:pStyle w:val="Listenabsatz"/>
              <w:numPr>
                <w:ilvl w:val="0"/>
                <w:numId w:val="12"/>
              </w:numPr>
              <w:jc w:val="both"/>
            </w:pPr>
            <w:r>
              <w:t xml:space="preserve">Deaktiviert auf Wunsch sämtliche </w:t>
            </w:r>
            <w:proofErr w:type="spellStart"/>
            <w:r>
              <w:t>Renderer</w:t>
            </w:r>
            <w:proofErr w:type="spellEnd"/>
          </w:p>
          <w:p w14:paraId="783ED1EB" w14:textId="5C449078" w:rsidR="00FF3B53" w:rsidRDefault="00FF3B53" w:rsidP="00340D5C">
            <w:pPr>
              <w:pStyle w:val="Listenabsatz"/>
              <w:numPr>
                <w:ilvl w:val="0"/>
                <w:numId w:val="12"/>
              </w:numPr>
              <w:jc w:val="both"/>
            </w:pPr>
            <w:r>
              <w:t xml:space="preserve">Deaktiviert die </w:t>
            </w:r>
            <w:proofErr w:type="spellStart"/>
            <w:r>
              <w:t>Collider</w:t>
            </w:r>
            <w:proofErr w:type="spellEnd"/>
            <w:r>
              <w:t xml:space="preserve">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28B933C8" w:rsidR="00433E43" w:rsidRPr="00133DF1" w:rsidRDefault="00FF3B53" w:rsidP="00BB79DF">
            <w:pPr>
              <w:jc w:val="both"/>
            </w:pPr>
            <w:r>
              <w:t>Übernimmt die Position sowie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proofErr w:type="spellStart"/>
            <w:r>
              <w:t>ToggleColliders</w:t>
            </w:r>
            <w:proofErr w:type="spellEnd"/>
            <w:r>
              <w:t>()</w:t>
            </w:r>
          </w:p>
        </w:tc>
        <w:tc>
          <w:tcPr>
            <w:tcW w:w="6634" w:type="dxa"/>
            <w:shd w:val="clear" w:color="auto" w:fill="E6E6E6"/>
          </w:tcPr>
          <w:p w14:paraId="529DCB79" w14:textId="55A44E2E" w:rsidR="00371FBC" w:rsidRDefault="00371FBC" w:rsidP="00473A25">
            <w:pPr>
              <w:keepNext/>
              <w:jc w:val="both"/>
            </w:pPr>
            <w:r>
              <w:t xml:space="preserve">Schaltet die </w:t>
            </w:r>
            <w:proofErr w:type="spellStart"/>
            <w:r>
              <w:t>Collider</w:t>
            </w:r>
            <w:proofErr w:type="spellEnd"/>
            <w:r>
              <w:t xml:space="preserve">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-Wände ein, aus.</w:t>
            </w:r>
          </w:p>
        </w:tc>
      </w:tr>
    </w:tbl>
    <w:p w14:paraId="4DC7CC7C" w14:textId="3B4F6473" w:rsidR="00374CE8" w:rsidRDefault="00473A25" w:rsidP="00473A25">
      <w:pPr>
        <w:pStyle w:val="Beschriftung"/>
        <w:jc w:val="center"/>
      </w:pPr>
      <w:bookmarkStart w:id="106" w:name="_Toc440834524"/>
      <w:r>
        <w:t xml:space="preserve">Tabelle </w:t>
      </w:r>
      <w:fldSimple w:instr=" SEQ Tabelle \* ARABIC ">
        <w:r w:rsidR="00A768CF">
          <w:rPr>
            <w:noProof/>
          </w:rPr>
          <w:t>2</w:t>
        </w:r>
      </w:fldSimple>
      <w:r>
        <w:t xml:space="preserve">: </w:t>
      </w:r>
      <w:proofErr w:type="spellStart"/>
      <w:r>
        <w:t>CaveMain</w:t>
      </w:r>
      <w:proofErr w:type="spellEnd"/>
      <w:r>
        <w:t xml:space="preserve"> Methoden</w:t>
      </w:r>
      <w:bookmarkEnd w:id="106"/>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E52A05">
        <w:trPr>
          <w:trHeight w:val="113"/>
        </w:trPr>
        <w:tc>
          <w:tcPr>
            <w:tcW w:w="2409" w:type="dxa"/>
            <w:tcBorders>
              <w:top w:val="nil"/>
              <w:left w:val="nil"/>
              <w:bottom w:val="nil"/>
              <w:right w:val="nil"/>
            </w:tcBorders>
            <w:shd w:val="clear" w:color="auto" w:fill="D0CECE" w:themeFill="background2" w:themeFillShade="E6"/>
          </w:tcPr>
          <w:p w14:paraId="1D5E7623" w14:textId="257A6F77" w:rsidR="0033431C" w:rsidRPr="00133DF1" w:rsidRDefault="00371FBC" w:rsidP="009D19CB">
            <w:pPr>
              <w:jc w:val="both"/>
              <w:rPr>
                <w:b/>
              </w:rPr>
            </w:pPr>
            <w:proofErr w:type="spellStart"/>
            <w:r>
              <w:rPr>
                <w:b/>
              </w:rPr>
              <w:t>Enum</w:t>
            </w:r>
            <w:proofErr w:type="spellEnd"/>
          </w:p>
        </w:tc>
        <w:tc>
          <w:tcPr>
            <w:tcW w:w="6634" w:type="dxa"/>
            <w:tcBorders>
              <w:top w:val="nil"/>
              <w:left w:val="nil"/>
              <w:bottom w:val="nil"/>
              <w:right w:val="nil"/>
            </w:tcBorders>
            <w:shd w:val="clear" w:color="auto" w:fill="D0CECE" w:themeFill="background2" w:themeFillShade="E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proofErr w:type="spellStart"/>
            <w:r>
              <w:t>FrustumMode</w:t>
            </w:r>
            <w:proofErr w:type="spellEnd"/>
          </w:p>
        </w:tc>
        <w:tc>
          <w:tcPr>
            <w:tcW w:w="6634" w:type="dxa"/>
            <w:shd w:val="clear" w:color="auto" w:fill="E6E6E6"/>
          </w:tcPr>
          <w:p w14:paraId="3DE9DE8F" w14:textId="77777777" w:rsidR="00371FBC" w:rsidRDefault="00371FBC" w:rsidP="00371FBC">
            <w:pPr>
              <w:jc w:val="both"/>
            </w:pPr>
            <w:r>
              <w:t xml:space="preserve">Auswahl für CAVEXXL und </w:t>
            </w:r>
            <w:proofErr w:type="spellStart"/>
            <w:r>
              <w:t>GPP_Kooima</w:t>
            </w:r>
            <w:proofErr w:type="spellEnd"/>
            <w:r>
              <w:t xml:space="preserve">. </w:t>
            </w:r>
          </w:p>
          <w:p w14:paraId="060C7C57" w14:textId="588AEF2B" w:rsidR="00371FBC" w:rsidRPr="00133DF1" w:rsidRDefault="00371FBC" w:rsidP="00473A25">
            <w:pPr>
              <w:keepNext/>
              <w:jc w:val="both"/>
            </w:pPr>
            <w:r>
              <w:t xml:space="preserve">Steuert wie das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berechnet wird</w:t>
            </w:r>
          </w:p>
        </w:tc>
      </w:tr>
    </w:tbl>
    <w:p w14:paraId="1407E32B" w14:textId="0985ED59" w:rsidR="0033431C" w:rsidRDefault="00473A25" w:rsidP="00473A25">
      <w:pPr>
        <w:pStyle w:val="Beschriftung"/>
        <w:jc w:val="center"/>
      </w:pPr>
      <w:bookmarkStart w:id="107" w:name="_Toc440834525"/>
      <w:r>
        <w:t xml:space="preserve">Tabelle </w:t>
      </w:r>
      <w:fldSimple w:instr=" SEQ Tabelle \* ARABIC ">
        <w:r w:rsidR="00A768CF">
          <w:rPr>
            <w:noProof/>
          </w:rPr>
          <w:t>3</w:t>
        </w:r>
      </w:fldSimple>
      <w:r>
        <w:t xml:space="preserve">: </w:t>
      </w:r>
      <w:proofErr w:type="spellStart"/>
      <w:r>
        <w:t>CaveMain</w:t>
      </w:r>
      <w:proofErr w:type="spellEnd"/>
      <w:r>
        <w:t xml:space="preserve"> </w:t>
      </w:r>
      <w:proofErr w:type="spellStart"/>
      <w:r>
        <w:t>Enums</w:t>
      </w:r>
      <w:bookmarkEnd w:id="107"/>
      <w:proofErr w:type="spellEnd"/>
    </w:p>
    <w:p w14:paraId="7A927C8E" w14:textId="77777777" w:rsidR="0033431C" w:rsidRDefault="0033431C" w:rsidP="00E704F9">
      <w:pPr>
        <w:ind w:left="360"/>
        <w:jc w:val="both"/>
      </w:pPr>
    </w:p>
    <w:p w14:paraId="116E9FF2" w14:textId="77777777" w:rsidR="008A0EBC" w:rsidRPr="008A0EBC" w:rsidRDefault="008A0EBC" w:rsidP="008A0EBC"/>
    <w:p w14:paraId="29F00506" w14:textId="728F5A6D" w:rsidR="00BE5886" w:rsidRDefault="00C56837" w:rsidP="00340D5C">
      <w:pPr>
        <w:pStyle w:val="Listenabsatz"/>
        <w:numPr>
          <w:ilvl w:val="0"/>
          <w:numId w:val="12"/>
        </w:numPr>
        <w:jc w:val="both"/>
        <w:rPr>
          <w:b/>
        </w:rPr>
      </w:pPr>
      <w:proofErr w:type="spellStart"/>
      <w:r>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00BE5886">
        <w:rPr>
          <w:b/>
        </w:rPr>
        <w:t>.cs</w:t>
      </w:r>
      <w:proofErr w:type="spellEnd"/>
    </w:p>
    <w:p w14:paraId="008D5C0A" w14:textId="3235FD6F" w:rsidR="00BE5886" w:rsidRPr="00BE5886" w:rsidRDefault="00AE56E3" w:rsidP="00BE5886">
      <w:pPr>
        <w:pStyle w:val="Listenabsatz"/>
        <w:ind w:left="360"/>
        <w:jc w:val="both"/>
      </w:pPr>
      <w:r>
        <w:t>Die virtuellen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interpretieren die Daten des Trackingservers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beachten die </w:t>
      </w:r>
      <w:r w:rsidR="000E3847">
        <w:t>benutzerspezifischen</w:t>
      </w:r>
      <w:r>
        <w:t xml:space="preserve"> Einstellungen des </w:t>
      </w:r>
      <w:proofErr w:type="spellStart"/>
      <w:r>
        <w:t>Plugins</w:t>
      </w:r>
      <w:proofErr w:type="spellEnd"/>
      <w:r>
        <w:t xml:space="preserve">. Nach dieser Bearbeitung wird das in der Hierarchie liegende </w:t>
      </w:r>
      <w:proofErr w:type="gramStart"/>
      <w:r>
        <w:t>Eyes-Objekte</w:t>
      </w:r>
      <w:proofErr w:type="gramEnd"/>
      <w:r>
        <w:t xml:space="preserve"> </w:t>
      </w:r>
      <w:r w:rsidR="000E3847">
        <w:t>aktualisiert</w:t>
      </w:r>
      <w:r>
        <w:t>, damit mittels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E52A05">
        <w:trPr>
          <w:trHeight w:val="113"/>
        </w:trPr>
        <w:tc>
          <w:tcPr>
            <w:tcW w:w="2409" w:type="dxa"/>
            <w:tcBorders>
              <w:top w:val="nil"/>
              <w:left w:val="nil"/>
              <w:bottom w:val="nil"/>
              <w:right w:val="nil"/>
            </w:tcBorders>
            <w:shd w:val="clear" w:color="auto" w:fill="D0CECE" w:themeFill="background2" w:themeFillShade="E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07DC986" w:rsidR="00BE5886" w:rsidRPr="00133DF1" w:rsidRDefault="00AE56E3" w:rsidP="00AE56E3">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w:t>
            </w:r>
            <w:proofErr w:type="spellStart"/>
            <w:r>
              <w:t>HandlePosition</w:t>
            </w:r>
            <w:proofErr w:type="spellEnd"/>
            <w:r>
              <w:t>“ und „</w:t>
            </w:r>
            <w:proofErr w:type="spellStart"/>
            <w:r>
              <w:t>HandleRotation</w:t>
            </w:r>
            <w:proofErr w:type="spellEnd"/>
            <w:r>
              <w:t>“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proofErr w:type="spellStart"/>
            <w:r>
              <w:t>HandlePosition</w:t>
            </w:r>
            <w:proofErr w:type="spellEnd"/>
            <w:r>
              <w:t>()</w:t>
            </w:r>
          </w:p>
          <w:p w14:paraId="3303C711" w14:textId="7C6E3D8D" w:rsidR="00BE5886" w:rsidRDefault="00BE5886" w:rsidP="00BE5886">
            <w:pPr>
              <w:jc w:val="both"/>
            </w:pPr>
          </w:p>
        </w:tc>
        <w:tc>
          <w:tcPr>
            <w:tcW w:w="6634" w:type="dxa"/>
            <w:shd w:val="clear" w:color="auto" w:fill="E6E6E6"/>
          </w:tcPr>
          <w:p w14:paraId="15F9570E" w14:textId="5D966C0A" w:rsidR="00AE56E3" w:rsidRDefault="00AE56E3" w:rsidP="00340D5C">
            <w:pPr>
              <w:pStyle w:val="Listenabsatz"/>
              <w:numPr>
                <w:ilvl w:val="0"/>
                <w:numId w:val="14"/>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198D5E46" w14:textId="4C2C5448" w:rsidR="00AE56E3" w:rsidRDefault="00AE56E3" w:rsidP="00340D5C">
            <w:pPr>
              <w:pStyle w:val="Listenabsatz"/>
              <w:numPr>
                <w:ilvl w:val="0"/>
                <w:numId w:val="14"/>
              </w:numPr>
              <w:jc w:val="both"/>
            </w:pPr>
            <w:proofErr w:type="spellStart"/>
            <w:r>
              <w:t>Smoothing</w:t>
            </w:r>
            <w:proofErr w:type="spellEnd"/>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5F666105" w14:textId="77777777" w:rsidR="00AE56E3" w:rsidRDefault="00AE56E3" w:rsidP="00340D5C">
            <w:pPr>
              <w:pStyle w:val="Listenabsatz"/>
              <w:numPr>
                <w:ilvl w:val="0"/>
                <w:numId w:val="14"/>
              </w:numPr>
              <w:jc w:val="both"/>
            </w:pPr>
            <w:r>
              <w:t>Blockierte Achsen zurücksetzen</w:t>
            </w:r>
          </w:p>
          <w:p w14:paraId="0A8BEE0B" w14:textId="33E76501" w:rsidR="00BE5886" w:rsidRDefault="00AE56E3" w:rsidP="00340D5C">
            <w:pPr>
              <w:pStyle w:val="Listenabsatz"/>
              <w:numPr>
                <w:ilvl w:val="0"/>
                <w:numId w:val="14"/>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proofErr w:type="spellStart"/>
            <w:r>
              <w:lastRenderedPageBreak/>
              <w:t>HandleRotation</w:t>
            </w:r>
            <w:proofErr w:type="spellEnd"/>
            <w:r>
              <w:t>()</w:t>
            </w:r>
          </w:p>
        </w:tc>
        <w:tc>
          <w:tcPr>
            <w:tcW w:w="6634" w:type="dxa"/>
            <w:shd w:val="clear" w:color="auto" w:fill="E6E6E6"/>
          </w:tcPr>
          <w:p w14:paraId="541C8E37" w14:textId="38A6BA5E" w:rsidR="00AE56E3" w:rsidRDefault="00AE56E3" w:rsidP="00340D5C">
            <w:pPr>
              <w:pStyle w:val="Listenabsatz"/>
              <w:numPr>
                <w:ilvl w:val="0"/>
                <w:numId w:val="14"/>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6688BFCD" w14:textId="25A1EDE6" w:rsidR="00AE56E3" w:rsidRDefault="00AE56E3" w:rsidP="00340D5C">
            <w:pPr>
              <w:pStyle w:val="Listenabsatz"/>
              <w:numPr>
                <w:ilvl w:val="0"/>
                <w:numId w:val="14"/>
              </w:numPr>
              <w:jc w:val="both"/>
            </w:pPr>
            <w:proofErr w:type="spellStart"/>
            <w:r>
              <w:t>Smoothing</w:t>
            </w:r>
            <w:proofErr w:type="spellEnd"/>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273303ED" w14:textId="77777777" w:rsidR="00AE56E3" w:rsidRDefault="00AE56E3" w:rsidP="00340D5C">
            <w:pPr>
              <w:pStyle w:val="Listenabsatz"/>
              <w:numPr>
                <w:ilvl w:val="0"/>
                <w:numId w:val="14"/>
              </w:numPr>
              <w:jc w:val="both"/>
            </w:pPr>
            <w:r>
              <w:t>Blockierte Achsen zurücksetzen</w:t>
            </w:r>
          </w:p>
          <w:p w14:paraId="560352A3" w14:textId="76C8A17C" w:rsidR="00AE56E3" w:rsidRDefault="00AE56E3" w:rsidP="00340D5C">
            <w:pPr>
              <w:pStyle w:val="Listenabsatz"/>
              <w:keepNext/>
              <w:numPr>
                <w:ilvl w:val="0"/>
                <w:numId w:val="14"/>
              </w:numPr>
              <w:jc w:val="both"/>
            </w:pPr>
            <w:r>
              <w:t>Neue Rotation setzen</w:t>
            </w:r>
          </w:p>
        </w:tc>
      </w:tr>
    </w:tbl>
    <w:p w14:paraId="7C403D99" w14:textId="1EADF68D" w:rsidR="00473A25" w:rsidRPr="008E7AC7" w:rsidRDefault="00473A25" w:rsidP="008E7AC7">
      <w:pPr>
        <w:pStyle w:val="Beschriftung"/>
        <w:jc w:val="center"/>
      </w:pPr>
      <w:bookmarkStart w:id="108" w:name="_Toc440834526"/>
      <w:r>
        <w:t xml:space="preserve">Tabelle </w:t>
      </w:r>
      <w:fldSimple w:instr=" SEQ Tabelle \* ARABIC ">
        <w:r w:rsidR="00A768CF">
          <w:rPr>
            <w:noProof/>
          </w:rPr>
          <w:t>4</w:t>
        </w:r>
      </w:fldSimple>
      <w:r>
        <w: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Methoden</w:t>
      </w:r>
      <w:bookmarkEnd w:id="108"/>
    </w:p>
    <w:p w14:paraId="573610EE" w14:textId="56473D5E" w:rsidR="00A161E0" w:rsidRDefault="00A161E0">
      <w:pPr>
        <w:spacing w:line="240" w:lineRule="auto"/>
        <w:rPr>
          <w:b/>
        </w:rPr>
      </w:pPr>
    </w:p>
    <w:p w14:paraId="4D07A983" w14:textId="2200579A" w:rsidR="00842FEA" w:rsidRDefault="00842FEA" w:rsidP="00340D5C">
      <w:pPr>
        <w:pStyle w:val="Listenabsatz"/>
        <w:numPr>
          <w:ilvl w:val="0"/>
          <w:numId w:val="12"/>
        </w:numPr>
        <w:jc w:val="both"/>
        <w:rPr>
          <w:b/>
        </w:rPr>
      </w:pPr>
      <w:proofErr w:type="spellStart"/>
      <w:r>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Pr>
          <w:b/>
        </w:rPr>
        <w:t>.cs</w:t>
      </w:r>
      <w:proofErr w:type="spellEnd"/>
    </w:p>
    <w:p w14:paraId="545AC3F4" w14:textId="3D18BEF6" w:rsidR="00842FEA" w:rsidRDefault="00842FEA" w:rsidP="00F73D0B">
      <w:pPr>
        <w:spacing w:line="240" w:lineRule="auto"/>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interpretiert analog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die Daten </w:t>
      </w:r>
      <w:r w:rsidR="00371FBC">
        <w:t>des Trackingservers</w:t>
      </w:r>
      <w:r>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aktualisiert unter Berücksichtigung der benutzerspezifischen Einstellungen das Wand-Objekt. </w:t>
      </w:r>
      <w:r w:rsidR="005D6CA3">
        <w:t>Der Wand ist aber noch für etliche weitere Aufgaben zuständig. Alle Inputs, die der Wand liefert, werden ebenfalls an dieser Stelle bearbeitet. Das umfasst das Setzen de</w:t>
      </w:r>
      <w:r w:rsidR="00B03006">
        <w:t>r</w:t>
      </w:r>
      <w:r w:rsidR="005D6CA3">
        <w:t xml:space="preserv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653AF6">
        <w:trPr>
          <w:trHeight w:val="113"/>
        </w:trPr>
        <w:tc>
          <w:tcPr>
            <w:tcW w:w="2409" w:type="dxa"/>
            <w:tcBorders>
              <w:top w:val="nil"/>
              <w:left w:val="nil"/>
              <w:bottom w:val="nil"/>
              <w:right w:val="nil"/>
            </w:tcBorders>
            <w:shd w:val="clear" w:color="auto" w:fill="D0CECE" w:themeFill="background2" w:themeFillShade="E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5179F6AF" w:rsidR="00B03006" w:rsidRPr="00133DF1" w:rsidRDefault="00B03006" w:rsidP="004A01AC">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 und setzt, falls vom Benutzer gewünscht, eine spezifische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w:t>
            </w:r>
            <w:proofErr w:type="spellStart"/>
            <w:r>
              <w:t>HandlePosition</w:t>
            </w:r>
            <w:proofErr w:type="spellEnd"/>
            <w:r>
              <w:t>“,  „</w:t>
            </w:r>
            <w:proofErr w:type="spellStart"/>
            <w:r>
              <w:t>HandleRotation</w:t>
            </w:r>
            <w:proofErr w:type="spellEnd"/>
            <w:r>
              <w:t>“, „</w:t>
            </w:r>
            <w:proofErr w:type="spellStart"/>
            <w:r>
              <w:t>HandleButtons</w:t>
            </w:r>
            <w:proofErr w:type="spellEnd"/>
            <w:r>
              <w:t>“, „</w:t>
            </w:r>
            <w:proofErr w:type="spellStart"/>
            <w:r>
              <w:t>HandleJoystick</w:t>
            </w:r>
            <w:proofErr w:type="spellEnd"/>
            <w:r>
              <w:t xml:space="preserve"> und „</w:t>
            </w:r>
            <w:proofErr w:type="spellStart"/>
            <w:r>
              <w:t>SetCursor</w:t>
            </w:r>
            <w:proofErr w:type="spellEnd"/>
            <w:r>
              <w:t>“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proofErr w:type="spellStart"/>
            <w:r>
              <w:t>HandlePosition</w:t>
            </w:r>
            <w:proofErr w:type="spellEnd"/>
            <w:r>
              <w:t>()</w:t>
            </w:r>
          </w:p>
          <w:p w14:paraId="3420F002" w14:textId="77777777" w:rsidR="00B03006" w:rsidRDefault="00B03006" w:rsidP="004A01AC">
            <w:pPr>
              <w:jc w:val="both"/>
            </w:pPr>
          </w:p>
        </w:tc>
        <w:tc>
          <w:tcPr>
            <w:tcW w:w="6634" w:type="dxa"/>
            <w:shd w:val="clear" w:color="auto" w:fill="E6E6E6"/>
          </w:tcPr>
          <w:p w14:paraId="6EA45F2E" w14:textId="0A317FCF" w:rsidR="00B03006" w:rsidRDefault="00B03006" w:rsidP="00340D5C">
            <w:pPr>
              <w:pStyle w:val="Listenabsatz"/>
              <w:numPr>
                <w:ilvl w:val="0"/>
                <w:numId w:val="14"/>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32E45B7A" w14:textId="2F0181E3" w:rsidR="00B03006" w:rsidRDefault="00B03006" w:rsidP="00340D5C">
            <w:pPr>
              <w:pStyle w:val="Listenabsatz"/>
              <w:numPr>
                <w:ilvl w:val="0"/>
                <w:numId w:val="14"/>
              </w:numPr>
              <w:jc w:val="both"/>
            </w:pPr>
            <w:proofErr w:type="spellStart"/>
            <w:r>
              <w:t>Smoothing</w:t>
            </w:r>
            <w:proofErr w:type="spellEnd"/>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7D962338" w14:textId="77777777" w:rsidR="00B03006" w:rsidRDefault="00B03006" w:rsidP="00340D5C">
            <w:pPr>
              <w:pStyle w:val="Listenabsatz"/>
              <w:numPr>
                <w:ilvl w:val="0"/>
                <w:numId w:val="14"/>
              </w:numPr>
              <w:jc w:val="both"/>
            </w:pPr>
            <w:r>
              <w:t>Blockierte Achsen zurücksetzen</w:t>
            </w:r>
          </w:p>
          <w:p w14:paraId="03D21BA0" w14:textId="77777777" w:rsidR="00B03006" w:rsidRDefault="00B03006" w:rsidP="00340D5C">
            <w:pPr>
              <w:pStyle w:val="Listenabsatz"/>
              <w:numPr>
                <w:ilvl w:val="0"/>
                <w:numId w:val="14"/>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proofErr w:type="spellStart"/>
            <w:r>
              <w:t>HandleRotation</w:t>
            </w:r>
            <w:proofErr w:type="spellEnd"/>
            <w:r>
              <w:t>()</w:t>
            </w:r>
          </w:p>
        </w:tc>
        <w:tc>
          <w:tcPr>
            <w:tcW w:w="6634" w:type="dxa"/>
            <w:shd w:val="clear" w:color="auto" w:fill="E6E6E6"/>
          </w:tcPr>
          <w:p w14:paraId="567D7589" w14:textId="344D4493" w:rsidR="00B03006" w:rsidRDefault="00B03006" w:rsidP="00340D5C">
            <w:pPr>
              <w:pStyle w:val="Listenabsatz"/>
              <w:numPr>
                <w:ilvl w:val="0"/>
                <w:numId w:val="14"/>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2612F75E" w14:textId="6452CA9F" w:rsidR="00B03006" w:rsidRDefault="00B03006" w:rsidP="00340D5C">
            <w:pPr>
              <w:pStyle w:val="Listenabsatz"/>
              <w:numPr>
                <w:ilvl w:val="0"/>
                <w:numId w:val="14"/>
              </w:numPr>
              <w:jc w:val="both"/>
            </w:pPr>
            <w:proofErr w:type="spellStart"/>
            <w:r>
              <w:t>Smoothing</w:t>
            </w:r>
            <w:proofErr w:type="spellEnd"/>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40A88885" w14:textId="77777777" w:rsidR="00B03006" w:rsidRDefault="00B03006" w:rsidP="00340D5C">
            <w:pPr>
              <w:pStyle w:val="Listenabsatz"/>
              <w:numPr>
                <w:ilvl w:val="0"/>
                <w:numId w:val="14"/>
              </w:numPr>
              <w:jc w:val="both"/>
            </w:pPr>
            <w:r>
              <w:t>Blockierte Achsen zurücksetzen</w:t>
            </w:r>
          </w:p>
          <w:p w14:paraId="1C8A3913" w14:textId="77777777" w:rsidR="00B03006" w:rsidRDefault="00B03006" w:rsidP="00340D5C">
            <w:pPr>
              <w:pStyle w:val="Listenabsatz"/>
              <w:numPr>
                <w:ilvl w:val="0"/>
                <w:numId w:val="14"/>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proofErr w:type="spellStart"/>
            <w:r>
              <w:t>HandleButtons</w:t>
            </w:r>
            <w:proofErr w:type="spellEnd"/>
            <w:r>
              <w:t>()</w:t>
            </w:r>
          </w:p>
        </w:tc>
        <w:tc>
          <w:tcPr>
            <w:tcW w:w="6634" w:type="dxa"/>
            <w:shd w:val="clear" w:color="auto" w:fill="E6E6E6"/>
          </w:tcPr>
          <w:p w14:paraId="0AA2D1EE" w14:textId="1D29183A" w:rsidR="00B03006" w:rsidRDefault="00142CC4" w:rsidP="00340D5C">
            <w:pPr>
              <w:pStyle w:val="Listenabsatz"/>
              <w:numPr>
                <w:ilvl w:val="0"/>
                <w:numId w:val="14"/>
              </w:numPr>
              <w:jc w:val="both"/>
            </w:pPr>
            <w:r>
              <w:t>Empfängt die Button-Inputs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29378DE4" w14:textId="5099E7D4" w:rsidR="00142CC4" w:rsidRDefault="00142CC4" w:rsidP="00340D5C">
            <w:pPr>
              <w:pStyle w:val="Listenabsatz"/>
              <w:numPr>
                <w:ilvl w:val="0"/>
                <w:numId w:val="14"/>
              </w:numPr>
              <w:jc w:val="both"/>
            </w:pPr>
            <w:r>
              <w:t xml:space="preserve">Simuliert die im </w:t>
            </w:r>
            <w:proofErr w:type="spellStart"/>
            <w:r>
              <w:t>Inspector</w:t>
            </w:r>
            <w:proofErr w:type="spellEnd"/>
            <w:r>
              <w:t xml:space="preserve"> zugewiesenen Inputs (</w:t>
            </w:r>
            <w:r w:rsidR="007C5840">
              <w:t>Tastatur sowie Maus</w:t>
            </w:r>
            <w:r>
              <w:t>)</w:t>
            </w:r>
          </w:p>
          <w:p w14:paraId="6E3016DA" w14:textId="36BB06E2" w:rsidR="00142CC4" w:rsidRDefault="00142CC4" w:rsidP="00340D5C">
            <w:pPr>
              <w:pStyle w:val="Listenabsatz"/>
              <w:numPr>
                <w:ilvl w:val="0"/>
                <w:numId w:val="14"/>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proofErr w:type="spellStart"/>
            <w:r>
              <w:t>HandleJoystick</w:t>
            </w:r>
            <w:proofErr w:type="spellEnd"/>
            <w:r>
              <w:t>()</w:t>
            </w:r>
          </w:p>
        </w:tc>
        <w:tc>
          <w:tcPr>
            <w:tcW w:w="6634" w:type="dxa"/>
            <w:shd w:val="clear" w:color="auto" w:fill="E6E6E6"/>
          </w:tcPr>
          <w:p w14:paraId="3B5FA042" w14:textId="12711DF8" w:rsidR="00142CC4" w:rsidRDefault="007C5840" w:rsidP="00340D5C">
            <w:pPr>
              <w:pStyle w:val="Listenabsatz"/>
              <w:numPr>
                <w:ilvl w:val="0"/>
                <w:numId w:val="14"/>
              </w:numPr>
              <w:jc w:val="both"/>
            </w:pPr>
            <w:r>
              <w:t>Empfängt die Joystick-Inputs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79097812" w14:textId="4FFEB90C" w:rsidR="007C5840" w:rsidRDefault="007C5840" w:rsidP="00340D5C">
            <w:pPr>
              <w:pStyle w:val="Listenabsatz"/>
              <w:numPr>
                <w:ilvl w:val="0"/>
                <w:numId w:val="14"/>
              </w:numPr>
              <w:jc w:val="both"/>
            </w:pPr>
            <w:r>
              <w:t xml:space="preserve">Führt die registrierten </w:t>
            </w:r>
            <w:proofErr w:type="spellStart"/>
            <w:r>
              <w:t>Delegates</w:t>
            </w:r>
            <w:proofErr w:type="spellEnd"/>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proofErr w:type="spellStart"/>
            <w:r>
              <w:t>SetCursor</w:t>
            </w:r>
            <w:proofErr w:type="spellEnd"/>
            <w:r>
              <w:t>()</w:t>
            </w:r>
          </w:p>
        </w:tc>
        <w:tc>
          <w:tcPr>
            <w:tcW w:w="6634" w:type="dxa"/>
            <w:shd w:val="clear" w:color="auto" w:fill="E6E6E6"/>
          </w:tcPr>
          <w:p w14:paraId="3CAFB03A" w14:textId="75D8493B" w:rsidR="007C5840" w:rsidRDefault="00FD40CE" w:rsidP="00340D5C">
            <w:pPr>
              <w:pStyle w:val="Listenabsatz"/>
              <w:numPr>
                <w:ilvl w:val="0"/>
                <w:numId w:val="14"/>
              </w:numPr>
              <w:jc w:val="both"/>
            </w:pPr>
            <w:proofErr w:type="spellStart"/>
            <w:r>
              <w:t>Raycast</w:t>
            </w:r>
            <w:proofErr w:type="spellEnd"/>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auf den virtuellen Cave</w:t>
            </w:r>
          </w:p>
          <w:p w14:paraId="11B116A7" w14:textId="77777777" w:rsidR="00FD40CE" w:rsidRDefault="00FD40CE" w:rsidP="00340D5C">
            <w:pPr>
              <w:pStyle w:val="Listenabsatz"/>
              <w:numPr>
                <w:ilvl w:val="0"/>
                <w:numId w:val="14"/>
              </w:numPr>
              <w:jc w:val="both"/>
            </w:pPr>
            <w:r>
              <w:t>Leinwand ermitteln</w:t>
            </w:r>
          </w:p>
          <w:p w14:paraId="1C60787A" w14:textId="381D4A98" w:rsidR="00FD40CE" w:rsidRDefault="00FD40CE" w:rsidP="00340D5C">
            <w:pPr>
              <w:pStyle w:val="Listenabsatz"/>
              <w:numPr>
                <w:ilvl w:val="0"/>
                <w:numId w:val="14"/>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-Kamera adaptieren</w:t>
            </w:r>
          </w:p>
          <w:p w14:paraId="7BE9A84F" w14:textId="77777777" w:rsidR="00FD40CE" w:rsidRDefault="00FD40CE" w:rsidP="00340D5C">
            <w:pPr>
              <w:pStyle w:val="Listenabsatz"/>
              <w:numPr>
                <w:ilvl w:val="0"/>
                <w:numId w:val="14"/>
              </w:numPr>
              <w:jc w:val="both"/>
            </w:pPr>
            <w:r>
              <w:t>2D-Position auf Screen ermitteln</w:t>
            </w:r>
          </w:p>
          <w:p w14:paraId="49512371" w14:textId="66420D91" w:rsidR="00FD40CE" w:rsidRDefault="00FD40CE" w:rsidP="00340D5C">
            <w:pPr>
              <w:pStyle w:val="Listenabsatz"/>
              <w:numPr>
                <w:ilvl w:val="0"/>
                <w:numId w:val="14"/>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setzen</w:t>
            </w:r>
          </w:p>
          <w:p w14:paraId="7C2CDCE3" w14:textId="76B51320" w:rsidR="00FD40CE" w:rsidRDefault="00FD40CE" w:rsidP="00340D5C">
            <w:pPr>
              <w:pStyle w:val="Listenabsatz"/>
              <w:keepNext/>
              <w:numPr>
                <w:ilvl w:val="0"/>
                <w:numId w:val="14"/>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des Duplikats setzen</w:t>
            </w:r>
          </w:p>
        </w:tc>
      </w:tr>
    </w:tbl>
    <w:p w14:paraId="0FBEB1AA" w14:textId="22978693" w:rsidR="00F73D0B" w:rsidRDefault="00473A25" w:rsidP="00473A25">
      <w:pPr>
        <w:pStyle w:val="Beschriftung"/>
        <w:jc w:val="center"/>
      </w:pPr>
      <w:bookmarkStart w:id="109" w:name="_Toc440834527"/>
      <w:r>
        <w:lastRenderedPageBreak/>
        <w:t xml:space="preserve">Tabelle </w:t>
      </w:r>
      <w:fldSimple w:instr=" SEQ Tabelle \* ARABIC ">
        <w:r w:rsidR="00A768CF">
          <w:rPr>
            <w:noProof/>
          </w:rPr>
          <w:t>5</w:t>
        </w:r>
      </w:fldSimple>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Methoden</w:t>
      </w:r>
      <w:bookmarkEnd w:id="109"/>
    </w:p>
    <w:p w14:paraId="5E6A22D7" w14:textId="719FC6EC" w:rsidR="004436E2" w:rsidRDefault="004436E2" w:rsidP="00340D5C">
      <w:pPr>
        <w:pStyle w:val="Listenabsatz"/>
        <w:numPr>
          <w:ilvl w:val="0"/>
          <w:numId w:val="12"/>
        </w:numPr>
        <w:jc w:val="both"/>
        <w:rPr>
          <w:b/>
        </w:rPr>
      </w:pPr>
      <w:proofErr w:type="spellStart"/>
      <w:r>
        <w:rPr>
          <w:b/>
        </w:rPr>
        <w:t>CameraManager.cs</w:t>
      </w:r>
      <w:proofErr w:type="spellEnd"/>
    </w:p>
    <w:p w14:paraId="349E3769" w14:textId="57FAF585" w:rsidR="00842FEA" w:rsidRDefault="00BB79DF" w:rsidP="00F52868">
      <w:pPr>
        <w:spacing w:line="240" w:lineRule="auto"/>
        <w:ind w:left="360"/>
        <w:jc w:val="both"/>
      </w:pPr>
      <w:r>
        <w:t xml:space="preserve">Das Aufgabenspektrum des </w:t>
      </w:r>
      <w:proofErr w:type="spellStart"/>
      <w:r>
        <w:t>CameraManagers</w:t>
      </w:r>
      <w:proofErr w:type="spellEnd"/>
      <w:r>
        <w:t xml:space="preserve"> befasst sich mit allen Tasks, die in Verbindung mit einer Kamera stehen. Vorgängig wird hier das grundlegende Setting der multiplen Kamera-Konstruktion für das st</w:t>
      </w:r>
      <w:r w:rsidR="00F52868">
        <w:t>ereoskopische Sehen vorgenommen und alle relevanten Informationen zu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868">
        <w:t xml:space="preserve">-Seiten werden in </w:t>
      </w:r>
      <w:proofErr w:type="spellStart"/>
      <w:r w:rsidR="00F52868">
        <w:t>Structs</w:t>
      </w:r>
      <w:proofErr w:type="spellEnd"/>
      <w:r w:rsidR="00F52868">
        <w:t xml:space="preserve">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 xml:space="preserve">Daten über die Kameras je Auge, die Abmessungen der Leinwand, die Eckpunkte der Leinwand usw. Diese Daten finden während dem gesamten Prozess Verwendung, hauptsächlich jedoch bei der </w:t>
      </w:r>
      <w:proofErr w:type="spellStart"/>
      <w:r w:rsidR="00811AA1">
        <w:t>Frustumberechnung</w:t>
      </w:r>
      <w:proofErr w:type="spellEnd"/>
      <w:r w:rsidR="00811AA1">
        <w:t xml:space="preserve">. Folgend sind die verwendeten </w:t>
      </w:r>
      <w:proofErr w:type="spellStart"/>
      <w:r w:rsidR="00811AA1">
        <w:t>Structs</w:t>
      </w:r>
      <w:proofErr w:type="spellEnd"/>
      <w:r w:rsidR="00811AA1">
        <w:t>.</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eastAsia="de-CH"/>
        </w:rPr>
        <w:drawing>
          <wp:inline distT="0" distB="0" distL="0" distR="0" wp14:anchorId="7C4460C5" wp14:editId="1C4EE548">
            <wp:extent cx="3600000" cy="3744000"/>
            <wp:effectExtent l="0" t="0" r="635"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8">
                      <a:extLst>
                        <a:ext uri="{28A0092B-C50C-407E-A947-70E740481C1C}">
                          <a14:useLocalDpi xmlns:a14="http://schemas.microsoft.com/office/drawing/2010/main" val="0"/>
                        </a:ext>
                      </a:extLst>
                    </a:blip>
                    <a:stretch>
                      <a:fillRect/>
                    </a:stretch>
                  </pic:blipFill>
                  <pic:spPr>
                    <a:xfrm>
                      <a:off x="0" y="0"/>
                      <a:ext cx="3600000" cy="3744000"/>
                    </a:xfrm>
                    <a:prstGeom prst="rect">
                      <a:avLst/>
                    </a:prstGeom>
                  </pic:spPr>
                </pic:pic>
              </a:graphicData>
            </a:graphic>
          </wp:inline>
        </w:drawing>
      </w:r>
    </w:p>
    <w:p w14:paraId="79C82E6B" w14:textId="5C22FBC7" w:rsidR="00F52868" w:rsidRDefault="00473A25" w:rsidP="00473A25">
      <w:pPr>
        <w:pStyle w:val="Beschriftung"/>
        <w:jc w:val="center"/>
      </w:pPr>
      <w:bookmarkStart w:id="110" w:name="_Toc440265128"/>
      <w:r>
        <w:t xml:space="preserve">Quellcode </w:t>
      </w:r>
      <w:fldSimple w:instr=" SEQ Quellcode \* ARABIC ">
        <w:r w:rsidR="00A617F1">
          <w:rPr>
            <w:noProof/>
          </w:rPr>
          <w:t>8</w:t>
        </w:r>
      </w:fldSimple>
      <w:r>
        <w:t xml:space="preserve">: </w:t>
      </w:r>
      <w:proofErr w:type="spellStart"/>
      <w:r>
        <w:t>CameraManager</w:t>
      </w:r>
      <w:proofErr w:type="spellEnd"/>
      <w:r w:rsidR="00A355E4">
        <w:t xml:space="preserve"> </w:t>
      </w:r>
      <w:proofErr w:type="spellStart"/>
      <w:r w:rsidR="00A355E4">
        <w:t>DataStruct</w:t>
      </w:r>
      <w:bookmarkEnd w:id="110"/>
      <w:proofErr w:type="spellEnd"/>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653AF6">
        <w:trPr>
          <w:trHeight w:val="113"/>
        </w:trPr>
        <w:tc>
          <w:tcPr>
            <w:tcW w:w="2693" w:type="dxa"/>
            <w:tcBorders>
              <w:top w:val="nil"/>
              <w:left w:val="nil"/>
              <w:bottom w:val="nil"/>
              <w:right w:val="nil"/>
            </w:tcBorders>
            <w:shd w:val="clear" w:color="auto" w:fill="D0CECE" w:themeFill="background2" w:themeFillShade="E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D0CECE" w:themeFill="background2" w:themeFillShade="E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proofErr w:type="spellStart"/>
            <w:r>
              <w:t>Awake</w:t>
            </w:r>
            <w:proofErr w:type="spellEnd"/>
            <w:r>
              <w:t>()</w:t>
            </w:r>
          </w:p>
        </w:tc>
        <w:tc>
          <w:tcPr>
            <w:tcW w:w="6350" w:type="dxa"/>
            <w:shd w:val="clear" w:color="auto" w:fill="E6E6E6"/>
          </w:tcPr>
          <w:p w14:paraId="025E4777" w14:textId="7064E5CB" w:rsidR="003E488E" w:rsidRPr="00133DF1" w:rsidRDefault="00A161E0" w:rsidP="000A4C4C">
            <w:pPr>
              <w:jc w:val="both"/>
            </w:pPr>
            <w:r>
              <w:t xml:space="preserve">Setzt </w:t>
            </w:r>
            <w:proofErr w:type="spellStart"/>
            <w:r>
              <w:t>CaveMain</w:t>
            </w:r>
            <w:proofErr w:type="spellEnd"/>
            <w:r>
              <w:t xml:space="preserve"> als P</w:t>
            </w:r>
            <w:r w:rsidR="003E488E">
              <w:t>arent</w:t>
            </w:r>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6D2E81F9" w:rsidR="003E488E" w:rsidRDefault="003E488E" w:rsidP="003E488E">
            <w:pPr>
              <w:jc w:val="both"/>
            </w:pPr>
            <w:r>
              <w:t>Verhindert das Rendern von UI-Elementen auf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und führt die Methoden „</w:t>
            </w:r>
            <w:proofErr w:type="spellStart"/>
            <w:r>
              <w:t>FetchCameras</w:t>
            </w:r>
            <w:proofErr w:type="spellEnd"/>
            <w:r>
              <w:t>“, „</w:t>
            </w:r>
            <w:proofErr w:type="spellStart"/>
            <w:r>
              <w:t>CreateSettings</w:t>
            </w:r>
            <w:proofErr w:type="spellEnd"/>
            <w:r>
              <w:t>“, „</w:t>
            </w:r>
            <w:proofErr w:type="spellStart"/>
            <w:r>
              <w:t>AdjustCameras</w:t>
            </w:r>
            <w:proofErr w:type="spellEnd"/>
            <w:r>
              <w:t>“, „</w:t>
            </w:r>
            <w:proofErr w:type="spellStart"/>
            <w:r>
              <w:t>AdjustSecondaryCameras</w:t>
            </w:r>
            <w:proofErr w:type="spellEnd"/>
            <w:r>
              <w:t>“ und „</w:t>
            </w:r>
            <w:proofErr w:type="spellStart"/>
            <w:r>
              <w:t>PlaceUIElements</w:t>
            </w:r>
            <w:proofErr w:type="spellEnd"/>
            <w:r>
              <w:t>“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proofErr w:type="spellStart"/>
            <w:r>
              <w:t>FetchCameras</w:t>
            </w:r>
            <w:proofErr w:type="spellEnd"/>
            <w:r>
              <w:t>()</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proofErr w:type="spellStart"/>
            <w:r>
              <w:t>CreateSettings</w:t>
            </w:r>
            <w:proofErr w:type="spellEnd"/>
            <w:r>
              <w:t>()</w:t>
            </w:r>
          </w:p>
        </w:tc>
        <w:tc>
          <w:tcPr>
            <w:tcW w:w="6350" w:type="dxa"/>
            <w:shd w:val="clear" w:color="auto" w:fill="E6E6E6"/>
          </w:tcPr>
          <w:p w14:paraId="0A86EC12" w14:textId="56D06252" w:rsidR="007011F0" w:rsidRDefault="009C12C7" w:rsidP="000A4C4C">
            <w:pPr>
              <w:jc w:val="both"/>
            </w:pPr>
            <w:r>
              <w:t xml:space="preserve">Füllt die oben abgebildeten </w:t>
            </w:r>
            <w:proofErr w:type="spellStart"/>
            <w:r>
              <w:t>Structs</w:t>
            </w:r>
            <w:proofErr w:type="spellEnd"/>
            <w:r>
              <w:t xml:space="preserve"> mit Daten ab und speichert sie </w:t>
            </w:r>
            <w:r>
              <w:lastRenderedPageBreak/>
              <w:t xml:space="preserve">in einem </w:t>
            </w:r>
            <w:proofErr w:type="spellStart"/>
            <w:r>
              <w:t>Dictionary</w:t>
            </w:r>
            <w:proofErr w:type="spellEnd"/>
            <w:r>
              <w:t>.</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proofErr w:type="spellStart"/>
            <w:r>
              <w:lastRenderedPageBreak/>
              <w:t>AdjustCameras</w:t>
            </w:r>
            <w:proofErr w:type="spellEnd"/>
            <w:r>
              <w:t>()</w:t>
            </w:r>
          </w:p>
        </w:tc>
        <w:tc>
          <w:tcPr>
            <w:tcW w:w="6350" w:type="dxa"/>
            <w:shd w:val="clear" w:color="auto" w:fill="E6E6E6"/>
          </w:tcPr>
          <w:p w14:paraId="364D4E5B" w14:textId="36807710" w:rsidR="009C12C7" w:rsidRDefault="009C12C7" w:rsidP="009C12C7">
            <w:pPr>
              <w:jc w:val="both"/>
            </w:pPr>
            <w:r>
              <w:t>Übernimmt die Grundeinstellungen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macht spezifische Einstellungen je Seite und positioniert die </w:t>
            </w:r>
            <w:proofErr w:type="spellStart"/>
            <w:r>
              <w:t>Viewports</w:t>
            </w:r>
            <w:proofErr w:type="spellEnd"/>
            <w:r>
              <w:t>.</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proofErr w:type="spellStart"/>
            <w:r w:rsidRPr="009C12C7">
              <w:t>AdjustSecondaryCameras</w:t>
            </w:r>
            <w:proofErr w:type="spellEnd"/>
            <w:r w:rsidRPr="009C12C7">
              <w:t>()</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proofErr w:type="spellStart"/>
            <w:r w:rsidRPr="00557497">
              <w:t>PlaceUIElements</w:t>
            </w:r>
            <w:proofErr w:type="spellEnd"/>
            <w:r w:rsidRPr="00557497">
              <w:t>()</w:t>
            </w:r>
          </w:p>
        </w:tc>
        <w:tc>
          <w:tcPr>
            <w:tcW w:w="6350" w:type="dxa"/>
            <w:shd w:val="clear" w:color="auto" w:fill="E6E6E6"/>
          </w:tcPr>
          <w:p w14:paraId="630FA0E6" w14:textId="124FDB4D" w:rsidR="00557497" w:rsidRDefault="00557497" w:rsidP="009C12C7">
            <w:pPr>
              <w:jc w:val="both"/>
            </w:pPr>
            <w:r>
              <w:t>Konfiguriert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-Kameras und platziert die </w:t>
            </w:r>
            <w:proofErr w:type="spellStart"/>
            <w:r>
              <w:t>Canvas</w:t>
            </w:r>
            <w:proofErr w:type="spellEnd"/>
            <w:r>
              <w:t>.</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proofErr w:type="spellStart"/>
            <w:r w:rsidRPr="00557497">
              <w:t>AdjustCamCursor</w:t>
            </w:r>
            <w:proofErr w:type="spellEnd"/>
            <w:r>
              <w:t>()</w:t>
            </w:r>
          </w:p>
        </w:tc>
        <w:tc>
          <w:tcPr>
            <w:tcW w:w="6350" w:type="dxa"/>
            <w:shd w:val="clear" w:color="auto" w:fill="E6E6E6"/>
          </w:tcPr>
          <w:p w14:paraId="56DE71BB" w14:textId="7E8A4EED" w:rsidR="00557497" w:rsidRDefault="00557497" w:rsidP="009D19CB">
            <w:pPr>
              <w:keepNext/>
              <w:jc w:val="both"/>
            </w:pPr>
            <w:r>
              <w:t>Die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zuständigen Kameras werden je nach Cursorposition ausgerichtet und ein- / ausgeschaltet.</w:t>
            </w:r>
          </w:p>
        </w:tc>
      </w:tr>
    </w:tbl>
    <w:p w14:paraId="090294C5" w14:textId="0C78D004" w:rsidR="003E488E" w:rsidRDefault="009D19CB" w:rsidP="009D19CB">
      <w:pPr>
        <w:pStyle w:val="Beschriftung"/>
        <w:jc w:val="center"/>
      </w:pPr>
      <w:bookmarkStart w:id="111" w:name="_Toc440834528"/>
      <w:r>
        <w:t xml:space="preserve">Tabelle </w:t>
      </w:r>
      <w:fldSimple w:instr=" SEQ Tabelle \* ARABIC ">
        <w:r w:rsidR="00A768CF">
          <w:rPr>
            <w:noProof/>
          </w:rPr>
          <w:t>6</w:t>
        </w:r>
      </w:fldSimple>
      <w:r>
        <w:t xml:space="preserve">: </w:t>
      </w:r>
      <w:proofErr w:type="spellStart"/>
      <w:r>
        <w:t>CameraManager</w:t>
      </w:r>
      <w:proofErr w:type="spellEnd"/>
      <w:r>
        <w:t xml:space="preserve"> Methoden</w:t>
      </w:r>
      <w:bookmarkEnd w:id="111"/>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653AF6">
        <w:trPr>
          <w:trHeight w:val="113"/>
        </w:trPr>
        <w:tc>
          <w:tcPr>
            <w:tcW w:w="2409" w:type="dxa"/>
            <w:tcBorders>
              <w:top w:val="nil"/>
              <w:left w:val="nil"/>
              <w:bottom w:val="nil"/>
              <w:right w:val="nil"/>
            </w:tcBorders>
            <w:shd w:val="clear" w:color="auto" w:fill="D0CECE" w:themeFill="background2" w:themeFillShade="E6"/>
          </w:tcPr>
          <w:p w14:paraId="189CFF40" w14:textId="77777777" w:rsidR="00E102FA" w:rsidRPr="00133DF1" w:rsidRDefault="00E102FA" w:rsidP="009D19CB">
            <w:pPr>
              <w:jc w:val="both"/>
              <w:rPr>
                <w:b/>
              </w:rPr>
            </w:pPr>
            <w:proofErr w:type="spellStart"/>
            <w:r>
              <w:rPr>
                <w:b/>
              </w:rPr>
              <w:t>Enum</w:t>
            </w:r>
            <w:proofErr w:type="spellEnd"/>
          </w:p>
        </w:tc>
        <w:tc>
          <w:tcPr>
            <w:tcW w:w="6634" w:type="dxa"/>
            <w:tcBorders>
              <w:top w:val="nil"/>
              <w:left w:val="nil"/>
              <w:bottom w:val="nil"/>
              <w:right w:val="nil"/>
            </w:tcBorders>
            <w:shd w:val="clear" w:color="auto" w:fill="D0CECE" w:themeFill="background2" w:themeFillShade="E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proofErr w:type="spellStart"/>
            <w:r w:rsidRPr="00E102FA">
              <w:t>CameraDepths</w:t>
            </w:r>
            <w:proofErr w:type="spellEnd"/>
          </w:p>
        </w:tc>
        <w:tc>
          <w:tcPr>
            <w:tcW w:w="6634" w:type="dxa"/>
            <w:shd w:val="clear" w:color="auto" w:fill="E6E6E6"/>
          </w:tcPr>
          <w:p w14:paraId="3B968FCA" w14:textId="03DB5566" w:rsidR="00E102FA" w:rsidRPr="00133DF1" w:rsidRDefault="00E102FA" w:rsidP="009D19CB">
            <w:pPr>
              <w:keepNext/>
              <w:jc w:val="both"/>
            </w:pPr>
            <w:r>
              <w:t xml:space="preserve">Steuert auf welchem Layer sich die Kamera befindet. Sodass </w:t>
            </w:r>
            <w:proofErr w:type="spellStart"/>
            <w:r>
              <w:t>bspws</w:t>
            </w:r>
            <w:proofErr w:type="spellEnd"/>
            <w:r>
              <w:t xml:space="preserve"> das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nicht durch das Spiel verdeckt wird.</w:t>
            </w:r>
          </w:p>
        </w:tc>
      </w:tr>
    </w:tbl>
    <w:p w14:paraId="793FB783" w14:textId="1F2693CA" w:rsidR="00E102FA" w:rsidRDefault="009D19CB" w:rsidP="009D19CB">
      <w:pPr>
        <w:pStyle w:val="Beschriftung"/>
        <w:jc w:val="center"/>
      </w:pPr>
      <w:bookmarkStart w:id="112" w:name="_Toc440834529"/>
      <w:r>
        <w:t xml:space="preserve">Tabelle </w:t>
      </w:r>
      <w:fldSimple w:instr=" SEQ Tabelle \* ARABIC ">
        <w:r w:rsidR="00A768CF">
          <w:rPr>
            <w:noProof/>
          </w:rPr>
          <w:t>7</w:t>
        </w:r>
      </w:fldSimple>
      <w:r w:rsidR="00473A25">
        <w:t xml:space="preserve">: </w:t>
      </w:r>
      <w:proofErr w:type="spellStart"/>
      <w:r w:rsidR="00473A25">
        <w:t>CameraManager</w:t>
      </w:r>
      <w:proofErr w:type="spellEnd"/>
      <w:r w:rsidR="00473A25">
        <w:t xml:space="preserve"> </w:t>
      </w:r>
      <w:proofErr w:type="spellStart"/>
      <w:r w:rsidR="00473A25">
        <w:t>Enums</w:t>
      </w:r>
      <w:bookmarkEnd w:id="112"/>
      <w:proofErr w:type="spellEnd"/>
    </w:p>
    <w:p w14:paraId="1770D9C8" w14:textId="5D276D3B" w:rsidR="00336553" w:rsidRDefault="00336553" w:rsidP="00340D5C">
      <w:pPr>
        <w:pStyle w:val="Listenabsatz"/>
        <w:numPr>
          <w:ilvl w:val="0"/>
          <w:numId w:val="12"/>
        </w:numPr>
        <w:jc w:val="both"/>
        <w:rPr>
          <w:b/>
        </w:rPr>
      </w:pPr>
      <w:proofErr w:type="spellStart"/>
      <w:r>
        <w:rPr>
          <w:b/>
        </w:rPr>
        <w:t>CameraContainer</w:t>
      </w:r>
      <w:r w:rsidR="0013739C">
        <w:rPr>
          <w:b/>
        </w:rPr>
        <w:fldChar w:fldCharType="begin"/>
      </w:r>
      <w:r w:rsidR="0013739C">
        <w:instrText xml:space="preserve"> XE "</w:instrText>
      </w:r>
      <w:r w:rsidR="0013739C" w:rsidRPr="000D4738">
        <w:instrText>CameraContainer</w:instrText>
      </w:r>
      <w:r w:rsidR="0013739C">
        <w:instrText xml:space="preserve">" </w:instrText>
      </w:r>
      <w:r w:rsidR="0013739C">
        <w:rPr>
          <w:b/>
        </w:rPr>
        <w:fldChar w:fldCharType="end"/>
      </w:r>
      <w:r>
        <w:rPr>
          <w:b/>
        </w:rPr>
        <w:t>.cs</w:t>
      </w:r>
      <w:proofErr w:type="spellEnd"/>
    </w:p>
    <w:p w14:paraId="6DD29D94" w14:textId="7A97457C" w:rsidR="00336553" w:rsidRDefault="00A73F5F" w:rsidP="00A70F56">
      <w:pPr>
        <w:spacing w:line="240" w:lineRule="auto"/>
        <w:ind w:left="360"/>
        <w:jc w:val="both"/>
      </w:pPr>
      <w:r>
        <w:t>Dieser Container beinhaltet alle dynamisch, vom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generierten Kameras, um sie zentral verschieben zu können. Zur Laufzeit wird geprüft, ob eine andere Kamera als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definiert wurde und verschiebt sich entsprechend dorthin.</w:t>
      </w:r>
    </w:p>
    <w:p w14:paraId="22D4905F" w14:textId="77777777" w:rsidR="00A70F56" w:rsidRDefault="00A70F56" w:rsidP="00336553">
      <w:pPr>
        <w:spacing w:line="240" w:lineRule="auto"/>
        <w:ind w:left="360"/>
      </w:pPr>
    </w:p>
    <w:p w14:paraId="4FB3515F" w14:textId="3612D4A4" w:rsidR="00A70F56" w:rsidRDefault="00A70F56" w:rsidP="00A70F56">
      <w:pPr>
        <w:spacing w:line="240" w:lineRule="auto"/>
        <w:ind w:left="360"/>
        <w:jc w:val="both"/>
      </w:pPr>
      <w:r>
        <w:t xml:space="preserve">Die Position </w:t>
      </w:r>
      <w:proofErr w:type="spellStart"/>
      <w:r>
        <w:t>CameraContainer</w:t>
      </w:r>
      <w:proofErr w:type="spellEnd"/>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-Objects ist direkt an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653AF6">
        <w:trPr>
          <w:trHeight w:val="113"/>
        </w:trPr>
        <w:tc>
          <w:tcPr>
            <w:tcW w:w="2409" w:type="dxa"/>
            <w:tcBorders>
              <w:top w:val="nil"/>
              <w:left w:val="nil"/>
              <w:bottom w:val="nil"/>
              <w:right w:val="nil"/>
            </w:tcBorders>
            <w:shd w:val="clear" w:color="auto" w:fill="D0CECE" w:themeFill="background2" w:themeFillShade="E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3B6479E3" w:rsidR="00A73F5F" w:rsidRDefault="00127CD4" w:rsidP="00340D5C">
            <w:pPr>
              <w:pStyle w:val="Listenabsatz"/>
              <w:numPr>
                <w:ilvl w:val="0"/>
                <w:numId w:val="12"/>
              </w:numPr>
              <w:jc w:val="both"/>
            </w:pPr>
            <w:r>
              <w:t>Prüfung, ob der Container noch an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angehängt ist und eventueller </w:t>
            </w:r>
            <w:proofErr w:type="spellStart"/>
            <w:r>
              <w:t>Parentwechsel</w:t>
            </w:r>
            <w:proofErr w:type="spellEnd"/>
            <w:r>
              <w:t>.</w:t>
            </w:r>
          </w:p>
          <w:p w14:paraId="62B086CC" w14:textId="1C7550AA" w:rsidR="00127CD4" w:rsidRPr="00133DF1" w:rsidRDefault="00127CD4" w:rsidP="00340D5C">
            <w:pPr>
              <w:pStyle w:val="Listenabsatz"/>
              <w:keepNext/>
              <w:numPr>
                <w:ilvl w:val="0"/>
                <w:numId w:val="12"/>
              </w:numPr>
              <w:jc w:val="both"/>
            </w:pPr>
            <w:r>
              <w:t>Setzen der Position basierend auf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sowie Sensibilität beachten.</w:t>
            </w:r>
          </w:p>
        </w:tc>
      </w:tr>
    </w:tbl>
    <w:p w14:paraId="1E4991BB" w14:textId="2568F531" w:rsidR="00A73F5F" w:rsidRDefault="009D19CB" w:rsidP="009D19CB">
      <w:pPr>
        <w:pStyle w:val="Beschriftung"/>
        <w:jc w:val="center"/>
      </w:pPr>
      <w:bookmarkStart w:id="113" w:name="_Toc440834530"/>
      <w:r>
        <w:t xml:space="preserve">Tabelle </w:t>
      </w:r>
      <w:fldSimple w:instr=" SEQ Tabelle \* ARABIC ">
        <w:r w:rsidR="00A768CF">
          <w:rPr>
            <w:noProof/>
          </w:rPr>
          <w:t>8</w:t>
        </w:r>
      </w:fldSimple>
      <w:r>
        <w:t xml:space="preserve">: </w:t>
      </w:r>
      <w:proofErr w:type="spellStart"/>
      <w:r>
        <w:t>CameraContainer</w:t>
      </w:r>
      <w:proofErr w:type="spellEnd"/>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Methoden</w:t>
      </w:r>
      <w:bookmarkEnd w:id="113"/>
    </w:p>
    <w:p w14:paraId="0F878E48" w14:textId="77777777" w:rsidR="004436E2" w:rsidRDefault="004436E2" w:rsidP="00842FEA">
      <w:pPr>
        <w:spacing w:line="240" w:lineRule="auto"/>
        <w:ind w:left="360"/>
      </w:pPr>
    </w:p>
    <w:p w14:paraId="1D6CE963" w14:textId="468B6826" w:rsidR="00224D38" w:rsidRDefault="00224D38" w:rsidP="00340D5C">
      <w:pPr>
        <w:pStyle w:val="Listenabsatz"/>
        <w:numPr>
          <w:ilvl w:val="0"/>
          <w:numId w:val="12"/>
        </w:numPr>
        <w:jc w:val="both"/>
        <w:rPr>
          <w:b/>
        </w:rPr>
      </w:pPr>
      <w:proofErr w:type="spellStart"/>
      <w:r>
        <w:rPr>
          <w:b/>
        </w:rPr>
        <w:t>FrustumManager.cs</w:t>
      </w:r>
      <w:proofErr w:type="spellEnd"/>
    </w:p>
    <w:p w14:paraId="18C533FE" w14:textId="4ED3A63F" w:rsidR="00224D38" w:rsidRDefault="00341F61" w:rsidP="00341F61">
      <w:pPr>
        <w:spacing w:line="240" w:lineRule="auto"/>
        <w:ind w:left="360"/>
        <w:jc w:val="both"/>
      </w:pPr>
      <w:r>
        <w:t xml:space="preserve">Der </w:t>
      </w:r>
      <w:proofErr w:type="spellStart"/>
      <w:r>
        <w:t>FrustumManager</w:t>
      </w:r>
      <w:proofErr w:type="spellEnd"/>
      <w:r>
        <w:t xml:space="preserve"> sammelt die benötigten geometrischen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-Daten und die dazugehörigen Kameras, um mittels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-Klasse das auf die Kameras abzubildende </w:t>
      </w:r>
      <w:proofErr w:type="spellStart"/>
      <w:r>
        <w:t>Viewfrustum</w:t>
      </w:r>
      <w:proofErr w:type="spellEnd"/>
      <w:r>
        <w:t xml:space="preserve">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653AF6">
        <w:trPr>
          <w:trHeight w:val="113"/>
        </w:trPr>
        <w:tc>
          <w:tcPr>
            <w:tcW w:w="2409" w:type="dxa"/>
            <w:tcBorders>
              <w:top w:val="nil"/>
              <w:left w:val="nil"/>
              <w:bottom w:val="nil"/>
              <w:right w:val="nil"/>
            </w:tcBorders>
            <w:shd w:val="clear" w:color="auto" w:fill="D0CECE" w:themeFill="background2" w:themeFillShade="E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D0CECE" w:themeFill="background2" w:themeFillShade="E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proofErr w:type="spellStart"/>
            <w:r>
              <w:t>Awake</w:t>
            </w:r>
            <w:proofErr w:type="spellEnd"/>
            <w:r>
              <w:t>()</w:t>
            </w:r>
          </w:p>
        </w:tc>
        <w:tc>
          <w:tcPr>
            <w:tcW w:w="6634" w:type="dxa"/>
            <w:shd w:val="clear" w:color="auto" w:fill="E6E6E6"/>
          </w:tcPr>
          <w:p w14:paraId="63FB6B71" w14:textId="4E7A78A8" w:rsidR="007E4EAB" w:rsidRDefault="007E4EAB" w:rsidP="000A4C4C">
            <w:pPr>
              <w:jc w:val="both"/>
            </w:pPr>
            <w:r>
              <w:t xml:space="preserve">Setzt </w:t>
            </w:r>
            <w:proofErr w:type="spellStart"/>
            <w:r>
              <w:t>CaveMain</w:t>
            </w:r>
            <w:proofErr w:type="spellEnd"/>
            <w:r>
              <w:t xml:space="preserve"> als </w:t>
            </w:r>
            <w:proofErr w:type="spellStart"/>
            <w:r>
              <w:t>parent</w:t>
            </w:r>
            <w:proofErr w:type="spellEnd"/>
            <w:r>
              <w: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54CE9DD6" w:rsidR="007E4EAB" w:rsidRDefault="007E4EAB" w:rsidP="009D19CB">
            <w:pPr>
              <w:keepNext/>
              <w:jc w:val="both"/>
            </w:pPr>
            <w:r>
              <w:t xml:space="preserve">Nimmt die vom </w:t>
            </w:r>
            <w:proofErr w:type="spellStart"/>
            <w:r>
              <w:t>CameraManager</w:t>
            </w:r>
            <w:proofErr w:type="spellEnd"/>
            <w:r>
              <w:t xml:space="preserve"> zusammengetragenen Daten und bereitet sie für die </w:t>
            </w:r>
            <w:proofErr w:type="spellStart"/>
            <w:r>
              <w:t>Frustum</w:t>
            </w:r>
            <w:proofErr w:type="spellEnd"/>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-Berechnung auf.</w:t>
            </w:r>
          </w:p>
        </w:tc>
      </w:tr>
    </w:tbl>
    <w:p w14:paraId="17656C51" w14:textId="03C4E004" w:rsidR="00341F61" w:rsidRDefault="009D19CB" w:rsidP="009D19CB">
      <w:pPr>
        <w:pStyle w:val="Beschriftung"/>
        <w:jc w:val="center"/>
      </w:pPr>
      <w:bookmarkStart w:id="114" w:name="_Toc440834531"/>
      <w:r>
        <w:lastRenderedPageBreak/>
        <w:t xml:space="preserve">Tabelle </w:t>
      </w:r>
      <w:fldSimple w:instr=" SEQ Tabelle \* ARABIC ">
        <w:r w:rsidR="00A768CF">
          <w:rPr>
            <w:noProof/>
          </w:rPr>
          <w:t>9</w:t>
        </w:r>
      </w:fldSimple>
      <w:r>
        <w:t xml:space="preserve">: </w:t>
      </w:r>
      <w:proofErr w:type="spellStart"/>
      <w:r>
        <w:t>FrustumManager</w:t>
      </w:r>
      <w:proofErr w:type="spellEnd"/>
      <w:r>
        <w:t xml:space="preserve"> Methoden</w:t>
      </w:r>
      <w:bookmarkEnd w:id="114"/>
    </w:p>
    <w:p w14:paraId="2EF2F577" w14:textId="03B91422" w:rsidR="007E4EAB" w:rsidRDefault="007E4EAB" w:rsidP="00340D5C">
      <w:pPr>
        <w:pStyle w:val="Listenabsatz"/>
        <w:numPr>
          <w:ilvl w:val="0"/>
          <w:numId w:val="12"/>
        </w:numPr>
        <w:jc w:val="both"/>
        <w:rPr>
          <w:b/>
        </w:rPr>
      </w:pPr>
      <w:proofErr w:type="spellStart"/>
      <w:r>
        <w:rPr>
          <w:b/>
        </w:rPr>
        <w:t>Frustum</w:t>
      </w:r>
      <w:r w:rsidR="006764E8">
        <w:rPr>
          <w:b/>
        </w:rPr>
        <w:fldChar w:fldCharType="begin"/>
      </w:r>
      <w:r w:rsidR="006764E8">
        <w:instrText xml:space="preserve"> XE "</w:instrText>
      </w:r>
      <w:r w:rsidR="006764E8" w:rsidRPr="00283593">
        <w:instrText>Frustum</w:instrText>
      </w:r>
      <w:r w:rsidR="006764E8">
        <w:instrText xml:space="preserve">" </w:instrText>
      </w:r>
      <w:r w:rsidR="006764E8">
        <w:rPr>
          <w:b/>
        </w:rPr>
        <w:fldChar w:fldCharType="end"/>
      </w:r>
      <w:r>
        <w:rPr>
          <w:b/>
        </w:rPr>
        <w:t>.cs</w:t>
      </w:r>
      <w:proofErr w:type="spellEnd"/>
    </w:p>
    <w:p w14:paraId="6068540A" w14:textId="3A693AC4" w:rsidR="00224D38" w:rsidRDefault="002A2EAE" w:rsidP="000E2B3F">
      <w:pPr>
        <w:spacing w:line="240" w:lineRule="auto"/>
        <w:ind w:left="360"/>
        <w:jc w:val="both"/>
      </w:pPr>
      <w:r>
        <w:t xml:space="preserve">Berechnet für die ihm angegebene Kamera das </w:t>
      </w:r>
      <w:proofErr w:type="spellStart"/>
      <w:r>
        <w:t>Viewfrustum</w:t>
      </w:r>
      <w:proofErr w:type="spellEnd"/>
      <w:r>
        <w:t>, basierend auf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-Position, den drei Eckpunkten</w:t>
      </w:r>
      <w:r w:rsidR="008577BA">
        <w:t xml:space="preserve"> einer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8577BA">
        <w:t>-Seite</w:t>
      </w:r>
      <w:r>
        <w:t xml:space="preserve"> sowie der </w:t>
      </w:r>
      <w:proofErr w:type="spellStart"/>
      <w:r>
        <w:t>Near</w:t>
      </w:r>
      <w:proofErr w:type="spellEnd"/>
      <w:r>
        <w:t xml:space="preserve">- und </w:t>
      </w:r>
      <w:proofErr w:type="spellStart"/>
      <w:r>
        <w:t>Far</w:t>
      </w:r>
      <w:r w:rsidR="008577BA">
        <w:t>p</w:t>
      </w:r>
      <w:r>
        <w:t>lane</w:t>
      </w:r>
      <w:proofErr w:type="spellEnd"/>
      <w:r>
        <w:t>.</w:t>
      </w:r>
    </w:p>
    <w:p w14:paraId="350F7415" w14:textId="00A88F53" w:rsidR="00E102FA" w:rsidRDefault="003349B3" w:rsidP="000E2B3F">
      <w:pPr>
        <w:spacing w:line="240" w:lineRule="auto"/>
        <w:ind w:left="360"/>
        <w:jc w:val="both"/>
      </w:pPr>
      <w:r>
        <w:t>Siehe dazu Kapitel 5</w:t>
      </w:r>
      <w:r w:rsidR="00E102FA">
        <w:t>.1</w:t>
      </w:r>
    </w:p>
    <w:p w14:paraId="4F2D7189" w14:textId="77777777" w:rsidR="000E2B3F" w:rsidRDefault="000E2B3F" w:rsidP="007E4EAB">
      <w:pPr>
        <w:spacing w:line="240" w:lineRule="auto"/>
        <w:ind w:left="360"/>
      </w:pPr>
    </w:p>
    <w:p w14:paraId="373D5AE8" w14:textId="1F4FF14B" w:rsidR="000E2B3F" w:rsidRDefault="000E2B3F" w:rsidP="00340D5C">
      <w:pPr>
        <w:pStyle w:val="Listenabsatz"/>
        <w:numPr>
          <w:ilvl w:val="0"/>
          <w:numId w:val="12"/>
        </w:numPr>
        <w:jc w:val="both"/>
        <w:rPr>
          <w:b/>
        </w:rPr>
      </w:pPr>
      <w:proofErr w:type="spellStart"/>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r>
        <w:rPr>
          <w:b/>
        </w:rPr>
        <w:t>.cs</w:t>
      </w:r>
      <w:proofErr w:type="spellEnd"/>
    </w:p>
    <w:p w14:paraId="1D69780D" w14:textId="475A218F" w:rsidR="000E2B3F" w:rsidRDefault="000E2B3F" w:rsidP="000E2B3F">
      <w:pPr>
        <w:spacing w:line="240" w:lineRule="auto"/>
        <w:ind w:left="360"/>
        <w:jc w:val="both"/>
      </w:pPr>
      <w:r>
        <w:t>Diese Klasse übernimmt die Schnittstelle zwischen C#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und C++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3805558C" w:rsidR="00842FEA" w:rsidRDefault="00842FEA" w:rsidP="00340D5C">
      <w:pPr>
        <w:pStyle w:val="Listenabsatz"/>
        <w:numPr>
          <w:ilvl w:val="0"/>
          <w:numId w:val="12"/>
        </w:numPr>
        <w:jc w:val="both"/>
        <w:rPr>
          <w:b/>
        </w:rPr>
      </w:pPr>
      <w:proofErr w:type="spellStart"/>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.cs</w:t>
      </w:r>
      <w:proofErr w:type="spellEnd"/>
    </w:p>
    <w:p w14:paraId="08F8F419" w14:textId="2250E31D" w:rsidR="00842FEA" w:rsidRDefault="00842FEA" w:rsidP="00842FEA">
      <w:pPr>
        <w:pStyle w:val="Listenabsatz"/>
        <w:ind w:left="360"/>
        <w:jc w:val="both"/>
      </w:pPr>
      <w:r>
        <w:t xml:space="preserve">Grundsätzlich kann der gesamte </w:t>
      </w:r>
      <w:proofErr w:type="spellStart"/>
      <w:r>
        <w:t>Sourcecode</w:t>
      </w:r>
      <w:proofErr w:type="spellEnd"/>
      <w:r>
        <w:t xml:space="preserve"> des </w:t>
      </w:r>
      <w:proofErr w:type="spellStart"/>
      <w:r>
        <w:t>Plugins</w:t>
      </w:r>
      <w:proofErr w:type="spellEnd"/>
      <w:r>
        <w:t xml:space="preserve"> eingesehen und verändert werden. Um die Verwendung jedoch zu vereinfachen und die eigene Anwendung applikationsspezifisch mit dem Plugin zu verknüpfen, werden gewissen Werte, Berechnungen und Objekte in der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161D1FCB" w:rsidR="00A22CD2" w:rsidRDefault="00A22CD2" w:rsidP="00842FEA">
      <w:pPr>
        <w:pStyle w:val="Listenabsatz"/>
        <w:ind w:left="360"/>
        <w:jc w:val="both"/>
      </w:pPr>
      <w:r>
        <w:t>Der untenstehende Code der Klasse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zeigt, wie beispielsweise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gesucht, referenziert und zurückgegeben wird. Ebenfalls werden gewisse Berechnungen, in diesem Beispiel der relative Winkel zwischen dem Wand und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direkt berechnet und können abgefragt werden.</w:t>
      </w:r>
    </w:p>
    <w:p w14:paraId="4A4CD116" w14:textId="77777777" w:rsidR="00F844B2" w:rsidRDefault="00F844B2" w:rsidP="00F844B2">
      <w:pPr>
        <w:jc w:val="both"/>
      </w:pPr>
    </w:p>
    <w:bookmarkStart w:id="115" w:name="_MON_1509117708"/>
    <w:bookmarkEnd w:id="115"/>
    <w:p w14:paraId="0DED1350" w14:textId="3B3B8F1E" w:rsidR="009D19CB" w:rsidRDefault="0014524B" w:rsidP="009D19CB">
      <w:pPr>
        <w:keepNext/>
        <w:ind w:left="360"/>
        <w:jc w:val="both"/>
      </w:pPr>
      <w:r>
        <w:object w:dxaOrig="9360" w:dyaOrig="6483" w14:anchorId="5CEC1631">
          <v:shape id="_x0000_i1033" type="#_x0000_t75" style="width:454.4pt;height:345.75pt" o:ole="" filled="t" fillcolor="#d8d8d8 [2732]">
            <v:imagedata r:id="rId69" o:title="" croptop="-2636f" cropbottom="-2636f" cropleft="-1985f" cropright="3969f"/>
          </v:shape>
          <o:OLEObject Type="Embed" ProgID="Word.OpenDocumentText.12" ShapeID="_x0000_i1033" DrawAspect="Content" ObjectID="_1514611702" r:id="rId70"/>
        </w:object>
      </w:r>
    </w:p>
    <w:p w14:paraId="7C6696CC" w14:textId="23EE6087" w:rsidR="008E7AC7" w:rsidRDefault="009D19CB" w:rsidP="00EA1CA3">
      <w:pPr>
        <w:pStyle w:val="Beschriftung"/>
        <w:jc w:val="center"/>
      </w:pPr>
      <w:bookmarkStart w:id="116" w:name="_Toc440265129"/>
      <w:r>
        <w:t xml:space="preserve">Quellcode </w:t>
      </w:r>
      <w:fldSimple w:instr=" SEQ Quellcode \* ARABIC ">
        <w:r w:rsidR="00A617F1">
          <w:rPr>
            <w:noProof/>
          </w:rPr>
          <w:t>9</w:t>
        </w:r>
      </w:fldSimple>
      <w:r>
        <w:t>: API</w:t>
      </w:r>
      <w:bookmarkEnd w:id="116"/>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337ACF89" w14:textId="77777777" w:rsidR="008E7AC7" w:rsidRDefault="008E7AC7" w:rsidP="008E7AC7">
      <w:pPr>
        <w:pStyle w:val="Listenabsatz"/>
        <w:ind w:left="360"/>
        <w:jc w:val="both"/>
      </w:pPr>
    </w:p>
    <w:p w14:paraId="097876CA" w14:textId="4885B846" w:rsidR="008E7AC7" w:rsidRDefault="008E7AC7" w:rsidP="008E7AC7">
      <w:pPr>
        <w:pStyle w:val="Listenabsatz"/>
        <w:ind w:left="360"/>
        <w:jc w:val="both"/>
      </w:pPr>
      <w:r>
        <w:t xml:space="preserve">Der Zugriff auf </w:t>
      </w:r>
      <w:r w:rsidR="00CD7D8F">
        <w:t>das</w:t>
      </w:r>
      <w:r>
        <w:t xml:space="preserv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erfolgt, weil es sich um ein Singleton-Pattern handelt, über die selber erstellte Instanz.</w:t>
      </w:r>
    </w:p>
    <w:p w14:paraId="6D71E9D0" w14:textId="77777777" w:rsidR="008E7AC7" w:rsidRDefault="008E7AC7" w:rsidP="008E7AC7">
      <w:pPr>
        <w:pStyle w:val="Listenabsatz"/>
        <w:ind w:left="360"/>
        <w:jc w:val="both"/>
      </w:pPr>
    </w:p>
    <w:bookmarkStart w:id="117" w:name="_MON_1512132885"/>
    <w:bookmarkEnd w:id="117"/>
    <w:p w14:paraId="4623C6E0" w14:textId="5DB17B72" w:rsidR="008E7AC7" w:rsidRDefault="0014524B" w:rsidP="008E7AC7">
      <w:pPr>
        <w:pStyle w:val="Listenabsatz"/>
        <w:keepNext/>
        <w:ind w:left="360"/>
        <w:jc w:val="both"/>
      </w:pPr>
      <w:r>
        <w:object w:dxaOrig="9360" w:dyaOrig="356" w14:anchorId="436FCF91">
          <v:shape id="_x0000_i1034" type="#_x0000_t75" style="width:454.4pt;height:43.45pt" o:ole="" filled="t" fillcolor="#d8d8d8 [2732]">
            <v:imagedata r:id="rId71" o:title="" croptop="-46961f" cropbottom="-46961f" cropleft="-1985f" cropright="3969f"/>
          </v:shape>
          <o:OLEObject Type="Embed" ProgID="Word.OpenDocumentText.12" ShapeID="_x0000_i1034" DrawAspect="Content" ObjectID="_1514611703" r:id="rId72"/>
        </w:object>
      </w:r>
    </w:p>
    <w:p w14:paraId="06B406A6" w14:textId="4A9856FE" w:rsidR="008E7AC7" w:rsidRPr="008E7AC7" w:rsidRDefault="008E7AC7" w:rsidP="008E7AC7">
      <w:pPr>
        <w:pStyle w:val="Beschriftung"/>
        <w:jc w:val="center"/>
      </w:pPr>
      <w:bookmarkStart w:id="118" w:name="_Toc440265130"/>
      <w:r>
        <w:t xml:space="preserve">Quellcode </w:t>
      </w:r>
      <w:fldSimple w:instr=" SEQ Quellcode \* ARABIC ">
        <w:r w:rsidR="00A617F1">
          <w:rPr>
            <w:noProof/>
          </w:rPr>
          <w:t>10</w:t>
        </w:r>
      </w:fldSimple>
      <w:r>
        <w:t>: Zugriff über das API</w:t>
      </w:r>
      <w:bookmarkEnd w:id="118"/>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163EC242" w14:textId="1F721AC7" w:rsidR="007201A0" w:rsidRDefault="007201A0" w:rsidP="0005618D">
      <w:pPr>
        <w:pStyle w:val="berschrift3"/>
      </w:pPr>
      <w:bookmarkStart w:id="119" w:name="_Toc440714522"/>
      <w:proofErr w:type="spellStart"/>
      <w:r>
        <w:t>Deployment</w:t>
      </w:r>
      <w:bookmarkEnd w:id="119"/>
      <w:proofErr w:type="spellEnd"/>
    </w:p>
    <w:p w14:paraId="647AC4DA" w14:textId="5825A08B" w:rsidR="007201A0" w:rsidRDefault="007201A0" w:rsidP="007201A0">
      <w:pPr>
        <w:spacing w:line="240" w:lineRule="auto"/>
        <w:jc w:val="both"/>
      </w:pPr>
      <w:r>
        <w:t>Das entwickelte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muss möglichst unkompliziert und rasch in die gewünschte Applikation integriert werden können. Um das zu erreichen, wird der gleiche Ansatz wie das </w:t>
      </w:r>
      <w:proofErr w:type="spellStart"/>
      <w:r>
        <w:t>Deployment</w:t>
      </w:r>
      <w:proofErr w:type="spellEnd"/>
      <w:r>
        <w:t xml:space="preserve"> über den integrierten Unity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t xml:space="preserve"> gewählt.</w:t>
      </w:r>
      <w:r w:rsidR="007D61A5">
        <w:t xml:space="preserve"> Dazu werden sämtliche Verzeichnisse und Dateien in eine .</w:t>
      </w:r>
      <w:proofErr w:type="spellStart"/>
      <w:r w:rsidR="007D61A5">
        <w:t>unitypackage</w:t>
      </w:r>
      <w:proofErr w:type="spellEnd"/>
      <w:r w:rsidR="007D61A5">
        <w:t>-Datei gepackt und können in jedes beliebige Projekt importiert werden.</w:t>
      </w:r>
    </w:p>
    <w:p w14:paraId="630BE7A4" w14:textId="77777777" w:rsidR="007D61A5" w:rsidRDefault="007D61A5" w:rsidP="007201A0">
      <w:pPr>
        <w:spacing w:line="240" w:lineRule="auto"/>
        <w:jc w:val="both"/>
      </w:pPr>
    </w:p>
    <w:p w14:paraId="5AC26022" w14:textId="34FF4292" w:rsidR="007D61A5" w:rsidRDefault="007D61A5" w:rsidP="007201A0">
      <w:pPr>
        <w:spacing w:line="240" w:lineRule="auto"/>
        <w:jc w:val="both"/>
      </w:pPr>
      <w:r>
        <w:t>Um diese Bündelung der Dateien zu erreichen</w:t>
      </w:r>
      <w:r w:rsidR="004F5A8A">
        <w:t>,</w:t>
      </w:r>
      <w:r>
        <w:t xml:space="preserve"> gibt es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eastAsia="de-CH"/>
        </w:rPr>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73">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1414D8BC" w:rsidR="007D61A5" w:rsidRDefault="007D61A5" w:rsidP="007D61A5">
      <w:pPr>
        <w:pStyle w:val="Beschriftung"/>
        <w:jc w:val="center"/>
      </w:pPr>
      <w:bookmarkStart w:id="120" w:name="_Toc440834476"/>
      <w:r>
        <w:t xml:space="preserve">Abbildung </w:t>
      </w:r>
      <w:fldSimple w:instr=" SEQ Abbildung \* ARABIC ">
        <w:r w:rsidR="00462315">
          <w:rPr>
            <w:noProof/>
          </w:rPr>
          <w:t>39</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Export Package</w:t>
      </w:r>
      <w:bookmarkEnd w:id="120"/>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eastAsia="de-CH"/>
        </w:rPr>
        <w:lastRenderedPageBreak/>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4">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0EB5ADDD" w:rsidR="00804A24" w:rsidRPr="00804A24" w:rsidRDefault="00804A24" w:rsidP="00804A24">
      <w:pPr>
        <w:pStyle w:val="Beschriftung"/>
        <w:jc w:val="center"/>
        <w:rPr>
          <w:lang w:val="en-US"/>
        </w:rPr>
      </w:pPr>
      <w:bookmarkStart w:id="121" w:name="_Toc440834477"/>
      <w:proofErr w:type="spellStart"/>
      <w:r w:rsidRPr="00804A24">
        <w:rPr>
          <w:lang w:val="en-US"/>
        </w:rPr>
        <w:t>Abbildung</w:t>
      </w:r>
      <w:proofErr w:type="spellEnd"/>
      <w:r w:rsidRPr="00804A24">
        <w:rPr>
          <w:lang w:val="en-US"/>
        </w:rPr>
        <w:t xml:space="preserve"> </w:t>
      </w:r>
      <w:r>
        <w:fldChar w:fldCharType="begin"/>
      </w:r>
      <w:r w:rsidRPr="00804A24">
        <w:rPr>
          <w:lang w:val="en-US"/>
        </w:rPr>
        <w:instrText xml:space="preserve"> SEQ Abbildung \* ARABIC </w:instrText>
      </w:r>
      <w:r>
        <w:fldChar w:fldCharType="separate"/>
      </w:r>
      <w:r w:rsidR="00462315">
        <w:rPr>
          <w:noProof/>
          <w:lang w:val="en-US"/>
        </w:rPr>
        <w:t>40</w:t>
      </w:r>
      <w:r>
        <w:fldChar w:fldCharType="end"/>
      </w:r>
      <w:r w:rsidRPr="00804A24">
        <w:rPr>
          <w:lang w:val="en-US"/>
        </w:rPr>
        <w: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804A24">
        <w:rPr>
          <w:lang w:val="en-US"/>
        </w:rPr>
        <w:t xml:space="preserve"> Plugin, Export Package Selection</w:t>
      </w:r>
      <w:bookmarkEnd w:id="121"/>
    </w:p>
    <w:p w14:paraId="1CEA42B0" w14:textId="3A857EDA" w:rsidR="00804A24" w:rsidRDefault="004F5A8A" w:rsidP="00804A24">
      <w:r w:rsidRPr="004F5A8A">
        <w:t xml:space="preserve">Die Verwendung des </w:t>
      </w:r>
      <w:proofErr w:type="spellStart"/>
      <w:r w:rsidRPr="004F5A8A">
        <w:t>Plugins</w:t>
      </w:r>
      <w:proofErr w:type="spellEnd"/>
      <w:r w:rsidRPr="004F5A8A">
        <w:t xml:space="preserve"> mit sämtlichen Abhängigkeiten </w:t>
      </w:r>
      <w:r>
        <w:t>erfolgt in wenigen Schritten:</w:t>
      </w:r>
    </w:p>
    <w:p w14:paraId="7986916A" w14:textId="77777777" w:rsidR="004F5A8A" w:rsidRDefault="004F5A8A" w:rsidP="00804A24"/>
    <w:p w14:paraId="464A337F" w14:textId="3697162E" w:rsidR="00CA1FD1" w:rsidRDefault="004F5A8A" w:rsidP="00340D5C">
      <w:pPr>
        <w:pStyle w:val="Listenabsatz"/>
        <w:numPr>
          <w:ilvl w:val="0"/>
          <w:numId w:val="11"/>
        </w:numPr>
      </w:pPr>
      <w:r w:rsidRPr="004F5A8A">
        <w:rPr>
          <w:b/>
        </w:rPr>
        <w:t xml:space="preserve">Import des </w:t>
      </w:r>
      <w:proofErr w:type="spellStart"/>
      <w:r w:rsidRPr="004F5A8A">
        <w:rPr>
          <w:b/>
        </w:rPr>
        <w:t>Plugins</w:t>
      </w:r>
      <w:proofErr w:type="spellEnd"/>
    </w:p>
    <w:p w14:paraId="6911CC32" w14:textId="30F02346" w:rsidR="00CA1FD1" w:rsidRDefault="00CA1FD1" w:rsidP="00CA1FD1">
      <w:pPr>
        <w:ind w:left="360"/>
        <w:jc w:val="both"/>
      </w:pPr>
      <w:r>
        <w:t>Abhängig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-Version kann </w:t>
      </w:r>
      <w:r w:rsidR="00C0795C">
        <w:t>der</w:t>
      </w:r>
      <w:r>
        <w:t xml:space="preserve"> Import zu Problemen führen. Sind gewisse, bereits existierende Files in Verwendung, werden die Klassen / </w:t>
      </w:r>
      <w:proofErr w:type="spellStart"/>
      <w:r>
        <w:t>Prefabs</w:t>
      </w:r>
      <w:proofErr w:type="spellEnd"/>
      <w:r>
        <w:t xml:space="preserve"> / usw. nicht überschrieben, sondern lediglich hinzugefügt (</w:t>
      </w:r>
      <w:proofErr w:type="spellStart"/>
      <w:r w:rsidRPr="009932E9">
        <w:t>CaveMain</w:t>
      </w:r>
      <w:proofErr w:type="spellEnd"/>
      <w:r>
        <w:t xml:space="preserve"> 1.cs, </w:t>
      </w:r>
      <w:proofErr w:type="spellStart"/>
      <w:r w:rsidRPr="009932E9">
        <w:t>CaveMain</w:t>
      </w:r>
      <w:proofErr w:type="spellEnd"/>
      <w:r>
        <w:t xml:space="preserve"> 2.cs usw.). Darum empfiehlt sich, den</w:t>
      </w:r>
      <w:r w:rsidR="00C0795C">
        <w:t xml:space="preserve"> </w:t>
      </w:r>
      <w:r>
        <w:t>Import manuel</w:t>
      </w:r>
      <w:r w:rsidR="00C0795C">
        <w:t>l über den Explorer vorzunehmen und nicht die exportierte .</w:t>
      </w:r>
      <w:proofErr w:type="spellStart"/>
      <w:r w:rsidR="00E31789">
        <w:t>unitypackage</w:t>
      </w:r>
      <w:proofErr w:type="spellEnd"/>
      <w:r w:rsidR="00E31789">
        <w:t>-Datei zu verwenden.</w:t>
      </w:r>
    </w:p>
    <w:p w14:paraId="09986EF2" w14:textId="529CF54B" w:rsidR="00CA1FD1" w:rsidRDefault="00C0795C" w:rsidP="00CA1FD1">
      <w:pPr>
        <w:ind w:left="360"/>
        <w:jc w:val="both"/>
      </w:pPr>
      <w:r>
        <w:t>Als erstes muss das</w:t>
      </w:r>
      <w:r w:rsidR="00CA1FD1">
        <w:t xml:space="preserv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A1FD1">
        <w:t xml:space="preserve">-Projekt </w:t>
      </w:r>
      <w:r>
        <w:t xml:space="preserve">geschlossen werden, damit alle Dateien und Verzeichnisse über Schreibrechte verfügen. Falls bereits eine andere Version des </w:t>
      </w:r>
      <w:proofErr w:type="spellStart"/>
      <w:r>
        <w:t>Plugins</w:t>
      </w:r>
      <w:proofErr w:type="spellEnd"/>
      <w:r>
        <w:t xml:space="preserve">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3863CB">
      <w:pPr>
        <w:keepNext/>
        <w:ind w:left="360"/>
        <w:jc w:val="center"/>
      </w:pPr>
      <w:r>
        <w:rPr>
          <w:noProof/>
          <w:lang w:eastAsia="de-CH"/>
        </w:rPr>
        <w:drawing>
          <wp:inline distT="0" distB="0" distL="0" distR="0" wp14:anchorId="2C2EBCF6" wp14:editId="19BECB2F">
            <wp:extent cx="5040000" cy="1861200"/>
            <wp:effectExtent l="0" t="0" r="8255"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5">
                      <a:extLst>
                        <a:ext uri="{28A0092B-C50C-407E-A947-70E740481C1C}">
                          <a14:useLocalDpi xmlns:a14="http://schemas.microsoft.com/office/drawing/2010/main" val="0"/>
                        </a:ext>
                      </a:extLst>
                    </a:blip>
                    <a:stretch>
                      <a:fillRect/>
                    </a:stretch>
                  </pic:blipFill>
                  <pic:spPr>
                    <a:xfrm>
                      <a:off x="0" y="0"/>
                      <a:ext cx="5040000" cy="1861200"/>
                    </a:xfrm>
                    <a:prstGeom prst="rect">
                      <a:avLst/>
                    </a:prstGeom>
                  </pic:spPr>
                </pic:pic>
              </a:graphicData>
            </a:graphic>
          </wp:inline>
        </w:drawing>
      </w:r>
    </w:p>
    <w:p w14:paraId="107AB2F7" w14:textId="58CF0831" w:rsidR="00C0795C" w:rsidRDefault="00C0795C" w:rsidP="00C0795C">
      <w:pPr>
        <w:pStyle w:val="Beschriftung"/>
        <w:jc w:val="center"/>
      </w:pPr>
      <w:bookmarkStart w:id="122" w:name="_Toc440834478"/>
      <w:r>
        <w:t xml:space="preserve">Abbildung </w:t>
      </w:r>
      <w:fldSimple w:instr=" SEQ Abbildung \* ARABIC ">
        <w:r w:rsidR="00462315">
          <w:rPr>
            <w:noProof/>
          </w:rPr>
          <w:t>41</w:t>
        </w:r>
      </w:fldSimple>
      <w:r>
        <w:t>: Kopieren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proofErr w:type="spellStart"/>
      <w:r>
        <w:t>Plugins</w:t>
      </w:r>
      <w:bookmarkEnd w:id="122"/>
      <w:proofErr w:type="spellEnd"/>
    </w:p>
    <w:p w14:paraId="5D437BA5" w14:textId="11A108D9" w:rsidR="00E102FA" w:rsidRPr="005D7EC5" w:rsidRDefault="00C0795C" w:rsidP="00577FC1">
      <w:pPr>
        <w:ind w:left="360"/>
        <w:jc w:val="both"/>
      </w:pPr>
      <w:r>
        <w:t>Alternativ kann der Asset Import-Mechanismus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lastRenderedPageBreak/>
        <w:br/>
      </w:r>
      <w:r>
        <w:rPr>
          <w:noProof/>
          <w:lang w:eastAsia="de-CH"/>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6">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41C94EF0" w:rsidR="004F5A8A" w:rsidRDefault="005D7EC5" w:rsidP="005D7EC5">
      <w:pPr>
        <w:pStyle w:val="Beschriftung"/>
        <w:jc w:val="center"/>
      </w:pPr>
      <w:bookmarkStart w:id="123" w:name="_Toc440834479"/>
      <w:r>
        <w:t xml:space="preserve">Abbildung </w:t>
      </w:r>
      <w:fldSimple w:instr=" SEQ Abbildung \* ARABIC ">
        <w:r w:rsidR="00462315">
          <w:rPr>
            <w:noProof/>
          </w:rPr>
          <w:t>42</w:t>
        </w:r>
      </w:fldSimple>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Import Package</w:t>
      </w:r>
      <w:bookmarkEnd w:id="123"/>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6ABD6BCE" w:rsidR="004F5A8A" w:rsidRPr="004F5A8A" w:rsidRDefault="004F5A8A" w:rsidP="00340D5C">
      <w:pPr>
        <w:pStyle w:val="Listenabsatz"/>
        <w:numPr>
          <w:ilvl w:val="0"/>
          <w:numId w:val="11"/>
        </w:numPr>
        <w:rPr>
          <w:b/>
        </w:rPr>
      </w:pPr>
      <w:r>
        <w:rPr>
          <w:b/>
        </w:rPr>
        <w:t>Cave-</w:t>
      </w:r>
      <w:proofErr w:type="spellStart"/>
      <w:r w:rsidRPr="004F5A8A">
        <w:rPr>
          <w:b/>
        </w:rPr>
        <w:t>Prefab</w:t>
      </w:r>
      <w:proofErr w:type="spellEnd"/>
      <w:r w:rsidR="006764E8">
        <w:rPr>
          <w:b/>
        </w:rPr>
        <w:fldChar w:fldCharType="begin"/>
      </w:r>
      <w:r w:rsidR="006764E8">
        <w:instrText xml:space="preserve"> XE "</w:instrText>
      </w:r>
      <w:r w:rsidR="006764E8" w:rsidRPr="005F7184">
        <w:instrText>Prefab</w:instrText>
      </w:r>
      <w:r w:rsidR="006764E8">
        <w:instrText xml:space="preserve">" </w:instrText>
      </w:r>
      <w:r w:rsidR="006764E8">
        <w:rPr>
          <w:b/>
        </w:rPr>
        <w:fldChar w:fldCharType="end"/>
      </w:r>
    </w:p>
    <w:p w14:paraId="0137D8D0" w14:textId="6C6473B3" w:rsidR="004F5A8A" w:rsidRDefault="004F5A8A" w:rsidP="009932E9">
      <w:pPr>
        <w:pStyle w:val="Listenabsatz"/>
        <w:ind w:left="360"/>
        <w:jc w:val="both"/>
      </w:pPr>
      <w:r>
        <w:t>In einem zweiten Schritt gilt es, das Cave-</w:t>
      </w:r>
      <w:proofErr w:type="spellStart"/>
      <w:r>
        <w:t>Prefab</w:t>
      </w:r>
      <w:proofErr w:type="spellEnd"/>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eastAsia="de-CH"/>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7">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4B403A00" w:rsidR="00EF51A8" w:rsidRDefault="00EF51A8" w:rsidP="00AC21F5">
      <w:pPr>
        <w:pStyle w:val="Beschriftung"/>
        <w:ind w:left="360"/>
        <w:jc w:val="center"/>
      </w:pPr>
      <w:bookmarkStart w:id="124" w:name="_Toc440834480"/>
      <w:r>
        <w:t xml:space="preserve">Abbildung </w:t>
      </w:r>
      <w:fldSimple w:instr=" SEQ Abbildung \* ARABIC ">
        <w:r w:rsidR="00462315">
          <w:rPr>
            <w:noProof/>
          </w:rPr>
          <w:t>43</w:t>
        </w:r>
      </w:fldSimple>
      <w:r w:rsidR="002E1404">
        <w:t xml:space="preserve">: Hinzufügen Cave </w:t>
      </w:r>
      <w:proofErr w:type="spellStart"/>
      <w:r>
        <w:t>Prefab</w:t>
      </w:r>
      <w:bookmarkEnd w:id="124"/>
      <w:proofErr w:type="spellEnd"/>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p>
    <w:p w14:paraId="7953384F" w14:textId="77777777" w:rsidR="0032207C" w:rsidRDefault="0032207C" w:rsidP="004F5A8A">
      <w:pPr>
        <w:pStyle w:val="Listenabsatz"/>
        <w:ind w:left="360"/>
      </w:pPr>
    </w:p>
    <w:p w14:paraId="44C4DAAA" w14:textId="5193F876" w:rsidR="0032207C" w:rsidRPr="0032207C" w:rsidRDefault="00051941" w:rsidP="00340D5C">
      <w:pPr>
        <w:pStyle w:val="Listenabsatz"/>
        <w:numPr>
          <w:ilvl w:val="0"/>
          <w:numId w:val="11"/>
        </w:numPr>
        <w:rPr>
          <w:b/>
        </w:rPr>
      </w:pPr>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 xml:space="preserve"> Kompatibilitätslevel</w:t>
      </w:r>
    </w:p>
    <w:p w14:paraId="3A65C6BD" w14:textId="37D56575" w:rsidR="00051941" w:rsidRDefault="00051941" w:rsidP="009932E9">
      <w:pPr>
        <w:pStyle w:val="Listenabsatz"/>
        <w:ind w:left="360"/>
        <w:jc w:val="both"/>
      </w:pPr>
      <w:r>
        <w:t>Weil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sich weiterer DLLs bedient, muss bei den Player-Settings das „</w:t>
      </w:r>
      <w:proofErr w:type="spellStart"/>
      <w:r>
        <w:t>Api</w:t>
      </w:r>
      <w:proofErr w:type="spellEnd"/>
      <w:r>
        <w:t xml:space="preserve"> </w:t>
      </w:r>
      <w:proofErr w:type="spellStart"/>
      <w:r>
        <w:t>Compatibility</w:t>
      </w:r>
      <w:proofErr w:type="spellEnd"/>
      <w:r>
        <w:t xml:space="preserve"> Level“ auf „.NET 2.0“ (ohne </w:t>
      </w:r>
      <w:proofErr w:type="spellStart"/>
      <w:r>
        <w:t>Subset</w:t>
      </w:r>
      <w:proofErr w:type="spellEnd"/>
      <w:r>
        <w: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eastAsia="de-CH"/>
        </w:rPr>
        <w:lastRenderedPageBreak/>
        <w:drawing>
          <wp:inline distT="0" distB="0" distL="0" distR="0" wp14:anchorId="007494DB" wp14:editId="47857D40">
            <wp:extent cx="3600000" cy="4640400"/>
            <wp:effectExtent l="0" t="0" r="635"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8">
                      <a:extLst>
                        <a:ext uri="{28A0092B-C50C-407E-A947-70E740481C1C}">
                          <a14:useLocalDpi xmlns:a14="http://schemas.microsoft.com/office/drawing/2010/main" val="0"/>
                        </a:ext>
                      </a:extLst>
                    </a:blip>
                    <a:stretch>
                      <a:fillRect/>
                    </a:stretch>
                  </pic:blipFill>
                  <pic:spPr>
                    <a:xfrm>
                      <a:off x="0" y="0"/>
                      <a:ext cx="3600000" cy="4640400"/>
                    </a:xfrm>
                    <a:prstGeom prst="rect">
                      <a:avLst/>
                    </a:prstGeom>
                  </pic:spPr>
                </pic:pic>
              </a:graphicData>
            </a:graphic>
          </wp:inline>
        </w:drawing>
      </w:r>
    </w:p>
    <w:p w14:paraId="6CBEC5A8" w14:textId="7A30958B" w:rsidR="00051941" w:rsidRPr="00363599" w:rsidRDefault="00051941" w:rsidP="00051941">
      <w:pPr>
        <w:pStyle w:val="Beschriftung"/>
        <w:jc w:val="center"/>
        <w:rPr>
          <w:lang w:val="en-US"/>
        </w:rPr>
      </w:pPr>
      <w:bookmarkStart w:id="125" w:name="_Toc440834481"/>
      <w:proofErr w:type="spellStart"/>
      <w:r w:rsidRPr="00363599">
        <w:rPr>
          <w:lang w:val="en-US"/>
        </w:rPr>
        <w:t>Abbildung</w:t>
      </w:r>
      <w:proofErr w:type="spellEnd"/>
      <w:r w:rsidRPr="00363599">
        <w:rPr>
          <w:lang w:val="en-US"/>
        </w:rPr>
        <w:t xml:space="preserve"> </w:t>
      </w:r>
      <w:r w:rsidR="00CB1DDA">
        <w:fldChar w:fldCharType="begin"/>
      </w:r>
      <w:r w:rsidR="00CB1DDA" w:rsidRPr="00363599">
        <w:rPr>
          <w:lang w:val="en-US"/>
        </w:rPr>
        <w:instrText xml:space="preserve"> SEQ Abbildung \* ARABIC </w:instrText>
      </w:r>
      <w:r w:rsidR="00CB1DDA">
        <w:fldChar w:fldCharType="separate"/>
      </w:r>
      <w:r w:rsidR="00462315">
        <w:rPr>
          <w:noProof/>
          <w:lang w:val="en-US"/>
        </w:rPr>
        <w:t>44</w:t>
      </w:r>
      <w:r w:rsidR="00CB1DDA">
        <w:rPr>
          <w:noProof/>
        </w:rPr>
        <w:fldChar w:fldCharType="end"/>
      </w:r>
      <w:r w:rsidRPr="00363599">
        <w:rPr>
          <w:lang w:val="en-US"/>
        </w:rPr>
        <w:t xml:space="preserve">: Player Settings, </w:t>
      </w:r>
      <w:proofErr w:type="spellStart"/>
      <w:proofErr w:type="gramStart"/>
      <w:r w:rsidRPr="00363599">
        <w:rPr>
          <w:lang w:val="en-US"/>
        </w:rPr>
        <w:t>Api</w:t>
      </w:r>
      <w:proofErr w:type="spellEnd"/>
      <w:proofErr w:type="gramEnd"/>
      <w:r w:rsidRPr="00363599">
        <w:rPr>
          <w:lang w:val="en-US"/>
        </w:rPr>
        <w:t xml:space="preserve"> Compatibility Level</w:t>
      </w:r>
      <w:bookmarkEnd w:id="125"/>
    </w:p>
    <w:p w14:paraId="45AF07CF" w14:textId="27089847" w:rsidR="003F79C3" w:rsidRDefault="003F79C3" w:rsidP="00340D5C">
      <w:pPr>
        <w:pStyle w:val="Listenabsatz"/>
        <w:numPr>
          <w:ilvl w:val="0"/>
          <w:numId w:val="11"/>
        </w:numPr>
        <w:rPr>
          <w:b/>
        </w:rPr>
      </w:pPr>
      <w:r>
        <w:rPr>
          <w:b/>
        </w:rPr>
        <w:t>Plattform Einstellungen</w:t>
      </w:r>
    </w:p>
    <w:p w14:paraId="0FC6A3E1" w14:textId="7D9DB5FB" w:rsidR="003F79C3" w:rsidRDefault="003F79C3" w:rsidP="003F79C3">
      <w:pPr>
        <w:pStyle w:val="Listenabsatz"/>
        <w:ind w:left="360"/>
        <w:jc w:val="both"/>
      </w:pPr>
      <w:r>
        <w:t xml:space="preserve">Um sicherzustellen, dass die zusätzlichen DLLs für die Zielplattform </w:t>
      </w:r>
      <w:proofErr w:type="gramStart"/>
      <w:r>
        <w:t>exportiert</w:t>
      </w:r>
      <w:proofErr w:type="gramEnd"/>
      <w:r>
        <w:t xml:space="preserve"> werden, im Projekt zu den DLLs navigieren (Cave -&gt; Libraries) und bei allen DLLs die entsprechenden Häkchen setzen.</w:t>
      </w:r>
    </w:p>
    <w:p w14:paraId="265B61AF" w14:textId="77777777" w:rsidR="003F79C3" w:rsidRDefault="003F79C3" w:rsidP="003F79C3">
      <w:pPr>
        <w:pStyle w:val="Listenabsatz"/>
        <w:ind w:left="360"/>
        <w:jc w:val="both"/>
      </w:pPr>
    </w:p>
    <w:p w14:paraId="1DF7624E" w14:textId="77777777" w:rsidR="003F79C3" w:rsidRDefault="003F79C3" w:rsidP="003F79C3">
      <w:pPr>
        <w:pStyle w:val="Listenabsatz"/>
        <w:keepNext/>
        <w:ind w:left="360"/>
        <w:jc w:val="center"/>
      </w:pPr>
      <w:r>
        <w:rPr>
          <w:noProof/>
          <w:lang w:eastAsia="de-CH"/>
        </w:rPr>
        <w:drawing>
          <wp:inline distT="0" distB="0" distL="0" distR="0" wp14:anchorId="20B786F6" wp14:editId="3C180BC9">
            <wp:extent cx="3600000" cy="1810800"/>
            <wp:effectExtent l="0" t="0" r="63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tformSettingsLibraryExport.png"/>
                    <pic:cNvPicPr/>
                  </pic:nvPicPr>
                  <pic:blipFill>
                    <a:blip r:embed="rId79">
                      <a:extLst>
                        <a:ext uri="{28A0092B-C50C-407E-A947-70E740481C1C}">
                          <a14:useLocalDpi xmlns:a14="http://schemas.microsoft.com/office/drawing/2010/main" val="0"/>
                        </a:ext>
                      </a:extLst>
                    </a:blip>
                    <a:stretch>
                      <a:fillRect/>
                    </a:stretch>
                  </pic:blipFill>
                  <pic:spPr>
                    <a:xfrm>
                      <a:off x="0" y="0"/>
                      <a:ext cx="3600000" cy="1810800"/>
                    </a:xfrm>
                    <a:prstGeom prst="rect">
                      <a:avLst/>
                    </a:prstGeom>
                  </pic:spPr>
                </pic:pic>
              </a:graphicData>
            </a:graphic>
          </wp:inline>
        </w:drawing>
      </w:r>
    </w:p>
    <w:p w14:paraId="72D094E9" w14:textId="16F72674" w:rsidR="003F79C3" w:rsidRPr="001D4264" w:rsidRDefault="003F79C3" w:rsidP="001D4264">
      <w:pPr>
        <w:pStyle w:val="Beschriftung"/>
        <w:jc w:val="center"/>
      </w:pPr>
      <w:bookmarkStart w:id="126" w:name="_Toc440834482"/>
      <w:r>
        <w:t xml:space="preserve">Abbildung </w:t>
      </w:r>
      <w:fldSimple w:instr=" SEQ Abbildung \* ARABIC ">
        <w:r w:rsidR="00462315">
          <w:rPr>
            <w:noProof/>
          </w:rPr>
          <w:t>45</w:t>
        </w:r>
      </w:fldSimple>
      <w:r>
        <w:t xml:space="preserve">: </w:t>
      </w:r>
      <w:proofErr w:type="spellStart"/>
      <w:r>
        <w:t>Platform</w:t>
      </w:r>
      <w:proofErr w:type="spellEnd"/>
      <w:r>
        <w:t xml:space="preserve"> Settings</w:t>
      </w:r>
      <w:bookmarkEnd w:id="126"/>
    </w:p>
    <w:p w14:paraId="543853DC" w14:textId="77777777" w:rsidR="00051941" w:rsidRPr="0032207C" w:rsidRDefault="00051941" w:rsidP="00340D5C">
      <w:pPr>
        <w:pStyle w:val="Listenabsatz"/>
        <w:numPr>
          <w:ilvl w:val="0"/>
          <w:numId w:val="11"/>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Plugin erfolgreich in die Applikation eingebettet und kann verwendet werden. </w:t>
      </w:r>
    </w:p>
    <w:p w14:paraId="7E060C1E" w14:textId="77777777" w:rsidR="001D4264" w:rsidRDefault="001D4264" w:rsidP="00051941">
      <w:pPr>
        <w:pStyle w:val="Listenabsatz"/>
        <w:ind w:left="360"/>
        <w:jc w:val="both"/>
      </w:pPr>
    </w:p>
    <w:p w14:paraId="29EEDDBF" w14:textId="6DDD95F2" w:rsidR="007B162D" w:rsidRDefault="009F1E60" w:rsidP="0005618D">
      <w:pPr>
        <w:pStyle w:val="berschrift3"/>
      </w:pPr>
      <w:bookmarkStart w:id="127" w:name="_Toc440714523"/>
      <w:r>
        <w:lastRenderedPageBreak/>
        <w:t>Troubleshooting</w:t>
      </w:r>
      <w:bookmarkEnd w:id="127"/>
    </w:p>
    <w:p w14:paraId="5BB58FF1" w14:textId="77777777" w:rsidR="001D4264" w:rsidRPr="001D4264" w:rsidRDefault="00320A7E" w:rsidP="00340D5C">
      <w:pPr>
        <w:pStyle w:val="Listenabsatz"/>
        <w:numPr>
          <w:ilvl w:val="0"/>
          <w:numId w:val="12"/>
        </w:numPr>
        <w:jc w:val="both"/>
      </w:pPr>
      <w:r w:rsidRPr="001D4264">
        <w:rPr>
          <w:b/>
        </w:rPr>
        <w:t xml:space="preserve">Fehlende Verlinkung </w:t>
      </w:r>
      <w:proofErr w:type="spellStart"/>
      <w:r w:rsidRPr="001D4264">
        <w:rPr>
          <w:b/>
        </w:rPr>
        <w:t>Prefabs</w:t>
      </w:r>
      <w:proofErr w:type="spellEnd"/>
    </w:p>
    <w:p w14:paraId="7E6505D7" w14:textId="5F5FECA3" w:rsidR="007B162D" w:rsidRDefault="00320A7E" w:rsidP="00340D5C">
      <w:pPr>
        <w:pStyle w:val="Listenabsatz"/>
        <w:numPr>
          <w:ilvl w:val="0"/>
          <w:numId w:val="12"/>
        </w:numPr>
        <w:jc w:val="both"/>
      </w:pPr>
      <w:r>
        <w:t>E</w:t>
      </w:r>
      <w:r w:rsidR="009F1E60">
        <w:t xml:space="preserve">s besteht die Möglichkeit, dass die Verbindung zu den </w:t>
      </w:r>
      <w:proofErr w:type="spellStart"/>
      <w:r w:rsidR="009F1E60">
        <w:t>Prefabs</w:t>
      </w:r>
      <w:proofErr w:type="spellEnd"/>
      <w:r w:rsidR="009F1E60">
        <w:t xml:space="preserve"> vom </w:t>
      </w:r>
      <w:proofErr w:type="spellStart"/>
      <w:r w:rsidR="009F1E60">
        <w:t>CameraManager</w:t>
      </w:r>
      <w:proofErr w:type="spellEnd"/>
      <w:r w:rsidR="009F1E60">
        <w:t xml:space="preserve">, </w:t>
      </w:r>
      <w:proofErr w:type="spellStart"/>
      <w:r w:rsidR="009F1E60">
        <w:t>FrustumManager</w:t>
      </w:r>
      <w:proofErr w:type="spellEnd"/>
      <w:r w:rsidR="009F1E60">
        <w:t xml:space="preserve"> und </w:t>
      </w:r>
      <w:proofErr w:type="spellStart"/>
      <w:r w:rsidR="009F1E60">
        <w:t>CameraContainer</w:t>
      </w:r>
      <w:proofErr w:type="spellEnd"/>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rsidR="009F1E60">
        <w:t xml:space="preserve"> unter den System Settings beim Kopieren verloren geht. In diesem Fall direkt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9F1E60">
        <w:t xml:space="preserve"> das entsprechende </w:t>
      </w:r>
      <w:proofErr w:type="spellStart"/>
      <w:r w:rsidR="009F1E60">
        <w:t>Prefab</w:t>
      </w:r>
      <w:proofErr w:type="spellEnd"/>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rsidR="009F1E60">
        <w:t xml:space="preserve"> aus dem Ordner „Cave / </w:t>
      </w:r>
      <w:proofErr w:type="spellStart"/>
      <w:r w:rsidR="009F1E60">
        <w:t>Prefabs</w:t>
      </w:r>
      <w:proofErr w:type="spellEnd"/>
      <w:r w:rsidR="009F1E60">
        <w:t>“ an das dafür vorgesehene Property hängen.</w:t>
      </w:r>
    </w:p>
    <w:p w14:paraId="62B08BFD" w14:textId="77777777" w:rsidR="00320A7E" w:rsidRDefault="00320A7E" w:rsidP="00320A7E">
      <w:pPr>
        <w:ind w:left="360"/>
        <w:jc w:val="both"/>
      </w:pPr>
    </w:p>
    <w:p w14:paraId="10D94E1E" w14:textId="77777777" w:rsidR="00320A7E" w:rsidRDefault="00320A7E" w:rsidP="003863CB">
      <w:pPr>
        <w:keepNext/>
        <w:ind w:left="360"/>
        <w:jc w:val="center"/>
      </w:pPr>
      <w:r>
        <w:rPr>
          <w:noProof/>
          <w:lang w:eastAsia="de-CH"/>
        </w:rPr>
        <w:drawing>
          <wp:inline distT="0" distB="0" distL="0" distR="0" wp14:anchorId="5CC910B4" wp14:editId="6722DC69">
            <wp:extent cx="5040000" cy="1501200"/>
            <wp:effectExtent l="0" t="0" r="825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80">
                      <a:extLst>
                        <a:ext uri="{28A0092B-C50C-407E-A947-70E740481C1C}">
                          <a14:useLocalDpi xmlns:a14="http://schemas.microsoft.com/office/drawing/2010/main" val="0"/>
                        </a:ext>
                      </a:extLst>
                    </a:blip>
                    <a:stretch>
                      <a:fillRect/>
                    </a:stretch>
                  </pic:blipFill>
                  <pic:spPr>
                    <a:xfrm>
                      <a:off x="0" y="0"/>
                      <a:ext cx="5040000" cy="1501200"/>
                    </a:xfrm>
                    <a:prstGeom prst="rect">
                      <a:avLst/>
                    </a:prstGeom>
                  </pic:spPr>
                </pic:pic>
              </a:graphicData>
            </a:graphic>
          </wp:inline>
        </w:drawing>
      </w:r>
    </w:p>
    <w:p w14:paraId="29F75735" w14:textId="19AF1E85" w:rsidR="00320A7E" w:rsidRDefault="00320A7E" w:rsidP="003863CB">
      <w:pPr>
        <w:pStyle w:val="Beschriftung"/>
        <w:ind w:left="360"/>
        <w:jc w:val="center"/>
      </w:pPr>
      <w:bookmarkStart w:id="128" w:name="_Toc440834483"/>
      <w:r>
        <w:t xml:space="preserve">Abbildung </w:t>
      </w:r>
      <w:fldSimple w:instr=" SEQ Abbildung \* ARABIC ">
        <w:r w:rsidR="00462315">
          <w:rPr>
            <w:noProof/>
          </w:rPr>
          <w:t>46</w:t>
        </w:r>
      </w:fldSimple>
      <w:r>
        <w:t xml:space="preserve">: Zuweisung </w:t>
      </w:r>
      <w:proofErr w:type="spellStart"/>
      <w:r>
        <w:t>Prefabs</w:t>
      </w:r>
      <w:bookmarkEnd w:id="128"/>
      <w:proofErr w:type="spellEnd"/>
    </w:p>
    <w:p w14:paraId="114E98A5" w14:textId="77777777" w:rsidR="00320A7E" w:rsidRDefault="00320A7E" w:rsidP="00320A7E">
      <w:pPr>
        <w:ind w:left="360"/>
        <w:jc w:val="both"/>
      </w:pPr>
    </w:p>
    <w:p w14:paraId="0F42A472" w14:textId="6D8A0C4E" w:rsidR="00320A7E" w:rsidRPr="00320A7E" w:rsidRDefault="00320A7E" w:rsidP="00340D5C">
      <w:pPr>
        <w:pStyle w:val="Listenabsatz"/>
        <w:numPr>
          <w:ilvl w:val="0"/>
          <w:numId w:val="12"/>
        </w:numPr>
        <w:jc w:val="both"/>
        <w:rPr>
          <w:b/>
        </w:rPr>
      </w:pPr>
      <w:r w:rsidRPr="00320A7E">
        <w:rPr>
          <w:b/>
        </w:rPr>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eastAsia="de-CH"/>
        </w:rPr>
        <w:drawing>
          <wp:inline distT="0" distB="0" distL="0" distR="0" wp14:anchorId="3B1597B1" wp14:editId="5430799B">
            <wp:extent cx="3600000" cy="3938400"/>
            <wp:effectExtent l="0" t="0" r="635"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81">
                      <a:extLst>
                        <a:ext uri="{28A0092B-C50C-407E-A947-70E740481C1C}">
                          <a14:useLocalDpi xmlns:a14="http://schemas.microsoft.com/office/drawing/2010/main" val="0"/>
                        </a:ext>
                      </a:extLst>
                    </a:blip>
                    <a:stretch>
                      <a:fillRect/>
                    </a:stretch>
                  </pic:blipFill>
                  <pic:spPr>
                    <a:xfrm>
                      <a:off x="0" y="0"/>
                      <a:ext cx="3600000" cy="3938400"/>
                    </a:xfrm>
                    <a:prstGeom prst="rect">
                      <a:avLst/>
                    </a:prstGeom>
                  </pic:spPr>
                </pic:pic>
              </a:graphicData>
            </a:graphic>
          </wp:inline>
        </w:drawing>
      </w:r>
    </w:p>
    <w:p w14:paraId="2657875C" w14:textId="7EAA8BDA" w:rsidR="00320A7E" w:rsidRDefault="00320A7E" w:rsidP="00320A7E">
      <w:pPr>
        <w:pStyle w:val="Beschriftung"/>
        <w:jc w:val="center"/>
      </w:pPr>
      <w:bookmarkStart w:id="129" w:name="_Toc440834484"/>
      <w:r>
        <w:t xml:space="preserve">Abbildung </w:t>
      </w:r>
      <w:fldSimple w:instr=" SEQ Abbildung \* ARABIC ">
        <w:r w:rsidR="00462315">
          <w:rPr>
            <w:noProof/>
          </w:rPr>
          <w:t>47</w:t>
        </w:r>
      </w:fldSimple>
      <w:r>
        <w:t>: Export 64bit</w:t>
      </w:r>
      <w:bookmarkEnd w:id="129"/>
    </w:p>
    <w:p w14:paraId="60BD2B40" w14:textId="2A30A33E" w:rsidR="00F73E54" w:rsidRDefault="00C243F0" w:rsidP="0005618D">
      <w:pPr>
        <w:pStyle w:val="berschrift3"/>
      </w:pPr>
      <w:bookmarkStart w:id="130" w:name="_Toc440714524"/>
      <w:r>
        <w:lastRenderedPageBreak/>
        <w:t>Performance Verbesserungen</w:t>
      </w:r>
      <w:bookmarkEnd w:id="130"/>
    </w:p>
    <w:p w14:paraId="26F34D21" w14:textId="713C7188" w:rsidR="00C243F0" w:rsidRDefault="00C243F0" w:rsidP="00C243F0">
      <w:pPr>
        <w:jc w:val="both"/>
      </w:pPr>
      <w:r>
        <w:t>Um eine möglichst gute Performance zu erreichen, wurde bereits während der Entwicklung darauf geachtet, Scripts nicht unnötig auszuführen. Dennoch wurde zum Schluss der Code nochmals analysiert und geprüft, wo Verbesserungen durchgeführt werden können.</w:t>
      </w:r>
    </w:p>
    <w:p w14:paraId="1D5455B7" w14:textId="77777777" w:rsidR="00617D88" w:rsidRDefault="00617D88" w:rsidP="00C243F0">
      <w:pPr>
        <w:jc w:val="both"/>
      </w:pPr>
    </w:p>
    <w:p w14:paraId="47691FD4" w14:textId="53493245" w:rsidR="00617D88" w:rsidRDefault="00617D88" w:rsidP="00C243F0">
      <w:pPr>
        <w:jc w:val="both"/>
      </w:pPr>
      <w:r>
        <w:t xml:space="preserve">Im folgenden </w:t>
      </w:r>
      <w:proofErr w:type="spellStart"/>
      <w:r>
        <w:t>Profiling</w:t>
      </w:r>
      <w:proofErr w:type="spellEnd"/>
      <w:r>
        <w:t>-Screenshot ist deutlich zu sehen, dass fast sämtliche Ressourcen nur noch für die Berechnung der Kameras verwendet werden. Alle anderen Aufgaben sind weitgehend optimiert und haben keinen markanten Einfluss auf den Spielfluss. Das</w:t>
      </w:r>
      <w:r w:rsidR="00CD796B">
        <w:t xml:space="preserve"> relativ</w:t>
      </w:r>
      <w:r>
        <w:t xml:space="preserve"> kostspielige Rendering aller Kameras lässt sich nicht umgehen und ist ein wichtiger Bestandteil des </w:t>
      </w:r>
      <w:proofErr w:type="spellStart"/>
      <w:r>
        <w:t>Plugins</w:t>
      </w:r>
      <w:proofErr w:type="spellEnd"/>
      <w:r>
        <w:t>.</w:t>
      </w:r>
    </w:p>
    <w:p w14:paraId="796A7EBC" w14:textId="77777777" w:rsidR="00617D88" w:rsidRDefault="00617D88" w:rsidP="00C243F0">
      <w:pPr>
        <w:jc w:val="both"/>
      </w:pPr>
    </w:p>
    <w:p w14:paraId="5FF09301" w14:textId="77777777" w:rsidR="006A6DDF" w:rsidRDefault="006A6DDF" w:rsidP="006A6DDF">
      <w:pPr>
        <w:keepNext/>
        <w:jc w:val="center"/>
      </w:pPr>
      <w:r>
        <w:rPr>
          <w:noProof/>
          <w:lang w:eastAsia="de-CH"/>
        </w:rPr>
        <w:drawing>
          <wp:inline distT="0" distB="0" distL="0" distR="0" wp14:anchorId="7AC3B235" wp14:editId="401E9035">
            <wp:extent cx="5040000" cy="4816800"/>
            <wp:effectExtent l="0" t="0" r="8255" b="317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ityPluginPerformanceProfiling.png"/>
                    <pic:cNvPicPr/>
                  </pic:nvPicPr>
                  <pic:blipFill>
                    <a:blip r:embed="rId82">
                      <a:extLst>
                        <a:ext uri="{28A0092B-C50C-407E-A947-70E740481C1C}">
                          <a14:useLocalDpi xmlns:a14="http://schemas.microsoft.com/office/drawing/2010/main" val="0"/>
                        </a:ext>
                      </a:extLst>
                    </a:blip>
                    <a:stretch>
                      <a:fillRect/>
                    </a:stretch>
                  </pic:blipFill>
                  <pic:spPr>
                    <a:xfrm>
                      <a:off x="0" y="0"/>
                      <a:ext cx="5040000" cy="4816800"/>
                    </a:xfrm>
                    <a:prstGeom prst="rect">
                      <a:avLst/>
                    </a:prstGeom>
                  </pic:spPr>
                </pic:pic>
              </a:graphicData>
            </a:graphic>
          </wp:inline>
        </w:drawing>
      </w:r>
    </w:p>
    <w:p w14:paraId="0890E916" w14:textId="289A3D30" w:rsidR="00617D88" w:rsidRDefault="006A6DDF" w:rsidP="006A6DDF">
      <w:pPr>
        <w:pStyle w:val="Beschriftung"/>
        <w:jc w:val="center"/>
      </w:pPr>
      <w:bookmarkStart w:id="131" w:name="_Toc440834485"/>
      <w:r>
        <w:t xml:space="preserve">Abbildung </w:t>
      </w:r>
      <w:fldSimple w:instr=" SEQ Abbildung \* ARABIC ">
        <w:r w:rsidR="00462315">
          <w:rPr>
            <w:noProof/>
          </w:rPr>
          <w:t>48</w:t>
        </w:r>
      </w:fldSimple>
      <w:r>
        <w:t>: Performance</w:t>
      </w:r>
      <w:r w:rsidR="00390152">
        <w:t xml:space="preserve"> analysieren mit Unity </w:t>
      </w:r>
      <w:proofErr w:type="spellStart"/>
      <w:r w:rsidR="00390152">
        <w:t>Profiler</w:t>
      </w:r>
      <w:bookmarkEnd w:id="131"/>
      <w:proofErr w:type="spellEnd"/>
    </w:p>
    <w:p w14:paraId="36DC749B" w14:textId="29329936" w:rsidR="00C243F0" w:rsidRDefault="006A6DDF" w:rsidP="00C243F0">
      <w:pPr>
        <w:jc w:val="both"/>
      </w:pPr>
      <w:r>
        <w:t>Die folgenden Codeänderungen wurden im Zuge der Performanceanalyse durchgeführt.</w:t>
      </w:r>
    </w:p>
    <w:p w14:paraId="6710A65C" w14:textId="77777777" w:rsidR="006A6DDF" w:rsidRDefault="006A6DDF" w:rsidP="00C243F0">
      <w:pPr>
        <w:jc w:val="both"/>
      </w:pPr>
    </w:p>
    <w:p w14:paraId="42721E13" w14:textId="0E928090" w:rsidR="00C243F0" w:rsidRPr="00C243F0" w:rsidRDefault="00C243F0" w:rsidP="00340D5C">
      <w:pPr>
        <w:pStyle w:val="Listenabsatz"/>
        <w:numPr>
          <w:ilvl w:val="0"/>
          <w:numId w:val="12"/>
        </w:numPr>
        <w:jc w:val="both"/>
        <w:rPr>
          <w:b/>
        </w:rPr>
      </w:pPr>
      <w:r w:rsidRPr="00C243F0">
        <w:rPr>
          <w:b/>
        </w:rPr>
        <w:t>Komponenten suchen</w:t>
      </w:r>
    </w:p>
    <w:p w14:paraId="387F815C" w14:textId="21492B9C" w:rsidR="00C243F0" w:rsidRDefault="00C243F0" w:rsidP="00C243F0">
      <w:pPr>
        <w:pStyle w:val="Listenabsatz"/>
        <w:ind w:left="360"/>
        <w:jc w:val="both"/>
      </w:pPr>
      <w:r>
        <w:t>Bei etlichen Modulen bestehen Verbindungen zu anderen Objekten. Es wurde sichergestellt, dass sämtliche Referenzen nicht mehrmals neu geholt werden, sondern alle Verknüpfungen in der Startphase gemacht werden.</w:t>
      </w:r>
    </w:p>
    <w:p w14:paraId="5875263F" w14:textId="77777777" w:rsidR="00C243F0" w:rsidRDefault="00C243F0" w:rsidP="00C243F0">
      <w:pPr>
        <w:pStyle w:val="Listenabsatz"/>
        <w:ind w:left="360"/>
        <w:jc w:val="both"/>
      </w:pPr>
    </w:p>
    <w:p w14:paraId="0F1AC8A8" w14:textId="4519FE3C" w:rsidR="00C243F0" w:rsidRPr="00C243F0" w:rsidRDefault="00C243F0" w:rsidP="00340D5C">
      <w:pPr>
        <w:pStyle w:val="Listenabsatz"/>
        <w:numPr>
          <w:ilvl w:val="0"/>
          <w:numId w:val="12"/>
        </w:numPr>
        <w:jc w:val="both"/>
        <w:rPr>
          <w:b/>
        </w:rPr>
      </w:pPr>
      <w:r w:rsidRPr="00C243F0">
        <w:rPr>
          <w:b/>
        </w:rPr>
        <w:t>Deaktivieren</w:t>
      </w:r>
      <w:r>
        <w:rPr>
          <w:b/>
        </w:rPr>
        <w:t xml:space="preserve"> Rendering</w:t>
      </w:r>
      <w:r w:rsidRPr="00C243F0">
        <w:rPr>
          <w:b/>
        </w:rPr>
        <w:t xml:space="preserve"> Hauptkamera</w:t>
      </w:r>
      <w:r w:rsidR="006764E8">
        <w:rPr>
          <w:b/>
        </w:rPr>
        <w:fldChar w:fldCharType="begin"/>
      </w:r>
      <w:r w:rsidR="006764E8">
        <w:instrText xml:space="preserve"> XE "</w:instrText>
      </w:r>
      <w:r w:rsidR="006764E8" w:rsidRPr="00FA4F71">
        <w:instrText>Hauptkamera</w:instrText>
      </w:r>
      <w:r w:rsidR="006764E8">
        <w:instrText xml:space="preserve">" </w:instrText>
      </w:r>
      <w:r w:rsidR="006764E8">
        <w:rPr>
          <w:b/>
        </w:rPr>
        <w:fldChar w:fldCharType="end"/>
      </w:r>
    </w:p>
    <w:p w14:paraId="2088558A" w14:textId="76947C58" w:rsidR="00C243F0" w:rsidRDefault="00C243F0" w:rsidP="00C243F0">
      <w:pPr>
        <w:pStyle w:val="Listenabsatz"/>
        <w:ind w:left="360"/>
        <w:jc w:val="both"/>
      </w:pPr>
      <w:r>
        <w:lastRenderedPageBreak/>
        <w:t xml:space="preserve">Weil das Plugin eigene Kameras erstellt und die Darstellung der ursprünglichen Kamera obsolet macht, indem die neuen </w:t>
      </w:r>
      <w:proofErr w:type="spellStart"/>
      <w:r>
        <w:t>Viewports</w:t>
      </w:r>
      <w:proofErr w:type="spellEnd"/>
      <w:r>
        <w:t xml:space="preserve"> den alten </w:t>
      </w:r>
      <w:proofErr w:type="spellStart"/>
      <w:r>
        <w:t>Viewport</w:t>
      </w:r>
      <w:proofErr w:type="spellEnd"/>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verdecken, wird das Rendering dieser Kamera nach der Konfigurationsphase deaktiviert.</w:t>
      </w:r>
    </w:p>
    <w:p w14:paraId="75D39F51" w14:textId="77777777" w:rsidR="00C243F0" w:rsidRDefault="00C243F0" w:rsidP="00C243F0">
      <w:pPr>
        <w:pStyle w:val="Listenabsatz"/>
        <w:ind w:left="360"/>
        <w:jc w:val="both"/>
      </w:pPr>
    </w:p>
    <w:p w14:paraId="5293DE16" w14:textId="7900369E" w:rsidR="00C243F0" w:rsidRPr="00C243F0" w:rsidRDefault="00C243F0" w:rsidP="00340D5C">
      <w:pPr>
        <w:pStyle w:val="Listenabsatz"/>
        <w:numPr>
          <w:ilvl w:val="0"/>
          <w:numId w:val="12"/>
        </w:numPr>
        <w:jc w:val="both"/>
        <w:rPr>
          <w:b/>
        </w:rPr>
      </w:pPr>
      <w:r w:rsidRPr="00C243F0">
        <w:rPr>
          <w:b/>
        </w:rPr>
        <w:t>UI-Kameras orthografische Projektion</w:t>
      </w:r>
    </w:p>
    <w:p w14:paraId="0DBBCEFB" w14:textId="22BD3DA3" w:rsidR="00C243F0" w:rsidRDefault="00C243F0" w:rsidP="00C243F0">
      <w:pPr>
        <w:pStyle w:val="Listenabsatz"/>
        <w:ind w:left="360"/>
        <w:jc w:val="both"/>
      </w:pPr>
      <w:r>
        <w:t xml:space="preserve">Weil die Berechnung einer orthografischen im Vergleich zu einer perspektivischen Projektion einfacher ist, </w:t>
      </w:r>
      <w:r w:rsidR="00E4325F">
        <w:t>wird die Projektion für alle UI-Kameras auf orthografisch gesetzt. Dies ist möglich, weil die Perspektive keinen Einfluss auf die Darstellung der 2D-UI-Elemente hat.</w:t>
      </w:r>
    </w:p>
    <w:p w14:paraId="50F24EB6" w14:textId="2C009E26" w:rsidR="003349B3" w:rsidRDefault="003349B3">
      <w:pPr>
        <w:spacing w:line="240" w:lineRule="auto"/>
      </w:pPr>
    </w:p>
    <w:p w14:paraId="3348BA10" w14:textId="0FD5AA51" w:rsidR="00E4325F" w:rsidRPr="00E4325F" w:rsidRDefault="00E4325F" w:rsidP="00340D5C">
      <w:pPr>
        <w:pStyle w:val="Listenabsatz"/>
        <w:numPr>
          <w:ilvl w:val="0"/>
          <w:numId w:val="12"/>
        </w:numPr>
        <w:jc w:val="both"/>
        <w:rPr>
          <w:b/>
        </w:rPr>
      </w:pPr>
      <w:proofErr w:type="spellStart"/>
      <w:r w:rsidRPr="00E4325F">
        <w:rPr>
          <w:b/>
        </w:rPr>
        <w:t>FixedUpdate</w:t>
      </w:r>
      <w:proofErr w:type="spellEnd"/>
      <w:r w:rsidR="003349B3">
        <w:rPr>
          <w:b/>
        </w:rPr>
        <w:fldChar w:fldCharType="begin"/>
      </w:r>
      <w:r w:rsidR="003349B3">
        <w:instrText xml:space="preserve"> XE "</w:instrText>
      </w:r>
      <w:r w:rsidR="003349B3" w:rsidRPr="003E31FC">
        <w:rPr>
          <w:b/>
        </w:rPr>
        <w:instrText>FixedUpdate</w:instrText>
      </w:r>
      <w:r w:rsidR="003349B3">
        <w:instrText xml:space="preserve">" </w:instrText>
      </w:r>
      <w:r w:rsidR="003349B3">
        <w:rPr>
          <w:b/>
        </w:rPr>
        <w:fldChar w:fldCharType="end"/>
      </w:r>
      <w:r w:rsidR="003349B3">
        <w:rPr>
          <w:rStyle w:val="Funotenzeichen"/>
          <w:b/>
        </w:rPr>
        <w:footnoteReference w:id="37"/>
      </w:r>
      <w:r w:rsidRPr="00E4325F">
        <w:rPr>
          <w:b/>
        </w:rPr>
        <w:t xml:space="preserve"> statt Update</w:t>
      </w:r>
    </w:p>
    <w:p w14:paraId="0816C5F7" w14:textId="66FE6340" w:rsidR="00E4325F" w:rsidRDefault="00E4325F" w:rsidP="00C243F0">
      <w:pPr>
        <w:pStyle w:val="Listenabsatz"/>
        <w:ind w:left="360"/>
        <w:jc w:val="both"/>
      </w:pPr>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stellt eine Methode namens </w:t>
      </w:r>
      <w:proofErr w:type="spellStart"/>
      <w:r>
        <w:t>FixedUpdate</w:t>
      </w:r>
      <w:proofErr w:type="spellEnd"/>
      <w:r w:rsidR="003349B3">
        <w:fldChar w:fldCharType="begin"/>
      </w:r>
      <w:r w:rsidR="003349B3">
        <w:instrText xml:space="preserve"> XE "</w:instrText>
      </w:r>
      <w:r w:rsidR="003349B3" w:rsidRPr="003E31FC">
        <w:rPr>
          <w:b/>
        </w:rPr>
        <w:instrText>FixedUpdate</w:instrText>
      </w:r>
      <w:r w:rsidR="003349B3">
        <w:instrText xml:space="preserve">" </w:instrText>
      </w:r>
      <w:r w:rsidR="003349B3">
        <w:fldChar w:fldCharType="end"/>
      </w:r>
      <w:r>
        <w:t>() zur Verfügung, die</w:t>
      </w:r>
      <w:r w:rsidR="00DF7212">
        <w:t xml:space="preserve"> im Vergleich zu Update()</w:t>
      </w:r>
      <w:r>
        <w:t xml:space="preserve"> nicht so häufig wie möglich (also bei jedem berechneten Frame) ausgeführt wird, sondern nur zu fix definierten Zeitpunkten. Standardmässig sind das 30 Ausführungen pro Sekunde. Alle Berechnungen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dem </w:t>
      </w:r>
      <w:proofErr w:type="spellStart"/>
      <w:r>
        <w:t>Viewfrustum</w:t>
      </w:r>
      <w:proofErr w:type="spellEnd"/>
      <w:r>
        <w:t xml:space="preserve"> werden in dieser </w:t>
      </w:r>
      <w:proofErr w:type="spellStart"/>
      <w:r>
        <w:t>FixedUpdate</w:t>
      </w:r>
      <w:proofErr w:type="spellEnd"/>
      <w:r>
        <w:t xml:space="preserve">-Methode gemacht. Der Unterschied ist für den Benutzer nicht spürbar und es können somit etliche Berechnungen </w:t>
      </w:r>
      <w:r w:rsidR="00FC1720">
        <w:t>vermieden</w:t>
      </w:r>
      <w:r>
        <w:t xml:space="preserve"> werden.</w:t>
      </w:r>
    </w:p>
    <w:p w14:paraId="70F04A19" w14:textId="77777777" w:rsidR="00E4325F" w:rsidRDefault="00E4325F" w:rsidP="00C243F0">
      <w:pPr>
        <w:pStyle w:val="Listenabsatz"/>
        <w:ind w:left="360"/>
        <w:jc w:val="both"/>
      </w:pPr>
    </w:p>
    <w:p w14:paraId="4D57876F" w14:textId="0E143925" w:rsidR="00E4325F" w:rsidRPr="00E4325F" w:rsidRDefault="00E4325F" w:rsidP="00340D5C">
      <w:pPr>
        <w:pStyle w:val="Listenabsatz"/>
        <w:numPr>
          <w:ilvl w:val="0"/>
          <w:numId w:val="12"/>
        </w:numPr>
        <w:jc w:val="both"/>
        <w:rPr>
          <w:b/>
        </w:rPr>
      </w:pPr>
      <w:r w:rsidRPr="00E4325F">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Pr="00E4325F">
        <w:rPr>
          <w:b/>
        </w:rPr>
        <w:t xml:space="preserve"> </w:t>
      </w:r>
      <w:proofErr w:type="spellStart"/>
      <w:r w:rsidRPr="00E4325F">
        <w:rPr>
          <w:b/>
        </w:rPr>
        <w:t>Raycast</w:t>
      </w:r>
      <w:proofErr w:type="spellEnd"/>
      <w:r w:rsidR="006764E8">
        <w:rPr>
          <w:b/>
        </w:rPr>
        <w:fldChar w:fldCharType="begin"/>
      </w:r>
      <w:r w:rsidR="006764E8">
        <w:instrText xml:space="preserve"> XE "</w:instrText>
      </w:r>
      <w:r w:rsidR="006764E8" w:rsidRPr="004C5348">
        <w:instrText>Raycast</w:instrText>
      </w:r>
      <w:r w:rsidR="006764E8">
        <w:instrText xml:space="preserve">" </w:instrText>
      </w:r>
      <w:r w:rsidR="006764E8">
        <w:rPr>
          <w:b/>
        </w:rPr>
        <w:fldChar w:fldCharType="end"/>
      </w:r>
    </w:p>
    <w:p w14:paraId="31F38BF6" w14:textId="1A944945" w:rsidR="00E4325F" w:rsidRDefault="00E4325F" w:rsidP="00C243F0">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führt in gewissen Zeitabständen </w:t>
      </w:r>
      <w:proofErr w:type="spellStart"/>
      <w:r>
        <w:t>Raycasts</w:t>
      </w:r>
      <w:proofErr w:type="spellEnd"/>
      <w:r>
        <w:t xml:space="preserve"> aus, um den Punkt auf dem virtuellen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in welche er ausgerichtet ist, zu bestimmen. Die Distanz, wie weit dieser </w:t>
      </w:r>
      <w:proofErr w:type="spellStart"/>
      <w:r>
        <w:t>Raycast</w:t>
      </w:r>
      <w:proofErr w:type="spellEnd"/>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in die virtuelle Welt geschossen werden soll, kann bestimmt werden. Im Falle der CAVE-Schnittpunktsuche ist eine maximale Distanz von den räumlichen Gegebenheiten bereits gegeben und kann somit beschränkt werden.</w:t>
      </w:r>
    </w:p>
    <w:p w14:paraId="6A3FBCF3" w14:textId="77777777" w:rsidR="00E4325F" w:rsidRDefault="00E4325F" w:rsidP="00C243F0">
      <w:pPr>
        <w:pStyle w:val="Listenabsatz"/>
        <w:ind w:left="360"/>
        <w:jc w:val="both"/>
      </w:pPr>
    </w:p>
    <w:p w14:paraId="0FADFDF9" w14:textId="6D46D49C" w:rsidR="00E4325F" w:rsidRPr="00E4325F" w:rsidRDefault="00E4325F" w:rsidP="00340D5C">
      <w:pPr>
        <w:pStyle w:val="Listenabsatz"/>
        <w:numPr>
          <w:ilvl w:val="0"/>
          <w:numId w:val="12"/>
        </w:numPr>
        <w:jc w:val="both"/>
        <w:rPr>
          <w:b/>
        </w:rPr>
      </w:pPr>
      <w:r w:rsidRPr="00E4325F">
        <w:rPr>
          <w:b/>
        </w:rPr>
        <w:t>Clipping Planes</w:t>
      </w:r>
    </w:p>
    <w:p w14:paraId="20F4E01F" w14:textId="4463B225" w:rsidR="00E4325F" w:rsidRPr="00C243F0" w:rsidRDefault="00E4325F" w:rsidP="00C243F0">
      <w:pPr>
        <w:pStyle w:val="Listenabsatz"/>
        <w:ind w:left="360"/>
        <w:jc w:val="both"/>
      </w:pPr>
      <w:r>
        <w:t>Wie weit, bzw. nah, sich die Clipping Planes befinden, wird von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Applikation festgelegt und darf vom Plugin nicht beeinflusst werden. Jedoch für die UI-Kameras ist die maximale Distanz nur bis zum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und kann entsprechend verkleinert werden, um eine bessere Performance zu erreichen.</w:t>
      </w:r>
    </w:p>
    <w:p w14:paraId="5F68407D" w14:textId="7AE0D34F" w:rsidR="00FA4B9B" w:rsidRDefault="00FA4B9B" w:rsidP="007B162D">
      <w:pPr>
        <w:jc w:val="both"/>
      </w:pPr>
    </w:p>
    <w:p w14:paraId="0E2556D7" w14:textId="77777777" w:rsidR="00560D04" w:rsidRDefault="00560D04">
      <w:pPr>
        <w:spacing w:line="240" w:lineRule="auto"/>
        <w:rPr>
          <w:rFonts w:eastAsia="Times New Roman"/>
          <w:bCs/>
          <w:sz w:val="28"/>
          <w:szCs w:val="28"/>
        </w:rPr>
      </w:pPr>
      <w:bookmarkStart w:id="132" w:name="_Toc437808375"/>
      <w:bookmarkStart w:id="133" w:name="_Toc439011080"/>
      <w:r>
        <w:br w:type="page"/>
      </w:r>
    </w:p>
    <w:p w14:paraId="4E979105" w14:textId="2B97479F" w:rsidR="00105045" w:rsidRDefault="00105045" w:rsidP="0005618D">
      <w:pPr>
        <w:pStyle w:val="berschrift2"/>
      </w:pPr>
      <w:bookmarkStart w:id="134" w:name="_Toc440714525"/>
      <w:proofErr w:type="spellStart"/>
      <w:r>
        <w:lastRenderedPageBreak/>
        <w:t>Warping</w:t>
      </w:r>
      <w:bookmarkEnd w:id="132"/>
      <w:bookmarkEnd w:id="133"/>
      <w:proofErr w:type="spellEnd"/>
      <w:r w:rsidR="00CF03BB">
        <w:rPr>
          <w:rStyle w:val="Funotenzeichen"/>
        </w:rPr>
        <w:footnoteReference w:id="38"/>
      </w:r>
      <w:bookmarkEnd w:id="134"/>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27A34828" w14:textId="1A25E0F0" w:rsidR="00105045" w:rsidRDefault="00105045" w:rsidP="00105045">
      <w:pPr>
        <w:pStyle w:val="Textkrper"/>
      </w:pPr>
      <w:r>
        <w:t>Bei einer</w:t>
      </w:r>
      <w:r w:rsidR="00DC21A4">
        <w:t xml:space="preserve"> stereoskopischen Projektion</w:t>
      </w:r>
      <w:r>
        <w:t xml:space="preserve"> mit zwei unterschiedlichen </w:t>
      </w:r>
      <w:proofErr w:type="spellStart"/>
      <w:r>
        <w:t>Beamer</w:t>
      </w:r>
      <w:r w:rsidR="00DC21A4">
        <w:t>n</w:t>
      </w:r>
      <w:proofErr w:type="spellEnd"/>
      <w:r>
        <w:t xml:space="preserve"> muss für eine vollständige Immersion die Kalibrierung dieser zwei Output Geräte sehr genau sein. Aufgrund verschiedener Umstände (Wärmeausdehnung, Freiheitsgrade durch Gelenke und Spiegel) wäre es wünschenswert, den gerenderten Output noch zu </w:t>
      </w:r>
      <w:r w:rsidR="00CF03BB">
        <w:t>«</w:t>
      </w:r>
      <w:r>
        <w:t>w</w:t>
      </w:r>
      <w:r w:rsidR="00DC21A4">
        <w:t>arpen</w:t>
      </w:r>
      <w:r w:rsidR="00CF03BB">
        <w:t>»</w:t>
      </w:r>
      <w:r w:rsidR="00DC21A4">
        <w:t>, um eine bessere Übereinstimmung beider Bilder auf einer Leinwand zu erreichen.</w:t>
      </w:r>
    </w:p>
    <w:p w14:paraId="3E13EA1E" w14:textId="77777777" w:rsidR="00105045" w:rsidRDefault="00105045" w:rsidP="00105045">
      <w:pPr>
        <w:jc w:val="both"/>
      </w:pPr>
    </w:p>
    <w:p w14:paraId="0847A057" w14:textId="70D95991" w:rsidR="00DC21A4" w:rsidRPr="00D91A34" w:rsidRDefault="00105045" w:rsidP="00E7142E">
      <w:pPr>
        <w:ind w:left="360"/>
        <w:jc w:val="both"/>
      </w:pPr>
      <w:r w:rsidRPr="00D91A34">
        <w:t>„</w:t>
      </w:r>
      <w:proofErr w:type="spellStart"/>
      <w:r w:rsidRPr="00D91A34">
        <w:t>Warping</w:t>
      </w:r>
      <w:proofErr w:type="spellEnd"/>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r w:rsidRPr="00D91A34">
        <w:t xml:space="preserve"> (von englisch warp = verformen, verzerren) von Bildern gehört in der Computergrafik zu den bildbasierten Techniken. Falls zu einem Bild die dazugehörigen Tiefenwerte existieren, ist es mittels der </w:t>
      </w:r>
      <w:proofErr w:type="spellStart"/>
      <w:r w:rsidRPr="00D91A34">
        <w:t>Warping</w:t>
      </w:r>
      <w:proofErr w:type="spellEnd"/>
      <w:r w:rsidRPr="00D91A34">
        <w:t xml:space="preserve">-Gleichung möglich, das Bild von einem anderen Blickpunkt zu betrachten. Das Verfahren ist echtzeitfähig, bringt jedoch einige Artefakte wie beispielsweise Aufdeck- oder </w:t>
      </w:r>
      <w:proofErr w:type="spellStart"/>
      <w:r w:rsidRPr="00D91A34">
        <w:t>Verdeckungsfehler</w:t>
      </w:r>
      <w:proofErr w:type="spellEnd"/>
      <w:r w:rsidRPr="00D91A34">
        <w:t xml:space="preserve"> mit sich.</w:t>
      </w:r>
      <w:r w:rsidR="00DC21A4" w:rsidRPr="00D91A34">
        <w:t>“</w:t>
      </w:r>
      <w:sdt>
        <w:sdtPr>
          <w:id w:val="-353502783"/>
          <w:citation/>
        </w:sdtPr>
        <w:sdtContent>
          <w:r w:rsidR="00595007">
            <w:fldChar w:fldCharType="begin"/>
          </w:r>
          <w:r w:rsidR="00595007">
            <w:instrText xml:space="preserve"> CITATION Wik16 \l 2055 </w:instrText>
          </w:r>
          <w:r w:rsidR="00595007">
            <w:fldChar w:fldCharType="separate"/>
          </w:r>
          <w:r w:rsidR="00595007">
            <w:rPr>
              <w:noProof/>
            </w:rPr>
            <w:t xml:space="preserve"> (Warping, 2016)</w:t>
          </w:r>
          <w:r w:rsidR="00595007">
            <w:fldChar w:fldCharType="end"/>
          </w:r>
        </w:sdtContent>
      </w:sdt>
    </w:p>
    <w:p w14:paraId="1984515A" w14:textId="30A715A9" w:rsidR="00005859" w:rsidRDefault="00005859" w:rsidP="00105045">
      <w:pPr>
        <w:jc w:val="both"/>
      </w:pPr>
    </w:p>
    <w:p w14:paraId="2DCA0E95" w14:textId="7DEB1F32" w:rsidR="00005859" w:rsidRDefault="00005859" w:rsidP="00105045">
      <w:pPr>
        <w:jc w:val="both"/>
      </w:pPr>
      <w:r>
        <w:t>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ist dies durch einen </w:t>
      </w:r>
      <w:proofErr w:type="spellStart"/>
      <w:r>
        <w:t>Shader</w:t>
      </w:r>
      <w:proofErr w:type="spellEnd"/>
      <w:r>
        <w:t xml:space="preserve"> oder über die Projektionsmatrix der Kamera möglich. Da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die Projektionsmatrix bereits für die </w:t>
      </w:r>
      <w:proofErr w:type="spellStart"/>
      <w:r>
        <w:t>Frustumtransformation</w:t>
      </w:r>
      <w:proofErr w:type="spellEnd"/>
      <w:r>
        <w:t xml:space="preserve"> neu berechnet wird, empfiehlt sich hier die Verwendung des </w:t>
      </w:r>
      <w:proofErr w:type="spellStart"/>
      <w:r>
        <w:t>Shaders</w:t>
      </w:r>
      <w:proofErr w:type="spellEnd"/>
      <w:r>
        <w:t>.</w:t>
      </w:r>
    </w:p>
    <w:p w14:paraId="7EA28E33" w14:textId="77777777" w:rsidR="00005859" w:rsidRDefault="00005859" w:rsidP="00105045">
      <w:pPr>
        <w:jc w:val="both"/>
      </w:pPr>
    </w:p>
    <w:p w14:paraId="14F6CC70" w14:textId="6698B061" w:rsidR="00005859" w:rsidRDefault="00005859" w:rsidP="00105045">
      <w:pPr>
        <w:jc w:val="both"/>
      </w:pPr>
      <w:r>
        <w:t>Im folgenden Beispiel ist ein einfacher</w:t>
      </w:r>
      <w:r w:rsidR="000C3B89" w:rsidRPr="000C3B89">
        <w:t xml:space="preserve"> </w:t>
      </w:r>
      <w:proofErr w:type="spellStart"/>
      <w:r w:rsidR="000C3B89">
        <w:t>Shader</w:t>
      </w:r>
      <w:proofErr w:type="spellEnd"/>
      <w:r>
        <w:t xml:space="preserve"> </w:t>
      </w:r>
      <w:r w:rsidR="000C3B89">
        <w:t xml:space="preserve">verwendet worden, um eine </w:t>
      </w:r>
      <w:r>
        <w:t xml:space="preserve">homographische </w:t>
      </w:r>
      <w:r w:rsidR="000C3B89">
        <w:t>Transformation der Kameraperspektive durchzuführen.</w:t>
      </w:r>
      <w:sdt>
        <w:sdtPr>
          <w:id w:val="292333082"/>
          <w:citation/>
        </w:sdtPr>
        <w:sdtContent>
          <w:r w:rsidR="00595007">
            <w:fldChar w:fldCharType="begin"/>
          </w:r>
          <w:r w:rsidR="00595007">
            <w:instrText xml:space="preserve"> CITATION Git16 \l 2055 </w:instrText>
          </w:r>
          <w:r w:rsidR="00595007">
            <w:fldChar w:fldCharType="separate"/>
          </w:r>
          <w:r w:rsidR="00595007">
            <w:rPr>
              <w:noProof/>
            </w:rPr>
            <w:t xml:space="preserve"> (chiragraman, 2016)</w:t>
          </w:r>
          <w:r w:rsidR="00595007">
            <w:fldChar w:fldCharType="end"/>
          </w:r>
        </w:sdtContent>
      </w:sdt>
    </w:p>
    <w:p w14:paraId="7BBFB3D5" w14:textId="3F9222EA" w:rsidR="000C3B89" w:rsidRDefault="000C3B89" w:rsidP="00105045">
      <w:pPr>
        <w:jc w:val="both"/>
      </w:pPr>
    </w:p>
    <w:p w14:paraId="0F836918" w14:textId="77777777" w:rsidR="000C3B89" w:rsidRDefault="000C3B89" w:rsidP="000C3B89">
      <w:pPr>
        <w:keepNext/>
        <w:jc w:val="center"/>
      </w:pPr>
      <w:r>
        <w:rPr>
          <w:noProof/>
          <w:lang w:eastAsia="de-CH"/>
        </w:rPr>
        <w:drawing>
          <wp:inline distT="0" distB="0" distL="0" distR="0" wp14:anchorId="41EC2843" wp14:editId="57444D14">
            <wp:extent cx="3600000" cy="1893600"/>
            <wp:effectExtent l="0" t="0" r="63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00000" cy="1893600"/>
                    </a:xfrm>
                    <a:prstGeom prst="rect">
                      <a:avLst/>
                    </a:prstGeom>
                  </pic:spPr>
                </pic:pic>
              </a:graphicData>
            </a:graphic>
          </wp:inline>
        </w:drawing>
      </w:r>
    </w:p>
    <w:p w14:paraId="6BD062D8" w14:textId="42EB9D73" w:rsidR="00005859" w:rsidRDefault="000C3B89" w:rsidP="00E7142E">
      <w:pPr>
        <w:pStyle w:val="Beschriftung"/>
        <w:jc w:val="center"/>
      </w:pPr>
      <w:bookmarkStart w:id="135" w:name="_Toc440834486"/>
      <w:r>
        <w:t xml:space="preserve">Abbildung </w:t>
      </w:r>
      <w:fldSimple w:instr=" SEQ Abbildung \* ARABIC ">
        <w:r w:rsidR="00462315">
          <w:rPr>
            <w:noProof/>
          </w:rPr>
          <w:t>49</w:t>
        </w:r>
      </w:fldSimple>
      <w:r>
        <w:t xml:space="preserve">: Initialposition </w:t>
      </w:r>
      <w:proofErr w:type="spellStart"/>
      <w:r>
        <w:t>Warpingbeispiel</w:t>
      </w:r>
      <w:bookmarkEnd w:id="135"/>
      <w:proofErr w:type="spellEnd"/>
    </w:p>
    <w:p w14:paraId="4F8FAC9C" w14:textId="77777777" w:rsidR="00005859" w:rsidRDefault="00005859" w:rsidP="00105045">
      <w:pPr>
        <w:jc w:val="both"/>
      </w:pPr>
    </w:p>
    <w:p w14:paraId="0B5F4177" w14:textId="77777777" w:rsidR="000C3B89" w:rsidRDefault="000C3B89" w:rsidP="009523B6">
      <w:pPr>
        <w:keepNext/>
        <w:jc w:val="center"/>
      </w:pPr>
      <w:r>
        <w:rPr>
          <w:noProof/>
          <w:lang w:eastAsia="de-CH"/>
        </w:rPr>
        <w:drawing>
          <wp:inline distT="0" distB="0" distL="0" distR="0" wp14:anchorId="60435CBE" wp14:editId="724DEAAE">
            <wp:extent cx="3600000" cy="1972800"/>
            <wp:effectExtent l="0" t="0" r="635" b="889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0000" cy="1972800"/>
                    </a:xfrm>
                    <a:prstGeom prst="rect">
                      <a:avLst/>
                    </a:prstGeom>
                  </pic:spPr>
                </pic:pic>
              </a:graphicData>
            </a:graphic>
          </wp:inline>
        </w:drawing>
      </w:r>
    </w:p>
    <w:p w14:paraId="1B9F693D" w14:textId="19613C8A" w:rsidR="00105045" w:rsidRDefault="000C3B89" w:rsidP="009523B6">
      <w:pPr>
        <w:pStyle w:val="Beschriftung"/>
        <w:jc w:val="center"/>
      </w:pPr>
      <w:bookmarkStart w:id="136" w:name="_Toc440834487"/>
      <w:r>
        <w:t xml:space="preserve">Abbildung </w:t>
      </w:r>
      <w:fldSimple w:instr=" SEQ Abbildung \* ARABIC ">
        <w:r w:rsidR="00462315">
          <w:rPr>
            <w:noProof/>
          </w:rPr>
          <w:t>50</w:t>
        </w:r>
      </w:fldSimple>
      <w:r>
        <w:t xml:space="preserve">: Verkleinerung </w:t>
      </w:r>
      <w:proofErr w:type="spellStart"/>
      <w:r>
        <w:t>Perspketive</w:t>
      </w:r>
      <w:proofErr w:type="spellEnd"/>
      <w:r>
        <w:t xml:space="preserve"> </w:t>
      </w:r>
      <w:proofErr w:type="spellStart"/>
      <w:r>
        <w:t>Warping</w:t>
      </w:r>
      <w:bookmarkEnd w:id="136"/>
      <w:proofErr w:type="spellEnd"/>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40694E9E" w14:textId="1760143F" w:rsidR="00195E94" w:rsidRPr="00DC2E38" w:rsidRDefault="00195E94" w:rsidP="00DC2E38">
      <w:pPr>
        <w:spacing w:line="240" w:lineRule="auto"/>
        <w:rPr>
          <w:b/>
        </w:rPr>
      </w:pPr>
      <w:bookmarkStart w:id="137" w:name="_Toc437808376"/>
      <w:r w:rsidRPr="00DC2E38">
        <w:rPr>
          <w:b/>
        </w:rPr>
        <w:lastRenderedPageBreak/>
        <w:t>Fazit</w:t>
      </w:r>
    </w:p>
    <w:p w14:paraId="4BF6AD02" w14:textId="4466DEBD" w:rsidR="0051667A" w:rsidRDefault="00195E94" w:rsidP="00195E94">
      <w:pPr>
        <w:spacing w:line="240" w:lineRule="auto"/>
        <w:jc w:val="both"/>
      </w:pPr>
      <w:r>
        <w:t xml:space="preserve">Das </w:t>
      </w:r>
      <w:proofErr w:type="spellStart"/>
      <w:r>
        <w:t>Warping</w:t>
      </w:r>
      <w:proofErr w:type="spellEnd"/>
      <w:r>
        <w:t xml:space="preserve"> ist prinzipiell möglich</w:t>
      </w:r>
      <w:r w:rsidR="00CA5F4E">
        <w:t xml:space="preserve"> und es empfiehlt sich, dies über einen </w:t>
      </w:r>
      <w:proofErr w:type="spellStart"/>
      <w:r w:rsidR="00CA5F4E">
        <w:t>Shader</w:t>
      </w:r>
      <w:proofErr w:type="spellEnd"/>
      <w:r w:rsidR="00CA5F4E">
        <w:t xml:space="preserve"> durchzuführen. Dadurch wird die Projektionsmatrix der Un</w:t>
      </w:r>
      <w:r w:rsidR="00DC2E38">
        <w:t>ity Kamera nicht mehr verändert</w:t>
      </w:r>
      <w:r w:rsidR="00CA5F4E">
        <w:t xml:space="preserve"> und der </w:t>
      </w:r>
      <w:proofErr w:type="spellStart"/>
      <w:r w:rsidR="00CA5F4E">
        <w:t>Shader</w:t>
      </w:r>
      <w:proofErr w:type="spellEnd"/>
      <w:r w:rsidR="00CA5F4E">
        <w:t xml:space="preserve"> kann für sich selbst behandelt werden. Es ist möglich, bereits vorhandene GLSL</w:t>
      </w:r>
      <w:r w:rsidR="00CA5F4E">
        <w:rPr>
          <w:rStyle w:val="Funotenzeichen"/>
        </w:rPr>
        <w:footnoteReference w:id="39"/>
      </w:r>
      <w:r w:rsidR="00CA5F4E">
        <w:t>-</w:t>
      </w:r>
      <w:proofErr w:type="spellStart"/>
      <w:r w:rsidR="00CA5F4E">
        <w:t>Shader</w:t>
      </w:r>
      <w:proofErr w:type="spellEnd"/>
      <w:r w:rsidR="00CA5F4E">
        <w:t xml:space="preserve"> in Unity zu verwenden. </w:t>
      </w:r>
    </w:p>
    <w:p w14:paraId="4B6E4A06" w14:textId="77777777" w:rsidR="006146D9" w:rsidRDefault="0051667A" w:rsidP="00195E94">
      <w:pPr>
        <w:spacing w:line="240" w:lineRule="auto"/>
        <w:jc w:val="both"/>
      </w:pPr>
      <w:r>
        <w:t xml:space="preserve">Eine Manipulation der Projektionsmatrix kann dann u.U. ähnliche Verzerrungseffekte hervorrufen wie in Kapitel 4.2.2 erwähnt. </w:t>
      </w:r>
    </w:p>
    <w:p w14:paraId="0B35A264" w14:textId="77777777" w:rsidR="006146D9" w:rsidRDefault="006146D9" w:rsidP="00195E94">
      <w:pPr>
        <w:spacing w:line="240" w:lineRule="auto"/>
        <w:jc w:val="both"/>
      </w:pPr>
    </w:p>
    <w:p w14:paraId="22FDAD8A" w14:textId="5BF56B35" w:rsidR="006146D9" w:rsidRPr="00DC2E38" w:rsidRDefault="006146D9" w:rsidP="00195E94">
      <w:pPr>
        <w:spacing w:line="240" w:lineRule="auto"/>
        <w:jc w:val="both"/>
        <w:rPr>
          <w:b/>
        </w:rPr>
      </w:pPr>
      <w:r w:rsidRPr="00DC2E38">
        <w:rPr>
          <w:b/>
        </w:rPr>
        <w:t>Offene Punkte, Abgrenzung</w:t>
      </w:r>
    </w:p>
    <w:p w14:paraId="19C5C3C6" w14:textId="4CFA2E9A" w:rsidR="006146D9" w:rsidRDefault="006146D9" w:rsidP="00195E94">
      <w:pPr>
        <w:spacing w:line="240" w:lineRule="auto"/>
        <w:jc w:val="both"/>
      </w:pPr>
      <w:r>
        <w:t>Folgende Arbeiten wurden in diesem Thema durchgeführt:</w:t>
      </w:r>
    </w:p>
    <w:p w14:paraId="34DA9FAA" w14:textId="77777777" w:rsidR="006146D9" w:rsidRDefault="006146D9" w:rsidP="00195E94">
      <w:pPr>
        <w:spacing w:line="240" w:lineRule="auto"/>
        <w:jc w:val="both"/>
      </w:pPr>
    </w:p>
    <w:p w14:paraId="4BA20A08" w14:textId="70F72C90" w:rsidR="006146D9" w:rsidRDefault="006146D9" w:rsidP="00340D5C">
      <w:pPr>
        <w:pStyle w:val="Listenabsatz"/>
        <w:numPr>
          <w:ilvl w:val="0"/>
          <w:numId w:val="13"/>
        </w:numPr>
        <w:spacing w:line="240" w:lineRule="auto"/>
        <w:jc w:val="both"/>
      </w:pPr>
      <w:r>
        <w:t xml:space="preserve">Recherche </w:t>
      </w:r>
      <w:proofErr w:type="spellStart"/>
      <w:r>
        <w:t>Warping</w:t>
      </w:r>
      <w:proofErr w:type="spellEnd"/>
      <w:r>
        <w:t xml:space="preserve"> Machbarkeit in Unity</w:t>
      </w:r>
    </w:p>
    <w:p w14:paraId="40907268" w14:textId="330E352A" w:rsidR="006146D9" w:rsidRDefault="006146D9" w:rsidP="00340D5C">
      <w:pPr>
        <w:pStyle w:val="Listenabsatz"/>
        <w:numPr>
          <w:ilvl w:val="0"/>
          <w:numId w:val="13"/>
        </w:numPr>
        <w:spacing w:line="240" w:lineRule="auto"/>
        <w:jc w:val="both"/>
      </w:pPr>
      <w:r>
        <w:t xml:space="preserve">Prototyp Variante </w:t>
      </w:r>
      <w:proofErr w:type="spellStart"/>
      <w:r>
        <w:t>Shader</w:t>
      </w:r>
      <w:proofErr w:type="spellEnd"/>
      <w:r>
        <w:t xml:space="preserve"> (Fisheye von Unity)</w:t>
      </w:r>
    </w:p>
    <w:p w14:paraId="55759396" w14:textId="56092787" w:rsidR="006146D9" w:rsidRDefault="006146D9" w:rsidP="00340D5C">
      <w:pPr>
        <w:pStyle w:val="Listenabsatz"/>
        <w:numPr>
          <w:ilvl w:val="0"/>
          <w:numId w:val="13"/>
        </w:numPr>
        <w:spacing w:line="240" w:lineRule="auto"/>
        <w:jc w:val="both"/>
      </w:pPr>
      <w:r>
        <w:t xml:space="preserve">Prototyp Projektionsmatrix </w:t>
      </w:r>
      <w:sdt>
        <w:sdtPr>
          <w:id w:val="1346055975"/>
          <w:citation/>
        </w:sdtPr>
        <w:sdtContent>
          <w:r>
            <w:fldChar w:fldCharType="begin"/>
          </w:r>
          <w:r>
            <w:instrText xml:space="preserve"> CITATION Git16 \l 2055 </w:instrText>
          </w:r>
          <w:r>
            <w:fldChar w:fldCharType="separate"/>
          </w:r>
          <w:r>
            <w:rPr>
              <w:noProof/>
            </w:rPr>
            <w:t xml:space="preserve"> (chiragraman, 2016)</w:t>
          </w:r>
          <w:r>
            <w:fldChar w:fldCharType="end"/>
          </w:r>
        </w:sdtContent>
      </w:sdt>
    </w:p>
    <w:p w14:paraId="383E4D98" w14:textId="118ABFCF" w:rsidR="006146D9" w:rsidRDefault="006146D9" w:rsidP="006146D9">
      <w:pPr>
        <w:spacing w:line="240" w:lineRule="auto"/>
        <w:jc w:val="both"/>
      </w:pPr>
    </w:p>
    <w:p w14:paraId="12ED2B0A" w14:textId="33B462BE" w:rsidR="006146D9" w:rsidRDefault="006146D9" w:rsidP="006146D9">
      <w:pPr>
        <w:spacing w:line="240" w:lineRule="auto"/>
        <w:jc w:val="both"/>
      </w:pPr>
      <w:r>
        <w:t xml:space="preserve">Adaptionen direkt im Plugin und adjustierte </w:t>
      </w:r>
      <w:proofErr w:type="spellStart"/>
      <w:r>
        <w:t>Shader</w:t>
      </w:r>
      <w:proofErr w:type="spellEnd"/>
      <w:r>
        <w:t xml:space="preserve"> wurden aus Zeit- und Komplexitätsgründen weggelassen. </w:t>
      </w:r>
      <w:r w:rsidR="005F1EFE">
        <w:t>Hier empfiehlt es sich</w:t>
      </w:r>
      <w:r>
        <w:t xml:space="preserve"> die Verzerrungen zuerst zu erfassen, in einem zweiten Schritt diese durch Vektoren abzubilden und </w:t>
      </w:r>
      <w:r w:rsidR="005F1EFE">
        <w:t xml:space="preserve">damit einen </w:t>
      </w:r>
      <w:proofErr w:type="spellStart"/>
      <w:r w:rsidR="005F1EFE">
        <w:t>Shader</w:t>
      </w:r>
      <w:proofErr w:type="spellEnd"/>
      <w:r w:rsidR="005F1EFE">
        <w:t xml:space="preserve"> auf</w:t>
      </w:r>
      <w:r>
        <w:t>bauen. Weiter ist nicht bewiesen, ob die Verzerrungen sich währen</w:t>
      </w:r>
      <w:r w:rsidR="00180656">
        <w:t>d des Betriebes noch</w:t>
      </w:r>
      <w:r w:rsidR="00DC2E38" w:rsidRPr="00DC2E38">
        <w:t xml:space="preserve"> durch zusätzliche Temperaturausdehnungen</w:t>
      </w:r>
      <w:r w:rsidR="00180656">
        <w:t xml:space="preserve"> verändern. Falls dies der Fall wäre, müsste der </w:t>
      </w:r>
      <w:proofErr w:type="spellStart"/>
      <w:r w:rsidR="00180656">
        <w:t>Shader</w:t>
      </w:r>
      <w:proofErr w:type="spellEnd"/>
      <w:r w:rsidR="00180656">
        <w:t xml:space="preserve"> durch eine Nachkonfiguration während des Betriebes verändert werden.</w:t>
      </w:r>
    </w:p>
    <w:p w14:paraId="52C02AD9" w14:textId="08EDB9CD" w:rsidR="0020048E" w:rsidRDefault="0020048E" w:rsidP="00195E94">
      <w:pPr>
        <w:spacing w:line="240" w:lineRule="auto"/>
        <w:jc w:val="both"/>
        <w:rPr>
          <w:rFonts w:eastAsia="Times New Roman"/>
          <w:bCs/>
          <w:sz w:val="28"/>
          <w:szCs w:val="28"/>
        </w:rPr>
      </w:pPr>
      <w:r>
        <w:br w:type="page"/>
      </w:r>
    </w:p>
    <w:p w14:paraId="577AAED2" w14:textId="0927C145" w:rsidR="0076125D" w:rsidRDefault="0063232C" w:rsidP="0076125D">
      <w:pPr>
        <w:pStyle w:val="berschrift1"/>
      </w:pPr>
      <w:r>
        <w:lastRenderedPageBreak/>
        <w:t xml:space="preserve"> </w:t>
      </w:r>
      <w:bookmarkStart w:id="138" w:name="_Toc440714526"/>
      <w:r w:rsidR="0076125D">
        <w:t>Demo Apps</w:t>
      </w:r>
      <w:bookmarkEnd w:id="137"/>
      <w:bookmarkEnd w:id="138"/>
    </w:p>
    <w:p w14:paraId="189184AF" w14:textId="77777777" w:rsidR="0076125D" w:rsidRDefault="0076125D" w:rsidP="00B170FE">
      <w:pPr>
        <w:pStyle w:val="berschrift2"/>
      </w:pPr>
      <w:bookmarkStart w:id="139" w:name="_Toc440714527"/>
      <w:r>
        <w:t>Shooting Gallery</w:t>
      </w:r>
      <w:bookmarkEnd w:id="139"/>
    </w:p>
    <w:p w14:paraId="73F0C819" w14:textId="77777777" w:rsidR="00EF58D2" w:rsidRDefault="00EF58D2" w:rsidP="00100080">
      <w:pPr>
        <w:keepNext/>
        <w:jc w:val="center"/>
      </w:pPr>
      <w:r>
        <w:rPr>
          <w:noProof/>
          <w:lang w:eastAsia="de-CH"/>
        </w:rPr>
        <w:drawing>
          <wp:inline distT="0" distB="0" distL="0" distR="0" wp14:anchorId="59DCB75E" wp14:editId="3054A78A">
            <wp:extent cx="4905955" cy="2817420"/>
            <wp:effectExtent l="0" t="0" r="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85">
                      <a:extLst>
                        <a:ext uri="{28A0092B-C50C-407E-A947-70E740481C1C}">
                          <a14:useLocalDpi xmlns:a14="http://schemas.microsoft.com/office/drawing/2010/main" val="0"/>
                        </a:ext>
                      </a:extLst>
                    </a:blip>
                    <a:stretch>
                      <a:fillRect/>
                    </a:stretch>
                  </pic:blipFill>
                  <pic:spPr>
                    <a:xfrm>
                      <a:off x="0" y="0"/>
                      <a:ext cx="4915872" cy="2823115"/>
                    </a:xfrm>
                    <a:prstGeom prst="rect">
                      <a:avLst/>
                    </a:prstGeom>
                  </pic:spPr>
                </pic:pic>
              </a:graphicData>
            </a:graphic>
          </wp:inline>
        </w:drawing>
      </w:r>
    </w:p>
    <w:p w14:paraId="3453205F" w14:textId="6299B397" w:rsidR="00EF58D2" w:rsidRDefault="00EF58D2" w:rsidP="00EF58D2">
      <w:pPr>
        <w:pStyle w:val="Beschriftung"/>
        <w:jc w:val="center"/>
      </w:pPr>
      <w:bookmarkStart w:id="140" w:name="_Toc440834488"/>
      <w:r>
        <w:t xml:space="preserve">Abbildung </w:t>
      </w:r>
      <w:fldSimple w:instr=" SEQ Abbildung \* ARABIC ">
        <w:r w:rsidR="00462315">
          <w:rPr>
            <w:noProof/>
          </w:rPr>
          <w:t>51</w:t>
        </w:r>
      </w:fldSimple>
      <w:r>
        <w:t>: Shooting Gallery</w:t>
      </w:r>
      <w:r>
        <w:rPr>
          <w:noProof/>
        </w:rPr>
        <w:t xml:space="preserve"> Ingame</w:t>
      </w:r>
      <w:bookmarkEnd w:id="140"/>
    </w:p>
    <w:p w14:paraId="7B1CD871" w14:textId="2E29BEED"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 xml:space="preserve">rund um den Spieler. Mit Hilfe des Head </w:t>
      </w:r>
      <w:proofErr w:type="spellStart"/>
      <w:r w:rsidRPr="00EF58D2">
        <w:t>Trackings</w:t>
      </w:r>
      <w:proofErr w:type="spellEnd"/>
      <w:r w:rsidRPr="00EF58D2">
        <w:t xml:space="preserve"> kann sich der Spieler in der gesam</w:t>
      </w:r>
      <w:r>
        <w:t>ten Szenerie umschauen, Bewegun</w:t>
      </w:r>
      <w:r w:rsidRPr="00EF58D2">
        <w:t>gen ausführen und die Objekte aus verschiedenen Perspektiven betrachten. Das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Pr="00EF58D2">
        <w:t xml:space="preserve">-Device steuert das Gewehr, um die Zielobjekte anzuvisieren und abzuschiessen. Die Buttons des </w:t>
      </w:r>
      <w:proofErr w:type="spellStart"/>
      <w:r w:rsidRPr="00EF58D2">
        <w:t>Wands</w:t>
      </w:r>
      <w:proofErr w:type="spellEnd"/>
      <w:r w:rsidRPr="00EF58D2">
        <w:t xml:space="preserve"> werden gebraucht um das Gewehr abzufeuern.</w:t>
      </w:r>
    </w:p>
    <w:p w14:paraId="18AFEAC7" w14:textId="77777777" w:rsidR="00EF58D2" w:rsidRDefault="00EF58D2" w:rsidP="00EF58D2">
      <w:pPr>
        <w:jc w:val="both"/>
      </w:pPr>
    </w:p>
    <w:p w14:paraId="403743C3" w14:textId="00887ED1" w:rsidR="001D7EB0" w:rsidRPr="00144BE8" w:rsidRDefault="005A73A6" w:rsidP="00340D5C">
      <w:pPr>
        <w:pStyle w:val="Listenabsatz"/>
        <w:numPr>
          <w:ilvl w:val="0"/>
          <w:numId w:val="9"/>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C65DD">
        <w:t xml:space="preserv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C65DD">
        <w:t xml:space="preserve">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0F75D18D" w14:textId="77777777" w:rsidR="00144BE8" w:rsidRPr="001D7EB0" w:rsidRDefault="00144BE8" w:rsidP="00144BE8">
      <w:pPr>
        <w:pStyle w:val="Listenabsatz"/>
        <w:ind w:left="426"/>
        <w:jc w:val="both"/>
        <w:rPr>
          <w:b/>
        </w:rPr>
      </w:pPr>
    </w:p>
    <w:p w14:paraId="57F5DCB5" w14:textId="2368B0AA" w:rsidR="00DC65DD" w:rsidRPr="001D7EB0" w:rsidRDefault="00DC65DD" w:rsidP="00100080">
      <w:pPr>
        <w:pStyle w:val="Listenabsatz"/>
        <w:jc w:val="center"/>
        <w:rPr>
          <w:b/>
        </w:rPr>
      </w:pPr>
      <w:r>
        <w:rPr>
          <w:noProof/>
          <w:lang w:eastAsia="de-CH"/>
        </w:rPr>
        <w:lastRenderedPageBreak/>
        <w:drawing>
          <wp:inline distT="0" distB="0" distL="0" distR="0" wp14:anchorId="793A4D0E" wp14:editId="7C6D153B">
            <wp:extent cx="5040000" cy="2959200"/>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86">
                      <a:extLst>
                        <a:ext uri="{28A0092B-C50C-407E-A947-70E740481C1C}">
                          <a14:useLocalDpi xmlns:a14="http://schemas.microsoft.com/office/drawing/2010/main" val="0"/>
                        </a:ext>
                      </a:extLst>
                    </a:blip>
                    <a:stretch>
                      <a:fillRect/>
                    </a:stretch>
                  </pic:blipFill>
                  <pic:spPr>
                    <a:xfrm>
                      <a:off x="0" y="0"/>
                      <a:ext cx="5040000" cy="2959200"/>
                    </a:xfrm>
                    <a:prstGeom prst="rect">
                      <a:avLst/>
                    </a:prstGeom>
                  </pic:spPr>
                </pic:pic>
              </a:graphicData>
            </a:graphic>
          </wp:inline>
        </w:drawing>
      </w:r>
    </w:p>
    <w:p w14:paraId="5AAF75CD" w14:textId="6AECB55D" w:rsidR="00D40B8A" w:rsidRPr="004F6D77" w:rsidRDefault="00DC65DD" w:rsidP="001B4ACF">
      <w:pPr>
        <w:pStyle w:val="Beschriftung"/>
        <w:ind w:left="360"/>
        <w:jc w:val="center"/>
        <w:rPr>
          <w:lang w:val="en-US"/>
        </w:rPr>
      </w:pPr>
      <w:bookmarkStart w:id="141" w:name="_Toc440834489"/>
      <w:proofErr w:type="spellStart"/>
      <w:r w:rsidRPr="004F6D77">
        <w:rPr>
          <w:lang w:val="en-US"/>
        </w:rPr>
        <w:t>Abbildung</w:t>
      </w:r>
      <w:proofErr w:type="spellEnd"/>
      <w:r w:rsidRPr="004F6D77">
        <w:rPr>
          <w:lang w:val="en-US"/>
        </w:rPr>
        <w:t xml:space="preserve"> </w:t>
      </w:r>
      <w:r w:rsidR="005668B3">
        <w:fldChar w:fldCharType="begin"/>
      </w:r>
      <w:r w:rsidR="005668B3" w:rsidRPr="004F6D77">
        <w:rPr>
          <w:lang w:val="en-US"/>
        </w:rPr>
        <w:instrText xml:space="preserve"> SEQ Abbildung \* ARABIC </w:instrText>
      </w:r>
      <w:r w:rsidR="005668B3">
        <w:fldChar w:fldCharType="separate"/>
      </w:r>
      <w:r w:rsidR="00462315">
        <w:rPr>
          <w:noProof/>
          <w:lang w:val="en-US"/>
        </w:rPr>
        <w:t>52</w:t>
      </w:r>
      <w:r w:rsidR="005668B3">
        <w:rPr>
          <w:noProof/>
        </w:rPr>
        <w:fldChar w:fldCharType="end"/>
      </w:r>
      <w:r w:rsidRPr="004F6D77">
        <w:rPr>
          <w:lang w:val="en-US"/>
        </w:rPr>
        <w:t xml:space="preserve">: Desert Model, </w:t>
      </w:r>
      <w:proofErr w:type="spellStart"/>
      <w:r w:rsidRPr="004F6D77">
        <w:rPr>
          <w:lang w:val="en-US"/>
        </w:rPr>
        <w:t>Quelle</w:t>
      </w:r>
      <w:proofErr w:type="spellEnd"/>
      <w:r w:rsidRPr="004F6D77">
        <w:rPr>
          <w:lang w:val="en-US"/>
        </w:rPr>
        <w:t>: Unity</w:t>
      </w:r>
      <w:r w:rsidR="00122805">
        <w:fldChar w:fldCharType="begin"/>
      </w:r>
      <w:r w:rsidR="00122805" w:rsidRPr="004F6D77">
        <w:rPr>
          <w:lang w:val="en-US"/>
        </w:rPr>
        <w:instrText xml:space="preserve"> XE "Unity" </w:instrText>
      </w:r>
      <w:r w:rsidR="00122805">
        <w:fldChar w:fldCharType="end"/>
      </w:r>
      <w:r w:rsidRPr="004F6D77">
        <w:rPr>
          <w:lang w:val="en-US"/>
        </w:rPr>
        <w:t xml:space="preserve"> Asset Store</w:t>
      </w:r>
      <w:bookmarkEnd w:id="141"/>
      <w:r w:rsidR="006764E8">
        <w:fldChar w:fldCharType="begin"/>
      </w:r>
      <w:r w:rsidR="006764E8" w:rsidRPr="004F6D77">
        <w:rPr>
          <w:lang w:val="en-US"/>
        </w:rPr>
        <w:instrText xml:space="preserve"> XE "Asset Store" </w:instrText>
      </w:r>
      <w:r w:rsidR="006764E8">
        <w:fldChar w:fldCharType="end"/>
      </w:r>
    </w:p>
    <w:p w14:paraId="226B1A02" w14:textId="01D17727" w:rsidR="005A73A6" w:rsidRDefault="005A73A6" w:rsidP="00340D5C">
      <w:pPr>
        <w:pStyle w:val="Listenabsatz"/>
        <w:numPr>
          <w:ilvl w:val="0"/>
          <w:numId w:val="9"/>
        </w:numPr>
        <w:ind w:left="426" w:hanging="426"/>
        <w:jc w:val="both"/>
        <w:rPr>
          <w:b/>
        </w:rPr>
      </w:pPr>
      <w:r w:rsidRPr="00DC65DD">
        <w:rPr>
          <w:b/>
        </w:rPr>
        <w:t>Gewehr</w:t>
      </w:r>
    </w:p>
    <w:p w14:paraId="66EFCEA7" w14:textId="1E3FCD9D" w:rsidR="003D2D64" w:rsidRDefault="00DC65DD" w:rsidP="000A2161">
      <w:pPr>
        <w:pStyle w:val="Listenabsatz"/>
        <w:ind w:left="426"/>
        <w:jc w:val="both"/>
      </w:pPr>
      <w:r>
        <w:t>Das Model des Gewehrs ist ebenf</w:t>
      </w:r>
      <w:r w:rsidR="00D3401D">
        <w:t>alls aus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3401D">
        <w:t xml:space="preserve">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3401D">
        <w:t>. Die Enten und Zielscheiben werden mit der Cursorposition anvisiert, welche durch das Uni</w:t>
      </w:r>
      <w:r w:rsidR="003D2D64">
        <w:t>ty</w:t>
      </w:r>
      <w:r w:rsidR="002E1404">
        <w:t xml:space="preserve"> </w:t>
      </w:r>
      <w:r w:rsidR="003D2D64">
        <w:t xml:space="preserve">Plugin </w:t>
      </w:r>
      <w:proofErr w:type="gramStart"/>
      <w:r w:rsidR="003D2D64">
        <w:t>vom</w:t>
      </w:r>
      <w:proofErr w:type="gramEnd"/>
      <w:r w:rsidR="003D2D64">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3D2D64">
        <w:t xml:space="preserve">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73F2001C" w:rsidR="00CD2E41" w:rsidRPr="008F46FF" w:rsidRDefault="00CD2E41" w:rsidP="00340D5C">
      <w:pPr>
        <w:pStyle w:val="Listenabsatz"/>
        <w:numPr>
          <w:ilvl w:val="0"/>
          <w:numId w:val="10"/>
        </w:numPr>
        <w:ind w:left="426" w:firstLine="0"/>
        <w:jc w:val="both"/>
        <w:rPr>
          <w:b/>
        </w:rPr>
      </w:pPr>
      <w:r w:rsidRPr="008F46FF">
        <w:rPr>
          <w:b/>
        </w:rPr>
        <w:t>Rotation der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5DDA1EA7" w14:textId="04141B2C" w:rsidR="00CD2E41" w:rsidRDefault="00D3401D" w:rsidP="000A2161">
      <w:pPr>
        <w:pStyle w:val="Listenabsatz"/>
        <w:ind w:left="426"/>
        <w:jc w:val="both"/>
      </w:pPr>
      <w:r>
        <w:t>Basierend auf der Rotation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auf der y-Achse (Yaw) und der z-Achse (</w:t>
      </w:r>
      <w:r w:rsidRPr="004476E9">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7634B8A3" w:rsidR="00CD2E41" w:rsidRPr="008F46FF" w:rsidRDefault="00CD2E41" w:rsidP="00340D5C">
      <w:pPr>
        <w:pStyle w:val="Listenabsatz"/>
        <w:numPr>
          <w:ilvl w:val="0"/>
          <w:numId w:val="10"/>
        </w:numPr>
        <w:ind w:left="426" w:firstLine="0"/>
        <w:jc w:val="both"/>
        <w:rPr>
          <w:b/>
        </w:rPr>
      </w:pPr>
      <w:r w:rsidRPr="008F46FF">
        <w:rPr>
          <w:b/>
        </w:rPr>
        <w:t>Relativer Winkel zwischen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Pr="008F46FF">
        <w:rPr>
          <w:b/>
        </w:rPr>
        <w:t xml:space="preserve"> und 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143FAED0" w14:textId="043B1349" w:rsidR="00CD2E41" w:rsidRDefault="003D2D64" w:rsidP="000A2161">
      <w:pPr>
        <w:pStyle w:val="Listenabsatz"/>
        <w:ind w:left="426"/>
        <w:jc w:val="both"/>
      </w:pPr>
      <w:r>
        <w:t>Zusätzlich zu der Blickrichtung, welche mittels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festgestellt wird, folgt das Gewehr der aktuellen Cursorposition.</w:t>
      </w:r>
      <w:r w:rsidR="000E7113">
        <w:t xml:space="preserve"> Dazu wird der relative Winkel zwischen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E7113">
        <w:t xml:space="preserve">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100080">
      <w:pPr>
        <w:pStyle w:val="Listenabsatz"/>
        <w:keepNext/>
        <w:ind w:left="708"/>
        <w:jc w:val="center"/>
      </w:pPr>
      <w:r>
        <w:rPr>
          <w:noProof/>
          <w:lang w:eastAsia="de-CH"/>
        </w:rPr>
        <w:lastRenderedPageBreak/>
        <w:drawing>
          <wp:inline distT="0" distB="0" distL="0" distR="0" wp14:anchorId="0DF7F2B6" wp14:editId="7FD47303">
            <wp:extent cx="5040000" cy="3596400"/>
            <wp:effectExtent l="0" t="0" r="8255"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87">
                      <a:extLst>
                        <a:ext uri="{28A0092B-C50C-407E-A947-70E740481C1C}">
                          <a14:useLocalDpi xmlns:a14="http://schemas.microsoft.com/office/drawing/2010/main" val="0"/>
                        </a:ext>
                      </a:extLst>
                    </a:blip>
                    <a:stretch>
                      <a:fillRect/>
                    </a:stretch>
                  </pic:blipFill>
                  <pic:spPr>
                    <a:xfrm>
                      <a:off x="0" y="0"/>
                      <a:ext cx="5040000" cy="3596400"/>
                    </a:xfrm>
                    <a:prstGeom prst="rect">
                      <a:avLst/>
                    </a:prstGeom>
                  </pic:spPr>
                </pic:pic>
              </a:graphicData>
            </a:graphic>
          </wp:inline>
        </w:drawing>
      </w:r>
    </w:p>
    <w:p w14:paraId="17CB3AF5" w14:textId="2665AA24" w:rsidR="003D2D64" w:rsidRDefault="008842F0" w:rsidP="001B4ACF">
      <w:pPr>
        <w:pStyle w:val="Beschriftung"/>
        <w:ind w:left="708"/>
        <w:jc w:val="center"/>
      </w:pPr>
      <w:bookmarkStart w:id="142" w:name="_Toc440834490"/>
      <w:r>
        <w:t xml:space="preserve">Abbildung </w:t>
      </w:r>
      <w:fldSimple w:instr=" SEQ Abbildung \* ARABIC ">
        <w:r w:rsidR="00462315">
          <w:rPr>
            <w:noProof/>
          </w:rPr>
          <w:t>53</w:t>
        </w:r>
      </w:fldSimple>
      <w:r>
        <w:t>: Shooting Gallery, Rotation des Gewehrs</w:t>
      </w:r>
      <w:bookmarkEnd w:id="142"/>
    </w:p>
    <w:p w14:paraId="3601FAE7" w14:textId="3236349F" w:rsidR="003D2D64" w:rsidRPr="003D2D64" w:rsidRDefault="003D2D64" w:rsidP="000A2161">
      <w:pPr>
        <w:ind w:left="426"/>
        <w:jc w:val="both"/>
        <w:rPr>
          <w:b/>
        </w:rPr>
      </w:pPr>
      <w:r w:rsidRPr="003D2D64">
        <w:rPr>
          <w:b/>
        </w:rPr>
        <w:t>Schuss</w:t>
      </w:r>
    </w:p>
    <w:p w14:paraId="515B2F66" w14:textId="30163344" w:rsidR="003D2D64" w:rsidRDefault="00153176" w:rsidP="000A2161">
      <w:pPr>
        <w:ind w:left="426"/>
        <w:jc w:val="both"/>
      </w:pPr>
      <w:r>
        <w:t>Dort wo sich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auf der 2D-Ebene befindet, wird auch präzise der Schuss in der 3D-Welt auftreffen. Dazu wird ein </w:t>
      </w:r>
      <w:proofErr w:type="spellStart"/>
      <w:r>
        <w:t>Raycast</w:t>
      </w:r>
      <w:proofErr w:type="spellEnd"/>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eastAsia="de-CH"/>
        </w:rPr>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88">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6AB33064" w:rsidR="00D679EC" w:rsidRDefault="00D679EC" w:rsidP="000A2161">
      <w:pPr>
        <w:pStyle w:val="Beschriftung"/>
        <w:ind w:left="426"/>
        <w:jc w:val="center"/>
      </w:pPr>
      <w:bookmarkStart w:id="143" w:name="_Toc440834491"/>
      <w:r>
        <w:t xml:space="preserve">Abbildung </w:t>
      </w:r>
      <w:fldSimple w:instr=" SEQ Abbildung \* ARABIC ">
        <w:r w:rsidR="00462315">
          <w:rPr>
            <w:noProof/>
          </w:rPr>
          <w:t>54</w:t>
        </w:r>
      </w:fldSimple>
      <w:r>
        <w:t>: Shooting Gallery, Rauch</w:t>
      </w:r>
      <w:bookmarkEnd w:id="143"/>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340D5C">
      <w:pPr>
        <w:pStyle w:val="Listenabsatz"/>
        <w:numPr>
          <w:ilvl w:val="0"/>
          <w:numId w:val="9"/>
        </w:numPr>
        <w:ind w:firstLine="66"/>
      </w:pPr>
      <w:r>
        <w:t>Feuern des Gewehrs</w:t>
      </w:r>
    </w:p>
    <w:p w14:paraId="65CCF870" w14:textId="1599BCE6" w:rsidR="005A6BA7" w:rsidRDefault="005A6BA7" w:rsidP="00340D5C">
      <w:pPr>
        <w:pStyle w:val="Listenabsatz"/>
        <w:numPr>
          <w:ilvl w:val="0"/>
          <w:numId w:val="9"/>
        </w:numPr>
        <w:ind w:firstLine="66"/>
      </w:pPr>
      <w:r>
        <w:t>Treffen einer Ente</w:t>
      </w:r>
    </w:p>
    <w:p w14:paraId="384F6FEC" w14:textId="64DB72C4" w:rsidR="005A6BA7" w:rsidRDefault="005A6BA7" w:rsidP="00340D5C">
      <w:pPr>
        <w:pStyle w:val="Listenabsatz"/>
        <w:numPr>
          <w:ilvl w:val="0"/>
          <w:numId w:val="9"/>
        </w:numPr>
        <w:ind w:firstLine="66"/>
      </w:pPr>
      <w:r>
        <w:t>Treffen der Zielscheibe</w:t>
      </w:r>
    </w:p>
    <w:p w14:paraId="5636EF5C" w14:textId="77777777" w:rsidR="00685A8B" w:rsidRPr="00685A8B" w:rsidRDefault="00685A8B" w:rsidP="00685A8B"/>
    <w:p w14:paraId="372E53C0" w14:textId="06C9CE86" w:rsidR="0032106F" w:rsidRPr="0032106F" w:rsidRDefault="00D3401D" w:rsidP="00340D5C">
      <w:pPr>
        <w:pStyle w:val="Listenabsatz"/>
        <w:numPr>
          <w:ilvl w:val="0"/>
          <w:numId w:val="9"/>
        </w:numPr>
        <w:ind w:left="426" w:hanging="426"/>
        <w:jc w:val="both"/>
        <w:rPr>
          <w:b/>
        </w:rPr>
      </w:pPr>
      <w:r w:rsidRPr="0032106F">
        <w:rPr>
          <w:b/>
        </w:rPr>
        <w:lastRenderedPageBreak/>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eastAsia="de-CH"/>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89">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5E3929EC" w:rsidR="002541BA" w:rsidRDefault="002541BA" w:rsidP="001B4ACF">
      <w:pPr>
        <w:pStyle w:val="Beschriftung"/>
        <w:ind w:left="708"/>
        <w:jc w:val="center"/>
      </w:pPr>
      <w:bookmarkStart w:id="144" w:name="_Toc440834492"/>
      <w:r>
        <w:t xml:space="preserve">Abbildung </w:t>
      </w:r>
      <w:fldSimple w:instr=" SEQ Abbildung \* ARABIC ">
        <w:r w:rsidR="00462315">
          <w:rPr>
            <w:noProof/>
          </w:rPr>
          <w:t>55</w:t>
        </w:r>
      </w:fldSimple>
      <w:r>
        <w:t>: Shooting Gallery, Zielscheibe</w:t>
      </w:r>
      <w:bookmarkEnd w:id="144"/>
    </w:p>
    <w:p w14:paraId="45A72D76" w14:textId="5721249C" w:rsidR="0032106F" w:rsidRDefault="002541BA" w:rsidP="0032106F">
      <w:pPr>
        <w:pStyle w:val="Listenabsatz"/>
        <w:jc w:val="both"/>
      </w:pPr>
      <w:r>
        <w:t>Die Animationen sind im FBX</w:t>
      </w:r>
      <w:r w:rsidR="004604D1">
        <w:rPr>
          <w:rStyle w:val="Funotenzeichen"/>
        </w:rPr>
        <w:footnoteReference w:id="40"/>
      </w:r>
      <w:r w:rsidR="006764E8">
        <w:fldChar w:fldCharType="begin"/>
      </w:r>
      <w:r w:rsidR="006764E8">
        <w:instrText xml:space="preserve"> XE "</w:instrText>
      </w:r>
      <w:r w:rsidR="006764E8" w:rsidRPr="003453CE">
        <w:instrText>FBX</w:instrText>
      </w:r>
      <w:r w:rsidR="006764E8">
        <w:instrText xml:space="preserve">" </w:instrText>
      </w:r>
      <w:r w:rsidR="006764E8">
        <w:fldChar w:fldCharType="end"/>
      </w:r>
      <w:r>
        <w:t xml:space="preserve">-Model gespeichert und werden mittels </w:t>
      </w:r>
      <w:proofErr w:type="gramStart"/>
      <w:r>
        <w:t xml:space="preserve">einem </w:t>
      </w:r>
      <w:proofErr w:type="spellStart"/>
      <w:r>
        <w:t>AnimationController</w:t>
      </w:r>
      <w:proofErr w:type="spellEnd"/>
      <w:proofErr w:type="gramEnd"/>
      <w:r w:rsidR="00D278C6">
        <w:fldChar w:fldCharType="begin"/>
      </w:r>
      <w:r w:rsidR="00D278C6">
        <w:instrText xml:space="preserve"> XE "</w:instrText>
      </w:r>
      <w:r w:rsidR="00D278C6" w:rsidRPr="0054507D">
        <w:instrText>AnimationController</w:instrText>
      </w:r>
      <w:r w:rsidR="00D278C6">
        <w:instrText xml:space="preserve">" </w:instrText>
      </w:r>
      <w:r w:rsidR="00D278C6">
        <w:fldChar w:fldCharType="end"/>
      </w:r>
      <w:r>
        <w:t xml:space="preserve"> </w:t>
      </w:r>
      <w:r w:rsidR="001B4ACF">
        <w:t>ausgelöst.</w:t>
      </w:r>
      <w:r w:rsidR="00851E1E">
        <w:t xml:space="preserve"> Zu zufälligen Zeitpunkten wird eine der Show-States aktiviert um die Animation abzuspielen. Trifft während einer gewissen Zeitspanne kein Schuss die Zielscheibe, aktiviert sich der </w:t>
      </w:r>
      <w:proofErr w:type="spellStart"/>
      <w:r w:rsidR="00851E1E">
        <w:t>Hide</w:t>
      </w:r>
      <w:proofErr w:type="spellEnd"/>
      <w:r w:rsidR="00851E1E">
        <w:t xml:space="preserve">-State und geht anschliessend zurück in den </w:t>
      </w:r>
      <w:proofErr w:type="spellStart"/>
      <w:r w:rsidR="00851E1E">
        <w:t>Idle</w:t>
      </w:r>
      <w:proofErr w:type="spellEnd"/>
      <w:r w:rsidR="00851E1E">
        <w:t>-State.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00080">
      <w:pPr>
        <w:pStyle w:val="Listenabsatz"/>
        <w:keepNext/>
        <w:jc w:val="center"/>
      </w:pPr>
      <w:r>
        <w:rPr>
          <w:noProof/>
          <w:lang w:eastAsia="de-CH"/>
        </w:rPr>
        <w:drawing>
          <wp:inline distT="0" distB="0" distL="0" distR="0" wp14:anchorId="2CA89667" wp14:editId="144D4097">
            <wp:extent cx="5040000" cy="2260800"/>
            <wp:effectExtent l="0" t="0" r="825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90">
                      <a:extLst>
                        <a:ext uri="{28A0092B-C50C-407E-A947-70E740481C1C}">
                          <a14:useLocalDpi xmlns:a14="http://schemas.microsoft.com/office/drawing/2010/main" val="0"/>
                        </a:ext>
                      </a:extLst>
                    </a:blip>
                    <a:stretch>
                      <a:fillRect/>
                    </a:stretch>
                  </pic:blipFill>
                  <pic:spPr>
                    <a:xfrm>
                      <a:off x="0" y="0"/>
                      <a:ext cx="5040000" cy="2260800"/>
                    </a:xfrm>
                    <a:prstGeom prst="rect">
                      <a:avLst/>
                    </a:prstGeom>
                  </pic:spPr>
                </pic:pic>
              </a:graphicData>
            </a:graphic>
          </wp:inline>
        </w:drawing>
      </w:r>
    </w:p>
    <w:p w14:paraId="7BC32B1F" w14:textId="1D45567E" w:rsidR="002541BA" w:rsidRDefault="001B4ACF" w:rsidP="00851E1E">
      <w:pPr>
        <w:pStyle w:val="Beschriftung"/>
        <w:ind w:left="708"/>
        <w:jc w:val="center"/>
      </w:pPr>
      <w:bookmarkStart w:id="145" w:name="_Toc440834493"/>
      <w:r>
        <w:t xml:space="preserve">Abbildung </w:t>
      </w:r>
      <w:fldSimple w:instr=" SEQ Abbildung \* ARABIC ">
        <w:r w:rsidR="00462315">
          <w:rPr>
            <w:noProof/>
          </w:rPr>
          <w:t>56</w:t>
        </w:r>
      </w:fldSimple>
      <w:r>
        <w:t>: Shooting Gallery, Zielscheibe Animation Controller</w:t>
      </w:r>
      <w:bookmarkEnd w:id="145"/>
    </w:p>
    <w:p w14:paraId="0C12D349" w14:textId="361B7E82" w:rsidR="009F33B9" w:rsidRDefault="009F33B9">
      <w:pPr>
        <w:spacing w:line="240" w:lineRule="auto"/>
        <w:rPr>
          <w:b/>
        </w:rPr>
      </w:pPr>
      <w:r>
        <w:rPr>
          <w:b/>
        </w:rPr>
        <w:br w:type="page"/>
      </w:r>
    </w:p>
    <w:p w14:paraId="13F68765" w14:textId="164C4202" w:rsidR="00FC329B" w:rsidRDefault="005A73A6" w:rsidP="00340D5C">
      <w:pPr>
        <w:pStyle w:val="Listenabsatz"/>
        <w:numPr>
          <w:ilvl w:val="0"/>
          <w:numId w:val="9"/>
        </w:numPr>
        <w:jc w:val="both"/>
        <w:rPr>
          <w:b/>
        </w:rPr>
      </w:pPr>
      <w:r w:rsidRPr="00FC329B">
        <w:rPr>
          <w:b/>
        </w:rPr>
        <w:lastRenderedPageBreak/>
        <w:t>Ente</w:t>
      </w:r>
    </w:p>
    <w:p w14:paraId="068CF902" w14:textId="259FB611" w:rsidR="00FC329B" w:rsidRDefault="00FC329B" w:rsidP="0039302F">
      <w:pPr>
        <w:ind w:left="360"/>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eastAsia="de-CH"/>
        </w:rPr>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91">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72105FFF" w:rsidR="00FC329B" w:rsidRDefault="00FC329B" w:rsidP="000A2161">
      <w:pPr>
        <w:pStyle w:val="Beschriftung"/>
        <w:ind w:left="426"/>
        <w:jc w:val="center"/>
      </w:pPr>
      <w:bookmarkStart w:id="146" w:name="_Toc440834494"/>
      <w:r>
        <w:t xml:space="preserve">Abbildung </w:t>
      </w:r>
      <w:fldSimple w:instr=" SEQ Abbildung \* ARABIC ">
        <w:r w:rsidR="00462315">
          <w:rPr>
            <w:noProof/>
          </w:rPr>
          <w:t>57</w:t>
        </w:r>
      </w:fldSimple>
      <w:r>
        <w:t>: Shooting Gallery, Ente</w:t>
      </w:r>
      <w:bookmarkEnd w:id="146"/>
    </w:p>
    <w:p w14:paraId="43D6E84C" w14:textId="6EF8AB4D" w:rsidR="00D71923" w:rsidRDefault="003E07D6" w:rsidP="000A2161">
      <w:pPr>
        <w:ind w:left="426"/>
        <w:jc w:val="both"/>
      </w:pPr>
      <w:r>
        <w:t xml:space="preserve">Am Anfang und Ende der Bahn befinden sich jeweils Trigger, die ausgelöst werden, sobald sich das </w:t>
      </w:r>
      <w:proofErr w:type="spellStart"/>
      <w:r>
        <w:t>Mesh</w:t>
      </w:r>
      <w:proofErr w:type="spellEnd"/>
      <w:r w:rsidR="00D278C6">
        <w:fldChar w:fldCharType="begin"/>
      </w:r>
      <w:r w:rsidR="00D278C6">
        <w:instrText xml:space="preserve"> XE "</w:instrText>
      </w:r>
      <w:r w:rsidR="00D278C6" w:rsidRPr="003D027D">
        <w:instrText>Mesh</w:instrText>
      </w:r>
      <w:r w:rsidR="00D278C6">
        <w:instrText xml:space="preserve">" </w:instrText>
      </w:r>
      <w:r w:rsidR="00D278C6">
        <w:fldChar w:fldCharType="end"/>
      </w:r>
      <w:r>
        <w:t xml:space="preserve">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6600F043" w:rsidR="008739F4" w:rsidRDefault="008739F4" w:rsidP="000A2161">
      <w:pPr>
        <w:ind w:left="426"/>
        <w:jc w:val="both"/>
      </w:pPr>
      <w:r>
        <w:t>Weil das gefundene Model der Ente für die Anwendungszwecke viel zu detailliert war, musste aus Performancegründen</w:t>
      </w:r>
      <w:r w:rsidR="002203D1">
        <w:t xml:space="preserve"> mit Blender</w:t>
      </w:r>
      <w:r w:rsidR="00D278C6">
        <w:fldChar w:fldCharType="begin"/>
      </w:r>
      <w:r w:rsidR="00D278C6">
        <w:instrText xml:space="preserve"> XE "</w:instrText>
      </w:r>
      <w:r w:rsidR="00D278C6" w:rsidRPr="00302CA4">
        <w:instrText>Blender</w:instrText>
      </w:r>
      <w:r w:rsidR="00D278C6">
        <w:instrText xml:space="preserve">" </w:instrText>
      </w:r>
      <w:r w:rsidR="00D278C6">
        <w:fldChar w:fldCharType="end"/>
      </w:r>
      <w:r w:rsidR="00D278C6">
        <w:rPr>
          <w:rStyle w:val="Funotenzeichen"/>
        </w:rPr>
        <w:footnoteReference w:id="41"/>
      </w:r>
      <w:r>
        <w:t xml:space="preserve"> eine Reduktion der </w:t>
      </w:r>
      <w:proofErr w:type="spellStart"/>
      <w:r>
        <w:t>Faces</w:t>
      </w:r>
      <w:proofErr w:type="spellEnd"/>
      <w:r>
        <w:t xml:space="preserve"> erfolgen.</w:t>
      </w:r>
      <w:r w:rsidR="002203D1">
        <w:t xml:space="preserve"> Von ehemals 7160 sind noch 1288</w:t>
      </w:r>
      <w:r w:rsidR="00F4426F">
        <w:t xml:space="preserve"> </w:t>
      </w:r>
      <w:proofErr w:type="spellStart"/>
      <w:r w:rsidR="00F4426F">
        <w:t>Faces</w:t>
      </w:r>
      <w:proofErr w:type="spellEnd"/>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eastAsia="de-CH"/>
        </w:rPr>
        <w:drawing>
          <wp:inline distT="0" distB="0" distL="0" distR="0" wp14:anchorId="1DC3CACE" wp14:editId="6E934F72">
            <wp:extent cx="3600000" cy="17928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92">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41F1442" w14:textId="1AFC55A4" w:rsidR="00F4426F" w:rsidRDefault="007A632B" w:rsidP="007A632B">
      <w:pPr>
        <w:pStyle w:val="Beschriftung"/>
        <w:ind w:left="708"/>
        <w:jc w:val="center"/>
      </w:pPr>
      <w:bookmarkStart w:id="147" w:name="_Toc440834495"/>
      <w:r>
        <w:t xml:space="preserve">Abbildung </w:t>
      </w:r>
      <w:fldSimple w:instr=" SEQ Abbildung \* ARABIC ">
        <w:r w:rsidR="00462315">
          <w:rPr>
            <w:noProof/>
          </w:rPr>
          <w:t>58</w:t>
        </w:r>
      </w:fldSimple>
      <w:r>
        <w:t>: Shooting Gallery, Ente mit vielen Details</w:t>
      </w:r>
      <w:bookmarkEnd w:id="147"/>
    </w:p>
    <w:p w14:paraId="7A012300" w14:textId="77777777" w:rsidR="007A632B" w:rsidRDefault="007A632B" w:rsidP="0039302F">
      <w:pPr>
        <w:keepNext/>
        <w:ind w:left="708"/>
        <w:jc w:val="center"/>
      </w:pPr>
      <w:r>
        <w:rPr>
          <w:noProof/>
          <w:lang w:eastAsia="de-CH"/>
        </w:rPr>
        <w:lastRenderedPageBreak/>
        <w:drawing>
          <wp:inline distT="0" distB="0" distL="0" distR="0" wp14:anchorId="3700371D" wp14:editId="72B39620">
            <wp:extent cx="3600000" cy="1792800"/>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93">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693970A1" w14:textId="3465AFE5" w:rsidR="00FC329B" w:rsidRPr="0039302F" w:rsidRDefault="007A632B" w:rsidP="0039302F">
      <w:pPr>
        <w:pStyle w:val="Beschriftung"/>
        <w:jc w:val="center"/>
      </w:pPr>
      <w:bookmarkStart w:id="148" w:name="_Toc440834496"/>
      <w:r>
        <w:t xml:space="preserve">Abbildung </w:t>
      </w:r>
      <w:fldSimple w:instr=" SEQ Abbildung \* ARABIC ">
        <w:r w:rsidR="00462315">
          <w:rPr>
            <w:noProof/>
          </w:rPr>
          <w:t>59</w:t>
        </w:r>
      </w:fldSimple>
      <w:r>
        <w:t>: Shooting Gallery, Ente mit reduzierten Details</w:t>
      </w:r>
      <w:bookmarkEnd w:id="148"/>
    </w:p>
    <w:p w14:paraId="4E0A2174" w14:textId="4FBF982F" w:rsidR="005A73A6" w:rsidRPr="000520C6" w:rsidRDefault="005A73A6" w:rsidP="00340D5C">
      <w:pPr>
        <w:pStyle w:val="Listenabsatz"/>
        <w:numPr>
          <w:ilvl w:val="0"/>
          <w:numId w:val="9"/>
        </w:numPr>
        <w:ind w:left="426" w:hanging="426"/>
        <w:jc w:val="both"/>
        <w:rPr>
          <w:b/>
        </w:rPr>
      </w:pPr>
      <w:r w:rsidRPr="000520C6">
        <w:rPr>
          <w:b/>
        </w:rPr>
        <w:t>Punktesystem</w:t>
      </w:r>
    </w:p>
    <w:p w14:paraId="0AC1A9C5" w14:textId="6DD2102F" w:rsidR="000520C6" w:rsidRDefault="000520C6" w:rsidP="000A2161">
      <w:pPr>
        <w:pStyle w:val="Listenabsatz"/>
        <w:ind w:left="426"/>
        <w:jc w:val="both"/>
      </w:pPr>
      <w:r>
        <w:t xml:space="preserve">Nebst der bereits verstrichenen Zeit ist in einer Ecke als UI-Element die erspielte Punktzahl sichtbar. </w:t>
      </w:r>
      <w:r w:rsidR="00BE40B4">
        <w:t xml:space="preserve">Die beiden abzuschiessenden Ziele (Ente und Zielscheibe) stellen öffentliche, statische </w:t>
      </w:r>
      <w:proofErr w:type="spellStart"/>
      <w:r w:rsidR="00BE40B4">
        <w:t>Delegates</w:t>
      </w:r>
      <w:proofErr w:type="spellEnd"/>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rsidR="00BE40B4">
        <w:t xml:space="preserve"> (Events) zur Verfügung, </w:t>
      </w:r>
      <w:r w:rsidR="0036229A">
        <w:t>mittels</w:t>
      </w:r>
      <w:r w:rsidR="00BE40B4">
        <w:t xml:space="preserve"> denen andere Objekte</w:t>
      </w:r>
      <w:r w:rsidR="0036229A">
        <w:t xml:space="preserve"> Methoden</w:t>
      </w:r>
      <w:r w:rsidR="00BE40B4">
        <w:t xml:space="preserve"> registrieren können. Wird eine beliebige Ente abgeschossen, wird die Methode aufgerufen.</w:t>
      </w:r>
      <w:r w:rsidR="00793886">
        <w:t xml:space="preserve"> </w:t>
      </w:r>
      <w:r w:rsidR="00BE40B4">
        <w:t>Die Klasse, welche für die Punkteberechnung und –</w:t>
      </w:r>
      <w:proofErr w:type="spellStart"/>
      <w:r w:rsidR="00BE40B4">
        <w:t>darstellung</w:t>
      </w:r>
      <w:proofErr w:type="spellEnd"/>
      <w:r w:rsidR="00BE40B4">
        <w:t xml:space="preserve"> zuständig ist, registriert entsprechend </w:t>
      </w:r>
      <w:proofErr w:type="gramStart"/>
      <w:r w:rsidR="00BE40B4">
        <w:t>eine</w:t>
      </w:r>
      <w:proofErr w:type="gramEnd"/>
      <w:r w:rsidR="00BE40B4">
        <w:t xml:space="preserve"> Methode, welche als Parameter die erspielten Punkte erhält. Somit kann dort sauber Buch geführt werden über den aktuellen Punktestand und ihn als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BE40B4">
        <w:t>-Element anzeigen.</w:t>
      </w:r>
    </w:p>
    <w:p w14:paraId="2EC3D13D" w14:textId="77777777" w:rsidR="00793886" w:rsidRDefault="00793886" w:rsidP="000A2161">
      <w:pPr>
        <w:pStyle w:val="Listenabsatz"/>
        <w:ind w:left="426"/>
        <w:jc w:val="both"/>
      </w:pPr>
    </w:p>
    <w:bookmarkStart w:id="149" w:name="_MON_1509112381"/>
    <w:bookmarkEnd w:id="149"/>
    <w:p w14:paraId="639AA807" w14:textId="0D4DBFE5" w:rsidR="000C21AE" w:rsidRDefault="0014524B" w:rsidP="000C21AE">
      <w:pPr>
        <w:pStyle w:val="Listenabsatz"/>
        <w:keepNext/>
        <w:ind w:left="426"/>
        <w:jc w:val="both"/>
      </w:pPr>
      <w:r>
        <w:object w:dxaOrig="9360" w:dyaOrig="4044" w14:anchorId="6A5BB509">
          <v:shape id="_x0000_i1035" type="#_x0000_t75" style="width:454.4pt;height:225.5pt" o:ole="" filled="t" fillcolor="#d8d8d8 [2732]">
            <v:imagedata r:id="rId94" o:title="" croptop="-3399f" cropbottom="-3399f" cropleft="-1985f" cropright="3969f"/>
          </v:shape>
          <o:OLEObject Type="Embed" ProgID="Word.OpenDocumentText.12" ShapeID="_x0000_i1035" DrawAspect="Content" ObjectID="_1514611704" r:id="rId95"/>
        </w:object>
      </w:r>
    </w:p>
    <w:p w14:paraId="00AD4FEA" w14:textId="3B34D035" w:rsidR="00520828" w:rsidRDefault="000C21AE" w:rsidP="000C21AE">
      <w:pPr>
        <w:pStyle w:val="Beschriftung"/>
        <w:jc w:val="center"/>
      </w:pPr>
      <w:bookmarkStart w:id="150" w:name="_Toc440265131"/>
      <w:r>
        <w:t xml:space="preserve">Quellcode </w:t>
      </w:r>
      <w:fldSimple w:instr=" SEQ Quellcode \* ARABIC ">
        <w:r w:rsidR="00A617F1">
          <w:rPr>
            <w:noProof/>
          </w:rPr>
          <w:t>11</w:t>
        </w:r>
      </w:fldSimple>
      <w:r>
        <w:t>: Shooting Gallery, Ente und Punkte</w:t>
      </w:r>
      <w:bookmarkEnd w:id="150"/>
    </w:p>
    <w:p w14:paraId="219BF19C" w14:textId="3F1BA6B1" w:rsidR="0076125D" w:rsidRDefault="0076125D" w:rsidP="00B170FE">
      <w:pPr>
        <w:pStyle w:val="berschrift2"/>
      </w:pPr>
      <w:bookmarkStart w:id="151" w:name="_Toc440714528"/>
      <w:r>
        <w:t>Model-Viewer</w:t>
      </w:r>
      <w:bookmarkEnd w:id="151"/>
    </w:p>
    <w:p w14:paraId="133BBC04" w14:textId="58F08C18" w:rsidR="007B162D" w:rsidRDefault="00DD70DC" w:rsidP="00DD70DC">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nicht nur zum Spielen gedacht ist, zeigt diese zweite Demo noch ein weiteres Anwendungsgebiet. Es handelt sich um mehrere Operationssäle, welch</w:t>
      </w:r>
      <w:r w:rsidR="00DD5287">
        <w:t>e begangen werden</w:t>
      </w:r>
      <w:r w:rsidR="000C21AE">
        <w:t xml:space="preserve"> können</w:t>
      </w:r>
      <w:r w:rsidR="00DD5287">
        <w:t>.</w:t>
      </w:r>
    </w:p>
    <w:p w14:paraId="05B107BD" w14:textId="3D46BE63" w:rsidR="00DD5287" w:rsidRDefault="00DD5287" w:rsidP="00DD70DC">
      <w:pPr>
        <w:jc w:val="both"/>
      </w:pPr>
    </w:p>
    <w:p w14:paraId="5E02B8CD" w14:textId="569614E1" w:rsidR="00DD5287" w:rsidRDefault="00A72FCB" w:rsidP="00DD70DC">
      <w:pPr>
        <w:jc w:val="both"/>
      </w:pPr>
      <w:r>
        <w:t xml:space="preserve">Die gesamte Umgebung ist statisch, einige Personen haben </w:t>
      </w:r>
      <w:r w:rsidR="000C21AE">
        <w:t xml:space="preserve">jedoch </w:t>
      </w:r>
      <w:r>
        <w:t>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eastAsia="de-CH"/>
        </w:rPr>
        <w:lastRenderedPageBreak/>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0000" cy="2452350"/>
                    </a:xfrm>
                    <a:prstGeom prst="rect">
                      <a:avLst/>
                    </a:prstGeom>
                  </pic:spPr>
                </pic:pic>
              </a:graphicData>
            </a:graphic>
          </wp:inline>
        </w:drawing>
      </w:r>
    </w:p>
    <w:p w14:paraId="4A23FE4A" w14:textId="1175B9CC" w:rsidR="00520828" w:rsidRDefault="00A72FCB" w:rsidP="000C21AE">
      <w:pPr>
        <w:pStyle w:val="Beschriftung"/>
        <w:jc w:val="center"/>
      </w:pPr>
      <w:bookmarkStart w:id="152" w:name="_Toc440834497"/>
      <w:r>
        <w:t xml:space="preserve">Abbildung </w:t>
      </w:r>
      <w:fldSimple w:instr=" SEQ Abbildung \* ARABIC ">
        <w:r w:rsidR="00462315">
          <w:rPr>
            <w:noProof/>
          </w:rPr>
          <w:t>60</w:t>
        </w:r>
      </w:fldSimple>
      <w:r>
        <w:t>: Model-Viewer OP Raum 1</w:t>
      </w:r>
      <w:bookmarkEnd w:id="152"/>
    </w:p>
    <w:p w14:paraId="60D6FBBF" w14:textId="77D22105" w:rsidR="00A72FCB" w:rsidRPr="00A72FCB" w:rsidRDefault="00A72FCB" w:rsidP="00340D5C">
      <w:pPr>
        <w:pStyle w:val="Listenabsatz"/>
        <w:numPr>
          <w:ilvl w:val="0"/>
          <w:numId w:val="9"/>
        </w:numPr>
        <w:ind w:left="426" w:hanging="426"/>
        <w:rPr>
          <w:b/>
        </w:rPr>
      </w:pPr>
      <w:r w:rsidRPr="00A72FCB">
        <w:rPr>
          <w:b/>
        </w:rPr>
        <w:t>Modelle</w:t>
      </w:r>
    </w:p>
    <w:p w14:paraId="5AE2580E" w14:textId="6F03D727" w:rsidR="000C21AE" w:rsidRDefault="00A72FCB" w:rsidP="00A72FCB">
      <w:pPr>
        <w:jc w:val="both"/>
      </w:pPr>
      <w:r>
        <w:t>Es werden Modelle von Dosch</w:t>
      </w:r>
      <w:r w:rsidR="00D94E11">
        <w:rPr>
          <w:rStyle w:val="Funotenzeichen"/>
        </w:rPr>
        <w:footnoteReference w:id="42"/>
      </w:r>
      <w:r>
        <w:t xml:space="preserve"> verwendet, welche bereits i</w:t>
      </w:r>
      <w:r w:rsidR="000C21AE">
        <w:t>m Besitz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0C21AE">
        <w:t xml:space="preserve"> sind.</w:t>
      </w:r>
    </w:p>
    <w:p w14:paraId="39A6FD7D" w14:textId="77777777" w:rsidR="000C21AE" w:rsidRPr="00DC2E38" w:rsidRDefault="000C21AE" w:rsidP="00A72FCB">
      <w:pPr>
        <w:jc w:val="both"/>
      </w:pPr>
    </w:p>
    <w:p w14:paraId="3B0BC01F" w14:textId="48A81CB0" w:rsidR="00A72FCB" w:rsidRDefault="00A23748" w:rsidP="00A72FCB">
      <w:pPr>
        <w:jc w:val="both"/>
      </w:pPr>
      <w:r>
        <w:t xml:space="preserve">Es folgt eine Auflistung der verfügbaren </w:t>
      </w:r>
      <w:r w:rsidR="004567C8">
        <w:t>Personen und Räume</w:t>
      </w:r>
      <w:r>
        <w:t>.</w:t>
      </w:r>
      <w:r w:rsidR="004567C8">
        <w:t xml:space="preserve"> Auf die Detailliste aller Equipment</w:t>
      </w:r>
      <w:r w:rsidR="000C21AE">
        <w:t>s</w:t>
      </w:r>
      <w:r w:rsidR="004567C8">
        <w:t xml:space="preserve"> wird hier Verzichtet</w:t>
      </w:r>
      <w:r w:rsidR="000C21AE">
        <w:t>.</w:t>
      </w:r>
      <w:r w:rsidR="004567C8">
        <w:t xml:space="preserve"> </w:t>
      </w:r>
    </w:p>
    <w:p w14:paraId="218F8FAA" w14:textId="77777777" w:rsidR="00A23748" w:rsidRDefault="00A23748" w:rsidP="00A23748"/>
    <w:tbl>
      <w:tblPr>
        <w:tblStyle w:val="Gitternetztabelle4Akzent31"/>
        <w:tblW w:w="0" w:type="auto"/>
        <w:tblLook w:val="04A0" w:firstRow="1" w:lastRow="0" w:firstColumn="1" w:lastColumn="0" w:noHBand="0" w:noVBand="1"/>
      </w:tblPr>
      <w:tblGrid>
        <w:gridCol w:w="3202"/>
        <w:gridCol w:w="3202"/>
        <w:gridCol w:w="3203"/>
      </w:tblGrid>
      <w:tr w:rsidR="00A23748" w14:paraId="2D60D9F9" w14:textId="77777777" w:rsidTr="0065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shd w:val="clear" w:color="auto" w:fill="D0CECE" w:themeFill="background2" w:themeFillShade="E6"/>
          </w:tcPr>
          <w:p w14:paraId="1B872B07" w14:textId="77777777" w:rsidR="00A23748" w:rsidRPr="00653AF6" w:rsidRDefault="00A23748" w:rsidP="009D19CB">
            <w:pPr>
              <w:rPr>
                <w:color w:val="auto"/>
              </w:rPr>
            </w:pPr>
            <w:r w:rsidRPr="00653AF6">
              <w:rPr>
                <w:color w:val="auto"/>
              </w:rPr>
              <w:t>Person</w:t>
            </w:r>
          </w:p>
        </w:tc>
        <w:tc>
          <w:tcPr>
            <w:tcW w:w="3202" w:type="dxa"/>
            <w:shd w:val="clear" w:color="auto" w:fill="D0CECE" w:themeFill="background2" w:themeFillShade="E6"/>
          </w:tcPr>
          <w:p w14:paraId="2B8A5CD9" w14:textId="77777777" w:rsidR="00A23748" w:rsidRPr="00653AF6" w:rsidRDefault="00A23748" w:rsidP="009D19CB">
            <w:pPr>
              <w:cnfStyle w:val="100000000000" w:firstRow="1" w:lastRow="0" w:firstColumn="0" w:lastColumn="0" w:oddVBand="0" w:evenVBand="0" w:oddHBand="0" w:evenHBand="0" w:firstRowFirstColumn="0" w:firstRowLastColumn="0" w:lastRowFirstColumn="0" w:lastRowLastColumn="0"/>
              <w:rPr>
                <w:color w:val="auto"/>
              </w:rPr>
            </w:pPr>
            <w:r w:rsidRPr="00653AF6">
              <w:rPr>
                <w:color w:val="auto"/>
              </w:rPr>
              <w:t>Infos</w:t>
            </w:r>
          </w:p>
        </w:tc>
        <w:tc>
          <w:tcPr>
            <w:tcW w:w="3203" w:type="dxa"/>
            <w:shd w:val="clear" w:color="auto" w:fill="D0CECE" w:themeFill="background2" w:themeFillShade="E6"/>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proofErr w:type="spellStart"/>
            <w:r>
              <w:t>Surgeon</w:t>
            </w:r>
            <w:proofErr w:type="spellEnd"/>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proofErr w:type="spellStart"/>
            <w:r>
              <w:t>SurgeonAssistant</w:t>
            </w:r>
            <w:proofErr w:type="spellEnd"/>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proofErr w:type="spellStart"/>
            <w:r w:rsidRPr="008274B3">
              <w:t>OPattendant</w:t>
            </w:r>
            <w:proofErr w:type="spellEnd"/>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proofErr w:type="spellStart"/>
            <w:r w:rsidRPr="008274B3">
              <w:t>Anesthetist</w:t>
            </w:r>
            <w:proofErr w:type="spellEnd"/>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63A87177" w:rsidR="00A23748" w:rsidRDefault="009D19CB" w:rsidP="000C21AE">
      <w:pPr>
        <w:pStyle w:val="Beschriftung"/>
        <w:jc w:val="center"/>
      </w:pPr>
      <w:bookmarkStart w:id="153" w:name="_Toc440834532"/>
      <w:r>
        <w:t xml:space="preserve">Tabelle </w:t>
      </w:r>
      <w:fldSimple w:instr=" SEQ Tabelle \* ARABIC ">
        <w:r w:rsidR="00A768CF">
          <w:rPr>
            <w:noProof/>
          </w:rPr>
          <w:t>10</w:t>
        </w:r>
      </w:fldSimple>
      <w:r>
        <w:t>: Personen Modelviewer</w:t>
      </w:r>
      <w:bookmarkEnd w:id="153"/>
    </w:p>
    <w:tbl>
      <w:tblPr>
        <w:tblStyle w:val="Gitternetztabelle4Akzent31"/>
        <w:tblW w:w="0" w:type="auto"/>
        <w:tblLook w:val="04A0" w:firstRow="1" w:lastRow="0" w:firstColumn="1" w:lastColumn="0" w:noHBand="0" w:noVBand="1"/>
      </w:tblPr>
      <w:tblGrid>
        <w:gridCol w:w="3202"/>
        <w:gridCol w:w="3202"/>
        <w:gridCol w:w="3203"/>
      </w:tblGrid>
      <w:tr w:rsidR="00A23748" w14:paraId="1EA7873E" w14:textId="77777777" w:rsidTr="0065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shd w:val="clear" w:color="auto" w:fill="D0CECE" w:themeFill="background2" w:themeFillShade="E6"/>
          </w:tcPr>
          <w:p w14:paraId="14082AB4" w14:textId="1F465C9B" w:rsidR="00A23748" w:rsidRPr="00653AF6" w:rsidRDefault="00A23748" w:rsidP="009D19CB">
            <w:pPr>
              <w:rPr>
                <w:color w:val="auto"/>
              </w:rPr>
            </w:pPr>
            <w:r w:rsidRPr="00653AF6">
              <w:rPr>
                <w:color w:val="auto"/>
              </w:rPr>
              <w:t>Raum</w:t>
            </w:r>
          </w:p>
        </w:tc>
        <w:tc>
          <w:tcPr>
            <w:tcW w:w="3202" w:type="dxa"/>
            <w:shd w:val="clear" w:color="auto" w:fill="D0CECE" w:themeFill="background2" w:themeFillShade="E6"/>
          </w:tcPr>
          <w:p w14:paraId="185B08DF" w14:textId="77777777" w:rsidR="00A23748" w:rsidRPr="00653AF6" w:rsidRDefault="00A23748" w:rsidP="009D19CB">
            <w:pPr>
              <w:cnfStyle w:val="100000000000" w:firstRow="1" w:lastRow="0" w:firstColumn="0" w:lastColumn="0" w:oddVBand="0" w:evenVBand="0" w:oddHBand="0" w:evenHBand="0" w:firstRowFirstColumn="0" w:firstRowLastColumn="0" w:lastRowFirstColumn="0" w:lastRowLastColumn="0"/>
              <w:rPr>
                <w:color w:val="auto"/>
              </w:rPr>
            </w:pPr>
            <w:r w:rsidRPr="00653AF6">
              <w:rPr>
                <w:color w:val="auto"/>
              </w:rPr>
              <w:t>Infos</w:t>
            </w:r>
          </w:p>
        </w:tc>
        <w:tc>
          <w:tcPr>
            <w:tcW w:w="3203" w:type="dxa"/>
            <w:shd w:val="clear" w:color="auto" w:fill="D0CECE" w:themeFill="background2" w:themeFillShade="E6"/>
          </w:tcPr>
          <w:p w14:paraId="776FFF71" w14:textId="77777777" w:rsidR="00A23748" w:rsidRPr="00653AF6" w:rsidRDefault="00A23748" w:rsidP="009D19CB">
            <w:pPr>
              <w:cnfStyle w:val="100000000000" w:firstRow="1" w:lastRow="0" w:firstColumn="0" w:lastColumn="0" w:oddVBand="0" w:evenVBand="0" w:oddHBand="0" w:evenHBand="0" w:firstRowFirstColumn="0" w:firstRowLastColumn="0" w:lastRowFirstColumn="0" w:lastRowLastColumn="0"/>
              <w:rPr>
                <w:color w:val="auto"/>
              </w:rPr>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07018E5D" w14:textId="3FAA484E" w:rsidR="00A23748" w:rsidRPr="00845745" w:rsidRDefault="009D19CB" w:rsidP="000C21AE">
      <w:pPr>
        <w:pStyle w:val="Beschriftung"/>
        <w:jc w:val="center"/>
      </w:pPr>
      <w:bookmarkStart w:id="154" w:name="_Toc440834533"/>
      <w:r>
        <w:t xml:space="preserve">Tabelle </w:t>
      </w:r>
      <w:fldSimple w:instr=" SEQ Tabelle \* ARABIC ">
        <w:r w:rsidR="00A768CF">
          <w:rPr>
            <w:noProof/>
          </w:rPr>
          <w:t>11</w:t>
        </w:r>
      </w:fldSimple>
      <w:r>
        <w:t>: Räume Modelviewer</w:t>
      </w:r>
      <w:bookmarkEnd w:id="154"/>
    </w:p>
    <w:p w14:paraId="604D85F3" w14:textId="19B7FDDE" w:rsidR="00F649D8" w:rsidRDefault="00F649D8">
      <w:pPr>
        <w:spacing w:line="240" w:lineRule="auto"/>
        <w:rPr>
          <w:b/>
        </w:rPr>
      </w:pPr>
      <w:r>
        <w:rPr>
          <w:b/>
        </w:rPr>
        <w:br w:type="page"/>
      </w:r>
    </w:p>
    <w:p w14:paraId="4AA7CDB5" w14:textId="3E626871" w:rsidR="00A23748" w:rsidRPr="001137E1" w:rsidRDefault="00A23748" w:rsidP="00340D5C">
      <w:pPr>
        <w:pStyle w:val="Listenabsatz"/>
        <w:numPr>
          <w:ilvl w:val="0"/>
          <w:numId w:val="16"/>
        </w:numPr>
        <w:ind w:left="426" w:hanging="426"/>
        <w:jc w:val="both"/>
        <w:rPr>
          <w:b/>
        </w:rPr>
      </w:pPr>
      <w:r w:rsidRPr="00A23748">
        <w:rPr>
          <w:b/>
        </w:rPr>
        <w:lastRenderedPageBreak/>
        <w:t>Szenen</w:t>
      </w:r>
    </w:p>
    <w:p w14:paraId="55349395" w14:textId="59DEA806" w:rsidR="004567C8" w:rsidRDefault="004567C8" w:rsidP="00A72FCB">
      <w:pPr>
        <w:jc w:val="both"/>
      </w:pPr>
      <w:r>
        <w:t xml:space="preserve">Für jeden verfügbaren Raum ist eine vordefinierte Szene erstellt, in welcher mit dem </w:t>
      </w:r>
      <w:r w:rsidR="00F649D8">
        <w:t>Gamepad</w:t>
      </w:r>
      <w:r>
        <w:t xml:space="preserve"> </w:t>
      </w:r>
      <w:r w:rsidR="000C21AE">
        <w:t>navigiert</w:t>
      </w:r>
      <w:r>
        <w:t xml:space="preserve"> werden kann. </w:t>
      </w:r>
    </w:p>
    <w:p w14:paraId="045D4D4E" w14:textId="1C87A66B" w:rsidR="004567C8" w:rsidRDefault="004567C8" w:rsidP="00A72FCB">
      <w:pPr>
        <w:jc w:val="both"/>
      </w:pPr>
    </w:p>
    <w:p w14:paraId="2B405D4D" w14:textId="7FFDCFE1" w:rsidR="00A23748" w:rsidRPr="001137E1" w:rsidRDefault="004567C8" w:rsidP="00340D5C">
      <w:pPr>
        <w:pStyle w:val="Listenabsatz"/>
        <w:numPr>
          <w:ilvl w:val="0"/>
          <w:numId w:val="16"/>
        </w:numPr>
        <w:ind w:left="426" w:hanging="426"/>
        <w:jc w:val="both"/>
        <w:rPr>
          <w:b/>
        </w:rPr>
      </w:pPr>
      <w:r w:rsidRPr="004567C8">
        <w:rPr>
          <w:b/>
        </w:rPr>
        <w:t>Hauptmenu</w:t>
      </w:r>
    </w:p>
    <w:p w14:paraId="3761714A" w14:textId="1CBDC974" w:rsidR="004567C8" w:rsidRDefault="004567C8" w:rsidP="00A72FCB">
      <w:pPr>
        <w:jc w:val="both"/>
      </w:pPr>
      <w:r>
        <w:t>Die Szenen können über ein statisches Menu geladen werden.</w:t>
      </w:r>
    </w:p>
    <w:p w14:paraId="67DB3A76" w14:textId="77777777" w:rsidR="009E3CB7" w:rsidRDefault="009E3CB7" w:rsidP="009E3CB7">
      <w:pPr>
        <w:pStyle w:val="berschrift2"/>
      </w:pPr>
      <w:bookmarkStart w:id="155" w:name="_Toc440714529"/>
      <w:r>
        <w:t>App Drittpartei</w:t>
      </w:r>
      <w:bookmarkEnd w:id="155"/>
    </w:p>
    <w:p w14:paraId="605EB2C2" w14:textId="11F97840" w:rsidR="009E3CB7" w:rsidRDefault="009E3CB7" w:rsidP="009E3CB7">
      <w:pPr>
        <w:jc w:val="both"/>
      </w:pPr>
      <w:r>
        <w:t>Dieser Anwendungsfall soll aufzeigen, dass nicht nur konkret auf das umgesetzte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hin erarbeitete Applikationen problemlos verwendet werden können. Ausgewählt wurde das mit Unity 5 ausgelieferte Beispielprojekt namens „Standard Assets </w:t>
      </w:r>
      <w:proofErr w:type="spellStart"/>
      <w:r>
        <w:t>Example</w:t>
      </w:r>
      <w:proofErr w:type="spellEnd"/>
      <w:r>
        <w:t xml:space="preserve"> Project“.</w:t>
      </w:r>
    </w:p>
    <w:p w14:paraId="2BFC99EA" w14:textId="77777777" w:rsidR="009E3CB7" w:rsidRDefault="009E3CB7" w:rsidP="009E3CB7">
      <w:pPr>
        <w:jc w:val="both"/>
      </w:pPr>
    </w:p>
    <w:p w14:paraId="14A96CE5" w14:textId="690E128C" w:rsidR="009E3CB7" w:rsidRDefault="009E3CB7" w:rsidP="009E3CB7">
      <w:pPr>
        <w:jc w:val="both"/>
      </w:pPr>
      <w:r>
        <w:t xml:space="preserve">Die Integrierung des </w:t>
      </w:r>
      <w:proofErr w:type="spellStart"/>
      <w:r>
        <w:t>Plugins</w:t>
      </w:r>
      <w:proofErr w:type="spellEnd"/>
      <w:r>
        <w:t xml:space="preserve"> verlief einwandfrei und das Spiel konnte erfolgreich in 3D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gespielt werden. Alle Elemente, zum Beispiel die Anzeige der UI Elemente auf einem spezifischen Screen, verursachen keinerlei Schwierigkeiten.</w:t>
      </w:r>
    </w:p>
    <w:p w14:paraId="42C33A39" w14:textId="77777777" w:rsidR="009E3CB7" w:rsidRDefault="009E3CB7" w:rsidP="009E3CB7">
      <w:pPr>
        <w:jc w:val="both"/>
      </w:pPr>
    </w:p>
    <w:p w14:paraId="569D7CEA" w14:textId="77777777" w:rsidR="009E3CB7" w:rsidRDefault="009E3CB7" w:rsidP="009E3CB7">
      <w:pPr>
        <w:jc w:val="both"/>
      </w:pPr>
      <w:r>
        <w:t xml:space="preserve">Der nachfolgende Screenshot zeigt die Aufteilung der </w:t>
      </w:r>
      <w:proofErr w:type="spellStart"/>
      <w:r>
        <w:t>Viewports</w:t>
      </w:r>
      <w:proofErr w:type="spellEnd"/>
      <w:r>
        <w:t xml:space="preserve"> nach dem Aktivieren des </w:t>
      </w:r>
      <w:proofErr w:type="spellStart"/>
      <w:r>
        <w:t>Plugins</w:t>
      </w:r>
      <w:proofErr w:type="spellEnd"/>
      <w:r>
        <w:t>.</w:t>
      </w:r>
    </w:p>
    <w:p w14:paraId="72CDFF89" w14:textId="77777777" w:rsidR="009E3CB7" w:rsidRDefault="009E3CB7" w:rsidP="009E3CB7">
      <w:pPr>
        <w:jc w:val="both"/>
      </w:pPr>
    </w:p>
    <w:p w14:paraId="63D12580" w14:textId="77777777" w:rsidR="009E3CB7" w:rsidRDefault="009E3CB7" w:rsidP="009E3CB7">
      <w:pPr>
        <w:keepNext/>
        <w:jc w:val="center"/>
      </w:pPr>
      <w:r>
        <w:rPr>
          <w:noProof/>
          <w:lang w:eastAsia="de-CH"/>
        </w:rPr>
        <w:drawing>
          <wp:inline distT="0" distB="0" distL="0" distR="0" wp14:anchorId="1C81AD1A" wp14:editId="35DA8F72">
            <wp:extent cx="5040000" cy="2869200"/>
            <wp:effectExtent l="0" t="0" r="8255" b="762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97">
                      <a:extLst>
                        <a:ext uri="{28A0092B-C50C-407E-A947-70E740481C1C}">
                          <a14:useLocalDpi xmlns:a14="http://schemas.microsoft.com/office/drawing/2010/main" val="0"/>
                        </a:ext>
                      </a:extLst>
                    </a:blip>
                    <a:stretch>
                      <a:fillRect/>
                    </a:stretch>
                  </pic:blipFill>
                  <pic:spPr>
                    <a:xfrm>
                      <a:off x="0" y="0"/>
                      <a:ext cx="5040000" cy="2869200"/>
                    </a:xfrm>
                    <a:prstGeom prst="rect">
                      <a:avLst/>
                    </a:prstGeom>
                  </pic:spPr>
                </pic:pic>
              </a:graphicData>
            </a:graphic>
          </wp:inline>
        </w:drawing>
      </w:r>
    </w:p>
    <w:p w14:paraId="69988DB8" w14:textId="18D08D08" w:rsidR="009E3CB7" w:rsidRPr="000500D9" w:rsidRDefault="009E3CB7" w:rsidP="009E3CB7">
      <w:pPr>
        <w:pStyle w:val="Beschriftung"/>
        <w:jc w:val="center"/>
        <w:rPr>
          <w:lang w:val="en-US"/>
        </w:rPr>
      </w:pPr>
      <w:bookmarkStart w:id="156" w:name="_Toc440834498"/>
      <w:proofErr w:type="spellStart"/>
      <w:r w:rsidRPr="000500D9">
        <w:rPr>
          <w:lang w:val="en-US"/>
        </w:rPr>
        <w:t>Abbildung</w:t>
      </w:r>
      <w:proofErr w:type="spellEnd"/>
      <w:r w:rsidRPr="000500D9">
        <w:rPr>
          <w:lang w:val="en-US"/>
        </w:rPr>
        <w:t xml:space="preserve"> </w:t>
      </w:r>
      <w:r>
        <w:fldChar w:fldCharType="begin"/>
      </w:r>
      <w:r w:rsidRPr="000500D9">
        <w:rPr>
          <w:lang w:val="en-US"/>
        </w:rPr>
        <w:instrText xml:space="preserve"> SEQ Abbildung \* ARABIC </w:instrText>
      </w:r>
      <w:r>
        <w:fldChar w:fldCharType="separate"/>
      </w:r>
      <w:r w:rsidR="00462315">
        <w:rPr>
          <w:noProof/>
          <w:lang w:val="en-US"/>
        </w:rPr>
        <w:t>61</w:t>
      </w:r>
      <w:r>
        <w:fldChar w:fldCharType="end"/>
      </w:r>
      <w:r w:rsidRPr="000500D9">
        <w:rPr>
          <w:lang w:val="en-US"/>
        </w:rPr>
        <w:t xml:space="preserve">: Standard Assets Example Project </w:t>
      </w:r>
      <w:proofErr w:type="spellStart"/>
      <w:r w:rsidRPr="000500D9">
        <w:rPr>
          <w:lang w:val="en-US"/>
        </w:rPr>
        <w:t>mit</w:t>
      </w:r>
      <w:proofErr w:type="spellEnd"/>
      <w:r w:rsidRPr="000500D9">
        <w:rPr>
          <w:lang w:val="en-US"/>
        </w:rPr>
        <w:t xml:space="preserve">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0500D9">
        <w:rPr>
          <w:lang w:val="en-US"/>
        </w:rPr>
        <w:t xml:space="preserve"> Plugin</w:t>
      </w:r>
      <w:bookmarkEnd w:id="156"/>
    </w:p>
    <w:p w14:paraId="7F59823D" w14:textId="10F92FDC" w:rsidR="00053278" w:rsidRPr="009E3CB7" w:rsidRDefault="00053278" w:rsidP="00A72FCB">
      <w:pPr>
        <w:jc w:val="both"/>
        <w:rPr>
          <w:lang w:val="en-US"/>
        </w:rPr>
      </w:pPr>
    </w:p>
    <w:p w14:paraId="42ADC8F6" w14:textId="60A26F08" w:rsidR="00053278" w:rsidRPr="009E3CB7" w:rsidRDefault="00053278">
      <w:pPr>
        <w:spacing w:line="240" w:lineRule="auto"/>
        <w:rPr>
          <w:lang w:val="en-US"/>
        </w:rPr>
      </w:pPr>
      <w:r w:rsidRPr="009E3CB7">
        <w:rPr>
          <w:lang w:val="en-US"/>
        </w:rPr>
        <w:br w:type="page"/>
      </w:r>
    </w:p>
    <w:p w14:paraId="50F6B86E" w14:textId="490BD21C" w:rsidR="00F02697" w:rsidRDefault="001D4264" w:rsidP="00F02697">
      <w:pPr>
        <w:pStyle w:val="berschrift1"/>
      </w:pPr>
      <w:bookmarkStart w:id="157" w:name="_Toc439501483"/>
      <w:r w:rsidRPr="001D4264">
        <w:rPr>
          <w:lang w:val="en-US"/>
        </w:rPr>
        <w:lastRenderedPageBreak/>
        <w:t xml:space="preserve"> </w:t>
      </w:r>
      <w:bookmarkStart w:id="158" w:name="_Toc440714530"/>
      <w:proofErr w:type="spellStart"/>
      <w:r w:rsidR="00F02697">
        <w:t>Testing</w:t>
      </w:r>
      <w:bookmarkEnd w:id="157"/>
      <w:bookmarkEnd w:id="158"/>
      <w:proofErr w:type="spellEnd"/>
    </w:p>
    <w:p w14:paraId="240E379E" w14:textId="77777777" w:rsidR="00F02697" w:rsidRDefault="00F02697" w:rsidP="00F02697">
      <w:pPr>
        <w:jc w:val="both"/>
      </w:pPr>
      <w:r>
        <w:t xml:space="preserve">Dieses Kapitel beinhaltet die Tests der Prototypen, welche für verschiedene Module erstellt wurden, das Testen des </w:t>
      </w:r>
      <w:proofErr w:type="spellStart"/>
      <w:r>
        <w:t>Plugins</w:t>
      </w:r>
      <w:proofErr w:type="spellEnd"/>
      <w:r>
        <w:t xml:space="preserve"> mit der eigenen Testszene, sowie Performancetests der gesamten Anwendung.</w:t>
      </w:r>
    </w:p>
    <w:p w14:paraId="50787234" w14:textId="0774649C" w:rsidR="00F02697" w:rsidRDefault="00F02697" w:rsidP="00F02697">
      <w:pPr>
        <w:pStyle w:val="berschrift2"/>
      </w:pPr>
      <w:bookmarkStart w:id="159" w:name="_Toc439501484"/>
      <w:bookmarkStart w:id="160" w:name="_Toc440714531"/>
      <w:r>
        <w:t>PPT-Studio und VRPN</w:t>
      </w:r>
      <w:bookmarkEnd w:id="159"/>
      <w:bookmarkEnd w:id="160"/>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37C20B82" w14:textId="0A22ABEF" w:rsidR="00F02697" w:rsidRDefault="00F02697" w:rsidP="00F02697">
      <w:pPr>
        <w:jc w:val="both"/>
      </w:pPr>
      <w:r>
        <w:t>Die Funktionalität des internen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Servers des PPT Studios kann mit einem einfachen Konsolenclient überprüft werden, welcher die </w:t>
      </w:r>
      <w:proofErr w:type="spellStart"/>
      <w:r>
        <w:t>Trackerdaten</w:t>
      </w:r>
      <w:proofErr w:type="spellEnd"/>
      <w:r>
        <w:t xml:space="preserve"> ausgibt. Das Programm «vrpn_print_devices.exe» von vrpn.org liefert diese Informationen.</w:t>
      </w:r>
    </w:p>
    <w:p w14:paraId="2A40532B" w14:textId="77777777" w:rsidR="00F02697" w:rsidRDefault="00F02697" w:rsidP="00F02697">
      <w:pPr>
        <w:jc w:val="both"/>
      </w:pPr>
    </w:p>
    <w:p w14:paraId="00C36367" w14:textId="77777777" w:rsidR="00F02697" w:rsidRDefault="00F02697" w:rsidP="00F02697">
      <w:pPr>
        <w:keepNext/>
        <w:jc w:val="center"/>
      </w:pPr>
      <w:r>
        <w:rPr>
          <w:noProof/>
          <w:lang w:eastAsia="de-CH"/>
        </w:rPr>
        <w:drawing>
          <wp:inline distT="0" distB="0" distL="0" distR="0" wp14:anchorId="7209BC51" wp14:editId="7A8A75C5">
            <wp:extent cx="3600000" cy="1818000"/>
            <wp:effectExtent l="0" t="0" r="635" b="0"/>
            <wp:docPr id="60" name="Grafik 60" descr="http://www.vrgeeks.org/_/rsrc/1278148843056/vrpn/tutorial---use-vrpn/a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vrgeeks.org/_/rsrc/1278148843056/vrpn/tutorial---use-vrpn/analog.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00000" cy="1818000"/>
                    </a:xfrm>
                    <a:prstGeom prst="rect">
                      <a:avLst/>
                    </a:prstGeom>
                    <a:noFill/>
                    <a:ln>
                      <a:noFill/>
                    </a:ln>
                  </pic:spPr>
                </pic:pic>
              </a:graphicData>
            </a:graphic>
          </wp:inline>
        </w:drawing>
      </w:r>
    </w:p>
    <w:p w14:paraId="62C92488" w14:textId="3FE93CC1" w:rsidR="00F02697" w:rsidRDefault="00F02697" w:rsidP="00F02697">
      <w:pPr>
        <w:pStyle w:val="Beschriftung"/>
        <w:jc w:val="center"/>
      </w:pPr>
      <w:bookmarkStart w:id="161" w:name="_Toc440834499"/>
      <w:r>
        <w:t xml:space="preserve">Abbildung </w:t>
      </w:r>
      <w:fldSimple w:instr=" SEQ Abbildung \* ARABIC ">
        <w:r w:rsidR="00462315">
          <w:rPr>
            <w:noProof/>
          </w:rPr>
          <w:t>62</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w:t>
      </w:r>
      <w:proofErr w:type="spellStart"/>
      <w:r>
        <w:t>Debug</w:t>
      </w:r>
      <w:proofErr w:type="spellEnd"/>
      <w:r>
        <w:t xml:space="preserve"> Ausgabe</w:t>
      </w:r>
      <w:r w:rsidR="00B42A58">
        <w:t xml:space="preserve"> - </w:t>
      </w:r>
      <w:hyperlink r:id="rId99" w:history="1">
        <w:r w:rsidR="00B42A58" w:rsidRPr="009E3CB7">
          <w:rPr>
            <w:rStyle w:val="Hyperlink"/>
            <w:szCs w:val="16"/>
          </w:rPr>
          <w:t>http://www.cs.unc.edu/Research/vrpn/index.html</w:t>
        </w:r>
        <w:bookmarkEnd w:id="161"/>
      </w:hyperlink>
    </w:p>
    <w:p w14:paraId="53C1BA9D" w14:textId="74BF59E9" w:rsidR="00F02697" w:rsidRPr="009E3CB7" w:rsidRDefault="00F02697" w:rsidP="00F02697">
      <w:pPr>
        <w:pStyle w:val="berschrift2"/>
        <w:rPr>
          <w:lang w:val="en-US"/>
        </w:rPr>
      </w:pPr>
      <w:bookmarkStart w:id="162" w:name="_Toc439501485"/>
      <w:bookmarkStart w:id="163" w:name="_Toc440714532"/>
      <w:r w:rsidRPr="009E3CB7">
        <w:rPr>
          <w:lang w:val="en-US"/>
        </w:rPr>
        <w:t>Wrapping VRPN</w:t>
      </w:r>
      <w:r w:rsidR="00122805">
        <w:rPr>
          <w:lang w:val="en-US"/>
        </w:rPr>
        <w:fldChar w:fldCharType="begin"/>
      </w:r>
      <w:r w:rsidR="00122805" w:rsidRPr="004867A0">
        <w:rPr>
          <w:lang w:val="en-US"/>
        </w:rPr>
        <w:instrText xml:space="preserve"> XE "VRPN" </w:instrText>
      </w:r>
      <w:r w:rsidR="00122805">
        <w:rPr>
          <w:lang w:val="en-US"/>
        </w:rPr>
        <w:fldChar w:fldCharType="end"/>
      </w:r>
      <w:r w:rsidRPr="009E3CB7">
        <w:rPr>
          <w:lang w:val="en-US"/>
        </w:rPr>
        <w:t xml:space="preserve"> in C# und Unity</w:t>
      </w:r>
      <w:bookmarkEnd w:id="162"/>
      <w:bookmarkEnd w:id="163"/>
      <w:r w:rsidR="00122805">
        <w:rPr>
          <w:lang w:val="en-US"/>
        </w:rPr>
        <w:fldChar w:fldCharType="begin"/>
      </w:r>
      <w:r w:rsidR="00122805" w:rsidRPr="004867A0">
        <w:rPr>
          <w:lang w:val="en-US"/>
        </w:rPr>
        <w:instrText xml:space="preserve"> XE "Unity" </w:instrText>
      </w:r>
      <w:r w:rsidR="00122805">
        <w:rPr>
          <w:lang w:val="en-US"/>
        </w:rPr>
        <w:fldChar w:fldCharType="end"/>
      </w:r>
    </w:p>
    <w:p w14:paraId="4A20EE14" w14:textId="0C7B9A9D" w:rsidR="00F02697" w:rsidRDefault="00F02697" w:rsidP="00F02697">
      <w:pPr>
        <w:jc w:val="both"/>
      </w:pPr>
      <w:r>
        <w:t>Die Funktionalität der kompilierten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des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Projekts sowie die .net Wrapperklasse wurde Anhand eines kleinen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Testprojektes überprüft. Dies verwendete die erhaltenen </w:t>
      </w:r>
      <w:proofErr w:type="spellStart"/>
      <w:r>
        <w:t>Trackerdaten</w:t>
      </w:r>
      <w:proofErr w:type="spellEnd"/>
      <w:r>
        <w:t xml:space="preserve"> direkt als Positions- und Rotationsangaben der Kamera. Weiter ist eine Plane im Raum sichtbar, welche die Ausrichtung im Unity bekanntgibt, damit dies dann mit der realen Trackingposition überprüft werden kann.</w:t>
      </w:r>
    </w:p>
    <w:p w14:paraId="6C5A5552" w14:textId="77777777" w:rsidR="00F02697" w:rsidRDefault="00F02697" w:rsidP="00F02697">
      <w:pPr>
        <w:jc w:val="both"/>
      </w:pPr>
    </w:p>
    <w:p w14:paraId="608825BF" w14:textId="77777777" w:rsidR="00F02697" w:rsidRDefault="00F02697" w:rsidP="00F02697">
      <w:pPr>
        <w:keepNext/>
        <w:jc w:val="center"/>
      </w:pPr>
      <w:r>
        <w:rPr>
          <w:noProof/>
          <w:lang w:eastAsia="de-CH"/>
        </w:rPr>
        <w:drawing>
          <wp:inline distT="0" distB="0" distL="0" distR="0" wp14:anchorId="2CD4FAA2" wp14:editId="019FDA45">
            <wp:extent cx="5040000" cy="2304000"/>
            <wp:effectExtent l="0" t="0" r="8255"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0000" cy="2304000"/>
                    </a:xfrm>
                    <a:prstGeom prst="rect">
                      <a:avLst/>
                    </a:prstGeom>
                    <a:noFill/>
                    <a:ln>
                      <a:noFill/>
                    </a:ln>
                  </pic:spPr>
                </pic:pic>
              </a:graphicData>
            </a:graphic>
          </wp:inline>
        </w:drawing>
      </w:r>
    </w:p>
    <w:p w14:paraId="621CED12" w14:textId="54BFD0E7" w:rsidR="00F02697" w:rsidRDefault="00F02697" w:rsidP="00F02697">
      <w:pPr>
        <w:pStyle w:val="Beschriftung"/>
        <w:jc w:val="center"/>
      </w:pPr>
      <w:bookmarkStart w:id="164" w:name="_Toc440834500"/>
      <w:r>
        <w:t xml:space="preserve">Abbildung </w:t>
      </w:r>
      <w:fldSimple w:instr=" SEQ Abbildung \* ARABIC ">
        <w:r w:rsidR="00462315">
          <w:rPr>
            <w:noProof/>
          </w:rPr>
          <w:t>63</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64"/>
    </w:p>
    <w:p w14:paraId="0ABFBFD5" w14:textId="77777777" w:rsidR="00F02697" w:rsidRPr="00F863F4" w:rsidRDefault="00F02697" w:rsidP="00F02697"/>
    <w:bookmarkStart w:id="165" w:name="_MON_1512924681"/>
    <w:bookmarkEnd w:id="165"/>
    <w:p w14:paraId="792EFE41" w14:textId="1E96EA5E" w:rsidR="00F02697" w:rsidRDefault="0014524B" w:rsidP="00F02697">
      <w:pPr>
        <w:keepNext/>
        <w:jc w:val="center"/>
      </w:pPr>
      <w:r>
        <w:object w:dxaOrig="9360" w:dyaOrig="4122" w14:anchorId="40F18835">
          <v:shape id="_x0000_i1036" type="#_x0000_t75" style="width:454.4pt;height:233.65pt" o:ole="" filled="t" fillcolor="#d8d8d8 [2732]">
            <v:imagedata r:id="rId101" o:title="" croptop="-4507f" cropbottom="-4507f" cropleft="-1985f" cropright="3969f"/>
          </v:shape>
          <o:OLEObject Type="Embed" ProgID="Word.OpenDocumentText.12" ShapeID="_x0000_i1036" DrawAspect="Content" ObjectID="_1514611705" r:id="rId102"/>
        </w:object>
      </w:r>
    </w:p>
    <w:p w14:paraId="1ADD0671" w14:textId="59444A16" w:rsidR="00F02697" w:rsidRPr="00053278" w:rsidRDefault="00F02697" w:rsidP="00F02697">
      <w:pPr>
        <w:pStyle w:val="Beschriftung"/>
        <w:jc w:val="center"/>
      </w:pPr>
      <w:bookmarkStart w:id="166" w:name="_Toc440265132"/>
      <w:r>
        <w:t xml:space="preserve">Quellcode </w:t>
      </w:r>
      <w:fldSimple w:instr=" SEQ Quellcode \* ARABIC ">
        <w:r w:rsidR="00A617F1">
          <w:rPr>
            <w:noProof/>
          </w:rPr>
          <w:t>12</w:t>
        </w:r>
      </w:fldSimple>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66"/>
    </w:p>
    <w:p w14:paraId="1AC312E3" w14:textId="4E1A747B" w:rsidR="00F02697" w:rsidRDefault="00F02697" w:rsidP="00F02697">
      <w:pPr>
        <w:pStyle w:val="berschrift2"/>
      </w:pPr>
      <w:bookmarkStart w:id="167" w:name="_Toc439501486"/>
      <w:bookmarkStart w:id="168" w:name="_Toc440714533"/>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Projekt als Debugger</w:t>
      </w:r>
      <w:bookmarkStart w:id="169" w:name="_Toc439501487"/>
      <w:bookmarkEnd w:id="167"/>
      <w:bookmarkEnd w:id="168"/>
    </w:p>
    <w:p w14:paraId="48B8618F" w14:textId="2DCF88CB" w:rsidR="00F02697" w:rsidRDefault="00F02697" w:rsidP="00F02697">
      <w:pPr>
        <w:jc w:val="both"/>
      </w:pPr>
      <w:r>
        <w:t>D</w:t>
      </w:r>
      <w:r w:rsidR="00413E73">
        <w:t>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13E73">
        <w:t xml:space="preserve"> </w:t>
      </w:r>
      <w:r>
        <w:t>Plugin kommt mit einer Testszene, mit welcher folgende Elemente getestet werden können:</w:t>
      </w:r>
    </w:p>
    <w:p w14:paraId="0DBFA2A6" w14:textId="77777777" w:rsidR="00233DC0" w:rsidRDefault="00233DC0" w:rsidP="00F02697">
      <w:pPr>
        <w:jc w:val="both"/>
      </w:pPr>
    </w:p>
    <w:p w14:paraId="648395A5" w14:textId="38AFA0C0" w:rsidR="00F02697" w:rsidRDefault="00F02697" w:rsidP="00340D5C">
      <w:pPr>
        <w:pStyle w:val="Listenabsatz"/>
        <w:numPr>
          <w:ilvl w:val="0"/>
          <w:numId w:val="13"/>
        </w:numPr>
        <w:jc w:val="both"/>
      </w:pPr>
      <w:r>
        <w:t>Stereoskopie</w:t>
      </w:r>
      <w:r w:rsidR="00F7355A">
        <w:fldChar w:fldCharType="begin"/>
      </w:r>
      <w:r w:rsidR="00F7355A">
        <w:instrText xml:space="preserve"> XE "</w:instrText>
      </w:r>
      <w:r w:rsidR="00F7355A" w:rsidRPr="0007659C">
        <w:instrText>Stereoskopie</w:instrText>
      </w:r>
      <w:r w:rsidR="00F7355A">
        <w:instrText xml:space="preserve">" </w:instrText>
      </w:r>
      <w:r w:rsidR="00F7355A">
        <w:fldChar w:fldCharType="end"/>
      </w:r>
      <w:r>
        <w:t xml:space="preserve"> Einstellungen der Kameras</w:t>
      </w:r>
    </w:p>
    <w:p w14:paraId="2710CDF5" w14:textId="77777777" w:rsidR="00F02697" w:rsidRDefault="00F02697" w:rsidP="00340D5C">
      <w:pPr>
        <w:pStyle w:val="Listenabsatz"/>
        <w:numPr>
          <w:ilvl w:val="0"/>
          <w:numId w:val="13"/>
        </w:numPr>
        <w:jc w:val="both"/>
      </w:pPr>
      <w:r>
        <w:t>Sekundäre Kameras</w:t>
      </w:r>
    </w:p>
    <w:p w14:paraId="4ABA02E0" w14:textId="43CC85B8" w:rsidR="00F02697" w:rsidRDefault="00F02697" w:rsidP="00340D5C">
      <w:pPr>
        <w:pStyle w:val="Listenabsatz"/>
        <w:numPr>
          <w:ilvl w:val="0"/>
          <w:numId w:val="13"/>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Elemente</w:t>
      </w:r>
    </w:p>
    <w:p w14:paraId="5D0D212B" w14:textId="77777777" w:rsidR="00F02697" w:rsidRDefault="00F02697" w:rsidP="00340D5C">
      <w:pPr>
        <w:pStyle w:val="Listenabsatz"/>
        <w:numPr>
          <w:ilvl w:val="0"/>
          <w:numId w:val="13"/>
        </w:numPr>
        <w:jc w:val="both"/>
      </w:pPr>
      <w:proofErr w:type="spellStart"/>
      <w:r>
        <w:t>Mousecursor</w:t>
      </w:r>
      <w:proofErr w:type="spellEnd"/>
    </w:p>
    <w:p w14:paraId="5BBE47A2" w14:textId="478A84DB" w:rsidR="00F02697" w:rsidRDefault="00F02697" w:rsidP="00340D5C">
      <w:pPr>
        <w:pStyle w:val="Listenabsatz"/>
        <w:numPr>
          <w:ilvl w:val="0"/>
          <w:numId w:val="13"/>
        </w:numPr>
        <w:jc w:val="both"/>
      </w:pPr>
      <w:r>
        <w:t xml:space="preserve">Verhalten der </w:t>
      </w:r>
      <w:proofErr w:type="spellStart"/>
      <w:r>
        <w:t>Frustumtransformation</w:t>
      </w:r>
      <w:proofErr w:type="spellEnd"/>
      <w:r>
        <w:t xml:space="preserve"> bei Bewegungen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w:t>
      </w:r>
    </w:p>
    <w:p w14:paraId="2DCF09F7" w14:textId="77777777" w:rsidR="00F02697" w:rsidRDefault="00F02697" w:rsidP="00F02697">
      <w:pPr>
        <w:jc w:val="both"/>
      </w:pPr>
    </w:p>
    <w:p w14:paraId="7ABE02B9" w14:textId="77777777" w:rsidR="00F02697" w:rsidRDefault="00F02697" w:rsidP="00F02697">
      <w:pPr>
        <w:keepNext/>
        <w:jc w:val="center"/>
      </w:pPr>
      <w:r>
        <w:rPr>
          <w:noProof/>
          <w:lang w:eastAsia="de-CH"/>
        </w:rPr>
        <w:drawing>
          <wp:inline distT="0" distB="0" distL="0" distR="0" wp14:anchorId="6C852C21" wp14:editId="4BFAEE7E">
            <wp:extent cx="5082540" cy="2320885"/>
            <wp:effectExtent l="0" t="0" r="381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90629" cy="2324579"/>
                    </a:xfrm>
                    <a:prstGeom prst="rect">
                      <a:avLst/>
                    </a:prstGeom>
                  </pic:spPr>
                </pic:pic>
              </a:graphicData>
            </a:graphic>
          </wp:inline>
        </w:drawing>
      </w:r>
    </w:p>
    <w:p w14:paraId="667B63AC" w14:textId="6B69961C" w:rsidR="00F02697" w:rsidRDefault="00F02697" w:rsidP="00F02697">
      <w:pPr>
        <w:pStyle w:val="Beschriftung"/>
        <w:jc w:val="center"/>
      </w:pPr>
      <w:bookmarkStart w:id="170" w:name="_Toc440834501"/>
      <w:r>
        <w:t xml:space="preserve">Abbildung </w:t>
      </w:r>
      <w:fldSimple w:instr=" SEQ Abbildung \* ARABIC ">
        <w:r w:rsidR="00462315">
          <w:rPr>
            <w:noProof/>
          </w:rPr>
          <w:t>64</w:t>
        </w:r>
      </w:fldSimple>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Testszene</w:t>
      </w:r>
      <w:bookmarkEnd w:id="170"/>
    </w:p>
    <w:p w14:paraId="26ABB00D" w14:textId="56F1DB2D" w:rsidR="00F02697" w:rsidRDefault="00BF6890" w:rsidP="00F02697">
      <w:pPr>
        <w:jc w:val="both"/>
      </w:pPr>
      <w:r>
        <w:t xml:space="preserve">Auf </w:t>
      </w:r>
      <w:r w:rsidR="009C0520">
        <w:t>der obigen Abbildung</w:t>
      </w:r>
      <w:r w:rsidR="00F02697">
        <w:t xml:space="preserve"> sind die </w:t>
      </w:r>
      <w:proofErr w:type="spellStart"/>
      <w:r w:rsidR="00F02697">
        <w:t>Frustums</w:t>
      </w:r>
      <w:proofErr w:type="spellEnd"/>
      <w:r w:rsidR="00F02697">
        <w:t xml:space="preserve"> von vier Kameras sichtbar</w:t>
      </w:r>
      <w:r w:rsidR="00233DC0">
        <w:t xml:space="preserve"> und</w:t>
      </w:r>
      <w:r w:rsidR="00F02697">
        <w:t xml:space="preserve"> dass die Aufspannung der Projektion korrekt ist. Eine sekundäre Kamera ist auf die linke Projektionsseite </w:t>
      </w:r>
      <w:proofErr w:type="spellStart"/>
      <w:r w:rsidR="00F02697">
        <w:t>gemappt</w:t>
      </w:r>
      <w:proofErr w:type="spellEnd"/>
      <w:r w:rsidR="00F02697">
        <w:t>, so</w:t>
      </w:r>
      <w:r w:rsidR="009C0520">
        <w:t xml:space="preserve"> </w:t>
      </w:r>
      <w:r w:rsidR="00F02697">
        <w:t xml:space="preserve">dass auch </w:t>
      </w:r>
      <w:r w:rsidR="00F02697">
        <w:lastRenderedPageBreak/>
        <w:t xml:space="preserve">dieser Output direkt im Plugin überprüft werden kann. Zusätzlich können die </w:t>
      </w:r>
      <w:proofErr w:type="spellStart"/>
      <w:r w:rsidR="00F02697">
        <w:t>Frustums</w:t>
      </w:r>
      <w:proofErr w:type="spellEnd"/>
      <w:r w:rsidR="00F02697">
        <w:t xml:space="preserve"> noch über </w:t>
      </w:r>
      <w:proofErr w:type="spellStart"/>
      <w:r w:rsidR="00F02697">
        <w:t>Gizmos</w:t>
      </w:r>
      <w:proofErr w:type="spellEnd"/>
      <w:r w:rsidR="00B001E9">
        <w:fldChar w:fldCharType="begin"/>
      </w:r>
      <w:r w:rsidR="00B001E9">
        <w:instrText xml:space="preserve"> XE "</w:instrText>
      </w:r>
      <w:r w:rsidR="00B001E9" w:rsidRPr="00F849BB">
        <w:instrText>Gizmo</w:instrText>
      </w:r>
      <w:r w:rsidR="00B001E9">
        <w:instrText xml:space="preserve">" </w:instrText>
      </w:r>
      <w:r w:rsidR="00B001E9">
        <w:fldChar w:fldCharType="end"/>
      </w:r>
      <w:r w:rsidR="00233DC0">
        <w:rPr>
          <w:rStyle w:val="Funotenzeichen"/>
        </w:rPr>
        <w:footnoteReference w:id="43"/>
      </w:r>
      <w:r w:rsidR="00F02697">
        <w:t xml:space="preserv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F02697">
        <w:t xml:space="preserve"> angezeigt werden. </w:t>
      </w:r>
    </w:p>
    <w:p w14:paraId="238DB226" w14:textId="77777777" w:rsidR="00F02697" w:rsidRDefault="00F02697" w:rsidP="00F02697">
      <w:pPr>
        <w:jc w:val="both"/>
      </w:pPr>
    </w:p>
    <w:p w14:paraId="0DF823F7" w14:textId="77777777" w:rsidR="00F02697" w:rsidRDefault="00F02697" w:rsidP="00F02697">
      <w:pPr>
        <w:jc w:val="both"/>
      </w:pPr>
      <w:r>
        <w:t xml:space="preserve">Die Simulationen der Bewegung übernimmt ein </w:t>
      </w:r>
      <w:proofErr w:type="spellStart"/>
      <w:r>
        <w:t>Debugscript</w:t>
      </w:r>
      <w:proofErr w:type="spellEnd"/>
      <w:r>
        <w:t xml:space="preserve">, welches bei Bedarf auf den Komponenten aktiviert werden kann. So führt die Komponente eine Bewegung im Raum durch zusammen mit einer Rotation. </w:t>
      </w:r>
    </w:p>
    <w:p w14:paraId="03886B23" w14:textId="20AD8AC4" w:rsidR="00F02697" w:rsidRDefault="00F02697" w:rsidP="00F02697">
      <w:pPr>
        <w:keepNext/>
        <w:jc w:val="center"/>
      </w:pPr>
    </w:p>
    <w:bookmarkStart w:id="171" w:name="_MON_1513263365"/>
    <w:bookmarkEnd w:id="171"/>
    <w:p w14:paraId="534E201C" w14:textId="1DF4D5DF" w:rsidR="00F527C3" w:rsidRDefault="0014524B" w:rsidP="00F02697">
      <w:pPr>
        <w:keepNext/>
        <w:jc w:val="center"/>
      </w:pPr>
      <w:r>
        <w:object w:dxaOrig="9360" w:dyaOrig="2225" w14:anchorId="1F122B37">
          <v:shape id="_x0000_i1037" type="#_x0000_t75" style="width:454.4pt;height:135.15pt" o:ole="" filled="t" fillcolor="#d8d8d8 [2732]">
            <v:imagedata r:id="rId104" o:title="" croptop="-7015f" cropbottom="-7015f" cropleft="-1985f" cropright="3969f"/>
          </v:shape>
          <o:OLEObject Type="Embed" ProgID="Word.OpenDocumentText.12" ShapeID="_x0000_i1037" DrawAspect="Content" ObjectID="_1514611706" r:id="rId105"/>
        </w:object>
      </w:r>
    </w:p>
    <w:p w14:paraId="2382DE3B" w14:textId="4AA6A096" w:rsidR="00F02697" w:rsidRDefault="00F02697" w:rsidP="00F02697">
      <w:pPr>
        <w:pStyle w:val="Beschriftung"/>
        <w:jc w:val="center"/>
      </w:pPr>
      <w:bookmarkStart w:id="172" w:name="_Toc440265133"/>
      <w:r>
        <w:t xml:space="preserve">Quellcode </w:t>
      </w:r>
      <w:fldSimple w:instr=" SEQ Quellcode \* ARABIC ">
        <w:r w:rsidR="00A617F1">
          <w:rPr>
            <w:noProof/>
          </w:rPr>
          <w:t>13</w:t>
        </w:r>
      </w:fldSimple>
      <w:r>
        <w:t xml:space="preserve">: </w:t>
      </w:r>
      <w:proofErr w:type="spellStart"/>
      <w:r>
        <w:t>Debugmover</w:t>
      </w:r>
      <w:bookmarkEnd w:id="172"/>
      <w:proofErr w:type="spellEnd"/>
    </w:p>
    <w:p w14:paraId="4866F252" w14:textId="4762C159" w:rsidR="00F02697" w:rsidRDefault="00F02697" w:rsidP="00F02697">
      <w:pPr>
        <w:pStyle w:val="berschrift2"/>
      </w:pPr>
      <w:bookmarkStart w:id="173" w:name="_Toc440714534"/>
      <w:r>
        <w:t>Performance Tests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169"/>
      <w:bookmarkEnd w:id="173"/>
    </w:p>
    <w:p w14:paraId="05F6305F" w14:textId="77777777" w:rsidR="005B62D6" w:rsidRDefault="00F02697" w:rsidP="00F02697">
      <w:pPr>
        <w:spacing w:line="240" w:lineRule="auto"/>
        <w:jc w:val="both"/>
      </w:pPr>
      <w:r>
        <w:t>Die Gra</w:t>
      </w:r>
      <w:r w:rsidR="008319B4">
        <w:t>f</w:t>
      </w:r>
      <w:r>
        <w:t>ik Performance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Servers ist von zentraler Bedeutung. </w:t>
      </w:r>
      <w:r w:rsidR="005B62D6">
        <w:t>Die Konfiguration des Unity Servers ist folgendermassen:</w:t>
      </w:r>
    </w:p>
    <w:p w14:paraId="31E98D54" w14:textId="77777777" w:rsidR="005B62D6" w:rsidRDefault="005B62D6" w:rsidP="00F02697">
      <w:pPr>
        <w:spacing w:line="240" w:lineRule="auto"/>
        <w:jc w:val="both"/>
      </w:pPr>
    </w:p>
    <w:p w14:paraId="67DF8BFB" w14:textId="67C22E14" w:rsidR="005B62D6" w:rsidRDefault="005B62D6" w:rsidP="00F02697">
      <w:pPr>
        <w:spacing w:line="240" w:lineRule="auto"/>
        <w:jc w:val="both"/>
      </w:pPr>
      <w:r>
        <w:t>Auflösung:</w:t>
      </w:r>
      <w:r>
        <w:tab/>
      </w:r>
      <w:r>
        <w:tab/>
        <w:t>5120 x 2048</w:t>
      </w:r>
    </w:p>
    <w:p w14:paraId="25A76659" w14:textId="248EBFB2" w:rsidR="005B62D6" w:rsidRDefault="005B62D6" w:rsidP="00F02697">
      <w:pPr>
        <w:spacing w:line="240" w:lineRule="auto"/>
        <w:jc w:val="both"/>
      </w:pPr>
      <w:r>
        <w:t>Qualität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w:t>
      </w:r>
      <w:r>
        <w:tab/>
      </w:r>
      <w:r>
        <w:tab/>
        <w:t>Fantastic (</w:t>
      </w:r>
      <w:proofErr w:type="spellStart"/>
      <w:r>
        <w:t>maximum</w:t>
      </w:r>
      <w:proofErr w:type="spellEnd"/>
      <w:r>
        <w:t>)</w:t>
      </w:r>
    </w:p>
    <w:p w14:paraId="060A0C6E" w14:textId="77777777" w:rsidR="005B62D6" w:rsidRDefault="005B62D6" w:rsidP="00F02697">
      <w:pPr>
        <w:spacing w:line="240" w:lineRule="auto"/>
        <w:jc w:val="both"/>
      </w:pPr>
    </w:p>
    <w:p w14:paraId="306B1CEA" w14:textId="769F631D" w:rsidR="00F02697" w:rsidRDefault="005B62D6" w:rsidP="005B62D6">
      <w:pPr>
        <w:spacing w:line="240" w:lineRule="auto"/>
        <w:jc w:val="both"/>
      </w:pPr>
      <w:r>
        <w:t>Um eine aussagekräftige Analyse zu machen, wurden die Testapplikationen zweimal ausgeführt und analysiert. Im ersten Durchlauf ohne das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Plugin, in einem zweiten Durchlauf mit </w:t>
      </w:r>
      <w:r w:rsidR="000E6706">
        <w:t xml:space="preserve">aktiviertem </w:t>
      </w:r>
      <w:r>
        <w:t xml:space="preserve">Unity Plugin. So ist die </w:t>
      </w:r>
      <w:r w:rsidR="000E6706">
        <w:t>Einbusse</w:t>
      </w:r>
      <w:r>
        <w:t xml:space="preserve"> der Performance klar ersichtlich.</w:t>
      </w:r>
    </w:p>
    <w:p w14:paraId="663463A5" w14:textId="77777777" w:rsidR="00532B99" w:rsidRDefault="00532B99" w:rsidP="005B62D6">
      <w:pPr>
        <w:spacing w:line="240" w:lineRule="auto"/>
        <w:jc w:val="both"/>
      </w:pPr>
    </w:p>
    <w:p w14:paraId="551E095A" w14:textId="77777777" w:rsidR="00532B99" w:rsidRDefault="00532B99" w:rsidP="00340D5C">
      <w:pPr>
        <w:pStyle w:val="Listenabsatz"/>
        <w:numPr>
          <w:ilvl w:val="0"/>
          <w:numId w:val="28"/>
        </w:numPr>
        <w:jc w:val="both"/>
        <w:rPr>
          <w:b/>
        </w:rPr>
      </w:pPr>
      <w:r w:rsidRPr="000E6706">
        <w:rPr>
          <w:b/>
        </w:rPr>
        <w:t>Shooting Gallery</w:t>
      </w:r>
    </w:p>
    <w:p w14:paraId="7C59AF64" w14:textId="208E8C03" w:rsidR="00532B99" w:rsidRDefault="00532B99" w:rsidP="00532B99">
      <w:pPr>
        <w:pStyle w:val="Listenabsatz"/>
        <w:ind w:left="360"/>
        <w:jc w:val="both"/>
      </w:pPr>
      <w:r w:rsidRPr="000E6706">
        <w:t xml:space="preserve">Diese eigens entwickelte Applikation wurde </w:t>
      </w:r>
      <w:r>
        <w:t xml:space="preserve">zweierlei </w:t>
      </w:r>
      <w:r w:rsidRPr="000E6706">
        <w:t>getestet.</w:t>
      </w:r>
    </w:p>
    <w:p w14:paraId="17AA7D2D" w14:textId="77777777" w:rsidR="00532B99" w:rsidRDefault="00532B99" w:rsidP="00532B99">
      <w:pPr>
        <w:pStyle w:val="Listenabsatz"/>
        <w:ind w:left="360"/>
        <w:jc w:val="both"/>
      </w:pPr>
    </w:p>
    <w:p w14:paraId="0290E5EB" w14:textId="77777777" w:rsidR="00532B99" w:rsidRDefault="00532B99" w:rsidP="00532B99">
      <w:pPr>
        <w:pStyle w:val="Listenabsatz"/>
        <w:spacing w:line="240" w:lineRule="auto"/>
        <w:ind w:left="360"/>
        <w:jc w:val="both"/>
      </w:pPr>
      <w:r>
        <w:t>FPS ohne Plugin:</w:t>
      </w:r>
      <w:r>
        <w:tab/>
        <w:t>218</w:t>
      </w:r>
    </w:p>
    <w:p w14:paraId="0BD10F30" w14:textId="77777777" w:rsidR="00532B99" w:rsidRDefault="00532B99" w:rsidP="00532B99">
      <w:pPr>
        <w:pStyle w:val="Listenabsatz"/>
        <w:spacing w:line="240" w:lineRule="auto"/>
        <w:ind w:left="360"/>
        <w:jc w:val="both"/>
      </w:pPr>
      <w:r>
        <w:t>FPS mit Plugin:</w:t>
      </w:r>
      <w:r>
        <w:tab/>
        <w:t>171</w:t>
      </w:r>
    </w:p>
    <w:p w14:paraId="6E405B5C" w14:textId="77777777" w:rsidR="00532B99" w:rsidRDefault="00532B99" w:rsidP="00532B99">
      <w:pPr>
        <w:pStyle w:val="Listenabsatz"/>
        <w:spacing w:line="240" w:lineRule="auto"/>
        <w:ind w:left="360"/>
        <w:jc w:val="both"/>
      </w:pPr>
    </w:p>
    <w:p w14:paraId="35FDCEBA" w14:textId="77777777" w:rsidR="00532B99" w:rsidRDefault="00532B99" w:rsidP="00532B99">
      <w:pPr>
        <w:pStyle w:val="Listenabsatz"/>
        <w:spacing w:line="240" w:lineRule="auto"/>
        <w:ind w:left="360"/>
        <w:jc w:val="both"/>
      </w:pPr>
      <w:r>
        <w:t>Verlust in %:</w:t>
      </w:r>
      <w:r>
        <w:tab/>
        <w:t>21.6 %</w:t>
      </w:r>
    </w:p>
    <w:p w14:paraId="64F078EE" w14:textId="77777777" w:rsidR="00532B99" w:rsidRDefault="00532B99" w:rsidP="00532B99">
      <w:pPr>
        <w:pStyle w:val="Listenabsatz"/>
        <w:spacing w:line="240" w:lineRule="auto"/>
        <w:ind w:left="360"/>
        <w:jc w:val="both"/>
      </w:pPr>
    </w:p>
    <w:p w14:paraId="785C279C" w14:textId="77777777" w:rsidR="00532B99" w:rsidRDefault="00532B99" w:rsidP="00532B99">
      <w:pPr>
        <w:pStyle w:val="Listenabsatz"/>
        <w:keepNext/>
        <w:spacing w:line="240" w:lineRule="auto"/>
        <w:ind w:left="360"/>
        <w:jc w:val="center"/>
      </w:pPr>
      <w:r>
        <w:rPr>
          <w:noProof/>
          <w:lang w:eastAsia="de-CH"/>
        </w:rPr>
        <w:lastRenderedPageBreak/>
        <w:drawing>
          <wp:inline distT="0" distB="0" distL="0" distR="0" wp14:anchorId="73D0BA2C" wp14:editId="29831223">
            <wp:extent cx="5040000" cy="2016000"/>
            <wp:effectExtent l="0" t="0" r="8255" b="381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06">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0268941F" w14:textId="7EA5B486" w:rsidR="00532B99" w:rsidRPr="000E6706" w:rsidRDefault="00532B99" w:rsidP="00532B99">
      <w:pPr>
        <w:pStyle w:val="Beschriftung"/>
        <w:jc w:val="center"/>
      </w:pPr>
      <w:bookmarkStart w:id="174" w:name="_Toc440834502"/>
      <w:r>
        <w:t xml:space="preserve">Abbildung </w:t>
      </w:r>
      <w:fldSimple w:instr=" SEQ Abbildung \* ARABIC ">
        <w:r w:rsidR="00462315">
          <w:rPr>
            <w:noProof/>
          </w:rPr>
          <w:t>65</w:t>
        </w:r>
      </w:fldSimple>
      <w:r>
        <w:t xml:space="preserve">: </w:t>
      </w:r>
      <w:proofErr w:type="spellStart"/>
      <w:r w:rsidRPr="00D65323">
        <w:t>Shootinggallery</w:t>
      </w:r>
      <w:proofErr w:type="spellEnd"/>
      <w:r w:rsidRPr="00D65323">
        <w:t xml:space="preserve"> Demospiel </w:t>
      </w:r>
      <w:r>
        <w:t>ohne</w:t>
      </w:r>
      <w:r w:rsidRPr="00D65323">
        <w:t xml:space="preserve"> Plugin</w:t>
      </w:r>
      <w:bookmarkEnd w:id="174"/>
    </w:p>
    <w:p w14:paraId="010713E6" w14:textId="77777777" w:rsidR="00532B99" w:rsidRDefault="00532B99" w:rsidP="00532B99">
      <w:pPr>
        <w:jc w:val="both"/>
      </w:pPr>
    </w:p>
    <w:p w14:paraId="07931F99" w14:textId="77777777" w:rsidR="00532B99" w:rsidRDefault="00532B99" w:rsidP="00532B99">
      <w:pPr>
        <w:keepNext/>
        <w:ind w:left="360"/>
        <w:jc w:val="center"/>
      </w:pPr>
      <w:r>
        <w:rPr>
          <w:noProof/>
          <w:lang w:eastAsia="de-CH"/>
        </w:rPr>
        <w:drawing>
          <wp:inline distT="0" distB="0" distL="0" distR="0" wp14:anchorId="245B8EC6" wp14:editId="67811566">
            <wp:extent cx="5040000" cy="2016000"/>
            <wp:effectExtent l="0" t="0" r="8255" b="3810"/>
            <wp:docPr id="67"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498A953E" w14:textId="0CA84AC2" w:rsidR="005B62D6" w:rsidRDefault="00532B99" w:rsidP="00532B99">
      <w:pPr>
        <w:pStyle w:val="Beschriftung"/>
        <w:ind w:left="360"/>
        <w:jc w:val="center"/>
      </w:pPr>
      <w:bookmarkStart w:id="175" w:name="_Toc440834503"/>
      <w:r>
        <w:t xml:space="preserve">Abbildung </w:t>
      </w:r>
      <w:fldSimple w:instr=" SEQ Abbildung \* ARABIC ">
        <w:r w:rsidR="00462315">
          <w:rPr>
            <w:noProof/>
          </w:rPr>
          <w:t>66</w:t>
        </w:r>
      </w:fldSimple>
      <w:r>
        <w:t xml:space="preserve">: </w:t>
      </w:r>
      <w:proofErr w:type="spellStart"/>
      <w:r>
        <w:t>Shootinggallery</w:t>
      </w:r>
      <w:proofErr w:type="spellEnd"/>
      <w:r>
        <w:t xml:space="preserve"> Demospiel mit Plugin</w:t>
      </w:r>
      <w:bookmarkEnd w:id="175"/>
    </w:p>
    <w:p w14:paraId="36A817AC" w14:textId="77777777" w:rsidR="00760598" w:rsidRPr="00EF1749" w:rsidRDefault="00760598" w:rsidP="00340D5C">
      <w:pPr>
        <w:pStyle w:val="Listenabsatz"/>
        <w:numPr>
          <w:ilvl w:val="0"/>
          <w:numId w:val="28"/>
        </w:numPr>
        <w:rPr>
          <w:b/>
        </w:rPr>
      </w:pPr>
      <w:r w:rsidRPr="00EF1749">
        <w:rPr>
          <w:b/>
        </w:rPr>
        <w:t xml:space="preserve">Standard Assets </w:t>
      </w:r>
      <w:proofErr w:type="spellStart"/>
      <w:r w:rsidRPr="00EF1749">
        <w:rPr>
          <w:b/>
        </w:rPr>
        <w:t>Example</w:t>
      </w:r>
      <w:proofErr w:type="spellEnd"/>
      <w:r w:rsidRPr="00EF1749">
        <w:rPr>
          <w:b/>
        </w:rPr>
        <w:t xml:space="preserve"> Project</w:t>
      </w:r>
    </w:p>
    <w:p w14:paraId="69A0E7EA" w14:textId="225A2D0E" w:rsidR="00760598" w:rsidRDefault="00760598" w:rsidP="00760598">
      <w:pPr>
        <w:pStyle w:val="Listenabsatz"/>
        <w:ind w:left="360"/>
      </w:pPr>
      <w:r>
        <w:t>Die von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gelieferte Applikation wurde ebenfalls getestet.</w:t>
      </w:r>
    </w:p>
    <w:p w14:paraId="5CEDF251" w14:textId="77777777" w:rsidR="00760598" w:rsidRDefault="00760598" w:rsidP="00760598">
      <w:pPr>
        <w:pStyle w:val="Listenabsatz"/>
        <w:ind w:left="360"/>
      </w:pPr>
    </w:p>
    <w:p w14:paraId="2F76065D" w14:textId="77777777" w:rsidR="00760598" w:rsidRDefault="00760598" w:rsidP="00760598">
      <w:pPr>
        <w:pStyle w:val="Listenabsatz"/>
        <w:spacing w:line="240" w:lineRule="auto"/>
        <w:ind w:left="360"/>
        <w:jc w:val="both"/>
      </w:pPr>
      <w:r>
        <w:t>FPS ohne Plugin:</w:t>
      </w:r>
      <w:r>
        <w:tab/>
        <w:t>127</w:t>
      </w:r>
    </w:p>
    <w:p w14:paraId="5DDED7B4" w14:textId="77777777" w:rsidR="00760598" w:rsidRDefault="00760598" w:rsidP="00760598">
      <w:pPr>
        <w:pStyle w:val="Listenabsatz"/>
        <w:spacing w:line="240" w:lineRule="auto"/>
        <w:ind w:left="360"/>
        <w:jc w:val="both"/>
      </w:pPr>
      <w:r>
        <w:t>FPS mit Plugin:</w:t>
      </w:r>
      <w:r>
        <w:tab/>
        <w:t>92</w:t>
      </w:r>
    </w:p>
    <w:p w14:paraId="4905FDE4" w14:textId="77777777" w:rsidR="00760598" w:rsidRDefault="00760598" w:rsidP="00760598">
      <w:pPr>
        <w:pStyle w:val="Listenabsatz"/>
        <w:spacing w:line="240" w:lineRule="auto"/>
        <w:ind w:left="360"/>
        <w:jc w:val="both"/>
      </w:pPr>
    </w:p>
    <w:p w14:paraId="05E9E415" w14:textId="77777777" w:rsidR="00760598" w:rsidRDefault="00760598" w:rsidP="00760598">
      <w:pPr>
        <w:pStyle w:val="Listenabsatz"/>
        <w:spacing w:line="240" w:lineRule="auto"/>
        <w:ind w:left="360"/>
        <w:jc w:val="both"/>
      </w:pPr>
      <w:r>
        <w:t>Verlust in %:</w:t>
      </w:r>
      <w:r>
        <w:tab/>
        <w:t>27.7 %</w:t>
      </w:r>
    </w:p>
    <w:p w14:paraId="78DF9B58" w14:textId="77777777" w:rsidR="00760598" w:rsidRDefault="00760598" w:rsidP="00760598">
      <w:pPr>
        <w:pStyle w:val="Listenabsatz"/>
        <w:ind w:left="360"/>
      </w:pPr>
    </w:p>
    <w:p w14:paraId="35577522" w14:textId="77777777" w:rsidR="00760598" w:rsidRDefault="00760598" w:rsidP="00760598">
      <w:pPr>
        <w:pStyle w:val="Listenabsatz"/>
        <w:keepNext/>
        <w:spacing w:line="240" w:lineRule="auto"/>
        <w:ind w:left="360"/>
        <w:jc w:val="center"/>
      </w:pPr>
      <w:r>
        <w:rPr>
          <w:noProof/>
          <w:lang w:eastAsia="de-CH"/>
        </w:rPr>
        <w:drawing>
          <wp:inline distT="0" distB="0" distL="0" distR="0" wp14:anchorId="3DC2D2A5" wp14:editId="7617E1C0">
            <wp:extent cx="5040000" cy="2016000"/>
            <wp:effectExtent l="0" t="0" r="8255" b="381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08">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77355E0F" w14:textId="7050F39A" w:rsidR="00760598" w:rsidRPr="004867A0" w:rsidRDefault="00760598" w:rsidP="00760598">
      <w:pPr>
        <w:pStyle w:val="Beschriftung"/>
        <w:jc w:val="center"/>
        <w:rPr>
          <w:lang w:val="en-US"/>
        </w:rPr>
      </w:pPr>
      <w:bookmarkStart w:id="176" w:name="_Toc440834504"/>
      <w:proofErr w:type="spellStart"/>
      <w:r w:rsidRPr="004867A0">
        <w:rPr>
          <w:lang w:val="en-US"/>
        </w:rPr>
        <w:t>Abbildung</w:t>
      </w:r>
      <w:proofErr w:type="spellEnd"/>
      <w:r w:rsidRPr="004867A0">
        <w:rPr>
          <w:lang w:val="en-US"/>
        </w:rPr>
        <w:t xml:space="preserve"> </w:t>
      </w:r>
      <w:r w:rsidR="00DE792B">
        <w:fldChar w:fldCharType="begin"/>
      </w:r>
      <w:r w:rsidR="00DE792B" w:rsidRPr="004867A0">
        <w:rPr>
          <w:lang w:val="en-US"/>
        </w:rPr>
        <w:instrText xml:space="preserve"> SEQ Abbildung \* ARABIC </w:instrText>
      </w:r>
      <w:r w:rsidR="00DE792B">
        <w:fldChar w:fldCharType="separate"/>
      </w:r>
      <w:r w:rsidR="00462315">
        <w:rPr>
          <w:noProof/>
          <w:lang w:val="en-US"/>
        </w:rPr>
        <w:t>67</w:t>
      </w:r>
      <w:r w:rsidR="00DE792B">
        <w:rPr>
          <w:noProof/>
        </w:rPr>
        <w:fldChar w:fldCharType="end"/>
      </w:r>
      <w:r w:rsidRPr="004867A0">
        <w:rPr>
          <w:lang w:val="en-US"/>
        </w:rPr>
        <w:t>: Unity</w:t>
      </w:r>
      <w:r w:rsidR="00D36B7C">
        <w:rPr>
          <w:lang w:val="en-US"/>
        </w:rPr>
        <w:fldChar w:fldCharType="begin"/>
      </w:r>
      <w:r w:rsidR="00D36B7C" w:rsidRPr="006B1C60">
        <w:rPr>
          <w:lang w:val="en-US"/>
        </w:rPr>
        <w:instrText xml:space="preserve"> XE "Unity" </w:instrText>
      </w:r>
      <w:r w:rsidR="00D36B7C">
        <w:rPr>
          <w:lang w:val="en-US"/>
        </w:rPr>
        <w:fldChar w:fldCharType="end"/>
      </w:r>
      <w:r w:rsidRPr="004867A0">
        <w:rPr>
          <w:lang w:val="en-US"/>
        </w:rPr>
        <w:t xml:space="preserve"> Example Project </w:t>
      </w:r>
      <w:proofErr w:type="spellStart"/>
      <w:r w:rsidRPr="004867A0">
        <w:rPr>
          <w:lang w:val="en-US"/>
        </w:rPr>
        <w:t>ohne</w:t>
      </w:r>
      <w:proofErr w:type="spellEnd"/>
      <w:r w:rsidRPr="004867A0">
        <w:rPr>
          <w:lang w:val="en-US"/>
        </w:rPr>
        <w:t xml:space="preserve"> Plugin</w:t>
      </w:r>
      <w:bookmarkEnd w:id="176"/>
    </w:p>
    <w:p w14:paraId="556654F1" w14:textId="77777777" w:rsidR="00760598" w:rsidRPr="004867A0" w:rsidRDefault="00760598" w:rsidP="00760598">
      <w:pPr>
        <w:jc w:val="both"/>
        <w:rPr>
          <w:lang w:val="en-US"/>
        </w:rPr>
      </w:pPr>
    </w:p>
    <w:p w14:paraId="51D5862E" w14:textId="77777777" w:rsidR="00760598" w:rsidRDefault="00760598" w:rsidP="00760598">
      <w:pPr>
        <w:keepNext/>
        <w:ind w:left="360"/>
        <w:jc w:val="center"/>
      </w:pPr>
      <w:r>
        <w:rPr>
          <w:noProof/>
          <w:lang w:eastAsia="de-CH"/>
        </w:rPr>
        <w:drawing>
          <wp:inline distT="0" distB="0" distL="0" distR="0" wp14:anchorId="0D3C6C7A" wp14:editId="621A432F">
            <wp:extent cx="5040000" cy="2016000"/>
            <wp:effectExtent l="0" t="0" r="8255" b="3810"/>
            <wp:docPr id="76"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3C94E1D2" w14:textId="30065AD9" w:rsidR="00760598" w:rsidRPr="004867A0" w:rsidRDefault="00760598" w:rsidP="00760598">
      <w:pPr>
        <w:pStyle w:val="Beschriftung"/>
        <w:ind w:left="360"/>
        <w:jc w:val="center"/>
        <w:rPr>
          <w:lang w:val="en-US"/>
        </w:rPr>
      </w:pPr>
      <w:bookmarkStart w:id="177" w:name="_Toc440834505"/>
      <w:proofErr w:type="spellStart"/>
      <w:r w:rsidRPr="004867A0">
        <w:rPr>
          <w:lang w:val="en-US"/>
        </w:rPr>
        <w:t>Abbildung</w:t>
      </w:r>
      <w:proofErr w:type="spellEnd"/>
      <w:r w:rsidRPr="004867A0">
        <w:rPr>
          <w:lang w:val="en-US"/>
        </w:rPr>
        <w:t xml:space="preserve"> </w:t>
      </w:r>
      <w:r w:rsidR="00DE792B">
        <w:fldChar w:fldCharType="begin"/>
      </w:r>
      <w:r w:rsidR="00DE792B" w:rsidRPr="004867A0">
        <w:rPr>
          <w:lang w:val="en-US"/>
        </w:rPr>
        <w:instrText xml:space="preserve"> SEQ Abbildung \* ARABIC </w:instrText>
      </w:r>
      <w:r w:rsidR="00DE792B">
        <w:fldChar w:fldCharType="separate"/>
      </w:r>
      <w:r w:rsidR="00462315">
        <w:rPr>
          <w:noProof/>
          <w:lang w:val="en-US"/>
        </w:rPr>
        <w:t>68</w:t>
      </w:r>
      <w:r w:rsidR="00DE792B">
        <w:rPr>
          <w:noProof/>
        </w:rPr>
        <w:fldChar w:fldCharType="end"/>
      </w:r>
      <w:r w:rsidRPr="004867A0">
        <w:rPr>
          <w:lang w:val="en-US"/>
        </w:rPr>
        <w:t>: Unity</w:t>
      </w:r>
      <w:r w:rsidR="00D36B7C">
        <w:rPr>
          <w:lang w:val="en-US"/>
        </w:rPr>
        <w:fldChar w:fldCharType="begin"/>
      </w:r>
      <w:r w:rsidR="00D36B7C" w:rsidRPr="006B1C60">
        <w:rPr>
          <w:lang w:val="en-US"/>
        </w:rPr>
        <w:instrText xml:space="preserve"> XE "Unity" </w:instrText>
      </w:r>
      <w:r w:rsidR="00D36B7C">
        <w:rPr>
          <w:lang w:val="en-US"/>
        </w:rPr>
        <w:fldChar w:fldCharType="end"/>
      </w:r>
      <w:r w:rsidRPr="004867A0">
        <w:rPr>
          <w:lang w:val="en-US"/>
        </w:rPr>
        <w:t xml:space="preserve"> Example Project </w:t>
      </w:r>
      <w:proofErr w:type="spellStart"/>
      <w:r w:rsidRPr="004867A0">
        <w:rPr>
          <w:lang w:val="en-US"/>
        </w:rPr>
        <w:t>mit</w:t>
      </w:r>
      <w:proofErr w:type="spellEnd"/>
      <w:r w:rsidRPr="004867A0">
        <w:rPr>
          <w:lang w:val="en-US"/>
        </w:rPr>
        <w:t xml:space="preserve"> Plugin</w:t>
      </w:r>
      <w:bookmarkEnd w:id="177"/>
    </w:p>
    <w:p w14:paraId="5D6F27EE" w14:textId="3E73079D" w:rsidR="00B001E9" w:rsidRPr="006B1C60" w:rsidRDefault="00B001E9" w:rsidP="00B001E9">
      <w:pPr>
        <w:spacing w:line="240" w:lineRule="auto"/>
        <w:rPr>
          <w:b/>
          <w:lang w:val="en-US"/>
        </w:rPr>
      </w:pPr>
    </w:p>
    <w:p w14:paraId="731D202A" w14:textId="37B256DA" w:rsidR="005B62D6" w:rsidRDefault="005B62D6" w:rsidP="00340D5C">
      <w:pPr>
        <w:pStyle w:val="Listenabsatz"/>
        <w:numPr>
          <w:ilvl w:val="0"/>
          <w:numId w:val="28"/>
        </w:numPr>
        <w:spacing w:line="240" w:lineRule="auto"/>
        <w:jc w:val="both"/>
        <w:rPr>
          <w:b/>
        </w:rPr>
      </w:pPr>
      <w:r w:rsidRPr="005B62D6">
        <w:rPr>
          <w:b/>
        </w:rPr>
        <w:t>Bowling</w:t>
      </w:r>
    </w:p>
    <w:p w14:paraId="000486A8" w14:textId="2B13416A" w:rsidR="005B62D6" w:rsidRDefault="005B62D6" w:rsidP="005B62D6">
      <w:pPr>
        <w:pStyle w:val="Listenabsatz"/>
        <w:spacing w:line="240" w:lineRule="auto"/>
        <w:ind w:left="360"/>
        <w:jc w:val="both"/>
      </w:pPr>
      <w:r>
        <w:t xml:space="preserve">Das Bowling Spiel wurde im Rahmen des Moduls </w:t>
      </w:r>
      <w:r w:rsidRPr="005B62D6">
        <w:t xml:space="preserve">BTI7534p </w:t>
      </w:r>
      <w:proofErr w:type="spellStart"/>
      <w:r w:rsidRPr="005B62D6">
        <w:t>Advanced</w:t>
      </w:r>
      <w:proofErr w:type="spellEnd"/>
      <w:r w:rsidRPr="005B62D6">
        <w:t xml:space="preserve"> Game Development</w:t>
      </w:r>
      <w:r>
        <w:t xml:space="preserve"> für den CAVE</w:t>
      </w:r>
      <w:r w:rsidR="00F456F8">
        <w:fldChar w:fldCharType="begin"/>
      </w:r>
      <w:r w:rsidR="00F456F8">
        <w:instrText xml:space="preserve"> XE "</w:instrText>
      </w:r>
      <w:r w:rsidR="00F456F8" w:rsidRPr="00484A06">
        <w:instrText>CAVE</w:instrText>
      </w:r>
      <w:r w:rsidR="00F456F8">
        <w:instrText xml:space="preserve">" </w:instrText>
      </w:r>
      <w:r w:rsidR="00F456F8">
        <w:fldChar w:fldCharType="end"/>
      </w:r>
      <w:r>
        <w:t xml:space="preserve"> umgesetzt. </w:t>
      </w:r>
    </w:p>
    <w:p w14:paraId="1AAB2375" w14:textId="77777777" w:rsidR="005B62D6" w:rsidRDefault="005B62D6" w:rsidP="005B62D6">
      <w:pPr>
        <w:pStyle w:val="Listenabsatz"/>
        <w:spacing w:line="240" w:lineRule="auto"/>
        <w:ind w:left="360"/>
        <w:jc w:val="both"/>
      </w:pPr>
    </w:p>
    <w:p w14:paraId="327BFCB9" w14:textId="7FE88641" w:rsidR="005B62D6" w:rsidRDefault="005B62D6" w:rsidP="005B62D6">
      <w:pPr>
        <w:pStyle w:val="Listenabsatz"/>
        <w:spacing w:line="240" w:lineRule="auto"/>
        <w:ind w:left="360"/>
        <w:jc w:val="both"/>
      </w:pPr>
      <w:r>
        <w:t>FPS ohne Plugin:</w:t>
      </w:r>
      <w:r>
        <w:tab/>
      </w:r>
      <w:r w:rsidR="000E6706">
        <w:t>92</w:t>
      </w:r>
    </w:p>
    <w:p w14:paraId="25EFE9C9" w14:textId="62839F1F" w:rsidR="000E6706" w:rsidRDefault="000E6706" w:rsidP="005B62D6">
      <w:pPr>
        <w:pStyle w:val="Listenabsatz"/>
        <w:spacing w:line="240" w:lineRule="auto"/>
        <w:ind w:left="360"/>
        <w:jc w:val="both"/>
      </w:pPr>
      <w:r>
        <w:t>FPS mit Plugin:</w:t>
      </w:r>
      <w:r>
        <w:tab/>
        <w:t>55</w:t>
      </w:r>
    </w:p>
    <w:p w14:paraId="16735B56" w14:textId="77777777" w:rsidR="000E6706" w:rsidRDefault="000E6706" w:rsidP="005B62D6">
      <w:pPr>
        <w:pStyle w:val="Listenabsatz"/>
        <w:spacing w:line="240" w:lineRule="auto"/>
        <w:ind w:left="360"/>
        <w:jc w:val="both"/>
      </w:pPr>
    </w:p>
    <w:p w14:paraId="6E7C60E5" w14:textId="30A3A66D" w:rsidR="000E6706" w:rsidRDefault="000E6706" w:rsidP="005B62D6">
      <w:pPr>
        <w:pStyle w:val="Listenabsatz"/>
        <w:spacing w:line="240" w:lineRule="auto"/>
        <w:ind w:left="360"/>
        <w:jc w:val="both"/>
      </w:pPr>
      <w:r>
        <w:t>Verlust in %:</w:t>
      </w:r>
      <w:r>
        <w:tab/>
        <w:t>40.2 %</w:t>
      </w:r>
    </w:p>
    <w:p w14:paraId="723DF1E7" w14:textId="77777777" w:rsidR="00F4239C" w:rsidRDefault="00F4239C" w:rsidP="005B62D6">
      <w:pPr>
        <w:pStyle w:val="Listenabsatz"/>
        <w:spacing w:line="240" w:lineRule="auto"/>
        <w:ind w:left="360"/>
        <w:jc w:val="both"/>
      </w:pPr>
    </w:p>
    <w:p w14:paraId="59297542" w14:textId="77777777" w:rsidR="00F4239C" w:rsidRDefault="00F4239C" w:rsidP="00F4239C">
      <w:pPr>
        <w:pStyle w:val="Listenabsatz"/>
        <w:keepNext/>
        <w:spacing w:line="240" w:lineRule="auto"/>
        <w:ind w:left="360"/>
        <w:jc w:val="center"/>
      </w:pPr>
      <w:r>
        <w:rPr>
          <w:noProof/>
          <w:lang w:eastAsia="de-CH"/>
        </w:rPr>
        <w:drawing>
          <wp:inline distT="0" distB="0" distL="0" distR="0" wp14:anchorId="6B65C8AD" wp14:editId="5CD972F2">
            <wp:extent cx="5040000" cy="2016000"/>
            <wp:effectExtent l="0" t="0" r="8255" b="381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owlingScreenshot_nocave.jpg"/>
                    <pic:cNvPicPr/>
                  </pic:nvPicPr>
                  <pic:blipFill>
                    <a:blip r:embed="rId110">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4D760CA0" w14:textId="21665A6D" w:rsidR="00F4239C" w:rsidRPr="005B62D6" w:rsidRDefault="00F4239C" w:rsidP="00F4239C">
      <w:pPr>
        <w:pStyle w:val="Beschriftung"/>
        <w:jc w:val="center"/>
      </w:pPr>
      <w:bookmarkStart w:id="178" w:name="_Toc440834506"/>
      <w:r>
        <w:t xml:space="preserve">Abbildung </w:t>
      </w:r>
      <w:fldSimple w:instr=" SEQ Abbildung \* ARABIC ">
        <w:r w:rsidR="00462315">
          <w:rPr>
            <w:noProof/>
          </w:rPr>
          <w:t>69</w:t>
        </w:r>
      </w:fldSimple>
      <w:r>
        <w:t xml:space="preserve">: </w:t>
      </w:r>
      <w:r w:rsidRPr="005B64E8">
        <w:t xml:space="preserve">Bowlingdemo </w:t>
      </w:r>
      <w:proofErr w:type="spellStart"/>
      <w:r w:rsidRPr="005B64E8">
        <w:t>AdvGameDev</w:t>
      </w:r>
      <w:proofErr w:type="spellEnd"/>
      <w:r w:rsidRPr="005B64E8">
        <w:t xml:space="preserve"> </w:t>
      </w:r>
      <w:r>
        <w:t>ohne</w:t>
      </w:r>
      <w:r w:rsidRPr="005B64E8">
        <w:t xml:space="preserve"> Plugin</w:t>
      </w:r>
      <w:bookmarkEnd w:id="178"/>
    </w:p>
    <w:p w14:paraId="184110C8" w14:textId="77777777" w:rsidR="00F02697" w:rsidRDefault="00F02697" w:rsidP="00F02697">
      <w:pPr>
        <w:spacing w:line="240" w:lineRule="auto"/>
        <w:jc w:val="both"/>
      </w:pPr>
    </w:p>
    <w:p w14:paraId="132D7EFB" w14:textId="77777777" w:rsidR="00F02697" w:rsidRDefault="00F02697" w:rsidP="005B62D6">
      <w:pPr>
        <w:keepNext/>
        <w:spacing w:line="240" w:lineRule="auto"/>
        <w:ind w:left="360"/>
        <w:jc w:val="center"/>
      </w:pPr>
      <w:r>
        <w:rPr>
          <w:noProof/>
          <w:lang w:eastAsia="de-CH"/>
        </w:rPr>
        <w:lastRenderedPageBreak/>
        <w:drawing>
          <wp:inline distT="0" distB="0" distL="0" distR="0" wp14:anchorId="749C2A91" wp14:editId="2188FE08">
            <wp:extent cx="5040000" cy="2016000"/>
            <wp:effectExtent l="0" t="0" r="8255" b="3810"/>
            <wp:docPr id="6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niel\AppData\Local\Microsoft\Windows\INetCache\Content.Word\BowlingPrintscreen.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24651FF9" w14:textId="0F7B9905" w:rsidR="00F02697" w:rsidRDefault="00F02697" w:rsidP="005B62D6">
      <w:pPr>
        <w:pStyle w:val="Beschriftung"/>
        <w:ind w:left="360"/>
        <w:jc w:val="center"/>
      </w:pPr>
      <w:bookmarkStart w:id="179" w:name="_Toc440834507"/>
      <w:r>
        <w:t xml:space="preserve">Abbildung </w:t>
      </w:r>
      <w:fldSimple w:instr=" SEQ Abbildung \* ARABIC ">
        <w:r w:rsidR="00462315">
          <w:rPr>
            <w:noProof/>
          </w:rPr>
          <w:t>70</w:t>
        </w:r>
      </w:fldSimple>
      <w:r>
        <w:t xml:space="preserve">: Bowlingdemo </w:t>
      </w:r>
      <w:proofErr w:type="spellStart"/>
      <w:r>
        <w:t>AdvGameDev</w:t>
      </w:r>
      <w:proofErr w:type="spellEnd"/>
      <w:r w:rsidR="00F4239C">
        <w:t xml:space="preserve"> mit Plugin</w:t>
      </w:r>
      <w:bookmarkEnd w:id="179"/>
    </w:p>
    <w:p w14:paraId="5BEE48E0" w14:textId="77777777" w:rsidR="000E6706" w:rsidRDefault="000E6706" w:rsidP="00F02697">
      <w:pPr>
        <w:jc w:val="both"/>
      </w:pPr>
    </w:p>
    <w:p w14:paraId="4947E2FD" w14:textId="247C0F29" w:rsidR="002B1FD1" w:rsidRPr="00656ACF" w:rsidRDefault="00656ACF" w:rsidP="00EF1749">
      <w:pPr>
        <w:pStyle w:val="Listenabsatz"/>
        <w:ind w:left="360"/>
        <w:rPr>
          <w:b/>
        </w:rPr>
      </w:pPr>
      <w:r w:rsidRPr="00656ACF">
        <w:rPr>
          <w:b/>
        </w:rPr>
        <w:t>Fazit</w:t>
      </w:r>
    </w:p>
    <w:p w14:paraId="4EB22D2E" w14:textId="1099E084" w:rsidR="00656ACF" w:rsidRDefault="00656ACF" w:rsidP="00191431">
      <w:pPr>
        <w:pStyle w:val="Listenabsatz"/>
        <w:ind w:left="360"/>
        <w:jc w:val="both"/>
      </w:pPr>
      <w:r>
        <w:t xml:space="preserve">In Anbetracht dessen, dass sich der </w:t>
      </w:r>
      <w:proofErr w:type="spellStart"/>
      <w:r>
        <w:t>Viewport</w:t>
      </w:r>
      <w:proofErr w:type="spellEnd"/>
      <w:r>
        <w:t xml:space="preserve"> vervielfacht, ist eine Einbusse von </w:t>
      </w:r>
      <w:r w:rsidR="00674692">
        <w:t>durchschnittlich 29%</w:t>
      </w:r>
      <w:r>
        <w:t xml:space="preserve"> tragbar. </w:t>
      </w:r>
      <w:r w:rsidR="00191431">
        <w:t xml:space="preserve">Statt einem </w:t>
      </w:r>
      <w:proofErr w:type="spellStart"/>
      <w:r w:rsidR="00191431">
        <w:t>Viewport</w:t>
      </w:r>
      <w:proofErr w:type="spellEnd"/>
      <w:r w:rsidR="00191431">
        <w:t xml:space="preserve"> müssen nun sieben weitere, plus eventuell zusätzliche GUI-</w:t>
      </w:r>
      <w:proofErr w:type="spellStart"/>
      <w:r w:rsidR="00191431">
        <w:t>Viewports</w:t>
      </w:r>
      <w:proofErr w:type="spellEnd"/>
      <w:r w:rsidR="00191431">
        <w:t xml:space="preserve"> berechnet werden. Je nach</w:t>
      </w:r>
      <w:r>
        <w:t xml:space="preserve"> Applikationen ist der Verlust auch schwindend gering.</w:t>
      </w:r>
      <w:r w:rsidR="00191431">
        <w:t xml:space="preserve"> Die starke Hardware im BFH CAVE</w:t>
      </w:r>
      <w:r w:rsidR="00F456F8">
        <w:fldChar w:fldCharType="begin"/>
      </w:r>
      <w:r w:rsidR="00F456F8">
        <w:instrText xml:space="preserve"> XE "</w:instrText>
      </w:r>
      <w:r w:rsidR="00F456F8" w:rsidRPr="00484A06">
        <w:instrText>CAVE</w:instrText>
      </w:r>
      <w:r w:rsidR="00F456F8">
        <w:instrText xml:space="preserve">" </w:instrText>
      </w:r>
      <w:r w:rsidR="00F456F8">
        <w:fldChar w:fldCharType="end"/>
      </w:r>
      <w:r w:rsidR="00191431">
        <w:t xml:space="preserve"> kann diesen Verlust gut ausgleichen und die Grafikeinstellungen waren bei sämtlichen Tests auf das Maximum gestellt. Werden diese auf ein Mittelmass runtergeschraubt, vergrössert sich die Framerate wiederum um ein x-faches.</w:t>
      </w:r>
      <w:r w:rsidR="00DC04FF">
        <w:t xml:space="preserve"> Keine Applikation wurde durch das Plugin unspielbar.</w:t>
      </w:r>
    </w:p>
    <w:p w14:paraId="443E274A" w14:textId="77777777" w:rsidR="002B1FD1" w:rsidRPr="00EF1749" w:rsidRDefault="002B1FD1" w:rsidP="00EF1749">
      <w:pPr>
        <w:pStyle w:val="Listenabsatz"/>
        <w:ind w:left="360"/>
      </w:pPr>
    </w:p>
    <w:p w14:paraId="522E5E69" w14:textId="77777777" w:rsidR="00C43CD0" w:rsidRDefault="00C43CD0">
      <w:pPr>
        <w:spacing w:line="240" w:lineRule="auto"/>
        <w:rPr>
          <w:rFonts w:eastAsia="Times New Roman"/>
          <w:bCs/>
          <w:sz w:val="28"/>
          <w:szCs w:val="28"/>
        </w:rPr>
      </w:pPr>
      <w:r>
        <w:br w:type="page"/>
      </w:r>
    </w:p>
    <w:p w14:paraId="038455D5" w14:textId="53CC33DB" w:rsidR="00FE59DA" w:rsidRDefault="000E6706" w:rsidP="00FE59DA">
      <w:pPr>
        <w:pStyle w:val="berschrift1"/>
      </w:pPr>
      <w:r>
        <w:lastRenderedPageBreak/>
        <w:t xml:space="preserve"> </w:t>
      </w:r>
      <w:bookmarkStart w:id="180" w:name="_Toc440714535"/>
      <w:r w:rsidR="00FE59DA">
        <w:t>Projektmanagement</w:t>
      </w:r>
      <w:bookmarkEnd w:id="180"/>
    </w:p>
    <w:p w14:paraId="02C69AFF" w14:textId="175C87A3" w:rsidR="00F6697A" w:rsidRDefault="00FE59DA" w:rsidP="00F6697A">
      <w:pPr>
        <w:pStyle w:val="berschrift2"/>
      </w:pPr>
      <w:bookmarkStart w:id="181" w:name="_Toc421874456"/>
      <w:bookmarkStart w:id="182" w:name="_Toc440714536"/>
      <w:r>
        <w:t>Aufgabenstellung</w:t>
      </w:r>
      <w:bookmarkEnd w:id="181"/>
      <w:bookmarkEnd w:id="182"/>
    </w:p>
    <w:p w14:paraId="7E130A63" w14:textId="18B4C682" w:rsidR="00F6697A" w:rsidRDefault="00F6697A" w:rsidP="004F57F2">
      <w:pPr>
        <w:jc w:val="both"/>
      </w:pPr>
      <w:r>
        <w:t>Die Aufgaben</w:t>
      </w:r>
      <w:r w:rsidR="004F57F2">
        <w:t>stellung lautet «Neben der bestehenden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4F57F2">
        <w:t xml:space="preserve"> Cluster</w:t>
      </w:r>
      <w:r w:rsidR="00122805">
        <w:fldChar w:fldCharType="begin"/>
      </w:r>
      <w:r w:rsidR="00122805">
        <w:instrText xml:space="preserve"> XE "</w:instrText>
      </w:r>
      <w:r w:rsidR="00122805" w:rsidRPr="00BC7346">
        <w:instrText>Cluster</w:instrText>
      </w:r>
      <w:r w:rsidR="00122805">
        <w:instrText xml:space="preserve">" </w:instrText>
      </w:r>
      <w:r w:rsidR="00122805">
        <w:fldChar w:fldCharType="end"/>
      </w:r>
      <w:r w:rsidR="004F57F2">
        <w:t>-Rendering Lösung soll ein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F57F2">
        <w:t xml:space="preserve"> 3D </w:t>
      </w:r>
      <w:proofErr w:type="spellStart"/>
      <w:r w:rsidR="004F57F2">
        <w:t>Render</w:t>
      </w:r>
      <w:proofErr w:type="spellEnd"/>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rsidR="004F57F2">
        <w:t xml:space="preserve">-Server in Betrieb genommen werden, um der zunehmenden Bedeutung von Unity im </w:t>
      </w:r>
      <w:proofErr w:type="spellStart"/>
      <w:r w:rsidR="004F57F2">
        <w:t>CPVRLab</w:t>
      </w:r>
      <w:proofErr w:type="spellEnd"/>
      <w:r w:rsidR="004F57F2">
        <w:t xml:space="preserve"> und im Unterricht Rechnung zu tragen. Es ist dabei eine Lösung zu entwickeln, welche eine einfache Integration von neuen oder bestehenden Unity Applikationen in das Multi-Screen Rendering Setup des CAVEs ermöglicht»</w:t>
      </w:r>
    </w:p>
    <w:p w14:paraId="0450D746" w14:textId="51484AB5" w:rsidR="00796994" w:rsidRDefault="00796994" w:rsidP="004F57F2">
      <w:pPr>
        <w:jc w:val="both"/>
      </w:pPr>
    </w:p>
    <w:p w14:paraId="5D66F25F" w14:textId="0537D558" w:rsidR="00796994" w:rsidRDefault="00796994" w:rsidP="004F57F2">
      <w:pPr>
        <w:jc w:val="both"/>
      </w:pPr>
      <w:r>
        <w:t>Folgende Anforderungen sollen dabei umgesetzt werden:</w:t>
      </w:r>
    </w:p>
    <w:p w14:paraId="33313DC8" w14:textId="78110819" w:rsidR="00796994" w:rsidRDefault="00796994" w:rsidP="00340D5C">
      <w:pPr>
        <w:pStyle w:val="Listenabsatz"/>
        <w:numPr>
          <w:ilvl w:val="0"/>
          <w:numId w:val="25"/>
        </w:numPr>
        <w:jc w:val="both"/>
      </w:pPr>
      <w:r>
        <w:t>Entwicklung eines geeigneten Setups oder APIs für ein einfaches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Multi-Screen Rendering</w:t>
      </w:r>
    </w:p>
    <w:p w14:paraId="5E863F84" w14:textId="26BB66B7" w:rsidR="00796994" w:rsidRDefault="00796994" w:rsidP="00340D5C">
      <w:pPr>
        <w:pStyle w:val="Listenabsatz"/>
        <w:numPr>
          <w:ilvl w:val="0"/>
          <w:numId w:val="25"/>
        </w:numPr>
        <w:jc w:val="both"/>
      </w:pPr>
      <w:r>
        <w:t xml:space="preserve">Integration des </w:t>
      </w:r>
      <w:proofErr w:type="spellStart"/>
      <w:r>
        <w:t>WorldWiz</w:t>
      </w:r>
      <w:proofErr w:type="spellEnd"/>
      <w:r>
        <w:t xml:space="preserve"> Tracking Systems für User Head Tracking und Kamerasteuerung</w:t>
      </w:r>
    </w:p>
    <w:p w14:paraId="7E605092" w14:textId="5A392185" w:rsidR="00796994" w:rsidRDefault="00796994" w:rsidP="00340D5C">
      <w:pPr>
        <w:pStyle w:val="Listenabsatz"/>
        <w:numPr>
          <w:ilvl w:val="0"/>
          <w:numId w:val="25"/>
        </w:numPr>
        <w:jc w:val="both"/>
      </w:pPr>
      <w:r>
        <w:t>Implementation einer Demo-Applikation welche die Features des Frameworks demonstriert</w:t>
      </w:r>
    </w:p>
    <w:p w14:paraId="6A5EB612" w14:textId="012AFB02" w:rsidR="009052EE" w:rsidRDefault="00796994" w:rsidP="00340D5C">
      <w:pPr>
        <w:pStyle w:val="Listenabsatz"/>
        <w:numPr>
          <w:ilvl w:val="0"/>
          <w:numId w:val="25"/>
        </w:numPr>
        <w:jc w:val="both"/>
      </w:pPr>
      <w:r>
        <w:t>Erstellen eines Entwickler-Handbuches mit detaillierte Anleitun</w:t>
      </w:r>
      <w:r w:rsidR="00B001E9">
        <w:t>g und Tutorial</w:t>
      </w:r>
    </w:p>
    <w:p w14:paraId="76CED825" w14:textId="77777777" w:rsidR="009052EE" w:rsidRDefault="009052EE" w:rsidP="009052EE">
      <w:pPr>
        <w:pStyle w:val="berschrift2"/>
      </w:pPr>
      <w:bookmarkStart w:id="183" w:name="_Toc421874457"/>
      <w:bookmarkStart w:id="184" w:name="_Toc440714537"/>
      <w:r>
        <w:t>Zieldefinitionen</w:t>
      </w:r>
      <w:bookmarkEnd w:id="183"/>
      <w:bookmarkEnd w:id="184"/>
    </w:p>
    <w:p w14:paraId="78470823" w14:textId="77777777" w:rsidR="009052EE" w:rsidRDefault="009052EE" w:rsidP="009052EE">
      <w:r>
        <w:t xml:space="preserve">Durch die Ist-Soll Analyse werden die Ziele definiert. </w:t>
      </w:r>
    </w:p>
    <w:p w14:paraId="58101AED" w14:textId="77777777" w:rsidR="009052EE" w:rsidRDefault="009052EE" w:rsidP="009052EE"/>
    <w:tbl>
      <w:tblPr>
        <w:tblStyle w:val="GridTable4Accent3"/>
        <w:tblW w:w="0" w:type="auto"/>
        <w:tblLook w:val="04A0" w:firstRow="1" w:lastRow="0" w:firstColumn="1" w:lastColumn="0" w:noHBand="0" w:noVBand="1"/>
      </w:tblPr>
      <w:tblGrid>
        <w:gridCol w:w="2366"/>
        <w:gridCol w:w="3696"/>
        <w:gridCol w:w="3402"/>
      </w:tblGrid>
      <w:tr w:rsidR="009052EE" w:rsidRPr="00250CEF" w14:paraId="3ED81675" w14:textId="77777777" w:rsidTr="0065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shd w:val="clear" w:color="auto" w:fill="D0CECE" w:themeFill="background2" w:themeFillShade="E6"/>
          </w:tcPr>
          <w:p w14:paraId="7CE5EBCE" w14:textId="77777777" w:rsidR="009052EE" w:rsidRPr="00250CEF" w:rsidRDefault="009052EE" w:rsidP="009052EE">
            <w:pPr>
              <w:rPr>
                <w:color w:val="auto"/>
              </w:rPr>
            </w:pPr>
            <w:r w:rsidRPr="00250CEF">
              <w:rPr>
                <w:color w:val="auto"/>
              </w:rPr>
              <w:t>Beschrieb</w:t>
            </w:r>
          </w:p>
        </w:tc>
        <w:tc>
          <w:tcPr>
            <w:tcW w:w="3696" w:type="dxa"/>
            <w:shd w:val="clear" w:color="auto" w:fill="D0CECE" w:themeFill="background2" w:themeFillShade="E6"/>
          </w:tcPr>
          <w:p w14:paraId="1B944BC1"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Ist</w:t>
            </w:r>
          </w:p>
        </w:tc>
        <w:tc>
          <w:tcPr>
            <w:tcW w:w="3402" w:type="dxa"/>
            <w:shd w:val="clear" w:color="auto" w:fill="D0CECE" w:themeFill="background2" w:themeFillShade="E6"/>
          </w:tcPr>
          <w:p w14:paraId="232ADFCA"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Soll</w:t>
            </w:r>
          </w:p>
        </w:tc>
      </w:tr>
      <w:tr w:rsidR="009052EE" w14:paraId="0F89304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02E26AB0" w14:textId="0778022D" w:rsidR="009052EE" w:rsidRDefault="009052EE" w:rsidP="009052EE">
            <w:r>
              <w:t>Stereoskopisches Rendering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c>
          <w:tcPr>
            <w:tcW w:w="3696" w:type="dxa"/>
          </w:tcPr>
          <w:p w14:paraId="43238FCB" w14:textId="0446277F" w:rsidR="009052EE" w:rsidRDefault="00FA0AD1" w:rsidP="009052EE">
            <w:pPr>
              <w:cnfStyle w:val="000000100000" w:firstRow="0" w:lastRow="0" w:firstColumn="0" w:lastColumn="0" w:oddVBand="0" w:evenVBand="0" w:oddHBand="1" w:evenHBand="0" w:firstRowFirstColumn="0" w:firstRowLastColumn="0" w:lastRowFirstColumn="0" w:lastRowLastColumn="0"/>
            </w:pPr>
            <w:r>
              <w:t xml:space="preserve">Der neue </w:t>
            </w:r>
            <w:proofErr w:type="spellStart"/>
            <w:r>
              <w:t>Unityserver</w:t>
            </w:r>
            <w:proofErr w:type="spellEnd"/>
            <w:r>
              <w:t xml:space="preserve"> ist noch </w:t>
            </w:r>
            <w:proofErr w:type="spellStart"/>
            <w:r>
              <w:t>unkonfiguriert</w:t>
            </w:r>
            <w:proofErr w:type="spellEnd"/>
            <w:r>
              <w:t xml:space="preserve">. Keine </w:t>
            </w:r>
            <w:proofErr w:type="spellStart"/>
            <w:r>
              <w:t>Mosaiceinstellungen</w:t>
            </w:r>
            <w:proofErr w:type="spellEnd"/>
            <w:r>
              <w:t xml:space="preserve"> vorhanden und kein Plugin vorhanden.</w:t>
            </w:r>
          </w:p>
        </w:tc>
        <w:tc>
          <w:tcPr>
            <w:tcW w:w="3402" w:type="dxa"/>
          </w:tcPr>
          <w:p w14:paraId="46503EE2" w14:textId="740F6D38" w:rsidR="009052EE" w:rsidRDefault="00FA0AD1" w:rsidP="00AB2214">
            <w:pPr>
              <w:cnfStyle w:val="000000100000" w:firstRow="0" w:lastRow="0" w:firstColumn="0" w:lastColumn="0" w:oddVBand="0" w:evenVBand="0" w:oddHBand="1" w:evenHBand="0" w:firstRowFirstColumn="0" w:firstRowLastColumn="0" w:lastRowFirstColumn="0" w:lastRowLastColumn="0"/>
            </w:pPr>
            <w:proofErr w:type="spellStart"/>
            <w:r>
              <w:t>Mosaic</w:t>
            </w:r>
            <w:proofErr w:type="spellEnd"/>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soll so konfiguriert werden, </w:t>
            </w:r>
            <w:r w:rsidR="00AB2214">
              <w:t>dass</w:t>
            </w:r>
            <w:r>
              <w:t xml:space="preserve">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verwendet werden kann.</w:t>
            </w:r>
          </w:p>
        </w:tc>
      </w:tr>
      <w:tr w:rsidR="009052EE" w14:paraId="1F92BA4C"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1D0EEFC3" w14:textId="667F2EC7" w:rsidR="009052EE" w:rsidRDefault="009052EE" w:rsidP="009052EE">
            <w:r>
              <w:t xml:space="preserve">Verwenden des </w:t>
            </w:r>
            <w:proofErr w:type="spellStart"/>
            <w:r>
              <w:t>WorldViz</w:t>
            </w:r>
            <w:proofErr w:type="spellEnd"/>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t>
            </w:r>
            <w:proofErr w:type="spellStart"/>
            <w:r>
              <w:t>Trackings</w:t>
            </w:r>
            <w:proofErr w:type="spellEnd"/>
          </w:p>
        </w:tc>
        <w:tc>
          <w:tcPr>
            <w:tcW w:w="3696" w:type="dxa"/>
          </w:tcPr>
          <w:p w14:paraId="6110D3FE" w14:textId="29AC6606" w:rsidR="009052EE" w:rsidRDefault="00FA0AD1" w:rsidP="009052EE">
            <w:pPr>
              <w:cnfStyle w:val="000000000000" w:firstRow="0" w:lastRow="0" w:firstColumn="0" w:lastColumn="0" w:oddVBand="0" w:evenVBand="0" w:oddHBand="0" w:evenHBand="0" w:firstRowFirstColumn="0" w:firstRowLastColumn="0" w:lastRowFirstColumn="0" w:lastRowLastColumn="0"/>
            </w:pPr>
            <w:r>
              <w:t>Die Hardware (Infrarotkameras sowie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sind vorhanden, der Trackingserver ist neu und </w:t>
            </w:r>
            <w:proofErr w:type="spellStart"/>
            <w:r>
              <w:t>unkonfiguriert</w:t>
            </w:r>
            <w:proofErr w:type="spellEnd"/>
            <w:r>
              <w:t>.</w:t>
            </w:r>
          </w:p>
        </w:tc>
        <w:tc>
          <w:tcPr>
            <w:tcW w:w="3402" w:type="dxa"/>
          </w:tcPr>
          <w:p w14:paraId="5DA1B467" w14:textId="179FA230" w:rsidR="009052EE" w:rsidRDefault="00FA0AD1" w:rsidP="00AB2214">
            <w:pPr>
              <w:cnfStyle w:val="000000000000" w:firstRow="0" w:lastRow="0" w:firstColumn="0" w:lastColumn="0" w:oddVBand="0" w:evenVBand="0" w:oddHBand="0" w:evenHBand="0" w:firstRowFirstColumn="0" w:firstRowLastColumn="0" w:lastRowFirstColumn="0" w:lastRowLastColumn="0"/>
            </w:pPr>
            <w:r>
              <w:t>Die vorhandene Hardware soll mit dem neuen Trackingserver verwendet werden können und die Daten müssen</w:t>
            </w:r>
            <w:r w:rsidR="00AB2214">
              <w:t xml:space="preserve"> über VPRN</w:t>
            </w:r>
            <w:r>
              <w:t xml:space="preserve"> vom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empfangen werden können.</w:t>
            </w:r>
            <w:r w:rsidR="009052EE">
              <w:t xml:space="preserve"> </w:t>
            </w:r>
          </w:p>
        </w:tc>
      </w:tr>
      <w:tr w:rsidR="009052EE" w14:paraId="655BB1E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5B01B825" w14:textId="157FDBC0" w:rsidR="009052EE" w:rsidRDefault="009052EE" w:rsidP="009052EE">
            <w:r>
              <w:t>Erstellen von Demo-Applikationen</w:t>
            </w:r>
          </w:p>
        </w:tc>
        <w:tc>
          <w:tcPr>
            <w:tcW w:w="3696" w:type="dxa"/>
          </w:tcPr>
          <w:p w14:paraId="6C0248AB" w14:textId="555872DB" w:rsidR="009052EE" w:rsidRDefault="00FA0AD1" w:rsidP="009052EE">
            <w:pPr>
              <w:cnfStyle w:val="000000100000" w:firstRow="0" w:lastRow="0" w:firstColumn="0" w:lastColumn="0" w:oddVBand="0" w:evenVBand="0" w:oddHBand="1" w:evenHBand="0" w:firstRowFirstColumn="0" w:firstRowLastColumn="0" w:lastRowFirstColumn="0" w:lastRowLastColumn="0"/>
            </w:pPr>
            <w:r>
              <w:t>Keine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Demos vorhanden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p>
        </w:tc>
        <w:tc>
          <w:tcPr>
            <w:tcW w:w="3402" w:type="dxa"/>
          </w:tcPr>
          <w:p w14:paraId="2EAAB12C" w14:textId="621DCFB2" w:rsidR="009052EE" w:rsidRDefault="00FA0AD1" w:rsidP="00FA0AD1">
            <w:pPr>
              <w:cnfStyle w:val="000000100000" w:firstRow="0" w:lastRow="0" w:firstColumn="0" w:lastColumn="0" w:oddVBand="0" w:evenVBand="0" w:oddHBand="1" w:evenHBand="0" w:firstRowFirstColumn="0" w:firstRowLastColumn="0" w:lastRowFirstColumn="0" w:lastRowLastColumn="0"/>
            </w:pPr>
            <w:r>
              <w:t>Demo-Applikationen programmieren für den CAVE</w:t>
            </w:r>
            <w:r w:rsidR="00AB2214">
              <w:t>.</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r>
      <w:tr w:rsidR="009052EE" w14:paraId="61D14A7E"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09C60C92" w14:textId="5087428D" w:rsidR="009052EE" w:rsidRDefault="009052EE" w:rsidP="009052EE">
            <w:r>
              <w:t>Erstellen eines Handbuches mit Tutorial</w:t>
            </w:r>
          </w:p>
        </w:tc>
        <w:tc>
          <w:tcPr>
            <w:tcW w:w="3696" w:type="dxa"/>
          </w:tcPr>
          <w:p w14:paraId="0DDD025A" w14:textId="37D5825B" w:rsidR="009052EE" w:rsidRDefault="00FA0AD1" w:rsidP="009052EE">
            <w:pPr>
              <w:cnfStyle w:val="000000000000" w:firstRow="0" w:lastRow="0" w:firstColumn="0" w:lastColumn="0" w:oddVBand="0" w:evenVBand="0" w:oddHBand="0" w:evenHBand="0" w:firstRowFirstColumn="0" w:firstRowLastColumn="0" w:lastRowFirstColumn="0" w:lastRowLastColumn="0"/>
            </w:pPr>
            <w:r>
              <w:t>Kein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Handbuch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(zusammen mit dem Plugin) vorhanden.</w:t>
            </w:r>
          </w:p>
        </w:tc>
        <w:tc>
          <w:tcPr>
            <w:tcW w:w="3402" w:type="dxa"/>
          </w:tcPr>
          <w:p w14:paraId="72AFEAD8" w14:textId="2188A605" w:rsidR="009052EE" w:rsidRDefault="00FA0AD1" w:rsidP="009052EE">
            <w:pPr>
              <w:keepNext/>
              <w:cnfStyle w:val="000000000000" w:firstRow="0" w:lastRow="0" w:firstColumn="0" w:lastColumn="0" w:oddVBand="0" w:evenVBand="0" w:oddHBand="0" w:evenHBand="0" w:firstRowFirstColumn="0" w:firstRowLastColumn="0" w:lastRowFirstColumn="0" w:lastRowLastColumn="0"/>
            </w:pPr>
            <w:r>
              <w:t>Handbuch, Tutorial und weitere Hilfe sollen angeboten werden.</w:t>
            </w:r>
          </w:p>
        </w:tc>
      </w:tr>
    </w:tbl>
    <w:p w14:paraId="19954E3B" w14:textId="64139B8A" w:rsidR="009052EE" w:rsidRPr="00DC2E38" w:rsidRDefault="009052EE" w:rsidP="009052EE">
      <w:pPr>
        <w:pStyle w:val="Beschriftung"/>
        <w:jc w:val="center"/>
      </w:pPr>
      <w:bookmarkStart w:id="185" w:name="_Toc440834534"/>
      <w:r>
        <w:t xml:space="preserve">Tabelle </w:t>
      </w:r>
      <w:fldSimple w:instr=" SEQ Tabelle \* ARABIC ">
        <w:r w:rsidR="00A768CF">
          <w:rPr>
            <w:noProof/>
          </w:rPr>
          <w:t>12</w:t>
        </w:r>
      </w:fldSimple>
      <w:r>
        <w:t>: Ist-Soll Analyse</w:t>
      </w:r>
      <w:bookmarkEnd w:id="185"/>
    </w:p>
    <w:p w14:paraId="0FE6FE6F" w14:textId="1D1A11C2" w:rsidR="009052EE" w:rsidRDefault="009052EE" w:rsidP="009052EE">
      <w:r>
        <w:t xml:space="preserve">Somit ergeben sich folgende primären Ziele, welche </w:t>
      </w:r>
      <w:r w:rsidRPr="00C874EE">
        <w:rPr>
          <w:b/>
        </w:rPr>
        <w:t xml:space="preserve">im Rahmen </w:t>
      </w:r>
      <w:r w:rsidR="00FA0AD1">
        <w:rPr>
          <w:b/>
        </w:rPr>
        <w:t xml:space="preserve">der Bachelorthesis </w:t>
      </w:r>
      <w:r w:rsidRPr="00C874EE">
        <w:rPr>
          <w:b/>
        </w:rPr>
        <w:t>erreicht wurden</w:t>
      </w:r>
      <w:r>
        <w:t>:</w:t>
      </w:r>
    </w:p>
    <w:p w14:paraId="2BBBA95D" w14:textId="05400710" w:rsidR="009052EE" w:rsidRDefault="009052EE" w:rsidP="009052EE"/>
    <w:p w14:paraId="045B923C" w14:textId="11A016AF" w:rsidR="00FA0AD1" w:rsidRDefault="00FA0AD1" w:rsidP="00340D5C">
      <w:pPr>
        <w:pStyle w:val="Listenabsatz"/>
        <w:numPr>
          <w:ilvl w:val="0"/>
          <w:numId w:val="27"/>
        </w:numPr>
      </w:pPr>
      <w:r>
        <w:t>Entwicklung eines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t>
      </w:r>
      <w:proofErr w:type="spellStart"/>
      <w:r>
        <w:t>Plugins</w:t>
      </w:r>
      <w:proofErr w:type="spellEnd"/>
      <w:r>
        <w:t xml:space="preserve">, welches das Multi-Screen Stereo Rendering, das Tracking, sowie die Berechnung der </w:t>
      </w:r>
      <w:proofErr w:type="spellStart"/>
      <w:r>
        <w:t>Frustums</w:t>
      </w:r>
      <w:proofErr w:type="spellEnd"/>
      <w:r>
        <w:t xml:space="preserve"> übernimmt</w:t>
      </w:r>
      <w:r w:rsidR="00AB2214">
        <w:t>.</w:t>
      </w:r>
    </w:p>
    <w:p w14:paraId="76BE014E" w14:textId="5BE020E6" w:rsidR="0045106E" w:rsidRDefault="0045106E" w:rsidP="00340D5C">
      <w:pPr>
        <w:pStyle w:val="Listenabsatz"/>
        <w:numPr>
          <w:ilvl w:val="0"/>
          <w:numId w:val="27"/>
        </w:numPr>
      </w:pPr>
      <w:r>
        <w:t>Abdeckung Spezialfälle wie sekundäre Kameras, Darstellung GUI, benutzerdefinierter Cursor usw.</w:t>
      </w:r>
    </w:p>
    <w:p w14:paraId="649FFD12" w14:textId="4F3376ED" w:rsidR="00FA0AD1" w:rsidRDefault="00FA0AD1" w:rsidP="00340D5C">
      <w:pPr>
        <w:pStyle w:val="Listenabsatz"/>
        <w:numPr>
          <w:ilvl w:val="0"/>
          <w:numId w:val="27"/>
        </w:numPr>
      </w:pPr>
      <w:r>
        <w:t>Verwenden der VR-</w:t>
      </w:r>
      <w:proofErr w:type="spellStart"/>
      <w:r>
        <w:t>Inputdevices</w:t>
      </w:r>
      <w:proofErr w:type="spellEnd"/>
      <w:r>
        <w:t xml:space="preserve"> (PPT Wand</w:t>
      </w:r>
      <w:r w:rsidR="00771DE0">
        <w:t xml:space="preserve"> / Eyes</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mittels einem neuen Interface im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r w:rsidR="00AB2214">
        <w:t>.</w:t>
      </w:r>
    </w:p>
    <w:p w14:paraId="56EC1543" w14:textId="62C28497" w:rsidR="00FA0AD1" w:rsidRDefault="00771DE0" w:rsidP="00340D5C">
      <w:pPr>
        <w:pStyle w:val="Listenabsatz"/>
        <w:numPr>
          <w:ilvl w:val="0"/>
          <w:numId w:val="27"/>
        </w:numPr>
      </w:pPr>
      <w:r>
        <w:t>Demoapplikation</w:t>
      </w:r>
      <w:r w:rsidR="00FA0AD1">
        <w:t xml:space="preserve"> (</w:t>
      </w:r>
      <w:proofErr w:type="spellStart"/>
      <w:r w:rsidR="00FA0AD1">
        <w:t>ShootingGallery</w:t>
      </w:r>
      <w:proofErr w:type="spellEnd"/>
      <w:r>
        <w:t xml:space="preserve"> und </w:t>
      </w:r>
      <w:proofErr w:type="spellStart"/>
      <w:r>
        <w:t>ModelViewer</w:t>
      </w:r>
      <w:proofErr w:type="spellEnd"/>
      <w:r w:rsidR="00FA0AD1">
        <w:t>) programmiert und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A0AD1">
        <w:t xml:space="preserve"> vorhanden</w:t>
      </w:r>
      <w:r w:rsidR="00AB2214">
        <w:t>.</w:t>
      </w:r>
    </w:p>
    <w:p w14:paraId="7D3279DF" w14:textId="172FCFBD" w:rsidR="00520828" w:rsidRDefault="00C23485" w:rsidP="00340D5C">
      <w:pPr>
        <w:pStyle w:val="Listenabsatz"/>
        <w:numPr>
          <w:ilvl w:val="0"/>
          <w:numId w:val="27"/>
        </w:numPr>
      </w:pPr>
      <w:r>
        <w:t xml:space="preserve">Handbuch mit </w:t>
      </w:r>
      <w:proofErr w:type="gramStart"/>
      <w:r>
        <w:t>einer</w:t>
      </w:r>
      <w:proofErr w:type="gramEnd"/>
      <w:r>
        <w:t xml:space="preserve"> Schritt für Schritt Anleitung zur Verwendung des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w:t>
      </w:r>
      <w:proofErr w:type="spellStart"/>
      <w:r>
        <w:t>Plugins</w:t>
      </w:r>
      <w:proofErr w:type="spellEnd"/>
      <w:r>
        <w:t xml:space="preserve"> erstellt.</w:t>
      </w:r>
    </w:p>
    <w:p w14:paraId="106E83AA" w14:textId="060659BF" w:rsidR="005F1EFE" w:rsidRDefault="005F1EFE">
      <w:pPr>
        <w:spacing w:line="240" w:lineRule="auto"/>
      </w:pPr>
      <w:bookmarkStart w:id="186" w:name="_Toc437808377"/>
    </w:p>
    <w:p w14:paraId="3CAD9C66" w14:textId="29E4DB24" w:rsidR="005F1EFE" w:rsidRDefault="005F1EFE">
      <w:pPr>
        <w:spacing w:line="240" w:lineRule="auto"/>
      </w:pPr>
      <w:r>
        <w:lastRenderedPageBreak/>
        <w:br w:type="page"/>
      </w:r>
    </w:p>
    <w:p w14:paraId="1B85D1E1" w14:textId="0B279A34" w:rsidR="005F1EFE" w:rsidRDefault="005F1EFE" w:rsidP="005F1EFE">
      <w:pPr>
        <w:pStyle w:val="berschrift3"/>
      </w:pPr>
      <w:r>
        <w:lastRenderedPageBreak/>
        <w:t xml:space="preserve">Funktionale Anforderungen </w:t>
      </w:r>
    </w:p>
    <w:p w14:paraId="095369C7" w14:textId="15942111" w:rsidR="005F1EFE" w:rsidRDefault="005F1EFE" w:rsidP="005F1EFE"/>
    <w:p w14:paraId="6EC54EB5" w14:textId="6621EC93" w:rsidR="005F1EFE" w:rsidRDefault="005F1EFE" w:rsidP="005F1EFE">
      <w:pPr>
        <w:jc w:val="both"/>
      </w:pPr>
      <w:r>
        <w:t>Durch die Zieldefinition ergeben sich folgende funktionale Anforderungen, welche erreicht wurden:</w:t>
      </w:r>
    </w:p>
    <w:p w14:paraId="3E7DC182" w14:textId="77777777" w:rsidR="005F1EFE" w:rsidRDefault="005F1EFE" w:rsidP="005F1EFE">
      <w:pPr>
        <w:jc w:val="both"/>
      </w:pPr>
    </w:p>
    <w:tbl>
      <w:tblPr>
        <w:tblW w:w="9554"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183"/>
        <w:gridCol w:w="598"/>
        <w:gridCol w:w="3727"/>
        <w:gridCol w:w="2771"/>
        <w:gridCol w:w="1275"/>
      </w:tblGrid>
      <w:tr w:rsidR="005F1EFE" w:rsidRPr="00BF2519" w14:paraId="586B4396" w14:textId="51935B2D" w:rsidTr="00C0701F">
        <w:trPr>
          <w:trHeight w:val="472"/>
        </w:trPr>
        <w:tc>
          <w:tcPr>
            <w:tcW w:w="1183" w:type="dxa"/>
            <w:tcBorders>
              <w:top w:val="nil"/>
              <w:left w:val="nil"/>
              <w:bottom w:val="nil"/>
              <w:right w:val="nil"/>
            </w:tcBorders>
            <w:shd w:val="clear" w:color="auto" w:fill="auto"/>
            <w:vAlign w:val="center"/>
          </w:tcPr>
          <w:p w14:paraId="2DA32900" w14:textId="77777777" w:rsidR="005F1EFE" w:rsidRPr="00BF2519" w:rsidRDefault="005F1EFE" w:rsidP="00F74229">
            <w:pPr>
              <w:jc w:val="center"/>
              <w:rPr>
                <w:b/>
                <w:sz w:val="16"/>
                <w:szCs w:val="16"/>
              </w:rPr>
            </w:pPr>
          </w:p>
        </w:tc>
        <w:tc>
          <w:tcPr>
            <w:tcW w:w="598" w:type="dxa"/>
            <w:tcBorders>
              <w:top w:val="nil"/>
              <w:left w:val="nil"/>
              <w:bottom w:val="single" w:sz="8" w:space="0" w:color="FFFFFF"/>
              <w:right w:val="single" w:sz="8" w:space="0" w:color="FFFFFF"/>
            </w:tcBorders>
            <w:shd w:val="clear" w:color="auto" w:fill="A6A6A6"/>
            <w:vAlign w:val="center"/>
          </w:tcPr>
          <w:p w14:paraId="6768A36A" w14:textId="6FCD1E3C" w:rsidR="005F1EFE" w:rsidRPr="00BF2519" w:rsidRDefault="005F1EFE" w:rsidP="00F74229">
            <w:pPr>
              <w:jc w:val="center"/>
              <w:rPr>
                <w:b/>
                <w:sz w:val="16"/>
                <w:szCs w:val="16"/>
              </w:rPr>
            </w:pPr>
            <w:proofErr w:type="spellStart"/>
            <w:r>
              <w:rPr>
                <w:b/>
                <w:sz w:val="16"/>
                <w:szCs w:val="16"/>
              </w:rPr>
              <w:t>Prio</w:t>
            </w:r>
            <w:proofErr w:type="spellEnd"/>
            <w:r>
              <w:rPr>
                <w:b/>
                <w:sz w:val="16"/>
                <w:szCs w:val="16"/>
              </w:rPr>
              <w:t>.</w:t>
            </w:r>
          </w:p>
        </w:tc>
        <w:tc>
          <w:tcPr>
            <w:tcW w:w="3727" w:type="dxa"/>
            <w:tcBorders>
              <w:top w:val="nil"/>
              <w:left w:val="single" w:sz="8" w:space="0" w:color="FFFFFF"/>
              <w:bottom w:val="single" w:sz="8" w:space="0" w:color="FFFFFF"/>
              <w:right w:val="single" w:sz="8" w:space="0" w:color="FFFFFF"/>
            </w:tcBorders>
            <w:shd w:val="clear" w:color="auto" w:fill="A6A6A6"/>
            <w:vAlign w:val="center"/>
          </w:tcPr>
          <w:p w14:paraId="3451FF1D" w14:textId="77777777" w:rsidR="005F1EFE" w:rsidRPr="00BF2519" w:rsidRDefault="005F1EFE" w:rsidP="00F74229">
            <w:pPr>
              <w:jc w:val="center"/>
              <w:rPr>
                <w:b/>
                <w:sz w:val="16"/>
                <w:szCs w:val="16"/>
              </w:rPr>
            </w:pPr>
            <w:proofErr w:type="spellStart"/>
            <w:r>
              <w:rPr>
                <w:b/>
                <w:sz w:val="16"/>
                <w:szCs w:val="16"/>
              </w:rPr>
              <w:t>Keyfeatures</w:t>
            </w:r>
            <w:proofErr w:type="spellEnd"/>
          </w:p>
        </w:tc>
        <w:tc>
          <w:tcPr>
            <w:tcW w:w="2771" w:type="dxa"/>
            <w:tcBorders>
              <w:top w:val="nil"/>
              <w:left w:val="single" w:sz="8" w:space="0" w:color="FFFFFF"/>
              <w:bottom w:val="single" w:sz="8" w:space="0" w:color="FFFFFF"/>
              <w:right w:val="single" w:sz="8" w:space="0" w:color="FFFFFF"/>
            </w:tcBorders>
            <w:shd w:val="clear" w:color="auto" w:fill="A6A6A6"/>
            <w:vAlign w:val="center"/>
          </w:tcPr>
          <w:p w14:paraId="48B4BAB3" w14:textId="77777777" w:rsidR="005F1EFE" w:rsidRPr="00BF2519" w:rsidRDefault="005F1EFE" w:rsidP="00F74229">
            <w:pPr>
              <w:jc w:val="center"/>
              <w:rPr>
                <w:b/>
                <w:sz w:val="16"/>
                <w:szCs w:val="16"/>
              </w:rPr>
            </w:pPr>
            <w:r>
              <w:rPr>
                <w:b/>
                <w:sz w:val="16"/>
                <w:szCs w:val="16"/>
              </w:rPr>
              <w:t>Kritische Punkte</w:t>
            </w:r>
          </w:p>
        </w:tc>
        <w:tc>
          <w:tcPr>
            <w:tcW w:w="1275" w:type="dxa"/>
            <w:tcBorders>
              <w:top w:val="nil"/>
              <w:left w:val="single" w:sz="8" w:space="0" w:color="FFFFFF"/>
              <w:bottom w:val="single" w:sz="8" w:space="0" w:color="FFFFFF"/>
              <w:right w:val="single" w:sz="8" w:space="0" w:color="FFFFFF"/>
            </w:tcBorders>
            <w:shd w:val="clear" w:color="auto" w:fill="A6A6A6"/>
          </w:tcPr>
          <w:p w14:paraId="1D1DB2CE" w14:textId="1BDCF9C6" w:rsidR="005F1EFE" w:rsidRDefault="005F1EFE" w:rsidP="00F74229">
            <w:pPr>
              <w:jc w:val="center"/>
              <w:rPr>
                <w:b/>
                <w:sz w:val="16"/>
                <w:szCs w:val="16"/>
              </w:rPr>
            </w:pPr>
            <w:r>
              <w:rPr>
                <w:b/>
                <w:sz w:val="16"/>
                <w:szCs w:val="16"/>
              </w:rPr>
              <w:t>Ziel erreicht</w:t>
            </w:r>
          </w:p>
        </w:tc>
      </w:tr>
      <w:tr w:rsidR="005F1EFE" w:rsidRPr="00133DF1" w14:paraId="42932B4E" w14:textId="17613A11" w:rsidTr="00C0701F">
        <w:trPr>
          <w:trHeight w:val="460"/>
        </w:trPr>
        <w:tc>
          <w:tcPr>
            <w:tcW w:w="1183" w:type="dxa"/>
            <w:shd w:val="clear" w:color="auto" w:fill="A6A6A6" w:themeFill="background1" w:themeFillShade="A6"/>
            <w:vAlign w:val="center"/>
          </w:tcPr>
          <w:p w14:paraId="260CB42D" w14:textId="77777777" w:rsidR="005F1EFE" w:rsidRPr="00BF2519" w:rsidRDefault="005F1EFE" w:rsidP="00F74229">
            <w:pPr>
              <w:jc w:val="center"/>
              <w:rPr>
                <w:sz w:val="16"/>
                <w:szCs w:val="16"/>
              </w:rPr>
            </w:pPr>
            <w:r>
              <w:rPr>
                <w:sz w:val="16"/>
                <w:szCs w:val="16"/>
              </w:rPr>
              <w:t>Adaption Unity Anwendung für den CAVE</w:t>
            </w:r>
          </w:p>
        </w:tc>
        <w:tc>
          <w:tcPr>
            <w:tcW w:w="598" w:type="dxa"/>
            <w:tcBorders>
              <w:top w:val="single" w:sz="8" w:space="0" w:color="FFFFFF"/>
            </w:tcBorders>
            <w:shd w:val="clear" w:color="auto" w:fill="E6E6E6"/>
            <w:vAlign w:val="center"/>
          </w:tcPr>
          <w:p w14:paraId="5068DE4A" w14:textId="77777777" w:rsidR="005F1EFE" w:rsidRPr="00133DF1" w:rsidRDefault="005F1EFE" w:rsidP="00F74229">
            <w:pPr>
              <w:jc w:val="center"/>
            </w:pPr>
            <w:r>
              <w:t>1</w:t>
            </w:r>
          </w:p>
        </w:tc>
        <w:tc>
          <w:tcPr>
            <w:tcW w:w="3727" w:type="dxa"/>
            <w:tcBorders>
              <w:top w:val="single" w:sz="8" w:space="0" w:color="FFFFFF"/>
            </w:tcBorders>
            <w:shd w:val="clear" w:color="auto" w:fill="E6E6E6"/>
          </w:tcPr>
          <w:p w14:paraId="6224A2B5" w14:textId="77777777" w:rsidR="005F1EFE" w:rsidRDefault="005F1EFE" w:rsidP="00340D5C">
            <w:pPr>
              <w:pStyle w:val="Listenabsatz"/>
              <w:numPr>
                <w:ilvl w:val="0"/>
                <w:numId w:val="31"/>
              </w:numPr>
            </w:pPr>
            <w:r>
              <w:t xml:space="preserve">Automatische Erstellung der zusätzlichen </w:t>
            </w:r>
            <w:proofErr w:type="spellStart"/>
            <w:r>
              <w:t>Unitykameras</w:t>
            </w:r>
            <w:proofErr w:type="spellEnd"/>
          </w:p>
          <w:p w14:paraId="3282F430" w14:textId="77777777" w:rsidR="005F1EFE" w:rsidRDefault="005F1EFE" w:rsidP="00340D5C">
            <w:pPr>
              <w:pStyle w:val="Listenabsatz"/>
              <w:numPr>
                <w:ilvl w:val="0"/>
                <w:numId w:val="31"/>
              </w:numPr>
            </w:pPr>
            <w:proofErr w:type="spellStart"/>
            <w:r>
              <w:t>Rotierung</w:t>
            </w:r>
            <w:proofErr w:type="spellEnd"/>
            <w:r>
              <w:t xml:space="preserve"> der </w:t>
            </w:r>
            <w:proofErr w:type="spellStart"/>
            <w:r>
              <w:t>Unitykameras</w:t>
            </w:r>
            <w:proofErr w:type="spellEnd"/>
          </w:p>
          <w:p w14:paraId="64DEA7A2" w14:textId="77777777" w:rsidR="005F1EFE" w:rsidRDefault="005F1EFE" w:rsidP="00340D5C">
            <w:pPr>
              <w:pStyle w:val="Listenabsatz"/>
              <w:numPr>
                <w:ilvl w:val="0"/>
                <w:numId w:val="31"/>
              </w:numPr>
            </w:pPr>
            <w:r>
              <w:t xml:space="preserve">Justierung des </w:t>
            </w:r>
            <w:proofErr w:type="spellStart"/>
            <w:r>
              <w:t>Frustums</w:t>
            </w:r>
            <w:proofErr w:type="spellEnd"/>
            <w:r>
              <w:t xml:space="preserve"> und FOV</w:t>
            </w:r>
          </w:p>
          <w:p w14:paraId="4CD1D5A8" w14:textId="77777777" w:rsidR="005F1EFE" w:rsidRDefault="005F1EFE" w:rsidP="00F74229"/>
        </w:tc>
        <w:tc>
          <w:tcPr>
            <w:tcW w:w="2771" w:type="dxa"/>
            <w:tcBorders>
              <w:top w:val="single" w:sz="8" w:space="0" w:color="FFFFFF"/>
            </w:tcBorders>
            <w:shd w:val="clear" w:color="auto" w:fill="E6E6E6"/>
          </w:tcPr>
          <w:p w14:paraId="28FE65C6" w14:textId="77777777" w:rsidR="005F1EFE" w:rsidRPr="00133DF1" w:rsidRDefault="005F1EFE" w:rsidP="00340D5C">
            <w:pPr>
              <w:pStyle w:val="Listenabsatz"/>
              <w:numPr>
                <w:ilvl w:val="0"/>
                <w:numId w:val="31"/>
              </w:numPr>
            </w:pPr>
            <w:r>
              <w:t xml:space="preserve">Optimale </w:t>
            </w:r>
            <w:proofErr w:type="spellStart"/>
            <w:r>
              <w:t>Frustums</w:t>
            </w:r>
            <w:proofErr w:type="spellEnd"/>
            <w:r>
              <w:t xml:space="preserve">, welches die genaue Position im CAVE als </w:t>
            </w:r>
            <w:proofErr w:type="spellStart"/>
            <w:r>
              <w:t>Unitykamera</w:t>
            </w:r>
            <w:proofErr w:type="spellEnd"/>
            <w:r>
              <w:t xml:space="preserve"> übernehmen. </w:t>
            </w:r>
          </w:p>
        </w:tc>
        <w:tc>
          <w:tcPr>
            <w:tcW w:w="1275" w:type="dxa"/>
            <w:tcBorders>
              <w:top w:val="single" w:sz="8" w:space="0" w:color="FFFFFF"/>
            </w:tcBorders>
            <w:shd w:val="clear" w:color="auto" w:fill="E6E6E6"/>
          </w:tcPr>
          <w:p w14:paraId="07FD5E9E" w14:textId="3C0FC472" w:rsidR="005F1EFE" w:rsidRDefault="00C0701F" w:rsidP="00C0701F">
            <w:r>
              <w:t>100% erreicht</w:t>
            </w:r>
          </w:p>
        </w:tc>
      </w:tr>
      <w:tr w:rsidR="005F1EFE" w:rsidRPr="00133DF1" w14:paraId="15A658B3" w14:textId="1E238EF8" w:rsidTr="00C0701F">
        <w:trPr>
          <w:trHeight w:val="482"/>
        </w:trPr>
        <w:tc>
          <w:tcPr>
            <w:tcW w:w="1183" w:type="dxa"/>
            <w:shd w:val="clear" w:color="auto" w:fill="A6A6A6" w:themeFill="background1" w:themeFillShade="A6"/>
            <w:vAlign w:val="center"/>
          </w:tcPr>
          <w:p w14:paraId="22F12907" w14:textId="77777777" w:rsidR="005F1EFE" w:rsidRPr="00BF2519" w:rsidRDefault="005F1EFE" w:rsidP="00F74229">
            <w:pPr>
              <w:jc w:val="center"/>
              <w:rPr>
                <w:sz w:val="16"/>
                <w:szCs w:val="16"/>
              </w:rPr>
            </w:pPr>
            <w:r>
              <w:rPr>
                <w:sz w:val="16"/>
                <w:szCs w:val="16"/>
              </w:rPr>
              <w:t>VRPN Unterstützung</w:t>
            </w:r>
            <w:r>
              <w:rPr>
                <w:sz w:val="16"/>
                <w:szCs w:val="16"/>
              </w:rPr>
              <w:fldChar w:fldCharType="begin"/>
            </w:r>
            <w:r>
              <w:instrText xml:space="preserve"> XE "</w:instrText>
            </w:r>
            <w:r w:rsidRPr="00942787">
              <w:instrText>Wand</w:instrText>
            </w:r>
            <w:r>
              <w:instrText xml:space="preserve">" </w:instrText>
            </w:r>
            <w:r>
              <w:rPr>
                <w:sz w:val="16"/>
                <w:szCs w:val="16"/>
              </w:rPr>
              <w:fldChar w:fldCharType="end"/>
            </w:r>
          </w:p>
        </w:tc>
        <w:tc>
          <w:tcPr>
            <w:tcW w:w="598" w:type="dxa"/>
            <w:shd w:val="clear" w:color="auto" w:fill="E6E6E6"/>
            <w:vAlign w:val="center"/>
          </w:tcPr>
          <w:p w14:paraId="18BFB548" w14:textId="77777777" w:rsidR="005F1EFE" w:rsidRPr="00133DF1" w:rsidRDefault="005F1EFE" w:rsidP="00F74229">
            <w:pPr>
              <w:jc w:val="center"/>
            </w:pPr>
            <w:r>
              <w:t>1</w:t>
            </w:r>
          </w:p>
        </w:tc>
        <w:tc>
          <w:tcPr>
            <w:tcW w:w="3727" w:type="dxa"/>
            <w:shd w:val="clear" w:color="auto" w:fill="E6E6E6"/>
          </w:tcPr>
          <w:p w14:paraId="0D9A466E" w14:textId="77777777" w:rsidR="005F1EFE" w:rsidRPr="00133DF1" w:rsidRDefault="005F1EFE" w:rsidP="00340D5C">
            <w:pPr>
              <w:pStyle w:val="Listenabsatz"/>
              <w:numPr>
                <w:ilvl w:val="0"/>
                <w:numId w:val="32"/>
              </w:numPr>
            </w:pPr>
            <w:r>
              <w:t>Implementierung des Protokolls für VR-Eingabegeräte</w:t>
            </w:r>
          </w:p>
        </w:tc>
        <w:tc>
          <w:tcPr>
            <w:tcW w:w="2771" w:type="dxa"/>
            <w:shd w:val="clear" w:color="auto" w:fill="E6E6E6"/>
          </w:tcPr>
          <w:p w14:paraId="728C9112" w14:textId="77777777" w:rsidR="005F1EFE" w:rsidRPr="00133DF1" w:rsidRDefault="005F1EFE" w:rsidP="00340D5C">
            <w:pPr>
              <w:pStyle w:val="Listenabsatz"/>
              <w:numPr>
                <w:ilvl w:val="0"/>
                <w:numId w:val="32"/>
              </w:numPr>
            </w:pPr>
            <w:r>
              <w:t xml:space="preserve">VRPN Server von </w:t>
            </w:r>
            <w:proofErr w:type="spellStart"/>
            <w:r>
              <w:t>WorldViz</w:t>
            </w:r>
            <w:proofErr w:type="spellEnd"/>
            <w:r>
              <w:t xml:space="preserve"> ist eine Blackbox (Gerätenamen)</w:t>
            </w:r>
          </w:p>
        </w:tc>
        <w:tc>
          <w:tcPr>
            <w:tcW w:w="1275" w:type="dxa"/>
            <w:shd w:val="clear" w:color="auto" w:fill="E6E6E6"/>
          </w:tcPr>
          <w:p w14:paraId="55308314" w14:textId="111F27AB" w:rsidR="005F1EFE" w:rsidRDefault="00C0701F" w:rsidP="00C0701F">
            <w:r>
              <w:t>100% erreicht</w:t>
            </w:r>
          </w:p>
        </w:tc>
      </w:tr>
      <w:tr w:rsidR="005F1EFE" w:rsidRPr="00133DF1" w14:paraId="58EA6611" w14:textId="41217EF1" w:rsidTr="00C0701F">
        <w:trPr>
          <w:trHeight w:val="462"/>
        </w:trPr>
        <w:tc>
          <w:tcPr>
            <w:tcW w:w="1183" w:type="dxa"/>
            <w:shd w:val="clear" w:color="auto" w:fill="A6A6A6" w:themeFill="background1" w:themeFillShade="A6"/>
            <w:vAlign w:val="center"/>
          </w:tcPr>
          <w:p w14:paraId="29A599EE" w14:textId="77777777" w:rsidR="005F1EFE" w:rsidRPr="00BF2519" w:rsidRDefault="005F1EFE" w:rsidP="00F74229">
            <w:pPr>
              <w:jc w:val="center"/>
              <w:rPr>
                <w:sz w:val="16"/>
                <w:szCs w:val="16"/>
              </w:rPr>
            </w:pPr>
            <w:r>
              <w:rPr>
                <w:sz w:val="16"/>
                <w:szCs w:val="16"/>
              </w:rPr>
              <w:t>Kompatibilität</w:t>
            </w:r>
          </w:p>
        </w:tc>
        <w:tc>
          <w:tcPr>
            <w:tcW w:w="598" w:type="dxa"/>
            <w:shd w:val="clear" w:color="auto" w:fill="E6E6E6"/>
            <w:vAlign w:val="center"/>
          </w:tcPr>
          <w:p w14:paraId="510EFD33" w14:textId="77777777" w:rsidR="005F1EFE" w:rsidRPr="00133DF1" w:rsidRDefault="005F1EFE" w:rsidP="00F74229">
            <w:pPr>
              <w:jc w:val="center"/>
            </w:pPr>
            <w:r>
              <w:t>2</w:t>
            </w:r>
          </w:p>
        </w:tc>
        <w:tc>
          <w:tcPr>
            <w:tcW w:w="3727" w:type="dxa"/>
            <w:shd w:val="clear" w:color="auto" w:fill="E6E6E6"/>
          </w:tcPr>
          <w:p w14:paraId="47148124" w14:textId="77777777" w:rsidR="005F1EFE" w:rsidRPr="00133DF1" w:rsidRDefault="005F1EFE" w:rsidP="00340D5C">
            <w:pPr>
              <w:pStyle w:val="Listenabsatz"/>
              <w:numPr>
                <w:ilvl w:val="0"/>
                <w:numId w:val="32"/>
              </w:numPr>
            </w:pPr>
            <w:r>
              <w:t xml:space="preserve">Aktuelle </w:t>
            </w:r>
            <w:proofErr w:type="spellStart"/>
            <w:r>
              <w:t>Unityversion</w:t>
            </w:r>
            <w:proofErr w:type="spellEnd"/>
            <w:r>
              <w:t xml:space="preserve"> und zukünftige sollen </w:t>
            </w:r>
            <w:proofErr w:type="spellStart"/>
            <w:r>
              <w:t>supportet</w:t>
            </w:r>
            <w:proofErr w:type="spellEnd"/>
            <w:r>
              <w:t xml:space="preserve"> werden</w:t>
            </w:r>
          </w:p>
        </w:tc>
        <w:tc>
          <w:tcPr>
            <w:tcW w:w="2771" w:type="dxa"/>
            <w:shd w:val="clear" w:color="auto" w:fill="E6E6E6"/>
          </w:tcPr>
          <w:p w14:paraId="78AB2654" w14:textId="77777777" w:rsidR="005F1EFE" w:rsidRPr="00133DF1" w:rsidRDefault="005F1EFE" w:rsidP="00340D5C">
            <w:pPr>
              <w:pStyle w:val="Listenabsatz"/>
              <w:numPr>
                <w:ilvl w:val="0"/>
                <w:numId w:val="32"/>
              </w:numPr>
            </w:pPr>
            <w:r>
              <w:t>Abhängig von Unity</w:t>
            </w:r>
          </w:p>
        </w:tc>
        <w:tc>
          <w:tcPr>
            <w:tcW w:w="1275" w:type="dxa"/>
            <w:shd w:val="clear" w:color="auto" w:fill="E6E6E6"/>
          </w:tcPr>
          <w:p w14:paraId="361685BC" w14:textId="77777777" w:rsidR="005F1EFE" w:rsidRDefault="00C0701F" w:rsidP="00C0701F">
            <w:r>
              <w:t>100% erreicht</w:t>
            </w:r>
          </w:p>
          <w:p w14:paraId="3D0FB3E0" w14:textId="10E53DA0" w:rsidR="00C0701F" w:rsidRDefault="00C0701F" w:rsidP="00C0701F">
            <w:r>
              <w:t>(Version 5.2.3)</w:t>
            </w:r>
          </w:p>
        </w:tc>
      </w:tr>
      <w:tr w:rsidR="005F1EFE" w:rsidRPr="00133DF1" w14:paraId="3005E3A5" w14:textId="1E74676D" w:rsidTr="00C0701F">
        <w:trPr>
          <w:trHeight w:val="462"/>
        </w:trPr>
        <w:tc>
          <w:tcPr>
            <w:tcW w:w="1183" w:type="dxa"/>
            <w:shd w:val="clear" w:color="auto" w:fill="A6A6A6" w:themeFill="background1" w:themeFillShade="A6"/>
            <w:vAlign w:val="center"/>
          </w:tcPr>
          <w:p w14:paraId="335A7644" w14:textId="77777777" w:rsidR="005F1EFE" w:rsidRPr="00BF2519" w:rsidRDefault="005F1EFE" w:rsidP="00F74229">
            <w:pPr>
              <w:jc w:val="center"/>
              <w:rPr>
                <w:sz w:val="16"/>
                <w:szCs w:val="16"/>
              </w:rPr>
            </w:pPr>
            <w:r>
              <w:rPr>
                <w:sz w:val="16"/>
                <w:szCs w:val="16"/>
              </w:rPr>
              <w:t>Tracking</w:t>
            </w:r>
          </w:p>
        </w:tc>
        <w:tc>
          <w:tcPr>
            <w:tcW w:w="598" w:type="dxa"/>
            <w:shd w:val="clear" w:color="auto" w:fill="E6E6E6"/>
            <w:vAlign w:val="center"/>
          </w:tcPr>
          <w:p w14:paraId="3077CB3F" w14:textId="77777777" w:rsidR="005F1EFE" w:rsidRPr="00133DF1" w:rsidRDefault="005F1EFE" w:rsidP="00F74229">
            <w:pPr>
              <w:jc w:val="center"/>
            </w:pPr>
            <w:r>
              <w:t>1</w:t>
            </w:r>
          </w:p>
        </w:tc>
        <w:tc>
          <w:tcPr>
            <w:tcW w:w="3727" w:type="dxa"/>
            <w:shd w:val="clear" w:color="auto" w:fill="E6E6E6"/>
          </w:tcPr>
          <w:p w14:paraId="7EBD00BB" w14:textId="77777777" w:rsidR="005F1EFE" w:rsidRDefault="005F1EFE" w:rsidP="00340D5C">
            <w:pPr>
              <w:pStyle w:val="Listenabsatz"/>
              <w:numPr>
                <w:ilvl w:val="0"/>
                <w:numId w:val="32"/>
              </w:numPr>
            </w:pPr>
            <w:r>
              <w:t>Erkennung der Positionen und Rotationen von Kopf und WAND im CAVE</w:t>
            </w:r>
          </w:p>
          <w:p w14:paraId="33D205C3" w14:textId="77777777" w:rsidR="005F1EFE" w:rsidRPr="00133DF1" w:rsidRDefault="005F1EFE" w:rsidP="00F74229"/>
        </w:tc>
        <w:tc>
          <w:tcPr>
            <w:tcW w:w="2771" w:type="dxa"/>
            <w:shd w:val="clear" w:color="auto" w:fill="E6E6E6"/>
          </w:tcPr>
          <w:p w14:paraId="1B33DF30" w14:textId="77777777" w:rsidR="005F1EFE" w:rsidRPr="00133DF1" w:rsidRDefault="005F1EFE" w:rsidP="00340D5C">
            <w:pPr>
              <w:pStyle w:val="Listenabsatz"/>
              <w:numPr>
                <w:ilvl w:val="0"/>
                <w:numId w:val="32"/>
              </w:numPr>
            </w:pPr>
            <w:r>
              <w:t>Abhängig von den vorhandenen Kameras sowie deren Bildqualität</w:t>
            </w:r>
          </w:p>
        </w:tc>
        <w:tc>
          <w:tcPr>
            <w:tcW w:w="1275" w:type="dxa"/>
            <w:shd w:val="clear" w:color="auto" w:fill="E6E6E6"/>
          </w:tcPr>
          <w:p w14:paraId="72B08C46" w14:textId="55D8E2A4" w:rsidR="005F1EFE" w:rsidRDefault="00C0701F" w:rsidP="00C0701F">
            <w:r>
              <w:t>100% erreicht</w:t>
            </w:r>
          </w:p>
        </w:tc>
      </w:tr>
      <w:tr w:rsidR="005F1EFE" w:rsidRPr="00133DF1" w14:paraId="156D7AD8" w14:textId="7A0244CC" w:rsidTr="00C0701F">
        <w:trPr>
          <w:trHeight w:val="462"/>
        </w:trPr>
        <w:tc>
          <w:tcPr>
            <w:tcW w:w="1183" w:type="dxa"/>
            <w:shd w:val="clear" w:color="auto" w:fill="A6A6A6" w:themeFill="background1" w:themeFillShade="A6"/>
            <w:vAlign w:val="center"/>
          </w:tcPr>
          <w:p w14:paraId="6CFAF50C" w14:textId="77777777" w:rsidR="005F1EFE" w:rsidRPr="00BF2519" w:rsidRDefault="005F1EFE" w:rsidP="00F74229">
            <w:pPr>
              <w:jc w:val="center"/>
              <w:rPr>
                <w:sz w:val="16"/>
                <w:szCs w:val="16"/>
              </w:rPr>
            </w:pPr>
            <w:r>
              <w:rPr>
                <w:sz w:val="16"/>
                <w:szCs w:val="16"/>
              </w:rPr>
              <w:t>Einstellungsmöglichkeiten</w:t>
            </w:r>
          </w:p>
        </w:tc>
        <w:tc>
          <w:tcPr>
            <w:tcW w:w="598" w:type="dxa"/>
            <w:shd w:val="clear" w:color="auto" w:fill="E6E6E6"/>
            <w:vAlign w:val="center"/>
          </w:tcPr>
          <w:p w14:paraId="7297D1D4" w14:textId="77777777" w:rsidR="005F1EFE" w:rsidRPr="00133DF1" w:rsidRDefault="005F1EFE" w:rsidP="00F74229">
            <w:pPr>
              <w:jc w:val="center"/>
            </w:pPr>
            <w:r>
              <w:t>2</w:t>
            </w:r>
          </w:p>
        </w:tc>
        <w:tc>
          <w:tcPr>
            <w:tcW w:w="3727" w:type="dxa"/>
            <w:shd w:val="clear" w:color="auto" w:fill="E6E6E6"/>
          </w:tcPr>
          <w:p w14:paraId="4559B79D" w14:textId="77777777" w:rsidR="005F1EFE" w:rsidRPr="00133DF1" w:rsidRDefault="005F1EFE" w:rsidP="00340D5C">
            <w:pPr>
              <w:pStyle w:val="Listenabsatz"/>
              <w:numPr>
                <w:ilvl w:val="0"/>
                <w:numId w:val="32"/>
              </w:numPr>
            </w:pPr>
            <w:r>
              <w:t xml:space="preserve">Alle Freiheitsgrade müssen pro Anwendung einstellbar oder direkt </w:t>
            </w:r>
            <w:proofErr w:type="spellStart"/>
            <w:r>
              <w:t>sperrbar</w:t>
            </w:r>
            <w:proofErr w:type="spellEnd"/>
            <w:r>
              <w:t xml:space="preserve"> sein</w:t>
            </w:r>
          </w:p>
        </w:tc>
        <w:tc>
          <w:tcPr>
            <w:tcW w:w="2771" w:type="dxa"/>
            <w:shd w:val="clear" w:color="auto" w:fill="E6E6E6"/>
          </w:tcPr>
          <w:p w14:paraId="1DE5D6C8" w14:textId="77777777" w:rsidR="005F1EFE" w:rsidRPr="00133DF1" w:rsidRDefault="005F1EFE" w:rsidP="00F74229"/>
        </w:tc>
        <w:tc>
          <w:tcPr>
            <w:tcW w:w="1275" w:type="dxa"/>
            <w:shd w:val="clear" w:color="auto" w:fill="E6E6E6"/>
          </w:tcPr>
          <w:p w14:paraId="4416518D" w14:textId="08A7C62D" w:rsidR="005F1EFE" w:rsidRPr="00133DF1" w:rsidRDefault="00C0701F" w:rsidP="00F74229">
            <w:r>
              <w:t>100% erreicht</w:t>
            </w:r>
          </w:p>
        </w:tc>
      </w:tr>
      <w:tr w:rsidR="005F1EFE" w:rsidRPr="00133DF1" w14:paraId="63C8769E" w14:textId="2743696A" w:rsidTr="00C0701F">
        <w:trPr>
          <w:trHeight w:val="462"/>
        </w:trPr>
        <w:tc>
          <w:tcPr>
            <w:tcW w:w="1183" w:type="dxa"/>
            <w:shd w:val="clear" w:color="auto" w:fill="A6A6A6" w:themeFill="background1" w:themeFillShade="A6"/>
            <w:vAlign w:val="center"/>
          </w:tcPr>
          <w:p w14:paraId="240E6F30" w14:textId="77777777" w:rsidR="005F1EFE" w:rsidRPr="00BF2519" w:rsidRDefault="005F1EFE" w:rsidP="00F74229">
            <w:pPr>
              <w:jc w:val="center"/>
              <w:rPr>
                <w:sz w:val="16"/>
                <w:szCs w:val="16"/>
              </w:rPr>
            </w:pPr>
            <w:r>
              <w:rPr>
                <w:sz w:val="16"/>
                <w:szCs w:val="16"/>
              </w:rPr>
              <w:t>Setup, Dokumentation</w:t>
            </w:r>
          </w:p>
        </w:tc>
        <w:tc>
          <w:tcPr>
            <w:tcW w:w="598" w:type="dxa"/>
            <w:shd w:val="clear" w:color="auto" w:fill="E6E6E6"/>
            <w:vAlign w:val="center"/>
          </w:tcPr>
          <w:p w14:paraId="58CC3930" w14:textId="77777777" w:rsidR="005F1EFE" w:rsidRPr="00133DF1" w:rsidRDefault="005F1EFE" w:rsidP="00F74229">
            <w:pPr>
              <w:jc w:val="center"/>
            </w:pPr>
            <w:r>
              <w:t>2</w:t>
            </w:r>
          </w:p>
        </w:tc>
        <w:tc>
          <w:tcPr>
            <w:tcW w:w="3727" w:type="dxa"/>
            <w:shd w:val="clear" w:color="auto" w:fill="E6E6E6"/>
          </w:tcPr>
          <w:p w14:paraId="2DBABB7C" w14:textId="77777777" w:rsidR="005F1EFE" w:rsidRDefault="005F1EFE" w:rsidP="00340D5C">
            <w:pPr>
              <w:pStyle w:val="Listenabsatz"/>
              <w:numPr>
                <w:ilvl w:val="0"/>
                <w:numId w:val="32"/>
              </w:numPr>
            </w:pPr>
            <w:r>
              <w:t xml:space="preserve">Plug &amp; Play für </w:t>
            </w:r>
            <w:proofErr w:type="spellStart"/>
            <w:r>
              <w:t>Unityanwendungen</w:t>
            </w:r>
            <w:proofErr w:type="spellEnd"/>
            <w:r>
              <w:t xml:space="preserve"> </w:t>
            </w:r>
          </w:p>
        </w:tc>
        <w:tc>
          <w:tcPr>
            <w:tcW w:w="2771" w:type="dxa"/>
            <w:shd w:val="clear" w:color="auto" w:fill="E6E6E6"/>
          </w:tcPr>
          <w:p w14:paraId="6FB73DBD" w14:textId="77777777" w:rsidR="005F1EFE" w:rsidRPr="00133DF1" w:rsidRDefault="005F1EFE" w:rsidP="00340D5C">
            <w:pPr>
              <w:pStyle w:val="Listenabsatz"/>
              <w:keepNext/>
              <w:numPr>
                <w:ilvl w:val="0"/>
                <w:numId w:val="32"/>
              </w:numPr>
            </w:pPr>
            <w:r>
              <w:t>Spezielle Anwendungen können eventuell nicht durchgängig unterstützt werden</w:t>
            </w:r>
          </w:p>
        </w:tc>
        <w:tc>
          <w:tcPr>
            <w:tcW w:w="1275" w:type="dxa"/>
            <w:shd w:val="clear" w:color="auto" w:fill="E6E6E6"/>
          </w:tcPr>
          <w:p w14:paraId="602FBD28" w14:textId="040C6125" w:rsidR="005F1EFE" w:rsidRDefault="00C0701F" w:rsidP="00C0701F">
            <w:pPr>
              <w:keepNext/>
            </w:pPr>
            <w:r>
              <w:t>100% erreicht</w:t>
            </w:r>
          </w:p>
        </w:tc>
      </w:tr>
      <w:tr w:rsidR="005F1EFE" w:rsidRPr="00133DF1" w14:paraId="00CD7886" w14:textId="22788378" w:rsidTr="00C0701F">
        <w:trPr>
          <w:trHeight w:val="462"/>
        </w:trPr>
        <w:tc>
          <w:tcPr>
            <w:tcW w:w="1183" w:type="dxa"/>
            <w:shd w:val="clear" w:color="auto" w:fill="A6A6A6" w:themeFill="background1" w:themeFillShade="A6"/>
            <w:vAlign w:val="center"/>
          </w:tcPr>
          <w:p w14:paraId="1C7B6816" w14:textId="77777777" w:rsidR="005F1EFE" w:rsidRDefault="005F1EFE" w:rsidP="00F74229">
            <w:pPr>
              <w:jc w:val="center"/>
              <w:rPr>
                <w:sz w:val="16"/>
                <w:szCs w:val="16"/>
              </w:rPr>
            </w:pPr>
            <w:r>
              <w:rPr>
                <w:sz w:val="16"/>
                <w:szCs w:val="16"/>
              </w:rPr>
              <w:t>Demoapplikationen</w:t>
            </w:r>
          </w:p>
        </w:tc>
        <w:tc>
          <w:tcPr>
            <w:tcW w:w="598" w:type="dxa"/>
            <w:shd w:val="clear" w:color="auto" w:fill="E6E6E6"/>
            <w:vAlign w:val="center"/>
          </w:tcPr>
          <w:p w14:paraId="4554E1EB" w14:textId="77777777" w:rsidR="005F1EFE" w:rsidRPr="00133DF1" w:rsidRDefault="005F1EFE" w:rsidP="00F74229">
            <w:pPr>
              <w:jc w:val="center"/>
            </w:pPr>
            <w:r>
              <w:t>3</w:t>
            </w:r>
          </w:p>
        </w:tc>
        <w:tc>
          <w:tcPr>
            <w:tcW w:w="3727" w:type="dxa"/>
            <w:shd w:val="clear" w:color="auto" w:fill="E6E6E6"/>
          </w:tcPr>
          <w:p w14:paraId="646BCA9D" w14:textId="54F77E86" w:rsidR="005F1EFE" w:rsidRDefault="005F1EFE" w:rsidP="00340D5C">
            <w:pPr>
              <w:pStyle w:val="Listenabsatz"/>
              <w:numPr>
                <w:ilvl w:val="0"/>
                <w:numId w:val="32"/>
              </w:numPr>
            </w:pPr>
            <w:r>
              <w:t>Siehe Tabelle 2</w:t>
            </w:r>
            <w:r w:rsidR="00C0701F">
              <w:t xml:space="preserve"> (Anhang Pflichtenheft)</w:t>
            </w:r>
          </w:p>
        </w:tc>
        <w:tc>
          <w:tcPr>
            <w:tcW w:w="2771" w:type="dxa"/>
            <w:shd w:val="clear" w:color="auto" w:fill="E6E6E6"/>
          </w:tcPr>
          <w:p w14:paraId="1648C580" w14:textId="77777777" w:rsidR="005F1EFE" w:rsidRDefault="005F1EFE" w:rsidP="00F74229">
            <w:pPr>
              <w:keepNext/>
            </w:pPr>
          </w:p>
        </w:tc>
        <w:tc>
          <w:tcPr>
            <w:tcW w:w="1275" w:type="dxa"/>
            <w:shd w:val="clear" w:color="auto" w:fill="E6E6E6"/>
          </w:tcPr>
          <w:p w14:paraId="04586791" w14:textId="764F1032" w:rsidR="005F1EFE" w:rsidRDefault="00C0701F" w:rsidP="00F74229">
            <w:pPr>
              <w:keepNext/>
            </w:pPr>
            <w:r>
              <w:t>100% erreicht</w:t>
            </w:r>
          </w:p>
        </w:tc>
      </w:tr>
      <w:tr w:rsidR="005F1EFE" w:rsidRPr="00133DF1" w14:paraId="718F9ECC" w14:textId="4E89D867" w:rsidTr="00C0701F">
        <w:trPr>
          <w:trHeight w:val="462"/>
        </w:trPr>
        <w:tc>
          <w:tcPr>
            <w:tcW w:w="1183" w:type="dxa"/>
            <w:shd w:val="clear" w:color="auto" w:fill="A6A6A6" w:themeFill="background1" w:themeFillShade="A6"/>
            <w:vAlign w:val="center"/>
          </w:tcPr>
          <w:p w14:paraId="659568EC" w14:textId="77777777" w:rsidR="005F1EFE" w:rsidRDefault="005F1EFE" w:rsidP="00F74229">
            <w:pPr>
              <w:jc w:val="center"/>
              <w:rPr>
                <w:sz w:val="16"/>
                <w:szCs w:val="16"/>
              </w:rPr>
            </w:pPr>
            <w:r>
              <w:rPr>
                <w:sz w:val="16"/>
                <w:szCs w:val="16"/>
              </w:rPr>
              <w:t xml:space="preserve">Unity Output </w:t>
            </w:r>
            <w:proofErr w:type="spellStart"/>
            <w:r>
              <w:rPr>
                <w:sz w:val="16"/>
                <w:szCs w:val="16"/>
              </w:rPr>
              <w:t>Warping</w:t>
            </w:r>
            <w:proofErr w:type="spellEnd"/>
          </w:p>
        </w:tc>
        <w:tc>
          <w:tcPr>
            <w:tcW w:w="598" w:type="dxa"/>
            <w:shd w:val="clear" w:color="auto" w:fill="E6E6E6"/>
            <w:vAlign w:val="center"/>
          </w:tcPr>
          <w:p w14:paraId="2FE70113" w14:textId="77777777" w:rsidR="005F1EFE" w:rsidRDefault="005F1EFE" w:rsidP="00F74229">
            <w:pPr>
              <w:jc w:val="center"/>
            </w:pPr>
            <w:r>
              <w:t>4</w:t>
            </w:r>
          </w:p>
        </w:tc>
        <w:tc>
          <w:tcPr>
            <w:tcW w:w="3727" w:type="dxa"/>
            <w:shd w:val="clear" w:color="auto" w:fill="E6E6E6"/>
          </w:tcPr>
          <w:p w14:paraId="4C2104F4" w14:textId="77777777" w:rsidR="005F1EFE" w:rsidRDefault="005F1EFE" w:rsidP="00340D5C">
            <w:pPr>
              <w:pStyle w:val="Listenabsatz"/>
              <w:numPr>
                <w:ilvl w:val="0"/>
                <w:numId w:val="32"/>
              </w:numPr>
            </w:pPr>
            <w:r>
              <w:t>Das Ausgabebild soll auf die Eigenheiten des CAVEs angepasst werden können</w:t>
            </w:r>
          </w:p>
        </w:tc>
        <w:tc>
          <w:tcPr>
            <w:tcW w:w="2771" w:type="dxa"/>
            <w:shd w:val="clear" w:color="auto" w:fill="E6E6E6"/>
          </w:tcPr>
          <w:p w14:paraId="29C7D052" w14:textId="77777777" w:rsidR="005F1EFE" w:rsidRDefault="005F1EFE" w:rsidP="00340D5C">
            <w:pPr>
              <w:pStyle w:val="Listenabsatz"/>
              <w:keepNext/>
              <w:numPr>
                <w:ilvl w:val="0"/>
                <w:numId w:val="32"/>
              </w:numPr>
            </w:pPr>
            <w:r>
              <w:t>Optionales Feature</w:t>
            </w:r>
          </w:p>
        </w:tc>
        <w:tc>
          <w:tcPr>
            <w:tcW w:w="1275" w:type="dxa"/>
            <w:shd w:val="clear" w:color="auto" w:fill="E6E6E6"/>
          </w:tcPr>
          <w:p w14:paraId="193FC023" w14:textId="5412C714" w:rsidR="005F1EFE" w:rsidRDefault="00C0701F" w:rsidP="00A768CF">
            <w:pPr>
              <w:keepNext/>
            </w:pPr>
            <w:r>
              <w:t>Abklärungen getroffen und Prototypen getestet</w:t>
            </w:r>
          </w:p>
        </w:tc>
      </w:tr>
    </w:tbl>
    <w:p w14:paraId="4C11E21D" w14:textId="5BC87EA6" w:rsidR="005F1EFE" w:rsidRPr="005F1EFE" w:rsidRDefault="00A768CF" w:rsidP="00A768CF">
      <w:pPr>
        <w:pStyle w:val="Beschriftung"/>
        <w:jc w:val="center"/>
      </w:pPr>
      <w:bookmarkStart w:id="187" w:name="_Toc440834535"/>
      <w:r>
        <w:t xml:space="preserve">Tabelle </w:t>
      </w:r>
      <w:fldSimple w:instr=" SEQ Tabelle \* ARABIC ">
        <w:r>
          <w:rPr>
            <w:noProof/>
          </w:rPr>
          <w:t>13</w:t>
        </w:r>
      </w:fldSimple>
      <w:r>
        <w:t>: Funktionale Anforderungen</w:t>
      </w:r>
      <w:bookmarkEnd w:id="187"/>
    </w:p>
    <w:p w14:paraId="54FBB030" w14:textId="77777777" w:rsidR="005F1EFE" w:rsidRDefault="005F1EFE" w:rsidP="005F1EFE">
      <w:pPr>
        <w:pStyle w:val="berschrift2"/>
        <w:jc w:val="both"/>
      </w:pPr>
      <w:bookmarkStart w:id="188" w:name="_Toc421874461"/>
      <w:bookmarkStart w:id="189" w:name="_Toc440714545"/>
      <w:r>
        <w:t>Projektorganisation</w:t>
      </w:r>
      <w:bookmarkEnd w:id="188"/>
      <w:bookmarkEnd w:id="189"/>
    </w:p>
    <w:p w14:paraId="56A2F462" w14:textId="77777777" w:rsidR="005F1EFE" w:rsidRDefault="005F1EFE" w:rsidP="005F1EFE">
      <w:pPr>
        <w:jc w:val="both"/>
      </w:pPr>
      <w:r w:rsidRPr="00CA5645">
        <w:t>Auf eine stark strukturierte Projektorganisation wird bewusst verzichtet. Die Teammitglieder sind gleichberechtigt. Es kann vorkommen, dass verschiedene Teilprojekte und Verantwortungsbereiche den Teammitgliedern zugewiesen werden. Dies bedeutet aber nicht die alleinige Durchführung dieser Tasks.</w:t>
      </w:r>
      <w:r>
        <w:t xml:space="preserve"> </w:t>
      </w:r>
    </w:p>
    <w:p w14:paraId="4486305D" w14:textId="77777777" w:rsidR="005F1EFE" w:rsidRDefault="005F1EFE" w:rsidP="005F1EFE">
      <w:pPr>
        <w:jc w:val="both"/>
      </w:pPr>
    </w:p>
    <w:p w14:paraId="6AFA34AD" w14:textId="77777777" w:rsidR="005F1EFE" w:rsidRDefault="005F1EFE" w:rsidP="005F1EFE">
      <w:pPr>
        <w:pStyle w:val="berschrift3"/>
        <w:spacing w:before="0"/>
      </w:pPr>
      <w:bookmarkStart w:id="190" w:name="_Toc421874462"/>
      <w:bookmarkStart w:id="191" w:name="_Toc440714546"/>
      <w:r>
        <w:lastRenderedPageBreak/>
        <w:t>Projektteam</w:t>
      </w:r>
      <w:bookmarkEnd w:id="190"/>
      <w:bookmarkEnd w:id="191"/>
      <w:r>
        <w:t xml:space="preserve"> </w:t>
      </w:r>
    </w:p>
    <w:p w14:paraId="1BC3C956" w14:textId="77777777" w:rsidR="005F1EFE" w:rsidRPr="00CA5645" w:rsidRDefault="005F1EFE" w:rsidP="005F1EFE"/>
    <w:p w14:paraId="410F9EB7" w14:textId="77777777" w:rsidR="005F1EFE" w:rsidRDefault="005F1EFE" w:rsidP="005F1EFE">
      <w:pPr>
        <w:pStyle w:val="Default"/>
        <w:rPr>
          <w:sz w:val="19"/>
          <w:szCs w:val="19"/>
        </w:rPr>
      </w:pPr>
      <w:r>
        <w:rPr>
          <w:sz w:val="19"/>
          <w:szCs w:val="19"/>
        </w:rPr>
        <w:t xml:space="preserve">Daniel </w:t>
      </w:r>
      <w:proofErr w:type="spellStart"/>
      <w:r>
        <w:rPr>
          <w:sz w:val="19"/>
          <w:szCs w:val="19"/>
        </w:rPr>
        <w:t>Inversini</w:t>
      </w:r>
      <w:proofErr w:type="spellEnd"/>
      <w:r>
        <w:rPr>
          <w:sz w:val="19"/>
          <w:szCs w:val="19"/>
        </w:rPr>
        <w:t xml:space="preserve"> </w:t>
      </w:r>
      <w:r>
        <w:rPr>
          <w:sz w:val="19"/>
          <w:szCs w:val="19"/>
        </w:rPr>
        <w:tab/>
      </w:r>
      <w:hyperlink r:id="rId112" w:history="1">
        <w:r w:rsidRPr="002B3E76">
          <w:rPr>
            <w:rStyle w:val="Hyperlink"/>
            <w:sz w:val="19"/>
            <w:szCs w:val="19"/>
          </w:rPr>
          <w:t>daniel.inversini@students.bfh.ch</w:t>
        </w:r>
      </w:hyperlink>
      <w:r>
        <w:rPr>
          <w:sz w:val="19"/>
          <w:szCs w:val="19"/>
        </w:rPr>
        <w:t xml:space="preserve"> </w:t>
      </w:r>
    </w:p>
    <w:p w14:paraId="0F48AE59" w14:textId="77777777" w:rsidR="005F1EFE" w:rsidRDefault="005F1EFE" w:rsidP="005F1EFE">
      <w:pPr>
        <w:pStyle w:val="Default"/>
        <w:rPr>
          <w:sz w:val="19"/>
          <w:szCs w:val="19"/>
        </w:rPr>
      </w:pPr>
      <w:r>
        <w:rPr>
          <w:sz w:val="19"/>
          <w:szCs w:val="19"/>
        </w:rPr>
        <w:t xml:space="preserve">Julien Villiger </w:t>
      </w:r>
      <w:r>
        <w:rPr>
          <w:sz w:val="19"/>
          <w:szCs w:val="19"/>
        </w:rPr>
        <w:tab/>
      </w:r>
      <w:r>
        <w:rPr>
          <w:sz w:val="19"/>
          <w:szCs w:val="19"/>
        </w:rPr>
        <w:tab/>
      </w:r>
      <w:hyperlink r:id="rId113" w:history="1">
        <w:r w:rsidRPr="002B3E76">
          <w:rPr>
            <w:rStyle w:val="Hyperlink"/>
            <w:sz w:val="19"/>
            <w:szCs w:val="19"/>
          </w:rPr>
          <w:t>julien.villiger@students.bfh.ch</w:t>
        </w:r>
      </w:hyperlink>
      <w:r>
        <w:rPr>
          <w:sz w:val="19"/>
          <w:szCs w:val="19"/>
        </w:rPr>
        <w:t xml:space="preserve"> </w:t>
      </w:r>
    </w:p>
    <w:p w14:paraId="725533F7" w14:textId="77777777" w:rsidR="005F1EFE" w:rsidRDefault="005F1EFE" w:rsidP="005F1EFE">
      <w:pPr>
        <w:pStyle w:val="Default"/>
        <w:rPr>
          <w:sz w:val="19"/>
          <w:szCs w:val="19"/>
        </w:rPr>
      </w:pPr>
    </w:p>
    <w:p w14:paraId="49B78E4E" w14:textId="77777777" w:rsidR="005F1EFE" w:rsidRDefault="005F1EFE" w:rsidP="005F1EFE">
      <w:pPr>
        <w:pStyle w:val="berschrift3"/>
        <w:spacing w:before="0"/>
      </w:pPr>
      <w:bookmarkStart w:id="192" w:name="_Toc421874463"/>
      <w:bookmarkStart w:id="193" w:name="_Toc440714547"/>
      <w:r>
        <w:t>Betreuer</w:t>
      </w:r>
      <w:bookmarkEnd w:id="192"/>
      <w:bookmarkEnd w:id="193"/>
      <w:r>
        <w:t xml:space="preserve"> </w:t>
      </w:r>
    </w:p>
    <w:p w14:paraId="21DB1EAE" w14:textId="77777777" w:rsidR="005F1EFE" w:rsidRPr="00CA5645" w:rsidRDefault="005F1EFE" w:rsidP="005F1EFE"/>
    <w:p w14:paraId="6E34B29B" w14:textId="77777777" w:rsidR="005F1EFE" w:rsidRDefault="005F1EFE" w:rsidP="005F1EFE">
      <w:pPr>
        <w:jc w:val="both"/>
      </w:pPr>
      <w:r>
        <w:rPr>
          <w:szCs w:val="19"/>
        </w:rPr>
        <w:t xml:space="preserve">Prof. Urs </w:t>
      </w:r>
      <w:proofErr w:type="spellStart"/>
      <w:r>
        <w:rPr>
          <w:szCs w:val="19"/>
        </w:rPr>
        <w:t>Künzler</w:t>
      </w:r>
      <w:proofErr w:type="spellEnd"/>
      <w:r>
        <w:rPr>
          <w:szCs w:val="19"/>
        </w:rPr>
        <w:t xml:space="preserve"> </w:t>
      </w:r>
      <w:r>
        <w:rPr>
          <w:szCs w:val="19"/>
        </w:rPr>
        <w:tab/>
      </w:r>
      <w:hyperlink r:id="rId114" w:history="1">
        <w:r w:rsidRPr="002B3E76">
          <w:rPr>
            <w:rStyle w:val="Hyperlink"/>
            <w:szCs w:val="19"/>
          </w:rPr>
          <w:t>urs.kuenzler@bfh.ch</w:t>
        </w:r>
      </w:hyperlink>
      <w:r>
        <w:rPr>
          <w:szCs w:val="19"/>
        </w:rPr>
        <w:t xml:space="preserve"> </w:t>
      </w:r>
    </w:p>
    <w:p w14:paraId="76B4C364" w14:textId="77777777" w:rsidR="005F1EFE" w:rsidRDefault="005F1EFE" w:rsidP="005F1EFE">
      <w:pPr>
        <w:pStyle w:val="berschrift3"/>
      </w:pPr>
      <w:bookmarkStart w:id="194" w:name="_Toc440714548"/>
      <w:bookmarkStart w:id="195" w:name="_Toc421874464"/>
      <w:r>
        <w:t>Experte</w:t>
      </w:r>
      <w:bookmarkEnd w:id="194"/>
    </w:p>
    <w:p w14:paraId="0FB8C080" w14:textId="77777777" w:rsidR="005F1EFE" w:rsidRPr="00205944" w:rsidRDefault="005F1EFE" w:rsidP="005F1EFE">
      <w:r>
        <w:t>Dr. Harald Studer</w:t>
      </w:r>
      <w:r>
        <w:tab/>
      </w:r>
      <w:hyperlink r:id="rId115" w:history="1">
        <w:r w:rsidRPr="00DB4C47">
          <w:rPr>
            <w:rStyle w:val="Hyperlink"/>
          </w:rPr>
          <w:t>harald.studer@iss-ag.ch</w:t>
        </w:r>
      </w:hyperlink>
      <w:r>
        <w:t xml:space="preserve"> </w:t>
      </w:r>
    </w:p>
    <w:p w14:paraId="3DBDBB01" w14:textId="77777777" w:rsidR="005F1EFE" w:rsidRDefault="005F1EFE" w:rsidP="005F1EFE">
      <w:pPr>
        <w:pStyle w:val="berschrift2"/>
        <w:jc w:val="both"/>
      </w:pPr>
      <w:bookmarkStart w:id="196" w:name="_Toc440714549"/>
      <w:r>
        <w:t>Projektplanung, Meilensteine</w:t>
      </w:r>
      <w:bookmarkEnd w:id="195"/>
      <w:bookmarkEnd w:id="196"/>
    </w:p>
    <w:p w14:paraId="32BBDA4C" w14:textId="77777777" w:rsidR="005F1EFE" w:rsidRDefault="005F1EFE" w:rsidP="005F1EFE">
      <w:pPr>
        <w:jc w:val="both"/>
      </w:pPr>
      <w:r>
        <w:t>Der Gantt</w:t>
      </w:r>
      <w:r>
        <w:rPr>
          <w:rStyle w:val="Funotenzeichen"/>
        </w:rPr>
        <w:footnoteReference w:id="44"/>
      </w:r>
      <w:r>
        <w:t xml:space="preserve">-Projektplan ist unter </w:t>
      </w:r>
      <w:hyperlink r:id="rId116" w:history="1">
        <w:r w:rsidRPr="00DB4C47">
          <w:rPr>
            <w:rStyle w:val="Hyperlink"/>
          </w:rPr>
          <w:t>https://pm.ti.bfh.ch/projects/unity-cave-thesis/issues/gantt</w:t>
        </w:r>
      </w:hyperlink>
      <w:r>
        <w:t xml:space="preserve"> erreichbar.</w:t>
      </w:r>
    </w:p>
    <w:p w14:paraId="6BB273A4" w14:textId="77777777" w:rsidR="005F1EFE" w:rsidRDefault="005F1EFE" w:rsidP="005F1EFE">
      <w:pPr>
        <w:keepNext/>
        <w:jc w:val="center"/>
        <w:rPr>
          <w:noProof/>
          <w:lang w:eastAsia="de-CH"/>
        </w:rPr>
      </w:pPr>
    </w:p>
    <w:p w14:paraId="380B5935" w14:textId="77777777" w:rsidR="005F1EFE" w:rsidRDefault="005F1EFE" w:rsidP="005F1EFE">
      <w:pPr>
        <w:keepNext/>
        <w:jc w:val="center"/>
      </w:pPr>
      <w:r>
        <w:rPr>
          <w:noProof/>
          <w:lang w:eastAsia="de-CH"/>
        </w:rPr>
        <w:drawing>
          <wp:inline distT="0" distB="0" distL="0" distR="0" wp14:anchorId="2B651AEA" wp14:editId="55A30409">
            <wp:extent cx="5040000" cy="3928400"/>
            <wp:effectExtent l="0" t="0" r="3810" b="635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ity-cave-thesis-gantt.png"/>
                    <pic:cNvPicPr/>
                  </pic:nvPicPr>
                  <pic:blipFill>
                    <a:blip r:embed="rId117"/>
                    <a:stretch>
                      <a:fillRect/>
                    </a:stretch>
                  </pic:blipFill>
                  <pic:spPr>
                    <a:xfrm>
                      <a:off x="0" y="0"/>
                      <a:ext cx="5040000" cy="3928400"/>
                    </a:xfrm>
                    <a:prstGeom prst="rect">
                      <a:avLst/>
                    </a:prstGeom>
                  </pic:spPr>
                </pic:pic>
              </a:graphicData>
            </a:graphic>
          </wp:inline>
        </w:drawing>
      </w:r>
    </w:p>
    <w:p w14:paraId="266A1F32" w14:textId="77777777" w:rsidR="005F1EFE" w:rsidRDefault="005F1EFE" w:rsidP="005F1EFE">
      <w:pPr>
        <w:pStyle w:val="Beschriftung"/>
        <w:jc w:val="center"/>
        <w:rPr>
          <w:noProof/>
          <w:lang w:eastAsia="de-CH"/>
        </w:rPr>
      </w:pPr>
      <w:bookmarkStart w:id="197" w:name="_Toc440834508"/>
      <w:r>
        <w:t xml:space="preserve">Abbildung </w:t>
      </w:r>
      <w:fldSimple w:instr=" SEQ Abbildung \* ARABIC ">
        <w:r>
          <w:rPr>
            <w:noProof/>
          </w:rPr>
          <w:t>71</w:t>
        </w:r>
      </w:fldSimple>
      <w:r>
        <w:t>: Gantt Plan</w:t>
      </w:r>
      <w:bookmarkEnd w:id="197"/>
    </w:p>
    <w:p w14:paraId="503B8BF1" w14:textId="77777777" w:rsidR="005F1EFE" w:rsidRDefault="005F1EFE" w:rsidP="005F1EFE">
      <w:r>
        <w:t>Folgende Meilensteine wurden in der Voranalyse und im Pflichtenheft bereits festgelegt:</w:t>
      </w:r>
    </w:p>
    <w:p w14:paraId="17748108" w14:textId="77777777" w:rsidR="005F1EFE" w:rsidRDefault="005F1EFE" w:rsidP="005F1EFE"/>
    <w:tbl>
      <w:tblPr>
        <w:tblStyle w:val="TabelleBFH"/>
        <w:tblW w:w="0" w:type="auto"/>
        <w:tblLook w:val="04A0" w:firstRow="1" w:lastRow="0" w:firstColumn="1" w:lastColumn="0" w:noHBand="0" w:noVBand="1"/>
      </w:tblPr>
      <w:tblGrid>
        <w:gridCol w:w="4733"/>
        <w:gridCol w:w="4734"/>
      </w:tblGrid>
      <w:tr w:rsidR="005F1EFE" w14:paraId="60B2286B" w14:textId="77777777" w:rsidTr="00F74229">
        <w:trPr>
          <w:cnfStyle w:val="100000000000" w:firstRow="1" w:lastRow="0" w:firstColumn="0" w:lastColumn="0" w:oddVBand="0" w:evenVBand="0" w:oddHBand="0" w:evenHBand="0" w:firstRowFirstColumn="0" w:firstRowLastColumn="0" w:lastRowFirstColumn="0" w:lastRowLastColumn="0"/>
        </w:trPr>
        <w:tc>
          <w:tcPr>
            <w:tcW w:w="4733" w:type="dxa"/>
            <w:shd w:val="clear" w:color="auto" w:fill="D0CECE" w:themeFill="background2" w:themeFillShade="E6"/>
          </w:tcPr>
          <w:p w14:paraId="6B86D9A2" w14:textId="77777777" w:rsidR="005F1EFE" w:rsidRPr="00653AF6" w:rsidRDefault="005F1EFE" w:rsidP="00F74229">
            <w:r w:rsidRPr="00653AF6">
              <w:t>Bezeichnung</w:t>
            </w:r>
          </w:p>
        </w:tc>
        <w:tc>
          <w:tcPr>
            <w:tcW w:w="4734" w:type="dxa"/>
            <w:shd w:val="clear" w:color="auto" w:fill="D0CECE" w:themeFill="background2" w:themeFillShade="E6"/>
          </w:tcPr>
          <w:p w14:paraId="2F5811DD" w14:textId="77777777" w:rsidR="005F1EFE" w:rsidRPr="00653AF6" w:rsidRDefault="005F1EFE" w:rsidP="00F74229">
            <w:r w:rsidRPr="00653AF6">
              <w:t>Fälligkeit</w:t>
            </w:r>
          </w:p>
        </w:tc>
      </w:tr>
      <w:tr w:rsidR="005F1EFE" w14:paraId="1126BE26" w14:textId="77777777" w:rsidTr="00F74229">
        <w:tc>
          <w:tcPr>
            <w:tcW w:w="4733" w:type="dxa"/>
          </w:tcPr>
          <w:p w14:paraId="2DC5889C" w14:textId="77777777" w:rsidR="005F1EFE" w:rsidRDefault="005F1EFE" w:rsidP="00F74229">
            <w:r>
              <w:t>Prototyp Unity</w:t>
            </w:r>
            <w:r>
              <w:fldChar w:fldCharType="begin"/>
            </w:r>
            <w:r>
              <w:instrText xml:space="preserve"> XE "</w:instrText>
            </w:r>
            <w:r w:rsidRPr="00D854CA">
              <w:instrText>Unity</w:instrText>
            </w:r>
            <w:r>
              <w:instrText xml:space="preserve">" </w:instrText>
            </w:r>
            <w:r>
              <w:fldChar w:fldCharType="end"/>
            </w:r>
            <w:r>
              <w:t xml:space="preserve"> Plugin</w:t>
            </w:r>
          </w:p>
        </w:tc>
        <w:tc>
          <w:tcPr>
            <w:tcW w:w="4734" w:type="dxa"/>
          </w:tcPr>
          <w:p w14:paraId="0E168631" w14:textId="77777777" w:rsidR="005F1EFE" w:rsidRDefault="005F1EFE" w:rsidP="00F74229">
            <w:r>
              <w:t xml:space="preserve">29.10.2015 </w:t>
            </w:r>
          </w:p>
        </w:tc>
      </w:tr>
      <w:tr w:rsidR="005F1EFE" w14:paraId="4C93AF2B" w14:textId="77777777" w:rsidTr="00F74229">
        <w:tc>
          <w:tcPr>
            <w:tcW w:w="4733" w:type="dxa"/>
          </w:tcPr>
          <w:p w14:paraId="16598210" w14:textId="77777777" w:rsidR="005F1EFE" w:rsidRDefault="005F1EFE" w:rsidP="00F74229">
            <w:r>
              <w:lastRenderedPageBreak/>
              <w:t>Tracking</w:t>
            </w:r>
          </w:p>
        </w:tc>
        <w:tc>
          <w:tcPr>
            <w:tcW w:w="4734" w:type="dxa"/>
          </w:tcPr>
          <w:p w14:paraId="02DF5384" w14:textId="77777777" w:rsidR="005F1EFE" w:rsidRDefault="005F1EFE" w:rsidP="00F74229">
            <w:r>
              <w:t>29.10.2015</w:t>
            </w:r>
          </w:p>
        </w:tc>
      </w:tr>
      <w:tr w:rsidR="005F1EFE" w14:paraId="68BF1283" w14:textId="77777777" w:rsidTr="00F74229">
        <w:tc>
          <w:tcPr>
            <w:tcW w:w="4733" w:type="dxa"/>
          </w:tcPr>
          <w:p w14:paraId="58B3D1A6" w14:textId="77777777" w:rsidR="005F1EFE" w:rsidRDefault="005F1EFE" w:rsidP="00F74229">
            <w:r>
              <w:t>Unity</w:t>
            </w:r>
            <w:r>
              <w:fldChar w:fldCharType="begin"/>
            </w:r>
            <w:r>
              <w:instrText xml:space="preserve"> XE "</w:instrText>
            </w:r>
            <w:r w:rsidRPr="00D854CA">
              <w:instrText>Unity</w:instrText>
            </w:r>
            <w:r>
              <w:instrText xml:space="preserve">" </w:instrText>
            </w:r>
            <w:r>
              <w:fldChar w:fldCharType="end"/>
            </w:r>
            <w:r>
              <w:t xml:space="preserve"> Plugin / Handbuch / Dokumentation</w:t>
            </w:r>
          </w:p>
        </w:tc>
        <w:tc>
          <w:tcPr>
            <w:tcW w:w="4734" w:type="dxa"/>
          </w:tcPr>
          <w:p w14:paraId="057EB3A9" w14:textId="77777777" w:rsidR="005F1EFE" w:rsidRDefault="005F1EFE" w:rsidP="00F74229">
            <w:pPr>
              <w:keepNext/>
            </w:pPr>
            <w:r>
              <w:t>31.12.2015</w:t>
            </w:r>
          </w:p>
        </w:tc>
      </w:tr>
      <w:tr w:rsidR="005F1EFE" w14:paraId="54072587" w14:textId="77777777" w:rsidTr="00F74229">
        <w:tc>
          <w:tcPr>
            <w:tcW w:w="4733" w:type="dxa"/>
          </w:tcPr>
          <w:p w14:paraId="05362DAB" w14:textId="77777777" w:rsidR="005F1EFE" w:rsidRDefault="005F1EFE" w:rsidP="00F74229">
            <w:r>
              <w:t>Präsentation</w:t>
            </w:r>
          </w:p>
        </w:tc>
        <w:tc>
          <w:tcPr>
            <w:tcW w:w="4734" w:type="dxa"/>
          </w:tcPr>
          <w:p w14:paraId="0A82B930" w14:textId="77777777" w:rsidR="005F1EFE" w:rsidRDefault="005F1EFE" w:rsidP="00F74229">
            <w:pPr>
              <w:keepNext/>
            </w:pPr>
            <w:r>
              <w:t>17.01.2015</w:t>
            </w:r>
          </w:p>
        </w:tc>
      </w:tr>
    </w:tbl>
    <w:p w14:paraId="313783A3" w14:textId="0A0F1F76" w:rsidR="005F1EFE" w:rsidRDefault="005F1EFE" w:rsidP="005F1EFE">
      <w:pPr>
        <w:pStyle w:val="Beschriftung"/>
        <w:jc w:val="center"/>
      </w:pPr>
      <w:bookmarkStart w:id="198" w:name="_Toc440834536"/>
      <w:r>
        <w:t xml:space="preserve">Tabelle </w:t>
      </w:r>
      <w:fldSimple w:instr=" SEQ Tabelle \* ARABIC ">
        <w:r w:rsidR="00A768CF">
          <w:rPr>
            <w:noProof/>
          </w:rPr>
          <w:t>14</w:t>
        </w:r>
      </w:fldSimple>
      <w:r>
        <w:t>: Meilensteine</w:t>
      </w:r>
      <w:bookmarkEnd w:id="198"/>
    </w:p>
    <w:p w14:paraId="39C1C4A7" w14:textId="77777777" w:rsidR="005F1EFE" w:rsidRPr="00731FC5" w:rsidRDefault="005F1EFE" w:rsidP="00340D5C">
      <w:pPr>
        <w:pStyle w:val="Listenabsatz"/>
        <w:numPr>
          <w:ilvl w:val="0"/>
          <w:numId w:val="26"/>
        </w:numPr>
        <w:ind w:left="360"/>
      </w:pPr>
      <w:r>
        <w:rPr>
          <w:b/>
        </w:rPr>
        <w:t>Prototyp Unity</w:t>
      </w:r>
      <w:r>
        <w:rPr>
          <w:b/>
        </w:rPr>
        <w:fldChar w:fldCharType="begin"/>
      </w:r>
      <w:r>
        <w:instrText xml:space="preserve"> XE "</w:instrText>
      </w:r>
      <w:r w:rsidRPr="00D854CA">
        <w:instrText>Unity</w:instrText>
      </w:r>
      <w:r>
        <w:instrText xml:space="preserve">" </w:instrText>
      </w:r>
      <w:r>
        <w:rPr>
          <w:b/>
        </w:rPr>
        <w:fldChar w:fldCharType="end"/>
      </w:r>
      <w:r>
        <w:rPr>
          <w:b/>
        </w:rPr>
        <w:t xml:space="preserve"> Plugin</w:t>
      </w:r>
    </w:p>
    <w:p w14:paraId="59A21C99" w14:textId="77777777" w:rsidR="005F1EFE" w:rsidRDefault="005F1EFE" w:rsidP="005F1EFE">
      <w:pPr>
        <w:pStyle w:val="Listenabsatz"/>
        <w:ind w:left="360"/>
        <w:jc w:val="both"/>
      </w:pPr>
      <w:r w:rsidRPr="00731FC5">
        <w:t>Eine erste Implementierung des Unity</w:t>
      </w:r>
      <w:r>
        <w:fldChar w:fldCharType="begin"/>
      </w:r>
      <w:r>
        <w:instrText xml:space="preserve"> XE "</w:instrText>
      </w:r>
      <w:r w:rsidRPr="00D854CA">
        <w:instrText>Unity</w:instrText>
      </w:r>
      <w:r>
        <w:instrText xml:space="preserve">" </w:instrText>
      </w:r>
      <w:r>
        <w:fldChar w:fldCharType="end"/>
      </w:r>
      <w:r w:rsidRPr="00731FC5">
        <w:t xml:space="preserve"> </w:t>
      </w:r>
      <w:proofErr w:type="spellStart"/>
      <w:r w:rsidRPr="00731FC5">
        <w:t>Plugins</w:t>
      </w:r>
      <w:proofErr w:type="spellEnd"/>
      <w:r w:rsidRPr="00731FC5">
        <w:t xml:space="preserve"> mit grundlegender Funktionalität wurde umgesetzt</w:t>
      </w:r>
    </w:p>
    <w:p w14:paraId="3B3002EF" w14:textId="77777777" w:rsidR="005F1EFE" w:rsidRDefault="005F1EFE" w:rsidP="005F1EFE">
      <w:pPr>
        <w:pStyle w:val="Listenabsatz"/>
        <w:ind w:left="360"/>
        <w:jc w:val="both"/>
      </w:pPr>
    </w:p>
    <w:p w14:paraId="3BED4D23" w14:textId="77777777" w:rsidR="005F1EFE" w:rsidRPr="00731FC5" w:rsidRDefault="005F1EFE" w:rsidP="00340D5C">
      <w:pPr>
        <w:pStyle w:val="Listenabsatz"/>
        <w:numPr>
          <w:ilvl w:val="0"/>
          <w:numId w:val="26"/>
        </w:numPr>
        <w:ind w:left="360"/>
      </w:pPr>
      <w:r>
        <w:rPr>
          <w:b/>
        </w:rPr>
        <w:t>Tracking</w:t>
      </w:r>
    </w:p>
    <w:p w14:paraId="19B5080A" w14:textId="77777777" w:rsidR="005F1EFE" w:rsidRDefault="005F1EFE" w:rsidP="005F1EFE">
      <w:pPr>
        <w:pStyle w:val="Listenabsatz"/>
        <w:ind w:left="360"/>
        <w:jc w:val="both"/>
      </w:pPr>
      <w:r w:rsidRPr="00731FC5">
        <w:t>Die Analysephase des VRPN</w:t>
      </w:r>
      <w:r>
        <w:fldChar w:fldCharType="begin"/>
      </w:r>
      <w:r>
        <w:instrText xml:space="preserve"> XE "</w:instrText>
      </w:r>
      <w:r w:rsidRPr="00914EB5">
        <w:instrText>VRPN</w:instrText>
      </w:r>
      <w:r>
        <w:instrText xml:space="preserve">" </w:instrText>
      </w:r>
      <w:r>
        <w:fldChar w:fldCharType="end"/>
      </w:r>
      <w:r w:rsidRPr="00731FC5">
        <w:t xml:space="preserve"> Protokolls wurde abgeschlossen, damit die Integrati</w:t>
      </w:r>
      <w:r>
        <w:t xml:space="preserve">on des </w:t>
      </w:r>
      <w:proofErr w:type="spellStart"/>
      <w:r>
        <w:t>WorldViz</w:t>
      </w:r>
      <w:proofErr w:type="spellEnd"/>
      <w:r>
        <w:fldChar w:fldCharType="begin"/>
      </w:r>
      <w:r>
        <w:instrText xml:space="preserve"> XE "</w:instrText>
      </w:r>
      <w:r w:rsidRPr="00170D74">
        <w:instrText>WorldViz</w:instrText>
      </w:r>
      <w:r>
        <w:instrText xml:space="preserve">" </w:instrText>
      </w:r>
      <w:r>
        <w:fldChar w:fldCharType="end"/>
      </w:r>
      <w:r>
        <w:t xml:space="preserve"> Tra</w:t>
      </w:r>
      <w:r w:rsidRPr="00731FC5">
        <w:t>cking Systems in das Unity</w:t>
      </w:r>
      <w:r>
        <w:fldChar w:fldCharType="begin"/>
      </w:r>
      <w:r>
        <w:instrText xml:space="preserve"> XE "</w:instrText>
      </w:r>
      <w:r w:rsidRPr="00D854CA">
        <w:instrText>Unity</w:instrText>
      </w:r>
      <w:r>
        <w:instrText xml:space="preserve">" </w:instrText>
      </w:r>
      <w:r>
        <w:fldChar w:fldCharType="end"/>
      </w:r>
      <w:r w:rsidRPr="00731FC5">
        <w:t xml:space="preserve"> Plugin erfolgen kann. Zusätzlich wird die Umsetzung ei</w:t>
      </w:r>
      <w:r>
        <w:t>ner Demo-Applikation gestartet.</w:t>
      </w:r>
    </w:p>
    <w:p w14:paraId="510236AE" w14:textId="77777777" w:rsidR="005F1EFE" w:rsidRDefault="005F1EFE" w:rsidP="005F1EFE"/>
    <w:p w14:paraId="5CF8A340" w14:textId="77777777" w:rsidR="005F1EFE" w:rsidRPr="00731FC5" w:rsidRDefault="005F1EFE" w:rsidP="00340D5C">
      <w:pPr>
        <w:pStyle w:val="Listenabsatz"/>
        <w:numPr>
          <w:ilvl w:val="0"/>
          <w:numId w:val="26"/>
        </w:numPr>
        <w:ind w:left="360"/>
        <w:rPr>
          <w:b/>
        </w:rPr>
      </w:pPr>
      <w:r w:rsidRPr="00731FC5">
        <w:rPr>
          <w:b/>
        </w:rPr>
        <w:t>Unity</w:t>
      </w:r>
      <w:r>
        <w:rPr>
          <w:b/>
        </w:rPr>
        <w:fldChar w:fldCharType="begin"/>
      </w:r>
      <w:r>
        <w:instrText xml:space="preserve"> XE "</w:instrText>
      </w:r>
      <w:r w:rsidRPr="00D854CA">
        <w:instrText>Unity</w:instrText>
      </w:r>
      <w:r>
        <w:instrText xml:space="preserve">" </w:instrText>
      </w:r>
      <w:r>
        <w:rPr>
          <w:b/>
        </w:rPr>
        <w:fldChar w:fldCharType="end"/>
      </w:r>
      <w:r w:rsidRPr="00731FC5">
        <w:rPr>
          <w:b/>
        </w:rPr>
        <w:t xml:space="preserve"> Plugin / Handbuch / Dokumentation</w:t>
      </w:r>
    </w:p>
    <w:p w14:paraId="499BB99F" w14:textId="6D1C3BE6" w:rsidR="005F1EFE" w:rsidRDefault="005F1EFE" w:rsidP="005F1EFE">
      <w:pPr>
        <w:pStyle w:val="Listenabsatz"/>
        <w:ind w:left="360"/>
        <w:jc w:val="both"/>
      </w:pPr>
      <w:r w:rsidRPr="00731FC5">
        <w:t>Das Unity</w:t>
      </w:r>
      <w:r>
        <w:fldChar w:fldCharType="begin"/>
      </w:r>
      <w:r>
        <w:instrText xml:space="preserve"> XE "</w:instrText>
      </w:r>
      <w:r w:rsidRPr="00D854CA">
        <w:instrText>Unity</w:instrText>
      </w:r>
      <w:r>
        <w:instrText xml:space="preserve">" </w:instrText>
      </w:r>
      <w:r>
        <w:fldChar w:fldCharType="end"/>
      </w:r>
      <w:r w:rsidRPr="00731FC5">
        <w:t xml:space="preserve"> Plugin wurde fertiggestellt und getestet. Kleinere Anpassungen und die Finalisierung erfolgen noch. Zusätzlich wurde ein Handbuch / Anleitung erstellt, um die Ver</w:t>
      </w:r>
      <w:r>
        <w:t xml:space="preserve">wendung des </w:t>
      </w:r>
      <w:proofErr w:type="spellStart"/>
      <w:r>
        <w:t>Plugins</w:t>
      </w:r>
      <w:proofErr w:type="spellEnd"/>
      <w:r>
        <w:t xml:space="preserve"> zu vereinfa</w:t>
      </w:r>
      <w:r w:rsidRPr="00731FC5">
        <w:t>chen. Die Dokumentation ist an dieser Stelle ebenfalls möglichst weit fertiggestellt.</w:t>
      </w:r>
    </w:p>
    <w:p w14:paraId="762CEDC3" w14:textId="77777777" w:rsidR="005F1EFE" w:rsidRDefault="005F1EFE" w:rsidP="005F1EFE">
      <w:pPr>
        <w:pStyle w:val="Listenabsatz"/>
        <w:ind w:left="360"/>
        <w:jc w:val="both"/>
      </w:pPr>
    </w:p>
    <w:p w14:paraId="34AA4C59" w14:textId="77777777" w:rsidR="005F1EFE" w:rsidRPr="00731FC5" w:rsidRDefault="005F1EFE" w:rsidP="00340D5C">
      <w:pPr>
        <w:pStyle w:val="Listenabsatz"/>
        <w:numPr>
          <w:ilvl w:val="0"/>
          <w:numId w:val="26"/>
        </w:numPr>
        <w:ind w:left="360"/>
        <w:jc w:val="both"/>
      </w:pPr>
      <w:r>
        <w:rPr>
          <w:b/>
        </w:rPr>
        <w:t>Präsentation</w:t>
      </w:r>
    </w:p>
    <w:p w14:paraId="043FCB93" w14:textId="77777777" w:rsidR="005F1EFE" w:rsidRPr="00731FC5" w:rsidRDefault="005F1EFE" w:rsidP="005F1EFE">
      <w:pPr>
        <w:pStyle w:val="Listenabsatz"/>
        <w:ind w:left="360"/>
        <w:jc w:val="both"/>
      </w:pPr>
      <w:r w:rsidRPr="00731FC5">
        <w:t>Sämtliche Dokumente / Arbeiten sind abgeschlossen und e</w:t>
      </w:r>
      <w:r>
        <w:t>ine Präsentation wurde erstellt</w:t>
      </w:r>
    </w:p>
    <w:p w14:paraId="1E7186B1" w14:textId="77777777" w:rsidR="005F1EFE" w:rsidRDefault="005F1EFE" w:rsidP="005F1EFE">
      <w:pPr>
        <w:pStyle w:val="berschrift2"/>
        <w:jc w:val="both"/>
      </w:pPr>
      <w:bookmarkStart w:id="199" w:name="_Toc421874465"/>
      <w:bookmarkStart w:id="200" w:name="_Toc440714550"/>
      <w:r>
        <w:t>Qualitätssicherung</w:t>
      </w:r>
      <w:bookmarkEnd w:id="199"/>
      <w:bookmarkEnd w:id="200"/>
    </w:p>
    <w:p w14:paraId="0449084D" w14:textId="77777777" w:rsidR="005F1EFE" w:rsidRDefault="005F1EFE" w:rsidP="005F1EFE">
      <w:pPr>
        <w:jc w:val="both"/>
      </w:pPr>
      <w:r>
        <w:t>Als Qualitätssicherung soll regelmässig der aktuelle Ist-Zustand des Projektes mit dem Projektplan verglichen werden. Weiter finden alle zwei Wochen Projektmeetings mit dem Betreuer statt, bei denen Fortschritte und Probleme diskutiert werden können.</w:t>
      </w:r>
    </w:p>
    <w:p w14:paraId="00D016D7" w14:textId="77777777" w:rsidR="005F1EFE" w:rsidRDefault="005F1EFE" w:rsidP="005F1EFE">
      <w:pPr>
        <w:pStyle w:val="berschrift2"/>
        <w:jc w:val="both"/>
      </w:pPr>
      <w:bookmarkStart w:id="201" w:name="_Toc421874466"/>
      <w:bookmarkStart w:id="202" w:name="_Toc440714551"/>
      <w:r>
        <w:t>Risikoanalyse</w:t>
      </w:r>
      <w:bookmarkEnd w:id="201"/>
      <w:bookmarkEnd w:id="202"/>
    </w:p>
    <w:p w14:paraId="5512327D" w14:textId="0CD4382B" w:rsidR="005F1EFE" w:rsidRDefault="005F1EFE" w:rsidP="005F1EFE">
      <w:pPr>
        <w:jc w:val="both"/>
      </w:pPr>
      <w:r>
        <w:t>Sollten erkennbare Risiken auftreten, wird der Auftraggeber informiert und es werden vom Projektteam erarbeitete Lösungsansätze vorgeschlagen.</w:t>
      </w:r>
    </w:p>
    <w:p w14:paraId="2E67E5D8" w14:textId="74CD95D4" w:rsidR="005F1EFE" w:rsidRDefault="005F1EFE" w:rsidP="005F1EFE">
      <w:pPr>
        <w:jc w:val="both"/>
      </w:pPr>
      <w:r>
        <w:t>A: Auswirkungen</w:t>
      </w:r>
      <w:r w:rsidR="00DF0C54">
        <w:t xml:space="preserve"> </w:t>
      </w:r>
      <w:r>
        <w:t>W: Wahrscheinlichkeit</w:t>
      </w:r>
    </w:p>
    <w:p w14:paraId="62E966FC" w14:textId="77777777" w:rsidR="005F1EFE" w:rsidRDefault="005F1EFE" w:rsidP="005F1EFE">
      <w:pPr>
        <w:jc w:val="both"/>
      </w:pPr>
    </w:p>
    <w:tbl>
      <w:tblPr>
        <w:tblStyle w:val="TabelleBFH"/>
        <w:tblW w:w="9468" w:type="dxa"/>
        <w:tblInd w:w="95" w:type="dxa"/>
        <w:tblLook w:val="04A0" w:firstRow="1" w:lastRow="0" w:firstColumn="1" w:lastColumn="0" w:noHBand="0" w:noVBand="1"/>
      </w:tblPr>
      <w:tblGrid>
        <w:gridCol w:w="2173"/>
        <w:gridCol w:w="3038"/>
        <w:gridCol w:w="2491"/>
        <w:gridCol w:w="850"/>
        <w:gridCol w:w="916"/>
      </w:tblGrid>
      <w:tr w:rsidR="005F1EFE" w14:paraId="3CB63C2C" w14:textId="77777777" w:rsidTr="00F74229">
        <w:trPr>
          <w:cnfStyle w:val="100000000000" w:firstRow="1" w:lastRow="0" w:firstColumn="0" w:lastColumn="0" w:oddVBand="0" w:evenVBand="0" w:oddHBand="0" w:evenHBand="0" w:firstRowFirstColumn="0" w:firstRowLastColumn="0" w:lastRowFirstColumn="0" w:lastRowLastColumn="0"/>
        </w:trPr>
        <w:tc>
          <w:tcPr>
            <w:tcW w:w="2173" w:type="dxa"/>
            <w:shd w:val="clear" w:color="auto" w:fill="D0CECE" w:themeFill="background2" w:themeFillShade="E6"/>
          </w:tcPr>
          <w:p w14:paraId="2F20B162" w14:textId="77777777" w:rsidR="005F1EFE" w:rsidRPr="00653AF6" w:rsidRDefault="005F1EFE" w:rsidP="00F74229">
            <w:pPr>
              <w:jc w:val="both"/>
            </w:pPr>
            <w:r w:rsidRPr="00653AF6">
              <w:t>Risiko</w:t>
            </w:r>
          </w:p>
        </w:tc>
        <w:tc>
          <w:tcPr>
            <w:tcW w:w="3038" w:type="dxa"/>
            <w:shd w:val="clear" w:color="auto" w:fill="D0CECE" w:themeFill="background2" w:themeFillShade="E6"/>
          </w:tcPr>
          <w:p w14:paraId="1441BC4B" w14:textId="77777777" w:rsidR="005F1EFE" w:rsidRPr="00653AF6" w:rsidRDefault="005F1EFE" w:rsidP="00F74229">
            <w:pPr>
              <w:jc w:val="both"/>
            </w:pPr>
            <w:r w:rsidRPr="00653AF6">
              <w:t>Beschreibung</w:t>
            </w:r>
          </w:p>
        </w:tc>
        <w:tc>
          <w:tcPr>
            <w:tcW w:w="2491" w:type="dxa"/>
            <w:shd w:val="clear" w:color="auto" w:fill="D0CECE" w:themeFill="background2" w:themeFillShade="E6"/>
          </w:tcPr>
          <w:p w14:paraId="38E14BDC" w14:textId="77777777" w:rsidR="005F1EFE" w:rsidRPr="00653AF6" w:rsidRDefault="005F1EFE" w:rsidP="00F74229">
            <w:pPr>
              <w:jc w:val="both"/>
            </w:pPr>
            <w:r w:rsidRPr="00653AF6">
              <w:t>Massnahmen</w:t>
            </w:r>
          </w:p>
        </w:tc>
        <w:tc>
          <w:tcPr>
            <w:tcW w:w="850" w:type="dxa"/>
            <w:shd w:val="clear" w:color="auto" w:fill="D0CECE" w:themeFill="background2" w:themeFillShade="E6"/>
          </w:tcPr>
          <w:p w14:paraId="3627FCC2" w14:textId="77777777" w:rsidR="005F1EFE" w:rsidRPr="00653AF6" w:rsidRDefault="005F1EFE" w:rsidP="00F74229">
            <w:pPr>
              <w:jc w:val="both"/>
            </w:pPr>
            <w:r w:rsidRPr="00653AF6">
              <w:t>A</w:t>
            </w:r>
          </w:p>
        </w:tc>
        <w:tc>
          <w:tcPr>
            <w:tcW w:w="916" w:type="dxa"/>
            <w:shd w:val="clear" w:color="auto" w:fill="D0CECE" w:themeFill="background2" w:themeFillShade="E6"/>
          </w:tcPr>
          <w:p w14:paraId="37185D0B" w14:textId="77777777" w:rsidR="005F1EFE" w:rsidRPr="00653AF6" w:rsidRDefault="005F1EFE" w:rsidP="00F74229">
            <w:pPr>
              <w:jc w:val="both"/>
            </w:pPr>
            <w:r w:rsidRPr="00653AF6">
              <w:t>W</w:t>
            </w:r>
          </w:p>
        </w:tc>
      </w:tr>
      <w:tr w:rsidR="005F1EFE" w14:paraId="53492B0A" w14:textId="77777777" w:rsidTr="00F74229">
        <w:tc>
          <w:tcPr>
            <w:tcW w:w="2173" w:type="dxa"/>
          </w:tcPr>
          <w:p w14:paraId="362F4145" w14:textId="77777777" w:rsidR="005F1EFE" w:rsidRDefault="005F1EFE" w:rsidP="00F74229">
            <w:r>
              <w:t>Neue Infrastruktur nicht lauffähig</w:t>
            </w:r>
          </w:p>
        </w:tc>
        <w:tc>
          <w:tcPr>
            <w:tcW w:w="3038" w:type="dxa"/>
          </w:tcPr>
          <w:p w14:paraId="4DE7D360" w14:textId="77777777" w:rsidR="005F1EFE" w:rsidRDefault="005F1EFE" w:rsidP="00F74229">
            <w:r>
              <w:t>Der Unity</w:t>
            </w:r>
            <w:r>
              <w:fldChar w:fldCharType="begin"/>
            </w:r>
            <w:r>
              <w:instrText xml:space="preserve"> XE "</w:instrText>
            </w:r>
            <w:r w:rsidRPr="00D854CA">
              <w:instrText>Unity</w:instrText>
            </w:r>
            <w:r>
              <w:instrText xml:space="preserve">" </w:instrText>
            </w:r>
            <w:r>
              <w:fldChar w:fldCharType="end"/>
            </w:r>
            <w:r>
              <w:t xml:space="preserve"> </w:t>
            </w:r>
            <w:proofErr w:type="spellStart"/>
            <w:r>
              <w:t>Render</w:t>
            </w:r>
            <w:proofErr w:type="spellEnd"/>
            <w:r>
              <w:fldChar w:fldCharType="begin"/>
            </w:r>
            <w:r>
              <w:instrText xml:space="preserve"> XE "</w:instrText>
            </w:r>
            <w:r w:rsidRPr="00AD586D">
              <w:instrText>Render</w:instrText>
            </w:r>
            <w:r>
              <w:instrText xml:space="preserve">" </w:instrText>
            </w:r>
            <w:r>
              <w:fldChar w:fldCharType="end"/>
            </w:r>
            <w:r>
              <w:t xml:space="preserve"> Server sowie der Trackingserver für </w:t>
            </w:r>
            <w:proofErr w:type="spellStart"/>
            <w:r>
              <w:t>WorldViz</w:t>
            </w:r>
            <w:proofErr w:type="spellEnd"/>
            <w:r>
              <w:fldChar w:fldCharType="begin"/>
            </w:r>
            <w:r>
              <w:instrText xml:space="preserve"> XE "</w:instrText>
            </w:r>
            <w:r w:rsidRPr="00170D74">
              <w:instrText>WorldViz</w:instrText>
            </w:r>
            <w:r>
              <w:instrText xml:space="preserve">" </w:instrText>
            </w:r>
            <w:r>
              <w:fldChar w:fldCharType="end"/>
            </w:r>
            <w:r>
              <w:t xml:space="preserve"> wurden erneuert, jedoch noch nicht konfiguriert und getestet.</w:t>
            </w:r>
          </w:p>
        </w:tc>
        <w:tc>
          <w:tcPr>
            <w:tcW w:w="2491" w:type="dxa"/>
          </w:tcPr>
          <w:p w14:paraId="51A4E583" w14:textId="77777777" w:rsidR="005F1EFE" w:rsidRDefault="005F1EFE" w:rsidP="00F74229">
            <w:r>
              <w:t xml:space="preserve">Intensives Behandeln der </w:t>
            </w:r>
            <w:proofErr w:type="spellStart"/>
            <w:r>
              <w:t>WorldViz</w:t>
            </w:r>
            <w:proofErr w:type="spellEnd"/>
            <w:r>
              <w:fldChar w:fldCharType="begin"/>
            </w:r>
            <w:r>
              <w:instrText xml:space="preserve"> XE "</w:instrText>
            </w:r>
            <w:r w:rsidRPr="00170D74">
              <w:instrText>WorldViz</w:instrText>
            </w:r>
            <w:r>
              <w:instrText xml:space="preserve">" </w:instrText>
            </w:r>
            <w:r>
              <w:fldChar w:fldCharType="end"/>
            </w:r>
            <w:r>
              <w:t xml:space="preserve"> Trackingsoftware zu Beginn der Bachelorarbeit um Probleme frühzeitig zu erkennen.</w:t>
            </w:r>
          </w:p>
        </w:tc>
        <w:tc>
          <w:tcPr>
            <w:tcW w:w="850" w:type="dxa"/>
          </w:tcPr>
          <w:p w14:paraId="3E05B20D" w14:textId="77777777" w:rsidR="005F1EFE" w:rsidRDefault="005F1EFE" w:rsidP="00F74229">
            <w:r>
              <w:t>Gross</w:t>
            </w:r>
          </w:p>
        </w:tc>
        <w:tc>
          <w:tcPr>
            <w:tcW w:w="916" w:type="dxa"/>
          </w:tcPr>
          <w:p w14:paraId="7B8C5FEE" w14:textId="77777777" w:rsidR="005F1EFE" w:rsidRDefault="005F1EFE" w:rsidP="00F74229">
            <w:r>
              <w:t>Mittel</w:t>
            </w:r>
          </w:p>
        </w:tc>
      </w:tr>
      <w:tr w:rsidR="005F1EFE" w14:paraId="208E5872" w14:textId="77777777" w:rsidTr="00F74229">
        <w:tc>
          <w:tcPr>
            <w:tcW w:w="2173" w:type="dxa"/>
          </w:tcPr>
          <w:p w14:paraId="390508F5" w14:textId="77777777" w:rsidR="005F1EFE" w:rsidRDefault="005F1EFE" w:rsidP="00F74229">
            <w:r>
              <w:t>Fehlerhafte Hardware im Bereich Trackingsystem</w:t>
            </w:r>
          </w:p>
        </w:tc>
        <w:tc>
          <w:tcPr>
            <w:tcW w:w="3038" w:type="dxa"/>
          </w:tcPr>
          <w:p w14:paraId="11356F2E" w14:textId="77777777" w:rsidR="005F1EFE" w:rsidRDefault="005F1EFE" w:rsidP="00F74229">
            <w:r>
              <w:t xml:space="preserve">Defekte oder störende Kameras / Devices können die Trackingpositionen beeinflussen oder </w:t>
            </w:r>
            <w:r>
              <w:lastRenderedPageBreak/>
              <w:t>verunmöglichen.</w:t>
            </w:r>
          </w:p>
        </w:tc>
        <w:tc>
          <w:tcPr>
            <w:tcW w:w="2491" w:type="dxa"/>
          </w:tcPr>
          <w:p w14:paraId="49F6F8D3" w14:textId="77777777" w:rsidR="005F1EFE" w:rsidRDefault="005F1EFE" w:rsidP="00F74229">
            <w:proofErr w:type="spellStart"/>
            <w:r>
              <w:lastRenderedPageBreak/>
              <w:t>Neukalibrierung</w:t>
            </w:r>
            <w:proofErr w:type="spellEnd"/>
            <w:r>
              <w:t xml:space="preserve"> der Kameras und das Erkennen von defekten Geräten, eventuelles </w:t>
            </w:r>
            <w:r>
              <w:lastRenderedPageBreak/>
              <w:t>Austauschen der Komponenten.</w:t>
            </w:r>
          </w:p>
        </w:tc>
        <w:tc>
          <w:tcPr>
            <w:tcW w:w="850" w:type="dxa"/>
          </w:tcPr>
          <w:p w14:paraId="22B48A93" w14:textId="77777777" w:rsidR="005F1EFE" w:rsidRDefault="005F1EFE" w:rsidP="00F74229">
            <w:r>
              <w:lastRenderedPageBreak/>
              <w:t>Gross</w:t>
            </w:r>
          </w:p>
        </w:tc>
        <w:tc>
          <w:tcPr>
            <w:tcW w:w="916" w:type="dxa"/>
          </w:tcPr>
          <w:p w14:paraId="0334EDAB" w14:textId="77777777" w:rsidR="005F1EFE" w:rsidRDefault="005F1EFE" w:rsidP="00F74229">
            <w:r>
              <w:t>Mittel</w:t>
            </w:r>
          </w:p>
        </w:tc>
      </w:tr>
      <w:tr w:rsidR="005F1EFE" w14:paraId="078C2FCC" w14:textId="77777777" w:rsidTr="00F74229">
        <w:tc>
          <w:tcPr>
            <w:tcW w:w="2173" w:type="dxa"/>
          </w:tcPr>
          <w:p w14:paraId="0FE3BE0C" w14:textId="77777777" w:rsidR="005F1EFE" w:rsidRDefault="005F1EFE" w:rsidP="00F74229">
            <w:r>
              <w:lastRenderedPageBreak/>
              <w:t>Softwareprobleme</w:t>
            </w:r>
          </w:p>
        </w:tc>
        <w:tc>
          <w:tcPr>
            <w:tcW w:w="3038" w:type="dxa"/>
          </w:tcPr>
          <w:p w14:paraId="2EFE986B" w14:textId="77777777" w:rsidR="005F1EFE" w:rsidRDefault="005F1EFE" w:rsidP="00F74229">
            <w:r>
              <w:t>Die vorgesehenen Softwaren (</w:t>
            </w:r>
            <w:proofErr w:type="spellStart"/>
            <w:r>
              <w:fldChar w:fldCharType="begin"/>
            </w:r>
            <w:r>
              <w:instrText xml:space="preserve"> XE "</w:instrText>
            </w:r>
            <w:r w:rsidRPr="002F19AB">
              <w:instrText>MiddleVR</w:instrText>
            </w:r>
            <w:r>
              <w:instrText xml:space="preserve">" </w:instrText>
            </w:r>
            <w:r>
              <w:fldChar w:fldCharType="end"/>
            </w:r>
            <w:r>
              <w:t>Mosaic</w:t>
            </w:r>
            <w:proofErr w:type="spellEnd"/>
            <w:r>
              <w:fldChar w:fldCharType="begin"/>
            </w:r>
            <w:r>
              <w:instrText xml:space="preserve"> XE "</w:instrText>
            </w:r>
            <w:r w:rsidRPr="00C94868">
              <w:rPr>
                <w:b/>
                <w:u w:val="single"/>
              </w:rPr>
              <w:instrText>Mosaic</w:instrText>
            </w:r>
            <w:r>
              <w:instrText xml:space="preserve">" </w:instrText>
            </w:r>
            <w:r>
              <w:fldChar w:fldCharType="end"/>
            </w:r>
            <w:r>
              <w:t>) könnten u.U. Probleme bereiten oder nicht alle gewünschten Features unterstützen.</w:t>
            </w:r>
          </w:p>
        </w:tc>
        <w:tc>
          <w:tcPr>
            <w:tcW w:w="2491" w:type="dxa"/>
          </w:tcPr>
          <w:p w14:paraId="782A1457" w14:textId="77777777" w:rsidR="005F1EFE" w:rsidRDefault="005F1EFE" w:rsidP="00F74229">
            <w:r>
              <w:t>Frühes Testen mit Prototypen, Spezialfälle eruieren, Alternativen suchen.</w:t>
            </w:r>
          </w:p>
        </w:tc>
        <w:tc>
          <w:tcPr>
            <w:tcW w:w="850" w:type="dxa"/>
          </w:tcPr>
          <w:p w14:paraId="015B34C9" w14:textId="77777777" w:rsidR="005F1EFE" w:rsidRDefault="005F1EFE" w:rsidP="00F74229">
            <w:r>
              <w:t>Mittel</w:t>
            </w:r>
          </w:p>
        </w:tc>
        <w:tc>
          <w:tcPr>
            <w:tcW w:w="916" w:type="dxa"/>
          </w:tcPr>
          <w:p w14:paraId="2304BB25" w14:textId="77777777" w:rsidR="005F1EFE" w:rsidRDefault="005F1EFE" w:rsidP="00F74229">
            <w:pPr>
              <w:keepNext/>
            </w:pPr>
            <w:r>
              <w:t>Mittel</w:t>
            </w:r>
          </w:p>
        </w:tc>
      </w:tr>
      <w:tr w:rsidR="005F1EFE" w14:paraId="12648B25" w14:textId="77777777" w:rsidTr="00F74229">
        <w:tc>
          <w:tcPr>
            <w:tcW w:w="2173" w:type="dxa"/>
          </w:tcPr>
          <w:p w14:paraId="28124A50" w14:textId="77777777" w:rsidR="005F1EFE" w:rsidRDefault="005F1EFE" w:rsidP="00F74229">
            <w:r>
              <w:t>Performance</w:t>
            </w:r>
          </w:p>
        </w:tc>
        <w:tc>
          <w:tcPr>
            <w:tcW w:w="3038" w:type="dxa"/>
          </w:tcPr>
          <w:p w14:paraId="60B9ACCD" w14:textId="77777777" w:rsidR="005F1EFE" w:rsidRDefault="005F1EFE" w:rsidP="00F74229">
            <w:r>
              <w:t>Die Leistung der Hardware ist nicht ausreichend oder das Plugin ist zu ressourcenintensiv.</w:t>
            </w:r>
          </w:p>
        </w:tc>
        <w:tc>
          <w:tcPr>
            <w:tcW w:w="2491" w:type="dxa"/>
          </w:tcPr>
          <w:p w14:paraId="4E270C7A" w14:textId="77777777" w:rsidR="005F1EFE" w:rsidRDefault="005F1EFE" w:rsidP="00F74229">
            <w:r>
              <w:t xml:space="preserve">Regelmässige Tests und Optimierungen des </w:t>
            </w:r>
            <w:proofErr w:type="spellStart"/>
            <w:r>
              <w:t>Plugins</w:t>
            </w:r>
            <w:proofErr w:type="spellEnd"/>
            <w:r>
              <w:t xml:space="preserve"> mittels </w:t>
            </w:r>
            <w:proofErr w:type="spellStart"/>
            <w:r>
              <w:t>Profiler</w:t>
            </w:r>
            <w:proofErr w:type="spellEnd"/>
            <w:r>
              <w:t>.</w:t>
            </w:r>
          </w:p>
        </w:tc>
        <w:tc>
          <w:tcPr>
            <w:tcW w:w="850" w:type="dxa"/>
          </w:tcPr>
          <w:p w14:paraId="4B1677F1" w14:textId="77777777" w:rsidR="005F1EFE" w:rsidRDefault="005F1EFE" w:rsidP="00F74229">
            <w:r>
              <w:t>Mittel</w:t>
            </w:r>
          </w:p>
        </w:tc>
        <w:tc>
          <w:tcPr>
            <w:tcW w:w="916" w:type="dxa"/>
          </w:tcPr>
          <w:p w14:paraId="3804274D" w14:textId="77777777" w:rsidR="005F1EFE" w:rsidRDefault="005F1EFE" w:rsidP="00F74229">
            <w:pPr>
              <w:keepNext/>
            </w:pPr>
            <w:r>
              <w:t>Klein</w:t>
            </w:r>
          </w:p>
        </w:tc>
      </w:tr>
      <w:tr w:rsidR="005F1EFE" w14:paraId="04501926" w14:textId="77777777" w:rsidTr="00F74229">
        <w:tc>
          <w:tcPr>
            <w:tcW w:w="2173" w:type="dxa"/>
          </w:tcPr>
          <w:p w14:paraId="363AB992" w14:textId="77777777" w:rsidR="005F1EFE" w:rsidRDefault="005F1EFE" w:rsidP="00F74229">
            <w:r>
              <w:t>VRPN</w:t>
            </w:r>
          </w:p>
        </w:tc>
        <w:tc>
          <w:tcPr>
            <w:tcW w:w="3038" w:type="dxa"/>
          </w:tcPr>
          <w:p w14:paraId="05EDF98C" w14:textId="77777777" w:rsidR="005F1EFE" w:rsidRDefault="005F1EFE" w:rsidP="00F74229">
            <w:r>
              <w:t>Die Daten können in Unity</w:t>
            </w:r>
            <w:r>
              <w:fldChar w:fldCharType="begin"/>
            </w:r>
            <w:r>
              <w:instrText xml:space="preserve"> XE "</w:instrText>
            </w:r>
            <w:r w:rsidRPr="00CC1C80">
              <w:instrText>Unity</w:instrText>
            </w:r>
            <w:r>
              <w:instrText xml:space="preserve">" </w:instrText>
            </w:r>
            <w:r>
              <w:fldChar w:fldCharType="end"/>
            </w:r>
            <w:r>
              <w:t xml:space="preserve"> nicht ausgelesen oder interpretiert werden.</w:t>
            </w:r>
          </w:p>
          <w:p w14:paraId="158B2BBB" w14:textId="77777777" w:rsidR="005F1EFE" w:rsidRDefault="005F1EFE" w:rsidP="00F74229">
            <w:r>
              <w:t>Die Netzwerkkapazität ist nicht ausreichend.</w:t>
            </w:r>
          </w:p>
        </w:tc>
        <w:tc>
          <w:tcPr>
            <w:tcW w:w="2491" w:type="dxa"/>
          </w:tcPr>
          <w:p w14:paraId="17195D6F" w14:textId="77777777" w:rsidR="005F1EFE" w:rsidRDefault="005F1EFE" w:rsidP="00F74229">
            <w:r>
              <w:t>In einer frühen Phase das Auslesen und Interpretieren sicherstellen, ev. auf externe Libraries zugreifen oder Beispiele zu Hilfe nehmen.</w:t>
            </w:r>
          </w:p>
          <w:p w14:paraId="43221D27" w14:textId="77777777" w:rsidR="005F1EFE" w:rsidRDefault="005F1EFE" w:rsidP="00F74229">
            <w:r>
              <w:t>Frequenz der ausgelieferten Daten reduzieren.</w:t>
            </w:r>
          </w:p>
        </w:tc>
        <w:tc>
          <w:tcPr>
            <w:tcW w:w="850" w:type="dxa"/>
          </w:tcPr>
          <w:p w14:paraId="0EC532FE" w14:textId="77777777" w:rsidR="005F1EFE" w:rsidRDefault="005F1EFE" w:rsidP="00F74229">
            <w:r>
              <w:t>Mittel</w:t>
            </w:r>
          </w:p>
        </w:tc>
        <w:tc>
          <w:tcPr>
            <w:tcW w:w="916" w:type="dxa"/>
          </w:tcPr>
          <w:p w14:paraId="3E41FB3D" w14:textId="77777777" w:rsidR="005F1EFE" w:rsidRDefault="005F1EFE" w:rsidP="00F74229">
            <w:pPr>
              <w:keepNext/>
            </w:pPr>
            <w:r>
              <w:t>Mittel</w:t>
            </w:r>
          </w:p>
        </w:tc>
      </w:tr>
    </w:tbl>
    <w:p w14:paraId="0FE16CF2" w14:textId="5FE8F0C9" w:rsidR="005F1EFE" w:rsidRDefault="005F1EFE" w:rsidP="005F1EFE">
      <w:pPr>
        <w:pStyle w:val="Beschriftung"/>
        <w:jc w:val="center"/>
      </w:pPr>
      <w:bookmarkStart w:id="203" w:name="_Toc440834537"/>
      <w:r>
        <w:t xml:space="preserve">Tabelle </w:t>
      </w:r>
      <w:fldSimple w:instr=" SEQ Tabelle \* ARABIC ">
        <w:r w:rsidR="00A768CF">
          <w:rPr>
            <w:noProof/>
          </w:rPr>
          <w:t>15</w:t>
        </w:r>
      </w:fldSimple>
      <w:r>
        <w:t>: Risikoanalyse</w:t>
      </w:r>
      <w:bookmarkEnd w:id="203"/>
    </w:p>
    <w:p w14:paraId="0D95E540" w14:textId="77777777" w:rsidR="00D95B53" w:rsidRDefault="00D95B53">
      <w:pPr>
        <w:spacing w:line="240" w:lineRule="auto"/>
        <w:rPr>
          <w:rFonts w:eastAsia="Times New Roman"/>
          <w:bCs/>
          <w:sz w:val="28"/>
          <w:szCs w:val="28"/>
        </w:rPr>
      </w:pPr>
      <w:bookmarkStart w:id="204" w:name="_Toc440714538"/>
      <w:r>
        <w:br w:type="page"/>
      </w:r>
    </w:p>
    <w:p w14:paraId="3B7ED83C" w14:textId="54424675" w:rsidR="00E60DDB" w:rsidRDefault="00E60DDB" w:rsidP="008D0BD6">
      <w:pPr>
        <w:pStyle w:val="berschrift1"/>
      </w:pPr>
      <w:r>
        <w:lastRenderedPageBreak/>
        <w:t>Fazit</w:t>
      </w:r>
      <w:bookmarkEnd w:id="204"/>
    </w:p>
    <w:p w14:paraId="05CE2ED2" w14:textId="54FA1C40" w:rsidR="004045E0" w:rsidRDefault="005306BF" w:rsidP="00B472EF">
      <w:pPr>
        <w:jc w:val="both"/>
      </w:pPr>
      <w:r>
        <w:t xml:space="preserve">Hervorzuheben ist die </w:t>
      </w:r>
      <w:r w:rsidR="00B472EF">
        <w:t>dankbare Unity Plattform. Durch unser Vorwissen, dem Besuch der Module „</w:t>
      </w:r>
      <w:r w:rsidR="00B472EF" w:rsidRPr="00B472EF">
        <w:t>BTI7527a Game Development</w:t>
      </w:r>
      <w:r w:rsidR="00B472EF">
        <w:t>“ und „</w:t>
      </w:r>
      <w:r w:rsidR="00B472EF" w:rsidRPr="00B472EF">
        <w:t xml:space="preserve">BTI7534p </w:t>
      </w:r>
      <w:proofErr w:type="spellStart"/>
      <w:r w:rsidR="00B472EF" w:rsidRPr="00B472EF">
        <w:t>Advanced</w:t>
      </w:r>
      <w:proofErr w:type="spellEnd"/>
      <w:r w:rsidR="00B472EF" w:rsidRPr="00B472EF">
        <w:t xml:space="preserve"> Game Development</w:t>
      </w:r>
      <w:r w:rsidR="00B472EF">
        <w:t>“ sowie guten Kenntnissen in C# konnte rasch und ohne grosse Einarbeitung entwickelt werden. Viele komplexe Berechnungen, beispielsweise die Ermittlung des Schnittpunktes auf einer Ebene, sind bereits in Unity integriert und können dank einem umfassenden API ausgelagert werden und erfordern keine eigene, mathematische Implementierung.</w:t>
      </w:r>
    </w:p>
    <w:p w14:paraId="0E6835A8" w14:textId="77777777" w:rsidR="00B472EF" w:rsidRDefault="00B472EF" w:rsidP="00B472EF">
      <w:pPr>
        <w:jc w:val="both"/>
      </w:pPr>
    </w:p>
    <w:p w14:paraId="6165C647" w14:textId="4E074A61" w:rsidR="00B472EF" w:rsidRDefault="00B472EF" w:rsidP="00B472EF">
      <w:pPr>
        <w:jc w:val="both"/>
      </w:pPr>
      <w:r>
        <w:t xml:space="preserve">Leider sorgte das Trackingsystem von </w:t>
      </w:r>
      <w:proofErr w:type="spellStart"/>
      <w:r>
        <w:t>WorldViz</w:t>
      </w:r>
      <w:proofErr w:type="spellEnd"/>
      <w:r>
        <w:t xml:space="preserve"> regelmässig für unangenehme Überraschungen. Die Bestimmung der Position und Rotation ist häufig unzuverlässig und ein Device war eine Zeit lang sogar defekt und wurde dank der guten Zusammenarbeit mit dem CPVR-Lab rasch repariert. Trotzdem beeinträchtigt </w:t>
      </w:r>
      <w:r w:rsidR="00D33CDE">
        <w:t>die Ungenauigkeit</w:t>
      </w:r>
      <w:r w:rsidR="00AC36E3">
        <w:t xml:space="preserve"> dieses Systems</w:t>
      </w:r>
      <w:r w:rsidR="00D33CDE">
        <w:t xml:space="preserve"> die verknüpften Applikationen.</w:t>
      </w:r>
    </w:p>
    <w:p w14:paraId="408344C4" w14:textId="77777777" w:rsidR="00D33CDE" w:rsidRDefault="00D33CDE" w:rsidP="00B472EF">
      <w:pPr>
        <w:jc w:val="both"/>
      </w:pPr>
    </w:p>
    <w:p w14:paraId="08C6A031" w14:textId="23F4620F" w:rsidR="00D33CDE" w:rsidRDefault="00D33CDE" w:rsidP="00B472EF">
      <w:pPr>
        <w:jc w:val="both"/>
      </w:pPr>
      <w:r>
        <w:t>Die vorgängig detaillierte Planung konnte uns vor Engpässen bewahren und dank dem bereits zu Beginn grossen Einsatz eine Zuspitzung der Arbeitsleistung am Ende des Semesters verhindern. Der grosse Vorteil einer Partnerarbeit ist die stetige Kommunikation. Dies fördert die Kreativität bei der Lösungserarbeitung eines Problems und verhindert den Gang in eine gedankliche Sackgasse.</w:t>
      </w:r>
    </w:p>
    <w:p w14:paraId="7162A978" w14:textId="77777777" w:rsidR="00D33CDE" w:rsidRDefault="00D33CDE" w:rsidP="00B472EF">
      <w:pPr>
        <w:jc w:val="both"/>
      </w:pPr>
    </w:p>
    <w:p w14:paraId="2F895240" w14:textId="67FD5F17" w:rsidR="00E60D6C" w:rsidRDefault="00B71079" w:rsidP="00B472EF">
      <w:pPr>
        <w:jc w:val="both"/>
      </w:pPr>
      <w:r>
        <w:t xml:space="preserve">Sehr Motivierend ist die Tatsache, dass wir grosses Potenzial in der zukünftigen Verwendung des </w:t>
      </w:r>
      <w:proofErr w:type="spellStart"/>
      <w:r>
        <w:t>Plugins</w:t>
      </w:r>
      <w:proofErr w:type="spellEnd"/>
      <w:r>
        <w:t xml:space="preserve"> sehen und den CAVE der BFH beleben </w:t>
      </w:r>
      <w:proofErr w:type="gramStart"/>
      <w:r>
        <w:t>wird</w:t>
      </w:r>
      <w:proofErr w:type="gramEnd"/>
      <w:r>
        <w:t>.</w:t>
      </w:r>
      <w:r w:rsidR="00E60D6C">
        <w:t xml:space="preserve"> Die beiden Unity Module sorgen in Zukunft für eine grosse Bandbreite an geeigneten Unity Applikationen, die im CAVE Verwendung finden könnten.</w:t>
      </w:r>
    </w:p>
    <w:p w14:paraId="255C40F1" w14:textId="77777777" w:rsidR="00E60D6C" w:rsidRDefault="00E60D6C" w:rsidP="00B472EF">
      <w:pPr>
        <w:jc w:val="both"/>
      </w:pPr>
    </w:p>
    <w:p w14:paraId="710C607E" w14:textId="36BAB165" w:rsidR="00D33CDE" w:rsidRDefault="00E60D6C" w:rsidP="00B472EF">
      <w:pPr>
        <w:jc w:val="both"/>
      </w:pPr>
      <w:r>
        <w:t xml:space="preserve">Ein grosser Lerneffekt wurde in der Verwendung von Unity erzielt. </w:t>
      </w:r>
      <w:r w:rsidR="00A5228F">
        <w:t>Durch die intensive Nutzung vieler Komponenten verfestigte sich der Umgang mit der Spielentwicklungsplattform erneut. Weiter war die Anwendung des Trackingsystems, also die Interaktion mit</w:t>
      </w:r>
      <w:r w:rsidR="00885147">
        <w:t xml:space="preserve"> Soft- und</w:t>
      </w:r>
      <w:r w:rsidR="00A5228F">
        <w:t xml:space="preserve"> Hardware, eine gute Erfahrung und zeigte dessen Schwierigkeiten auf, die es zu meistern galt.</w:t>
      </w:r>
    </w:p>
    <w:p w14:paraId="64D633FC" w14:textId="77777777" w:rsidR="00A5228F" w:rsidRDefault="00A5228F" w:rsidP="00B472EF">
      <w:pPr>
        <w:jc w:val="both"/>
      </w:pPr>
    </w:p>
    <w:p w14:paraId="5E090B78" w14:textId="2C664FE0" w:rsidR="00A5228F" w:rsidRDefault="00913D62" w:rsidP="00B472EF">
      <w:pPr>
        <w:jc w:val="both"/>
      </w:pPr>
      <w:r>
        <w:t xml:space="preserve">Basierend auf dem umgesetzten Plugin sind weitere Arbeiten denkbar. Dazu gehört die Umsetzung des </w:t>
      </w:r>
      <w:proofErr w:type="spellStart"/>
      <w:r>
        <w:t>Warpings</w:t>
      </w:r>
      <w:proofErr w:type="spellEnd"/>
      <w:r>
        <w:t xml:space="preserve">, also eine Behebung der Bildverzerrung durch die Projektoren. </w:t>
      </w:r>
      <w:r w:rsidR="00FE5862">
        <w:t>Möglich</w:t>
      </w:r>
      <w:r>
        <w:t xml:space="preserve"> ist auch eine Erweiterung </w:t>
      </w:r>
      <w:r w:rsidR="00331C48">
        <w:t xml:space="preserve">der unterstützten Input-Devices, beispielsweise </w:t>
      </w:r>
      <w:r w:rsidR="00FE5862">
        <w:t>des</w:t>
      </w:r>
      <w:r w:rsidR="00331C48">
        <w:t xml:space="preserve"> bereits vorhandene</w:t>
      </w:r>
      <w:r w:rsidR="00FE5862">
        <w:t>n</w:t>
      </w:r>
      <w:r w:rsidR="00331C48">
        <w:t xml:space="preserve"> Tracking</w:t>
      </w:r>
      <w:r w:rsidR="00FE5862">
        <w:t>b</w:t>
      </w:r>
      <w:r w:rsidR="00331C48">
        <w:t>all</w:t>
      </w:r>
      <w:r w:rsidR="00FE5862">
        <w:t>s</w:t>
      </w:r>
      <w:r w:rsidR="00331C48">
        <w:t xml:space="preserve">. </w:t>
      </w:r>
      <w:r>
        <w:t>Damit das Plugin auch weiterhin problemfrei funktioniert, müssen möglicherweise bei neuen Unity-Versionen Adaptionen gemacht werden.</w:t>
      </w:r>
    </w:p>
    <w:p w14:paraId="22F62B55" w14:textId="77777777" w:rsidR="0004384A" w:rsidRDefault="0004384A" w:rsidP="00B472EF">
      <w:pPr>
        <w:jc w:val="both"/>
      </w:pPr>
    </w:p>
    <w:p w14:paraId="58E91E6A" w14:textId="50F0A527" w:rsidR="0004384A" w:rsidRDefault="0004384A" w:rsidP="00B472EF">
      <w:pPr>
        <w:jc w:val="both"/>
      </w:pPr>
      <w:r>
        <w:t>Im Allgemeinen wurde das Produkt zielstrebig umgesetzt und bietet einen Mehrwert für den CAVE der BFH.</w:t>
      </w:r>
    </w:p>
    <w:p w14:paraId="330B3D87" w14:textId="77777777" w:rsidR="00E60DDB" w:rsidRDefault="00E60DDB">
      <w:pPr>
        <w:spacing w:line="240" w:lineRule="auto"/>
        <w:rPr>
          <w:rFonts w:eastAsia="Times New Roman"/>
          <w:bCs/>
          <w:sz w:val="28"/>
          <w:szCs w:val="28"/>
        </w:rPr>
      </w:pPr>
      <w:r>
        <w:br w:type="page"/>
      </w:r>
    </w:p>
    <w:p w14:paraId="38A305D1" w14:textId="0C3A48E5" w:rsidR="00511D21" w:rsidRPr="00951C7B" w:rsidRDefault="00511D21" w:rsidP="008D0BD6">
      <w:pPr>
        <w:pStyle w:val="berschrift1"/>
      </w:pPr>
      <w:bookmarkStart w:id="205" w:name="_Toc440714539"/>
      <w:r w:rsidRPr="00951C7B">
        <w:lastRenderedPageBreak/>
        <w:t>Abbildungsverzeichnis</w:t>
      </w:r>
      <w:bookmarkEnd w:id="186"/>
      <w:bookmarkEnd w:id="205"/>
    </w:p>
    <w:p w14:paraId="1EA9F25B" w14:textId="1EAB8520" w:rsidR="00A768CF" w:rsidRDefault="009C103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"Abbildung" </w:instrText>
      </w:r>
      <w:r w:rsidRPr="00951C7B">
        <w:fldChar w:fldCharType="separate"/>
      </w:r>
      <w:hyperlink w:anchor="_Toc440834438" w:history="1">
        <w:r w:rsidR="00A768CF" w:rsidRPr="00895DA8">
          <w:rPr>
            <w:rStyle w:val="Hyperlink"/>
            <w:noProof/>
          </w:rPr>
          <w:t>Abbildung 1: Vergleich Varianten Projekt 2</w:t>
        </w:r>
        <w:r w:rsidR="00A768CF">
          <w:rPr>
            <w:noProof/>
            <w:webHidden/>
          </w:rPr>
          <w:tab/>
        </w:r>
        <w:r w:rsidR="00A768CF">
          <w:rPr>
            <w:noProof/>
            <w:webHidden/>
          </w:rPr>
          <w:fldChar w:fldCharType="begin"/>
        </w:r>
        <w:r w:rsidR="00A768CF">
          <w:rPr>
            <w:noProof/>
            <w:webHidden/>
          </w:rPr>
          <w:instrText xml:space="preserve"> PAGEREF _Toc440834438 \h </w:instrText>
        </w:r>
        <w:r w:rsidR="00A768CF">
          <w:rPr>
            <w:noProof/>
            <w:webHidden/>
          </w:rPr>
        </w:r>
        <w:r w:rsidR="00A768CF">
          <w:rPr>
            <w:noProof/>
            <w:webHidden/>
          </w:rPr>
          <w:fldChar w:fldCharType="separate"/>
        </w:r>
        <w:r w:rsidR="00A768CF">
          <w:rPr>
            <w:noProof/>
            <w:webHidden/>
          </w:rPr>
          <w:t>6</w:t>
        </w:r>
        <w:r w:rsidR="00A768CF">
          <w:rPr>
            <w:noProof/>
            <w:webHidden/>
          </w:rPr>
          <w:fldChar w:fldCharType="end"/>
        </w:r>
      </w:hyperlink>
    </w:p>
    <w:p w14:paraId="78C356A3" w14:textId="3B393A04"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39" w:history="1">
        <w:r w:rsidR="00A768CF" w:rsidRPr="00895DA8">
          <w:rPr>
            <w:rStyle w:val="Hyperlink"/>
            <w:noProof/>
          </w:rPr>
          <w:t>Abbildung 2: Prototyp 1 Projekt 2</w:t>
        </w:r>
        <w:r w:rsidR="00A768CF">
          <w:rPr>
            <w:noProof/>
            <w:webHidden/>
          </w:rPr>
          <w:tab/>
        </w:r>
        <w:r w:rsidR="00A768CF">
          <w:rPr>
            <w:noProof/>
            <w:webHidden/>
          </w:rPr>
          <w:fldChar w:fldCharType="begin"/>
        </w:r>
        <w:r w:rsidR="00A768CF">
          <w:rPr>
            <w:noProof/>
            <w:webHidden/>
          </w:rPr>
          <w:instrText xml:space="preserve"> PAGEREF _Toc440834439 \h </w:instrText>
        </w:r>
        <w:r w:rsidR="00A768CF">
          <w:rPr>
            <w:noProof/>
            <w:webHidden/>
          </w:rPr>
        </w:r>
        <w:r w:rsidR="00A768CF">
          <w:rPr>
            <w:noProof/>
            <w:webHidden/>
          </w:rPr>
          <w:fldChar w:fldCharType="separate"/>
        </w:r>
        <w:r w:rsidR="00A768CF">
          <w:rPr>
            <w:noProof/>
            <w:webHidden/>
          </w:rPr>
          <w:t>8</w:t>
        </w:r>
        <w:r w:rsidR="00A768CF">
          <w:rPr>
            <w:noProof/>
            <w:webHidden/>
          </w:rPr>
          <w:fldChar w:fldCharType="end"/>
        </w:r>
      </w:hyperlink>
    </w:p>
    <w:p w14:paraId="78DF9349" w14:textId="6DB2860D"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40" w:history="1">
        <w:r w:rsidR="00A768CF" w:rsidRPr="00895DA8">
          <w:rPr>
            <w:rStyle w:val="Hyperlink"/>
            <w:noProof/>
          </w:rPr>
          <w:t>Abbildung 3: Prototyp 2 Projekt 2</w:t>
        </w:r>
        <w:r w:rsidR="00A768CF">
          <w:rPr>
            <w:noProof/>
            <w:webHidden/>
          </w:rPr>
          <w:tab/>
        </w:r>
        <w:r w:rsidR="00A768CF">
          <w:rPr>
            <w:noProof/>
            <w:webHidden/>
          </w:rPr>
          <w:fldChar w:fldCharType="begin"/>
        </w:r>
        <w:r w:rsidR="00A768CF">
          <w:rPr>
            <w:noProof/>
            <w:webHidden/>
          </w:rPr>
          <w:instrText xml:space="preserve"> PAGEREF _Toc440834440 \h </w:instrText>
        </w:r>
        <w:r w:rsidR="00A768CF">
          <w:rPr>
            <w:noProof/>
            <w:webHidden/>
          </w:rPr>
        </w:r>
        <w:r w:rsidR="00A768CF">
          <w:rPr>
            <w:noProof/>
            <w:webHidden/>
          </w:rPr>
          <w:fldChar w:fldCharType="separate"/>
        </w:r>
        <w:r w:rsidR="00A768CF">
          <w:rPr>
            <w:noProof/>
            <w:webHidden/>
          </w:rPr>
          <w:t>8</w:t>
        </w:r>
        <w:r w:rsidR="00A768CF">
          <w:rPr>
            <w:noProof/>
            <w:webHidden/>
          </w:rPr>
          <w:fldChar w:fldCharType="end"/>
        </w:r>
      </w:hyperlink>
    </w:p>
    <w:p w14:paraId="34226343" w14:textId="121631E1"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41" w:history="1">
        <w:r w:rsidR="00A768CF" w:rsidRPr="00895DA8">
          <w:rPr>
            <w:rStyle w:val="Hyperlink"/>
            <w:noProof/>
          </w:rPr>
          <w:t>Abbildung 4: CAVE BFH</w:t>
        </w:r>
        <w:r w:rsidR="00A768CF">
          <w:rPr>
            <w:noProof/>
            <w:webHidden/>
          </w:rPr>
          <w:tab/>
        </w:r>
        <w:r w:rsidR="00A768CF">
          <w:rPr>
            <w:noProof/>
            <w:webHidden/>
          </w:rPr>
          <w:fldChar w:fldCharType="begin"/>
        </w:r>
        <w:r w:rsidR="00A768CF">
          <w:rPr>
            <w:noProof/>
            <w:webHidden/>
          </w:rPr>
          <w:instrText xml:space="preserve"> PAGEREF _Toc440834441 \h </w:instrText>
        </w:r>
        <w:r w:rsidR="00A768CF">
          <w:rPr>
            <w:noProof/>
            <w:webHidden/>
          </w:rPr>
        </w:r>
        <w:r w:rsidR="00A768CF">
          <w:rPr>
            <w:noProof/>
            <w:webHidden/>
          </w:rPr>
          <w:fldChar w:fldCharType="separate"/>
        </w:r>
        <w:r w:rsidR="00A768CF">
          <w:rPr>
            <w:noProof/>
            <w:webHidden/>
          </w:rPr>
          <w:t>9</w:t>
        </w:r>
        <w:r w:rsidR="00A768CF">
          <w:rPr>
            <w:noProof/>
            <w:webHidden/>
          </w:rPr>
          <w:fldChar w:fldCharType="end"/>
        </w:r>
      </w:hyperlink>
    </w:p>
    <w:p w14:paraId="2646D20A" w14:textId="2F526FCB"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42" w:history="1">
        <w:r w:rsidR="00A768CF" w:rsidRPr="00895DA8">
          <w:rPr>
            <w:rStyle w:val="Hyperlink"/>
            <w:noProof/>
          </w:rPr>
          <w:t>Abbildung 5: Infrastruktur CAVE</w:t>
        </w:r>
        <w:r w:rsidR="00A768CF">
          <w:rPr>
            <w:noProof/>
            <w:webHidden/>
          </w:rPr>
          <w:tab/>
        </w:r>
        <w:r w:rsidR="00A768CF">
          <w:rPr>
            <w:noProof/>
            <w:webHidden/>
          </w:rPr>
          <w:fldChar w:fldCharType="begin"/>
        </w:r>
        <w:r w:rsidR="00A768CF">
          <w:rPr>
            <w:noProof/>
            <w:webHidden/>
          </w:rPr>
          <w:instrText xml:space="preserve"> PAGEREF _Toc440834442 \h </w:instrText>
        </w:r>
        <w:r w:rsidR="00A768CF">
          <w:rPr>
            <w:noProof/>
            <w:webHidden/>
          </w:rPr>
        </w:r>
        <w:r w:rsidR="00A768CF">
          <w:rPr>
            <w:noProof/>
            <w:webHidden/>
          </w:rPr>
          <w:fldChar w:fldCharType="separate"/>
        </w:r>
        <w:r w:rsidR="00A768CF">
          <w:rPr>
            <w:noProof/>
            <w:webHidden/>
          </w:rPr>
          <w:t>10</w:t>
        </w:r>
        <w:r w:rsidR="00A768CF">
          <w:rPr>
            <w:noProof/>
            <w:webHidden/>
          </w:rPr>
          <w:fldChar w:fldCharType="end"/>
        </w:r>
      </w:hyperlink>
    </w:p>
    <w:p w14:paraId="05F4952A" w14:textId="68772EF1"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43" w:history="1">
        <w:r w:rsidR="00A768CF" w:rsidRPr="00895DA8">
          <w:rPr>
            <w:rStyle w:val="Hyperlink"/>
            <w:noProof/>
          </w:rPr>
          <w:t>Abbildung 6: PPT Eyes, Quelle: www.worldviz.com</w:t>
        </w:r>
        <w:r w:rsidR="00A768CF">
          <w:rPr>
            <w:noProof/>
            <w:webHidden/>
          </w:rPr>
          <w:tab/>
        </w:r>
        <w:r w:rsidR="00A768CF">
          <w:rPr>
            <w:noProof/>
            <w:webHidden/>
          </w:rPr>
          <w:fldChar w:fldCharType="begin"/>
        </w:r>
        <w:r w:rsidR="00A768CF">
          <w:rPr>
            <w:noProof/>
            <w:webHidden/>
          </w:rPr>
          <w:instrText xml:space="preserve"> PAGEREF _Toc440834443 \h </w:instrText>
        </w:r>
        <w:r w:rsidR="00A768CF">
          <w:rPr>
            <w:noProof/>
            <w:webHidden/>
          </w:rPr>
        </w:r>
        <w:r w:rsidR="00A768CF">
          <w:rPr>
            <w:noProof/>
            <w:webHidden/>
          </w:rPr>
          <w:fldChar w:fldCharType="separate"/>
        </w:r>
        <w:r w:rsidR="00A768CF">
          <w:rPr>
            <w:noProof/>
            <w:webHidden/>
          </w:rPr>
          <w:t>11</w:t>
        </w:r>
        <w:r w:rsidR="00A768CF">
          <w:rPr>
            <w:noProof/>
            <w:webHidden/>
          </w:rPr>
          <w:fldChar w:fldCharType="end"/>
        </w:r>
      </w:hyperlink>
    </w:p>
    <w:p w14:paraId="130B2355" w14:textId="70881B10"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44" w:history="1">
        <w:r w:rsidR="00A768CF" w:rsidRPr="00895DA8">
          <w:rPr>
            <w:rStyle w:val="Hyperlink"/>
            <w:noProof/>
          </w:rPr>
          <w:t>Abbildung 7: PPT Wand, Quelle: www.worldviz.com</w:t>
        </w:r>
        <w:r w:rsidR="00A768CF">
          <w:rPr>
            <w:noProof/>
            <w:webHidden/>
          </w:rPr>
          <w:tab/>
        </w:r>
        <w:r w:rsidR="00A768CF">
          <w:rPr>
            <w:noProof/>
            <w:webHidden/>
          </w:rPr>
          <w:fldChar w:fldCharType="begin"/>
        </w:r>
        <w:r w:rsidR="00A768CF">
          <w:rPr>
            <w:noProof/>
            <w:webHidden/>
          </w:rPr>
          <w:instrText xml:space="preserve"> PAGEREF _Toc440834444 \h </w:instrText>
        </w:r>
        <w:r w:rsidR="00A768CF">
          <w:rPr>
            <w:noProof/>
            <w:webHidden/>
          </w:rPr>
        </w:r>
        <w:r w:rsidR="00A768CF">
          <w:rPr>
            <w:noProof/>
            <w:webHidden/>
          </w:rPr>
          <w:fldChar w:fldCharType="separate"/>
        </w:r>
        <w:r w:rsidR="00A768CF">
          <w:rPr>
            <w:noProof/>
            <w:webHidden/>
          </w:rPr>
          <w:t>12</w:t>
        </w:r>
        <w:r w:rsidR="00A768CF">
          <w:rPr>
            <w:noProof/>
            <w:webHidden/>
          </w:rPr>
          <w:fldChar w:fldCharType="end"/>
        </w:r>
      </w:hyperlink>
    </w:p>
    <w:p w14:paraId="2D573AC3" w14:textId="0AB1EC71"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45" w:history="1">
        <w:r w:rsidR="00A768CF" w:rsidRPr="00895DA8">
          <w:rPr>
            <w:rStyle w:val="Hyperlink"/>
            <w:noProof/>
          </w:rPr>
          <w:t>Abbildung 8: Gamepad, Quelle: www.androidrundown.com</w:t>
        </w:r>
        <w:r w:rsidR="00A768CF">
          <w:rPr>
            <w:noProof/>
            <w:webHidden/>
          </w:rPr>
          <w:tab/>
        </w:r>
        <w:r w:rsidR="00A768CF">
          <w:rPr>
            <w:noProof/>
            <w:webHidden/>
          </w:rPr>
          <w:fldChar w:fldCharType="begin"/>
        </w:r>
        <w:r w:rsidR="00A768CF">
          <w:rPr>
            <w:noProof/>
            <w:webHidden/>
          </w:rPr>
          <w:instrText xml:space="preserve"> PAGEREF _Toc440834445 \h </w:instrText>
        </w:r>
        <w:r w:rsidR="00A768CF">
          <w:rPr>
            <w:noProof/>
            <w:webHidden/>
          </w:rPr>
        </w:r>
        <w:r w:rsidR="00A768CF">
          <w:rPr>
            <w:noProof/>
            <w:webHidden/>
          </w:rPr>
          <w:fldChar w:fldCharType="separate"/>
        </w:r>
        <w:r w:rsidR="00A768CF">
          <w:rPr>
            <w:noProof/>
            <w:webHidden/>
          </w:rPr>
          <w:t>12</w:t>
        </w:r>
        <w:r w:rsidR="00A768CF">
          <w:rPr>
            <w:noProof/>
            <w:webHidden/>
          </w:rPr>
          <w:fldChar w:fldCharType="end"/>
        </w:r>
      </w:hyperlink>
    </w:p>
    <w:p w14:paraId="06761E3D" w14:textId="55001942"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46" w:history="1">
        <w:r w:rsidR="00A768CF" w:rsidRPr="00895DA8">
          <w:rPr>
            <w:rStyle w:val="Hyperlink"/>
            <w:noProof/>
          </w:rPr>
          <w:t>Abbildung 9: Übersicht der Komponenten</w:t>
        </w:r>
        <w:r w:rsidR="00A768CF">
          <w:rPr>
            <w:noProof/>
            <w:webHidden/>
          </w:rPr>
          <w:tab/>
        </w:r>
        <w:r w:rsidR="00A768CF">
          <w:rPr>
            <w:noProof/>
            <w:webHidden/>
          </w:rPr>
          <w:fldChar w:fldCharType="begin"/>
        </w:r>
        <w:r w:rsidR="00A768CF">
          <w:rPr>
            <w:noProof/>
            <w:webHidden/>
          </w:rPr>
          <w:instrText xml:space="preserve"> PAGEREF _Toc440834446 \h </w:instrText>
        </w:r>
        <w:r w:rsidR="00A768CF">
          <w:rPr>
            <w:noProof/>
            <w:webHidden/>
          </w:rPr>
        </w:r>
        <w:r w:rsidR="00A768CF">
          <w:rPr>
            <w:noProof/>
            <w:webHidden/>
          </w:rPr>
          <w:fldChar w:fldCharType="separate"/>
        </w:r>
        <w:r w:rsidR="00A768CF">
          <w:rPr>
            <w:noProof/>
            <w:webHidden/>
          </w:rPr>
          <w:t>15</w:t>
        </w:r>
        <w:r w:rsidR="00A768CF">
          <w:rPr>
            <w:noProof/>
            <w:webHidden/>
          </w:rPr>
          <w:fldChar w:fldCharType="end"/>
        </w:r>
      </w:hyperlink>
    </w:p>
    <w:p w14:paraId="7C72C400" w14:textId="7266E59F"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47" w:history="1">
        <w:r w:rsidR="00A768CF" w:rsidRPr="00895DA8">
          <w:rPr>
            <w:rStyle w:val="Hyperlink"/>
            <w:noProof/>
          </w:rPr>
          <w:t>Abbildung 10: Paketdiagramm simplifiziert</w:t>
        </w:r>
        <w:r w:rsidR="00A768CF">
          <w:rPr>
            <w:noProof/>
            <w:webHidden/>
          </w:rPr>
          <w:tab/>
        </w:r>
        <w:r w:rsidR="00A768CF">
          <w:rPr>
            <w:noProof/>
            <w:webHidden/>
          </w:rPr>
          <w:fldChar w:fldCharType="begin"/>
        </w:r>
        <w:r w:rsidR="00A768CF">
          <w:rPr>
            <w:noProof/>
            <w:webHidden/>
          </w:rPr>
          <w:instrText xml:space="preserve"> PAGEREF _Toc440834447 \h </w:instrText>
        </w:r>
        <w:r w:rsidR="00A768CF">
          <w:rPr>
            <w:noProof/>
            <w:webHidden/>
          </w:rPr>
        </w:r>
        <w:r w:rsidR="00A768CF">
          <w:rPr>
            <w:noProof/>
            <w:webHidden/>
          </w:rPr>
          <w:fldChar w:fldCharType="separate"/>
        </w:r>
        <w:r w:rsidR="00A768CF">
          <w:rPr>
            <w:noProof/>
            <w:webHidden/>
          </w:rPr>
          <w:t>16</w:t>
        </w:r>
        <w:r w:rsidR="00A768CF">
          <w:rPr>
            <w:noProof/>
            <w:webHidden/>
          </w:rPr>
          <w:fldChar w:fldCharType="end"/>
        </w:r>
      </w:hyperlink>
    </w:p>
    <w:p w14:paraId="59D63CE5" w14:textId="099214E6"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48" w:history="1">
        <w:r w:rsidR="00A768CF" w:rsidRPr="00895DA8">
          <w:rPr>
            <w:rStyle w:val="Hyperlink"/>
            <w:noProof/>
          </w:rPr>
          <w:t>Abbildung 11: Sequenzdiagramm</w:t>
        </w:r>
        <w:r w:rsidR="00A768CF">
          <w:rPr>
            <w:noProof/>
            <w:webHidden/>
          </w:rPr>
          <w:tab/>
        </w:r>
        <w:r w:rsidR="00A768CF">
          <w:rPr>
            <w:noProof/>
            <w:webHidden/>
          </w:rPr>
          <w:fldChar w:fldCharType="begin"/>
        </w:r>
        <w:r w:rsidR="00A768CF">
          <w:rPr>
            <w:noProof/>
            <w:webHidden/>
          </w:rPr>
          <w:instrText xml:space="preserve"> PAGEREF _Toc440834448 \h </w:instrText>
        </w:r>
        <w:r w:rsidR="00A768CF">
          <w:rPr>
            <w:noProof/>
            <w:webHidden/>
          </w:rPr>
        </w:r>
        <w:r w:rsidR="00A768CF">
          <w:rPr>
            <w:noProof/>
            <w:webHidden/>
          </w:rPr>
          <w:fldChar w:fldCharType="separate"/>
        </w:r>
        <w:r w:rsidR="00A768CF">
          <w:rPr>
            <w:noProof/>
            <w:webHidden/>
          </w:rPr>
          <w:t>17</w:t>
        </w:r>
        <w:r w:rsidR="00A768CF">
          <w:rPr>
            <w:noProof/>
            <w:webHidden/>
          </w:rPr>
          <w:fldChar w:fldCharType="end"/>
        </w:r>
      </w:hyperlink>
    </w:p>
    <w:p w14:paraId="0AEAF1A4" w14:textId="5F09E331"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49" w:history="1">
        <w:r w:rsidR="00A768CF" w:rsidRPr="00895DA8">
          <w:rPr>
            <w:rStyle w:val="Hyperlink"/>
            <w:noProof/>
          </w:rPr>
          <w:t>Abbildung 12: Einstellungen Augendistanz</w:t>
        </w:r>
        <w:r w:rsidR="00A768CF">
          <w:rPr>
            <w:noProof/>
            <w:webHidden/>
          </w:rPr>
          <w:tab/>
        </w:r>
        <w:r w:rsidR="00A768CF">
          <w:rPr>
            <w:noProof/>
            <w:webHidden/>
          </w:rPr>
          <w:fldChar w:fldCharType="begin"/>
        </w:r>
        <w:r w:rsidR="00A768CF">
          <w:rPr>
            <w:noProof/>
            <w:webHidden/>
          </w:rPr>
          <w:instrText xml:space="preserve"> PAGEREF _Toc440834449 \h </w:instrText>
        </w:r>
        <w:r w:rsidR="00A768CF">
          <w:rPr>
            <w:noProof/>
            <w:webHidden/>
          </w:rPr>
        </w:r>
        <w:r w:rsidR="00A768CF">
          <w:rPr>
            <w:noProof/>
            <w:webHidden/>
          </w:rPr>
          <w:fldChar w:fldCharType="separate"/>
        </w:r>
        <w:r w:rsidR="00A768CF">
          <w:rPr>
            <w:noProof/>
            <w:webHidden/>
          </w:rPr>
          <w:t>18</w:t>
        </w:r>
        <w:r w:rsidR="00A768CF">
          <w:rPr>
            <w:noProof/>
            <w:webHidden/>
          </w:rPr>
          <w:fldChar w:fldCharType="end"/>
        </w:r>
      </w:hyperlink>
    </w:p>
    <w:p w14:paraId="7244C8E3" w14:textId="28618B28"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50" w:history="1">
        <w:r w:rsidR="00A768CF" w:rsidRPr="00895DA8">
          <w:rPr>
            <w:rStyle w:val="Hyperlink"/>
            <w:noProof/>
          </w:rPr>
          <w:t>Abbildung 13: Custom Cursor</w:t>
        </w:r>
        <w:r w:rsidR="00A768CF">
          <w:rPr>
            <w:noProof/>
            <w:webHidden/>
          </w:rPr>
          <w:tab/>
        </w:r>
        <w:r w:rsidR="00A768CF">
          <w:rPr>
            <w:noProof/>
            <w:webHidden/>
          </w:rPr>
          <w:fldChar w:fldCharType="begin"/>
        </w:r>
        <w:r w:rsidR="00A768CF">
          <w:rPr>
            <w:noProof/>
            <w:webHidden/>
          </w:rPr>
          <w:instrText xml:space="preserve"> PAGEREF _Toc440834450 \h </w:instrText>
        </w:r>
        <w:r w:rsidR="00A768CF">
          <w:rPr>
            <w:noProof/>
            <w:webHidden/>
          </w:rPr>
        </w:r>
        <w:r w:rsidR="00A768CF">
          <w:rPr>
            <w:noProof/>
            <w:webHidden/>
          </w:rPr>
          <w:fldChar w:fldCharType="separate"/>
        </w:r>
        <w:r w:rsidR="00A768CF">
          <w:rPr>
            <w:noProof/>
            <w:webHidden/>
          </w:rPr>
          <w:t>19</w:t>
        </w:r>
        <w:r w:rsidR="00A768CF">
          <w:rPr>
            <w:noProof/>
            <w:webHidden/>
          </w:rPr>
          <w:fldChar w:fldCharType="end"/>
        </w:r>
      </w:hyperlink>
    </w:p>
    <w:p w14:paraId="53DBA207" w14:textId="00D88EFD"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51" w:history="1">
        <w:r w:rsidR="00A768CF" w:rsidRPr="00895DA8">
          <w:rPr>
            <w:rStyle w:val="Hyperlink"/>
            <w:noProof/>
          </w:rPr>
          <w:t>Abbildung 14: Minimap</w:t>
        </w:r>
        <w:r w:rsidR="00A768CF">
          <w:rPr>
            <w:noProof/>
            <w:webHidden/>
          </w:rPr>
          <w:tab/>
        </w:r>
        <w:r w:rsidR="00A768CF">
          <w:rPr>
            <w:noProof/>
            <w:webHidden/>
          </w:rPr>
          <w:fldChar w:fldCharType="begin"/>
        </w:r>
        <w:r w:rsidR="00A768CF">
          <w:rPr>
            <w:noProof/>
            <w:webHidden/>
          </w:rPr>
          <w:instrText xml:space="preserve"> PAGEREF _Toc440834451 \h </w:instrText>
        </w:r>
        <w:r w:rsidR="00A768CF">
          <w:rPr>
            <w:noProof/>
            <w:webHidden/>
          </w:rPr>
        </w:r>
        <w:r w:rsidR="00A768CF">
          <w:rPr>
            <w:noProof/>
            <w:webHidden/>
          </w:rPr>
          <w:fldChar w:fldCharType="separate"/>
        </w:r>
        <w:r w:rsidR="00A768CF">
          <w:rPr>
            <w:noProof/>
            <w:webHidden/>
          </w:rPr>
          <w:t>19</w:t>
        </w:r>
        <w:r w:rsidR="00A768CF">
          <w:rPr>
            <w:noProof/>
            <w:webHidden/>
          </w:rPr>
          <w:fldChar w:fldCharType="end"/>
        </w:r>
      </w:hyperlink>
    </w:p>
    <w:p w14:paraId="2BE3C03C" w14:textId="3DB6A001"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52" w:history="1">
        <w:r w:rsidR="00A768CF" w:rsidRPr="00895DA8">
          <w:rPr>
            <w:rStyle w:val="Hyperlink"/>
            <w:noProof/>
          </w:rPr>
          <w:t>Abbildung 15: Sekundäre Kameras Einstellungen</w:t>
        </w:r>
        <w:r w:rsidR="00A768CF">
          <w:rPr>
            <w:noProof/>
            <w:webHidden/>
          </w:rPr>
          <w:tab/>
        </w:r>
        <w:r w:rsidR="00A768CF">
          <w:rPr>
            <w:noProof/>
            <w:webHidden/>
          </w:rPr>
          <w:fldChar w:fldCharType="begin"/>
        </w:r>
        <w:r w:rsidR="00A768CF">
          <w:rPr>
            <w:noProof/>
            <w:webHidden/>
          </w:rPr>
          <w:instrText xml:space="preserve"> PAGEREF _Toc440834452 \h </w:instrText>
        </w:r>
        <w:r w:rsidR="00A768CF">
          <w:rPr>
            <w:noProof/>
            <w:webHidden/>
          </w:rPr>
        </w:r>
        <w:r w:rsidR="00A768CF">
          <w:rPr>
            <w:noProof/>
            <w:webHidden/>
          </w:rPr>
          <w:fldChar w:fldCharType="separate"/>
        </w:r>
        <w:r w:rsidR="00A768CF">
          <w:rPr>
            <w:noProof/>
            <w:webHidden/>
          </w:rPr>
          <w:t>20</w:t>
        </w:r>
        <w:r w:rsidR="00A768CF">
          <w:rPr>
            <w:noProof/>
            <w:webHidden/>
          </w:rPr>
          <w:fldChar w:fldCharType="end"/>
        </w:r>
      </w:hyperlink>
    </w:p>
    <w:p w14:paraId="5B528188" w14:textId="069A43D9"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53" w:history="1">
        <w:r w:rsidR="00A768CF" w:rsidRPr="00895DA8">
          <w:rPr>
            <w:rStyle w:val="Hyperlink"/>
            <w:noProof/>
          </w:rPr>
          <w:t>Abbildung 16: Mosaic Setting Unity Server</w:t>
        </w:r>
        <w:r w:rsidR="00A768CF">
          <w:rPr>
            <w:noProof/>
            <w:webHidden/>
          </w:rPr>
          <w:tab/>
        </w:r>
        <w:r w:rsidR="00A768CF">
          <w:rPr>
            <w:noProof/>
            <w:webHidden/>
          </w:rPr>
          <w:fldChar w:fldCharType="begin"/>
        </w:r>
        <w:r w:rsidR="00A768CF">
          <w:rPr>
            <w:noProof/>
            <w:webHidden/>
          </w:rPr>
          <w:instrText xml:space="preserve"> PAGEREF _Toc440834453 \h </w:instrText>
        </w:r>
        <w:r w:rsidR="00A768CF">
          <w:rPr>
            <w:noProof/>
            <w:webHidden/>
          </w:rPr>
        </w:r>
        <w:r w:rsidR="00A768CF">
          <w:rPr>
            <w:noProof/>
            <w:webHidden/>
          </w:rPr>
          <w:fldChar w:fldCharType="separate"/>
        </w:r>
        <w:r w:rsidR="00A768CF">
          <w:rPr>
            <w:noProof/>
            <w:webHidden/>
          </w:rPr>
          <w:t>21</w:t>
        </w:r>
        <w:r w:rsidR="00A768CF">
          <w:rPr>
            <w:noProof/>
            <w:webHidden/>
          </w:rPr>
          <w:fldChar w:fldCharType="end"/>
        </w:r>
      </w:hyperlink>
    </w:p>
    <w:p w14:paraId="0740200B" w14:textId="2510D2E3"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54" w:history="1">
        <w:r w:rsidR="00A768CF" w:rsidRPr="00895DA8">
          <w:rPr>
            <w:rStyle w:val="Hyperlink"/>
            <w:noProof/>
          </w:rPr>
          <w:t>Abbildung 17: Frustum, Quelle: www.stackoverflow.com</w:t>
        </w:r>
        <w:r w:rsidR="00A768CF">
          <w:rPr>
            <w:noProof/>
            <w:webHidden/>
          </w:rPr>
          <w:tab/>
        </w:r>
        <w:r w:rsidR="00A768CF">
          <w:rPr>
            <w:noProof/>
            <w:webHidden/>
          </w:rPr>
          <w:fldChar w:fldCharType="begin"/>
        </w:r>
        <w:r w:rsidR="00A768CF">
          <w:rPr>
            <w:noProof/>
            <w:webHidden/>
          </w:rPr>
          <w:instrText xml:space="preserve"> PAGEREF _Toc440834454 \h </w:instrText>
        </w:r>
        <w:r w:rsidR="00A768CF">
          <w:rPr>
            <w:noProof/>
            <w:webHidden/>
          </w:rPr>
        </w:r>
        <w:r w:rsidR="00A768CF">
          <w:rPr>
            <w:noProof/>
            <w:webHidden/>
          </w:rPr>
          <w:fldChar w:fldCharType="separate"/>
        </w:r>
        <w:r w:rsidR="00A768CF">
          <w:rPr>
            <w:noProof/>
            <w:webHidden/>
          </w:rPr>
          <w:t>22</w:t>
        </w:r>
        <w:r w:rsidR="00A768CF">
          <w:rPr>
            <w:noProof/>
            <w:webHidden/>
          </w:rPr>
          <w:fldChar w:fldCharType="end"/>
        </w:r>
      </w:hyperlink>
    </w:p>
    <w:p w14:paraId="4219ED1C" w14:textId="0D498FE9"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55" w:history="1">
        <w:r w:rsidR="00A768CF" w:rsidRPr="00895DA8">
          <w:rPr>
            <w:rStyle w:val="Hyperlink"/>
            <w:noProof/>
          </w:rPr>
          <w:t>Abbildung 18: Unity Plugin Frustum 1</w:t>
        </w:r>
        <w:r w:rsidR="00A768CF">
          <w:rPr>
            <w:noProof/>
            <w:webHidden/>
          </w:rPr>
          <w:tab/>
        </w:r>
        <w:r w:rsidR="00A768CF">
          <w:rPr>
            <w:noProof/>
            <w:webHidden/>
          </w:rPr>
          <w:fldChar w:fldCharType="begin"/>
        </w:r>
        <w:r w:rsidR="00A768CF">
          <w:rPr>
            <w:noProof/>
            <w:webHidden/>
          </w:rPr>
          <w:instrText xml:space="preserve"> PAGEREF _Toc440834455 \h </w:instrText>
        </w:r>
        <w:r w:rsidR="00A768CF">
          <w:rPr>
            <w:noProof/>
            <w:webHidden/>
          </w:rPr>
        </w:r>
        <w:r w:rsidR="00A768CF">
          <w:rPr>
            <w:noProof/>
            <w:webHidden/>
          </w:rPr>
          <w:fldChar w:fldCharType="separate"/>
        </w:r>
        <w:r w:rsidR="00A768CF">
          <w:rPr>
            <w:noProof/>
            <w:webHidden/>
          </w:rPr>
          <w:t>23</w:t>
        </w:r>
        <w:r w:rsidR="00A768CF">
          <w:rPr>
            <w:noProof/>
            <w:webHidden/>
          </w:rPr>
          <w:fldChar w:fldCharType="end"/>
        </w:r>
      </w:hyperlink>
    </w:p>
    <w:p w14:paraId="77AA1DF7" w14:textId="704A254F"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56" w:history="1">
        <w:r w:rsidR="00A768CF" w:rsidRPr="00895DA8">
          <w:rPr>
            <w:rStyle w:val="Hyperlink"/>
            <w:noProof/>
          </w:rPr>
          <w:t>Abbildung 19: Unity Plugin Frustum 2</w:t>
        </w:r>
        <w:r w:rsidR="00A768CF">
          <w:rPr>
            <w:noProof/>
            <w:webHidden/>
          </w:rPr>
          <w:tab/>
        </w:r>
        <w:r w:rsidR="00A768CF">
          <w:rPr>
            <w:noProof/>
            <w:webHidden/>
          </w:rPr>
          <w:fldChar w:fldCharType="begin"/>
        </w:r>
        <w:r w:rsidR="00A768CF">
          <w:rPr>
            <w:noProof/>
            <w:webHidden/>
          </w:rPr>
          <w:instrText xml:space="preserve"> PAGEREF _Toc440834456 \h </w:instrText>
        </w:r>
        <w:r w:rsidR="00A768CF">
          <w:rPr>
            <w:noProof/>
            <w:webHidden/>
          </w:rPr>
        </w:r>
        <w:r w:rsidR="00A768CF">
          <w:rPr>
            <w:noProof/>
            <w:webHidden/>
          </w:rPr>
          <w:fldChar w:fldCharType="separate"/>
        </w:r>
        <w:r w:rsidR="00A768CF">
          <w:rPr>
            <w:noProof/>
            <w:webHidden/>
          </w:rPr>
          <w:t>23</w:t>
        </w:r>
        <w:r w:rsidR="00A768CF">
          <w:rPr>
            <w:noProof/>
            <w:webHidden/>
          </w:rPr>
          <w:fldChar w:fldCharType="end"/>
        </w:r>
      </w:hyperlink>
    </w:p>
    <w:p w14:paraId="544C81EB" w14:textId="7B439C3C"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57" w:history="1">
        <w:r w:rsidR="00A768CF" w:rsidRPr="00895DA8">
          <w:rPr>
            <w:rStyle w:val="Hyperlink"/>
            <w:noProof/>
          </w:rPr>
          <w:t>Abbildung 20: Vergleich FoV 120 &amp; 60 Grad</w:t>
        </w:r>
        <w:r w:rsidR="00A768CF">
          <w:rPr>
            <w:noProof/>
            <w:webHidden/>
          </w:rPr>
          <w:tab/>
        </w:r>
        <w:r w:rsidR="00A768CF">
          <w:rPr>
            <w:noProof/>
            <w:webHidden/>
          </w:rPr>
          <w:fldChar w:fldCharType="begin"/>
        </w:r>
        <w:r w:rsidR="00A768CF">
          <w:rPr>
            <w:noProof/>
            <w:webHidden/>
          </w:rPr>
          <w:instrText xml:space="preserve"> PAGEREF _Toc440834457 \h </w:instrText>
        </w:r>
        <w:r w:rsidR="00A768CF">
          <w:rPr>
            <w:noProof/>
            <w:webHidden/>
          </w:rPr>
        </w:r>
        <w:r w:rsidR="00A768CF">
          <w:rPr>
            <w:noProof/>
            <w:webHidden/>
          </w:rPr>
          <w:fldChar w:fldCharType="separate"/>
        </w:r>
        <w:r w:rsidR="00A768CF">
          <w:rPr>
            <w:noProof/>
            <w:webHidden/>
          </w:rPr>
          <w:t>24</w:t>
        </w:r>
        <w:r w:rsidR="00A768CF">
          <w:rPr>
            <w:noProof/>
            <w:webHidden/>
          </w:rPr>
          <w:fldChar w:fldCharType="end"/>
        </w:r>
      </w:hyperlink>
    </w:p>
    <w:p w14:paraId="1620F183" w14:textId="31F6A171"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58" w:history="1">
        <w:r w:rsidR="00A768CF" w:rsidRPr="00895DA8">
          <w:rPr>
            <w:rStyle w:val="Hyperlink"/>
            <w:noProof/>
          </w:rPr>
          <w:t>Abbildung 21: Unity Plugin Frustum GGM</w:t>
        </w:r>
        <w:r w:rsidR="00A768CF">
          <w:rPr>
            <w:noProof/>
            <w:webHidden/>
          </w:rPr>
          <w:tab/>
        </w:r>
        <w:r w:rsidR="00A768CF">
          <w:rPr>
            <w:noProof/>
            <w:webHidden/>
          </w:rPr>
          <w:fldChar w:fldCharType="begin"/>
        </w:r>
        <w:r w:rsidR="00A768CF">
          <w:rPr>
            <w:noProof/>
            <w:webHidden/>
          </w:rPr>
          <w:instrText xml:space="preserve"> PAGEREF _Toc440834458 \h </w:instrText>
        </w:r>
        <w:r w:rsidR="00A768CF">
          <w:rPr>
            <w:noProof/>
            <w:webHidden/>
          </w:rPr>
        </w:r>
        <w:r w:rsidR="00A768CF">
          <w:rPr>
            <w:noProof/>
            <w:webHidden/>
          </w:rPr>
          <w:fldChar w:fldCharType="separate"/>
        </w:r>
        <w:r w:rsidR="00A768CF">
          <w:rPr>
            <w:noProof/>
            <w:webHidden/>
          </w:rPr>
          <w:t>24</w:t>
        </w:r>
        <w:r w:rsidR="00A768CF">
          <w:rPr>
            <w:noProof/>
            <w:webHidden/>
          </w:rPr>
          <w:fldChar w:fldCharType="end"/>
        </w:r>
      </w:hyperlink>
    </w:p>
    <w:p w14:paraId="08DDD99A" w14:textId="1D1D1A2A"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59" w:history="1">
        <w:r w:rsidR="00A768CF" w:rsidRPr="00895DA8">
          <w:rPr>
            <w:rStyle w:val="Hyperlink"/>
            <w:noProof/>
          </w:rPr>
          <w:t>Abbildung 22: Frustum Mode</w:t>
        </w:r>
        <w:r w:rsidR="00A768CF">
          <w:rPr>
            <w:noProof/>
            <w:webHidden/>
          </w:rPr>
          <w:tab/>
        </w:r>
        <w:r w:rsidR="00A768CF">
          <w:rPr>
            <w:noProof/>
            <w:webHidden/>
          </w:rPr>
          <w:fldChar w:fldCharType="begin"/>
        </w:r>
        <w:r w:rsidR="00A768CF">
          <w:rPr>
            <w:noProof/>
            <w:webHidden/>
          </w:rPr>
          <w:instrText xml:space="preserve"> PAGEREF _Toc440834459 \h </w:instrText>
        </w:r>
        <w:r w:rsidR="00A768CF">
          <w:rPr>
            <w:noProof/>
            <w:webHidden/>
          </w:rPr>
        </w:r>
        <w:r w:rsidR="00A768CF">
          <w:rPr>
            <w:noProof/>
            <w:webHidden/>
          </w:rPr>
          <w:fldChar w:fldCharType="separate"/>
        </w:r>
        <w:r w:rsidR="00A768CF">
          <w:rPr>
            <w:noProof/>
            <w:webHidden/>
          </w:rPr>
          <w:t>25</w:t>
        </w:r>
        <w:r w:rsidR="00A768CF">
          <w:rPr>
            <w:noProof/>
            <w:webHidden/>
          </w:rPr>
          <w:fldChar w:fldCharType="end"/>
        </w:r>
      </w:hyperlink>
    </w:p>
    <w:p w14:paraId="41F1A676" w14:textId="79EE8F01"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60" w:history="1">
        <w:r w:rsidR="00A768CF" w:rsidRPr="00895DA8">
          <w:rPr>
            <w:rStyle w:val="Hyperlink"/>
            <w:noProof/>
          </w:rPr>
          <w:t>Abbildung 23: Frustum CAVE XXL FoV Anpassung</w:t>
        </w:r>
        <w:r w:rsidR="00A768CF">
          <w:rPr>
            <w:noProof/>
            <w:webHidden/>
          </w:rPr>
          <w:tab/>
        </w:r>
        <w:r w:rsidR="00A768CF">
          <w:rPr>
            <w:noProof/>
            <w:webHidden/>
          </w:rPr>
          <w:fldChar w:fldCharType="begin"/>
        </w:r>
        <w:r w:rsidR="00A768CF">
          <w:rPr>
            <w:noProof/>
            <w:webHidden/>
          </w:rPr>
          <w:instrText xml:space="preserve"> PAGEREF _Toc440834460 \h </w:instrText>
        </w:r>
        <w:r w:rsidR="00A768CF">
          <w:rPr>
            <w:noProof/>
            <w:webHidden/>
          </w:rPr>
        </w:r>
        <w:r w:rsidR="00A768CF">
          <w:rPr>
            <w:noProof/>
            <w:webHidden/>
          </w:rPr>
          <w:fldChar w:fldCharType="separate"/>
        </w:r>
        <w:r w:rsidR="00A768CF">
          <w:rPr>
            <w:noProof/>
            <w:webHidden/>
          </w:rPr>
          <w:t>25</w:t>
        </w:r>
        <w:r w:rsidR="00A768CF">
          <w:rPr>
            <w:noProof/>
            <w:webHidden/>
          </w:rPr>
          <w:fldChar w:fldCharType="end"/>
        </w:r>
      </w:hyperlink>
    </w:p>
    <w:p w14:paraId="6E8BDB93" w14:textId="0290F3BB"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61" w:history="1">
        <w:r w:rsidR="00A768CF" w:rsidRPr="00895DA8">
          <w:rPr>
            <w:rStyle w:val="Hyperlink"/>
            <w:noProof/>
          </w:rPr>
          <w:t>Abbildung 24: Unity Plugin, virtueller CAVE</w:t>
        </w:r>
        <w:r w:rsidR="00A768CF">
          <w:rPr>
            <w:noProof/>
            <w:webHidden/>
          </w:rPr>
          <w:tab/>
        </w:r>
        <w:r w:rsidR="00A768CF">
          <w:rPr>
            <w:noProof/>
            <w:webHidden/>
          </w:rPr>
          <w:fldChar w:fldCharType="begin"/>
        </w:r>
        <w:r w:rsidR="00A768CF">
          <w:rPr>
            <w:noProof/>
            <w:webHidden/>
          </w:rPr>
          <w:instrText xml:space="preserve"> PAGEREF _Toc440834461 \h </w:instrText>
        </w:r>
        <w:r w:rsidR="00A768CF">
          <w:rPr>
            <w:noProof/>
            <w:webHidden/>
          </w:rPr>
        </w:r>
        <w:r w:rsidR="00A768CF">
          <w:rPr>
            <w:noProof/>
            <w:webHidden/>
          </w:rPr>
          <w:fldChar w:fldCharType="separate"/>
        </w:r>
        <w:r w:rsidR="00A768CF">
          <w:rPr>
            <w:noProof/>
            <w:webHidden/>
          </w:rPr>
          <w:t>26</w:t>
        </w:r>
        <w:r w:rsidR="00A768CF">
          <w:rPr>
            <w:noProof/>
            <w:webHidden/>
          </w:rPr>
          <w:fldChar w:fldCharType="end"/>
        </w:r>
      </w:hyperlink>
    </w:p>
    <w:p w14:paraId="06738706" w14:textId="5DEB3996"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62" w:history="1">
        <w:r w:rsidR="00A768CF" w:rsidRPr="00895DA8">
          <w:rPr>
            <w:rStyle w:val="Hyperlink"/>
            <w:noProof/>
          </w:rPr>
          <w:t>Abbildung 25: Virtueller Wand und Eyes</w:t>
        </w:r>
        <w:r w:rsidR="00A768CF">
          <w:rPr>
            <w:noProof/>
            <w:webHidden/>
          </w:rPr>
          <w:tab/>
        </w:r>
        <w:r w:rsidR="00A768CF">
          <w:rPr>
            <w:noProof/>
            <w:webHidden/>
          </w:rPr>
          <w:fldChar w:fldCharType="begin"/>
        </w:r>
        <w:r w:rsidR="00A768CF">
          <w:rPr>
            <w:noProof/>
            <w:webHidden/>
          </w:rPr>
          <w:instrText xml:space="preserve"> PAGEREF _Toc440834462 \h </w:instrText>
        </w:r>
        <w:r w:rsidR="00A768CF">
          <w:rPr>
            <w:noProof/>
            <w:webHidden/>
          </w:rPr>
        </w:r>
        <w:r w:rsidR="00A768CF">
          <w:rPr>
            <w:noProof/>
            <w:webHidden/>
          </w:rPr>
          <w:fldChar w:fldCharType="separate"/>
        </w:r>
        <w:r w:rsidR="00A768CF">
          <w:rPr>
            <w:noProof/>
            <w:webHidden/>
          </w:rPr>
          <w:t>27</w:t>
        </w:r>
        <w:r w:rsidR="00A768CF">
          <w:rPr>
            <w:noProof/>
            <w:webHidden/>
          </w:rPr>
          <w:fldChar w:fldCharType="end"/>
        </w:r>
      </w:hyperlink>
    </w:p>
    <w:p w14:paraId="190FA4F5" w14:textId="0219F03A"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63" w:history="1">
        <w:r w:rsidR="00A768CF" w:rsidRPr="00895DA8">
          <w:rPr>
            <w:rStyle w:val="Hyperlink"/>
            <w:noProof/>
          </w:rPr>
          <w:t>Abbildung 26: Unity Plugin, Schnittpunkt Wand / CAVE</w:t>
        </w:r>
        <w:r w:rsidR="00A768CF">
          <w:rPr>
            <w:noProof/>
            <w:webHidden/>
          </w:rPr>
          <w:tab/>
        </w:r>
        <w:r w:rsidR="00A768CF">
          <w:rPr>
            <w:noProof/>
            <w:webHidden/>
          </w:rPr>
          <w:fldChar w:fldCharType="begin"/>
        </w:r>
        <w:r w:rsidR="00A768CF">
          <w:rPr>
            <w:noProof/>
            <w:webHidden/>
          </w:rPr>
          <w:instrText xml:space="preserve"> PAGEREF _Toc440834463 \h </w:instrText>
        </w:r>
        <w:r w:rsidR="00A768CF">
          <w:rPr>
            <w:noProof/>
            <w:webHidden/>
          </w:rPr>
        </w:r>
        <w:r w:rsidR="00A768CF">
          <w:rPr>
            <w:noProof/>
            <w:webHidden/>
          </w:rPr>
          <w:fldChar w:fldCharType="separate"/>
        </w:r>
        <w:r w:rsidR="00A768CF">
          <w:rPr>
            <w:noProof/>
            <w:webHidden/>
          </w:rPr>
          <w:t>28</w:t>
        </w:r>
        <w:r w:rsidR="00A768CF">
          <w:rPr>
            <w:noProof/>
            <w:webHidden/>
          </w:rPr>
          <w:fldChar w:fldCharType="end"/>
        </w:r>
      </w:hyperlink>
    </w:p>
    <w:p w14:paraId="08381231" w14:textId="07A353F5"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64" w:history="1">
        <w:r w:rsidR="00A768CF" w:rsidRPr="00895DA8">
          <w:rPr>
            <w:rStyle w:val="Hyperlink"/>
            <w:noProof/>
          </w:rPr>
          <w:t>Abbildung 27: Zuordnung Schnittpunkt CAVE und Unity Server</w:t>
        </w:r>
        <w:r w:rsidR="00A768CF">
          <w:rPr>
            <w:noProof/>
            <w:webHidden/>
          </w:rPr>
          <w:tab/>
        </w:r>
        <w:r w:rsidR="00A768CF">
          <w:rPr>
            <w:noProof/>
            <w:webHidden/>
          </w:rPr>
          <w:fldChar w:fldCharType="begin"/>
        </w:r>
        <w:r w:rsidR="00A768CF">
          <w:rPr>
            <w:noProof/>
            <w:webHidden/>
          </w:rPr>
          <w:instrText xml:space="preserve"> PAGEREF _Toc440834464 \h </w:instrText>
        </w:r>
        <w:r w:rsidR="00A768CF">
          <w:rPr>
            <w:noProof/>
            <w:webHidden/>
          </w:rPr>
        </w:r>
        <w:r w:rsidR="00A768CF">
          <w:rPr>
            <w:noProof/>
            <w:webHidden/>
          </w:rPr>
          <w:fldChar w:fldCharType="separate"/>
        </w:r>
        <w:r w:rsidR="00A768CF">
          <w:rPr>
            <w:noProof/>
            <w:webHidden/>
          </w:rPr>
          <w:t>29</w:t>
        </w:r>
        <w:r w:rsidR="00A768CF">
          <w:rPr>
            <w:noProof/>
            <w:webHidden/>
          </w:rPr>
          <w:fldChar w:fldCharType="end"/>
        </w:r>
      </w:hyperlink>
    </w:p>
    <w:p w14:paraId="6A1E8457" w14:textId="04240EC1"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65" w:history="1">
        <w:r w:rsidR="00A768CF" w:rsidRPr="00895DA8">
          <w:rPr>
            <w:rStyle w:val="Hyperlink"/>
            <w:noProof/>
          </w:rPr>
          <w:t>Abbildung 28: Wand Button Zuordnung</w:t>
        </w:r>
        <w:r w:rsidR="00A768CF">
          <w:rPr>
            <w:noProof/>
            <w:webHidden/>
          </w:rPr>
          <w:tab/>
        </w:r>
        <w:r w:rsidR="00A768CF">
          <w:rPr>
            <w:noProof/>
            <w:webHidden/>
          </w:rPr>
          <w:fldChar w:fldCharType="begin"/>
        </w:r>
        <w:r w:rsidR="00A768CF">
          <w:rPr>
            <w:noProof/>
            <w:webHidden/>
          </w:rPr>
          <w:instrText xml:space="preserve"> PAGEREF _Toc440834465 \h </w:instrText>
        </w:r>
        <w:r w:rsidR="00A768CF">
          <w:rPr>
            <w:noProof/>
            <w:webHidden/>
          </w:rPr>
        </w:r>
        <w:r w:rsidR="00A768CF">
          <w:rPr>
            <w:noProof/>
            <w:webHidden/>
          </w:rPr>
          <w:fldChar w:fldCharType="separate"/>
        </w:r>
        <w:r w:rsidR="00A768CF">
          <w:rPr>
            <w:noProof/>
            <w:webHidden/>
          </w:rPr>
          <w:t>29</w:t>
        </w:r>
        <w:r w:rsidR="00A768CF">
          <w:rPr>
            <w:noProof/>
            <w:webHidden/>
          </w:rPr>
          <w:fldChar w:fldCharType="end"/>
        </w:r>
      </w:hyperlink>
    </w:p>
    <w:p w14:paraId="2FC7F3B2" w14:textId="28CF6132"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66" w:history="1">
        <w:r w:rsidR="00A768CF" w:rsidRPr="00895DA8">
          <w:rPr>
            <w:rStyle w:val="Hyperlink"/>
            <w:noProof/>
          </w:rPr>
          <w:t>Abbildung 29: Inputmanager Unity</w:t>
        </w:r>
        <w:r w:rsidR="00A768CF">
          <w:rPr>
            <w:noProof/>
            <w:webHidden/>
          </w:rPr>
          <w:tab/>
        </w:r>
        <w:r w:rsidR="00A768CF">
          <w:rPr>
            <w:noProof/>
            <w:webHidden/>
          </w:rPr>
          <w:fldChar w:fldCharType="begin"/>
        </w:r>
        <w:r w:rsidR="00A768CF">
          <w:rPr>
            <w:noProof/>
            <w:webHidden/>
          </w:rPr>
          <w:instrText xml:space="preserve"> PAGEREF _Toc440834466 \h </w:instrText>
        </w:r>
        <w:r w:rsidR="00A768CF">
          <w:rPr>
            <w:noProof/>
            <w:webHidden/>
          </w:rPr>
        </w:r>
        <w:r w:rsidR="00A768CF">
          <w:rPr>
            <w:noProof/>
            <w:webHidden/>
          </w:rPr>
          <w:fldChar w:fldCharType="separate"/>
        </w:r>
        <w:r w:rsidR="00A768CF">
          <w:rPr>
            <w:noProof/>
            <w:webHidden/>
          </w:rPr>
          <w:t>31</w:t>
        </w:r>
        <w:r w:rsidR="00A768CF">
          <w:rPr>
            <w:noProof/>
            <w:webHidden/>
          </w:rPr>
          <w:fldChar w:fldCharType="end"/>
        </w:r>
      </w:hyperlink>
    </w:p>
    <w:p w14:paraId="24DCB155" w14:textId="0DE516BF"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67" w:history="1">
        <w:r w:rsidR="00A768CF" w:rsidRPr="00895DA8">
          <w:rPr>
            <w:rStyle w:val="Hyperlink"/>
            <w:noProof/>
          </w:rPr>
          <w:t>Abbildung 30: Beispielverbindung VRPN, Quelle WorldViz Dokumentation</w:t>
        </w:r>
        <w:r w:rsidR="00A768CF">
          <w:rPr>
            <w:noProof/>
            <w:webHidden/>
          </w:rPr>
          <w:tab/>
        </w:r>
        <w:r w:rsidR="00A768CF">
          <w:rPr>
            <w:noProof/>
            <w:webHidden/>
          </w:rPr>
          <w:fldChar w:fldCharType="begin"/>
        </w:r>
        <w:r w:rsidR="00A768CF">
          <w:rPr>
            <w:noProof/>
            <w:webHidden/>
          </w:rPr>
          <w:instrText xml:space="preserve"> PAGEREF _Toc440834467 \h </w:instrText>
        </w:r>
        <w:r w:rsidR="00A768CF">
          <w:rPr>
            <w:noProof/>
            <w:webHidden/>
          </w:rPr>
        </w:r>
        <w:r w:rsidR="00A768CF">
          <w:rPr>
            <w:noProof/>
            <w:webHidden/>
          </w:rPr>
          <w:fldChar w:fldCharType="separate"/>
        </w:r>
        <w:r w:rsidR="00A768CF">
          <w:rPr>
            <w:noProof/>
            <w:webHidden/>
          </w:rPr>
          <w:t>32</w:t>
        </w:r>
        <w:r w:rsidR="00A768CF">
          <w:rPr>
            <w:noProof/>
            <w:webHidden/>
          </w:rPr>
          <w:fldChar w:fldCharType="end"/>
        </w:r>
      </w:hyperlink>
    </w:p>
    <w:p w14:paraId="418BD029" w14:textId="2E1CBC80"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68" w:history="1">
        <w:r w:rsidR="00A768CF" w:rsidRPr="00895DA8">
          <w:rPr>
            <w:rStyle w:val="Hyperlink"/>
            <w:noProof/>
          </w:rPr>
          <w:t>Abbildung 31: VRPN Wrapper C#</w:t>
        </w:r>
        <w:r w:rsidR="00A768CF">
          <w:rPr>
            <w:noProof/>
            <w:webHidden/>
          </w:rPr>
          <w:tab/>
        </w:r>
        <w:r w:rsidR="00A768CF">
          <w:rPr>
            <w:noProof/>
            <w:webHidden/>
          </w:rPr>
          <w:fldChar w:fldCharType="begin"/>
        </w:r>
        <w:r w:rsidR="00A768CF">
          <w:rPr>
            <w:noProof/>
            <w:webHidden/>
          </w:rPr>
          <w:instrText xml:space="preserve"> PAGEREF _Toc440834468 \h </w:instrText>
        </w:r>
        <w:r w:rsidR="00A768CF">
          <w:rPr>
            <w:noProof/>
            <w:webHidden/>
          </w:rPr>
        </w:r>
        <w:r w:rsidR="00A768CF">
          <w:rPr>
            <w:noProof/>
            <w:webHidden/>
          </w:rPr>
          <w:fldChar w:fldCharType="separate"/>
        </w:r>
        <w:r w:rsidR="00A768CF">
          <w:rPr>
            <w:noProof/>
            <w:webHidden/>
          </w:rPr>
          <w:t>32</w:t>
        </w:r>
        <w:r w:rsidR="00A768CF">
          <w:rPr>
            <w:noProof/>
            <w:webHidden/>
          </w:rPr>
          <w:fldChar w:fldCharType="end"/>
        </w:r>
      </w:hyperlink>
    </w:p>
    <w:p w14:paraId="2BBD9D45" w14:textId="2CE11A08"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69" w:history="1">
        <w:r w:rsidR="00A768CF" w:rsidRPr="00895DA8">
          <w:rPr>
            <w:rStyle w:val="Hyperlink"/>
            <w:noProof/>
          </w:rPr>
          <w:t>Abbildung 32: 1€ Smoothing Vergleich</w:t>
        </w:r>
        <w:r w:rsidR="00A768CF">
          <w:rPr>
            <w:noProof/>
            <w:webHidden/>
          </w:rPr>
          <w:tab/>
        </w:r>
        <w:r w:rsidR="00A768CF">
          <w:rPr>
            <w:noProof/>
            <w:webHidden/>
          </w:rPr>
          <w:fldChar w:fldCharType="begin"/>
        </w:r>
        <w:r w:rsidR="00A768CF">
          <w:rPr>
            <w:noProof/>
            <w:webHidden/>
          </w:rPr>
          <w:instrText xml:space="preserve"> PAGEREF _Toc440834469 \h </w:instrText>
        </w:r>
        <w:r w:rsidR="00A768CF">
          <w:rPr>
            <w:noProof/>
            <w:webHidden/>
          </w:rPr>
        </w:r>
        <w:r w:rsidR="00A768CF">
          <w:rPr>
            <w:noProof/>
            <w:webHidden/>
          </w:rPr>
          <w:fldChar w:fldCharType="separate"/>
        </w:r>
        <w:r w:rsidR="00A768CF">
          <w:rPr>
            <w:noProof/>
            <w:webHidden/>
          </w:rPr>
          <w:t>34</w:t>
        </w:r>
        <w:r w:rsidR="00A768CF">
          <w:rPr>
            <w:noProof/>
            <w:webHidden/>
          </w:rPr>
          <w:fldChar w:fldCharType="end"/>
        </w:r>
      </w:hyperlink>
    </w:p>
    <w:p w14:paraId="24473AE2" w14:textId="69EAE96F"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70" w:history="1">
        <w:r w:rsidR="00A768CF" w:rsidRPr="00895DA8">
          <w:rPr>
            <w:rStyle w:val="Hyperlink"/>
            <w:noProof/>
          </w:rPr>
          <w:t>Abbildung 33: Unity Plugin, Settings Wand</w:t>
        </w:r>
        <w:r w:rsidR="00A768CF">
          <w:rPr>
            <w:noProof/>
            <w:webHidden/>
          </w:rPr>
          <w:tab/>
        </w:r>
        <w:r w:rsidR="00A768CF">
          <w:rPr>
            <w:noProof/>
            <w:webHidden/>
          </w:rPr>
          <w:fldChar w:fldCharType="begin"/>
        </w:r>
        <w:r w:rsidR="00A768CF">
          <w:rPr>
            <w:noProof/>
            <w:webHidden/>
          </w:rPr>
          <w:instrText xml:space="preserve"> PAGEREF _Toc440834470 \h </w:instrText>
        </w:r>
        <w:r w:rsidR="00A768CF">
          <w:rPr>
            <w:noProof/>
            <w:webHidden/>
          </w:rPr>
        </w:r>
        <w:r w:rsidR="00A768CF">
          <w:rPr>
            <w:noProof/>
            <w:webHidden/>
          </w:rPr>
          <w:fldChar w:fldCharType="separate"/>
        </w:r>
        <w:r w:rsidR="00A768CF">
          <w:rPr>
            <w:noProof/>
            <w:webHidden/>
          </w:rPr>
          <w:t>35</w:t>
        </w:r>
        <w:r w:rsidR="00A768CF">
          <w:rPr>
            <w:noProof/>
            <w:webHidden/>
          </w:rPr>
          <w:fldChar w:fldCharType="end"/>
        </w:r>
      </w:hyperlink>
    </w:p>
    <w:p w14:paraId="5BAAA945" w14:textId="68A5DF3C"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71" w:history="1">
        <w:r w:rsidR="00A768CF" w:rsidRPr="00895DA8">
          <w:rPr>
            <w:rStyle w:val="Hyperlink"/>
            <w:noProof/>
            <w:lang w:val="en-US"/>
          </w:rPr>
          <w:t>Abbildung 34: Unity Plugin, Settings Eyes</w:t>
        </w:r>
        <w:r w:rsidR="00A768CF">
          <w:rPr>
            <w:noProof/>
            <w:webHidden/>
          </w:rPr>
          <w:tab/>
        </w:r>
        <w:r w:rsidR="00A768CF">
          <w:rPr>
            <w:noProof/>
            <w:webHidden/>
          </w:rPr>
          <w:fldChar w:fldCharType="begin"/>
        </w:r>
        <w:r w:rsidR="00A768CF">
          <w:rPr>
            <w:noProof/>
            <w:webHidden/>
          </w:rPr>
          <w:instrText xml:space="preserve"> PAGEREF _Toc440834471 \h </w:instrText>
        </w:r>
        <w:r w:rsidR="00A768CF">
          <w:rPr>
            <w:noProof/>
            <w:webHidden/>
          </w:rPr>
        </w:r>
        <w:r w:rsidR="00A768CF">
          <w:rPr>
            <w:noProof/>
            <w:webHidden/>
          </w:rPr>
          <w:fldChar w:fldCharType="separate"/>
        </w:r>
        <w:r w:rsidR="00A768CF">
          <w:rPr>
            <w:noProof/>
            <w:webHidden/>
          </w:rPr>
          <w:t>36</w:t>
        </w:r>
        <w:r w:rsidR="00A768CF">
          <w:rPr>
            <w:noProof/>
            <w:webHidden/>
          </w:rPr>
          <w:fldChar w:fldCharType="end"/>
        </w:r>
      </w:hyperlink>
    </w:p>
    <w:p w14:paraId="3D2CAC9C" w14:textId="7ED9F6D1"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72" w:history="1">
        <w:r w:rsidR="00A768CF" w:rsidRPr="00895DA8">
          <w:rPr>
            <w:rStyle w:val="Hyperlink"/>
            <w:noProof/>
          </w:rPr>
          <w:t>Abbildung 35: Unity Plugin, Settings Sekundäre Kameras</w:t>
        </w:r>
        <w:r w:rsidR="00A768CF">
          <w:rPr>
            <w:noProof/>
            <w:webHidden/>
          </w:rPr>
          <w:tab/>
        </w:r>
        <w:r w:rsidR="00A768CF">
          <w:rPr>
            <w:noProof/>
            <w:webHidden/>
          </w:rPr>
          <w:fldChar w:fldCharType="begin"/>
        </w:r>
        <w:r w:rsidR="00A768CF">
          <w:rPr>
            <w:noProof/>
            <w:webHidden/>
          </w:rPr>
          <w:instrText xml:space="preserve"> PAGEREF _Toc440834472 \h </w:instrText>
        </w:r>
        <w:r w:rsidR="00A768CF">
          <w:rPr>
            <w:noProof/>
            <w:webHidden/>
          </w:rPr>
        </w:r>
        <w:r w:rsidR="00A768CF">
          <w:rPr>
            <w:noProof/>
            <w:webHidden/>
          </w:rPr>
          <w:fldChar w:fldCharType="separate"/>
        </w:r>
        <w:r w:rsidR="00A768CF">
          <w:rPr>
            <w:noProof/>
            <w:webHidden/>
          </w:rPr>
          <w:t>37</w:t>
        </w:r>
        <w:r w:rsidR="00A768CF">
          <w:rPr>
            <w:noProof/>
            <w:webHidden/>
          </w:rPr>
          <w:fldChar w:fldCharType="end"/>
        </w:r>
      </w:hyperlink>
    </w:p>
    <w:p w14:paraId="75E6AFC4" w14:textId="78254C46"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73" w:history="1">
        <w:r w:rsidR="00A768CF" w:rsidRPr="00895DA8">
          <w:rPr>
            <w:rStyle w:val="Hyperlink"/>
            <w:noProof/>
          </w:rPr>
          <w:t>Abbildung 36: Unity Plugin, Settings Cave</w:t>
        </w:r>
        <w:r w:rsidR="00A768CF">
          <w:rPr>
            <w:noProof/>
            <w:webHidden/>
          </w:rPr>
          <w:tab/>
        </w:r>
        <w:r w:rsidR="00A768CF">
          <w:rPr>
            <w:noProof/>
            <w:webHidden/>
          </w:rPr>
          <w:fldChar w:fldCharType="begin"/>
        </w:r>
        <w:r w:rsidR="00A768CF">
          <w:rPr>
            <w:noProof/>
            <w:webHidden/>
          </w:rPr>
          <w:instrText xml:space="preserve"> PAGEREF _Toc440834473 \h </w:instrText>
        </w:r>
        <w:r w:rsidR="00A768CF">
          <w:rPr>
            <w:noProof/>
            <w:webHidden/>
          </w:rPr>
        </w:r>
        <w:r w:rsidR="00A768CF">
          <w:rPr>
            <w:noProof/>
            <w:webHidden/>
          </w:rPr>
          <w:fldChar w:fldCharType="separate"/>
        </w:r>
        <w:r w:rsidR="00A768CF">
          <w:rPr>
            <w:noProof/>
            <w:webHidden/>
          </w:rPr>
          <w:t>37</w:t>
        </w:r>
        <w:r w:rsidR="00A768CF">
          <w:rPr>
            <w:noProof/>
            <w:webHidden/>
          </w:rPr>
          <w:fldChar w:fldCharType="end"/>
        </w:r>
      </w:hyperlink>
    </w:p>
    <w:p w14:paraId="2DF1DCE7" w14:textId="29672CB3"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74" w:history="1">
        <w:r w:rsidR="00A768CF" w:rsidRPr="00895DA8">
          <w:rPr>
            <w:rStyle w:val="Hyperlink"/>
            <w:noProof/>
          </w:rPr>
          <w:t>Abbildung 37: Unity Plugin, Settings System</w:t>
        </w:r>
        <w:r w:rsidR="00A768CF">
          <w:rPr>
            <w:noProof/>
            <w:webHidden/>
          </w:rPr>
          <w:tab/>
        </w:r>
        <w:r w:rsidR="00A768CF">
          <w:rPr>
            <w:noProof/>
            <w:webHidden/>
          </w:rPr>
          <w:fldChar w:fldCharType="begin"/>
        </w:r>
        <w:r w:rsidR="00A768CF">
          <w:rPr>
            <w:noProof/>
            <w:webHidden/>
          </w:rPr>
          <w:instrText xml:space="preserve"> PAGEREF _Toc440834474 \h </w:instrText>
        </w:r>
        <w:r w:rsidR="00A768CF">
          <w:rPr>
            <w:noProof/>
            <w:webHidden/>
          </w:rPr>
        </w:r>
        <w:r w:rsidR="00A768CF">
          <w:rPr>
            <w:noProof/>
            <w:webHidden/>
          </w:rPr>
          <w:fldChar w:fldCharType="separate"/>
        </w:r>
        <w:r w:rsidR="00A768CF">
          <w:rPr>
            <w:noProof/>
            <w:webHidden/>
          </w:rPr>
          <w:t>38</w:t>
        </w:r>
        <w:r w:rsidR="00A768CF">
          <w:rPr>
            <w:noProof/>
            <w:webHidden/>
          </w:rPr>
          <w:fldChar w:fldCharType="end"/>
        </w:r>
      </w:hyperlink>
    </w:p>
    <w:p w14:paraId="32B45692" w14:textId="455F96EB"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75" w:history="1">
        <w:r w:rsidR="00A768CF" w:rsidRPr="00895DA8">
          <w:rPr>
            <w:rStyle w:val="Hyperlink"/>
            <w:noProof/>
          </w:rPr>
          <w:t>Abbildung 38: Unity Plugin, Klassendiagramm</w:t>
        </w:r>
        <w:r w:rsidR="00A768CF">
          <w:rPr>
            <w:noProof/>
            <w:webHidden/>
          </w:rPr>
          <w:tab/>
        </w:r>
        <w:r w:rsidR="00A768CF">
          <w:rPr>
            <w:noProof/>
            <w:webHidden/>
          </w:rPr>
          <w:fldChar w:fldCharType="begin"/>
        </w:r>
        <w:r w:rsidR="00A768CF">
          <w:rPr>
            <w:noProof/>
            <w:webHidden/>
          </w:rPr>
          <w:instrText xml:space="preserve"> PAGEREF _Toc440834475 \h </w:instrText>
        </w:r>
        <w:r w:rsidR="00A768CF">
          <w:rPr>
            <w:noProof/>
            <w:webHidden/>
          </w:rPr>
        </w:r>
        <w:r w:rsidR="00A768CF">
          <w:rPr>
            <w:noProof/>
            <w:webHidden/>
          </w:rPr>
          <w:fldChar w:fldCharType="separate"/>
        </w:r>
        <w:r w:rsidR="00A768CF">
          <w:rPr>
            <w:noProof/>
            <w:webHidden/>
          </w:rPr>
          <w:t>39</w:t>
        </w:r>
        <w:r w:rsidR="00A768CF">
          <w:rPr>
            <w:noProof/>
            <w:webHidden/>
          </w:rPr>
          <w:fldChar w:fldCharType="end"/>
        </w:r>
      </w:hyperlink>
    </w:p>
    <w:p w14:paraId="4B69F1E9" w14:textId="767BC014"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76" w:history="1">
        <w:r w:rsidR="00A768CF" w:rsidRPr="00895DA8">
          <w:rPr>
            <w:rStyle w:val="Hyperlink"/>
            <w:noProof/>
          </w:rPr>
          <w:t>Abbildung 39: Unity Plugin, Export Package</w:t>
        </w:r>
        <w:r w:rsidR="00A768CF">
          <w:rPr>
            <w:noProof/>
            <w:webHidden/>
          </w:rPr>
          <w:tab/>
        </w:r>
        <w:r w:rsidR="00A768CF">
          <w:rPr>
            <w:noProof/>
            <w:webHidden/>
          </w:rPr>
          <w:fldChar w:fldCharType="begin"/>
        </w:r>
        <w:r w:rsidR="00A768CF">
          <w:rPr>
            <w:noProof/>
            <w:webHidden/>
          </w:rPr>
          <w:instrText xml:space="preserve"> PAGEREF _Toc440834476 \h </w:instrText>
        </w:r>
        <w:r w:rsidR="00A768CF">
          <w:rPr>
            <w:noProof/>
            <w:webHidden/>
          </w:rPr>
        </w:r>
        <w:r w:rsidR="00A768CF">
          <w:rPr>
            <w:noProof/>
            <w:webHidden/>
          </w:rPr>
          <w:fldChar w:fldCharType="separate"/>
        </w:r>
        <w:r w:rsidR="00A768CF">
          <w:rPr>
            <w:noProof/>
            <w:webHidden/>
          </w:rPr>
          <w:t>45</w:t>
        </w:r>
        <w:r w:rsidR="00A768CF">
          <w:rPr>
            <w:noProof/>
            <w:webHidden/>
          </w:rPr>
          <w:fldChar w:fldCharType="end"/>
        </w:r>
      </w:hyperlink>
    </w:p>
    <w:p w14:paraId="3A724D70" w14:textId="792B6998"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77" w:history="1">
        <w:r w:rsidR="00A768CF" w:rsidRPr="00895DA8">
          <w:rPr>
            <w:rStyle w:val="Hyperlink"/>
            <w:noProof/>
            <w:lang w:val="en-US"/>
          </w:rPr>
          <w:t>Abbildung 40: Unity Plugin, Export Package Selection</w:t>
        </w:r>
        <w:r w:rsidR="00A768CF">
          <w:rPr>
            <w:noProof/>
            <w:webHidden/>
          </w:rPr>
          <w:tab/>
        </w:r>
        <w:r w:rsidR="00A768CF">
          <w:rPr>
            <w:noProof/>
            <w:webHidden/>
          </w:rPr>
          <w:fldChar w:fldCharType="begin"/>
        </w:r>
        <w:r w:rsidR="00A768CF">
          <w:rPr>
            <w:noProof/>
            <w:webHidden/>
          </w:rPr>
          <w:instrText xml:space="preserve"> PAGEREF _Toc440834477 \h </w:instrText>
        </w:r>
        <w:r w:rsidR="00A768CF">
          <w:rPr>
            <w:noProof/>
            <w:webHidden/>
          </w:rPr>
        </w:r>
        <w:r w:rsidR="00A768CF">
          <w:rPr>
            <w:noProof/>
            <w:webHidden/>
          </w:rPr>
          <w:fldChar w:fldCharType="separate"/>
        </w:r>
        <w:r w:rsidR="00A768CF">
          <w:rPr>
            <w:noProof/>
            <w:webHidden/>
          </w:rPr>
          <w:t>45</w:t>
        </w:r>
        <w:r w:rsidR="00A768CF">
          <w:rPr>
            <w:noProof/>
            <w:webHidden/>
          </w:rPr>
          <w:fldChar w:fldCharType="end"/>
        </w:r>
      </w:hyperlink>
    </w:p>
    <w:p w14:paraId="4E119AB4" w14:textId="0D34F6BF"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78" w:history="1">
        <w:r w:rsidR="00A768CF" w:rsidRPr="00895DA8">
          <w:rPr>
            <w:rStyle w:val="Hyperlink"/>
            <w:noProof/>
          </w:rPr>
          <w:t>Abbildung 41: Kopieren des Unity Plugins</w:t>
        </w:r>
        <w:r w:rsidR="00A768CF">
          <w:rPr>
            <w:noProof/>
            <w:webHidden/>
          </w:rPr>
          <w:tab/>
        </w:r>
        <w:r w:rsidR="00A768CF">
          <w:rPr>
            <w:noProof/>
            <w:webHidden/>
          </w:rPr>
          <w:fldChar w:fldCharType="begin"/>
        </w:r>
        <w:r w:rsidR="00A768CF">
          <w:rPr>
            <w:noProof/>
            <w:webHidden/>
          </w:rPr>
          <w:instrText xml:space="preserve"> PAGEREF _Toc440834478 \h </w:instrText>
        </w:r>
        <w:r w:rsidR="00A768CF">
          <w:rPr>
            <w:noProof/>
            <w:webHidden/>
          </w:rPr>
        </w:r>
        <w:r w:rsidR="00A768CF">
          <w:rPr>
            <w:noProof/>
            <w:webHidden/>
          </w:rPr>
          <w:fldChar w:fldCharType="separate"/>
        </w:r>
        <w:r w:rsidR="00A768CF">
          <w:rPr>
            <w:noProof/>
            <w:webHidden/>
          </w:rPr>
          <w:t>46</w:t>
        </w:r>
        <w:r w:rsidR="00A768CF">
          <w:rPr>
            <w:noProof/>
            <w:webHidden/>
          </w:rPr>
          <w:fldChar w:fldCharType="end"/>
        </w:r>
      </w:hyperlink>
    </w:p>
    <w:p w14:paraId="1468BD24" w14:textId="2031D27A"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79" w:history="1">
        <w:r w:rsidR="00A768CF" w:rsidRPr="00895DA8">
          <w:rPr>
            <w:rStyle w:val="Hyperlink"/>
            <w:noProof/>
          </w:rPr>
          <w:t>Abbildung 42: Unity Plugin, Import Package</w:t>
        </w:r>
        <w:r w:rsidR="00A768CF">
          <w:rPr>
            <w:noProof/>
            <w:webHidden/>
          </w:rPr>
          <w:tab/>
        </w:r>
        <w:r w:rsidR="00A768CF">
          <w:rPr>
            <w:noProof/>
            <w:webHidden/>
          </w:rPr>
          <w:fldChar w:fldCharType="begin"/>
        </w:r>
        <w:r w:rsidR="00A768CF">
          <w:rPr>
            <w:noProof/>
            <w:webHidden/>
          </w:rPr>
          <w:instrText xml:space="preserve"> PAGEREF _Toc440834479 \h </w:instrText>
        </w:r>
        <w:r w:rsidR="00A768CF">
          <w:rPr>
            <w:noProof/>
            <w:webHidden/>
          </w:rPr>
        </w:r>
        <w:r w:rsidR="00A768CF">
          <w:rPr>
            <w:noProof/>
            <w:webHidden/>
          </w:rPr>
          <w:fldChar w:fldCharType="separate"/>
        </w:r>
        <w:r w:rsidR="00A768CF">
          <w:rPr>
            <w:noProof/>
            <w:webHidden/>
          </w:rPr>
          <w:t>46</w:t>
        </w:r>
        <w:r w:rsidR="00A768CF">
          <w:rPr>
            <w:noProof/>
            <w:webHidden/>
          </w:rPr>
          <w:fldChar w:fldCharType="end"/>
        </w:r>
      </w:hyperlink>
    </w:p>
    <w:p w14:paraId="112CC813" w14:textId="32154310"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80" w:history="1">
        <w:r w:rsidR="00A768CF" w:rsidRPr="00895DA8">
          <w:rPr>
            <w:rStyle w:val="Hyperlink"/>
            <w:noProof/>
          </w:rPr>
          <w:t>Abbildung 43: Hinzufügen Cave Prefab</w:t>
        </w:r>
        <w:r w:rsidR="00A768CF">
          <w:rPr>
            <w:noProof/>
            <w:webHidden/>
          </w:rPr>
          <w:tab/>
        </w:r>
        <w:r w:rsidR="00A768CF">
          <w:rPr>
            <w:noProof/>
            <w:webHidden/>
          </w:rPr>
          <w:fldChar w:fldCharType="begin"/>
        </w:r>
        <w:r w:rsidR="00A768CF">
          <w:rPr>
            <w:noProof/>
            <w:webHidden/>
          </w:rPr>
          <w:instrText xml:space="preserve"> PAGEREF _Toc440834480 \h </w:instrText>
        </w:r>
        <w:r w:rsidR="00A768CF">
          <w:rPr>
            <w:noProof/>
            <w:webHidden/>
          </w:rPr>
        </w:r>
        <w:r w:rsidR="00A768CF">
          <w:rPr>
            <w:noProof/>
            <w:webHidden/>
          </w:rPr>
          <w:fldChar w:fldCharType="separate"/>
        </w:r>
        <w:r w:rsidR="00A768CF">
          <w:rPr>
            <w:noProof/>
            <w:webHidden/>
          </w:rPr>
          <w:t>47</w:t>
        </w:r>
        <w:r w:rsidR="00A768CF">
          <w:rPr>
            <w:noProof/>
            <w:webHidden/>
          </w:rPr>
          <w:fldChar w:fldCharType="end"/>
        </w:r>
      </w:hyperlink>
    </w:p>
    <w:p w14:paraId="7E044B01" w14:textId="20072443"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81" w:history="1">
        <w:r w:rsidR="00A768CF" w:rsidRPr="00895DA8">
          <w:rPr>
            <w:rStyle w:val="Hyperlink"/>
            <w:noProof/>
            <w:lang w:val="en-US"/>
          </w:rPr>
          <w:t>Abbildung 44: Player Settings, Api Compatibility Level</w:t>
        </w:r>
        <w:r w:rsidR="00A768CF">
          <w:rPr>
            <w:noProof/>
            <w:webHidden/>
          </w:rPr>
          <w:tab/>
        </w:r>
        <w:r w:rsidR="00A768CF">
          <w:rPr>
            <w:noProof/>
            <w:webHidden/>
          </w:rPr>
          <w:fldChar w:fldCharType="begin"/>
        </w:r>
        <w:r w:rsidR="00A768CF">
          <w:rPr>
            <w:noProof/>
            <w:webHidden/>
          </w:rPr>
          <w:instrText xml:space="preserve"> PAGEREF _Toc440834481 \h </w:instrText>
        </w:r>
        <w:r w:rsidR="00A768CF">
          <w:rPr>
            <w:noProof/>
            <w:webHidden/>
          </w:rPr>
        </w:r>
        <w:r w:rsidR="00A768CF">
          <w:rPr>
            <w:noProof/>
            <w:webHidden/>
          </w:rPr>
          <w:fldChar w:fldCharType="separate"/>
        </w:r>
        <w:r w:rsidR="00A768CF">
          <w:rPr>
            <w:noProof/>
            <w:webHidden/>
          </w:rPr>
          <w:t>48</w:t>
        </w:r>
        <w:r w:rsidR="00A768CF">
          <w:rPr>
            <w:noProof/>
            <w:webHidden/>
          </w:rPr>
          <w:fldChar w:fldCharType="end"/>
        </w:r>
      </w:hyperlink>
    </w:p>
    <w:p w14:paraId="05BE57DC" w14:textId="21A5B98E"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82" w:history="1">
        <w:r w:rsidR="00A768CF" w:rsidRPr="00895DA8">
          <w:rPr>
            <w:rStyle w:val="Hyperlink"/>
            <w:noProof/>
          </w:rPr>
          <w:t>Abbildung 45: Platform Settings</w:t>
        </w:r>
        <w:r w:rsidR="00A768CF">
          <w:rPr>
            <w:noProof/>
            <w:webHidden/>
          </w:rPr>
          <w:tab/>
        </w:r>
        <w:r w:rsidR="00A768CF">
          <w:rPr>
            <w:noProof/>
            <w:webHidden/>
          </w:rPr>
          <w:fldChar w:fldCharType="begin"/>
        </w:r>
        <w:r w:rsidR="00A768CF">
          <w:rPr>
            <w:noProof/>
            <w:webHidden/>
          </w:rPr>
          <w:instrText xml:space="preserve"> PAGEREF _Toc440834482 \h </w:instrText>
        </w:r>
        <w:r w:rsidR="00A768CF">
          <w:rPr>
            <w:noProof/>
            <w:webHidden/>
          </w:rPr>
        </w:r>
        <w:r w:rsidR="00A768CF">
          <w:rPr>
            <w:noProof/>
            <w:webHidden/>
          </w:rPr>
          <w:fldChar w:fldCharType="separate"/>
        </w:r>
        <w:r w:rsidR="00A768CF">
          <w:rPr>
            <w:noProof/>
            <w:webHidden/>
          </w:rPr>
          <w:t>48</w:t>
        </w:r>
        <w:r w:rsidR="00A768CF">
          <w:rPr>
            <w:noProof/>
            <w:webHidden/>
          </w:rPr>
          <w:fldChar w:fldCharType="end"/>
        </w:r>
      </w:hyperlink>
    </w:p>
    <w:p w14:paraId="723D3503" w14:textId="1DC5AB8C"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83" w:history="1">
        <w:r w:rsidR="00A768CF" w:rsidRPr="00895DA8">
          <w:rPr>
            <w:rStyle w:val="Hyperlink"/>
            <w:noProof/>
          </w:rPr>
          <w:t>Abbildung 46: Zuweisung Prefabs</w:t>
        </w:r>
        <w:r w:rsidR="00A768CF">
          <w:rPr>
            <w:noProof/>
            <w:webHidden/>
          </w:rPr>
          <w:tab/>
        </w:r>
        <w:r w:rsidR="00A768CF">
          <w:rPr>
            <w:noProof/>
            <w:webHidden/>
          </w:rPr>
          <w:fldChar w:fldCharType="begin"/>
        </w:r>
        <w:r w:rsidR="00A768CF">
          <w:rPr>
            <w:noProof/>
            <w:webHidden/>
          </w:rPr>
          <w:instrText xml:space="preserve"> PAGEREF _Toc440834483 \h </w:instrText>
        </w:r>
        <w:r w:rsidR="00A768CF">
          <w:rPr>
            <w:noProof/>
            <w:webHidden/>
          </w:rPr>
        </w:r>
        <w:r w:rsidR="00A768CF">
          <w:rPr>
            <w:noProof/>
            <w:webHidden/>
          </w:rPr>
          <w:fldChar w:fldCharType="separate"/>
        </w:r>
        <w:r w:rsidR="00A768CF">
          <w:rPr>
            <w:noProof/>
            <w:webHidden/>
          </w:rPr>
          <w:t>49</w:t>
        </w:r>
        <w:r w:rsidR="00A768CF">
          <w:rPr>
            <w:noProof/>
            <w:webHidden/>
          </w:rPr>
          <w:fldChar w:fldCharType="end"/>
        </w:r>
      </w:hyperlink>
    </w:p>
    <w:p w14:paraId="3127A6BB" w14:textId="7BB16F7D"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84" w:history="1">
        <w:r w:rsidR="00A768CF" w:rsidRPr="00895DA8">
          <w:rPr>
            <w:rStyle w:val="Hyperlink"/>
            <w:noProof/>
          </w:rPr>
          <w:t>Abbildung 47: Export 64bit</w:t>
        </w:r>
        <w:r w:rsidR="00A768CF">
          <w:rPr>
            <w:noProof/>
            <w:webHidden/>
          </w:rPr>
          <w:tab/>
        </w:r>
        <w:r w:rsidR="00A768CF">
          <w:rPr>
            <w:noProof/>
            <w:webHidden/>
          </w:rPr>
          <w:fldChar w:fldCharType="begin"/>
        </w:r>
        <w:r w:rsidR="00A768CF">
          <w:rPr>
            <w:noProof/>
            <w:webHidden/>
          </w:rPr>
          <w:instrText xml:space="preserve"> PAGEREF _Toc440834484 \h </w:instrText>
        </w:r>
        <w:r w:rsidR="00A768CF">
          <w:rPr>
            <w:noProof/>
            <w:webHidden/>
          </w:rPr>
        </w:r>
        <w:r w:rsidR="00A768CF">
          <w:rPr>
            <w:noProof/>
            <w:webHidden/>
          </w:rPr>
          <w:fldChar w:fldCharType="separate"/>
        </w:r>
        <w:r w:rsidR="00A768CF">
          <w:rPr>
            <w:noProof/>
            <w:webHidden/>
          </w:rPr>
          <w:t>49</w:t>
        </w:r>
        <w:r w:rsidR="00A768CF">
          <w:rPr>
            <w:noProof/>
            <w:webHidden/>
          </w:rPr>
          <w:fldChar w:fldCharType="end"/>
        </w:r>
      </w:hyperlink>
    </w:p>
    <w:p w14:paraId="59342A79" w14:textId="2EF88F46"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85" w:history="1">
        <w:r w:rsidR="00A768CF" w:rsidRPr="00895DA8">
          <w:rPr>
            <w:rStyle w:val="Hyperlink"/>
            <w:noProof/>
          </w:rPr>
          <w:t>Abbildung 48: Performance analysieren mit Unity Profiler</w:t>
        </w:r>
        <w:r w:rsidR="00A768CF">
          <w:rPr>
            <w:noProof/>
            <w:webHidden/>
          </w:rPr>
          <w:tab/>
        </w:r>
        <w:r w:rsidR="00A768CF">
          <w:rPr>
            <w:noProof/>
            <w:webHidden/>
          </w:rPr>
          <w:fldChar w:fldCharType="begin"/>
        </w:r>
        <w:r w:rsidR="00A768CF">
          <w:rPr>
            <w:noProof/>
            <w:webHidden/>
          </w:rPr>
          <w:instrText xml:space="preserve"> PAGEREF _Toc440834485 \h </w:instrText>
        </w:r>
        <w:r w:rsidR="00A768CF">
          <w:rPr>
            <w:noProof/>
            <w:webHidden/>
          </w:rPr>
        </w:r>
        <w:r w:rsidR="00A768CF">
          <w:rPr>
            <w:noProof/>
            <w:webHidden/>
          </w:rPr>
          <w:fldChar w:fldCharType="separate"/>
        </w:r>
        <w:r w:rsidR="00A768CF">
          <w:rPr>
            <w:noProof/>
            <w:webHidden/>
          </w:rPr>
          <w:t>50</w:t>
        </w:r>
        <w:r w:rsidR="00A768CF">
          <w:rPr>
            <w:noProof/>
            <w:webHidden/>
          </w:rPr>
          <w:fldChar w:fldCharType="end"/>
        </w:r>
      </w:hyperlink>
    </w:p>
    <w:p w14:paraId="414E5C4B" w14:textId="402C5291"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86" w:history="1">
        <w:r w:rsidR="00A768CF" w:rsidRPr="00895DA8">
          <w:rPr>
            <w:rStyle w:val="Hyperlink"/>
            <w:noProof/>
          </w:rPr>
          <w:t>Abbildung 49: Initialposition Warpingbeispiel</w:t>
        </w:r>
        <w:r w:rsidR="00A768CF">
          <w:rPr>
            <w:noProof/>
            <w:webHidden/>
          </w:rPr>
          <w:tab/>
        </w:r>
        <w:r w:rsidR="00A768CF">
          <w:rPr>
            <w:noProof/>
            <w:webHidden/>
          </w:rPr>
          <w:fldChar w:fldCharType="begin"/>
        </w:r>
        <w:r w:rsidR="00A768CF">
          <w:rPr>
            <w:noProof/>
            <w:webHidden/>
          </w:rPr>
          <w:instrText xml:space="preserve"> PAGEREF _Toc440834486 \h </w:instrText>
        </w:r>
        <w:r w:rsidR="00A768CF">
          <w:rPr>
            <w:noProof/>
            <w:webHidden/>
          </w:rPr>
        </w:r>
        <w:r w:rsidR="00A768CF">
          <w:rPr>
            <w:noProof/>
            <w:webHidden/>
          </w:rPr>
          <w:fldChar w:fldCharType="separate"/>
        </w:r>
        <w:r w:rsidR="00A768CF">
          <w:rPr>
            <w:noProof/>
            <w:webHidden/>
          </w:rPr>
          <w:t>52</w:t>
        </w:r>
        <w:r w:rsidR="00A768CF">
          <w:rPr>
            <w:noProof/>
            <w:webHidden/>
          </w:rPr>
          <w:fldChar w:fldCharType="end"/>
        </w:r>
      </w:hyperlink>
    </w:p>
    <w:p w14:paraId="76377825" w14:textId="0A9C8B81"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87" w:history="1">
        <w:r w:rsidR="00A768CF" w:rsidRPr="00895DA8">
          <w:rPr>
            <w:rStyle w:val="Hyperlink"/>
            <w:noProof/>
          </w:rPr>
          <w:t>Abbildung 50: Verkleinerung Perspketive Warping</w:t>
        </w:r>
        <w:r w:rsidR="00A768CF">
          <w:rPr>
            <w:noProof/>
            <w:webHidden/>
          </w:rPr>
          <w:tab/>
        </w:r>
        <w:r w:rsidR="00A768CF">
          <w:rPr>
            <w:noProof/>
            <w:webHidden/>
          </w:rPr>
          <w:fldChar w:fldCharType="begin"/>
        </w:r>
        <w:r w:rsidR="00A768CF">
          <w:rPr>
            <w:noProof/>
            <w:webHidden/>
          </w:rPr>
          <w:instrText xml:space="preserve"> PAGEREF _Toc440834487 \h </w:instrText>
        </w:r>
        <w:r w:rsidR="00A768CF">
          <w:rPr>
            <w:noProof/>
            <w:webHidden/>
          </w:rPr>
        </w:r>
        <w:r w:rsidR="00A768CF">
          <w:rPr>
            <w:noProof/>
            <w:webHidden/>
          </w:rPr>
          <w:fldChar w:fldCharType="separate"/>
        </w:r>
        <w:r w:rsidR="00A768CF">
          <w:rPr>
            <w:noProof/>
            <w:webHidden/>
          </w:rPr>
          <w:t>52</w:t>
        </w:r>
        <w:r w:rsidR="00A768CF">
          <w:rPr>
            <w:noProof/>
            <w:webHidden/>
          </w:rPr>
          <w:fldChar w:fldCharType="end"/>
        </w:r>
      </w:hyperlink>
    </w:p>
    <w:p w14:paraId="4909078C" w14:textId="3921ED64"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88" w:history="1">
        <w:r w:rsidR="00A768CF" w:rsidRPr="00895DA8">
          <w:rPr>
            <w:rStyle w:val="Hyperlink"/>
            <w:noProof/>
          </w:rPr>
          <w:t>Abbildung 51: Shooting Gallery Ingame</w:t>
        </w:r>
        <w:r w:rsidR="00A768CF">
          <w:rPr>
            <w:noProof/>
            <w:webHidden/>
          </w:rPr>
          <w:tab/>
        </w:r>
        <w:r w:rsidR="00A768CF">
          <w:rPr>
            <w:noProof/>
            <w:webHidden/>
          </w:rPr>
          <w:fldChar w:fldCharType="begin"/>
        </w:r>
        <w:r w:rsidR="00A768CF">
          <w:rPr>
            <w:noProof/>
            <w:webHidden/>
          </w:rPr>
          <w:instrText xml:space="preserve"> PAGEREF _Toc440834488 \h </w:instrText>
        </w:r>
        <w:r w:rsidR="00A768CF">
          <w:rPr>
            <w:noProof/>
            <w:webHidden/>
          </w:rPr>
        </w:r>
        <w:r w:rsidR="00A768CF">
          <w:rPr>
            <w:noProof/>
            <w:webHidden/>
          </w:rPr>
          <w:fldChar w:fldCharType="separate"/>
        </w:r>
        <w:r w:rsidR="00A768CF">
          <w:rPr>
            <w:noProof/>
            <w:webHidden/>
          </w:rPr>
          <w:t>54</w:t>
        </w:r>
        <w:r w:rsidR="00A768CF">
          <w:rPr>
            <w:noProof/>
            <w:webHidden/>
          </w:rPr>
          <w:fldChar w:fldCharType="end"/>
        </w:r>
      </w:hyperlink>
    </w:p>
    <w:p w14:paraId="7A73531B" w14:textId="4A4057F1"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89" w:history="1">
        <w:r w:rsidR="00A768CF" w:rsidRPr="00895DA8">
          <w:rPr>
            <w:rStyle w:val="Hyperlink"/>
            <w:noProof/>
            <w:lang w:val="en-US"/>
          </w:rPr>
          <w:t>Abbildung 52: Desert Model, Quelle: Unity Asset Store</w:t>
        </w:r>
        <w:r w:rsidR="00A768CF">
          <w:rPr>
            <w:noProof/>
            <w:webHidden/>
          </w:rPr>
          <w:tab/>
        </w:r>
        <w:r w:rsidR="00A768CF">
          <w:rPr>
            <w:noProof/>
            <w:webHidden/>
          </w:rPr>
          <w:fldChar w:fldCharType="begin"/>
        </w:r>
        <w:r w:rsidR="00A768CF">
          <w:rPr>
            <w:noProof/>
            <w:webHidden/>
          </w:rPr>
          <w:instrText xml:space="preserve"> PAGEREF _Toc440834489 \h </w:instrText>
        </w:r>
        <w:r w:rsidR="00A768CF">
          <w:rPr>
            <w:noProof/>
            <w:webHidden/>
          </w:rPr>
        </w:r>
        <w:r w:rsidR="00A768CF">
          <w:rPr>
            <w:noProof/>
            <w:webHidden/>
          </w:rPr>
          <w:fldChar w:fldCharType="separate"/>
        </w:r>
        <w:r w:rsidR="00A768CF">
          <w:rPr>
            <w:noProof/>
            <w:webHidden/>
          </w:rPr>
          <w:t>54</w:t>
        </w:r>
        <w:r w:rsidR="00A768CF">
          <w:rPr>
            <w:noProof/>
            <w:webHidden/>
          </w:rPr>
          <w:fldChar w:fldCharType="end"/>
        </w:r>
      </w:hyperlink>
    </w:p>
    <w:p w14:paraId="35483D6D" w14:textId="1B5D9133"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90" w:history="1">
        <w:r w:rsidR="00A768CF" w:rsidRPr="00895DA8">
          <w:rPr>
            <w:rStyle w:val="Hyperlink"/>
            <w:noProof/>
          </w:rPr>
          <w:t>Abbildung 53: Shooting Gallery, Rotation des Gewehrs</w:t>
        </w:r>
        <w:r w:rsidR="00A768CF">
          <w:rPr>
            <w:noProof/>
            <w:webHidden/>
          </w:rPr>
          <w:tab/>
        </w:r>
        <w:r w:rsidR="00A768CF">
          <w:rPr>
            <w:noProof/>
            <w:webHidden/>
          </w:rPr>
          <w:fldChar w:fldCharType="begin"/>
        </w:r>
        <w:r w:rsidR="00A768CF">
          <w:rPr>
            <w:noProof/>
            <w:webHidden/>
          </w:rPr>
          <w:instrText xml:space="preserve"> PAGEREF _Toc440834490 \h </w:instrText>
        </w:r>
        <w:r w:rsidR="00A768CF">
          <w:rPr>
            <w:noProof/>
            <w:webHidden/>
          </w:rPr>
        </w:r>
        <w:r w:rsidR="00A768CF">
          <w:rPr>
            <w:noProof/>
            <w:webHidden/>
          </w:rPr>
          <w:fldChar w:fldCharType="separate"/>
        </w:r>
        <w:r w:rsidR="00A768CF">
          <w:rPr>
            <w:noProof/>
            <w:webHidden/>
          </w:rPr>
          <w:t>55</w:t>
        </w:r>
        <w:r w:rsidR="00A768CF">
          <w:rPr>
            <w:noProof/>
            <w:webHidden/>
          </w:rPr>
          <w:fldChar w:fldCharType="end"/>
        </w:r>
      </w:hyperlink>
    </w:p>
    <w:p w14:paraId="2F6959F0" w14:textId="3558B7D1"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91" w:history="1">
        <w:r w:rsidR="00A768CF" w:rsidRPr="00895DA8">
          <w:rPr>
            <w:rStyle w:val="Hyperlink"/>
            <w:noProof/>
          </w:rPr>
          <w:t>Abbildung 54: Shooting Gallery, Rauch</w:t>
        </w:r>
        <w:r w:rsidR="00A768CF">
          <w:rPr>
            <w:noProof/>
            <w:webHidden/>
          </w:rPr>
          <w:tab/>
        </w:r>
        <w:r w:rsidR="00A768CF">
          <w:rPr>
            <w:noProof/>
            <w:webHidden/>
          </w:rPr>
          <w:fldChar w:fldCharType="begin"/>
        </w:r>
        <w:r w:rsidR="00A768CF">
          <w:rPr>
            <w:noProof/>
            <w:webHidden/>
          </w:rPr>
          <w:instrText xml:space="preserve"> PAGEREF _Toc440834491 \h </w:instrText>
        </w:r>
        <w:r w:rsidR="00A768CF">
          <w:rPr>
            <w:noProof/>
            <w:webHidden/>
          </w:rPr>
        </w:r>
        <w:r w:rsidR="00A768CF">
          <w:rPr>
            <w:noProof/>
            <w:webHidden/>
          </w:rPr>
          <w:fldChar w:fldCharType="separate"/>
        </w:r>
        <w:r w:rsidR="00A768CF">
          <w:rPr>
            <w:noProof/>
            <w:webHidden/>
          </w:rPr>
          <w:t>56</w:t>
        </w:r>
        <w:r w:rsidR="00A768CF">
          <w:rPr>
            <w:noProof/>
            <w:webHidden/>
          </w:rPr>
          <w:fldChar w:fldCharType="end"/>
        </w:r>
      </w:hyperlink>
    </w:p>
    <w:p w14:paraId="77AC0FC5" w14:textId="7DC165AC"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92" w:history="1">
        <w:r w:rsidR="00A768CF" w:rsidRPr="00895DA8">
          <w:rPr>
            <w:rStyle w:val="Hyperlink"/>
            <w:noProof/>
          </w:rPr>
          <w:t>Abbildung 55: Shooting Gallery, Zielscheibe</w:t>
        </w:r>
        <w:r w:rsidR="00A768CF">
          <w:rPr>
            <w:noProof/>
            <w:webHidden/>
          </w:rPr>
          <w:tab/>
        </w:r>
        <w:r w:rsidR="00A768CF">
          <w:rPr>
            <w:noProof/>
            <w:webHidden/>
          </w:rPr>
          <w:fldChar w:fldCharType="begin"/>
        </w:r>
        <w:r w:rsidR="00A768CF">
          <w:rPr>
            <w:noProof/>
            <w:webHidden/>
          </w:rPr>
          <w:instrText xml:space="preserve"> PAGEREF _Toc440834492 \h </w:instrText>
        </w:r>
        <w:r w:rsidR="00A768CF">
          <w:rPr>
            <w:noProof/>
            <w:webHidden/>
          </w:rPr>
        </w:r>
        <w:r w:rsidR="00A768CF">
          <w:rPr>
            <w:noProof/>
            <w:webHidden/>
          </w:rPr>
          <w:fldChar w:fldCharType="separate"/>
        </w:r>
        <w:r w:rsidR="00A768CF">
          <w:rPr>
            <w:noProof/>
            <w:webHidden/>
          </w:rPr>
          <w:t>56</w:t>
        </w:r>
        <w:r w:rsidR="00A768CF">
          <w:rPr>
            <w:noProof/>
            <w:webHidden/>
          </w:rPr>
          <w:fldChar w:fldCharType="end"/>
        </w:r>
      </w:hyperlink>
    </w:p>
    <w:p w14:paraId="1EE5F2A0" w14:textId="3739ED1B"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93" w:history="1">
        <w:r w:rsidR="00A768CF" w:rsidRPr="00895DA8">
          <w:rPr>
            <w:rStyle w:val="Hyperlink"/>
            <w:noProof/>
          </w:rPr>
          <w:t>Abbildung 56: Shooting Gallery, Zielscheibe Animation Controller</w:t>
        </w:r>
        <w:r w:rsidR="00A768CF">
          <w:rPr>
            <w:noProof/>
            <w:webHidden/>
          </w:rPr>
          <w:tab/>
        </w:r>
        <w:r w:rsidR="00A768CF">
          <w:rPr>
            <w:noProof/>
            <w:webHidden/>
          </w:rPr>
          <w:fldChar w:fldCharType="begin"/>
        </w:r>
        <w:r w:rsidR="00A768CF">
          <w:rPr>
            <w:noProof/>
            <w:webHidden/>
          </w:rPr>
          <w:instrText xml:space="preserve"> PAGEREF _Toc440834493 \h </w:instrText>
        </w:r>
        <w:r w:rsidR="00A768CF">
          <w:rPr>
            <w:noProof/>
            <w:webHidden/>
          </w:rPr>
        </w:r>
        <w:r w:rsidR="00A768CF">
          <w:rPr>
            <w:noProof/>
            <w:webHidden/>
          </w:rPr>
          <w:fldChar w:fldCharType="separate"/>
        </w:r>
        <w:r w:rsidR="00A768CF">
          <w:rPr>
            <w:noProof/>
            <w:webHidden/>
          </w:rPr>
          <w:t>57</w:t>
        </w:r>
        <w:r w:rsidR="00A768CF">
          <w:rPr>
            <w:noProof/>
            <w:webHidden/>
          </w:rPr>
          <w:fldChar w:fldCharType="end"/>
        </w:r>
      </w:hyperlink>
    </w:p>
    <w:p w14:paraId="7699B9EA" w14:textId="566F900C"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94" w:history="1">
        <w:r w:rsidR="00A768CF" w:rsidRPr="00895DA8">
          <w:rPr>
            <w:rStyle w:val="Hyperlink"/>
            <w:noProof/>
          </w:rPr>
          <w:t>Abbildung 57: Shooting Gallery, Ente</w:t>
        </w:r>
        <w:r w:rsidR="00A768CF">
          <w:rPr>
            <w:noProof/>
            <w:webHidden/>
          </w:rPr>
          <w:tab/>
        </w:r>
        <w:r w:rsidR="00A768CF">
          <w:rPr>
            <w:noProof/>
            <w:webHidden/>
          </w:rPr>
          <w:fldChar w:fldCharType="begin"/>
        </w:r>
        <w:r w:rsidR="00A768CF">
          <w:rPr>
            <w:noProof/>
            <w:webHidden/>
          </w:rPr>
          <w:instrText xml:space="preserve"> PAGEREF _Toc440834494 \h </w:instrText>
        </w:r>
        <w:r w:rsidR="00A768CF">
          <w:rPr>
            <w:noProof/>
            <w:webHidden/>
          </w:rPr>
        </w:r>
        <w:r w:rsidR="00A768CF">
          <w:rPr>
            <w:noProof/>
            <w:webHidden/>
          </w:rPr>
          <w:fldChar w:fldCharType="separate"/>
        </w:r>
        <w:r w:rsidR="00A768CF">
          <w:rPr>
            <w:noProof/>
            <w:webHidden/>
          </w:rPr>
          <w:t>58</w:t>
        </w:r>
        <w:r w:rsidR="00A768CF">
          <w:rPr>
            <w:noProof/>
            <w:webHidden/>
          </w:rPr>
          <w:fldChar w:fldCharType="end"/>
        </w:r>
      </w:hyperlink>
    </w:p>
    <w:p w14:paraId="027E4564" w14:textId="759FC81B"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95" w:history="1">
        <w:r w:rsidR="00A768CF" w:rsidRPr="00895DA8">
          <w:rPr>
            <w:rStyle w:val="Hyperlink"/>
            <w:noProof/>
          </w:rPr>
          <w:t>Abbildung 58: Shooting Gallery, Ente mit vielen Details</w:t>
        </w:r>
        <w:r w:rsidR="00A768CF">
          <w:rPr>
            <w:noProof/>
            <w:webHidden/>
          </w:rPr>
          <w:tab/>
        </w:r>
        <w:r w:rsidR="00A768CF">
          <w:rPr>
            <w:noProof/>
            <w:webHidden/>
          </w:rPr>
          <w:fldChar w:fldCharType="begin"/>
        </w:r>
        <w:r w:rsidR="00A768CF">
          <w:rPr>
            <w:noProof/>
            <w:webHidden/>
          </w:rPr>
          <w:instrText xml:space="preserve"> PAGEREF _Toc440834495 \h </w:instrText>
        </w:r>
        <w:r w:rsidR="00A768CF">
          <w:rPr>
            <w:noProof/>
            <w:webHidden/>
          </w:rPr>
        </w:r>
        <w:r w:rsidR="00A768CF">
          <w:rPr>
            <w:noProof/>
            <w:webHidden/>
          </w:rPr>
          <w:fldChar w:fldCharType="separate"/>
        </w:r>
        <w:r w:rsidR="00A768CF">
          <w:rPr>
            <w:noProof/>
            <w:webHidden/>
          </w:rPr>
          <w:t>58</w:t>
        </w:r>
        <w:r w:rsidR="00A768CF">
          <w:rPr>
            <w:noProof/>
            <w:webHidden/>
          </w:rPr>
          <w:fldChar w:fldCharType="end"/>
        </w:r>
      </w:hyperlink>
    </w:p>
    <w:p w14:paraId="4138B8B6" w14:textId="0B131046"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96" w:history="1">
        <w:r w:rsidR="00A768CF" w:rsidRPr="00895DA8">
          <w:rPr>
            <w:rStyle w:val="Hyperlink"/>
            <w:noProof/>
          </w:rPr>
          <w:t>Abbildung 59: Shooting Gallery, Ente mit reduzierten Details</w:t>
        </w:r>
        <w:r w:rsidR="00A768CF">
          <w:rPr>
            <w:noProof/>
            <w:webHidden/>
          </w:rPr>
          <w:tab/>
        </w:r>
        <w:r w:rsidR="00A768CF">
          <w:rPr>
            <w:noProof/>
            <w:webHidden/>
          </w:rPr>
          <w:fldChar w:fldCharType="begin"/>
        </w:r>
        <w:r w:rsidR="00A768CF">
          <w:rPr>
            <w:noProof/>
            <w:webHidden/>
          </w:rPr>
          <w:instrText xml:space="preserve"> PAGEREF _Toc440834496 \h </w:instrText>
        </w:r>
        <w:r w:rsidR="00A768CF">
          <w:rPr>
            <w:noProof/>
            <w:webHidden/>
          </w:rPr>
        </w:r>
        <w:r w:rsidR="00A768CF">
          <w:rPr>
            <w:noProof/>
            <w:webHidden/>
          </w:rPr>
          <w:fldChar w:fldCharType="separate"/>
        </w:r>
        <w:r w:rsidR="00A768CF">
          <w:rPr>
            <w:noProof/>
            <w:webHidden/>
          </w:rPr>
          <w:t>59</w:t>
        </w:r>
        <w:r w:rsidR="00A768CF">
          <w:rPr>
            <w:noProof/>
            <w:webHidden/>
          </w:rPr>
          <w:fldChar w:fldCharType="end"/>
        </w:r>
      </w:hyperlink>
    </w:p>
    <w:p w14:paraId="3812FE7A" w14:textId="2CFD071F"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97" w:history="1">
        <w:r w:rsidR="00A768CF" w:rsidRPr="00895DA8">
          <w:rPr>
            <w:rStyle w:val="Hyperlink"/>
            <w:noProof/>
          </w:rPr>
          <w:t>Abbildung 60: Model-Viewer OP Raum 1</w:t>
        </w:r>
        <w:r w:rsidR="00A768CF">
          <w:rPr>
            <w:noProof/>
            <w:webHidden/>
          </w:rPr>
          <w:tab/>
        </w:r>
        <w:r w:rsidR="00A768CF">
          <w:rPr>
            <w:noProof/>
            <w:webHidden/>
          </w:rPr>
          <w:fldChar w:fldCharType="begin"/>
        </w:r>
        <w:r w:rsidR="00A768CF">
          <w:rPr>
            <w:noProof/>
            <w:webHidden/>
          </w:rPr>
          <w:instrText xml:space="preserve"> PAGEREF _Toc440834497 \h </w:instrText>
        </w:r>
        <w:r w:rsidR="00A768CF">
          <w:rPr>
            <w:noProof/>
            <w:webHidden/>
          </w:rPr>
        </w:r>
        <w:r w:rsidR="00A768CF">
          <w:rPr>
            <w:noProof/>
            <w:webHidden/>
          </w:rPr>
          <w:fldChar w:fldCharType="separate"/>
        </w:r>
        <w:r w:rsidR="00A768CF">
          <w:rPr>
            <w:noProof/>
            <w:webHidden/>
          </w:rPr>
          <w:t>60</w:t>
        </w:r>
        <w:r w:rsidR="00A768CF">
          <w:rPr>
            <w:noProof/>
            <w:webHidden/>
          </w:rPr>
          <w:fldChar w:fldCharType="end"/>
        </w:r>
      </w:hyperlink>
    </w:p>
    <w:p w14:paraId="4BB96F6D" w14:textId="6147479F"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98" w:history="1">
        <w:r w:rsidR="00A768CF" w:rsidRPr="00895DA8">
          <w:rPr>
            <w:rStyle w:val="Hyperlink"/>
            <w:noProof/>
            <w:lang w:val="en-US"/>
          </w:rPr>
          <w:t>Abbildung 61: Standard Assets Example Project mit Unity Plugin</w:t>
        </w:r>
        <w:r w:rsidR="00A768CF">
          <w:rPr>
            <w:noProof/>
            <w:webHidden/>
          </w:rPr>
          <w:tab/>
        </w:r>
        <w:r w:rsidR="00A768CF">
          <w:rPr>
            <w:noProof/>
            <w:webHidden/>
          </w:rPr>
          <w:fldChar w:fldCharType="begin"/>
        </w:r>
        <w:r w:rsidR="00A768CF">
          <w:rPr>
            <w:noProof/>
            <w:webHidden/>
          </w:rPr>
          <w:instrText xml:space="preserve"> PAGEREF _Toc440834498 \h </w:instrText>
        </w:r>
        <w:r w:rsidR="00A768CF">
          <w:rPr>
            <w:noProof/>
            <w:webHidden/>
          </w:rPr>
        </w:r>
        <w:r w:rsidR="00A768CF">
          <w:rPr>
            <w:noProof/>
            <w:webHidden/>
          </w:rPr>
          <w:fldChar w:fldCharType="separate"/>
        </w:r>
        <w:r w:rsidR="00A768CF">
          <w:rPr>
            <w:noProof/>
            <w:webHidden/>
          </w:rPr>
          <w:t>61</w:t>
        </w:r>
        <w:r w:rsidR="00A768CF">
          <w:rPr>
            <w:noProof/>
            <w:webHidden/>
          </w:rPr>
          <w:fldChar w:fldCharType="end"/>
        </w:r>
      </w:hyperlink>
    </w:p>
    <w:p w14:paraId="23F49206" w14:textId="5FDA765D"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499" w:history="1">
        <w:r w:rsidR="00A768CF" w:rsidRPr="00895DA8">
          <w:rPr>
            <w:rStyle w:val="Hyperlink"/>
            <w:noProof/>
          </w:rPr>
          <w:t>Abbildung 62: VRPN Debug Ausgabe - http://www.cs.unc.edu/Research/vrpn/index.html</w:t>
        </w:r>
        <w:r w:rsidR="00A768CF">
          <w:rPr>
            <w:noProof/>
            <w:webHidden/>
          </w:rPr>
          <w:tab/>
        </w:r>
        <w:r w:rsidR="00A768CF">
          <w:rPr>
            <w:noProof/>
            <w:webHidden/>
          </w:rPr>
          <w:fldChar w:fldCharType="begin"/>
        </w:r>
        <w:r w:rsidR="00A768CF">
          <w:rPr>
            <w:noProof/>
            <w:webHidden/>
          </w:rPr>
          <w:instrText xml:space="preserve"> PAGEREF _Toc440834499 \h </w:instrText>
        </w:r>
        <w:r w:rsidR="00A768CF">
          <w:rPr>
            <w:noProof/>
            <w:webHidden/>
          </w:rPr>
        </w:r>
        <w:r w:rsidR="00A768CF">
          <w:rPr>
            <w:noProof/>
            <w:webHidden/>
          </w:rPr>
          <w:fldChar w:fldCharType="separate"/>
        </w:r>
        <w:r w:rsidR="00A768CF">
          <w:rPr>
            <w:noProof/>
            <w:webHidden/>
          </w:rPr>
          <w:t>62</w:t>
        </w:r>
        <w:r w:rsidR="00A768CF">
          <w:rPr>
            <w:noProof/>
            <w:webHidden/>
          </w:rPr>
          <w:fldChar w:fldCharType="end"/>
        </w:r>
      </w:hyperlink>
    </w:p>
    <w:p w14:paraId="7892B975" w14:textId="4B156A7B"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500" w:history="1">
        <w:r w:rsidR="00A768CF" w:rsidRPr="00895DA8">
          <w:rPr>
            <w:rStyle w:val="Hyperlink"/>
            <w:noProof/>
          </w:rPr>
          <w:t>Abbildung 63: VRPN Prototyp</w:t>
        </w:r>
        <w:r w:rsidR="00A768CF">
          <w:rPr>
            <w:noProof/>
            <w:webHidden/>
          </w:rPr>
          <w:tab/>
        </w:r>
        <w:r w:rsidR="00A768CF">
          <w:rPr>
            <w:noProof/>
            <w:webHidden/>
          </w:rPr>
          <w:fldChar w:fldCharType="begin"/>
        </w:r>
        <w:r w:rsidR="00A768CF">
          <w:rPr>
            <w:noProof/>
            <w:webHidden/>
          </w:rPr>
          <w:instrText xml:space="preserve"> PAGEREF _Toc440834500 \h </w:instrText>
        </w:r>
        <w:r w:rsidR="00A768CF">
          <w:rPr>
            <w:noProof/>
            <w:webHidden/>
          </w:rPr>
        </w:r>
        <w:r w:rsidR="00A768CF">
          <w:rPr>
            <w:noProof/>
            <w:webHidden/>
          </w:rPr>
          <w:fldChar w:fldCharType="separate"/>
        </w:r>
        <w:r w:rsidR="00A768CF">
          <w:rPr>
            <w:noProof/>
            <w:webHidden/>
          </w:rPr>
          <w:t>62</w:t>
        </w:r>
        <w:r w:rsidR="00A768CF">
          <w:rPr>
            <w:noProof/>
            <w:webHidden/>
          </w:rPr>
          <w:fldChar w:fldCharType="end"/>
        </w:r>
      </w:hyperlink>
    </w:p>
    <w:p w14:paraId="2FE1B012" w14:textId="31C32B72"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501" w:history="1">
        <w:r w:rsidR="00A768CF" w:rsidRPr="00895DA8">
          <w:rPr>
            <w:rStyle w:val="Hyperlink"/>
            <w:noProof/>
          </w:rPr>
          <w:t>Abbildung 64: CAVE Testszene</w:t>
        </w:r>
        <w:r w:rsidR="00A768CF">
          <w:rPr>
            <w:noProof/>
            <w:webHidden/>
          </w:rPr>
          <w:tab/>
        </w:r>
        <w:r w:rsidR="00A768CF">
          <w:rPr>
            <w:noProof/>
            <w:webHidden/>
          </w:rPr>
          <w:fldChar w:fldCharType="begin"/>
        </w:r>
        <w:r w:rsidR="00A768CF">
          <w:rPr>
            <w:noProof/>
            <w:webHidden/>
          </w:rPr>
          <w:instrText xml:space="preserve"> PAGEREF _Toc440834501 \h </w:instrText>
        </w:r>
        <w:r w:rsidR="00A768CF">
          <w:rPr>
            <w:noProof/>
            <w:webHidden/>
          </w:rPr>
        </w:r>
        <w:r w:rsidR="00A768CF">
          <w:rPr>
            <w:noProof/>
            <w:webHidden/>
          </w:rPr>
          <w:fldChar w:fldCharType="separate"/>
        </w:r>
        <w:r w:rsidR="00A768CF">
          <w:rPr>
            <w:noProof/>
            <w:webHidden/>
          </w:rPr>
          <w:t>63</w:t>
        </w:r>
        <w:r w:rsidR="00A768CF">
          <w:rPr>
            <w:noProof/>
            <w:webHidden/>
          </w:rPr>
          <w:fldChar w:fldCharType="end"/>
        </w:r>
      </w:hyperlink>
    </w:p>
    <w:p w14:paraId="002C720B" w14:textId="2AE939CF"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502" w:history="1">
        <w:r w:rsidR="00A768CF" w:rsidRPr="00895DA8">
          <w:rPr>
            <w:rStyle w:val="Hyperlink"/>
            <w:noProof/>
          </w:rPr>
          <w:t>Abbildung 65: Shootinggallery Demospiel ohne Plugin</w:t>
        </w:r>
        <w:r w:rsidR="00A768CF">
          <w:rPr>
            <w:noProof/>
            <w:webHidden/>
          </w:rPr>
          <w:tab/>
        </w:r>
        <w:r w:rsidR="00A768CF">
          <w:rPr>
            <w:noProof/>
            <w:webHidden/>
          </w:rPr>
          <w:fldChar w:fldCharType="begin"/>
        </w:r>
        <w:r w:rsidR="00A768CF">
          <w:rPr>
            <w:noProof/>
            <w:webHidden/>
          </w:rPr>
          <w:instrText xml:space="preserve"> PAGEREF _Toc440834502 \h </w:instrText>
        </w:r>
        <w:r w:rsidR="00A768CF">
          <w:rPr>
            <w:noProof/>
            <w:webHidden/>
          </w:rPr>
        </w:r>
        <w:r w:rsidR="00A768CF">
          <w:rPr>
            <w:noProof/>
            <w:webHidden/>
          </w:rPr>
          <w:fldChar w:fldCharType="separate"/>
        </w:r>
        <w:r w:rsidR="00A768CF">
          <w:rPr>
            <w:noProof/>
            <w:webHidden/>
          </w:rPr>
          <w:t>64</w:t>
        </w:r>
        <w:r w:rsidR="00A768CF">
          <w:rPr>
            <w:noProof/>
            <w:webHidden/>
          </w:rPr>
          <w:fldChar w:fldCharType="end"/>
        </w:r>
      </w:hyperlink>
    </w:p>
    <w:p w14:paraId="441FB8C2" w14:textId="143844CF"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503" w:history="1">
        <w:r w:rsidR="00A768CF" w:rsidRPr="00895DA8">
          <w:rPr>
            <w:rStyle w:val="Hyperlink"/>
            <w:noProof/>
          </w:rPr>
          <w:t>Abbildung 66: Shootinggallery Demospiel mit Plugin</w:t>
        </w:r>
        <w:r w:rsidR="00A768CF">
          <w:rPr>
            <w:noProof/>
            <w:webHidden/>
          </w:rPr>
          <w:tab/>
        </w:r>
        <w:r w:rsidR="00A768CF">
          <w:rPr>
            <w:noProof/>
            <w:webHidden/>
          </w:rPr>
          <w:fldChar w:fldCharType="begin"/>
        </w:r>
        <w:r w:rsidR="00A768CF">
          <w:rPr>
            <w:noProof/>
            <w:webHidden/>
          </w:rPr>
          <w:instrText xml:space="preserve"> PAGEREF _Toc440834503 \h </w:instrText>
        </w:r>
        <w:r w:rsidR="00A768CF">
          <w:rPr>
            <w:noProof/>
            <w:webHidden/>
          </w:rPr>
        </w:r>
        <w:r w:rsidR="00A768CF">
          <w:rPr>
            <w:noProof/>
            <w:webHidden/>
          </w:rPr>
          <w:fldChar w:fldCharType="separate"/>
        </w:r>
        <w:r w:rsidR="00A768CF">
          <w:rPr>
            <w:noProof/>
            <w:webHidden/>
          </w:rPr>
          <w:t>65</w:t>
        </w:r>
        <w:r w:rsidR="00A768CF">
          <w:rPr>
            <w:noProof/>
            <w:webHidden/>
          </w:rPr>
          <w:fldChar w:fldCharType="end"/>
        </w:r>
      </w:hyperlink>
    </w:p>
    <w:p w14:paraId="0FFFBD21" w14:textId="1A18AC66"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504" w:history="1">
        <w:r w:rsidR="00A768CF" w:rsidRPr="00895DA8">
          <w:rPr>
            <w:rStyle w:val="Hyperlink"/>
            <w:noProof/>
            <w:lang w:val="en-US"/>
          </w:rPr>
          <w:t>Abbildung 67: Unity Example Project ohne Plugin</w:t>
        </w:r>
        <w:r w:rsidR="00A768CF">
          <w:rPr>
            <w:noProof/>
            <w:webHidden/>
          </w:rPr>
          <w:tab/>
        </w:r>
        <w:r w:rsidR="00A768CF">
          <w:rPr>
            <w:noProof/>
            <w:webHidden/>
          </w:rPr>
          <w:fldChar w:fldCharType="begin"/>
        </w:r>
        <w:r w:rsidR="00A768CF">
          <w:rPr>
            <w:noProof/>
            <w:webHidden/>
          </w:rPr>
          <w:instrText xml:space="preserve"> PAGEREF _Toc440834504 \h </w:instrText>
        </w:r>
        <w:r w:rsidR="00A768CF">
          <w:rPr>
            <w:noProof/>
            <w:webHidden/>
          </w:rPr>
        </w:r>
        <w:r w:rsidR="00A768CF">
          <w:rPr>
            <w:noProof/>
            <w:webHidden/>
          </w:rPr>
          <w:fldChar w:fldCharType="separate"/>
        </w:r>
        <w:r w:rsidR="00A768CF">
          <w:rPr>
            <w:noProof/>
            <w:webHidden/>
          </w:rPr>
          <w:t>65</w:t>
        </w:r>
        <w:r w:rsidR="00A768CF">
          <w:rPr>
            <w:noProof/>
            <w:webHidden/>
          </w:rPr>
          <w:fldChar w:fldCharType="end"/>
        </w:r>
      </w:hyperlink>
    </w:p>
    <w:p w14:paraId="610743E6" w14:textId="11D8AECB"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505" w:history="1">
        <w:r w:rsidR="00A768CF" w:rsidRPr="00895DA8">
          <w:rPr>
            <w:rStyle w:val="Hyperlink"/>
            <w:noProof/>
            <w:lang w:val="en-US"/>
          </w:rPr>
          <w:t>Abbildung 68: Unity Example Project mit Plugin</w:t>
        </w:r>
        <w:r w:rsidR="00A768CF">
          <w:rPr>
            <w:noProof/>
            <w:webHidden/>
          </w:rPr>
          <w:tab/>
        </w:r>
        <w:r w:rsidR="00A768CF">
          <w:rPr>
            <w:noProof/>
            <w:webHidden/>
          </w:rPr>
          <w:fldChar w:fldCharType="begin"/>
        </w:r>
        <w:r w:rsidR="00A768CF">
          <w:rPr>
            <w:noProof/>
            <w:webHidden/>
          </w:rPr>
          <w:instrText xml:space="preserve"> PAGEREF _Toc440834505 \h </w:instrText>
        </w:r>
        <w:r w:rsidR="00A768CF">
          <w:rPr>
            <w:noProof/>
            <w:webHidden/>
          </w:rPr>
        </w:r>
        <w:r w:rsidR="00A768CF">
          <w:rPr>
            <w:noProof/>
            <w:webHidden/>
          </w:rPr>
          <w:fldChar w:fldCharType="separate"/>
        </w:r>
        <w:r w:rsidR="00A768CF">
          <w:rPr>
            <w:noProof/>
            <w:webHidden/>
          </w:rPr>
          <w:t>65</w:t>
        </w:r>
        <w:r w:rsidR="00A768CF">
          <w:rPr>
            <w:noProof/>
            <w:webHidden/>
          </w:rPr>
          <w:fldChar w:fldCharType="end"/>
        </w:r>
      </w:hyperlink>
    </w:p>
    <w:p w14:paraId="6EC4AF22" w14:textId="5A65B850"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506" w:history="1">
        <w:r w:rsidR="00A768CF" w:rsidRPr="00895DA8">
          <w:rPr>
            <w:rStyle w:val="Hyperlink"/>
            <w:noProof/>
          </w:rPr>
          <w:t>Abbildung 69: Bowlingdemo AdvGameDev ohne Plugin</w:t>
        </w:r>
        <w:r w:rsidR="00A768CF">
          <w:rPr>
            <w:noProof/>
            <w:webHidden/>
          </w:rPr>
          <w:tab/>
        </w:r>
        <w:r w:rsidR="00A768CF">
          <w:rPr>
            <w:noProof/>
            <w:webHidden/>
          </w:rPr>
          <w:fldChar w:fldCharType="begin"/>
        </w:r>
        <w:r w:rsidR="00A768CF">
          <w:rPr>
            <w:noProof/>
            <w:webHidden/>
          </w:rPr>
          <w:instrText xml:space="preserve"> PAGEREF _Toc440834506 \h </w:instrText>
        </w:r>
        <w:r w:rsidR="00A768CF">
          <w:rPr>
            <w:noProof/>
            <w:webHidden/>
          </w:rPr>
        </w:r>
        <w:r w:rsidR="00A768CF">
          <w:rPr>
            <w:noProof/>
            <w:webHidden/>
          </w:rPr>
          <w:fldChar w:fldCharType="separate"/>
        </w:r>
        <w:r w:rsidR="00A768CF">
          <w:rPr>
            <w:noProof/>
            <w:webHidden/>
          </w:rPr>
          <w:t>66</w:t>
        </w:r>
        <w:r w:rsidR="00A768CF">
          <w:rPr>
            <w:noProof/>
            <w:webHidden/>
          </w:rPr>
          <w:fldChar w:fldCharType="end"/>
        </w:r>
      </w:hyperlink>
    </w:p>
    <w:p w14:paraId="0A7FB0BA" w14:textId="6D5BB620"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507" w:history="1">
        <w:r w:rsidR="00A768CF" w:rsidRPr="00895DA8">
          <w:rPr>
            <w:rStyle w:val="Hyperlink"/>
            <w:noProof/>
          </w:rPr>
          <w:t>Abbildung 70: Bowlingdemo AdvGameDev mit Plugin</w:t>
        </w:r>
        <w:r w:rsidR="00A768CF">
          <w:rPr>
            <w:noProof/>
            <w:webHidden/>
          </w:rPr>
          <w:tab/>
        </w:r>
        <w:r w:rsidR="00A768CF">
          <w:rPr>
            <w:noProof/>
            <w:webHidden/>
          </w:rPr>
          <w:fldChar w:fldCharType="begin"/>
        </w:r>
        <w:r w:rsidR="00A768CF">
          <w:rPr>
            <w:noProof/>
            <w:webHidden/>
          </w:rPr>
          <w:instrText xml:space="preserve"> PAGEREF _Toc440834507 \h </w:instrText>
        </w:r>
        <w:r w:rsidR="00A768CF">
          <w:rPr>
            <w:noProof/>
            <w:webHidden/>
          </w:rPr>
        </w:r>
        <w:r w:rsidR="00A768CF">
          <w:rPr>
            <w:noProof/>
            <w:webHidden/>
          </w:rPr>
          <w:fldChar w:fldCharType="separate"/>
        </w:r>
        <w:r w:rsidR="00A768CF">
          <w:rPr>
            <w:noProof/>
            <w:webHidden/>
          </w:rPr>
          <w:t>66</w:t>
        </w:r>
        <w:r w:rsidR="00A768CF">
          <w:rPr>
            <w:noProof/>
            <w:webHidden/>
          </w:rPr>
          <w:fldChar w:fldCharType="end"/>
        </w:r>
      </w:hyperlink>
    </w:p>
    <w:p w14:paraId="5FAB8F55" w14:textId="5A2527C4" w:rsidR="00A768CF"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508" w:history="1">
        <w:r w:rsidR="00A768CF" w:rsidRPr="00895DA8">
          <w:rPr>
            <w:rStyle w:val="Hyperlink"/>
            <w:noProof/>
          </w:rPr>
          <w:t>Abbildung 71: Gantt Plan</w:t>
        </w:r>
        <w:r w:rsidR="00A768CF">
          <w:rPr>
            <w:noProof/>
            <w:webHidden/>
          </w:rPr>
          <w:tab/>
        </w:r>
        <w:r w:rsidR="00A768CF">
          <w:rPr>
            <w:noProof/>
            <w:webHidden/>
          </w:rPr>
          <w:fldChar w:fldCharType="begin"/>
        </w:r>
        <w:r w:rsidR="00A768CF">
          <w:rPr>
            <w:noProof/>
            <w:webHidden/>
          </w:rPr>
          <w:instrText xml:space="preserve"> PAGEREF _Toc440834508 \h </w:instrText>
        </w:r>
        <w:r w:rsidR="00A768CF">
          <w:rPr>
            <w:noProof/>
            <w:webHidden/>
          </w:rPr>
        </w:r>
        <w:r w:rsidR="00A768CF">
          <w:rPr>
            <w:noProof/>
            <w:webHidden/>
          </w:rPr>
          <w:fldChar w:fldCharType="separate"/>
        </w:r>
        <w:r w:rsidR="00A768CF">
          <w:rPr>
            <w:noProof/>
            <w:webHidden/>
          </w:rPr>
          <w:t>69</w:t>
        </w:r>
        <w:r w:rsidR="00A768CF">
          <w:rPr>
            <w:noProof/>
            <w:webHidden/>
          </w:rPr>
          <w:fldChar w:fldCharType="end"/>
        </w:r>
      </w:hyperlink>
    </w:p>
    <w:p w14:paraId="149B7026" w14:textId="15D4C583" w:rsidR="00511D21" w:rsidRPr="00951C7B" w:rsidRDefault="009C1039" w:rsidP="00511D21">
      <w:r w:rsidRPr="00951C7B">
        <w:fldChar w:fldCharType="end"/>
      </w:r>
    </w:p>
    <w:p w14:paraId="58983086" w14:textId="77777777" w:rsidR="003B4D4B" w:rsidRDefault="003B4D4B" w:rsidP="003B4D4B">
      <w:pPr>
        <w:pStyle w:val="berschrift1"/>
        <w:numPr>
          <w:ilvl w:val="0"/>
          <w:numId w:val="0"/>
        </w:numPr>
        <w:ind w:left="360" w:hanging="360"/>
      </w:pPr>
      <w:bookmarkStart w:id="206" w:name="_Toc437808378"/>
    </w:p>
    <w:p w14:paraId="618A70CD" w14:textId="35DB6C2F" w:rsidR="00AE74B9" w:rsidRDefault="00AE74B9">
      <w:pPr>
        <w:spacing w:line="240" w:lineRule="auto"/>
      </w:pPr>
      <w:r>
        <w:br w:type="page"/>
      </w:r>
    </w:p>
    <w:p w14:paraId="2A2A150F" w14:textId="412C46F6" w:rsidR="00511D21" w:rsidRPr="00951C7B" w:rsidRDefault="001D4264" w:rsidP="00511D21">
      <w:pPr>
        <w:pStyle w:val="berschrift1"/>
      </w:pPr>
      <w:r>
        <w:lastRenderedPageBreak/>
        <w:t xml:space="preserve"> </w:t>
      </w:r>
      <w:bookmarkStart w:id="207" w:name="_Toc440714540"/>
      <w:r w:rsidR="00511D21" w:rsidRPr="00951C7B">
        <w:t>Tabellenverzeichnis</w:t>
      </w:r>
      <w:bookmarkEnd w:id="206"/>
      <w:bookmarkEnd w:id="207"/>
    </w:p>
    <w:p w14:paraId="2BC41DFA" w14:textId="74109C9D" w:rsidR="00274143" w:rsidRDefault="00DF6D1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"Tabelle" </w:instrText>
      </w:r>
      <w:r w:rsidRPr="00951C7B">
        <w:fldChar w:fldCharType="separate"/>
      </w:r>
      <w:hyperlink w:anchor="_Toc440834523" w:history="1">
        <w:r w:rsidR="00274143" w:rsidRPr="001F3AAB">
          <w:rPr>
            <w:rStyle w:val="Hyperlink"/>
            <w:noProof/>
          </w:rPr>
          <w:t>Tabelle 1: Mosaic Setting schematisch</w:t>
        </w:r>
        <w:r w:rsidR="00274143">
          <w:rPr>
            <w:noProof/>
            <w:webHidden/>
          </w:rPr>
          <w:tab/>
        </w:r>
        <w:r w:rsidR="00274143">
          <w:rPr>
            <w:noProof/>
            <w:webHidden/>
          </w:rPr>
          <w:fldChar w:fldCharType="begin"/>
        </w:r>
        <w:r w:rsidR="00274143">
          <w:rPr>
            <w:noProof/>
            <w:webHidden/>
          </w:rPr>
          <w:instrText xml:space="preserve"> PAGEREF _Toc440834523 \h </w:instrText>
        </w:r>
        <w:r w:rsidR="00274143">
          <w:rPr>
            <w:noProof/>
            <w:webHidden/>
          </w:rPr>
        </w:r>
        <w:r w:rsidR="00274143">
          <w:rPr>
            <w:noProof/>
            <w:webHidden/>
          </w:rPr>
          <w:fldChar w:fldCharType="separate"/>
        </w:r>
        <w:r w:rsidR="00274143">
          <w:rPr>
            <w:noProof/>
            <w:webHidden/>
          </w:rPr>
          <w:t>21</w:t>
        </w:r>
        <w:r w:rsidR="00274143">
          <w:rPr>
            <w:noProof/>
            <w:webHidden/>
          </w:rPr>
          <w:fldChar w:fldCharType="end"/>
        </w:r>
      </w:hyperlink>
    </w:p>
    <w:p w14:paraId="1DBEBB51" w14:textId="27ACE84B" w:rsidR="00274143"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524" w:history="1">
        <w:r w:rsidR="00274143" w:rsidRPr="001F3AAB">
          <w:rPr>
            <w:rStyle w:val="Hyperlink"/>
            <w:noProof/>
          </w:rPr>
          <w:t>Tabelle 2: CaveMain Methoden</w:t>
        </w:r>
        <w:r w:rsidR="00274143">
          <w:rPr>
            <w:noProof/>
            <w:webHidden/>
          </w:rPr>
          <w:tab/>
        </w:r>
        <w:r w:rsidR="00274143">
          <w:rPr>
            <w:noProof/>
            <w:webHidden/>
          </w:rPr>
          <w:fldChar w:fldCharType="begin"/>
        </w:r>
        <w:r w:rsidR="00274143">
          <w:rPr>
            <w:noProof/>
            <w:webHidden/>
          </w:rPr>
          <w:instrText xml:space="preserve"> PAGEREF _Toc440834524 \h </w:instrText>
        </w:r>
        <w:r w:rsidR="00274143">
          <w:rPr>
            <w:noProof/>
            <w:webHidden/>
          </w:rPr>
        </w:r>
        <w:r w:rsidR="00274143">
          <w:rPr>
            <w:noProof/>
            <w:webHidden/>
          </w:rPr>
          <w:fldChar w:fldCharType="separate"/>
        </w:r>
        <w:r w:rsidR="00274143">
          <w:rPr>
            <w:noProof/>
            <w:webHidden/>
          </w:rPr>
          <w:t>40</w:t>
        </w:r>
        <w:r w:rsidR="00274143">
          <w:rPr>
            <w:noProof/>
            <w:webHidden/>
          </w:rPr>
          <w:fldChar w:fldCharType="end"/>
        </w:r>
      </w:hyperlink>
    </w:p>
    <w:p w14:paraId="3924CE72" w14:textId="0D602E60" w:rsidR="00274143"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525" w:history="1">
        <w:r w:rsidR="00274143" w:rsidRPr="001F3AAB">
          <w:rPr>
            <w:rStyle w:val="Hyperlink"/>
            <w:noProof/>
          </w:rPr>
          <w:t>Tabelle 3: CaveMain Enums</w:t>
        </w:r>
        <w:r w:rsidR="00274143">
          <w:rPr>
            <w:noProof/>
            <w:webHidden/>
          </w:rPr>
          <w:tab/>
        </w:r>
        <w:r w:rsidR="00274143">
          <w:rPr>
            <w:noProof/>
            <w:webHidden/>
          </w:rPr>
          <w:fldChar w:fldCharType="begin"/>
        </w:r>
        <w:r w:rsidR="00274143">
          <w:rPr>
            <w:noProof/>
            <w:webHidden/>
          </w:rPr>
          <w:instrText xml:space="preserve"> PAGEREF _Toc440834525 \h </w:instrText>
        </w:r>
        <w:r w:rsidR="00274143">
          <w:rPr>
            <w:noProof/>
            <w:webHidden/>
          </w:rPr>
        </w:r>
        <w:r w:rsidR="00274143">
          <w:rPr>
            <w:noProof/>
            <w:webHidden/>
          </w:rPr>
          <w:fldChar w:fldCharType="separate"/>
        </w:r>
        <w:r w:rsidR="00274143">
          <w:rPr>
            <w:noProof/>
            <w:webHidden/>
          </w:rPr>
          <w:t>40</w:t>
        </w:r>
        <w:r w:rsidR="00274143">
          <w:rPr>
            <w:noProof/>
            <w:webHidden/>
          </w:rPr>
          <w:fldChar w:fldCharType="end"/>
        </w:r>
      </w:hyperlink>
    </w:p>
    <w:p w14:paraId="5410B1D9" w14:textId="54B4B467" w:rsidR="00274143"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526" w:history="1">
        <w:r w:rsidR="00274143" w:rsidRPr="001F3AAB">
          <w:rPr>
            <w:rStyle w:val="Hyperlink"/>
            <w:noProof/>
          </w:rPr>
          <w:t>Tabelle 4: Eyes Methoden</w:t>
        </w:r>
        <w:r w:rsidR="00274143">
          <w:rPr>
            <w:noProof/>
            <w:webHidden/>
          </w:rPr>
          <w:tab/>
        </w:r>
        <w:r w:rsidR="00274143">
          <w:rPr>
            <w:noProof/>
            <w:webHidden/>
          </w:rPr>
          <w:fldChar w:fldCharType="begin"/>
        </w:r>
        <w:r w:rsidR="00274143">
          <w:rPr>
            <w:noProof/>
            <w:webHidden/>
          </w:rPr>
          <w:instrText xml:space="preserve"> PAGEREF _Toc440834526 \h </w:instrText>
        </w:r>
        <w:r w:rsidR="00274143">
          <w:rPr>
            <w:noProof/>
            <w:webHidden/>
          </w:rPr>
        </w:r>
        <w:r w:rsidR="00274143">
          <w:rPr>
            <w:noProof/>
            <w:webHidden/>
          </w:rPr>
          <w:fldChar w:fldCharType="separate"/>
        </w:r>
        <w:r w:rsidR="00274143">
          <w:rPr>
            <w:noProof/>
            <w:webHidden/>
          </w:rPr>
          <w:t>40</w:t>
        </w:r>
        <w:r w:rsidR="00274143">
          <w:rPr>
            <w:noProof/>
            <w:webHidden/>
          </w:rPr>
          <w:fldChar w:fldCharType="end"/>
        </w:r>
      </w:hyperlink>
    </w:p>
    <w:p w14:paraId="1F83A1C8" w14:textId="0D1DE169" w:rsidR="00274143"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527" w:history="1">
        <w:r w:rsidR="00274143" w:rsidRPr="001F3AAB">
          <w:rPr>
            <w:rStyle w:val="Hyperlink"/>
            <w:noProof/>
          </w:rPr>
          <w:t>Tabelle 5: Wand Methoden</w:t>
        </w:r>
        <w:r w:rsidR="00274143">
          <w:rPr>
            <w:noProof/>
            <w:webHidden/>
          </w:rPr>
          <w:tab/>
        </w:r>
        <w:r w:rsidR="00274143">
          <w:rPr>
            <w:noProof/>
            <w:webHidden/>
          </w:rPr>
          <w:fldChar w:fldCharType="begin"/>
        </w:r>
        <w:r w:rsidR="00274143">
          <w:rPr>
            <w:noProof/>
            <w:webHidden/>
          </w:rPr>
          <w:instrText xml:space="preserve"> PAGEREF _Toc440834527 \h </w:instrText>
        </w:r>
        <w:r w:rsidR="00274143">
          <w:rPr>
            <w:noProof/>
            <w:webHidden/>
          </w:rPr>
        </w:r>
        <w:r w:rsidR="00274143">
          <w:rPr>
            <w:noProof/>
            <w:webHidden/>
          </w:rPr>
          <w:fldChar w:fldCharType="separate"/>
        </w:r>
        <w:r w:rsidR="00274143">
          <w:rPr>
            <w:noProof/>
            <w:webHidden/>
          </w:rPr>
          <w:t>41</w:t>
        </w:r>
        <w:r w:rsidR="00274143">
          <w:rPr>
            <w:noProof/>
            <w:webHidden/>
          </w:rPr>
          <w:fldChar w:fldCharType="end"/>
        </w:r>
      </w:hyperlink>
    </w:p>
    <w:p w14:paraId="17E2483B" w14:textId="4148AA48" w:rsidR="00274143"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528" w:history="1">
        <w:r w:rsidR="00274143" w:rsidRPr="001F3AAB">
          <w:rPr>
            <w:rStyle w:val="Hyperlink"/>
            <w:noProof/>
          </w:rPr>
          <w:t>Tabelle 6: CameraManager Methoden</w:t>
        </w:r>
        <w:r w:rsidR="00274143">
          <w:rPr>
            <w:noProof/>
            <w:webHidden/>
          </w:rPr>
          <w:tab/>
        </w:r>
        <w:r w:rsidR="00274143">
          <w:rPr>
            <w:noProof/>
            <w:webHidden/>
          </w:rPr>
          <w:fldChar w:fldCharType="begin"/>
        </w:r>
        <w:r w:rsidR="00274143">
          <w:rPr>
            <w:noProof/>
            <w:webHidden/>
          </w:rPr>
          <w:instrText xml:space="preserve"> PAGEREF _Toc440834528 \h </w:instrText>
        </w:r>
        <w:r w:rsidR="00274143">
          <w:rPr>
            <w:noProof/>
            <w:webHidden/>
          </w:rPr>
        </w:r>
        <w:r w:rsidR="00274143">
          <w:rPr>
            <w:noProof/>
            <w:webHidden/>
          </w:rPr>
          <w:fldChar w:fldCharType="separate"/>
        </w:r>
        <w:r w:rsidR="00274143">
          <w:rPr>
            <w:noProof/>
            <w:webHidden/>
          </w:rPr>
          <w:t>42</w:t>
        </w:r>
        <w:r w:rsidR="00274143">
          <w:rPr>
            <w:noProof/>
            <w:webHidden/>
          </w:rPr>
          <w:fldChar w:fldCharType="end"/>
        </w:r>
      </w:hyperlink>
    </w:p>
    <w:p w14:paraId="5EF9B95A" w14:textId="02670358" w:rsidR="00274143"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529" w:history="1">
        <w:r w:rsidR="00274143" w:rsidRPr="001F3AAB">
          <w:rPr>
            <w:rStyle w:val="Hyperlink"/>
            <w:noProof/>
          </w:rPr>
          <w:t>Tabelle 7: CameraManager Enums</w:t>
        </w:r>
        <w:r w:rsidR="00274143">
          <w:rPr>
            <w:noProof/>
            <w:webHidden/>
          </w:rPr>
          <w:tab/>
        </w:r>
        <w:r w:rsidR="00274143">
          <w:rPr>
            <w:noProof/>
            <w:webHidden/>
          </w:rPr>
          <w:fldChar w:fldCharType="begin"/>
        </w:r>
        <w:r w:rsidR="00274143">
          <w:rPr>
            <w:noProof/>
            <w:webHidden/>
          </w:rPr>
          <w:instrText xml:space="preserve"> PAGEREF _Toc440834529 \h </w:instrText>
        </w:r>
        <w:r w:rsidR="00274143">
          <w:rPr>
            <w:noProof/>
            <w:webHidden/>
          </w:rPr>
        </w:r>
        <w:r w:rsidR="00274143">
          <w:rPr>
            <w:noProof/>
            <w:webHidden/>
          </w:rPr>
          <w:fldChar w:fldCharType="separate"/>
        </w:r>
        <w:r w:rsidR="00274143">
          <w:rPr>
            <w:noProof/>
            <w:webHidden/>
          </w:rPr>
          <w:t>42</w:t>
        </w:r>
        <w:r w:rsidR="00274143">
          <w:rPr>
            <w:noProof/>
            <w:webHidden/>
          </w:rPr>
          <w:fldChar w:fldCharType="end"/>
        </w:r>
      </w:hyperlink>
    </w:p>
    <w:p w14:paraId="2D489B32" w14:textId="0BF36706" w:rsidR="00274143"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530" w:history="1">
        <w:r w:rsidR="00274143" w:rsidRPr="001F3AAB">
          <w:rPr>
            <w:rStyle w:val="Hyperlink"/>
            <w:noProof/>
          </w:rPr>
          <w:t>Tabelle 8: CameraContainer Methoden</w:t>
        </w:r>
        <w:r w:rsidR="00274143">
          <w:rPr>
            <w:noProof/>
            <w:webHidden/>
          </w:rPr>
          <w:tab/>
        </w:r>
        <w:r w:rsidR="00274143">
          <w:rPr>
            <w:noProof/>
            <w:webHidden/>
          </w:rPr>
          <w:fldChar w:fldCharType="begin"/>
        </w:r>
        <w:r w:rsidR="00274143">
          <w:rPr>
            <w:noProof/>
            <w:webHidden/>
          </w:rPr>
          <w:instrText xml:space="preserve"> PAGEREF _Toc440834530 \h </w:instrText>
        </w:r>
        <w:r w:rsidR="00274143">
          <w:rPr>
            <w:noProof/>
            <w:webHidden/>
          </w:rPr>
        </w:r>
        <w:r w:rsidR="00274143">
          <w:rPr>
            <w:noProof/>
            <w:webHidden/>
          </w:rPr>
          <w:fldChar w:fldCharType="separate"/>
        </w:r>
        <w:r w:rsidR="00274143">
          <w:rPr>
            <w:noProof/>
            <w:webHidden/>
          </w:rPr>
          <w:t>43</w:t>
        </w:r>
        <w:r w:rsidR="00274143">
          <w:rPr>
            <w:noProof/>
            <w:webHidden/>
          </w:rPr>
          <w:fldChar w:fldCharType="end"/>
        </w:r>
      </w:hyperlink>
    </w:p>
    <w:p w14:paraId="55769D69" w14:textId="18E4357B" w:rsidR="00274143"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531" w:history="1">
        <w:r w:rsidR="00274143" w:rsidRPr="001F3AAB">
          <w:rPr>
            <w:rStyle w:val="Hyperlink"/>
            <w:noProof/>
          </w:rPr>
          <w:t>Tabelle 9: FrustumManager Methoden</w:t>
        </w:r>
        <w:r w:rsidR="00274143">
          <w:rPr>
            <w:noProof/>
            <w:webHidden/>
          </w:rPr>
          <w:tab/>
        </w:r>
        <w:r w:rsidR="00274143">
          <w:rPr>
            <w:noProof/>
            <w:webHidden/>
          </w:rPr>
          <w:fldChar w:fldCharType="begin"/>
        </w:r>
        <w:r w:rsidR="00274143">
          <w:rPr>
            <w:noProof/>
            <w:webHidden/>
          </w:rPr>
          <w:instrText xml:space="preserve"> PAGEREF _Toc440834531 \h </w:instrText>
        </w:r>
        <w:r w:rsidR="00274143">
          <w:rPr>
            <w:noProof/>
            <w:webHidden/>
          </w:rPr>
        </w:r>
        <w:r w:rsidR="00274143">
          <w:rPr>
            <w:noProof/>
            <w:webHidden/>
          </w:rPr>
          <w:fldChar w:fldCharType="separate"/>
        </w:r>
        <w:r w:rsidR="00274143">
          <w:rPr>
            <w:noProof/>
            <w:webHidden/>
          </w:rPr>
          <w:t>43</w:t>
        </w:r>
        <w:r w:rsidR="00274143">
          <w:rPr>
            <w:noProof/>
            <w:webHidden/>
          </w:rPr>
          <w:fldChar w:fldCharType="end"/>
        </w:r>
      </w:hyperlink>
    </w:p>
    <w:p w14:paraId="4281B397" w14:textId="3F854944" w:rsidR="00274143"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532" w:history="1">
        <w:r w:rsidR="00274143" w:rsidRPr="001F3AAB">
          <w:rPr>
            <w:rStyle w:val="Hyperlink"/>
            <w:noProof/>
          </w:rPr>
          <w:t>Tabelle 10: Personen Modelviewer</w:t>
        </w:r>
        <w:r w:rsidR="00274143">
          <w:rPr>
            <w:noProof/>
            <w:webHidden/>
          </w:rPr>
          <w:tab/>
        </w:r>
        <w:r w:rsidR="00274143">
          <w:rPr>
            <w:noProof/>
            <w:webHidden/>
          </w:rPr>
          <w:fldChar w:fldCharType="begin"/>
        </w:r>
        <w:r w:rsidR="00274143">
          <w:rPr>
            <w:noProof/>
            <w:webHidden/>
          </w:rPr>
          <w:instrText xml:space="preserve"> PAGEREF _Toc440834532 \h </w:instrText>
        </w:r>
        <w:r w:rsidR="00274143">
          <w:rPr>
            <w:noProof/>
            <w:webHidden/>
          </w:rPr>
        </w:r>
        <w:r w:rsidR="00274143">
          <w:rPr>
            <w:noProof/>
            <w:webHidden/>
          </w:rPr>
          <w:fldChar w:fldCharType="separate"/>
        </w:r>
        <w:r w:rsidR="00274143">
          <w:rPr>
            <w:noProof/>
            <w:webHidden/>
          </w:rPr>
          <w:t>60</w:t>
        </w:r>
        <w:r w:rsidR="00274143">
          <w:rPr>
            <w:noProof/>
            <w:webHidden/>
          </w:rPr>
          <w:fldChar w:fldCharType="end"/>
        </w:r>
      </w:hyperlink>
    </w:p>
    <w:p w14:paraId="04D377A8" w14:textId="23F6C4ED" w:rsidR="00274143"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533" w:history="1">
        <w:r w:rsidR="00274143" w:rsidRPr="001F3AAB">
          <w:rPr>
            <w:rStyle w:val="Hyperlink"/>
            <w:noProof/>
          </w:rPr>
          <w:t>Tabelle 11: Räume Modelviewer</w:t>
        </w:r>
        <w:r w:rsidR="00274143">
          <w:rPr>
            <w:noProof/>
            <w:webHidden/>
          </w:rPr>
          <w:tab/>
        </w:r>
        <w:r w:rsidR="00274143">
          <w:rPr>
            <w:noProof/>
            <w:webHidden/>
          </w:rPr>
          <w:fldChar w:fldCharType="begin"/>
        </w:r>
        <w:r w:rsidR="00274143">
          <w:rPr>
            <w:noProof/>
            <w:webHidden/>
          </w:rPr>
          <w:instrText xml:space="preserve"> PAGEREF _Toc440834533 \h </w:instrText>
        </w:r>
        <w:r w:rsidR="00274143">
          <w:rPr>
            <w:noProof/>
            <w:webHidden/>
          </w:rPr>
        </w:r>
        <w:r w:rsidR="00274143">
          <w:rPr>
            <w:noProof/>
            <w:webHidden/>
          </w:rPr>
          <w:fldChar w:fldCharType="separate"/>
        </w:r>
        <w:r w:rsidR="00274143">
          <w:rPr>
            <w:noProof/>
            <w:webHidden/>
          </w:rPr>
          <w:t>60</w:t>
        </w:r>
        <w:r w:rsidR="00274143">
          <w:rPr>
            <w:noProof/>
            <w:webHidden/>
          </w:rPr>
          <w:fldChar w:fldCharType="end"/>
        </w:r>
      </w:hyperlink>
    </w:p>
    <w:p w14:paraId="3FA22CAA" w14:textId="0F495CA2" w:rsidR="00274143"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534" w:history="1">
        <w:r w:rsidR="00274143" w:rsidRPr="001F3AAB">
          <w:rPr>
            <w:rStyle w:val="Hyperlink"/>
            <w:noProof/>
          </w:rPr>
          <w:t>Tabelle 12: Ist-Soll Analyse</w:t>
        </w:r>
        <w:r w:rsidR="00274143">
          <w:rPr>
            <w:noProof/>
            <w:webHidden/>
          </w:rPr>
          <w:tab/>
        </w:r>
        <w:r w:rsidR="00274143">
          <w:rPr>
            <w:noProof/>
            <w:webHidden/>
          </w:rPr>
          <w:fldChar w:fldCharType="begin"/>
        </w:r>
        <w:r w:rsidR="00274143">
          <w:rPr>
            <w:noProof/>
            <w:webHidden/>
          </w:rPr>
          <w:instrText xml:space="preserve"> PAGEREF _Toc440834534 \h </w:instrText>
        </w:r>
        <w:r w:rsidR="00274143">
          <w:rPr>
            <w:noProof/>
            <w:webHidden/>
          </w:rPr>
        </w:r>
        <w:r w:rsidR="00274143">
          <w:rPr>
            <w:noProof/>
            <w:webHidden/>
          </w:rPr>
          <w:fldChar w:fldCharType="separate"/>
        </w:r>
        <w:r w:rsidR="00274143">
          <w:rPr>
            <w:noProof/>
            <w:webHidden/>
          </w:rPr>
          <w:t>67</w:t>
        </w:r>
        <w:r w:rsidR="00274143">
          <w:rPr>
            <w:noProof/>
            <w:webHidden/>
          </w:rPr>
          <w:fldChar w:fldCharType="end"/>
        </w:r>
      </w:hyperlink>
    </w:p>
    <w:p w14:paraId="4B985E48" w14:textId="08A5D1E6" w:rsidR="00274143"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535" w:history="1">
        <w:r w:rsidR="00274143" w:rsidRPr="001F3AAB">
          <w:rPr>
            <w:rStyle w:val="Hyperlink"/>
            <w:noProof/>
          </w:rPr>
          <w:t>Tabelle 13: Funktionale Anforderungen</w:t>
        </w:r>
        <w:r w:rsidR="00274143">
          <w:rPr>
            <w:noProof/>
            <w:webHidden/>
          </w:rPr>
          <w:tab/>
        </w:r>
        <w:r w:rsidR="00274143">
          <w:rPr>
            <w:noProof/>
            <w:webHidden/>
          </w:rPr>
          <w:fldChar w:fldCharType="begin"/>
        </w:r>
        <w:r w:rsidR="00274143">
          <w:rPr>
            <w:noProof/>
            <w:webHidden/>
          </w:rPr>
          <w:instrText xml:space="preserve"> PAGEREF _Toc440834535 \h </w:instrText>
        </w:r>
        <w:r w:rsidR="00274143">
          <w:rPr>
            <w:noProof/>
            <w:webHidden/>
          </w:rPr>
        </w:r>
        <w:r w:rsidR="00274143">
          <w:rPr>
            <w:noProof/>
            <w:webHidden/>
          </w:rPr>
          <w:fldChar w:fldCharType="separate"/>
        </w:r>
        <w:r w:rsidR="00274143">
          <w:rPr>
            <w:noProof/>
            <w:webHidden/>
          </w:rPr>
          <w:t>68</w:t>
        </w:r>
        <w:r w:rsidR="00274143">
          <w:rPr>
            <w:noProof/>
            <w:webHidden/>
          </w:rPr>
          <w:fldChar w:fldCharType="end"/>
        </w:r>
      </w:hyperlink>
    </w:p>
    <w:p w14:paraId="2F65D8E8" w14:textId="52A9322F" w:rsidR="00274143"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536" w:history="1">
        <w:r w:rsidR="00274143" w:rsidRPr="001F3AAB">
          <w:rPr>
            <w:rStyle w:val="Hyperlink"/>
            <w:noProof/>
          </w:rPr>
          <w:t>Tabelle 14: Meilensteine</w:t>
        </w:r>
        <w:r w:rsidR="00274143">
          <w:rPr>
            <w:noProof/>
            <w:webHidden/>
          </w:rPr>
          <w:tab/>
        </w:r>
        <w:r w:rsidR="00274143">
          <w:rPr>
            <w:noProof/>
            <w:webHidden/>
          </w:rPr>
          <w:fldChar w:fldCharType="begin"/>
        </w:r>
        <w:r w:rsidR="00274143">
          <w:rPr>
            <w:noProof/>
            <w:webHidden/>
          </w:rPr>
          <w:instrText xml:space="preserve"> PAGEREF _Toc440834536 \h </w:instrText>
        </w:r>
        <w:r w:rsidR="00274143">
          <w:rPr>
            <w:noProof/>
            <w:webHidden/>
          </w:rPr>
        </w:r>
        <w:r w:rsidR="00274143">
          <w:rPr>
            <w:noProof/>
            <w:webHidden/>
          </w:rPr>
          <w:fldChar w:fldCharType="separate"/>
        </w:r>
        <w:r w:rsidR="00274143">
          <w:rPr>
            <w:noProof/>
            <w:webHidden/>
          </w:rPr>
          <w:t>69</w:t>
        </w:r>
        <w:r w:rsidR="00274143">
          <w:rPr>
            <w:noProof/>
            <w:webHidden/>
          </w:rPr>
          <w:fldChar w:fldCharType="end"/>
        </w:r>
      </w:hyperlink>
    </w:p>
    <w:p w14:paraId="713F1392" w14:textId="441F4006" w:rsidR="00274143" w:rsidRDefault="00F74229">
      <w:pPr>
        <w:pStyle w:val="Abbildungsverzeichnis"/>
        <w:tabs>
          <w:tab w:val="right" w:pos="9457"/>
        </w:tabs>
        <w:rPr>
          <w:rFonts w:asciiTheme="minorHAnsi" w:eastAsiaTheme="minorEastAsia" w:hAnsiTheme="minorHAnsi" w:cstheme="minorBidi"/>
          <w:noProof/>
          <w:sz w:val="22"/>
          <w:szCs w:val="22"/>
          <w:lang w:eastAsia="de-CH"/>
        </w:rPr>
      </w:pPr>
      <w:hyperlink w:anchor="_Toc440834537" w:history="1">
        <w:r w:rsidR="00274143" w:rsidRPr="001F3AAB">
          <w:rPr>
            <w:rStyle w:val="Hyperlink"/>
            <w:noProof/>
          </w:rPr>
          <w:t>Tabelle 15: Risikoanalyse</w:t>
        </w:r>
        <w:r w:rsidR="00274143">
          <w:rPr>
            <w:noProof/>
            <w:webHidden/>
          </w:rPr>
          <w:tab/>
        </w:r>
        <w:r w:rsidR="00274143">
          <w:rPr>
            <w:noProof/>
            <w:webHidden/>
          </w:rPr>
          <w:fldChar w:fldCharType="begin"/>
        </w:r>
        <w:r w:rsidR="00274143">
          <w:rPr>
            <w:noProof/>
            <w:webHidden/>
          </w:rPr>
          <w:instrText xml:space="preserve"> PAGEREF _Toc440834537 \h </w:instrText>
        </w:r>
        <w:r w:rsidR="00274143">
          <w:rPr>
            <w:noProof/>
            <w:webHidden/>
          </w:rPr>
        </w:r>
        <w:r w:rsidR="00274143">
          <w:rPr>
            <w:noProof/>
            <w:webHidden/>
          </w:rPr>
          <w:fldChar w:fldCharType="separate"/>
        </w:r>
        <w:r w:rsidR="00274143">
          <w:rPr>
            <w:noProof/>
            <w:webHidden/>
          </w:rPr>
          <w:t>70</w:t>
        </w:r>
        <w:r w:rsidR="00274143">
          <w:rPr>
            <w:noProof/>
            <w:webHidden/>
          </w:rPr>
          <w:fldChar w:fldCharType="end"/>
        </w:r>
      </w:hyperlink>
    </w:p>
    <w:p w14:paraId="007A2CBD" w14:textId="487AD82D" w:rsidR="00511D21" w:rsidRDefault="00DF6D19" w:rsidP="00511D21">
      <w:r w:rsidRPr="00951C7B">
        <w:fldChar w:fldCharType="end"/>
      </w:r>
    </w:p>
    <w:p w14:paraId="5F786B69" w14:textId="3E770778" w:rsidR="00520828" w:rsidRDefault="00520828" w:rsidP="00511D21"/>
    <w:p w14:paraId="30679A51" w14:textId="5AAB2787" w:rsidR="00520828" w:rsidRPr="00951C7B" w:rsidRDefault="001D4264" w:rsidP="00520828">
      <w:pPr>
        <w:pStyle w:val="berschrift1"/>
      </w:pPr>
      <w:r>
        <w:t xml:space="preserve"> </w:t>
      </w:r>
      <w:bookmarkStart w:id="208" w:name="_Toc440714541"/>
      <w:proofErr w:type="spellStart"/>
      <w:r w:rsidR="00520828">
        <w:t>Quellcode</w:t>
      </w:r>
      <w:r w:rsidR="00DE56A6">
        <w:t>verzeichniss</w:t>
      </w:r>
      <w:bookmarkEnd w:id="208"/>
      <w:proofErr w:type="spellEnd"/>
      <w:r w:rsidR="00520828">
        <w:t xml:space="preserve"> </w:t>
      </w:r>
    </w:p>
    <w:p w14:paraId="5BB7B53B" w14:textId="77777777" w:rsidR="00CC13B6" w:rsidRDefault="00520828">
      <w:pPr>
        <w:pStyle w:val="Abbildungsverzeichnis"/>
        <w:tabs>
          <w:tab w:val="right" w:leader="dot" w:pos="9457"/>
        </w:tabs>
        <w:rPr>
          <w:rFonts w:asciiTheme="minorHAnsi" w:eastAsiaTheme="minorEastAsia" w:hAnsiTheme="minorHAnsi" w:cstheme="minorBidi"/>
          <w:noProof/>
          <w:sz w:val="22"/>
          <w:szCs w:val="22"/>
          <w:lang w:eastAsia="de-CH"/>
        </w:rPr>
      </w:pPr>
      <w:r>
        <w:fldChar w:fldCharType="begin"/>
      </w:r>
      <w:r>
        <w:instrText xml:space="preserve"> TOC \h \z \c "Quellcode" </w:instrText>
      </w:r>
      <w:r>
        <w:fldChar w:fldCharType="separate"/>
      </w:r>
      <w:hyperlink w:anchor="_Toc440265121" w:history="1">
        <w:r w:rsidR="00CC13B6" w:rsidRPr="007415C8">
          <w:rPr>
            <w:rStyle w:val="Hyperlink"/>
            <w:noProof/>
          </w:rPr>
          <w:t>Quellcode 1: Kamerainstanziierung</w:t>
        </w:r>
        <w:r w:rsidR="00CC13B6">
          <w:rPr>
            <w:noProof/>
            <w:webHidden/>
          </w:rPr>
          <w:tab/>
        </w:r>
        <w:r w:rsidR="00CC13B6">
          <w:rPr>
            <w:noProof/>
            <w:webHidden/>
          </w:rPr>
          <w:fldChar w:fldCharType="begin"/>
        </w:r>
        <w:r w:rsidR="00CC13B6">
          <w:rPr>
            <w:noProof/>
            <w:webHidden/>
          </w:rPr>
          <w:instrText xml:space="preserve"> PAGEREF _Toc440265121 \h </w:instrText>
        </w:r>
        <w:r w:rsidR="00CC13B6">
          <w:rPr>
            <w:noProof/>
            <w:webHidden/>
          </w:rPr>
        </w:r>
        <w:r w:rsidR="00CC13B6">
          <w:rPr>
            <w:noProof/>
            <w:webHidden/>
          </w:rPr>
          <w:fldChar w:fldCharType="separate"/>
        </w:r>
        <w:r w:rsidR="00A617F1">
          <w:rPr>
            <w:noProof/>
            <w:webHidden/>
          </w:rPr>
          <w:t>17</w:t>
        </w:r>
        <w:r w:rsidR="00CC13B6">
          <w:rPr>
            <w:noProof/>
            <w:webHidden/>
          </w:rPr>
          <w:fldChar w:fldCharType="end"/>
        </w:r>
      </w:hyperlink>
    </w:p>
    <w:p w14:paraId="31B08887" w14:textId="77777777" w:rsidR="00CC13B6" w:rsidRDefault="00F74229">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2" w:history="1">
        <w:r w:rsidR="00CC13B6" w:rsidRPr="007415C8">
          <w:rPr>
            <w:rStyle w:val="Hyperlink"/>
            <w:noProof/>
          </w:rPr>
          <w:t>Quellcode 2: Zugriff über das API</w:t>
        </w:r>
        <w:r w:rsidR="00CC13B6">
          <w:rPr>
            <w:noProof/>
            <w:webHidden/>
          </w:rPr>
          <w:tab/>
        </w:r>
        <w:r w:rsidR="00CC13B6">
          <w:rPr>
            <w:noProof/>
            <w:webHidden/>
          </w:rPr>
          <w:fldChar w:fldCharType="begin"/>
        </w:r>
        <w:r w:rsidR="00CC13B6">
          <w:rPr>
            <w:noProof/>
            <w:webHidden/>
          </w:rPr>
          <w:instrText xml:space="preserve"> PAGEREF _Toc440265122 \h </w:instrText>
        </w:r>
        <w:r w:rsidR="00CC13B6">
          <w:rPr>
            <w:noProof/>
            <w:webHidden/>
          </w:rPr>
        </w:r>
        <w:r w:rsidR="00CC13B6">
          <w:rPr>
            <w:noProof/>
            <w:webHidden/>
          </w:rPr>
          <w:fldChar w:fldCharType="separate"/>
        </w:r>
        <w:r w:rsidR="00A617F1">
          <w:rPr>
            <w:noProof/>
            <w:webHidden/>
          </w:rPr>
          <w:t>27</w:t>
        </w:r>
        <w:r w:rsidR="00CC13B6">
          <w:rPr>
            <w:noProof/>
            <w:webHidden/>
          </w:rPr>
          <w:fldChar w:fldCharType="end"/>
        </w:r>
      </w:hyperlink>
    </w:p>
    <w:p w14:paraId="5C7272B1" w14:textId="77777777" w:rsidR="00CC13B6" w:rsidRDefault="00F74229">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3" w:history="1">
        <w:r w:rsidR="00CC13B6" w:rsidRPr="007415C8">
          <w:rPr>
            <w:rStyle w:val="Hyperlink"/>
            <w:noProof/>
          </w:rPr>
          <w:t>Quellcode 3: Raycast</w:t>
        </w:r>
        <w:r w:rsidR="00CC13B6">
          <w:rPr>
            <w:noProof/>
            <w:webHidden/>
          </w:rPr>
          <w:tab/>
        </w:r>
        <w:r w:rsidR="00CC13B6">
          <w:rPr>
            <w:noProof/>
            <w:webHidden/>
          </w:rPr>
          <w:fldChar w:fldCharType="begin"/>
        </w:r>
        <w:r w:rsidR="00CC13B6">
          <w:rPr>
            <w:noProof/>
            <w:webHidden/>
          </w:rPr>
          <w:instrText xml:space="preserve"> PAGEREF _Toc440265123 \h </w:instrText>
        </w:r>
        <w:r w:rsidR="00CC13B6">
          <w:rPr>
            <w:noProof/>
            <w:webHidden/>
          </w:rPr>
        </w:r>
        <w:r w:rsidR="00CC13B6">
          <w:rPr>
            <w:noProof/>
            <w:webHidden/>
          </w:rPr>
          <w:fldChar w:fldCharType="separate"/>
        </w:r>
        <w:r w:rsidR="00A617F1">
          <w:rPr>
            <w:noProof/>
            <w:webHidden/>
          </w:rPr>
          <w:t>28</w:t>
        </w:r>
        <w:r w:rsidR="00CC13B6">
          <w:rPr>
            <w:noProof/>
            <w:webHidden/>
          </w:rPr>
          <w:fldChar w:fldCharType="end"/>
        </w:r>
      </w:hyperlink>
    </w:p>
    <w:p w14:paraId="2DA6CD5D" w14:textId="77777777" w:rsidR="00CC13B6" w:rsidRDefault="00F74229">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4" w:history="1">
        <w:r w:rsidR="00CC13B6" w:rsidRPr="007415C8">
          <w:rPr>
            <w:rStyle w:val="Hyperlink"/>
            <w:noProof/>
          </w:rPr>
          <w:t>Quellcode 4: Unity Tastaturabfrage</w:t>
        </w:r>
        <w:r w:rsidR="00CC13B6">
          <w:rPr>
            <w:noProof/>
            <w:webHidden/>
          </w:rPr>
          <w:tab/>
        </w:r>
        <w:r w:rsidR="00CC13B6">
          <w:rPr>
            <w:noProof/>
            <w:webHidden/>
          </w:rPr>
          <w:fldChar w:fldCharType="begin"/>
        </w:r>
        <w:r w:rsidR="00CC13B6">
          <w:rPr>
            <w:noProof/>
            <w:webHidden/>
          </w:rPr>
          <w:instrText xml:space="preserve"> PAGEREF _Toc440265124 \h </w:instrText>
        </w:r>
        <w:r w:rsidR="00CC13B6">
          <w:rPr>
            <w:noProof/>
            <w:webHidden/>
          </w:rPr>
        </w:r>
        <w:r w:rsidR="00CC13B6">
          <w:rPr>
            <w:noProof/>
            <w:webHidden/>
          </w:rPr>
          <w:fldChar w:fldCharType="separate"/>
        </w:r>
        <w:r w:rsidR="00A617F1">
          <w:rPr>
            <w:noProof/>
            <w:webHidden/>
          </w:rPr>
          <w:t>30</w:t>
        </w:r>
        <w:r w:rsidR="00CC13B6">
          <w:rPr>
            <w:noProof/>
            <w:webHidden/>
          </w:rPr>
          <w:fldChar w:fldCharType="end"/>
        </w:r>
      </w:hyperlink>
    </w:p>
    <w:p w14:paraId="73213330" w14:textId="77777777" w:rsidR="00CC13B6" w:rsidRDefault="00F74229">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5" w:history="1">
        <w:r w:rsidR="00CC13B6" w:rsidRPr="007415C8">
          <w:rPr>
            <w:rStyle w:val="Hyperlink"/>
            <w:noProof/>
          </w:rPr>
          <w:t>Quellcode 5: Joystick Handling</w:t>
        </w:r>
        <w:r w:rsidR="00CC13B6">
          <w:rPr>
            <w:noProof/>
            <w:webHidden/>
          </w:rPr>
          <w:tab/>
        </w:r>
        <w:r w:rsidR="00CC13B6">
          <w:rPr>
            <w:noProof/>
            <w:webHidden/>
          </w:rPr>
          <w:fldChar w:fldCharType="begin"/>
        </w:r>
        <w:r w:rsidR="00CC13B6">
          <w:rPr>
            <w:noProof/>
            <w:webHidden/>
          </w:rPr>
          <w:instrText xml:space="preserve"> PAGEREF _Toc440265125 \h </w:instrText>
        </w:r>
        <w:r w:rsidR="00CC13B6">
          <w:rPr>
            <w:noProof/>
            <w:webHidden/>
          </w:rPr>
        </w:r>
        <w:r w:rsidR="00CC13B6">
          <w:rPr>
            <w:noProof/>
            <w:webHidden/>
          </w:rPr>
          <w:fldChar w:fldCharType="separate"/>
        </w:r>
        <w:r w:rsidR="00A617F1">
          <w:rPr>
            <w:noProof/>
            <w:webHidden/>
          </w:rPr>
          <w:t>30</w:t>
        </w:r>
        <w:r w:rsidR="00CC13B6">
          <w:rPr>
            <w:noProof/>
            <w:webHidden/>
          </w:rPr>
          <w:fldChar w:fldCharType="end"/>
        </w:r>
      </w:hyperlink>
    </w:p>
    <w:p w14:paraId="5BB5A070" w14:textId="77777777" w:rsidR="00CC13B6" w:rsidRDefault="00F74229">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6" w:history="1">
        <w:r w:rsidR="00CC13B6" w:rsidRPr="007415C8">
          <w:rPr>
            <w:rStyle w:val="Hyperlink"/>
            <w:noProof/>
          </w:rPr>
          <w:t>Quellcode 6: VRPN-Positionshandling</w:t>
        </w:r>
        <w:r w:rsidR="00CC13B6">
          <w:rPr>
            <w:noProof/>
            <w:webHidden/>
          </w:rPr>
          <w:tab/>
        </w:r>
        <w:r w:rsidR="00CC13B6">
          <w:rPr>
            <w:noProof/>
            <w:webHidden/>
          </w:rPr>
          <w:fldChar w:fldCharType="begin"/>
        </w:r>
        <w:r w:rsidR="00CC13B6">
          <w:rPr>
            <w:noProof/>
            <w:webHidden/>
          </w:rPr>
          <w:instrText xml:space="preserve"> PAGEREF _Toc440265126 \h </w:instrText>
        </w:r>
        <w:r w:rsidR="00CC13B6">
          <w:rPr>
            <w:noProof/>
            <w:webHidden/>
          </w:rPr>
        </w:r>
        <w:r w:rsidR="00CC13B6">
          <w:rPr>
            <w:noProof/>
            <w:webHidden/>
          </w:rPr>
          <w:fldChar w:fldCharType="separate"/>
        </w:r>
        <w:r w:rsidR="00A617F1">
          <w:rPr>
            <w:noProof/>
            <w:webHidden/>
          </w:rPr>
          <w:t>33</w:t>
        </w:r>
        <w:r w:rsidR="00CC13B6">
          <w:rPr>
            <w:noProof/>
            <w:webHidden/>
          </w:rPr>
          <w:fldChar w:fldCharType="end"/>
        </w:r>
      </w:hyperlink>
    </w:p>
    <w:p w14:paraId="61D8C705" w14:textId="77777777" w:rsidR="00CC13B6" w:rsidRDefault="00F74229">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7" w:history="1">
        <w:r w:rsidR="00CC13B6" w:rsidRPr="007415C8">
          <w:rPr>
            <w:rStyle w:val="Hyperlink"/>
            <w:noProof/>
          </w:rPr>
          <w:t>Quellcode 7: Einstellungsänderung über API</w:t>
        </w:r>
        <w:r w:rsidR="00CC13B6">
          <w:rPr>
            <w:noProof/>
            <w:webHidden/>
          </w:rPr>
          <w:tab/>
        </w:r>
        <w:r w:rsidR="00CC13B6">
          <w:rPr>
            <w:noProof/>
            <w:webHidden/>
          </w:rPr>
          <w:fldChar w:fldCharType="begin"/>
        </w:r>
        <w:r w:rsidR="00CC13B6">
          <w:rPr>
            <w:noProof/>
            <w:webHidden/>
          </w:rPr>
          <w:instrText xml:space="preserve"> PAGEREF _Toc440265127 \h </w:instrText>
        </w:r>
        <w:r w:rsidR="00CC13B6">
          <w:rPr>
            <w:noProof/>
            <w:webHidden/>
          </w:rPr>
        </w:r>
        <w:r w:rsidR="00CC13B6">
          <w:rPr>
            <w:noProof/>
            <w:webHidden/>
          </w:rPr>
          <w:fldChar w:fldCharType="separate"/>
        </w:r>
        <w:r w:rsidR="00A617F1">
          <w:rPr>
            <w:noProof/>
            <w:webHidden/>
          </w:rPr>
          <w:t>38</w:t>
        </w:r>
        <w:r w:rsidR="00CC13B6">
          <w:rPr>
            <w:noProof/>
            <w:webHidden/>
          </w:rPr>
          <w:fldChar w:fldCharType="end"/>
        </w:r>
      </w:hyperlink>
    </w:p>
    <w:p w14:paraId="5457FEF4" w14:textId="77777777" w:rsidR="00CC13B6" w:rsidRDefault="00F74229">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8" w:history="1">
        <w:r w:rsidR="00CC13B6" w:rsidRPr="007415C8">
          <w:rPr>
            <w:rStyle w:val="Hyperlink"/>
            <w:noProof/>
          </w:rPr>
          <w:t>Quellcode 8: CameraManager DataStruct</w:t>
        </w:r>
        <w:r w:rsidR="00CC13B6">
          <w:rPr>
            <w:noProof/>
            <w:webHidden/>
          </w:rPr>
          <w:tab/>
        </w:r>
        <w:r w:rsidR="00CC13B6">
          <w:rPr>
            <w:noProof/>
            <w:webHidden/>
          </w:rPr>
          <w:fldChar w:fldCharType="begin"/>
        </w:r>
        <w:r w:rsidR="00CC13B6">
          <w:rPr>
            <w:noProof/>
            <w:webHidden/>
          </w:rPr>
          <w:instrText xml:space="preserve"> PAGEREF _Toc440265128 \h </w:instrText>
        </w:r>
        <w:r w:rsidR="00CC13B6">
          <w:rPr>
            <w:noProof/>
            <w:webHidden/>
          </w:rPr>
        </w:r>
        <w:r w:rsidR="00CC13B6">
          <w:rPr>
            <w:noProof/>
            <w:webHidden/>
          </w:rPr>
          <w:fldChar w:fldCharType="separate"/>
        </w:r>
        <w:r w:rsidR="00A617F1">
          <w:rPr>
            <w:noProof/>
            <w:webHidden/>
          </w:rPr>
          <w:t>42</w:t>
        </w:r>
        <w:r w:rsidR="00CC13B6">
          <w:rPr>
            <w:noProof/>
            <w:webHidden/>
          </w:rPr>
          <w:fldChar w:fldCharType="end"/>
        </w:r>
      </w:hyperlink>
    </w:p>
    <w:p w14:paraId="4EDCC54F" w14:textId="77777777" w:rsidR="00CC13B6" w:rsidRDefault="00F74229">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29" w:history="1">
        <w:r w:rsidR="00CC13B6" w:rsidRPr="007415C8">
          <w:rPr>
            <w:rStyle w:val="Hyperlink"/>
            <w:noProof/>
          </w:rPr>
          <w:t>Quellcode 9: API</w:t>
        </w:r>
        <w:r w:rsidR="00CC13B6">
          <w:rPr>
            <w:noProof/>
            <w:webHidden/>
          </w:rPr>
          <w:tab/>
        </w:r>
        <w:r w:rsidR="00CC13B6">
          <w:rPr>
            <w:noProof/>
            <w:webHidden/>
          </w:rPr>
          <w:fldChar w:fldCharType="begin"/>
        </w:r>
        <w:r w:rsidR="00CC13B6">
          <w:rPr>
            <w:noProof/>
            <w:webHidden/>
          </w:rPr>
          <w:instrText xml:space="preserve"> PAGEREF _Toc440265129 \h </w:instrText>
        </w:r>
        <w:r w:rsidR="00CC13B6">
          <w:rPr>
            <w:noProof/>
            <w:webHidden/>
          </w:rPr>
        </w:r>
        <w:r w:rsidR="00CC13B6">
          <w:rPr>
            <w:noProof/>
            <w:webHidden/>
          </w:rPr>
          <w:fldChar w:fldCharType="separate"/>
        </w:r>
        <w:r w:rsidR="00A617F1">
          <w:rPr>
            <w:noProof/>
            <w:webHidden/>
          </w:rPr>
          <w:t>44</w:t>
        </w:r>
        <w:r w:rsidR="00CC13B6">
          <w:rPr>
            <w:noProof/>
            <w:webHidden/>
          </w:rPr>
          <w:fldChar w:fldCharType="end"/>
        </w:r>
      </w:hyperlink>
    </w:p>
    <w:p w14:paraId="068A4C68" w14:textId="77777777" w:rsidR="00CC13B6" w:rsidRDefault="00F74229">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30" w:history="1">
        <w:r w:rsidR="00CC13B6" w:rsidRPr="007415C8">
          <w:rPr>
            <w:rStyle w:val="Hyperlink"/>
            <w:noProof/>
          </w:rPr>
          <w:t>Quellcode 10: Zugriff über das API</w:t>
        </w:r>
        <w:r w:rsidR="00CC13B6">
          <w:rPr>
            <w:noProof/>
            <w:webHidden/>
          </w:rPr>
          <w:tab/>
        </w:r>
        <w:r w:rsidR="00CC13B6">
          <w:rPr>
            <w:noProof/>
            <w:webHidden/>
          </w:rPr>
          <w:fldChar w:fldCharType="begin"/>
        </w:r>
        <w:r w:rsidR="00CC13B6">
          <w:rPr>
            <w:noProof/>
            <w:webHidden/>
          </w:rPr>
          <w:instrText xml:space="preserve"> PAGEREF _Toc440265130 \h </w:instrText>
        </w:r>
        <w:r w:rsidR="00CC13B6">
          <w:rPr>
            <w:noProof/>
            <w:webHidden/>
          </w:rPr>
        </w:r>
        <w:r w:rsidR="00CC13B6">
          <w:rPr>
            <w:noProof/>
            <w:webHidden/>
          </w:rPr>
          <w:fldChar w:fldCharType="separate"/>
        </w:r>
        <w:r w:rsidR="00A617F1">
          <w:rPr>
            <w:noProof/>
            <w:webHidden/>
          </w:rPr>
          <w:t>45</w:t>
        </w:r>
        <w:r w:rsidR="00CC13B6">
          <w:rPr>
            <w:noProof/>
            <w:webHidden/>
          </w:rPr>
          <w:fldChar w:fldCharType="end"/>
        </w:r>
      </w:hyperlink>
    </w:p>
    <w:p w14:paraId="02A1EA0E" w14:textId="77777777" w:rsidR="00CC13B6" w:rsidRDefault="00F74229">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31" w:history="1">
        <w:r w:rsidR="00CC13B6" w:rsidRPr="007415C8">
          <w:rPr>
            <w:rStyle w:val="Hyperlink"/>
            <w:noProof/>
          </w:rPr>
          <w:t>Quellcode 11: Shooting Gallery, Ente und Punkte</w:t>
        </w:r>
        <w:r w:rsidR="00CC13B6">
          <w:rPr>
            <w:noProof/>
            <w:webHidden/>
          </w:rPr>
          <w:tab/>
        </w:r>
        <w:r w:rsidR="00CC13B6">
          <w:rPr>
            <w:noProof/>
            <w:webHidden/>
          </w:rPr>
          <w:fldChar w:fldCharType="begin"/>
        </w:r>
        <w:r w:rsidR="00CC13B6">
          <w:rPr>
            <w:noProof/>
            <w:webHidden/>
          </w:rPr>
          <w:instrText xml:space="preserve"> PAGEREF _Toc440265131 \h </w:instrText>
        </w:r>
        <w:r w:rsidR="00CC13B6">
          <w:rPr>
            <w:noProof/>
            <w:webHidden/>
          </w:rPr>
        </w:r>
        <w:r w:rsidR="00CC13B6">
          <w:rPr>
            <w:noProof/>
            <w:webHidden/>
          </w:rPr>
          <w:fldChar w:fldCharType="separate"/>
        </w:r>
        <w:r w:rsidR="00A617F1">
          <w:rPr>
            <w:noProof/>
            <w:webHidden/>
          </w:rPr>
          <w:t>60</w:t>
        </w:r>
        <w:r w:rsidR="00CC13B6">
          <w:rPr>
            <w:noProof/>
            <w:webHidden/>
          </w:rPr>
          <w:fldChar w:fldCharType="end"/>
        </w:r>
      </w:hyperlink>
    </w:p>
    <w:p w14:paraId="189CDE60" w14:textId="77777777" w:rsidR="00CC13B6" w:rsidRDefault="00F74229">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32" w:history="1">
        <w:r w:rsidR="00CC13B6" w:rsidRPr="007415C8">
          <w:rPr>
            <w:rStyle w:val="Hyperlink"/>
            <w:noProof/>
          </w:rPr>
          <w:t>Quellcode 12: VRPN Prototyp</w:t>
        </w:r>
        <w:r w:rsidR="00CC13B6">
          <w:rPr>
            <w:noProof/>
            <w:webHidden/>
          </w:rPr>
          <w:tab/>
        </w:r>
        <w:r w:rsidR="00CC13B6">
          <w:rPr>
            <w:noProof/>
            <w:webHidden/>
          </w:rPr>
          <w:fldChar w:fldCharType="begin"/>
        </w:r>
        <w:r w:rsidR="00CC13B6">
          <w:rPr>
            <w:noProof/>
            <w:webHidden/>
          </w:rPr>
          <w:instrText xml:space="preserve"> PAGEREF _Toc440265132 \h </w:instrText>
        </w:r>
        <w:r w:rsidR="00CC13B6">
          <w:rPr>
            <w:noProof/>
            <w:webHidden/>
          </w:rPr>
        </w:r>
        <w:r w:rsidR="00CC13B6">
          <w:rPr>
            <w:noProof/>
            <w:webHidden/>
          </w:rPr>
          <w:fldChar w:fldCharType="separate"/>
        </w:r>
        <w:r w:rsidR="00A617F1">
          <w:rPr>
            <w:noProof/>
            <w:webHidden/>
          </w:rPr>
          <w:t>64</w:t>
        </w:r>
        <w:r w:rsidR="00CC13B6">
          <w:rPr>
            <w:noProof/>
            <w:webHidden/>
          </w:rPr>
          <w:fldChar w:fldCharType="end"/>
        </w:r>
      </w:hyperlink>
    </w:p>
    <w:p w14:paraId="550BC0B3" w14:textId="77777777" w:rsidR="00CC13B6" w:rsidRDefault="00F74229">
      <w:pPr>
        <w:pStyle w:val="Abbildungsverzeichnis"/>
        <w:tabs>
          <w:tab w:val="right" w:leader="dot" w:pos="9457"/>
        </w:tabs>
        <w:rPr>
          <w:rFonts w:asciiTheme="minorHAnsi" w:eastAsiaTheme="minorEastAsia" w:hAnsiTheme="minorHAnsi" w:cstheme="minorBidi"/>
          <w:noProof/>
          <w:sz w:val="22"/>
          <w:szCs w:val="22"/>
          <w:lang w:eastAsia="de-CH"/>
        </w:rPr>
      </w:pPr>
      <w:hyperlink w:anchor="_Toc440265133" w:history="1">
        <w:r w:rsidR="00CC13B6" w:rsidRPr="007415C8">
          <w:rPr>
            <w:rStyle w:val="Hyperlink"/>
            <w:noProof/>
          </w:rPr>
          <w:t>Quellcode 13: Debugmover</w:t>
        </w:r>
        <w:r w:rsidR="00CC13B6">
          <w:rPr>
            <w:noProof/>
            <w:webHidden/>
          </w:rPr>
          <w:tab/>
        </w:r>
        <w:r w:rsidR="00CC13B6">
          <w:rPr>
            <w:noProof/>
            <w:webHidden/>
          </w:rPr>
          <w:fldChar w:fldCharType="begin"/>
        </w:r>
        <w:r w:rsidR="00CC13B6">
          <w:rPr>
            <w:noProof/>
            <w:webHidden/>
          </w:rPr>
          <w:instrText xml:space="preserve"> PAGEREF _Toc440265133 \h </w:instrText>
        </w:r>
        <w:r w:rsidR="00CC13B6">
          <w:rPr>
            <w:noProof/>
            <w:webHidden/>
          </w:rPr>
        </w:r>
        <w:r w:rsidR="00CC13B6">
          <w:rPr>
            <w:noProof/>
            <w:webHidden/>
          </w:rPr>
          <w:fldChar w:fldCharType="separate"/>
        </w:r>
        <w:r w:rsidR="00A617F1">
          <w:rPr>
            <w:noProof/>
            <w:webHidden/>
          </w:rPr>
          <w:t>65</w:t>
        </w:r>
        <w:r w:rsidR="00CC13B6">
          <w:rPr>
            <w:noProof/>
            <w:webHidden/>
          </w:rPr>
          <w:fldChar w:fldCharType="end"/>
        </w:r>
      </w:hyperlink>
    </w:p>
    <w:p w14:paraId="43A6BA47" w14:textId="7D4F045C"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56A2E4E0" w14:textId="77777777" w:rsidR="00464E2A" w:rsidRDefault="00464E2A" w:rsidP="00464E2A">
      <w:pPr>
        <w:spacing w:line="240" w:lineRule="auto"/>
      </w:pPr>
    </w:p>
    <w:p w14:paraId="42335C2D" w14:textId="77777777" w:rsidR="00464E2A" w:rsidRDefault="00464E2A" w:rsidP="00464E2A">
      <w:pPr>
        <w:spacing w:line="240" w:lineRule="auto"/>
        <w:rPr>
          <w:noProof/>
        </w:rPr>
        <w:sectPr w:rsidR="00464E2A" w:rsidSect="00C14108">
          <w:pgSz w:w="11906" w:h="16838" w:code="9"/>
          <w:pgMar w:top="1758" w:right="1004" w:bottom="680" w:left="1435" w:header="709" w:footer="510" w:gutter="0"/>
          <w:cols w:space="708"/>
          <w:docGrid w:linePitch="360"/>
        </w:sectPr>
      </w:pPr>
    </w:p>
    <w:p w14:paraId="6A12F565" w14:textId="0F80270E" w:rsidR="00511D21" w:rsidRDefault="00511D21" w:rsidP="00511D21">
      <w:pPr>
        <w:pStyle w:val="berschrift1"/>
      </w:pPr>
      <w:bookmarkStart w:id="209" w:name="_Toc437808379"/>
      <w:bookmarkStart w:id="210" w:name="_Toc440714542"/>
      <w:r w:rsidRPr="00951C7B">
        <w:lastRenderedPageBreak/>
        <w:t>Glossar</w:t>
      </w:r>
      <w:bookmarkEnd w:id="209"/>
      <w:bookmarkEnd w:id="210"/>
    </w:p>
    <w:p w14:paraId="4267075F" w14:textId="3EFC6C0A" w:rsidR="00464E2A" w:rsidRDefault="00464E2A" w:rsidP="00464E2A"/>
    <w:p w14:paraId="6B654BB3" w14:textId="77777777" w:rsidR="00464E2A" w:rsidRPr="00106D0B" w:rsidRDefault="00464E2A" w:rsidP="00464E2A">
      <w:pPr>
        <w:tabs>
          <w:tab w:val="left" w:pos="4111"/>
        </w:tabs>
        <w:spacing w:line="240" w:lineRule="auto"/>
        <w:jc w:val="center"/>
        <w:rPr>
          <w:b/>
          <w:i/>
          <w:sz w:val="24"/>
        </w:rPr>
      </w:pPr>
      <w:r w:rsidRPr="00106D0B">
        <w:rPr>
          <w:b/>
          <w:i/>
          <w:sz w:val="24"/>
        </w:rPr>
        <w:t>1</w:t>
      </w:r>
    </w:p>
    <w:p w14:paraId="281612C2" w14:textId="77777777" w:rsidR="00464E2A" w:rsidRDefault="00464E2A" w:rsidP="00464E2A">
      <w:pPr>
        <w:tabs>
          <w:tab w:val="left" w:pos="4111"/>
        </w:tabs>
        <w:spacing w:line="240" w:lineRule="auto"/>
        <w:jc w:val="both"/>
      </w:pPr>
      <w:r w:rsidRPr="00EB0EA6">
        <w:rPr>
          <w:b/>
        </w:rPr>
        <w:t>1€ Filter</w:t>
      </w:r>
      <w:r w:rsidRPr="00106D0B">
        <w:tab/>
        <w:t>31</w:t>
      </w:r>
    </w:p>
    <w:p w14:paraId="71DA5259" w14:textId="77777777" w:rsidR="00464E2A" w:rsidRPr="00106D0B" w:rsidRDefault="00464E2A" w:rsidP="00464E2A">
      <w:pPr>
        <w:tabs>
          <w:tab w:val="left" w:pos="4111"/>
        </w:tabs>
        <w:spacing w:line="240" w:lineRule="auto"/>
        <w:jc w:val="both"/>
      </w:pPr>
    </w:p>
    <w:p w14:paraId="5F96112C" w14:textId="77777777" w:rsidR="00464E2A" w:rsidRPr="00106D0B" w:rsidRDefault="00464E2A" w:rsidP="00464E2A">
      <w:pPr>
        <w:tabs>
          <w:tab w:val="left" w:pos="4111"/>
        </w:tabs>
        <w:spacing w:line="240" w:lineRule="auto"/>
        <w:jc w:val="both"/>
      </w:pPr>
      <w:proofErr w:type="spellStart"/>
      <w:r w:rsidRPr="00106D0B">
        <w:t>Smoothingfilter</w:t>
      </w:r>
      <w:proofErr w:type="spellEnd"/>
      <w:r w:rsidRPr="00106D0B">
        <w:t xml:space="preserve"> um die Positionen von VRPN zu glätten.</w:t>
      </w:r>
    </w:p>
    <w:p w14:paraId="1B1DB41B" w14:textId="77777777" w:rsidR="00464E2A" w:rsidRPr="00106D0B" w:rsidRDefault="00464E2A" w:rsidP="00464E2A">
      <w:pPr>
        <w:tabs>
          <w:tab w:val="left" w:pos="4111"/>
        </w:tabs>
        <w:spacing w:line="240" w:lineRule="auto"/>
        <w:jc w:val="both"/>
      </w:pPr>
    </w:p>
    <w:p w14:paraId="5D933198" w14:textId="77777777" w:rsidR="00464E2A" w:rsidRPr="00106D0B" w:rsidRDefault="00464E2A" w:rsidP="00464E2A">
      <w:pPr>
        <w:tabs>
          <w:tab w:val="left" w:pos="4111"/>
        </w:tabs>
        <w:spacing w:line="240" w:lineRule="auto"/>
        <w:jc w:val="center"/>
        <w:rPr>
          <w:b/>
          <w:i/>
          <w:sz w:val="24"/>
        </w:rPr>
      </w:pPr>
      <w:r w:rsidRPr="00106D0B">
        <w:rPr>
          <w:b/>
          <w:i/>
          <w:sz w:val="24"/>
        </w:rPr>
        <w:t>A</w:t>
      </w:r>
    </w:p>
    <w:p w14:paraId="72E2807D" w14:textId="77777777" w:rsidR="00464E2A" w:rsidRDefault="00464E2A" w:rsidP="00464E2A">
      <w:pPr>
        <w:tabs>
          <w:tab w:val="left" w:pos="4111"/>
        </w:tabs>
        <w:spacing w:line="240" w:lineRule="auto"/>
        <w:jc w:val="both"/>
      </w:pPr>
      <w:proofErr w:type="spellStart"/>
      <w:r w:rsidRPr="00EB0EA6">
        <w:rPr>
          <w:b/>
        </w:rPr>
        <w:t>AnimationController</w:t>
      </w:r>
      <w:proofErr w:type="spellEnd"/>
      <w:r w:rsidRPr="00106D0B">
        <w:tab/>
        <w:t>53</w:t>
      </w:r>
    </w:p>
    <w:p w14:paraId="7668274E" w14:textId="77777777" w:rsidR="00464E2A" w:rsidRPr="00106D0B" w:rsidRDefault="00464E2A" w:rsidP="00464E2A">
      <w:pPr>
        <w:tabs>
          <w:tab w:val="left" w:pos="4111"/>
        </w:tabs>
        <w:spacing w:line="240" w:lineRule="auto"/>
        <w:jc w:val="both"/>
      </w:pPr>
    </w:p>
    <w:p w14:paraId="14B8CAC2" w14:textId="77777777" w:rsidR="00464E2A" w:rsidRPr="00106D0B" w:rsidRDefault="00464E2A" w:rsidP="00464E2A">
      <w:pPr>
        <w:tabs>
          <w:tab w:val="left" w:pos="4111"/>
        </w:tabs>
        <w:spacing w:line="240" w:lineRule="auto"/>
        <w:jc w:val="both"/>
      </w:pPr>
      <w:r w:rsidRPr="00106D0B">
        <w:t>Ist eine Zustandsmaschine welche die zu spielende Animation auf einem Objekt bestimmt sowie Übergängen zwischen Animationen ermöglicht.</w:t>
      </w:r>
    </w:p>
    <w:p w14:paraId="10472BDA" w14:textId="77777777" w:rsidR="00464E2A" w:rsidRPr="00106D0B" w:rsidRDefault="00464E2A" w:rsidP="00464E2A">
      <w:pPr>
        <w:tabs>
          <w:tab w:val="left" w:pos="4111"/>
        </w:tabs>
        <w:spacing w:line="240" w:lineRule="auto"/>
        <w:jc w:val="both"/>
      </w:pPr>
    </w:p>
    <w:p w14:paraId="156A0697" w14:textId="77777777" w:rsidR="00464E2A" w:rsidRDefault="00464E2A" w:rsidP="00464E2A">
      <w:pPr>
        <w:tabs>
          <w:tab w:val="left" w:pos="1276"/>
        </w:tabs>
        <w:spacing w:line="240" w:lineRule="auto"/>
        <w:jc w:val="both"/>
      </w:pPr>
      <w:r w:rsidRPr="00EB0EA6">
        <w:rPr>
          <w:b/>
        </w:rPr>
        <w:t>API</w:t>
      </w:r>
      <w:r w:rsidRPr="00106D0B">
        <w:tab/>
        <w:t>17,24, 27, 28, 35, 37, 39, 41, 42, 45</w:t>
      </w:r>
    </w:p>
    <w:p w14:paraId="1F8B91C5" w14:textId="77777777" w:rsidR="00464E2A" w:rsidRPr="00106D0B" w:rsidRDefault="00464E2A" w:rsidP="00464E2A">
      <w:pPr>
        <w:tabs>
          <w:tab w:val="left" w:pos="1276"/>
        </w:tabs>
        <w:spacing w:line="240" w:lineRule="auto"/>
        <w:jc w:val="both"/>
      </w:pPr>
    </w:p>
    <w:p w14:paraId="4863EDE9" w14:textId="77777777" w:rsidR="00464E2A" w:rsidRPr="00106D0B" w:rsidRDefault="00464E2A" w:rsidP="00464E2A">
      <w:pPr>
        <w:tabs>
          <w:tab w:val="left" w:pos="4111"/>
        </w:tabs>
        <w:spacing w:line="240" w:lineRule="auto"/>
        <w:jc w:val="both"/>
      </w:pPr>
      <w:r w:rsidRPr="00106D0B">
        <w:t>Eine Programmierschnittstelle, genauer Schnittstelle zur Anwendungsprogrammierung, häufig nur kurz API, ist ein Programmteil, der von einem Softwaresystem anderen Programmen zur Anbindung an das System zur Verfügung gestellt wird.</w:t>
      </w:r>
    </w:p>
    <w:p w14:paraId="3CAAD817" w14:textId="77777777" w:rsidR="00464E2A" w:rsidRPr="00106D0B" w:rsidRDefault="00464E2A" w:rsidP="00464E2A">
      <w:pPr>
        <w:tabs>
          <w:tab w:val="left" w:pos="4111"/>
        </w:tabs>
        <w:spacing w:line="240" w:lineRule="auto"/>
        <w:jc w:val="both"/>
      </w:pPr>
    </w:p>
    <w:p w14:paraId="0130B909" w14:textId="77777777" w:rsidR="00464E2A" w:rsidRDefault="00464E2A" w:rsidP="00464E2A">
      <w:pPr>
        <w:tabs>
          <w:tab w:val="left" w:pos="3402"/>
        </w:tabs>
        <w:spacing w:line="240" w:lineRule="auto"/>
        <w:jc w:val="both"/>
      </w:pPr>
      <w:r w:rsidRPr="00EB0EA6">
        <w:rPr>
          <w:b/>
        </w:rPr>
        <w:t>Asset</w:t>
      </w:r>
      <w:r w:rsidRPr="00106D0B">
        <w:t xml:space="preserve"> </w:t>
      </w:r>
      <w:r w:rsidRPr="00EB0EA6">
        <w:rPr>
          <w:b/>
        </w:rPr>
        <w:t>Store</w:t>
      </w:r>
      <w:r w:rsidRPr="00106D0B">
        <w:tab/>
        <w:t>42, 51, 52</w:t>
      </w:r>
    </w:p>
    <w:p w14:paraId="4537371B" w14:textId="77777777" w:rsidR="00464E2A" w:rsidRPr="00106D0B" w:rsidRDefault="00464E2A" w:rsidP="00464E2A">
      <w:pPr>
        <w:tabs>
          <w:tab w:val="left" w:pos="3402"/>
        </w:tabs>
        <w:spacing w:line="240" w:lineRule="auto"/>
        <w:jc w:val="both"/>
      </w:pPr>
    </w:p>
    <w:p w14:paraId="7249E06C" w14:textId="77777777" w:rsidR="00464E2A" w:rsidRPr="00106D0B" w:rsidRDefault="00464E2A" w:rsidP="00464E2A">
      <w:pPr>
        <w:tabs>
          <w:tab w:val="left" w:pos="4111"/>
        </w:tabs>
        <w:spacing w:line="240" w:lineRule="auto"/>
        <w:jc w:val="both"/>
      </w:pPr>
      <w:r w:rsidRPr="00106D0B">
        <w:t>Der Unity Asset Store ist eine Sammlung von frei verfügbaren wie auch kommerziellen Assets (</w:t>
      </w:r>
      <w:proofErr w:type="spellStart"/>
      <w:r w:rsidRPr="00106D0B">
        <w:t>Plugins</w:t>
      </w:r>
      <w:proofErr w:type="spellEnd"/>
      <w:r w:rsidRPr="00106D0B">
        <w:t>) für Unity. Es können Scripts, Models, Texturen, Soun</w:t>
      </w:r>
      <w:r>
        <w:t xml:space="preserve">d, </w:t>
      </w:r>
      <w:proofErr w:type="spellStart"/>
      <w:r>
        <w:t>etc</w:t>
      </w:r>
      <w:proofErr w:type="spellEnd"/>
      <w:r>
        <w:t xml:space="preserve"> sein. Alles was Unity un</w:t>
      </w:r>
      <w:r w:rsidRPr="00106D0B">
        <w:t>terstützt.</w:t>
      </w:r>
    </w:p>
    <w:p w14:paraId="17337DD5" w14:textId="77777777" w:rsidR="00464E2A" w:rsidRPr="00106D0B" w:rsidRDefault="00464E2A" w:rsidP="00464E2A">
      <w:pPr>
        <w:tabs>
          <w:tab w:val="left" w:pos="4111"/>
        </w:tabs>
        <w:spacing w:line="240" w:lineRule="auto"/>
        <w:jc w:val="both"/>
      </w:pPr>
    </w:p>
    <w:p w14:paraId="2D6F0BC1" w14:textId="77777777" w:rsidR="00464E2A" w:rsidRPr="00106D0B" w:rsidRDefault="00464E2A" w:rsidP="00464E2A">
      <w:pPr>
        <w:tabs>
          <w:tab w:val="left" w:pos="4111"/>
        </w:tabs>
        <w:spacing w:line="240" w:lineRule="auto"/>
        <w:jc w:val="center"/>
        <w:rPr>
          <w:b/>
          <w:i/>
          <w:sz w:val="24"/>
        </w:rPr>
      </w:pPr>
      <w:r w:rsidRPr="00106D0B">
        <w:rPr>
          <w:b/>
          <w:i/>
          <w:sz w:val="24"/>
        </w:rPr>
        <w:t>B</w:t>
      </w:r>
    </w:p>
    <w:p w14:paraId="1822A782" w14:textId="77777777" w:rsidR="00464E2A" w:rsidRDefault="00464E2A" w:rsidP="00464E2A">
      <w:pPr>
        <w:tabs>
          <w:tab w:val="left" w:pos="3119"/>
        </w:tabs>
        <w:spacing w:line="240" w:lineRule="auto"/>
        <w:jc w:val="both"/>
      </w:pPr>
      <w:r w:rsidRPr="00EB0EA6">
        <w:rPr>
          <w:b/>
        </w:rPr>
        <w:t>BFH</w:t>
      </w:r>
      <w:r w:rsidRPr="00106D0B">
        <w:tab/>
        <w:t>1, 2, 7, 23, 56</w:t>
      </w:r>
    </w:p>
    <w:p w14:paraId="0480E924" w14:textId="77777777" w:rsidR="00464E2A" w:rsidRPr="00106D0B" w:rsidRDefault="00464E2A" w:rsidP="00464E2A">
      <w:pPr>
        <w:tabs>
          <w:tab w:val="left" w:pos="3119"/>
        </w:tabs>
        <w:spacing w:line="240" w:lineRule="auto"/>
        <w:jc w:val="both"/>
      </w:pPr>
    </w:p>
    <w:p w14:paraId="607CC56B" w14:textId="77777777" w:rsidR="00464E2A" w:rsidRPr="00106D0B" w:rsidRDefault="00464E2A" w:rsidP="00464E2A">
      <w:pPr>
        <w:tabs>
          <w:tab w:val="left" w:pos="4111"/>
        </w:tabs>
        <w:spacing w:line="240" w:lineRule="auto"/>
        <w:jc w:val="both"/>
      </w:pPr>
      <w:r w:rsidRPr="00106D0B">
        <w:t>Berner Fachhochschule BFH</w:t>
      </w:r>
    </w:p>
    <w:p w14:paraId="2DAE94AE" w14:textId="77777777" w:rsidR="00464E2A" w:rsidRPr="00106D0B" w:rsidRDefault="00464E2A" w:rsidP="00464E2A">
      <w:pPr>
        <w:tabs>
          <w:tab w:val="left" w:pos="4111"/>
        </w:tabs>
        <w:spacing w:line="240" w:lineRule="auto"/>
        <w:jc w:val="both"/>
      </w:pPr>
      <w:r w:rsidRPr="00106D0B">
        <w:t>Die Institution des Studiums.</w:t>
      </w:r>
    </w:p>
    <w:p w14:paraId="1D8AA5E3" w14:textId="77777777" w:rsidR="00464E2A" w:rsidRPr="00106D0B" w:rsidRDefault="00464E2A" w:rsidP="00464E2A">
      <w:pPr>
        <w:tabs>
          <w:tab w:val="left" w:pos="4111"/>
        </w:tabs>
        <w:spacing w:line="240" w:lineRule="auto"/>
        <w:jc w:val="both"/>
      </w:pPr>
    </w:p>
    <w:p w14:paraId="6B0AC4A9" w14:textId="77777777" w:rsidR="00464E2A" w:rsidRDefault="00464E2A" w:rsidP="00464E2A">
      <w:pPr>
        <w:tabs>
          <w:tab w:val="left" w:pos="4111"/>
        </w:tabs>
        <w:spacing w:line="240" w:lineRule="auto"/>
        <w:jc w:val="both"/>
      </w:pPr>
      <w:r w:rsidRPr="00EB0EA6">
        <w:rPr>
          <w:b/>
        </w:rPr>
        <w:t>Blender</w:t>
      </w:r>
      <w:r w:rsidRPr="00106D0B">
        <w:tab/>
        <w:t>54</w:t>
      </w:r>
    </w:p>
    <w:p w14:paraId="17278760" w14:textId="77777777" w:rsidR="00464E2A" w:rsidRPr="00106D0B" w:rsidRDefault="00464E2A" w:rsidP="00464E2A">
      <w:pPr>
        <w:tabs>
          <w:tab w:val="left" w:pos="4111"/>
        </w:tabs>
        <w:spacing w:line="240" w:lineRule="auto"/>
        <w:jc w:val="both"/>
      </w:pPr>
    </w:p>
    <w:p w14:paraId="62812AA4" w14:textId="77777777" w:rsidR="00464E2A" w:rsidRPr="00106D0B" w:rsidRDefault="00464E2A" w:rsidP="00464E2A">
      <w:pPr>
        <w:tabs>
          <w:tab w:val="left" w:pos="4111"/>
        </w:tabs>
        <w:spacing w:line="240" w:lineRule="auto"/>
        <w:jc w:val="both"/>
      </w:pPr>
      <w:r w:rsidRPr="00106D0B">
        <w:lastRenderedPageBreak/>
        <w:t>Blender ist eine freie, mit der GPL lizenzierte 3D-Grafiksoftware. Sie enthält Funktionen, um dreidimensionale Körper zu modellieren, sie zu texturieren, zu animieren und zu rendern.</w:t>
      </w:r>
    </w:p>
    <w:p w14:paraId="104DBB55" w14:textId="77777777" w:rsidR="00464E2A" w:rsidRPr="00106D0B" w:rsidRDefault="00464E2A" w:rsidP="00464E2A">
      <w:pPr>
        <w:tabs>
          <w:tab w:val="left" w:pos="4111"/>
        </w:tabs>
        <w:spacing w:line="240" w:lineRule="auto"/>
        <w:jc w:val="both"/>
      </w:pPr>
    </w:p>
    <w:p w14:paraId="111878FC" w14:textId="77777777" w:rsidR="00464E2A" w:rsidRPr="00106D0B" w:rsidRDefault="00464E2A" w:rsidP="00464E2A">
      <w:pPr>
        <w:tabs>
          <w:tab w:val="left" w:pos="4111"/>
        </w:tabs>
        <w:spacing w:line="240" w:lineRule="auto"/>
        <w:jc w:val="center"/>
        <w:rPr>
          <w:b/>
          <w:i/>
          <w:sz w:val="24"/>
        </w:rPr>
      </w:pPr>
      <w:r w:rsidRPr="00106D0B">
        <w:rPr>
          <w:b/>
          <w:i/>
          <w:sz w:val="24"/>
        </w:rPr>
        <w:t>C</w:t>
      </w:r>
    </w:p>
    <w:p w14:paraId="72E60B80" w14:textId="77777777" w:rsidR="00464E2A" w:rsidRDefault="00464E2A" w:rsidP="00464E2A">
      <w:pPr>
        <w:tabs>
          <w:tab w:val="left" w:pos="2835"/>
        </w:tabs>
        <w:spacing w:line="240" w:lineRule="auto"/>
        <w:jc w:val="both"/>
      </w:pPr>
      <w:proofErr w:type="spellStart"/>
      <w:r w:rsidRPr="00EB0EA6">
        <w:rPr>
          <w:b/>
        </w:rPr>
        <w:t>CameraContainer</w:t>
      </w:r>
      <w:proofErr w:type="spellEnd"/>
      <w:r w:rsidRPr="00106D0B">
        <w:tab/>
        <w:t>15, 34, 37, 41, 47</w:t>
      </w:r>
    </w:p>
    <w:p w14:paraId="7E5410ED" w14:textId="77777777" w:rsidR="00464E2A" w:rsidRPr="00106D0B" w:rsidRDefault="00464E2A" w:rsidP="00464E2A">
      <w:pPr>
        <w:tabs>
          <w:tab w:val="left" w:pos="2835"/>
        </w:tabs>
        <w:spacing w:line="240" w:lineRule="auto"/>
        <w:jc w:val="both"/>
      </w:pPr>
    </w:p>
    <w:p w14:paraId="7A1A55CC" w14:textId="77777777" w:rsidR="00464E2A" w:rsidRPr="00106D0B" w:rsidRDefault="00464E2A" w:rsidP="00464E2A">
      <w:pPr>
        <w:tabs>
          <w:tab w:val="left" w:pos="4111"/>
        </w:tabs>
        <w:spacing w:line="240" w:lineRule="auto"/>
        <w:jc w:val="both"/>
      </w:pPr>
      <w:r w:rsidRPr="00106D0B">
        <w:t xml:space="preserve">Das </w:t>
      </w:r>
      <w:proofErr w:type="spellStart"/>
      <w:r w:rsidRPr="00106D0B">
        <w:t>plugineigene</w:t>
      </w:r>
      <w:proofErr w:type="spellEnd"/>
      <w:r w:rsidRPr="00106D0B">
        <w:t xml:space="preserve"> Konstrukt um die Kameras zu verwenden.</w:t>
      </w:r>
    </w:p>
    <w:p w14:paraId="5F5A5D22" w14:textId="77777777" w:rsidR="00464E2A" w:rsidRDefault="00464E2A" w:rsidP="00464E2A">
      <w:pPr>
        <w:tabs>
          <w:tab w:val="left" w:pos="4111"/>
        </w:tabs>
        <w:spacing w:line="240" w:lineRule="auto"/>
        <w:jc w:val="both"/>
      </w:pPr>
    </w:p>
    <w:p w14:paraId="28B3BC17" w14:textId="77777777" w:rsidR="00464E2A" w:rsidRPr="00106D0B" w:rsidRDefault="00464E2A" w:rsidP="00464E2A">
      <w:pPr>
        <w:tabs>
          <w:tab w:val="left" w:pos="4111"/>
        </w:tabs>
        <w:spacing w:line="240" w:lineRule="auto"/>
        <w:jc w:val="both"/>
      </w:pPr>
    </w:p>
    <w:p w14:paraId="124396EC" w14:textId="77777777" w:rsidR="00464E2A" w:rsidRDefault="00464E2A" w:rsidP="00464E2A">
      <w:pPr>
        <w:tabs>
          <w:tab w:val="left" w:pos="1701"/>
        </w:tabs>
        <w:spacing w:line="240" w:lineRule="auto"/>
        <w:jc w:val="both"/>
      </w:pPr>
      <w:r w:rsidRPr="00EB0EA6">
        <w:rPr>
          <w:b/>
        </w:rPr>
        <w:t>CAVE</w:t>
      </w:r>
      <w:r w:rsidRPr="00106D0B">
        <w:tab/>
        <w:t>1, 2, 3, 5, 7, 8, 11, 13, 15, 19, 20, 21, 22, 23, 25, 26, 32, 33, 37, 39, 41, 49, 50, 56, 57, 59, 62, 63</w:t>
      </w:r>
    </w:p>
    <w:p w14:paraId="4601AA09" w14:textId="77777777" w:rsidR="00464E2A" w:rsidRPr="00106D0B" w:rsidRDefault="00464E2A" w:rsidP="00464E2A">
      <w:pPr>
        <w:tabs>
          <w:tab w:val="left" w:pos="1701"/>
        </w:tabs>
        <w:spacing w:line="240" w:lineRule="auto"/>
        <w:jc w:val="both"/>
      </w:pPr>
    </w:p>
    <w:p w14:paraId="48E4EDFD" w14:textId="77777777" w:rsidR="00464E2A" w:rsidRPr="00106D0B" w:rsidRDefault="00464E2A" w:rsidP="00464E2A">
      <w:pPr>
        <w:tabs>
          <w:tab w:val="left" w:pos="4111"/>
        </w:tabs>
        <w:spacing w:line="240" w:lineRule="auto"/>
        <w:jc w:val="both"/>
      </w:pPr>
      <w:r w:rsidRPr="00106D0B">
        <w:t>Bezeichnet den Raum, der verwendet wird um die dreidimensionale Illusionswelt zu erschaffen.</w:t>
      </w:r>
    </w:p>
    <w:p w14:paraId="118AF122" w14:textId="77777777" w:rsidR="00464E2A" w:rsidRPr="00106D0B" w:rsidRDefault="00464E2A" w:rsidP="00464E2A">
      <w:pPr>
        <w:tabs>
          <w:tab w:val="left" w:pos="4111"/>
        </w:tabs>
        <w:spacing w:line="240" w:lineRule="auto"/>
        <w:jc w:val="both"/>
      </w:pPr>
    </w:p>
    <w:p w14:paraId="1A51603F" w14:textId="77777777" w:rsidR="00464E2A" w:rsidRDefault="00464E2A" w:rsidP="00464E2A">
      <w:pPr>
        <w:tabs>
          <w:tab w:val="left" w:pos="4111"/>
        </w:tabs>
        <w:spacing w:line="240" w:lineRule="auto"/>
        <w:jc w:val="both"/>
      </w:pPr>
      <w:proofErr w:type="spellStart"/>
      <w:r w:rsidRPr="00EB0EA6">
        <w:rPr>
          <w:b/>
        </w:rPr>
        <w:t>Chromium</w:t>
      </w:r>
      <w:proofErr w:type="spellEnd"/>
      <w:r w:rsidRPr="00106D0B">
        <w:tab/>
        <w:t>5</w:t>
      </w:r>
    </w:p>
    <w:p w14:paraId="3EE621E2" w14:textId="77777777" w:rsidR="00464E2A" w:rsidRPr="00106D0B" w:rsidRDefault="00464E2A" w:rsidP="00464E2A">
      <w:pPr>
        <w:tabs>
          <w:tab w:val="left" w:pos="4111"/>
        </w:tabs>
        <w:spacing w:line="240" w:lineRule="auto"/>
        <w:jc w:val="both"/>
      </w:pPr>
    </w:p>
    <w:p w14:paraId="1DAEC281" w14:textId="77777777" w:rsidR="00464E2A" w:rsidRPr="00106D0B" w:rsidRDefault="00464E2A" w:rsidP="00464E2A">
      <w:pPr>
        <w:tabs>
          <w:tab w:val="left" w:pos="4111"/>
        </w:tabs>
        <w:spacing w:line="240" w:lineRule="auto"/>
        <w:jc w:val="both"/>
      </w:pPr>
      <w:proofErr w:type="spellStart"/>
      <w:r w:rsidRPr="00106D0B">
        <w:t>Chromium</w:t>
      </w:r>
      <w:proofErr w:type="spellEnd"/>
      <w:r w:rsidRPr="00106D0B">
        <w:t xml:space="preserve"> Rendering System</w:t>
      </w:r>
    </w:p>
    <w:p w14:paraId="54689BD0" w14:textId="77777777" w:rsidR="00464E2A" w:rsidRPr="00106D0B" w:rsidRDefault="00464E2A" w:rsidP="00464E2A">
      <w:pPr>
        <w:tabs>
          <w:tab w:val="left" w:pos="4111"/>
        </w:tabs>
        <w:spacing w:line="240" w:lineRule="auto"/>
        <w:jc w:val="both"/>
      </w:pPr>
      <w:r w:rsidRPr="00106D0B">
        <w:t>Bezeichnet ein System, welches fähig ist, interaktives Render</w:t>
      </w:r>
      <w:r>
        <w:t>ing auf mehreren Clusters durch</w:t>
      </w:r>
      <w:r w:rsidRPr="00106D0B">
        <w:t>zuführen.</w:t>
      </w:r>
    </w:p>
    <w:p w14:paraId="4C2E694E" w14:textId="77777777" w:rsidR="00464E2A" w:rsidRPr="00106D0B" w:rsidRDefault="00464E2A" w:rsidP="00464E2A">
      <w:pPr>
        <w:tabs>
          <w:tab w:val="left" w:pos="4111"/>
        </w:tabs>
        <w:spacing w:line="240" w:lineRule="auto"/>
        <w:jc w:val="both"/>
      </w:pPr>
    </w:p>
    <w:p w14:paraId="2B8AC102" w14:textId="77777777" w:rsidR="00464E2A" w:rsidRDefault="00464E2A" w:rsidP="00464E2A">
      <w:pPr>
        <w:tabs>
          <w:tab w:val="left" w:pos="3828"/>
        </w:tabs>
        <w:spacing w:line="240" w:lineRule="auto"/>
        <w:jc w:val="both"/>
      </w:pPr>
      <w:r w:rsidRPr="00EB0EA6">
        <w:rPr>
          <w:b/>
        </w:rPr>
        <w:t>Cluster</w:t>
      </w:r>
      <w:r w:rsidRPr="00106D0B">
        <w:tab/>
        <w:t>2, 63</w:t>
      </w:r>
    </w:p>
    <w:p w14:paraId="051B443E" w14:textId="77777777" w:rsidR="00464E2A" w:rsidRPr="00106D0B" w:rsidRDefault="00464E2A" w:rsidP="00464E2A">
      <w:pPr>
        <w:tabs>
          <w:tab w:val="left" w:pos="3828"/>
        </w:tabs>
        <w:spacing w:line="240" w:lineRule="auto"/>
        <w:jc w:val="both"/>
      </w:pPr>
    </w:p>
    <w:p w14:paraId="0215C230" w14:textId="77777777" w:rsidR="00464E2A" w:rsidRPr="00106D0B" w:rsidRDefault="00464E2A" w:rsidP="00464E2A">
      <w:pPr>
        <w:tabs>
          <w:tab w:val="left" w:pos="4111"/>
        </w:tabs>
        <w:spacing w:line="240" w:lineRule="auto"/>
        <w:jc w:val="both"/>
      </w:pPr>
      <w:r w:rsidRPr="00106D0B">
        <w:t>Ein Rechnerverbund oder Computercluster</w:t>
      </w:r>
      <w:r>
        <w:t xml:space="preserve">, meist einfach Cluster genannt, </w:t>
      </w:r>
      <w:r w:rsidRPr="00106D0B">
        <w:t>bezeichnet eine Anzahl von vernetzten Computern.</w:t>
      </w:r>
    </w:p>
    <w:p w14:paraId="17C75FBD" w14:textId="77777777" w:rsidR="00464E2A" w:rsidRPr="00106D0B" w:rsidRDefault="00464E2A" w:rsidP="00464E2A">
      <w:pPr>
        <w:tabs>
          <w:tab w:val="left" w:pos="4111"/>
        </w:tabs>
        <w:spacing w:line="240" w:lineRule="auto"/>
        <w:jc w:val="both"/>
      </w:pPr>
    </w:p>
    <w:p w14:paraId="56B0A742" w14:textId="77777777" w:rsidR="00464E2A" w:rsidRDefault="00464E2A" w:rsidP="00464E2A">
      <w:pPr>
        <w:tabs>
          <w:tab w:val="left" w:pos="4111"/>
        </w:tabs>
        <w:spacing w:line="240" w:lineRule="auto"/>
        <w:jc w:val="both"/>
      </w:pPr>
      <w:proofErr w:type="spellStart"/>
      <w:r w:rsidRPr="00EB0EA6">
        <w:rPr>
          <w:b/>
        </w:rPr>
        <w:t>CMake</w:t>
      </w:r>
      <w:proofErr w:type="spellEnd"/>
      <w:r w:rsidRPr="00106D0B">
        <w:tab/>
        <w:t>29</w:t>
      </w:r>
    </w:p>
    <w:p w14:paraId="520D7866" w14:textId="77777777" w:rsidR="00464E2A" w:rsidRPr="00106D0B" w:rsidRDefault="00464E2A" w:rsidP="00464E2A">
      <w:pPr>
        <w:tabs>
          <w:tab w:val="left" w:pos="4111"/>
        </w:tabs>
        <w:spacing w:line="240" w:lineRule="auto"/>
        <w:jc w:val="both"/>
      </w:pPr>
    </w:p>
    <w:p w14:paraId="69D0D0B2" w14:textId="77777777" w:rsidR="00464E2A" w:rsidRPr="00106D0B" w:rsidRDefault="00464E2A" w:rsidP="00464E2A">
      <w:pPr>
        <w:tabs>
          <w:tab w:val="left" w:pos="4111"/>
        </w:tabs>
        <w:spacing w:line="240" w:lineRule="auto"/>
        <w:jc w:val="both"/>
      </w:pPr>
      <w:proofErr w:type="spellStart"/>
      <w:r w:rsidRPr="00106D0B">
        <w:t>CMake</w:t>
      </w:r>
      <w:proofErr w:type="spellEnd"/>
      <w:r w:rsidRPr="00106D0B">
        <w:t xml:space="preserve"> (</w:t>
      </w:r>
      <w:proofErr w:type="spellStart"/>
      <w:r w:rsidRPr="00106D0B">
        <w:t>cross-platform</w:t>
      </w:r>
      <w:proofErr w:type="spellEnd"/>
      <w:r w:rsidRPr="00106D0B">
        <w:t xml:space="preserve"> </w:t>
      </w:r>
      <w:proofErr w:type="spellStart"/>
      <w:r w:rsidRPr="00106D0B">
        <w:t>make</w:t>
      </w:r>
      <w:proofErr w:type="spellEnd"/>
      <w:r w:rsidRPr="00106D0B">
        <w:t>) ist ein plattformunabhängiges Programmierwerkzeug für die Entwicklung und Erstellung von Software.</w:t>
      </w:r>
    </w:p>
    <w:p w14:paraId="0AE32F3C" w14:textId="77777777" w:rsidR="00464E2A" w:rsidRPr="00106D0B" w:rsidRDefault="00464E2A" w:rsidP="00464E2A">
      <w:pPr>
        <w:tabs>
          <w:tab w:val="left" w:pos="4111"/>
        </w:tabs>
        <w:spacing w:line="240" w:lineRule="auto"/>
        <w:jc w:val="both"/>
      </w:pPr>
    </w:p>
    <w:p w14:paraId="4897B9DB" w14:textId="77777777" w:rsidR="00464E2A" w:rsidRDefault="00464E2A" w:rsidP="00464E2A">
      <w:pPr>
        <w:tabs>
          <w:tab w:val="left" w:pos="4111"/>
        </w:tabs>
        <w:spacing w:line="240" w:lineRule="auto"/>
        <w:jc w:val="both"/>
      </w:pPr>
      <w:proofErr w:type="spellStart"/>
      <w:r w:rsidRPr="00EB0EA6">
        <w:rPr>
          <w:b/>
        </w:rPr>
        <w:t>Coroutinen</w:t>
      </w:r>
      <w:proofErr w:type="spellEnd"/>
      <w:r w:rsidRPr="00106D0B">
        <w:tab/>
        <w:t>27</w:t>
      </w:r>
    </w:p>
    <w:p w14:paraId="7FC1F513" w14:textId="77777777" w:rsidR="00464E2A" w:rsidRPr="00106D0B" w:rsidRDefault="00464E2A" w:rsidP="00464E2A">
      <w:pPr>
        <w:tabs>
          <w:tab w:val="left" w:pos="4111"/>
        </w:tabs>
        <w:spacing w:line="240" w:lineRule="auto"/>
        <w:jc w:val="both"/>
      </w:pPr>
    </w:p>
    <w:p w14:paraId="4EE3D708" w14:textId="77777777" w:rsidR="00464E2A" w:rsidRPr="00106D0B" w:rsidRDefault="00464E2A" w:rsidP="00464E2A">
      <w:pPr>
        <w:tabs>
          <w:tab w:val="left" w:pos="4111"/>
        </w:tabs>
        <w:spacing w:line="240" w:lineRule="auto"/>
        <w:jc w:val="both"/>
      </w:pPr>
      <w:proofErr w:type="spellStart"/>
      <w:r w:rsidRPr="00106D0B">
        <w:t>Coroutinen</w:t>
      </w:r>
      <w:proofErr w:type="spellEnd"/>
      <w:r w:rsidRPr="00106D0B">
        <w:t xml:space="preserve"> sind eine Verallgemeinerung des Konzepts einer Prozedur oder Funktion. Der prinzipielle Unterschied zwischen </w:t>
      </w:r>
      <w:proofErr w:type="spellStart"/>
      <w:r w:rsidRPr="00106D0B">
        <w:t>Coroutinen</w:t>
      </w:r>
      <w:proofErr w:type="spellEnd"/>
      <w:r w:rsidRPr="00106D0B">
        <w:t xml:space="preserve"> und Prozeduren ist, dass </w:t>
      </w:r>
      <w:proofErr w:type="spellStart"/>
      <w:r w:rsidRPr="00106D0B">
        <w:t>Coroutinen</w:t>
      </w:r>
      <w:proofErr w:type="spellEnd"/>
      <w:r w:rsidRPr="00106D0B">
        <w:t xml:space="preserve"> ihren </w:t>
      </w:r>
      <w:r w:rsidRPr="00106D0B">
        <w:lastRenderedPageBreak/>
        <w:t>Ablauf unterbrechen und später wieder aufnehmen können, wobei sie ihren Status beibehalten.</w:t>
      </w:r>
    </w:p>
    <w:p w14:paraId="15BD34F0" w14:textId="77777777" w:rsidR="00464E2A" w:rsidRPr="00106D0B" w:rsidRDefault="00464E2A" w:rsidP="00464E2A">
      <w:pPr>
        <w:tabs>
          <w:tab w:val="left" w:pos="4111"/>
        </w:tabs>
        <w:spacing w:line="240" w:lineRule="auto"/>
        <w:jc w:val="both"/>
      </w:pPr>
    </w:p>
    <w:p w14:paraId="16A4854D" w14:textId="77777777" w:rsidR="00464E2A" w:rsidRDefault="00464E2A" w:rsidP="00464E2A">
      <w:pPr>
        <w:tabs>
          <w:tab w:val="left" w:pos="1843"/>
        </w:tabs>
        <w:spacing w:line="240" w:lineRule="auto"/>
        <w:jc w:val="both"/>
      </w:pPr>
      <w:r w:rsidRPr="00EB0EA6">
        <w:rPr>
          <w:b/>
        </w:rPr>
        <w:t>Cursor</w:t>
      </w:r>
      <w:r w:rsidRPr="00106D0B">
        <w:tab/>
        <w:t>15, 16, 25, 26, 33, 39, 40, 52</w:t>
      </w:r>
    </w:p>
    <w:p w14:paraId="409A9198" w14:textId="77777777" w:rsidR="00464E2A" w:rsidRPr="00106D0B" w:rsidRDefault="00464E2A" w:rsidP="00464E2A">
      <w:pPr>
        <w:tabs>
          <w:tab w:val="left" w:pos="1843"/>
        </w:tabs>
        <w:spacing w:line="240" w:lineRule="auto"/>
        <w:jc w:val="both"/>
      </w:pPr>
    </w:p>
    <w:p w14:paraId="04D05E05" w14:textId="77777777" w:rsidR="00464E2A" w:rsidRPr="00106D0B" w:rsidRDefault="00464E2A" w:rsidP="00464E2A">
      <w:pPr>
        <w:tabs>
          <w:tab w:val="left" w:pos="1843"/>
        </w:tabs>
        <w:spacing w:line="240" w:lineRule="auto"/>
        <w:jc w:val="both"/>
      </w:pPr>
      <w:r w:rsidRPr="00106D0B">
        <w:t>Der Mauspfeil unter Windows.</w:t>
      </w:r>
    </w:p>
    <w:p w14:paraId="48B3AB93" w14:textId="77777777" w:rsidR="00464E2A" w:rsidRPr="00106D0B" w:rsidRDefault="00464E2A" w:rsidP="00464E2A">
      <w:pPr>
        <w:tabs>
          <w:tab w:val="left" w:pos="4111"/>
        </w:tabs>
        <w:spacing w:line="240" w:lineRule="auto"/>
        <w:jc w:val="both"/>
      </w:pPr>
    </w:p>
    <w:p w14:paraId="2FCA045D" w14:textId="77777777" w:rsidR="00464E2A" w:rsidRPr="00106D0B" w:rsidRDefault="00464E2A" w:rsidP="00464E2A">
      <w:pPr>
        <w:tabs>
          <w:tab w:val="left" w:pos="4111"/>
        </w:tabs>
        <w:spacing w:line="240" w:lineRule="auto"/>
        <w:jc w:val="both"/>
      </w:pPr>
    </w:p>
    <w:p w14:paraId="74163514" w14:textId="77777777" w:rsidR="00464E2A" w:rsidRPr="00106D0B" w:rsidRDefault="00464E2A" w:rsidP="00464E2A">
      <w:pPr>
        <w:tabs>
          <w:tab w:val="left" w:pos="4111"/>
        </w:tabs>
        <w:spacing w:line="240" w:lineRule="auto"/>
        <w:jc w:val="center"/>
        <w:rPr>
          <w:b/>
          <w:i/>
          <w:sz w:val="24"/>
        </w:rPr>
      </w:pPr>
      <w:r w:rsidRPr="00106D0B">
        <w:rPr>
          <w:b/>
          <w:i/>
          <w:sz w:val="24"/>
        </w:rPr>
        <w:t>D</w:t>
      </w:r>
    </w:p>
    <w:p w14:paraId="12FF438B" w14:textId="77777777" w:rsidR="00464E2A" w:rsidRDefault="00464E2A" w:rsidP="00464E2A">
      <w:pPr>
        <w:tabs>
          <w:tab w:val="left" w:pos="3402"/>
        </w:tabs>
        <w:spacing w:line="240" w:lineRule="auto"/>
        <w:jc w:val="both"/>
      </w:pPr>
      <w:proofErr w:type="spellStart"/>
      <w:r w:rsidRPr="00EB0EA6">
        <w:rPr>
          <w:b/>
        </w:rPr>
        <w:t>Delegates</w:t>
      </w:r>
      <w:proofErr w:type="spellEnd"/>
      <w:r w:rsidRPr="00106D0B">
        <w:tab/>
        <w:t>27, 39, 55</w:t>
      </w:r>
    </w:p>
    <w:p w14:paraId="65CEE7F6" w14:textId="77777777" w:rsidR="00464E2A" w:rsidRPr="00106D0B" w:rsidRDefault="00464E2A" w:rsidP="00464E2A">
      <w:pPr>
        <w:tabs>
          <w:tab w:val="left" w:pos="3402"/>
        </w:tabs>
        <w:spacing w:line="240" w:lineRule="auto"/>
        <w:jc w:val="both"/>
      </w:pPr>
    </w:p>
    <w:p w14:paraId="4DA5B89C" w14:textId="77777777" w:rsidR="00464E2A" w:rsidRPr="00106D0B" w:rsidRDefault="00464E2A" w:rsidP="00464E2A">
      <w:pPr>
        <w:tabs>
          <w:tab w:val="left" w:pos="3402"/>
        </w:tabs>
        <w:spacing w:line="240" w:lineRule="auto"/>
        <w:jc w:val="both"/>
      </w:pPr>
      <w:r w:rsidRPr="00106D0B">
        <w:t>Objektorientierte Variante von Methodenzeiger unter C#.</w:t>
      </w:r>
    </w:p>
    <w:p w14:paraId="69A81641" w14:textId="77777777" w:rsidR="00464E2A" w:rsidRPr="00106D0B" w:rsidRDefault="00464E2A" w:rsidP="00464E2A">
      <w:pPr>
        <w:tabs>
          <w:tab w:val="left" w:pos="4111"/>
        </w:tabs>
        <w:spacing w:line="240" w:lineRule="auto"/>
        <w:jc w:val="both"/>
      </w:pPr>
    </w:p>
    <w:p w14:paraId="706AB6CB" w14:textId="77777777" w:rsidR="00464E2A" w:rsidRPr="00106D0B" w:rsidRDefault="00464E2A" w:rsidP="00464E2A">
      <w:pPr>
        <w:tabs>
          <w:tab w:val="left" w:pos="4111"/>
        </w:tabs>
        <w:spacing w:line="240" w:lineRule="auto"/>
        <w:jc w:val="both"/>
      </w:pPr>
    </w:p>
    <w:p w14:paraId="48F37B43" w14:textId="77777777" w:rsidR="00464E2A" w:rsidRDefault="00464E2A" w:rsidP="00464E2A">
      <w:pPr>
        <w:tabs>
          <w:tab w:val="left" w:pos="3828"/>
        </w:tabs>
        <w:spacing w:line="240" w:lineRule="auto"/>
        <w:jc w:val="both"/>
      </w:pPr>
      <w:r w:rsidRPr="00EB0EA6">
        <w:rPr>
          <w:b/>
        </w:rPr>
        <w:t>DLL</w:t>
      </w:r>
      <w:r w:rsidRPr="00106D0B">
        <w:tab/>
        <w:t>29, 58</w:t>
      </w:r>
    </w:p>
    <w:p w14:paraId="3FCC9A5F" w14:textId="77777777" w:rsidR="00464E2A" w:rsidRPr="00106D0B" w:rsidRDefault="00464E2A" w:rsidP="00464E2A">
      <w:pPr>
        <w:tabs>
          <w:tab w:val="left" w:pos="3828"/>
        </w:tabs>
        <w:spacing w:line="240" w:lineRule="auto"/>
        <w:jc w:val="both"/>
      </w:pPr>
    </w:p>
    <w:p w14:paraId="274B10F8" w14:textId="77777777" w:rsidR="00464E2A" w:rsidRPr="00106D0B" w:rsidRDefault="00464E2A" w:rsidP="00464E2A">
      <w:pPr>
        <w:tabs>
          <w:tab w:val="left" w:pos="3828"/>
        </w:tabs>
        <w:spacing w:line="240" w:lineRule="auto"/>
        <w:jc w:val="both"/>
      </w:pPr>
      <w:r w:rsidRPr="00106D0B">
        <w:t xml:space="preserve">Auch oft als </w:t>
      </w:r>
      <w:proofErr w:type="spellStart"/>
      <w:r w:rsidRPr="00106D0B">
        <w:t>dynamic</w:t>
      </w:r>
      <w:proofErr w:type="spellEnd"/>
      <w:r w:rsidRPr="00106D0B">
        <w:t xml:space="preserve"> </w:t>
      </w:r>
      <w:proofErr w:type="spellStart"/>
      <w:r w:rsidRPr="00106D0B">
        <w:t>linked</w:t>
      </w:r>
      <w:proofErr w:type="spellEnd"/>
      <w:r w:rsidRPr="00106D0B">
        <w:t xml:space="preserve"> Library verwendet, enthält Programmcode, Daten und Ressourcen für eine Anwendung (EXE).</w:t>
      </w:r>
    </w:p>
    <w:p w14:paraId="05D6C780" w14:textId="77777777" w:rsidR="00464E2A" w:rsidRPr="00106D0B" w:rsidRDefault="00464E2A" w:rsidP="00464E2A">
      <w:pPr>
        <w:tabs>
          <w:tab w:val="left" w:pos="4111"/>
        </w:tabs>
        <w:spacing w:line="240" w:lineRule="auto"/>
        <w:jc w:val="both"/>
      </w:pPr>
    </w:p>
    <w:p w14:paraId="1BB01EF7" w14:textId="77777777" w:rsidR="00464E2A" w:rsidRPr="00106D0B" w:rsidRDefault="00464E2A" w:rsidP="00464E2A">
      <w:pPr>
        <w:tabs>
          <w:tab w:val="left" w:pos="4111"/>
        </w:tabs>
        <w:spacing w:line="240" w:lineRule="auto"/>
        <w:jc w:val="center"/>
        <w:rPr>
          <w:b/>
          <w:i/>
          <w:sz w:val="24"/>
        </w:rPr>
      </w:pPr>
      <w:r w:rsidRPr="00106D0B">
        <w:rPr>
          <w:b/>
          <w:i/>
          <w:sz w:val="24"/>
        </w:rPr>
        <w:t>E</w:t>
      </w:r>
    </w:p>
    <w:p w14:paraId="4EA0BCAD" w14:textId="77777777" w:rsidR="00464E2A" w:rsidRDefault="00464E2A" w:rsidP="00464E2A">
      <w:pPr>
        <w:tabs>
          <w:tab w:val="left" w:pos="4111"/>
        </w:tabs>
        <w:spacing w:line="240" w:lineRule="auto"/>
        <w:jc w:val="both"/>
      </w:pPr>
      <w:r w:rsidRPr="00EB0EA6">
        <w:rPr>
          <w:b/>
        </w:rPr>
        <w:t>Equalizer</w:t>
      </w:r>
      <w:r w:rsidRPr="00106D0B">
        <w:tab/>
        <w:t>5</w:t>
      </w:r>
    </w:p>
    <w:p w14:paraId="0773159D" w14:textId="77777777" w:rsidR="00464E2A" w:rsidRPr="00106D0B" w:rsidRDefault="00464E2A" w:rsidP="00464E2A">
      <w:pPr>
        <w:tabs>
          <w:tab w:val="left" w:pos="4111"/>
        </w:tabs>
        <w:spacing w:line="240" w:lineRule="auto"/>
        <w:jc w:val="both"/>
      </w:pPr>
    </w:p>
    <w:p w14:paraId="6510D690" w14:textId="77777777" w:rsidR="00464E2A" w:rsidRPr="00106D0B" w:rsidRDefault="00464E2A" w:rsidP="00464E2A">
      <w:pPr>
        <w:tabs>
          <w:tab w:val="left" w:pos="4111"/>
        </w:tabs>
        <w:spacing w:line="240" w:lineRule="auto"/>
        <w:jc w:val="both"/>
      </w:pPr>
      <w:proofErr w:type="spellStart"/>
      <w:r w:rsidRPr="00106D0B">
        <w:t>Equalizergraphics</w:t>
      </w:r>
      <w:proofErr w:type="spellEnd"/>
      <w:r w:rsidRPr="00106D0B">
        <w:t xml:space="preserve"> Parallel Rendering</w:t>
      </w:r>
    </w:p>
    <w:p w14:paraId="52044ACC" w14:textId="77777777" w:rsidR="00464E2A" w:rsidRPr="00106D0B" w:rsidRDefault="00464E2A" w:rsidP="00464E2A">
      <w:pPr>
        <w:tabs>
          <w:tab w:val="left" w:pos="4111"/>
        </w:tabs>
        <w:spacing w:line="240" w:lineRule="auto"/>
        <w:jc w:val="both"/>
      </w:pPr>
      <w:r w:rsidRPr="00106D0B">
        <w:t>Middleware-Software, um OpenGL basierende Software auf mehrere Nodes, Graphikkarten und Prozessoren zu verteilen.</w:t>
      </w:r>
    </w:p>
    <w:p w14:paraId="09B650F3" w14:textId="77777777" w:rsidR="00464E2A" w:rsidRPr="00106D0B" w:rsidRDefault="00464E2A" w:rsidP="00464E2A">
      <w:pPr>
        <w:tabs>
          <w:tab w:val="left" w:pos="4111"/>
        </w:tabs>
        <w:spacing w:line="240" w:lineRule="auto"/>
        <w:jc w:val="both"/>
      </w:pPr>
    </w:p>
    <w:p w14:paraId="324C2FC7" w14:textId="77777777" w:rsidR="00464E2A" w:rsidRPr="00106D0B" w:rsidRDefault="00464E2A" w:rsidP="00464E2A">
      <w:pPr>
        <w:tabs>
          <w:tab w:val="left" w:pos="4111"/>
        </w:tabs>
        <w:spacing w:line="240" w:lineRule="auto"/>
        <w:jc w:val="both"/>
      </w:pPr>
    </w:p>
    <w:p w14:paraId="2FD1B34B" w14:textId="77777777" w:rsidR="00464E2A" w:rsidRDefault="00464E2A" w:rsidP="00464E2A">
      <w:pPr>
        <w:tabs>
          <w:tab w:val="left" w:pos="709"/>
        </w:tabs>
        <w:spacing w:line="240" w:lineRule="auto"/>
        <w:jc w:val="both"/>
      </w:pPr>
      <w:r w:rsidRPr="00EB0EA6">
        <w:rPr>
          <w:b/>
        </w:rPr>
        <w:t>Eyes</w:t>
      </w:r>
      <w:r w:rsidRPr="00106D0B">
        <w:tab/>
        <w:t>9, 11, 13, 23, 24, 27, 28, 30, 33, 37, 39, 41, 49, 52, 63</w:t>
      </w:r>
    </w:p>
    <w:p w14:paraId="1AD82176" w14:textId="77777777" w:rsidR="00464E2A" w:rsidRPr="00106D0B" w:rsidRDefault="00464E2A" w:rsidP="00464E2A">
      <w:pPr>
        <w:tabs>
          <w:tab w:val="left" w:pos="709"/>
        </w:tabs>
        <w:spacing w:line="240" w:lineRule="auto"/>
        <w:jc w:val="both"/>
      </w:pPr>
    </w:p>
    <w:p w14:paraId="70885DD7" w14:textId="77777777" w:rsidR="00464E2A" w:rsidRPr="00106D0B" w:rsidRDefault="00464E2A" w:rsidP="00464E2A">
      <w:pPr>
        <w:tabs>
          <w:tab w:val="left" w:pos="709"/>
        </w:tabs>
        <w:spacing w:line="240" w:lineRule="auto"/>
        <w:jc w:val="both"/>
      </w:pPr>
      <w:proofErr w:type="spellStart"/>
      <w:r w:rsidRPr="00106D0B">
        <w:t>WorldViz</w:t>
      </w:r>
      <w:proofErr w:type="spellEnd"/>
      <w:r w:rsidRPr="00106D0B">
        <w:t xml:space="preserve"> Eyes</w:t>
      </w:r>
    </w:p>
    <w:p w14:paraId="3A85073A" w14:textId="77777777" w:rsidR="00464E2A" w:rsidRPr="00106D0B" w:rsidRDefault="00464E2A" w:rsidP="00464E2A">
      <w:pPr>
        <w:tabs>
          <w:tab w:val="left" w:pos="709"/>
        </w:tabs>
        <w:spacing w:line="240" w:lineRule="auto"/>
        <w:jc w:val="both"/>
      </w:pPr>
      <w:r w:rsidRPr="00106D0B">
        <w:t>Brillengestütztes Trackinggerät, welches mit Infrarot LEDs ausgerüstet ist.</w:t>
      </w:r>
    </w:p>
    <w:p w14:paraId="1C731B4F" w14:textId="77777777" w:rsidR="00464E2A" w:rsidRPr="00106D0B" w:rsidRDefault="00464E2A" w:rsidP="00464E2A">
      <w:pPr>
        <w:tabs>
          <w:tab w:val="left" w:pos="4111"/>
        </w:tabs>
        <w:spacing w:line="240" w:lineRule="auto"/>
        <w:jc w:val="both"/>
      </w:pPr>
    </w:p>
    <w:p w14:paraId="06EB5402" w14:textId="77777777" w:rsidR="00464E2A" w:rsidRPr="00106D0B" w:rsidRDefault="00464E2A" w:rsidP="00464E2A">
      <w:pPr>
        <w:tabs>
          <w:tab w:val="left" w:pos="4111"/>
        </w:tabs>
        <w:spacing w:line="240" w:lineRule="auto"/>
        <w:jc w:val="both"/>
      </w:pPr>
    </w:p>
    <w:p w14:paraId="0D028DF2" w14:textId="77777777" w:rsidR="00464E2A" w:rsidRPr="00106D0B" w:rsidRDefault="00464E2A" w:rsidP="00464E2A">
      <w:pPr>
        <w:tabs>
          <w:tab w:val="left" w:pos="4111"/>
        </w:tabs>
        <w:spacing w:line="240" w:lineRule="auto"/>
        <w:jc w:val="center"/>
        <w:rPr>
          <w:b/>
          <w:i/>
          <w:sz w:val="24"/>
        </w:rPr>
      </w:pPr>
      <w:r w:rsidRPr="00106D0B">
        <w:rPr>
          <w:b/>
          <w:i/>
          <w:sz w:val="24"/>
        </w:rPr>
        <w:t>F</w:t>
      </w:r>
    </w:p>
    <w:p w14:paraId="360C3FC0" w14:textId="77777777" w:rsidR="00464E2A" w:rsidRDefault="00464E2A" w:rsidP="00464E2A">
      <w:pPr>
        <w:tabs>
          <w:tab w:val="left" w:pos="4111"/>
        </w:tabs>
        <w:spacing w:line="240" w:lineRule="auto"/>
        <w:jc w:val="both"/>
      </w:pPr>
      <w:r w:rsidRPr="00EB0EA6">
        <w:rPr>
          <w:b/>
        </w:rPr>
        <w:t>FBX</w:t>
      </w:r>
      <w:r w:rsidRPr="00106D0B">
        <w:tab/>
        <w:t>53</w:t>
      </w:r>
    </w:p>
    <w:p w14:paraId="0EF6837E" w14:textId="77777777" w:rsidR="00464E2A" w:rsidRPr="00106D0B" w:rsidRDefault="00464E2A" w:rsidP="00464E2A">
      <w:pPr>
        <w:tabs>
          <w:tab w:val="left" w:pos="4111"/>
        </w:tabs>
        <w:spacing w:line="240" w:lineRule="auto"/>
        <w:jc w:val="both"/>
      </w:pPr>
    </w:p>
    <w:p w14:paraId="221F2AFA" w14:textId="77777777" w:rsidR="00464E2A" w:rsidRPr="00106D0B" w:rsidRDefault="00464E2A" w:rsidP="00464E2A">
      <w:pPr>
        <w:tabs>
          <w:tab w:val="left" w:pos="4111"/>
        </w:tabs>
        <w:spacing w:line="240" w:lineRule="auto"/>
        <w:jc w:val="both"/>
      </w:pPr>
      <w:r w:rsidRPr="00106D0B">
        <w:t>Dateiformat für 3D Modelle von Autodesk.</w:t>
      </w:r>
    </w:p>
    <w:p w14:paraId="20C0871F" w14:textId="77777777" w:rsidR="00464E2A" w:rsidRPr="00106D0B" w:rsidRDefault="00464E2A" w:rsidP="00464E2A">
      <w:pPr>
        <w:tabs>
          <w:tab w:val="left" w:pos="4111"/>
        </w:tabs>
        <w:spacing w:line="240" w:lineRule="auto"/>
        <w:jc w:val="both"/>
      </w:pPr>
    </w:p>
    <w:p w14:paraId="150C82FC" w14:textId="77777777" w:rsidR="00464E2A" w:rsidRPr="00106D0B" w:rsidRDefault="00464E2A" w:rsidP="00464E2A">
      <w:pPr>
        <w:tabs>
          <w:tab w:val="left" w:pos="4111"/>
        </w:tabs>
        <w:spacing w:line="240" w:lineRule="auto"/>
        <w:jc w:val="both"/>
      </w:pPr>
    </w:p>
    <w:p w14:paraId="1C09C568" w14:textId="77777777" w:rsidR="00464E2A" w:rsidRDefault="00464E2A" w:rsidP="00464E2A">
      <w:pPr>
        <w:tabs>
          <w:tab w:val="left" w:pos="4111"/>
        </w:tabs>
        <w:spacing w:line="240" w:lineRule="auto"/>
        <w:jc w:val="both"/>
      </w:pPr>
      <w:r w:rsidRPr="00EB0EA6">
        <w:rPr>
          <w:b/>
        </w:rPr>
        <w:lastRenderedPageBreak/>
        <w:t xml:space="preserve">Field </w:t>
      </w:r>
      <w:proofErr w:type="spellStart"/>
      <w:r w:rsidRPr="00EB0EA6">
        <w:rPr>
          <w:b/>
        </w:rPr>
        <w:t>of</w:t>
      </w:r>
      <w:proofErr w:type="spellEnd"/>
      <w:r w:rsidRPr="00EB0EA6">
        <w:rPr>
          <w:b/>
        </w:rPr>
        <w:t xml:space="preserve"> View</w:t>
      </w:r>
      <w:r w:rsidRPr="00106D0B">
        <w:tab/>
        <w:t>20</w:t>
      </w:r>
    </w:p>
    <w:p w14:paraId="3DE6E1AD" w14:textId="77777777" w:rsidR="00464E2A" w:rsidRPr="00106D0B" w:rsidRDefault="00464E2A" w:rsidP="00464E2A">
      <w:pPr>
        <w:tabs>
          <w:tab w:val="left" w:pos="4111"/>
        </w:tabs>
        <w:spacing w:line="240" w:lineRule="auto"/>
        <w:jc w:val="both"/>
      </w:pPr>
    </w:p>
    <w:p w14:paraId="5D6C7AD8" w14:textId="77777777" w:rsidR="00464E2A" w:rsidRPr="00106D0B" w:rsidRDefault="00464E2A" w:rsidP="00464E2A">
      <w:pPr>
        <w:tabs>
          <w:tab w:val="left" w:pos="4111"/>
        </w:tabs>
        <w:spacing w:line="240" w:lineRule="auto"/>
        <w:jc w:val="both"/>
      </w:pPr>
      <w:r w:rsidRPr="00106D0B">
        <w:t xml:space="preserve">Sichtfeld des Blickes, wie viele Grad sichtbar sind. </w:t>
      </w:r>
    </w:p>
    <w:p w14:paraId="25B197DF" w14:textId="77777777" w:rsidR="00464E2A" w:rsidRPr="00106D0B" w:rsidRDefault="00464E2A" w:rsidP="00464E2A">
      <w:pPr>
        <w:tabs>
          <w:tab w:val="left" w:pos="4111"/>
        </w:tabs>
        <w:spacing w:line="240" w:lineRule="auto"/>
        <w:jc w:val="both"/>
      </w:pPr>
    </w:p>
    <w:p w14:paraId="291C12F7" w14:textId="77777777" w:rsidR="00464E2A" w:rsidRPr="00106D0B" w:rsidRDefault="00464E2A" w:rsidP="00464E2A">
      <w:pPr>
        <w:tabs>
          <w:tab w:val="left" w:pos="4111"/>
        </w:tabs>
        <w:spacing w:line="240" w:lineRule="auto"/>
        <w:jc w:val="both"/>
      </w:pPr>
    </w:p>
    <w:p w14:paraId="3510561D" w14:textId="77777777" w:rsidR="00464E2A" w:rsidRDefault="00464E2A" w:rsidP="00464E2A">
      <w:pPr>
        <w:tabs>
          <w:tab w:val="left" w:pos="4111"/>
        </w:tabs>
        <w:spacing w:line="240" w:lineRule="auto"/>
        <w:jc w:val="both"/>
      </w:pPr>
      <w:proofErr w:type="spellStart"/>
      <w:r w:rsidRPr="00EB0EA6">
        <w:rPr>
          <w:b/>
        </w:rPr>
        <w:t>FixedUpdate</w:t>
      </w:r>
      <w:proofErr w:type="spellEnd"/>
      <w:r w:rsidRPr="00106D0B">
        <w:tab/>
        <w:t>49</w:t>
      </w:r>
    </w:p>
    <w:p w14:paraId="4EC45BD8" w14:textId="77777777" w:rsidR="00464E2A" w:rsidRPr="00106D0B" w:rsidRDefault="00464E2A" w:rsidP="00464E2A">
      <w:pPr>
        <w:tabs>
          <w:tab w:val="left" w:pos="4111"/>
        </w:tabs>
        <w:spacing w:line="240" w:lineRule="auto"/>
        <w:jc w:val="both"/>
      </w:pPr>
    </w:p>
    <w:p w14:paraId="5E0447FB" w14:textId="77777777" w:rsidR="00464E2A" w:rsidRPr="00106D0B" w:rsidRDefault="00464E2A" w:rsidP="00464E2A">
      <w:pPr>
        <w:tabs>
          <w:tab w:val="left" w:pos="4111"/>
        </w:tabs>
        <w:spacing w:line="240" w:lineRule="auto"/>
        <w:jc w:val="both"/>
      </w:pPr>
      <w:proofErr w:type="spellStart"/>
      <w:r w:rsidRPr="00106D0B">
        <w:t>Unityfunktion</w:t>
      </w:r>
      <w:proofErr w:type="spellEnd"/>
      <w:r w:rsidRPr="00106D0B">
        <w:t>, welche ein Update zu bestimmten Zeitpunkten durchführt und nicht jedes Frame.</w:t>
      </w:r>
    </w:p>
    <w:p w14:paraId="654A5235" w14:textId="77777777" w:rsidR="00464E2A" w:rsidRPr="00106D0B" w:rsidRDefault="00464E2A" w:rsidP="00464E2A">
      <w:pPr>
        <w:tabs>
          <w:tab w:val="left" w:pos="4111"/>
        </w:tabs>
        <w:spacing w:line="240" w:lineRule="auto"/>
        <w:jc w:val="both"/>
      </w:pPr>
    </w:p>
    <w:p w14:paraId="6F4095EA" w14:textId="77777777" w:rsidR="00464E2A" w:rsidRPr="00106D0B" w:rsidRDefault="00464E2A" w:rsidP="00464E2A">
      <w:pPr>
        <w:tabs>
          <w:tab w:val="left" w:pos="4111"/>
        </w:tabs>
        <w:spacing w:line="240" w:lineRule="auto"/>
        <w:jc w:val="both"/>
      </w:pPr>
    </w:p>
    <w:p w14:paraId="1BC429F8" w14:textId="77777777" w:rsidR="00464E2A" w:rsidRPr="006B1C60" w:rsidRDefault="00464E2A" w:rsidP="00464E2A">
      <w:pPr>
        <w:tabs>
          <w:tab w:val="left" w:pos="2694"/>
        </w:tabs>
        <w:spacing w:line="240" w:lineRule="auto"/>
        <w:jc w:val="both"/>
        <w:rPr>
          <w:lang w:val="en-US"/>
        </w:rPr>
      </w:pPr>
      <w:proofErr w:type="spellStart"/>
      <w:r w:rsidRPr="00EB0EA6">
        <w:rPr>
          <w:b/>
          <w:lang w:val="en-US"/>
        </w:rPr>
        <w:t>FoV</w:t>
      </w:r>
      <w:proofErr w:type="spellEnd"/>
      <w:r w:rsidRPr="006B1C60">
        <w:rPr>
          <w:lang w:val="en-US"/>
        </w:rPr>
        <w:tab/>
      </w:r>
      <w:proofErr w:type="spellStart"/>
      <w:r w:rsidRPr="006B1C60">
        <w:rPr>
          <w:i/>
          <w:lang w:val="en-US"/>
        </w:rPr>
        <w:t>Siehe</w:t>
      </w:r>
      <w:proofErr w:type="spellEnd"/>
      <w:r w:rsidRPr="006B1C60">
        <w:rPr>
          <w:i/>
          <w:lang w:val="en-US"/>
        </w:rPr>
        <w:t xml:space="preserve"> Field of View</w:t>
      </w:r>
    </w:p>
    <w:p w14:paraId="4F8AE197" w14:textId="77777777" w:rsidR="00464E2A" w:rsidRPr="006B1C60" w:rsidRDefault="00464E2A" w:rsidP="00464E2A">
      <w:pPr>
        <w:tabs>
          <w:tab w:val="left" w:pos="4111"/>
        </w:tabs>
        <w:spacing w:line="240" w:lineRule="auto"/>
        <w:jc w:val="both"/>
        <w:rPr>
          <w:lang w:val="en-US"/>
        </w:rPr>
      </w:pPr>
    </w:p>
    <w:p w14:paraId="1DFD372C" w14:textId="77777777" w:rsidR="00464E2A" w:rsidRPr="006B1C60" w:rsidRDefault="00464E2A" w:rsidP="00464E2A">
      <w:pPr>
        <w:tabs>
          <w:tab w:val="left" w:pos="4111"/>
        </w:tabs>
        <w:spacing w:line="240" w:lineRule="auto"/>
        <w:jc w:val="both"/>
        <w:rPr>
          <w:lang w:val="en-US"/>
        </w:rPr>
      </w:pPr>
    </w:p>
    <w:p w14:paraId="163A5A3E" w14:textId="77777777" w:rsidR="00464E2A" w:rsidRPr="006B1C60" w:rsidRDefault="00464E2A" w:rsidP="00464E2A">
      <w:pPr>
        <w:tabs>
          <w:tab w:val="left" w:pos="2552"/>
        </w:tabs>
        <w:spacing w:line="240" w:lineRule="auto"/>
        <w:jc w:val="both"/>
        <w:rPr>
          <w:lang w:val="en-US"/>
        </w:rPr>
      </w:pPr>
      <w:r w:rsidRPr="00EB0EA6">
        <w:rPr>
          <w:b/>
          <w:lang w:val="en-US"/>
        </w:rPr>
        <w:t>Frustum</w:t>
      </w:r>
      <w:r w:rsidRPr="006B1C60">
        <w:rPr>
          <w:lang w:val="en-US"/>
        </w:rPr>
        <w:tab/>
        <w:t>19, 20, 21, 22, 37, 41</w:t>
      </w:r>
    </w:p>
    <w:p w14:paraId="57A4CC65" w14:textId="77777777" w:rsidR="00464E2A" w:rsidRPr="006B1C60" w:rsidRDefault="00464E2A" w:rsidP="00464E2A">
      <w:pPr>
        <w:tabs>
          <w:tab w:val="left" w:pos="2552"/>
        </w:tabs>
        <w:spacing w:line="240" w:lineRule="auto"/>
        <w:jc w:val="both"/>
        <w:rPr>
          <w:lang w:val="en-US"/>
        </w:rPr>
      </w:pPr>
    </w:p>
    <w:p w14:paraId="684230A8" w14:textId="77777777" w:rsidR="00464E2A" w:rsidRPr="00106D0B" w:rsidRDefault="00464E2A" w:rsidP="00464E2A">
      <w:pPr>
        <w:tabs>
          <w:tab w:val="left" w:pos="2552"/>
        </w:tabs>
        <w:spacing w:line="240" w:lineRule="auto"/>
        <w:jc w:val="both"/>
      </w:pPr>
      <w:proofErr w:type="spellStart"/>
      <w:r w:rsidRPr="00106D0B">
        <w:t>Frustum</w:t>
      </w:r>
      <w:proofErr w:type="spellEnd"/>
      <w:r w:rsidRPr="00106D0B">
        <w:t xml:space="preserve"> ist in der Computergrafik die mathematische Abbildung eines 3D-Universums auf den Bildschirm.</w:t>
      </w:r>
    </w:p>
    <w:p w14:paraId="4E51816F" w14:textId="77777777" w:rsidR="00464E2A" w:rsidRPr="00106D0B" w:rsidRDefault="00464E2A" w:rsidP="00464E2A">
      <w:pPr>
        <w:tabs>
          <w:tab w:val="left" w:pos="4111"/>
        </w:tabs>
        <w:spacing w:line="240" w:lineRule="auto"/>
        <w:jc w:val="both"/>
      </w:pPr>
    </w:p>
    <w:p w14:paraId="27DF6873" w14:textId="77777777" w:rsidR="00464E2A" w:rsidRPr="00106D0B" w:rsidRDefault="00464E2A" w:rsidP="00464E2A">
      <w:pPr>
        <w:tabs>
          <w:tab w:val="left" w:pos="4111"/>
        </w:tabs>
        <w:spacing w:line="240" w:lineRule="auto"/>
        <w:jc w:val="both"/>
      </w:pPr>
    </w:p>
    <w:p w14:paraId="40B6D78C" w14:textId="77777777" w:rsidR="00464E2A" w:rsidRPr="00106D0B" w:rsidRDefault="00464E2A" w:rsidP="00464E2A">
      <w:pPr>
        <w:tabs>
          <w:tab w:val="left" w:pos="4111"/>
        </w:tabs>
        <w:spacing w:line="240" w:lineRule="auto"/>
        <w:jc w:val="center"/>
        <w:rPr>
          <w:b/>
          <w:i/>
          <w:sz w:val="24"/>
        </w:rPr>
      </w:pPr>
      <w:r w:rsidRPr="00106D0B">
        <w:rPr>
          <w:b/>
          <w:i/>
          <w:sz w:val="24"/>
        </w:rPr>
        <w:t>G</w:t>
      </w:r>
    </w:p>
    <w:p w14:paraId="4177F28C" w14:textId="77777777" w:rsidR="00464E2A" w:rsidRDefault="00464E2A" w:rsidP="00464E2A">
      <w:pPr>
        <w:tabs>
          <w:tab w:val="left" w:pos="4111"/>
        </w:tabs>
        <w:spacing w:line="240" w:lineRule="auto"/>
        <w:jc w:val="both"/>
      </w:pPr>
      <w:proofErr w:type="spellStart"/>
      <w:r w:rsidRPr="00EB0EA6">
        <w:rPr>
          <w:b/>
        </w:rPr>
        <w:t>Git</w:t>
      </w:r>
      <w:proofErr w:type="spellEnd"/>
      <w:r w:rsidRPr="00106D0B">
        <w:tab/>
        <w:t>29</w:t>
      </w:r>
    </w:p>
    <w:p w14:paraId="31A0B2C9" w14:textId="77777777" w:rsidR="00464E2A" w:rsidRPr="00106D0B" w:rsidRDefault="00464E2A" w:rsidP="00464E2A">
      <w:pPr>
        <w:tabs>
          <w:tab w:val="left" w:pos="4111"/>
        </w:tabs>
        <w:spacing w:line="240" w:lineRule="auto"/>
        <w:jc w:val="both"/>
      </w:pPr>
    </w:p>
    <w:p w14:paraId="7CF79F42" w14:textId="77777777" w:rsidR="00464E2A" w:rsidRPr="00106D0B" w:rsidRDefault="00464E2A" w:rsidP="00464E2A">
      <w:pPr>
        <w:tabs>
          <w:tab w:val="left" w:pos="4111"/>
        </w:tabs>
        <w:spacing w:line="240" w:lineRule="auto"/>
        <w:jc w:val="both"/>
      </w:pPr>
      <w:proofErr w:type="spellStart"/>
      <w:r w:rsidRPr="00106D0B">
        <w:t>Git</w:t>
      </w:r>
      <w:proofErr w:type="spellEnd"/>
      <w:r w:rsidRPr="00106D0B">
        <w:t xml:space="preserve"> ist eine freie Software zur verteilten Versionsverwaltung von Dateien.</w:t>
      </w:r>
    </w:p>
    <w:p w14:paraId="42A5A9CD" w14:textId="77777777" w:rsidR="00464E2A" w:rsidRPr="00106D0B" w:rsidRDefault="00464E2A" w:rsidP="00464E2A">
      <w:pPr>
        <w:tabs>
          <w:tab w:val="left" w:pos="4111"/>
        </w:tabs>
        <w:spacing w:line="240" w:lineRule="auto"/>
        <w:jc w:val="both"/>
      </w:pPr>
    </w:p>
    <w:p w14:paraId="686FFD01" w14:textId="77777777" w:rsidR="00464E2A" w:rsidRDefault="00464E2A" w:rsidP="00464E2A">
      <w:pPr>
        <w:tabs>
          <w:tab w:val="left" w:pos="4111"/>
        </w:tabs>
        <w:spacing w:line="240" w:lineRule="auto"/>
        <w:jc w:val="both"/>
      </w:pPr>
    </w:p>
    <w:p w14:paraId="2B49FFE8" w14:textId="77777777" w:rsidR="00464E2A" w:rsidRDefault="00464E2A" w:rsidP="00464E2A">
      <w:pPr>
        <w:tabs>
          <w:tab w:val="left" w:pos="4111"/>
        </w:tabs>
        <w:spacing w:line="240" w:lineRule="auto"/>
        <w:jc w:val="both"/>
      </w:pPr>
    </w:p>
    <w:p w14:paraId="50EB3A60" w14:textId="77777777" w:rsidR="00464E2A" w:rsidRDefault="00464E2A" w:rsidP="00464E2A">
      <w:pPr>
        <w:tabs>
          <w:tab w:val="left" w:pos="4111"/>
        </w:tabs>
        <w:spacing w:line="240" w:lineRule="auto"/>
        <w:jc w:val="both"/>
      </w:pPr>
    </w:p>
    <w:p w14:paraId="6B2B5F92" w14:textId="77777777" w:rsidR="00464E2A" w:rsidRDefault="00464E2A" w:rsidP="00464E2A">
      <w:pPr>
        <w:tabs>
          <w:tab w:val="left" w:pos="4111"/>
        </w:tabs>
        <w:spacing w:line="240" w:lineRule="auto"/>
        <w:jc w:val="both"/>
      </w:pPr>
      <w:proofErr w:type="spellStart"/>
      <w:r w:rsidRPr="00EB0EA6">
        <w:rPr>
          <w:b/>
        </w:rPr>
        <w:t>Gizmo</w:t>
      </w:r>
      <w:proofErr w:type="spellEnd"/>
      <w:r w:rsidRPr="00106D0B">
        <w:tab/>
        <w:t>59</w:t>
      </w:r>
    </w:p>
    <w:p w14:paraId="79FE570D" w14:textId="77777777" w:rsidR="00464E2A" w:rsidRPr="00106D0B" w:rsidRDefault="00464E2A" w:rsidP="00464E2A">
      <w:pPr>
        <w:tabs>
          <w:tab w:val="left" w:pos="4111"/>
        </w:tabs>
        <w:spacing w:line="240" w:lineRule="auto"/>
        <w:jc w:val="both"/>
      </w:pPr>
    </w:p>
    <w:p w14:paraId="2D5E8708" w14:textId="77777777" w:rsidR="00464E2A" w:rsidRPr="00106D0B" w:rsidRDefault="00464E2A" w:rsidP="00464E2A">
      <w:pPr>
        <w:tabs>
          <w:tab w:val="left" w:pos="4111"/>
        </w:tabs>
        <w:spacing w:line="240" w:lineRule="auto"/>
        <w:jc w:val="both"/>
      </w:pPr>
      <w:r w:rsidRPr="00106D0B">
        <w:t xml:space="preserve">Visuelles Hilfsmittel von Unity, um in der Szeneview Objekte anzuzeigen. </w:t>
      </w:r>
    </w:p>
    <w:p w14:paraId="1E6F1ABF" w14:textId="77777777" w:rsidR="00464E2A" w:rsidRPr="00106D0B" w:rsidRDefault="00464E2A" w:rsidP="00464E2A">
      <w:pPr>
        <w:tabs>
          <w:tab w:val="left" w:pos="4111"/>
        </w:tabs>
        <w:spacing w:line="240" w:lineRule="auto"/>
        <w:jc w:val="both"/>
      </w:pPr>
    </w:p>
    <w:p w14:paraId="2761C6E3" w14:textId="77777777" w:rsidR="00464E2A" w:rsidRPr="00106D0B" w:rsidRDefault="00464E2A" w:rsidP="00464E2A">
      <w:pPr>
        <w:tabs>
          <w:tab w:val="left" w:pos="4111"/>
        </w:tabs>
        <w:spacing w:line="240" w:lineRule="auto"/>
        <w:jc w:val="both"/>
      </w:pPr>
    </w:p>
    <w:p w14:paraId="6D17C076" w14:textId="77777777" w:rsidR="00464E2A" w:rsidRDefault="00464E2A" w:rsidP="00464E2A">
      <w:pPr>
        <w:tabs>
          <w:tab w:val="left" w:pos="4111"/>
        </w:tabs>
        <w:spacing w:line="240" w:lineRule="auto"/>
        <w:jc w:val="both"/>
      </w:pPr>
      <w:r w:rsidRPr="00EB0EA6">
        <w:rPr>
          <w:b/>
        </w:rPr>
        <w:t>GPU</w:t>
      </w:r>
      <w:r w:rsidRPr="00106D0B">
        <w:tab/>
        <w:t>5</w:t>
      </w:r>
    </w:p>
    <w:p w14:paraId="433F7271" w14:textId="77777777" w:rsidR="00464E2A" w:rsidRPr="00106D0B" w:rsidRDefault="00464E2A" w:rsidP="00464E2A">
      <w:pPr>
        <w:tabs>
          <w:tab w:val="left" w:pos="4111"/>
        </w:tabs>
        <w:spacing w:line="240" w:lineRule="auto"/>
        <w:jc w:val="both"/>
      </w:pPr>
    </w:p>
    <w:p w14:paraId="74163163" w14:textId="77777777" w:rsidR="00464E2A" w:rsidRPr="00106D0B" w:rsidRDefault="00464E2A" w:rsidP="00464E2A">
      <w:pPr>
        <w:tabs>
          <w:tab w:val="left" w:pos="4111"/>
        </w:tabs>
        <w:spacing w:line="240" w:lineRule="auto"/>
        <w:jc w:val="both"/>
      </w:pPr>
      <w:r w:rsidRPr="00106D0B">
        <w:t>Grafikprozessor, ist ein auf die Berechnung von Grafiken spezialisierter und optimierter Prozessor für Computer, Spielkonsolen und Smartphones.</w:t>
      </w:r>
    </w:p>
    <w:p w14:paraId="1271A917" w14:textId="77777777" w:rsidR="00464E2A" w:rsidRPr="00106D0B" w:rsidRDefault="00464E2A" w:rsidP="00464E2A">
      <w:pPr>
        <w:tabs>
          <w:tab w:val="left" w:pos="4111"/>
        </w:tabs>
        <w:spacing w:line="240" w:lineRule="auto"/>
        <w:jc w:val="both"/>
      </w:pPr>
    </w:p>
    <w:p w14:paraId="2D70903A" w14:textId="77777777" w:rsidR="00464E2A" w:rsidRPr="00106D0B" w:rsidRDefault="00464E2A" w:rsidP="00464E2A">
      <w:pPr>
        <w:tabs>
          <w:tab w:val="left" w:pos="4111"/>
        </w:tabs>
        <w:spacing w:line="240" w:lineRule="auto"/>
        <w:jc w:val="both"/>
      </w:pPr>
    </w:p>
    <w:p w14:paraId="5259D5BD" w14:textId="77777777" w:rsidR="00464E2A" w:rsidRDefault="00464E2A" w:rsidP="00464E2A">
      <w:pPr>
        <w:tabs>
          <w:tab w:val="left" w:pos="1701"/>
        </w:tabs>
        <w:spacing w:line="240" w:lineRule="auto"/>
        <w:jc w:val="both"/>
      </w:pPr>
      <w:r w:rsidRPr="00EB0EA6">
        <w:rPr>
          <w:b/>
        </w:rPr>
        <w:t>GUI</w:t>
      </w:r>
      <w:r w:rsidRPr="00106D0B">
        <w:tab/>
        <w:t>2, 15, 22, 25, 26, 34, 40, 55, 59</w:t>
      </w:r>
    </w:p>
    <w:p w14:paraId="5B69973D" w14:textId="77777777" w:rsidR="00464E2A" w:rsidRPr="00106D0B" w:rsidRDefault="00464E2A" w:rsidP="00464E2A">
      <w:pPr>
        <w:tabs>
          <w:tab w:val="left" w:pos="1701"/>
        </w:tabs>
        <w:spacing w:line="240" w:lineRule="auto"/>
        <w:jc w:val="both"/>
      </w:pPr>
    </w:p>
    <w:p w14:paraId="7CDBE85B" w14:textId="77777777" w:rsidR="00464E2A" w:rsidRPr="00106D0B" w:rsidRDefault="00464E2A" w:rsidP="00464E2A">
      <w:pPr>
        <w:tabs>
          <w:tab w:val="left" w:pos="1701"/>
        </w:tabs>
        <w:spacing w:line="240" w:lineRule="auto"/>
        <w:jc w:val="both"/>
      </w:pPr>
      <w:r w:rsidRPr="00106D0B">
        <w:t xml:space="preserve">Grafische Benutzeroberfläche GUI bezeichnet eine Form von Benutzerschnittstelle eines Computers. Sie hat die Aufgabe, Anwendungssoftware auf einem Rechner mittels grafischer Symbole, Steuerelemente oder auch </w:t>
      </w:r>
      <w:proofErr w:type="spellStart"/>
      <w:r w:rsidRPr="00106D0B">
        <w:t>Widgets</w:t>
      </w:r>
      <w:proofErr w:type="spellEnd"/>
      <w:r w:rsidRPr="00106D0B">
        <w:t xml:space="preserve"> genannt, bedienbar zu machen.</w:t>
      </w:r>
    </w:p>
    <w:p w14:paraId="1B6DEC2A" w14:textId="77777777" w:rsidR="00464E2A" w:rsidRPr="00106D0B" w:rsidRDefault="00464E2A" w:rsidP="00464E2A">
      <w:pPr>
        <w:tabs>
          <w:tab w:val="left" w:pos="4111"/>
        </w:tabs>
        <w:spacing w:line="240" w:lineRule="auto"/>
        <w:jc w:val="both"/>
      </w:pPr>
    </w:p>
    <w:p w14:paraId="6309B988" w14:textId="77777777" w:rsidR="00464E2A" w:rsidRPr="00106D0B" w:rsidRDefault="00464E2A" w:rsidP="00464E2A">
      <w:pPr>
        <w:tabs>
          <w:tab w:val="left" w:pos="4111"/>
        </w:tabs>
        <w:spacing w:line="240" w:lineRule="auto"/>
        <w:jc w:val="both"/>
      </w:pPr>
    </w:p>
    <w:p w14:paraId="071F920B" w14:textId="77777777" w:rsidR="00464E2A" w:rsidRDefault="00464E2A" w:rsidP="00464E2A">
      <w:pPr>
        <w:tabs>
          <w:tab w:val="left" w:pos="3828"/>
        </w:tabs>
        <w:spacing w:line="240" w:lineRule="auto"/>
        <w:jc w:val="both"/>
      </w:pPr>
      <w:r w:rsidRPr="00EB0EA6">
        <w:rPr>
          <w:b/>
        </w:rPr>
        <w:t>Gyrometer</w:t>
      </w:r>
      <w:r w:rsidRPr="00106D0B">
        <w:tab/>
        <w:t>9, 28</w:t>
      </w:r>
    </w:p>
    <w:p w14:paraId="6132583B" w14:textId="77777777" w:rsidR="00464E2A" w:rsidRPr="00106D0B" w:rsidRDefault="00464E2A" w:rsidP="00464E2A">
      <w:pPr>
        <w:tabs>
          <w:tab w:val="left" w:pos="3828"/>
        </w:tabs>
        <w:spacing w:line="240" w:lineRule="auto"/>
        <w:jc w:val="both"/>
      </w:pPr>
    </w:p>
    <w:p w14:paraId="636FBE07" w14:textId="77777777" w:rsidR="00464E2A" w:rsidRPr="00106D0B" w:rsidRDefault="00464E2A" w:rsidP="00464E2A">
      <w:pPr>
        <w:tabs>
          <w:tab w:val="left" w:pos="3828"/>
        </w:tabs>
        <w:spacing w:line="240" w:lineRule="auto"/>
        <w:jc w:val="both"/>
      </w:pPr>
      <w:r w:rsidRPr="00106D0B">
        <w:t>Ein Gyrometer registriert beziehungsweise misst Drehbewegungen.</w:t>
      </w:r>
    </w:p>
    <w:p w14:paraId="50D9F047" w14:textId="77777777" w:rsidR="00464E2A" w:rsidRPr="00106D0B" w:rsidRDefault="00464E2A" w:rsidP="00464E2A">
      <w:pPr>
        <w:tabs>
          <w:tab w:val="left" w:pos="4111"/>
        </w:tabs>
        <w:spacing w:line="240" w:lineRule="auto"/>
        <w:jc w:val="both"/>
      </w:pPr>
    </w:p>
    <w:p w14:paraId="53E3B68C" w14:textId="77777777" w:rsidR="00464E2A" w:rsidRPr="00106D0B" w:rsidRDefault="00464E2A" w:rsidP="00464E2A">
      <w:pPr>
        <w:tabs>
          <w:tab w:val="left" w:pos="4111"/>
        </w:tabs>
        <w:spacing w:line="240" w:lineRule="auto"/>
        <w:jc w:val="both"/>
      </w:pPr>
    </w:p>
    <w:p w14:paraId="61DF0222" w14:textId="77777777" w:rsidR="00464E2A" w:rsidRPr="00106D0B" w:rsidRDefault="00464E2A" w:rsidP="00464E2A">
      <w:pPr>
        <w:tabs>
          <w:tab w:val="left" w:pos="4111"/>
        </w:tabs>
        <w:spacing w:line="240" w:lineRule="auto"/>
        <w:jc w:val="center"/>
        <w:rPr>
          <w:b/>
          <w:i/>
          <w:sz w:val="24"/>
        </w:rPr>
      </w:pPr>
      <w:r w:rsidRPr="00106D0B">
        <w:rPr>
          <w:b/>
          <w:i/>
          <w:sz w:val="24"/>
        </w:rPr>
        <w:t>H</w:t>
      </w:r>
    </w:p>
    <w:p w14:paraId="4361B40F" w14:textId="77777777" w:rsidR="00464E2A" w:rsidRPr="00106D0B" w:rsidRDefault="00464E2A" w:rsidP="00464E2A">
      <w:pPr>
        <w:tabs>
          <w:tab w:val="left" w:pos="1843"/>
        </w:tabs>
        <w:spacing w:line="240" w:lineRule="auto"/>
        <w:jc w:val="both"/>
      </w:pPr>
      <w:r w:rsidRPr="00EB0EA6">
        <w:rPr>
          <w:b/>
        </w:rPr>
        <w:t>Hauptkamera</w:t>
      </w:r>
      <w:r w:rsidRPr="00106D0B">
        <w:tab/>
        <w:t>15, 16, 23, 34, 37, 40, 41, 48</w:t>
      </w:r>
    </w:p>
    <w:p w14:paraId="164577E5" w14:textId="77777777" w:rsidR="00464E2A" w:rsidRPr="00106D0B" w:rsidRDefault="00464E2A" w:rsidP="00464E2A">
      <w:pPr>
        <w:tabs>
          <w:tab w:val="left" w:pos="1843"/>
        </w:tabs>
        <w:spacing w:line="240" w:lineRule="auto"/>
        <w:jc w:val="both"/>
      </w:pPr>
      <w:r w:rsidRPr="00106D0B">
        <w:t xml:space="preserve">Das Objekt in Unity, welche den standartmässigen Videooutput rendert. </w:t>
      </w:r>
    </w:p>
    <w:p w14:paraId="02155ADF" w14:textId="77777777" w:rsidR="00464E2A" w:rsidRPr="00106D0B" w:rsidRDefault="00464E2A" w:rsidP="00464E2A">
      <w:pPr>
        <w:tabs>
          <w:tab w:val="left" w:pos="4111"/>
        </w:tabs>
        <w:spacing w:line="240" w:lineRule="auto"/>
        <w:jc w:val="both"/>
      </w:pPr>
    </w:p>
    <w:p w14:paraId="084BC5DA" w14:textId="77777777" w:rsidR="00464E2A" w:rsidRPr="00106D0B" w:rsidRDefault="00464E2A" w:rsidP="00464E2A">
      <w:pPr>
        <w:tabs>
          <w:tab w:val="left" w:pos="4111"/>
        </w:tabs>
        <w:spacing w:line="240" w:lineRule="auto"/>
        <w:jc w:val="both"/>
      </w:pPr>
    </w:p>
    <w:p w14:paraId="5DF1EF72" w14:textId="77777777" w:rsidR="00464E2A" w:rsidRPr="00106D0B" w:rsidRDefault="00464E2A" w:rsidP="00464E2A">
      <w:pPr>
        <w:tabs>
          <w:tab w:val="left" w:pos="4111"/>
        </w:tabs>
        <w:spacing w:line="240" w:lineRule="auto"/>
        <w:jc w:val="center"/>
        <w:rPr>
          <w:b/>
          <w:i/>
          <w:sz w:val="24"/>
        </w:rPr>
      </w:pPr>
      <w:r w:rsidRPr="00106D0B">
        <w:rPr>
          <w:b/>
          <w:i/>
          <w:sz w:val="24"/>
        </w:rPr>
        <w:t>I</w:t>
      </w:r>
    </w:p>
    <w:p w14:paraId="70AB7498" w14:textId="77777777" w:rsidR="00464E2A" w:rsidRPr="00106D0B" w:rsidRDefault="00464E2A" w:rsidP="00464E2A">
      <w:pPr>
        <w:tabs>
          <w:tab w:val="left" w:pos="4111"/>
        </w:tabs>
        <w:spacing w:line="240" w:lineRule="auto"/>
        <w:jc w:val="both"/>
      </w:pPr>
    </w:p>
    <w:p w14:paraId="7CA4E486" w14:textId="77777777" w:rsidR="00464E2A" w:rsidRDefault="00464E2A" w:rsidP="00464E2A">
      <w:pPr>
        <w:tabs>
          <w:tab w:val="left" w:pos="3828"/>
          <w:tab w:val="left" w:pos="4111"/>
        </w:tabs>
        <w:spacing w:line="240" w:lineRule="auto"/>
        <w:jc w:val="both"/>
      </w:pPr>
      <w:proofErr w:type="spellStart"/>
      <w:r w:rsidRPr="00EB0EA6">
        <w:rPr>
          <w:b/>
        </w:rPr>
        <w:t>InputSimulator</w:t>
      </w:r>
      <w:proofErr w:type="spellEnd"/>
      <w:r w:rsidRPr="00106D0B">
        <w:tab/>
        <w:t>26, 27</w:t>
      </w:r>
    </w:p>
    <w:p w14:paraId="5CDFEBE1" w14:textId="77777777" w:rsidR="00464E2A" w:rsidRPr="00106D0B" w:rsidRDefault="00464E2A" w:rsidP="00464E2A">
      <w:pPr>
        <w:tabs>
          <w:tab w:val="left" w:pos="3828"/>
          <w:tab w:val="left" w:pos="4111"/>
        </w:tabs>
        <w:spacing w:line="240" w:lineRule="auto"/>
        <w:jc w:val="both"/>
      </w:pPr>
    </w:p>
    <w:p w14:paraId="1568F2AE" w14:textId="77777777" w:rsidR="00464E2A" w:rsidRPr="00106D0B" w:rsidRDefault="00464E2A" w:rsidP="00464E2A">
      <w:pPr>
        <w:tabs>
          <w:tab w:val="left" w:pos="3828"/>
          <w:tab w:val="left" w:pos="4111"/>
        </w:tabs>
        <w:spacing w:line="240" w:lineRule="auto"/>
        <w:jc w:val="both"/>
      </w:pPr>
      <w:r w:rsidRPr="00106D0B">
        <w:t xml:space="preserve">C# Interface zum Simulieren von Tastatur- und Mauseingaben über den Win32 </w:t>
      </w:r>
      <w:proofErr w:type="spellStart"/>
      <w:r w:rsidRPr="00106D0B">
        <w:t>SendInput</w:t>
      </w:r>
      <w:proofErr w:type="spellEnd"/>
      <w:r w:rsidRPr="00106D0B">
        <w:t xml:space="preserve"> Befehl.</w:t>
      </w:r>
    </w:p>
    <w:p w14:paraId="7632ABD0" w14:textId="77777777" w:rsidR="00464E2A" w:rsidRDefault="00464E2A" w:rsidP="00464E2A">
      <w:pPr>
        <w:tabs>
          <w:tab w:val="left" w:pos="4111"/>
        </w:tabs>
        <w:spacing w:line="240" w:lineRule="auto"/>
        <w:jc w:val="both"/>
      </w:pPr>
    </w:p>
    <w:p w14:paraId="10F64A05" w14:textId="77777777" w:rsidR="00464E2A" w:rsidRPr="00106D0B" w:rsidRDefault="00464E2A" w:rsidP="00464E2A">
      <w:pPr>
        <w:tabs>
          <w:tab w:val="left" w:pos="4111"/>
        </w:tabs>
        <w:spacing w:line="240" w:lineRule="auto"/>
        <w:jc w:val="both"/>
      </w:pPr>
    </w:p>
    <w:p w14:paraId="5382543E" w14:textId="77777777" w:rsidR="00464E2A" w:rsidRPr="00106D0B" w:rsidRDefault="00464E2A" w:rsidP="00464E2A">
      <w:pPr>
        <w:tabs>
          <w:tab w:val="left" w:pos="4111"/>
        </w:tabs>
        <w:spacing w:line="240" w:lineRule="auto"/>
        <w:jc w:val="center"/>
        <w:rPr>
          <w:b/>
          <w:i/>
          <w:sz w:val="24"/>
        </w:rPr>
      </w:pPr>
      <w:r w:rsidRPr="00106D0B">
        <w:rPr>
          <w:b/>
          <w:i/>
          <w:sz w:val="24"/>
        </w:rPr>
        <w:t>K</w:t>
      </w:r>
    </w:p>
    <w:p w14:paraId="49E6B1BA" w14:textId="77777777" w:rsidR="00464E2A" w:rsidRDefault="00464E2A" w:rsidP="00464E2A">
      <w:pPr>
        <w:tabs>
          <w:tab w:val="left" w:pos="4111"/>
        </w:tabs>
        <w:spacing w:line="240" w:lineRule="auto"/>
        <w:jc w:val="both"/>
      </w:pPr>
      <w:proofErr w:type="spellStart"/>
      <w:r w:rsidRPr="00EB0EA6">
        <w:rPr>
          <w:b/>
        </w:rPr>
        <w:t>Keycode</w:t>
      </w:r>
      <w:proofErr w:type="spellEnd"/>
      <w:r w:rsidRPr="00106D0B">
        <w:tab/>
        <w:t>26</w:t>
      </w:r>
    </w:p>
    <w:p w14:paraId="323D194B" w14:textId="77777777" w:rsidR="00464E2A" w:rsidRPr="00106D0B" w:rsidRDefault="00464E2A" w:rsidP="00464E2A">
      <w:pPr>
        <w:tabs>
          <w:tab w:val="left" w:pos="4111"/>
        </w:tabs>
        <w:spacing w:line="240" w:lineRule="auto"/>
        <w:jc w:val="both"/>
      </w:pPr>
    </w:p>
    <w:p w14:paraId="6D001B39" w14:textId="77777777" w:rsidR="00464E2A" w:rsidRPr="00106D0B" w:rsidRDefault="00464E2A" w:rsidP="00464E2A">
      <w:pPr>
        <w:tabs>
          <w:tab w:val="left" w:pos="4111"/>
        </w:tabs>
        <w:spacing w:line="240" w:lineRule="auto"/>
        <w:jc w:val="both"/>
      </w:pPr>
      <w:r w:rsidRPr="00106D0B">
        <w:t xml:space="preserve">Definition der Tastaturtaste, </w:t>
      </w:r>
      <w:proofErr w:type="spellStart"/>
      <w:r w:rsidRPr="00106D0B">
        <w:t>Moustaste</w:t>
      </w:r>
      <w:proofErr w:type="spellEnd"/>
      <w:r w:rsidRPr="00106D0B">
        <w:t>, und weiteren Eingabegeräten (</w:t>
      </w:r>
      <w:proofErr w:type="spellStart"/>
      <w:r w:rsidRPr="00106D0B">
        <w:t>Mausrad</w:t>
      </w:r>
      <w:proofErr w:type="spellEnd"/>
      <w:r w:rsidRPr="00106D0B">
        <w:t xml:space="preserve"> </w:t>
      </w:r>
      <w:proofErr w:type="spellStart"/>
      <w:r w:rsidRPr="00106D0B">
        <w:t>etc</w:t>
      </w:r>
      <w:proofErr w:type="spellEnd"/>
      <w:r w:rsidRPr="00106D0B">
        <w:t>).</w:t>
      </w:r>
    </w:p>
    <w:p w14:paraId="382156C3" w14:textId="77777777" w:rsidR="00464E2A" w:rsidRPr="00106D0B" w:rsidRDefault="00464E2A" w:rsidP="00464E2A">
      <w:pPr>
        <w:tabs>
          <w:tab w:val="left" w:pos="4111"/>
        </w:tabs>
        <w:spacing w:line="240" w:lineRule="auto"/>
        <w:jc w:val="both"/>
      </w:pPr>
    </w:p>
    <w:p w14:paraId="720A56D2" w14:textId="77777777" w:rsidR="00464E2A" w:rsidRPr="00106D0B" w:rsidRDefault="00464E2A" w:rsidP="00464E2A">
      <w:pPr>
        <w:tabs>
          <w:tab w:val="left" w:pos="4111"/>
        </w:tabs>
        <w:spacing w:line="240" w:lineRule="auto"/>
        <w:jc w:val="center"/>
        <w:rPr>
          <w:b/>
          <w:i/>
          <w:sz w:val="24"/>
        </w:rPr>
      </w:pPr>
      <w:r w:rsidRPr="00106D0B">
        <w:rPr>
          <w:b/>
          <w:i/>
          <w:sz w:val="24"/>
        </w:rPr>
        <w:t>L</w:t>
      </w:r>
    </w:p>
    <w:p w14:paraId="11B1AA48" w14:textId="77777777" w:rsidR="00464E2A" w:rsidRDefault="00464E2A" w:rsidP="00464E2A">
      <w:pPr>
        <w:tabs>
          <w:tab w:val="left" w:pos="4111"/>
        </w:tabs>
        <w:spacing w:line="240" w:lineRule="auto"/>
        <w:jc w:val="both"/>
      </w:pPr>
      <w:proofErr w:type="spellStart"/>
      <w:r w:rsidRPr="00EB0EA6">
        <w:rPr>
          <w:b/>
        </w:rPr>
        <w:t>Lowpass</w:t>
      </w:r>
      <w:proofErr w:type="spellEnd"/>
      <w:r w:rsidRPr="00106D0B">
        <w:tab/>
        <w:t>31</w:t>
      </w:r>
    </w:p>
    <w:p w14:paraId="67DE4686" w14:textId="77777777" w:rsidR="00464E2A" w:rsidRPr="00106D0B" w:rsidRDefault="00464E2A" w:rsidP="00464E2A">
      <w:pPr>
        <w:tabs>
          <w:tab w:val="left" w:pos="4111"/>
        </w:tabs>
        <w:spacing w:line="240" w:lineRule="auto"/>
        <w:jc w:val="both"/>
      </w:pPr>
    </w:p>
    <w:p w14:paraId="55446FA0" w14:textId="77777777" w:rsidR="00464E2A" w:rsidRPr="00106D0B" w:rsidRDefault="00464E2A" w:rsidP="00464E2A">
      <w:pPr>
        <w:tabs>
          <w:tab w:val="left" w:pos="4111"/>
        </w:tabs>
        <w:spacing w:line="240" w:lineRule="auto"/>
        <w:jc w:val="both"/>
      </w:pPr>
      <w:r w:rsidRPr="00106D0B">
        <w:lastRenderedPageBreak/>
        <w:t>Filter, welcher die Signalanteile mit Frequenzen unterhalb ihrer Grenzfrequenz annähernd ungeschwächt passieren lässt, Anteile mit höheren Frequenzen dagegen dämpft.</w:t>
      </w:r>
    </w:p>
    <w:p w14:paraId="3D7B2B03" w14:textId="77777777" w:rsidR="00464E2A" w:rsidRPr="00106D0B" w:rsidRDefault="00464E2A" w:rsidP="00464E2A">
      <w:pPr>
        <w:tabs>
          <w:tab w:val="left" w:pos="4111"/>
        </w:tabs>
        <w:spacing w:line="240" w:lineRule="auto"/>
        <w:jc w:val="both"/>
      </w:pPr>
    </w:p>
    <w:p w14:paraId="392DDC6B" w14:textId="77777777" w:rsidR="00464E2A" w:rsidRPr="00106D0B" w:rsidRDefault="00464E2A" w:rsidP="00464E2A">
      <w:pPr>
        <w:tabs>
          <w:tab w:val="left" w:pos="4111"/>
        </w:tabs>
        <w:spacing w:line="240" w:lineRule="auto"/>
        <w:jc w:val="center"/>
        <w:rPr>
          <w:b/>
          <w:i/>
          <w:sz w:val="24"/>
        </w:rPr>
      </w:pPr>
      <w:r w:rsidRPr="00106D0B">
        <w:rPr>
          <w:b/>
          <w:i/>
          <w:sz w:val="24"/>
        </w:rPr>
        <w:t>M</w:t>
      </w:r>
    </w:p>
    <w:p w14:paraId="2F6DD5E8" w14:textId="77777777" w:rsidR="00464E2A" w:rsidRDefault="00464E2A" w:rsidP="00464E2A">
      <w:pPr>
        <w:tabs>
          <w:tab w:val="left" w:pos="4111"/>
        </w:tabs>
        <w:spacing w:line="240" w:lineRule="auto"/>
        <w:jc w:val="both"/>
      </w:pPr>
      <w:proofErr w:type="spellStart"/>
      <w:r w:rsidRPr="00EB0EA6">
        <w:rPr>
          <w:b/>
        </w:rPr>
        <w:t>Mesh</w:t>
      </w:r>
      <w:proofErr w:type="spellEnd"/>
      <w:r w:rsidRPr="00106D0B">
        <w:tab/>
        <w:t>54</w:t>
      </w:r>
    </w:p>
    <w:p w14:paraId="23B3E160" w14:textId="77777777" w:rsidR="00464E2A" w:rsidRPr="00106D0B" w:rsidRDefault="00464E2A" w:rsidP="00464E2A">
      <w:pPr>
        <w:tabs>
          <w:tab w:val="left" w:pos="4111"/>
        </w:tabs>
        <w:spacing w:line="240" w:lineRule="auto"/>
        <w:jc w:val="both"/>
      </w:pPr>
    </w:p>
    <w:p w14:paraId="46D9ED47" w14:textId="77777777" w:rsidR="00464E2A" w:rsidRPr="00106D0B" w:rsidRDefault="00464E2A" w:rsidP="00464E2A">
      <w:pPr>
        <w:tabs>
          <w:tab w:val="left" w:pos="4111"/>
        </w:tabs>
        <w:spacing w:line="240" w:lineRule="auto"/>
        <w:jc w:val="both"/>
      </w:pPr>
      <w:r w:rsidRPr="00106D0B">
        <w:t xml:space="preserve">Untereinander mit Kanten verbundene Punkte bilden in der Computergrafik ein </w:t>
      </w:r>
      <w:proofErr w:type="spellStart"/>
      <w:r w:rsidRPr="00106D0B">
        <w:t>Mesh</w:t>
      </w:r>
      <w:proofErr w:type="spellEnd"/>
      <w:r w:rsidRPr="00106D0B">
        <w:t>, Polygonnetz, das die Gestalt eines Polyeders definiert.</w:t>
      </w:r>
    </w:p>
    <w:p w14:paraId="3170889F" w14:textId="77777777" w:rsidR="00464E2A" w:rsidRPr="00106D0B" w:rsidRDefault="00464E2A" w:rsidP="00464E2A">
      <w:pPr>
        <w:tabs>
          <w:tab w:val="left" w:pos="4111"/>
        </w:tabs>
        <w:spacing w:line="240" w:lineRule="auto"/>
        <w:jc w:val="both"/>
      </w:pPr>
    </w:p>
    <w:p w14:paraId="45360EB5" w14:textId="77777777" w:rsidR="00464E2A" w:rsidRPr="00106D0B" w:rsidRDefault="00464E2A" w:rsidP="00464E2A">
      <w:pPr>
        <w:tabs>
          <w:tab w:val="left" w:pos="4111"/>
        </w:tabs>
        <w:spacing w:line="240" w:lineRule="auto"/>
        <w:jc w:val="both"/>
      </w:pPr>
    </w:p>
    <w:p w14:paraId="45DF1284" w14:textId="77777777" w:rsidR="00464E2A" w:rsidRDefault="00464E2A" w:rsidP="00464E2A">
      <w:pPr>
        <w:tabs>
          <w:tab w:val="left" w:pos="3828"/>
          <w:tab w:val="left" w:pos="4111"/>
        </w:tabs>
        <w:spacing w:line="240" w:lineRule="auto"/>
        <w:jc w:val="both"/>
      </w:pPr>
      <w:proofErr w:type="spellStart"/>
      <w:r w:rsidRPr="00EB0EA6">
        <w:rPr>
          <w:b/>
        </w:rPr>
        <w:t>MiddleVR</w:t>
      </w:r>
      <w:proofErr w:type="spellEnd"/>
      <w:r w:rsidRPr="00106D0B">
        <w:tab/>
        <w:t>5, 69</w:t>
      </w:r>
    </w:p>
    <w:p w14:paraId="19D626D9" w14:textId="77777777" w:rsidR="00464E2A" w:rsidRPr="00106D0B" w:rsidRDefault="00464E2A" w:rsidP="00464E2A">
      <w:pPr>
        <w:tabs>
          <w:tab w:val="left" w:pos="3828"/>
          <w:tab w:val="left" w:pos="4111"/>
        </w:tabs>
        <w:spacing w:line="240" w:lineRule="auto"/>
        <w:jc w:val="both"/>
      </w:pPr>
    </w:p>
    <w:p w14:paraId="479D24F4" w14:textId="77777777" w:rsidR="00464E2A" w:rsidRPr="00106D0B" w:rsidRDefault="00464E2A" w:rsidP="00464E2A">
      <w:pPr>
        <w:tabs>
          <w:tab w:val="left" w:pos="3828"/>
          <w:tab w:val="left" w:pos="4111"/>
        </w:tabs>
        <w:spacing w:line="240" w:lineRule="auto"/>
        <w:jc w:val="both"/>
      </w:pPr>
      <w:proofErr w:type="spellStart"/>
      <w:r w:rsidRPr="00106D0B">
        <w:t>middleVR</w:t>
      </w:r>
      <w:proofErr w:type="spellEnd"/>
      <w:r w:rsidRPr="00106D0B">
        <w:t xml:space="preserve"> </w:t>
      </w:r>
      <w:proofErr w:type="spellStart"/>
      <w:r w:rsidRPr="00106D0B">
        <w:t>for</w:t>
      </w:r>
      <w:proofErr w:type="spellEnd"/>
      <w:r w:rsidRPr="00106D0B">
        <w:t xml:space="preserve"> Unity</w:t>
      </w:r>
    </w:p>
    <w:p w14:paraId="729F8179" w14:textId="77777777" w:rsidR="00464E2A" w:rsidRPr="00106D0B" w:rsidRDefault="00464E2A" w:rsidP="00464E2A">
      <w:pPr>
        <w:tabs>
          <w:tab w:val="left" w:pos="3828"/>
          <w:tab w:val="left" w:pos="4111"/>
        </w:tabs>
        <w:spacing w:line="240" w:lineRule="auto"/>
        <w:jc w:val="both"/>
      </w:pPr>
      <w:r w:rsidRPr="00106D0B">
        <w:t>Kommerzielle Applikation, welche die Erstellung von VR Anwendungen unterstützt. Verschiedene Soft- und Hardware werden unterstützt und verbindet sie untereinander</w:t>
      </w:r>
      <w:r>
        <w:t>,</w:t>
      </w:r>
    </w:p>
    <w:p w14:paraId="6C37012E" w14:textId="77777777" w:rsidR="00464E2A" w:rsidRPr="00106D0B" w:rsidRDefault="00464E2A" w:rsidP="00464E2A">
      <w:pPr>
        <w:tabs>
          <w:tab w:val="left" w:pos="4111"/>
        </w:tabs>
        <w:spacing w:line="240" w:lineRule="auto"/>
        <w:jc w:val="both"/>
      </w:pPr>
    </w:p>
    <w:p w14:paraId="1535363A" w14:textId="77777777" w:rsidR="00464E2A" w:rsidRPr="00106D0B" w:rsidRDefault="00464E2A" w:rsidP="00464E2A">
      <w:pPr>
        <w:tabs>
          <w:tab w:val="left" w:pos="4111"/>
        </w:tabs>
        <w:spacing w:line="240" w:lineRule="auto"/>
        <w:jc w:val="both"/>
      </w:pPr>
    </w:p>
    <w:p w14:paraId="356E13EE" w14:textId="77777777" w:rsidR="00464E2A" w:rsidRDefault="00464E2A" w:rsidP="00464E2A">
      <w:pPr>
        <w:tabs>
          <w:tab w:val="left" w:pos="4111"/>
        </w:tabs>
        <w:spacing w:line="240" w:lineRule="auto"/>
        <w:jc w:val="both"/>
      </w:pPr>
      <w:proofErr w:type="spellStart"/>
      <w:r w:rsidRPr="00EB0EA6">
        <w:rPr>
          <w:b/>
        </w:rPr>
        <w:t>Minimap</w:t>
      </w:r>
      <w:proofErr w:type="spellEnd"/>
      <w:r w:rsidRPr="00106D0B">
        <w:tab/>
        <w:t>16</w:t>
      </w:r>
    </w:p>
    <w:p w14:paraId="5AFF6887" w14:textId="77777777" w:rsidR="00464E2A" w:rsidRPr="00106D0B" w:rsidRDefault="00464E2A" w:rsidP="00464E2A">
      <w:pPr>
        <w:tabs>
          <w:tab w:val="left" w:pos="4111"/>
        </w:tabs>
        <w:spacing w:line="240" w:lineRule="auto"/>
        <w:jc w:val="both"/>
      </w:pPr>
    </w:p>
    <w:p w14:paraId="1359DF6F" w14:textId="77777777" w:rsidR="00464E2A" w:rsidRPr="00106D0B" w:rsidRDefault="00464E2A" w:rsidP="00464E2A">
      <w:pPr>
        <w:tabs>
          <w:tab w:val="left" w:pos="4111"/>
        </w:tabs>
        <w:spacing w:line="240" w:lineRule="auto"/>
        <w:jc w:val="both"/>
      </w:pPr>
      <w:r w:rsidRPr="00106D0B">
        <w:t xml:space="preserve">Stellt einen Überblick über die Spielwelt dar. Abstrahiert und simplifiziert die Details, sodass nur wichtige Akteure (Spieler, </w:t>
      </w:r>
      <w:proofErr w:type="spellStart"/>
      <w:r w:rsidRPr="00106D0B">
        <w:t>Quests</w:t>
      </w:r>
      <w:proofErr w:type="spellEnd"/>
      <w:r w:rsidRPr="00106D0B">
        <w:t xml:space="preserve">, Gelände) </w:t>
      </w:r>
      <w:proofErr w:type="spellStart"/>
      <w:r w:rsidRPr="00106D0B">
        <w:t>dargezeigt</w:t>
      </w:r>
      <w:proofErr w:type="spellEnd"/>
      <w:r w:rsidRPr="00106D0B">
        <w:t xml:space="preserve"> werden.</w:t>
      </w:r>
    </w:p>
    <w:p w14:paraId="79DD5760" w14:textId="77777777" w:rsidR="00464E2A" w:rsidRPr="00106D0B" w:rsidRDefault="00464E2A" w:rsidP="00464E2A">
      <w:pPr>
        <w:tabs>
          <w:tab w:val="left" w:pos="4111"/>
        </w:tabs>
        <w:spacing w:line="240" w:lineRule="auto"/>
        <w:jc w:val="both"/>
      </w:pPr>
    </w:p>
    <w:p w14:paraId="3B6DE49A" w14:textId="77777777" w:rsidR="00464E2A" w:rsidRDefault="00464E2A" w:rsidP="00464E2A">
      <w:pPr>
        <w:tabs>
          <w:tab w:val="left" w:pos="2552"/>
          <w:tab w:val="left" w:pos="4111"/>
        </w:tabs>
        <w:spacing w:line="240" w:lineRule="auto"/>
        <w:jc w:val="both"/>
      </w:pPr>
      <w:proofErr w:type="spellStart"/>
      <w:r w:rsidRPr="00EB0EA6">
        <w:rPr>
          <w:b/>
        </w:rPr>
        <w:t>Mosaic</w:t>
      </w:r>
      <w:proofErr w:type="spellEnd"/>
      <w:r w:rsidRPr="00106D0B">
        <w:tab/>
        <w:t>5, 10, 17, 18, 63, 69</w:t>
      </w:r>
    </w:p>
    <w:p w14:paraId="01E7C2FD" w14:textId="77777777" w:rsidR="00464E2A" w:rsidRPr="00106D0B" w:rsidRDefault="00464E2A" w:rsidP="00464E2A">
      <w:pPr>
        <w:tabs>
          <w:tab w:val="left" w:pos="2552"/>
          <w:tab w:val="left" w:pos="4111"/>
        </w:tabs>
        <w:spacing w:line="240" w:lineRule="auto"/>
        <w:jc w:val="both"/>
      </w:pPr>
    </w:p>
    <w:p w14:paraId="33300BA0" w14:textId="77777777" w:rsidR="00464E2A" w:rsidRPr="00106D0B" w:rsidRDefault="00464E2A" w:rsidP="00464E2A">
      <w:pPr>
        <w:tabs>
          <w:tab w:val="left" w:pos="2552"/>
          <w:tab w:val="left" w:pos="4111"/>
        </w:tabs>
        <w:spacing w:line="240" w:lineRule="auto"/>
        <w:jc w:val="both"/>
      </w:pPr>
      <w:r w:rsidRPr="00106D0B">
        <w:t xml:space="preserve">Die NVIDIA </w:t>
      </w:r>
      <w:proofErr w:type="spellStart"/>
      <w:r w:rsidRPr="00106D0B">
        <w:t>Mosaic</w:t>
      </w:r>
      <w:proofErr w:type="spellEnd"/>
      <w:r w:rsidRPr="00106D0B">
        <w:t xml:space="preserve"> Mehrbildschirm Technologie dient zur e</w:t>
      </w:r>
      <w:r>
        <w:t>infachen Skalierung jeder Anwen</w:t>
      </w:r>
      <w:r w:rsidRPr="00106D0B">
        <w:t>dung auf mehrere Bildschirme, und das ohne Softwarea</w:t>
      </w:r>
      <w:r>
        <w:t>npassungen oder Leistungseinbus</w:t>
      </w:r>
      <w:r w:rsidRPr="00106D0B">
        <w:t>sen.</w:t>
      </w:r>
    </w:p>
    <w:p w14:paraId="553AB6F1" w14:textId="77777777" w:rsidR="00464E2A" w:rsidRPr="00106D0B" w:rsidRDefault="00464E2A" w:rsidP="00464E2A">
      <w:pPr>
        <w:tabs>
          <w:tab w:val="left" w:pos="4111"/>
        </w:tabs>
        <w:spacing w:line="240" w:lineRule="auto"/>
        <w:jc w:val="both"/>
      </w:pPr>
    </w:p>
    <w:p w14:paraId="488926C6" w14:textId="77777777" w:rsidR="00464E2A" w:rsidRPr="00106D0B" w:rsidRDefault="00464E2A" w:rsidP="00464E2A">
      <w:pPr>
        <w:tabs>
          <w:tab w:val="left" w:pos="4111"/>
        </w:tabs>
        <w:spacing w:line="240" w:lineRule="auto"/>
        <w:jc w:val="both"/>
      </w:pPr>
    </w:p>
    <w:p w14:paraId="50A150FF" w14:textId="77777777" w:rsidR="00464E2A" w:rsidRDefault="00464E2A" w:rsidP="00464E2A">
      <w:pPr>
        <w:tabs>
          <w:tab w:val="left" w:pos="4111"/>
        </w:tabs>
        <w:spacing w:line="240" w:lineRule="auto"/>
        <w:jc w:val="both"/>
      </w:pPr>
      <w:r w:rsidRPr="00EB0EA6">
        <w:rPr>
          <w:b/>
        </w:rPr>
        <w:t>Motion-Tracking</w:t>
      </w:r>
      <w:r w:rsidRPr="00106D0B">
        <w:tab/>
        <w:t>29</w:t>
      </w:r>
    </w:p>
    <w:p w14:paraId="57AD2306" w14:textId="77777777" w:rsidR="00464E2A" w:rsidRPr="00106D0B" w:rsidRDefault="00464E2A" w:rsidP="00464E2A">
      <w:pPr>
        <w:tabs>
          <w:tab w:val="left" w:pos="4111"/>
        </w:tabs>
        <w:spacing w:line="240" w:lineRule="auto"/>
        <w:jc w:val="both"/>
      </w:pPr>
    </w:p>
    <w:p w14:paraId="28257599" w14:textId="77777777" w:rsidR="00464E2A" w:rsidRPr="00106D0B" w:rsidRDefault="00464E2A" w:rsidP="00464E2A">
      <w:pPr>
        <w:tabs>
          <w:tab w:val="left" w:pos="4111"/>
        </w:tabs>
        <w:spacing w:line="240" w:lineRule="auto"/>
        <w:jc w:val="both"/>
      </w:pPr>
      <w:r w:rsidRPr="00106D0B">
        <w:t xml:space="preserve">Das Verfolgen von Körperbewegungen des Benutzers. </w:t>
      </w:r>
    </w:p>
    <w:p w14:paraId="401D2EF2" w14:textId="77777777" w:rsidR="00464E2A" w:rsidRPr="00106D0B" w:rsidRDefault="00464E2A" w:rsidP="00464E2A">
      <w:pPr>
        <w:tabs>
          <w:tab w:val="left" w:pos="4111"/>
        </w:tabs>
        <w:spacing w:line="240" w:lineRule="auto"/>
        <w:jc w:val="both"/>
      </w:pPr>
    </w:p>
    <w:p w14:paraId="3A9ED4E1" w14:textId="77777777" w:rsidR="00464E2A" w:rsidRPr="00106D0B" w:rsidRDefault="00464E2A" w:rsidP="00464E2A">
      <w:pPr>
        <w:tabs>
          <w:tab w:val="left" w:pos="4111"/>
        </w:tabs>
        <w:spacing w:line="240" w:lineRule="auto"/>
        <w:jc w:val="center"/>
        <w:rPr>
          <w:b/>
          <w:i/>
          <w:sz w:val="24"/>
        </w:rPr>
      </w:pPr>
      <w:r w:rsidRPr="00106D0B">
        <w:rPr>
          <w:b/>
          <w:i/>
          <w:sz w:val="24"/>
        </w:rPr>
        <w:t>N</w:t>
      </w:r>
    </w:p>
    <w:p w14:paraId="7A5982D8" w14:textId="77777777" w:rsidR="00464E2A" w:rsidRPr="00106D0B" w:rsidRDefault="00464E2A" w:rsidP="00464E2A">
      <w:pPr>
        <w:tabs>
          <w:tab w:val="left" w:pos="3544"/>
        </w:tabs>
        <w:spacing w:line="240" w:lineRule="auto"/>
        <w:jc w:val="both"/>
      </w:pPr>
      <w:proofErr w:type="spellStart"/>
      <w:r w:rsidRPr="00EB0EA6">
        <w:rPr>
          <w:b/>
        </w:rPr>
        <w:lastRenderedPageBreak/>
        <w:t>Nvidia</w:t>
      </w:r>
      <w:proofErr w:type="spellEnd"/>
      <w:r w:rsidRPr="00106D0B">
        <w:tab/>
        <w:t>5, 10, 17</w:t>
      </w:r>
    </w:p>
    <w:p w14:paraId="56FD80C5" w14:textId="77777777" w:rsidR="00464E2A" w:rsidRPr="00106D0B" w:rsidRDefault="00464E2A" w:rsidP="00464E2A">
      <w:pPr>
        <w:tabs>
          <w:tab w:val="left" w:pos="3544"/>
        </w:tabs>
        <w:spacing w:line="240" w:lineRule="auto"/>
        <w:jc w:val="both"/>
      </w:pPr>
      <w:r w:rsidRPr="00106D0B">
        <w:t>Einer der weltweit grössten Hersteller von Chipsätzen und Graphikprozessoren.</w:t>
      </w:r>
    </w:p>
    <w:p w14:paraId="5641D969" w14:textId="77777777" w:rsidR="00464E2A" w:rsidRDefault="00464E2A" w:rsidP="00464E2A">
      <w:pPr>
        <w:tabs>
          <w:tab w:val="left" w:pos="4111"/>
        </w:tabs>
        <w:spacing w:line="240" w:lineRule="auto"/>
        <w:jc w:val="both"/>
      </w:pPr>
    </w:p>
    <w:p w14:paraId="373E74CD" w14:textId="77777777" w:rsidR="00464E2A" w:rsidRDefault="00464E2A" w:rsidP="00464E2A">
      <w:pPr>
        <w:tabs>
          <w:tab w:val="left" w:pos="4111"/>
        </w:tabs>
        <w:spacing w:line="240" w:lineRule="auto"/>
        <w:jc w:val="both"/>
      </w:pPr>
    </w:p>
    <w:p w14:paraId="7213A646" w14:textId="77777777" w:rsidR="00464E2A" w:rsidRPr="00106D0B" w:rsidRDefault="00464E2A" w:rsidP="00464E2A">
      <w:pPr>
        <w:tabs>
          <w:tab w:val="left" w:pos="4111"/>
        </w:tabs>
        <w:spacing w:line="240" w:lineRule="auto"/>
        <w:jc w:val="both"/>
      </w:pPr>
    </w:p>
    <w:p w14:paraId="76DEC868" w14:textId="77777777" w:rsidR="00464E2A" w:rsidRPr="00106D0B" w:rsidRDefault="00464E2A" w:rsidP="00464E2A">
      <w:pPr>
        <w:tabs>
          <w:tab w:val="left" w:pos="4111"/>
        </w:tabs>
        <w:spacing w:line="240" w:lineRule="auto"/>
        <w:jc w:val="center"/>
        <w:rPr>
          <w:b/>
          <w:i/>
          <w:sz w:val="24"/>
        </w:rPr>
      </w:pPr>
      <w:r w:rsidRPr="00106D0B">
        <w:rPr>
          <w:b/>
          <w:i/>
          <w:sz w:val="24"/>
        </w:rPr>
        <w:t>P</w:t>
      </w:r>
    </w:p>
    <w:p w14:paraId="5BBB3D15" w14:textId="77777777" w:rsidR="00464E2A" w:rsidRDefault="00464E2A" w:rsidP="00464E2A">
      <w:pPr>
        <w:tabs>
          <w:tab w:val="left" w:pos="3686"/>
        </w:tabs>
        <w:spacing w:line="240" w:lineRule="auto"/>
        <w:jc w:val="both"/>
      </w:pPr>
      <w:r w:rsidRPr="00EB0EA6">
        <w:rPr>
          <w:b/>
        </w:rPr>
        <w:t>Polfilter</w:t>
      </w:r>
      <w:r w:rsidRPr="00106D0B">
        <w:tab/>
        <w:t>2, 7, 9</w:t>
      </w:r>
    </w:p>
    <w:p w14:paraId="39233FD9" w14:textId="77777777" w:rsidR="00464E2A" w:rsidRPr="00106D0B" w:rsidRDefault="00464E2A" w:rsidP="00464E2A">
      <w:pPr>
        <w:tabs>
          <w:tab w:val="left" w:pos="3686"/>
        </w:tabs>
        <w:spacing w:line="240" w:lineRule="auto"/>
        <w:jc w:val="both"/>
      </w:pPr>
    </w:p>
    <w:p w14:paraId="18552CEB" w14:textId="77777777" w:rsidR="00464E2A" w:rsidRPr="00106D0B" w:rsidRDefault="00464E2A" w:rsidP="00464E2A">
      <w:pPr>
        <w:tabs>
          <w:tab w:val="left" w:pos="3686"/>
        </w:tabs>
        <w:spacing w:line="240" w:lineRule="auto"/>
        <w:jc w:val="both"/>
      </w:pPr>
      <w:r w:rsidRPr="00106D0B">
        <w:t>Ein Polarisationsfilter (kurz auch Polfilter) ist ein Polarisator für Licht, der auf Dichroismus beruht, also komplementär polarisiertes Licht absorbiert, statt es wie polarisierende Strahlteiler zu reflektieren. Dadurch eignet es sich, Lichtstrahlen, die in der „falschen“ Ebene schwingen, zu unterdrücken</w:t>
      </w:r>
      <w:r>
        <w:t>.</w:t>
      </w:r>
    </w:p>
    <w:p w14:paraId="16A8F8FB" w14:textId="77777777" w:rsidR="00464E2A" w:rsidRPr="00106D0B" w:rsidRDefault="00464E2A" w:rsidP="00464E2A">
      <w:pPr>
        <w:tabs>
          <w:tab w:val="left" w:pos="4111"/>
        </w:tabs>
        <w:spacing w:line="240" w:lineRule="auto"/>
        <w:jc w:val="both"/>
      </w:pPr>
    </w:p>
    <w:p w14:paraId="6B648534" w14:textId="77777777" w:rsidR="00464E2A" w:rsidRPr="00106D0B" w:rsidRDefault="00464E2A" w:rsidP="00464E2A">
      <w:pPr>
        <w:tabs>
          <w:tab w:val="left" w:pos="4111"/>
        </w:tabs>
        <w:spacing w:line="240" w:lineRule="auto"/>
        <w:jc w:val="both"/>
      </w:pPr>
    </w:p>
    <w:p w14:paraId="0A571BCC" w14:textId="77777777" w:rsidR="00464E2A" w:rsidRDefault="00464E2A" w:rsidP="00464E2A">
      <w:pPr>
        <w:tabs>
          <w:tab w:val="left" w:pos="3828"/>
        </w:tabs>
        <w:spacing w:line="240" w:lineRule="auto"/>
        <w:jc w:val="both"/>
      </w:pPr>
      <w:r w:rsidRPr="00EB0EA6">
        <w:rPr>
          <w:b/>
        </w:rPr>
        <w:t>PPT Studio 2013</w:t>
      </w:r>
      <w:r w:rsidRPr="00106D0B">
        <w:tab/>
        <w:t>8, 27</w:t>
      </w:r>
    </w:p>
    <w:p w14:paraId="4AD216FC" w14:textId="77777777" w:rsidR="00464E2A" w:rsidRPr="00106D0B" w:rsidRDefault="00464E2A" w:rsidP="00464E2A">
      <w:pPr>
        <w:tabs>
          <w:tab w:val="left" w:pos="3828"/>
        </w:tabs>
        <w:spacing w:line="240" w:lineRule="auto"/>
        <w:jc w:val="both"/>
      </w:pPr>
    </w:p>
    <w:p w14:paraId="78C88C06" w14:textId="77777777" w:rsidR="00464E2A" w:rsidRPr="00106D0B" w:rsidRDefault="00464E2A" w:rsidP="00464E2A">
      <w:pPr>
        <w:tabs>
          <w:tab w:val="left" w:pos="3828"/>
        </w:tabs>
        <w:spacing w:line="240" w:lineRule="auto"/>
        <w:jc w:val="both"/>
      </w:pPr>
      <w:r w:rsidRPr="00106D0B">
        <w:t xml:space="preserve">Software von </w:t>
      </w:r>
      <w:proofErr w:type="spellStart"/>
      <w:r w:rsidRPr="00106D0B">
        <w:t>WorldViz</w:t>
      </w:r>
      <w:proofErr w:type="spellEnd"/>
      <w:r w:rsidRPr="00106D0B">
        <w:t xml:space="preserve"> welche die Installation im CAVE der BFH softwareseitig unterstützt (bietet Kalibrierungseinstellungen, VRPN Output und vieles mehr an).</w:t>
      </w:r>
    </w:p>
    <w:p w14:paraId="40B0B126" w14:textId="77777777" w:rsidR="00464E2A" w:rsidRPr="00106D0B" w:rsidRDefault="00464E2A" w:rsidP="00464E2A">
      <w:pPr>
        <w:tabs>
          <w:tab w:val="left" w:pos="4111"/>
        </w:tabs>
        <w:spacing w:line="240" w:lineRule="auto"/>
        <w:jc w:val="both"/>
      </w:pPr>
    </w:p>
    <w:p w14:paraId="5588D918" w14:textId="77777777" w:rsidR="00464E2A" w:rsidRPr="00106D0B" w:rsidRDefault="00464E2A" w:rsidP="00464E2A">
      <w:pPr>
        <w:tabs>
          <w:tab w:val="left" w:pos="4111"/>
        </w:tabs>
        <w:spacing w:line="240" w:lineRule="auto"/>
        <w:jc w:val="both"/>
      </w:pPr>
    </w:p>
    <w:p w14:paraId="7DFD42D5" w14:textId="77777777" w:rsidR="00464E2A" w:rsidRDefault="00464E2A" w:rsidP="00464E2A">
      <w:pPr>
        <w:tabs>
          <w:tab w:val="left" w:pos="2127"/>
        </w:tabs>
        <w:spacing w:line="240" w:lineRule="auto"/>
        <w:jc w:val="both"/>
      </w:pPr>
      <w:proofErr w:type="spellStart"/>
      <w:r w:rsidRPr="00EB0EA6">
        <w:rPr>
          <w:b/>
        </w:rPr>
        <w:t>Prefab</w:t>
      </w:r>
      <w:proofErr w:type="spellEnd"/>
      <w:r w:rsidRPr="00106D0B">
        <w:tab/>
        <w:t>23, 28, 32, 33, 44, 45, 47</w:t>
      </w:r>
    </w:p>
    <w:p w14:paraId="77F9F2C4" w14:textId="77777777" w:rsidR="00464E2A" w:rsidRPr="00106D0B" w:rsidRDefault="00464E2A" w:rsidP="00464E2A">
      <w:pPr>
        <w:tabs>
          <w:tab w:val="left" w:pos="2127"/>
        </w:tabs>
        <w:spacing w:line="240" w:lineRule="auto"/>
        <w:jc w:val="both"/>
      </w:pPr>
    </w:p>
    <w:p w14:paraId="4AE3401D" w14:textId="77777777" w:rsidR="00464E2A" w:rsidRPr="00106D0B" w:rsidRDefault="00464E2A" w:rsidP="00464E2A">
      <w:pPr>
        <w:tabs>
          <w:tab w:val="left" w:pos="2127"/>
        </w:tabs>
        <w:spacing w:line="240" w:lineRule="auto"/>
        <w:jc w:val="both"/>
      </w:pPr>
      <w:r w:rsidRPr="00106D0B">
        <w:t xml:space="preserve">Unity Hilfsmittel, um Spielobjekte zu </w:t>
      </w:r>
      <w:proofErr w:type="spellStart"/>
      <w:r w:rsidRPr="00106D0B">
        <w:t>Instanzieren</w:t>
      </w:r>
      <w:proofErr w:type="spellEnd"/>
      <w:r w:rsidRPr="00106D0B">
        <w:t>.</w:t>
      </w:r>
    </w:p>
    <w:p w14:paraId="0B1F7C91" w14:textId="77777777" w:rsidR="00464E2A" w:rsidRPr="00106D0B" w:rsidRDefault="00464E2A" w:rsidP="00464E2A">
      <w:pPr>
        <w:tabs>
          <w:tab w:val="left" w:pos="4111"/>
        </w:tabs>
        <w:spacing w:line="240" w:lineRule="auto"/>
        <w:jc w:val="both"/>
      </w:pPr>
    </w:p>
    <w:p w14:paraId="51FA8CF5" w14:textId="77777777" w:rsidR="00464E2A" w:rsidRPr="00106D0B" w:rsidRDefault="00464E2A" w:rsidP="00464E2A">
      <w:pPr>
        <w:tabs>
          <w:tab w:val="left" w:pos="4111"/>
        </w:tabs>
        <w:spacing w:line="240" w:lineRule="auto"/>
        <w:jc w:val="both"/>
      </w:pPr>
    </w:p>
    <w:p w14:paraId="13FE7B62" w14:textId="77777777" w:rsidR="00464E2A" w:rsidRPr="00106D0B" w:rsidRDefault="00464E2A" w:rsidP="00464E2A">
      <w:pPr>
        <w:tabs>
          <w:tab w:val="left" w:pos="4111"/>
        </w:tabs>
        <w:spacing w:line="240" w:lineRule="auto"/>
        <w:jc w:val="center"/>
        <w:rPr>
          <w:b/>
          <w:i/>
          <w:sz w:val="24"/>
        </w:rPr>
      </w:pPr>
      <w:r w:rsidRPr="00106D0B">
        <w:rPr>
          <w:b/>
          <w:i/>
          <w:sz w:val="24"/>
        </w:rPr>
        <w:t>R</w:t>
      </w:r>
    </w:p>
    <w:p w14:paraId="24D0130E" w14:textId="77777777" w:rsidR="00464E2A" w:rsidRDefault="00464E2A" w:rsidP="00464E2A">
      <w:pPr>
        <w:tabs>
          <w:tab w:val="left" w:pos="2835"/>
        </w:tabs>
        <w:spacing w:line="240" w:lineRule="auto"/>
        <w:jc w:val="both"/>
      </w:pPr>
      <w:proofErr w:type="spellStart"/>
      <w:r w:rsidRPr="00EB0EA6">
        <w:rPr>
          <w:b/>
        </w:rPr>
        <w:t>Raycast</w:t>
      </w:r>
      <w:proofErr w:type="spellEnd"/>
      <w:r w:rsidRPr="00106D0B">
        <w:tab/>
        <w:t>22, 25, 39, 49, 52</w:t>
      </w:r>
    </w:p>
    <w:p w14:paraId="5D77B941" w14:textId="77777777" w:rsidR="00464E2A" w:rsidRPr="00106D0B" w:rsidRDefault="00464E2A" w:rsidP="00464E2A">
      <w:pPr>
        <w:tabs>
          <w:tab w:val="left" w:pos="2835"/>
        </w:tabs>
        <w:spacing w:line="240" w:lineRule="auto"/>
        <w:jc w:val="both"/>
      </w:pPr>
    </w:p>
    <w:p w14:paraId="550AE328" w14:textId="77777777" w:rsidR="00464E2A" w:rsidRDefault="00464E2A" w:rsidP="00464E2A">
      <w:pPr>
        <w:tabs>
          <w:tab w:val="left" w:pos="2835"/>
        </w:tabs>
        <w:spacing w:line="240" w:lineRule="auto"/>
        <w:jc w:val="both"/>
      </w:pPr>
      <w:r w:rsidRPr="00106D0B">
        <w:t xml:space="preserve">Das Verwenden von </w:t>
      </w:r>
      <w:proofErr w:type="spellStart"/>
      <w:r w:rsidRPr="00106D0B">
        <w:t>Ray’s</w:t>
      </w:r>
      <w:proofErr w:type="spellEnd"/>
      <w:r w:rsidRPr="00106D0B">
        <w:t xml:space="preserve"> (Strahlen) in der Computergraphik um Bilder zu Rendern oder 3D Objekte in der Tiefe zu erkennen.</w:t>
      </w:r>
    </w:p>
    <w:p w14:paraId="1DB948A1" w14:textId="77777777" w:rsidR="00464E2A" w:rsidRDefault="00464E2A" w:rsidP="00464E2A">
      <w:pPr>
        <w:tabs>
          <w:tab w:val="left" w:pos="2835"/>
        </w:tabs>
        <w:spacing w:line="240" w:lineRule="auto"/>
        <w:jc w:val="both"/>
      </w:pPr>
    </w:p>
    <w:p w14:paraId="68240CD2" w14:textId="77777777" w:rsidR="00464E2A" w:rsidRPr="00106D0B" w:rsidRDefault="00464E2A" w:rsidP="00464E2A">
      <w:pPr>
        <w:tabs>
          <w:tab w:val="left" w:pos="2835"/>
        </w:tabs>
        <w:spacing w:line="240" w:lineRule="auto"/>
        <w:jc w:val="both"/>
      </w:pPr>
    </w:p>
    <w:p w14:paraId="4A0CC74E" w14:textId="77777777" w:rsidR="00464E2A" w:rsidRDefault="00464E2A" w:rsidP="00464E2A">
      <w:pPr>
        <w:tabs>
          <w:tab w:val="left" w:pos="3261"/>
        </w:tabs>
        <w:spacing w:line="240" w:lineRule="auto"/>
        <w:jc w:val="both"/>
      </w:pPr>
      <w:proofErr w:type="spellStart"/>
      <w:r w:rsidRPr="00EB0EA6">
        <w:rPr>
          <w:b/>
        </w:rPr>
        <w:t>Render</w:t>
      </w:r>
      <w:proofErr w:type="spellEnd"/>
      <w:r w:rsidRPr="00106D0B">
        <w:tab/>
        <w:t>2, 15, 63, 68</w:t>
      </w:r>
    </w:p>
    <w:p w14:paraId="6746CE34" w14:textId="77777777" w:rsidR="00464E2A" w:rsidRPr="00106D0B" w:rsidRDefault="00464E2A" w:rsidP="00464E2A">
      <w:pPr>
        <w:tabs>
          <w:tab w:val="left" w:pos="3261"/>
        </w:tabs>
        <w:spacing w:line="240" w:lineRule="auto"/>
        <w:jc w:val="both"/>
      </w:pPr>
    </w:p>
    <w:p w14:paraId="22619D0D" w14:textId="77777777" w:rsidR="00464E2A" w:rsidRPr="00106D0B" w:rsidRDefault="00464E2A" w:rsidP="00464E2A">
      <w:pPr>
        <w:tabs>
          <w:tab w:val="left" w:pos="3261"/>
        </w:tabs>
        <w:spacing w:line="240" w:lineRule="auto"/>
        <w:jc w:val="both"/>
      </w:pPr>
      <w:r w:rsidRPr="00106D0B">
        <w:lastRenderedPageBreak/>
        <w:t>Das Berechnen der Computergraphik. Meist über die Graphikkarte.</w:t>
      </w:r>
    </w:p>
    <w:p w14:paraId="15D2AE61" w14:textId="77777777" w:rsidR="00464E2A" w:rsidRPr="00106D0B" w:rsidRDefault="00464E2A" w:rsidP="00464E2A">
      <w:pPr>
        <w:tabs>
          <w:tab w:val="left" w:pos="4111"/>
        </w:tabs>
        <w:spacing w:line="240" w:lineRule="auto"/>
        <w:jc w:val="both"/>
      </w:pPr>
    </w:p>
    <w:p w14:paraId="4E786A9F" w14:textId="77777777" w:rsidR="00464E2A" w:rsidRPr="00106D0B" w:rsidRDefault="00464E2A" w:rsidP="00464E2A">
      <w:pPr>
        <w:tabs>
          <w:tab w:val="left" w:pos="4111"/>
        </w:tabs>
        <w:spacing w:line="240" w:lineRule="auto"/>
        <w:jc w:val="both"/>
      </w:pPr>
    </w:p>
    <w:p w14:paraId="7C9F361E" w14:textId="77777777" w:rsidR="00464E2A" w:rsidRPr="00106D0B" w:rsidRDefault="00464E2A" w:rsidP="00464E2A">
      <w:pPr>
        <w:tabs>
          <w:tab w:val="left" w:pos="4111"/>
        </w:tabs>
        <w:spacing w:line="240" w:lineRule="auto"/>
        <w:jc w:val="center"/>
        <w:rPr>
          <w:b/>
          <w:i/>
          <w:sz w:val="24"/>
        </w:rPr>
      </w:pPr>
      <w:r w:rsidRPr="00106D0B">
        <w:rPr>
          <w:b/>
          <w:i/>
          <w:sz w:val="24"/>
        </w:rPr>
        <w:t>S</w:t>
      </w:r>
    </w:p>
    <w:p w14:paraId="02EC0D5F" w14:textId="77777777" w:rsidR="00464E2A" w:rsidRPr="008B702E" w:rsidRDefault="00464E2A" w:rsidP="00464E2A">
      <w:pPr>
        <w:tabs>
          <w:tab w:val="left" w:pos="1701"/>
        </w:tabs>
        <w:spacing w:line="240" w:lineRule="auto"/>
        <w:jc w:val="both"/>
        <w:rPr>
          <w:i/>
        </w:rPr>
      </w:pPr>
      <w:proofErr w:type="spellStart"/>
      <w:r w:rsidRPr="00EB0EA6">
        <w:rPr>
          <w:b/>
        </w:rPr>
        <w:t>Smoothing</w:t>
      </w:r>
      <w:proofErr w:type="spellEnd"/>
      <w:r w:rsidRPr="00106D0B">
        <w:tab/>
        <w:t xml:space="preserve">30, 31, 32, 33, 34, 37, 39, </w:t>
      </w:r>
      <w:r w:rsidRPr="008B702E">
        <w:rPr>
          <w:i/>
        </w:rPr>
        <w:t>Siehe 1€ Filter</w:t>
      </w:r>
    </w:p>
    <w:p w14:paraId="34C99B5A" w14:textId="77777777" w:rsidR="00464E2A" w:rsidRDefault="00464E2A" w:rsidP="00464E2A">
      <w:pPr>
        <w:tabs>
          <w:tab w:val="left" w:pos="4111"/>
        </w:tabs>
        <w:spacing w:line="240" w:lineRule="auto"/>
        <w:jc w:val="both"/>
      </w:pPr>
    </w:p>
    <w:p w14:paraId="35599B1F" w14:textId="77777777" w:rsidR="00464E2A" w:rsidRPr="00106D0B" w:rsidRDefault="00464E2A" w:rsidP="00464E2A">
      <w:pPr>
        <w:tabs>
          <w:tab w:val="left" w:pos="4111"/>
        </w:tabs>
        <w:spacing w:line="240" w:lineRule="auto"/>
        <w:jc w:val="both"/>
      </w:pPr>
    </w:p>
    <w:p w14:paraId="49A0D36C" w14:textId="77777777" w:rsidR="00464E2A" w:rsidRDefault="00464E2A" w:rsidP="00464E2A">
      <w:pPr>
        <w:tabs>
          <w:tab w:val="left" w:pos="3402"/>
        </w:tabs>
        <w:spacing w:line="240" w:lineRule="auto"/>
        <w:jc w:val="both"/>
      </w:pPr>
      <w:r w:rsidRPr="00EB0EA6">
        <w:rPr>
          <w:b/>
        </w:rPr>
        <w:t>Stereoskopie</w:t>
      </w:r>
      <w:r w:rsidRPr="00106D0B">
        <w:tab/>
        <w:t>2, 3, 15, 59</w:t>
      </w:r>
    </w:p>
    <w:p w14:paraId="39DBA3F0" w14:textId="77777777" w:rsidR="00464E2A" w:rsidRPr="00106D0B" w:rsidRDefault="00464E2A" w:rsidP="00464E2A">
      <w:pPr>
        <w:tabs>
          <w:tab w:val="left" w:pos="3402"/>
        </w:tabs>
        <w:spacing w:line="240" w:lineRule="auto"/>
        <w:jc w:val="both"/>
      </w:pPr>
    </w:p>
    <w:p w14:paraId="3A2CEF87" w14:textId="77777777" w:rsidR="00464E2A" w:rsidRDefault="00464E2A" w:rsidP="00464E2A">
      <w:pPr>
        <w:tabs>
          <w:tab w:val="left" w:pos="3402"/>
        </w:tabs>
        <w:spacing w:line="240" w:lineRule="auto"/>
        <w:jc w:val="both"/>
      </w:pPr>
      <w:r w:rsidRPr="00106D0B">
        <w:t>Die Stereoskopie ist die Wiedergabe von Bildern mit einem räumlichen Eindruck von Tiefe, der physikalisch nicht vorhanden ist.</w:t>
      </w:r>
    </w:p>
    <w:p w14:paraId="68EDD081" w14:textId="77777777" w:rsidR="00464E2A" w:rsidRPr="00106D0B" w:rsidRDefault="00464E2A" w:rsidP="00464E2A">
      <w:pPr>
        <w:tabs>
          <w:tab w:val="left" w:pos="3402"/>
        </w:tabs>
        <w:spacing w:line="240" w:lineRule="auto"/>
        <w:jc w:val="both"/>
      </w:pPr>
    </w:p>
    <w:p w14:paraId="0664C320" w14:textId="77777777" w:rsidR="00464E2A" w:rsidRPr="00106D0B" w:rsidRDefault="00464E2A" w:rsidP="00464E2A">
      <w:pPr>
        <w:tabs>
          <w:tab w:val="left" w:pos="4111"/>
        </w:tabs>
        <w:spacing w:line="240" w:lineRule="auto"/>
        <w:jc w:val="both"/>
      </w:pPr>
    </w:p>
    <w:p w14:paraId="629E696E" w14:textId="77777777" w:rsidR="00464E2A" w:rsidRPr="00106D0B" w:rsidRDefault="00464E2A" w:rsidP="00464E2A">
      <w:pPr>
        <w:tabs>
          <w:tab w:val="left" w:pos="2552"/>
        </w:tabs>
        <w:spacing w:line="240" w:lineRule="auto"/>
        <w:jc w:val="both"/>
      </w:pPr>
      <w:r w:rsidRPr="00EB0EA6">
        <w:rPr>
          <w:b/>
        </w:rPr>
        <w:t>Stereoskopische</w:t>
      </w:r>
      <w:r w:rsidRPr="00106D0B">
        <w:tab/>
      </w:r>
      <w:r w:rsidRPr="008B702E">
        <w:rPr>
          <w:i/>
        </w:rPr>
        <w:t>Siehe Stereoskopie</w:t>
      </w:r>
    </w:p>
    <w:p w14:paraId="723F93C0" w14:textId="77777777" w:rsidR="00464E2A" w:rsidRPr="00106D0B" w:rsidRDefault="00464E2A" w:rsidP="00EB0EA6">
      <w:pPr>
        <w:pStyle w:val="berschrift8"/>
      </w:pPr>
      <w:r w:rsidRPr="00106D0B">
        <w:t>U</w:t>
      </w:r>
    </w:p>
    <w:p w14:paraId="0C141115" w14:textId="77777777" w:rsidR="00464E2A" w:rsidRDefault="00464E2A" w:rsidP="00464E2A">
      <w:pPr>
        <w:tabs>
          <w:tab w:val="left" w:pos="851"/>
        </w:tabs>
        <w:spacing w:line="240" w:lineRule="auto"/>
        <w:jc w:val="both"/>
      </w:pPr>
      <w:r w:rsidRPr="00EB0EA6">
        <w:rPr>
          <w:b/>
        </w:rPr>
        <w:t>Unity</w:t>
      </w:r>
      <w:r w:rsidRPr="00106D0B">
        <w:tab/>
        <w:t>1, 2, 3, 5, 10, 11, 13, 16, 17, 18, 20, 21, 23, 25, 26, 27, 28, 29, 31, 32, 33, 34, 35, 36, 37, 41, 42, 43, 44, 45, 47, 49, 50, 51, 52, 57, 58, 59, 60, 61, 63, 68, 69</w:t>
      </w:r>
    </w:p>
    <w:p w14:paraId="78E00E7E" w14:textId="77777777" w:rsidR="00464E2A" w:rsidRPr="00106D0B" w:rsidRDefault="00464E2A" w:rsidP="00464E2A">
      <w:pPr>
        <w:tabs>
          <w:tab w:val="left" w:pos="851"/>
        </w:tabs>
        <w:spacing w:line="240" w:lineRule="auto"/>
        <w:jc w:val="both"/>
      </w:pPr>
    </w:p>
    <w:p w14:paraId="4698FCFF" w14:textId="77777777" w:rsidR="00464E2A" w:rsidRPr="00106D0B" w:rsidRDefault="00464E2A" w:rsidP="00464E2A">
      <w:pPr>
        <w:tabs>
          <w:tab w:val="left" w:pos="851"/>
        </w:tabs>
        <w:spacing w:line="240" w:lineRule="auto"/>
        <w:jc w:val="both"/>
      </w:pPr>
      <w:r w:rsidRPr="00106D0B">
        <w:t>Unity Game Engine</w:t>
      </w:r>
    </w:p>
    <w:p w14:paraId="762E9AF9" w14:textId="77777777" w:rsidR="00464E2A" w:rsidRPr="00106D0B" w:rsidRDefault="00464E2A" w:rsidP="00464E2A">
      <w:pPr>
        <w:tabs>
          <w:tab w:val="left" w:pos="851"/>
        </w:tabs>
        <w:spacing w:line="240" w:lineRule="auto"/>
        <w:jc w:val="both"/>
      </w:pPr>
      <w:r w:rsidRPr="00106D0B">
        <w:t>Unity ist eine Laufzeit- und Entwicklungsumgebung für Spiele und Simulationen</w:t>
      </w:r>
    </w:p>
    <w:p w14:paraId="74FC4893" w14:textId="77777777" w:rsidR="00464E2A" w:rsidRPr="00106D0B" w:rsidRDefault="00464E2A" w:rsidP="00464E2A">
      <w:pPr>
        <w:tabs>
          <w:tab w:val="left" w:pos="4111"/>
        </w:tabs>
        <w:spacing w:line="240" w:lineRule="auto"/>
        <w:jc w:val="both"/>
      </w:pPr>
    </w:p>
    <w:p w14:paraId="0D793501" w14:textId="77777777" w:rsidR="00464E2A" w:rsidRPr="00106D0B" w:rsidRDefault="00464E2A" w:rsidP="00464E2A">
      <w:pPr>
        <w:tabs>
          <w:tab w:val="left" w:pos="4111"/>
        </w:tabs>
        <w:spacing w:line="240" w:lineRule="auto"/>
        <w:jc w:val="both"/>
      </w:pPr>
    </w:p>
    <w:p w14:paraId="7DF315BE" w14:textId="77777777" w:rsidR="00464E2A" w:rsidRPr="00106D0B" w:rsidRDefault="00464E2A" w:rsidP="00464E2A">
      <w:pPr>
        <w:tabs>
          <w:tab w:val="left" w:pos="4111"/>
        </w:tabs>
        <w:spacing w:line="240" w:lineRule="auto"/>
        <w:jc w:val="center"/>
        <w:rPr>
          <w:b/>
          <w:i/>
          <w:sz w:val="24"/>
        </w:rPr>
      </w:pPr>
      <w:r w:rsidRPr="00106D0B">
        <w:rPr>
          <w:b/>
          <w:i/>
          <w:sz w:val="24"/>
        </w:rPr>
        <w:t>V</w:t>
      </w:r>
    </w:p>
    <w:p w14:paraId="71960492" w14:textId="77777777" w:rsidR="00464E2A" w:rsidRDefault="00464E2A" w:rsidP="00464E2A">
      <w:pPr>
        <w:tabs>
          <w:tab w:val="left" w:pos="4111"/>
        </w:tabs>
        <w:spacing w:line="240" w:lineRule="auto"/>
        <w:jc w:val="both"/>
      </w:pPr>
      <w:r w:rsidRPr="00EB0EA6">
        <w:rPr>
          <w:b/>
        </w:rPr>
        <w:t>Video Matrix Switch</w:t>
      </w:r>
      <w:r w:rsidRPr="00106D0B">
        <w:tab/>
        <w:t>11</w:t>
      </w:r>
    </w:p>
    <w:p w14:paraId="233A3A45" w14:textId="77777777" w:rsidR="00464E2A" w:rsidRPr="00106D0B" w:rsidRDefault="00464E2A" w:rsidP="00464E2A">
      <w:pPr>
        <w:tabs>
          <w:tab w:val="left" w:pos="4111"/>
        </w:tabs>
        <w:spacing w:line="240" w:lineRule="auto"/>
        <w:jc w:val="both"/>
      </w:pPr>
    </w:p>
    <w:p w14:paraId="0BDA2BD5" w14:textId="77777777" w:rsidR="00464E2A" w:rsidRPr="00106D0B" w:rsidRDefault="00464E2A" w:rsidP="00464E2A">
      <w:pPr>
        <w:tabs>
          <w:tab w:val="left" w:pos="4111"/>
        </w:tabs>
        <w:spacing w:line="240" w:lineRule="auto"/>
        <w:jc w:val="both"/>
      </w:pPr>
      <w:r w:rsidRPr="00106D0B">
        <w:t>Hardwareswitch, um verschiedene Video/Bild Ein- und Ausgänge zu koppeln.</w:t>
      </w:r>
    </w:p>
    <w:p w14:paraId="4BD037C9" w14:textId="77777777" w:rsidR="00464E2A" w:rsidRPr="00106D0B" w:rsidRDefault="00464E2A" w:rsidP="00464E2A">
      <w:pPr>
        <w:tabs>
          <w:tab w:val="left" w:pos="4111"/>
        </w:tabs>
        <w:spacing w:line="240" w:lineRule="auto"/>
        <w:jc w:val="both"/>
      </w:pPr>
    </w:p>
    <w:p w14:paraId="0DF8F6B6" w14:textId="77777777" w:rsidR="00464E2A" w:rsidRPr="00106D0B" w:rsidRDefault="00464E2A" w:rsidP="00464E2A">
      <w:pPr>
        <w:tabs>
          <w:tab w:val="left" w:pos="4111"/>
        </w:tabs>
        <w:spacing w:line="240" w:lineRule="auto"/>
        <w:jc w:val="both"/>
      </w:pPr>
    </w:p>
    <w:p w14:paraId="231D4BAE" w14:textId="77777777" w:rsidR="00464E2A" w:rsidRDefault="00464E2A" w:rsidP="00464E2A">
      <w:pPr>
        <w:tabs>
          <w:tab w:val="left" w:pos="2977"/>
        </w:tabs>
        <w:spacing w:line="240" w:lineRule="auto"/>
        <w:jc w:val="both"/>
      </w:pPr>
      <w:proofErr w:type="spellStart"/>
      <w:r w:rsidRPr="00EB0EA6">
        <w:rPr>
          <w:b/>
        </w:rPr>
        <w:t>Viewfrustum</w:t>
      </w:r>
      <w:proofErr w:type="spellEnd"/>
      <w:r w:rsidRPr="00106D0B">
        <w:tab/>
      </w:r>
      <w:r w:rsidRPr="008B702E">
        <w:rPr>
          <w:i/>
        </w:rPr>
        <w:t xml:space="preserve">Siehe </w:t>
      </w:r>
      <w:proofErr w:type="spellStart"/>
      <w:r w:rsidRPr="008B702E">
        <w:rPr>
          <w:i/>
        </w:rPr>
        <w:t>Frustum</w:t>
      </w:r>
      <w:proofErr w:type="spellEnd"/>
    </w:p>
    <w:p w14:paraId="35ED2874" w14:textId="77777777" w:rsidR="00464E2A" w:rsidRDefault="00464E2A" w:rsidP="00464E2A">
      <w:pPr>
        <w:tabs>
          <w:tab w:val="left" w:pos="2977"/>
        </w:tabs>
        <w:spacing w:line="240" w:lineRule="auto"/>
        <w:jc w:val="both"/>
      </w:pPr>
    </w:p>
    <w:p w14:paraId="6635C69A" w14:textId="77777777" w:rsidR="00464E2A" w:rsidRPr="00106D0B" w:rsidRDefault="00464E2A" w:rsidP="00464E2A">
      <w:pPr>
        <w:tabs>
          <w:tab w:val="left" w:pos="2977"/>
        </w:tabs>
        <w:spacing w:line="240" w:lineRule="auto"/>
        <w:jc w:val="both"/>
      </w:pPr>
    </w:p>
    <w:p w14:paraId="3810E154" w14:textId="77777777" w:rsidR="00464E2A" w:rsidRDefault="00464E2A" w:rsidP="00464E2A">
      <w:pPr>
        <w:tabs>
          <w:tab w:val="left" w:pos="3828"/>
        </w:tabs>
        <w:spacing w:line="240" w:lineRule="auto"/>
        <w:jc w:val="both"/>
      </w:pPr>
      <w:proofErr w:type="spellStart"/>
      <w:r w:rsidRPr="00EB0EA6">
        <w:rPr>
          <w:b/>
        </w:rPr>
        <w:t>Viewport</w:t>
      </w:r>
      <w:proofErr w:type="spellEnd"/>
      <w:r w:rsidRPr="00106D0B">
        <w:tab/>
        <w:t>16, 48</w:t>
      </w:r>
    </w:p>
    <w:p w14:paraId="7AA1361E" w14:textId="77777777" w:rsidR="00464E2A" w:rsidRPr="00106D0B" w:rsidRDefault="00464E2A" w:rsidP="00464E2A">
      <w:pPr>
        <w:tabs>
          <w:tab w:val="left" w:pos="3828"/>
        </w:tabs>
        <w:spacing w:line="240" w:lineRule="auto"/>
        <w:jc w:val="both"/>
      </w:pPr>
    </w:p>
    <w:p w14:paraId="15A61E9A" w14:textId="77777777" w:rsidR="00464E2A" w:rsidRPr="00106D0B" w:rsidRDefault="00464E2A" w:rsidP="00464E2A">
      <w:pPr>
        <w:tabs>
          <w:tab w:val="left" w:pos="3828"/>
        </w:tabs>
        <w:spacing w:line="240" w:lineRule="auto"/>
        <w:jc w:val="both"/>
      </w:pPr>
      <w:r w:rsidRPr="00106D0B">
        <w:t>Je nach Anwendungsgebiet ein Ausschnitt eines Bildes, eines Videos, einer virtuellen oder realen Welt bezeichnet oder der für die Darstellung zur Verfügung stehende Bereich.</w:t>
      </w:r>
    </w:p>
    <w:p w14:paraId="20F0BD9C" w14:textId="77777777" w:rsidR="00464E2A" w:rsidRPr="00106D0B" w:rsidRDefault="00464E2A" w:rsidP="00464E2A">
      <w:pPr>
        <w:tabs>
          <w:tab w:val="left" w:pos="4111"/>
        </w:tabs>
        <w:spacing w:line="240" w:lineRule="auto"/>
        <w:jc w:val="both"/>
      </w:pPr>
    </w:p>
    <w:p w14:paraId="4EA6BDF9" w14:textId="77777777" w:rsidR="00464E2A" w:rsidRPr="00106D0B" w:rsidRDefault="00464E2A" w:rsidP="00464E2A">
      <w:pPr>
        <w:tabs>
          <w:tab w:val="left" w:pos="4111"/>
        </w:tabs>
        <w:spacing w:line="240" w:lineRule="auto"/>
        <w:jc w:val="both"/>
      </w:pPr>
    </w:p>
    <w:p w14:paraId="6DD2CB0D" w14:textId="77777777" w:rsidR="00464E2A" w:rsidRDefault="00464E2A" w:rsidP="00464E2A">
      <w:pPr>
        <w:tabs>
          <w:tab w:val="left" w:pos="4111"/>
        </w:tabs>
        <w:spacing w:line="240" w:lineRule="auto"/>
        <w:jc w:val="both"/>
      </w:pPr>
      <w:r w:rsidRPr="00EB0EA6">
        <w:rPr>
          <w:b/>
        </w:rPr>
        <w:t>VR Namespace</w:t>
      </w:r>
      <w:r w:rsidRPr="00106D0B">
        <w:tab/>
        <w:t>17</w:t>
      </w:r>
    </w:p>
    <w:p w14:paraId="4AC4AA82" w14:textId="77777777" w:rsidR="00464E2A" w:rsidRPr="00106D0B" w:rsidRDefault="00464E2A" w:rsidP="00464E2A">
      <w:pPr>
        <w:tabs>
          <w:tab w:val="left" w:pos="4111"/>
        </w:tabs>
        <w:spacing w:line="240" w:lineRule="auto"/>
        <w:jc w:val="both"/>
      </w:pPr>
    </w:p>
    <w:p w14:paraId="75CE0F92" w14:textId="77777777" w:rsidR="00464E2A" w:rsidRPr="00106D0B" w:rsidRDefault="00464E2A" w:rsidP="00464E2A">
      <w:pPr>
        <w:tabs>
          <w:tab w:val="left" w:pos="4111"/>
        </w:tabs>
        <w:spacing w:line="240" w:lineRule="auto"/>
        <w:jc w:val="both"/>
      </w:pPr>
      <w:r w:rsidRPr="00106D0B">
        <w:t xml:space="preserve">Unity Namespace für VR Geräte wie die </w:t>
      </w:r>
      <w:proofErr w:type="spellStart"/>
      <w:r w:rsidRPr="00106D0B">
        <w:t>Oculus</w:t>
      </w:r>
      <w:proofErr w:type="spellEnd"/>
      <w:r w:rsidRPr="00106D0B">
        <w:t xml:space="preserve"> Rift. </w:t>
      </w:r>
    </w:p>
    <w:p w14:paraId="7D3845C7" w14:textId="77777777" w:rsidR="00464E2A" w:rsidRDefault="00464E2A" w:rsidP="00464E2A">
      <w:pPr>
        <w:tabs>
          <w:tab w:val="left" w:pos="993"/>
        </w:tabs>
        <w:spacing w:line="240" w:lineRule="auto"/>
        <w:jc w:val="both"/>
      </w:pPr>
    </w:p>
    <w:p w14:paraId="72D9D94D" w14:textId="77777777" w:rsidR="00464E2A" w:rsidRDefault="00464E2A" w:rsidP="00464E2A">
      <w:pPr>
        <w:tabs>
          <w:tab w:val="left" w:pos="993"/>
        </w:tabs>
        <w:spacing w:line="240" w:lineRule="auto"/>
        <w:jc w:val="both"/>
      </w:pPr>
      <w:r w:rsidRPr="00EB0EA6">
        <w:rPr>
          <w:b/>
        </w:rPr>
        <w:t>VRPN</w:t>
      </w:r>
      <w:r w:rsidRPr="00106D0B">
        <w:tab/>
        <w:t>8, 24, 26, 27, 29, 30, 31, 33, 34, 37, 39, 41, 58, 59, 68</w:t>
      </w:r>
    </w:p>
    <w:p w14:paraId="2A726279" w14:textId="77777777" w:rsidR="00464E2A" w:rsidRPr="00106D0B" w:rsidRDefault="00464E2A" w:rsidP="00464E2A">
      <w:pPr>
        <w:tabs>
          <w:tab w:val="left" w:pos="993"/>
        </w:tabs>
        <w:spacing w:line="240" w:lineRule="auto"/>
        <w:jc w:val="both"/>
      </w:pPr>
    </w:p>
    <w:p w14:paraId="01388D69" w14:textId="77777777" w:rsidR="00464E2A" w:rsidRPr="00106D0B" w:rsidRDefault="00464E2A" w:rsidP="00464E2A">
      <w:pPr>
        <w:tabs>
          <w:tab w:val="left" w:pos="993"/>
        </w:tabs>
        <w:spacing w:line="240" w:lineRule="auto"/>
        <w:jc w:val="both"/>
      </w:pPr>
      <w:r w:rsidRPr="00106D0B">
        <w:t xml:space="preserve">Virtual Reality </w:t>
      </w:r>
      <w:proofErr w:type="spellStart"/>
      <w:r w:rsidRPr="00106D0B">
        <w:t>Peripheral</w:t>
      </w:r>
      <w:proofErr w:type="spellEnd"/>
      <w:r w:rsidRPr="00106D0B">
        <w:t xml:space="preserve"> Network</w:t>
      </w:r>
    </w:p>
    <w:p w14:paraId="71959343" w14:textId="77777777" w:rsidR="00464E2A" w:rsidRPr="00106D0B" w:rsidRDefault="00464E2A" w:rsidP="00464E2A">
      <w:pPr>
        <w:tabs>
          <w:tab w:val="left" w:pos="993"/>
        </w:tabs>
        <w:spacing w:line="240" w:lineRule="auto"/>
        <w:jc w:val="both"/>
      </w:pPr>
      <w:r w:rsidRPr="00106D0B">
        <w:t>Stellt verschiedene Tools (Server, Client, Klassen und Protokolle) zur Verfügung, um ein transparentes Interface zwischen einer Applikation und physikalischen Geräten zu bieten.</w:t>
      </w:r>
    </w:p>
    <w:p w14:paraId="123F724C" w14:textId="77777777" w:rsidR="00464E2A" w:rsidRDefault="00464E2A" w:rsidP="00464E2A">
      <w:pPr>
        <w:tabs>
          <w:tab w:val="left" w:pos="4111"/>
        </w:tabs>
        <w:spacing w:line="240" w:lineRule="auto"/>
        <w:jc w:val="both"/>
      </w:pPr>
    </w:p>
    <w:p w14:paraId="27107D7E" w14:textId="77777777" w:rsidR="00464E2A" w:rsidRPr="00106D0B" w:rsidRDefault="00464E2A" w:rsidP="00464E2A">
      <w:pPr>
        <w:tabs>
          <w:tab w:val="left" w:pos="4111"/>
        </w:tabs>
        <w:spacing w:line="240" w:lineRule="auto"/>
        <w:jc w:val="both"/>
      </w:pPr>
    </w:p>
    <w:p w14:paraId="3EAB00DF" w14:textId="77777777" w:rsidR="00464E2A" w:rsidRPr="00106D0B" w:rsidRDefault="00464E2A" w:rsidP="00464E2A">
      <w:pPr>
        <w:tabs>
          <w:tab w:val="left" w:pos="4111"/>
        </w:tabs>
        <w:spacing w:line="240" w:lineRule="auto"/>
        <w:jc w:val="center"/>
        <w:rPr>
          <w:b/>
          <w:i/>
          <w:sz w:val="24"/>
        </w:rPr>
      </w:pPr>
      <w:r w:rsidRPr="00106D0B">
        <w:rPr>
          <w:b/>
          <w:i/>
          <w:sz w:val="24"/>
        </w:rPr>
        <w:t>W</w:t>
      </w:r>
    </w:p>
    <w:p w14:paraId="414D4A65" w14:textId="77777777" w:rsidR="00464E2A" w:rsidRDefault="00464E2A" w:rsidP="00464E2A">
      <w:pPr>
        <w:tabs>
          <w:tab w:val="left" w:pos="993"/>
        </w:tabs>
        <w:spacing w:line="240" w:lineRule="auto"/>
        <w:jc w:val="both"/>
      </w:pPr>
      <w:r w:rsidRPr="00EB0EA6">
        <w:rPr>
          <w:b/>
        </w:rPr>
        <w:t>Wand</w:t>
      </w:r>
      <w:r w:rsidRPr="00106D0B">
        <w:tab/>
        <w:t>2, 9, 10, 11, 13, 15, 19, 20, 22, 23, 24, 25, 26, 27, 28, 30, 32, 33, 39, 41, 49, 51, 52, 63</w:t>
      </w:r>
    </w:p>
    <w:p w14:paraId="4D2BE74C" w14:textId="77777777" w:rsidR="00464E2A" w:rsidRPr="00106D0B" w:rsidRDefault="00464E2A" w:rsidP="00464E2A">
      <w:pPr>
        <w:tabs>
          <w:tab w:val="left" w:pos="993"/>
        </w:tabs>
        <w:spacing w:line="240" w:lineRule="auto"/>
        <w:jc w:val="both"/>
      </w:pPr>
    </w:p>
    <w:p w14:paraId="285529F3" w14:textId="77777777" w:rsidR="00464E2A" w:rsidRPr="00106D0B" w:rsidRDefault="00464E2A" w:rsidP="00464E2A">
      <w:pPr>
        <w:tabs>
          <w:tab w:val="left" w:pos="993"/>
        </w:tabs>
        <w:spacing w:line="240" w:lineRule="auto"/>
        <w:jc w:val="both"/>
      </w:pPr>
      <w:r w:rsidRPr="00106D0B">
        <w:t>Einhändiger Controller, welcher über Infrarot LEDs verfügt, sowie mehrere Buttons und einen analogen Joystick</w:t>
      </w:r>
      <w:r>
        <w:t>.</w:t>
      </w:r>
    </w:p>
    <w:p w14:paraId="663712DC" w14:textId="77777777" w:rsidR="00464E2A" w:rsidRPr="00106D0B" w:rsidRDefault="00464E2A" w:rsidP="00464E2A">
      <w:pPr>
        <w:tabs>
          <w:tab w:val="left" w:pos="4111"/>
        </w:tabs>
        <w:spacing w:line="240" w:lineRule="auto"/>
        <w:jc w:val="both"/>
      </w:pPr>
    </w:p>
    <w:p w14:paraId="69DB7BFA" w14:textId="77777777" w:rsidR="00464E2A" w:rsidRPr="00106D0B" w:rsidRDefault="00464E2A" w:rsidP="00464E2A">
      <w:pPr>
        <w:tabs>
          <w:tab w:val="left" w:pos="4111"/>
        </w:tabs>
        <w:spacing w:line="240" w:lineRule="auto"/>
        <w:jc w:val="both"/>
      </w:pPr>
    </w:p>
    <w:p w14:paraId="243021E7" w14:textId="77777777" w:rsidR="00464E2A" w:rsidRDefault="00464E2A" w:rsidP="00464E2A">
      <w:pPr>
        <w:tabs>
          <w:tab w:val="left" w:pos="4111"/>
        </w:tabs>
        <w:spacing w:line="240" w:lineRule="auto"/>
        <w:jc w:val="both"/>
      </w:pPr>
      <w:proofErr w:type="spellStart"/>
      <w:r w:rsidRPr="00EB0EA6">
        <w:rPr>
          <w:b/>
        </w:rPr>
        <w:t>Warping</w:t>
      </w:r>
      <w:proofErr w:type="spellEnd"/>
      <w:r w:rsidRPr="00106D0B">
        <w:tab/>
        <w:t>50</w:t>
      </w:r>
    </w:p>
    <w:p w14:paraId="65916CF6" w14:textId="77777777" w:rsidR="00464E2A" w:rsidRPr="00106D0B" w:rsidRDefault="00464E2A" w:rsidP="00464E2A">
      <w:pPr>
        <w:tabs>
          <w:tab w:val="left" w:pos="4111"/>
        </w:tabs>
        <w:spacing w:line="240" w:lineRule="auto"/>
        <w:jc w:val="both"/>
      </w:pPr>
    </w:p>
    <w:p w14:paraId="170E159A" w14:textId="77777777" w:rsidR="00464E2A" w:rsidRPr="00106D0B" w:rsidRDefault="00464E2A" w:rsidP="00464E2A">
      <w:pPr>
        <w:tabs>
          <w:tab w:val="left" w:pos="4111"/>
        </w:tabs>
        <w:spacing w:line="240" w:lineRule="auto"/>
        <w:jc w:val="both"/>
      </w:pPr>
      <w:r w:rsidRPr="00106D0B">
        <w:t xml:space="preserve">Technologie, um ein Bild zu verzerren. </w:t>
      </w:r>
    </w:p>
    <w:p w14:paraId="125F6E91" w14:textId="77777777" w:rsidR="00464E2A" w:rsidRPr="00106D0B" w:rsidRDefault="00464E2A" w:rsidP="00464E2A">
      <w:pPr>
        <w:tabs>
          <w:tab w:val="left" w:pos="4111"/>
        </w:tabs>
        <w:spacing w:line="240" w:lineRule="auto"/>
        <w:jc w:val="both"/>
      </w:pPr>
    </w:p>
    <w:p w14:paraId="72217E4C" w14:textId="77777777" w:rsidR="00464E2A" w:rsidRPr="00106D0B" w:rsidRDefault="00464E2A" w:rsidP="00464E2A">
      <w:pPr>
        <w:tabs>
          <w:tab w:val="left" w:pos="4111"/>
        </w:tabs>
        <w:spacing w:line="240" w:lineRule="auto"/>
        <w:jc w:val="both"/>
      </w:pPr>
    </w:p>
    <w:p w14:paraId="09F730B5" w14:textId="77777777" w:rsidR="00464E2A" w:rsidRDefault="00464E2A" w:rsidP="00464E2A">
      <w:pPr>
        <w:tabs>
          <w:tab w:val="left" w:pos="3544"/>
        </w:tabs>
        <w:spacing w:line="240" w:lineRule="auto"/>
        <w:jc w:val="both"/>
      </w:pPr>
      <w:r w:rsidRPr="00EB0EA6">
        <w:rPr>
          <w:b/>
        </w:rPr>
        <w:t>Windows</w:t>
      </w:r>
      <w:r w:rsidRPr="00106D0B">
        <w:tab/>
        <w:t>5, 17, 33</w:t>
      </w:r>
    </w:p>
    <w:p w14:paraId="6B145669" w14:textId="77777777" w:rsidR="00464E2A" w:rsidRPr="00106D0B" w:rsidRDefault="00464E2A" w:rsidP="00464E2A">
      <w:pPr>
        <w:tabs>
          <w:tab w:val="left" w:pos="3544"/>
        </w:tabs>
        <w:spacing w:line="240" w:lineRule="auto"/>
        <w:jc w:val="both"/>
      </w:pPr>
    </w:p>
    <w:p w14:paraId="0643DF00" w14:textId="77777777" w:rsidR="00464E2A" w:rsidRPr="00106D0B" w:rsidRDefault="00464E2A" w:rsidP="00464E2A">
      <w:pPr>
        <w:tabs>
          <w:tab w:val="left" w:pos="3544"/>
        </w:tabs>
        <w:spacing w:line="240" w:lineRule="auto"/>
        <w:jc w:val="both"/>
      </w:pPr>
      <w:r w:rsidRPr="00106D0B">
        <w:t>Microsoft Windows</w:t>
      </w:r>
    </w:p>
    <w:p w14:paraId="74CEC95B" w14:textId="77777777" w:rsidR="00464E2A" w:rsidRPr="00106D0B" w:rsidRDefault="00464E2A" w:rsidP="00464E2A">
      <w:pPr>
        <w:tabs>
          <w:tab w:val="left" w:pos="3544"/>
        </w:tabs>
        <w:spacing w:line="240" w:lineRule="auto"/>
        <w:jc w:val="both"/>
      </w:pPr>
      <w:r w:rsidRPr="00106D0B">
        <w:t>Betriebssystem von Microsoft, aktuell in der Version 10.</w:t>
      </w:r>
    </w:p>
    <w:p w14:paraId="3C0F9767" w14:textId="77777777" w:rsidR="00464E2A" w:rsidRPr="00106D0B" w:rsidRDefault="00464E2A" w:rsidP="00464E2A">
      <w:pPr>
        <w:tabs>
          <w:tab w:val="left" w:pos="4111"/>
        </w:tabs>
        <w:spacing w:line="240" w:lineRule="auto"/>
        <w:jc w:val="both"/>
      </w:pPr>
    </w:p>
    <w:p w14:paraId="3D302143" w14:textId="77777777" w:rsidR="00464E2A" w:rsidRPr="00106D0B" w:rsidRDefault="00464E2A" w:rsidP="00464E2A">
      <w:pPr>
        <w:tabs>
          <w:tab w:val="left" w:pos="4111"/>
        </w:tabs>
        <w:spacing w:line="240" w:lineRule="auto"/>
        <w:jc w:val="both"/>
      </w:pPr>
    </w:p>
    <w:p w14:paraId="7A78CED1" w14:textId="77777777" w:rsidR="00464E2A" w:rsidRPr="00106D0B" w:rsidRDefault="00464E2A" w:rsidP="00464E2A">
      <w:pPr>
        <w:tabs>
          <w:tab w:val="left" w:pos="2410"/>
        </w:tabs>
        <w:spacing w:line="240" w:lineRule="auto"/>
        <w:jc w:val="both"/>
      </w:pPr>
      <w:proofErr w:type="spellStart"/>
      <w:r w:rsidRPr="00EB0EA6">
        <w:rPr>
          <w:b/>
        </w:rPr>
        <w:t>WorldViz</w:t>
      </w:r>
      <w:proofErr w:type="spellEnd"/>
      <w:r w:rsidRPr="00106D0B">
        <w:tab/>
        <w:t>2, 8, 9, 27, 29, 63, 68</w:t>
      </w:r>
    </w:p>
    <w:p w14:paraId="07A33312" w14:textId="77777777" w:rsidR="00464E2A" w:rsidRPr="00106D0B" w:rsidRDefault="00464E2A" w:rsidP="00464E2A">
      <w:pPr>
        <w:tabs>
          <w:tab w:val="left" w:pos="2410"/>
        </w:tabs>
        <w:spacing w:line="240" w:lineRule="auto"/>
        <w:jc w:val="both"/>
      </w:pPr>
      <w:r w:rsidRPr="00106D0B">
        <w:t>Kommerzielle Firma welche komplette Systeme mit Infrarotkameras und Software anbietet.</w:t>
      </w:r>
    </w:p>
    <w:p w14:paraId="4359AFB1" w14:textId="5962B4D6" w:rsidR="00464E2A" w:rsidRPr="00106D0B" w:rsidRDefault="00464E2A" w:rsidP="00464E2A">
      <w:pPr>
        <w:tabs>
          <w:tab w:val="left" w:pos="4111"/>
        </w:tabs>
        <w:spacing w:line="240" w:lineRule="auto"/>
        <w:jc w:val="both"/>
        <w:sectPr w:rsidR="00464E2A" w:rsidRPr="00106D0B" w:rsidSect="00464E2A">
          <w:pgSz w:w="11906" w:h="16838" w:code="9"/>
          <w:pgMar w:top="1758" w:right="1004" w:bottom="680" w:left="1435" w:header="709" w:footer="510" w:gutter="0"/>
          <w:cols w:num="2" w:space="708"/>
          <w:docGrid w:linePitch="360"/>
        </w:sectPr>
      </w:pPr>
      <w:r>
        <w:t xml:space="preserve"> </w:t>
      </w:r>
    </w:p>
    <w:p w14:paraId="60ED02AF" w14:textId="77777777" w:rsidR="008D0BD6" w:rsidRPr="00951C7B" w:rsidRDefault="008D0BD6" w:rsidP="008D0BD6"/>
    <w:sdt>
      <w:sdtPr>
        <w:rPr>
          <w:rFonts w:eastAsia="Lucida Sans"/>
          <w:bCs w:val="0"/>
          <w:sz w:val="19"/>
          <w:szCs w:val="20"/>
          <w:lang w:val="de-DE"/>
        </w:rPr>
        <w:id w:val="558594115"/>
        <w:docPartObj>
          <w:docPartGallery w:val="Bibliographies"/>
          <w:docPartUnique/>
        </w:docPartObj>
      </w:sdtPr>
      <w:sdtEndPr>
        <w:rPr>
          <w:lang w:val="de-CH"/>
        </w:rPr>
      </w:sdtEndPr>
      <w:sdtContent>
        <w:bookmarkStart w:id="211" w:name="_Toc440714543" w:displacedByCustomXml="prev"/>
        <w:p w14:paraId="04823515" w14:textId="04DACA07" w:rsidR="00991BBD" w:rsidRDefault="001D4264">
          <w:pPr>
            <w:pStyle w:val="berschrift1"/>
          </w:pPr>
          <w:r>
            <w:rPr>
              <w:rFonts w:eastAsia="Lucida Sans"/>
              <w:bCs w:val="0"/>
              <w:sz w:val="19"/>
              <w:szCs w:val="20"/>
              <w:lang w:val="de-DE"/>
            </w:rPr>
            <w:t xml:space="preserve"> </w:t>
          </w:r>
          <w:r w:rsidR="00991BBD">
            <w:rPr>
              <w:lang w:val="de-DE"/>
            </w:rPr>
            <w:t>Literaturverzeichnis</w:t>
          </w:r>
          <w:bookmarkEnd w:id="211"/>
        </w:p>
        <w:sdt>
          <w:sdtPr>
            <w:id w:val="111145805"/>
            <w:bibliography/>
          </w:sdtPr>
          <w:sdtContent>
            <w:p w14:paraId="1B4A74F4" w14:textId="77777777" w:rsidR="00991BBD" w:rsidRDefault="00991BBD" w:rsidP="00991BBD">
              <w:pPr>
                <w:pStyle w:val="Literaturverzeichnis"/>
                <w:ind w:left="720" w:hanging="720"/>
                <w:rPr>
                  <w:noProof/>
                  <w:sz w:val="24"/>
                  <w:szCs w:val="24"/>
                  <w:lang w:val="de-DE"/>
                </w:rPr>
              </w:pPr>
              <w:r>
                <w:fldChar w:fldCharType="begin"/>
              </w:r>
              <w:r>
                <w:instrText>BIBLIOGRAPHY</w:instrText>
              </w:r>
              <w:r>
                <w:fldChar w:fldCharType="separate"/>
              </w:r>
              <w:r>
                <w:rPr>
                  <w:noProof/>
                  <w:lang w:val="de-DE"/>
                </w:rPr>
                <w:t xml:space="preserve">chiragraman, G. (01. 01 2016). </w:t>
              </w:r>
              <w:r>
                <w:rPr>
                  <w:i/>
                  <w:iCs/>
                  <w:noProof/>
                  <w:lang w:val="de-DE"/>
                </w:rPr>
                <w:t>github.com/chiragraman</w:t>
              </w:r>
              <w:r>
                <w:rPr>
                  <w:noProof/>
                  <w:lang w:val="de-DE"/>
                </w:rPr>
                <w:t>. Von github.com/chiragraman: https://github.com/chiragraman/Unity3DProjectionMapping abgerufen</w:t>
              </w:r>
            </w:p>
            <w:p w14:paraId="127572D6" w14:textId="77777777" w:rsidR="00991BBD" w:rsidRDefault="00991BBD" w:rsidP="00991BBD">
              <w:pPr>
                <w:pStyle w:val="Literaturverzeichnis"/>
                <w:ind w:left="720" w:hanging="720"/>
                <w:rPr>
                  <w:noProof/>
                  <w:lang w:val="de-DE"/>
                </w:rPr>
              </w:pPr>
              <w:r>
                <w:rPr>
                  <w:noProof/>
                  <w:lang w:val="de-DE"/>
                </w:rPr>
                <w:t xml:space="preserve">Géry Casiez, N. R. (5. 5 2012). </w:t>
              </w:r>
              <w:r>
                <w:rPr>
                  <w:i/>
                  <w:iCs/>
                  <w:noProof/>
                  <w:lang w:val="de-DE"/>
                </w:rPr>
                <w:t>http://cristal.univ-lille.fr/</w:t>
              </w:r>
              <w:r>
                <w:rPr>
                  <w:noProof/>
                  <w:lang w:val="de-DE"/>
                </w:rPr>
                <w:t>. Von http://cristal.univ-lille.fr/: http://cristal.univ-lille.fr/~casiez/publications/CHI2012-casiez.pdf abgerufen</w:t>
              </w:r>
            </w:p>
            <w:p w14:paraId="3EC32614" w14:textId="77777777" w:rsidR="00991BBD" w:rsidRPr="006B1C60" w:rsidRDefault="00991BBD" w:rsidP="00991BBD">
              <w:pPr>
                <w:pStyle w:val="Literaturverzeichnis"/>
                <w:ind w:left="720" w:hanging="720"/>
                <w:rPr>
                  <w:noProof/>
                  <w:lang w:val="en-US"/>
                </w:rPr>
              </w:pPr>
              <w:r w:rsidRPr="006B1C60">
                <w:rPr>
                  <w:noProof/>
                  <w:lang w:val="en-US"/>
                </w:rPr>
                <w:t xml:space="preserve">Kooima, R. (01. 01 2008). </w:t>
              </w:r>
              <w:r w:rsidRPr="006B1C60">
                <w:rPr>
                  <w:i/>
                  <w:iCs/>
                  <w:noProof/>
                  <w:lang w:val="en-US"/>
                </w:rPr>
                <w:t>Generalized Perspective Projection.</w:t>
              </w:r>
              <w:r w:rsidRPr="006B1C60">
                <w:rPr>
                  <w:noProof/>
                  <w:lang w:val="en-US"/>
                </w:rPr>
                <w:t xml:space="preserve"> Louisiana: Louisiana State University, Computer Science and Engineering.</w:t>
              </w:r>
            </w:p>
            <w:p w14:paraId="5F9898CB" w14:textId="77777777" w:rsidR="00991BBD" w:rsidRDefault="00991BBD" w:rsidP="00991BBD">
              <w:pPr>
                <w:pStyle w:val="Literaturverzeichnis"/>
                <w:ind w:left="720" w:hanging="720"/>
                <w:rPr>
                  <w:noProof/>
                  <w:lang w:val="de-DE"/>
                </w:rPr>
              </w:pPr>
              <w:r>
                <w:rPr>
                  <w:noProof/>
                  <w:lang w:val="de-DE"/>
                </w:rPr>
                <w:t xml:space="preserve">Nvidia. (01. 01 2015). </w:t>
              </w:r>
              <w:r>
                <w:rPr>
                  <w:i/>
                  <w:iCs/>
                  <w:noProof/>
                  <w:lang w:val="de-DE"/>
                </w:rPr>
                <w:t>www.nvidia.de</w:t>
              </w:r>
              <w:r>
                <w:rPr>
                  <w:noProof/>
                  <w:lang w:val="de-DE"/>
                </w:rPr>
                <w:t>. Von www.nvidia.de: http://www.nvidia.de/object/nvidia-mosaic-technology-de.html abgerufen</w:t>
              </w:r>
            </w:p>
            <w:p w14:paraId="7C2A812E" w14:textId="77777777" w:rsidR="00991BBD" w:rsidRDefault="00991BBD" w:rsidP="00991BBD">
              <w:pPr>
                <w:pStyle w:val="Literaturverzeichnis"/>
                <w:ind w:left="720" w:hanging="720"/>
                <w:rPr>
                  <w:noProof/>
                  <w:lang w:val="de-DE"/>
                </w:rPr>
              </w:pPr>
              <w:r>
                <w:rPr>
                  <w:noProof/>
                  <w:lang w:val="de-DE"/>
                </w:rPr>
                <w:t xml:space="preserve">Unity. (1. 3 2015). </w:t>
              </w:r>
              <w:r>
                <w:rPr>
                  <w:i/>
                  <w:iCs/>
                  <w:noProof/>
                  <w:lang w:val="de-DE"/>
                </w:rPr>
                <w:t>Unity 3D</w:t>
              </w:r>
              <w:r>
                <w:rPr>
                  <w:noProof/>
                  <w:lang w:val="de-DE"/>
                </w:rPr>
                <w:t>. Von http://docs.unity3d.com/Manual/VROverview.html abgerufen</w:t>
              </w:r>
            </w:p>
            <w:p w14:paraId="05AAAEF6" w14:textId="77777777" w:rsidR="00991BBD" w:rsidRDefault="00991BBD" w:rsidP="00991BBD">
              <w:pPr>
                <w:pStyle w:val="Literaturverzeichnis"/>
                <w:ind w:left="720" w:hanging="720"/>
                <w:rPr>
                  <w:noProof/>
                  <w:lang w:val="de-DE"/>
                </w:rPr>
              </w:pPr>
              <w:r>
                <w:rPr>
                  <w:noProof/>
                  <w:lang w:val="de-DE"/>
                </w:rPr>
                <w:t xml:space="preserve">Warping, W. I. (01. 01 2016). </w:t>
              </w:r>
              <w:r>
                <w:rPr>
                  <w:i/>
                  <w:iCs/>
                  <w:noProof/>
                  <w:lang w:val="de-DE"/>
                </w:rPr>
                <w:t>Wikipedia</w:t>
              </w:r>
              <w:r>
                <w:rPr>
                  <w:noProof/>
                  <w:lang w:val="de-DE"/>
                </w:rPr>
                <w:t>. Von Wikipedia: https://en.wikipedia.org/wiki/Image_warping abgerufen</w:t>
              </w:r>
            </w:p>
            <w:p w14:paraId="123B257F" w14:textId="1E15A902" w:rsidR="00991BBD" w:rsidRDefault="00991BBD" w:rsidP="00991BBD">
              <w:r>
                <w:rPr>
                  <w:b/>
                  <w:bCs/>
                </w:rPr>
                <w:fldChar w:fldCharType="end"/>
              </w:r>
            </w:p>
          </w:sdtContent>
        </w:sdt>
      </w:sdtContent>
    </w:sdt>
    <w:p w14:paraId="621409C8" w14:textId="39DF5E37" w:rsidR="00464E2A" w:rsidRDefault="00464E2A" w:rsidP="00464E2A"/>
    <w:p w14:paraId="492E288A" w14:textId="412E30CB" w:rsidR="00464E2A" w:rsidRDefault="00464E2A" w:rsidP="00464E2A"/>
    <w:p w14:paraId="2412B463" w14:textId="5F0AB57B" w:rsidR="00464E2A" w:rsidRDefault="00464E2A" w:rsidP="00464E2A"/>
    <w:p w14:paraId="38E127A5" w14:textId="458C3E24" w:rsidR="00991BBD" w:rsidRDefault="00991BBD">
      <w:pPr>
        <w:spacing w:line="240" w:lineRule="auto"/>
      </w:pPr>
      <w:r>
        <w:br w:type="page"/>
      </w:r>
    </w:p>
    <w:p w14:paraId="3038D4F4" w14:textId="77777777" w:rsidR="00464E2A" w:rsidRPr="00464E2A" w:rsidRDefault="00464E2A" w:rsidP="00464E2A"/>
    <w:p w14:paraId="70BF80D9" w14:textId="58851834" w:rsidR="00511D21" w:rsidRPr="00951C7B" w:rsidRDefault="001D4264" w:rsidP="008D0BD6">
      <w:pPr>
        <w:pStyle w:val="berschrift1"/>
      </w:pPr>
      <w:bookmarkStart w:id="212" w:name="_Toc437808381"/>
      <w:r>
        <w:t xml:space="preserve"> </w:t>
      </w:r>
      <w:bookmarkStart w:id="213" w:name="_Toc440714544"/>
      <w:r w:rsidR="00511D21" w:rsidRPr="00951C7B">
        <w:t>Anhang</w:t>
      </w:r>
      <w:bookmarkEnd w:id="212"/>
      <w:bookmarkEnd w:id="213"/>
    </w:p>
    <w:p w14:paraId="5B92809A" w14:textId="706FBA8C" w:rsidR="00511D21" w:rsidRPr="00951C7B" w:rsidRDefault="000A3AD4" w:rsidP="000A3AD4">
      <w:pPr>
        <w:pStyle w:val="berschrift1"/>
      </w:pPr>
      <w:bookmarkStart w:id="214" w:name="_Toc437808382"/>
      <w:bookmarkStart w:id="215" w:name="_Toc440714552"/>
      <w:r w:rsidRPr="00951C7B">
        <w:t>Selbständigkeitserklärung</w:t>
      </w:r>
      <w:bookmarkEnd w:id="214"/>
      <w:bookmarkEnd w:id="215"/>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40A63D8E" w14:textId="6694942E" w:rsidR="00C14108" w:rsidRDefault="00C14108" w:rsidP="00C14108">
      <w:pPr>
        <w:spacing w:line="240" w:lineRule="auto"/>
      </w:pPr>
      <w:r>
        <w:br w:type="page"/>
      </w:r>
    </w:p>
    <w:p w14:paraId="6D0599DA" w14:textId="38DEA32F" w:rsidR="00464E2A" w:rsidRDefault="00464E2A" w:rsidP="00C14108">
      <w:pPr>
        <w:spacing w:line="240" w:lineRule="auto"/>
      </w:pPr>
    </w:p>
    <w:p w14:paraId="5027219B" w14:textId="70053C60" w:rsidR="00464E2A" w:rsidRDefault="00464E2A" w:rsidP="00C14108">
      <w:pPr>
        <w:spacing w:line="240" w:lineRule="auto"/>
        <w:rPr>
          <w:noProof/>
        </w:rPr>
      </w:pPr>
    </w:p>
    <w:p w14:paraId="13EA135B" w14:textId="29EC3050" w:rsidR="00991BBD" w:rsidRDefault="00991BBD" w:rsidP="00991BBD">
      <w:pPr>
        <w:pStyle w:val="Titel"/>
        <w:rPr>
          <w:noProof/>
        </w:rPr>
      </w:pPr>
      <w:r>
        <w:rPr>
          <w:noProof/>
        </w:rPr>
        <w:t>Das folgende kann gelöscht werden</w:t>
      </w:r>
    </w:p>
    <w:p w14:paraId="36DCC179" w14:textId="605F1D3B" w:rsidR="00991BBD" w:rsidRDefault="00991BBD" w:rsidP="00C14108">
      <w:pPr>
        <w:spacing w:line="240" w:lineRule="auto"/>
        <w:rPr>
          <w:noProof/>
        </w:rPr>
      </w:pPr>
    </w:p>
    <w:p w14:paraId="3BF14ECE" w14:textId="46B7D647" w:rsidR="00991BBD" w:rsidRDefault="00991BBD" w:rsidP="00C14108">
      <w:pPr>
        <w:spacing w:line="240" w:lineRule="auto"/>
        <w:rPr>
          <w:noProof/>
        </w:rPr>
      </w:pPr>
    </w:p>
    <w:p w14:paraId="15A44C92" w14:textId="77777777" w:rsidR="00991BBD" w:rsidRDefault="00991BBD" w:rsidP="00C14108">
      <w:pPr>
        <w:spacing w:line="240" w:lineRule="auto"/>
        <w:rPr>
          <w:noProof/>
        </w:rPr>
        <w:sectPr w:rsidR="00991BBD" w:rsidSect="00C14108">
          <w:pgSz w:w="11906" w:h="16838" w:code="9"/>
          <w:pgMar w:top="1758" w:right="1004" w:bottom="680" w:left="1435" w:header="709" w:footer="510" w:gutter="0"/>
          <w:cols w:space="708"/>
          <w:docGrid w:linePitch="360"/>
        </w:sectPr>
      </w:pPr>
    </w:p>
    <w:p w14:paraId="09371AC7" w14:textId="77777777" w:rsidR="00C14108" w:rsidRDefault="00C14108" w:rsidP="00F56891"/>
    <w:p w14:paraId="5F6FD7A0" w14:textId="1357E622" w:rsidR="00F7355A" w:rsidRDefault="006764E8" w:rsidP="00F56891">
      <w:pPr>
        <w:rPr>
          <w:noProof/>
        </w:rPr>
        <w:sectPr w:rsidR="00F7355A" w:rsidSect="00C14108">
          <w:pgSz w:w="11906" w:h="16838" w:code="9"/>
          <w:pgMar w:top="1758" w:right="1004" w:bottom="680" w:left="1435" w:header="709" w:footer="510" w:gutter="0"/>
          <w:cols w:space="708"/>
          <w:docGrid w:linePitch="360"/>
        </w:sectPr>
      </w:pPr>
      <w:r w:rsidRPr="00A617F1">
        <w:fldChar w:fldCharType="begin"/>
      </w:r>
      <w:r>
        <w:instrText xml:space="preserve"> INDEX \e "</w:instrText>
      </w:r>
      <w:r>
        <w:tab/>
        <w:instrText xml:space="preserve">" \h "A" \c "2" \z "2055" </w:instrText>
      </w:r>
      <w:r w:rsidRPr="00A617F1">
        <w:fldChar w:fldCharType="separate"/>
      </w:r>
    </w:p>
    <w:p w14:paraId="60AFF1BC" w14:textId="77777777" w:rsidR="00F7355A" w:rsidRDefault="00F7355A">
      <w:pPr>
        <w:pStyle w:val="Indexberschrift"/>
        <w:keepNext/>
        <w:tabs>
          <w:tab w:val="right" w:leader="dot" w:pos="4363"/>
        </w:tabs>
        <w:rPr>
          <w:rFonts w:eastAsiaTheme="minorEastAsia" w:cstheme="minorBidi"/>
          <w:b w:val="0"/>
          <w:bCs w:val="0"/>
          <w:noProof/>
        </w:rPr>
      </w:pPr>
      <w:r>
        <w:rPr>
          <w:noProof/>
        </w:rPr>
        <w:lastRenderedPageBreak/>
        <w:t>1</w:t>
      </w:r>
    </w:p>
    <w:p w14:paraId="58D9A69E" w14:textId="77777777" w:rsidR="00F7355A" w:rsidRDefault="00F7355A">
      <w:pPr>
        <w:pStyle w:val="Index1"/>
        <w:tabs>
          <w:tab w:val="right" w:leader="dot" w:pos="4363"/>
        </w:tabs>
      </w:pPr>
      <w:r>
        <w:t>1€ Filter</w:t>
      </w:r>
      <w:r>
        <w:tab/>
        <w:t>31</w:t>
      </w:r>
    </w:p>
    <w:p w14:paraId="30D9D5C3" w14:textId="77777777" w:rsidR="00F7355A" w:rsidRDefault="00F7355A">
      <w:pPr>
        <w:pStyle w:val="Indexberschrift"/>
        <w:keepNext/>
        <w:tabs>
          <w:tab w:val="right" w:leader="dot" w:pos="4363"/>
        </w:tabs>
        <w:rPr>
          <w:rFonts w:eastAsiaTheme="minorEastAsia" w:cstheme="minorBidi"/>
          <w:b w:val="0"/>
          <w:bCs w:val="0"/>
          <w:noProof/>
        </w:rPr>
      </w:pPr>
      <w:r>
        <w:rPr>
          <w:noProof/>
        </w:rPr>
        <w:t>A</w:t>
      </w:r>
    </w:p>
    <w:p w14:paraId="2FEA75EE" w14:textId="77777777" w:rsidR="00F7355A" w:rsidRDefault="00F7355A">
      <w:pPr>
        <w:pStyle w:val="Index1"/>
        <w:tabs>
          <w:tab w:val="right" w:leader="dot" w:pos="4363"/>
        </w:tabs>
      </w:pPr>
      <w:r>
        <w:t>AnimationController</w:t>
      </w:r>
      <w:r>
        <w:tab/>
        <w:t>53</w:t>
      </w:r>
    </w:p>
    <w:p w14:paraId="50BAE801" w14:textId="77777777" w:rsidR="00F7355A" w:rsidRDefault="00F7355A">
      <w:pPr>
        <w:pStyle w:val="Index1"/>
        <w:tabs>
          <w:tab w:val="right" w:leader="dot" w:pos="4363"/>
        </w:tabs>
      </w:pPr>
      <w:r>
        <w:t>API</w:t>
      </w:r>
      <w:r>
        <w:tab/>
        <w:t>17, 24, 27, 28, 35, 37, 39, 41, 42, 45</w:t>
      </w:r>
    </w:p>
    <w:p w14:paraId="2D633F36" w14:textId="77777777" w:rsidR="00F7355A" w:rsidRDefault="00F7355A">
      <w:pPr>
        <w:pStyle w:val="Index1"/>
        <w:tabs>
          <w:tab w:val="right" w:leader="dot" w:pos="4363"/>
        </w:tabs>
      </w:pPr>
      <w:r>
        <w:t>Asset Store</w:t>
      </w:r>
      <w:r>
        <w:tab/>
        <w:t>42, 51, 52</w:t>
      </w:r>
    </w:p>
    <w:p w14:paraId="537CD415" w14:textId="77777777" w:rsidR="00F7355A" w:rsidRDefault="00F7355A">
      <w:pPr>
        <w:pStyle w:val="Indexberschrift"/>
        <w:keepNext/>
        <w:tabs>
          <w:tab w:val="right" w:leader="dot" w:pos="4363"/>
        </w:tabs>
        <w:rPr>
          <w:rFonts w:eastAsiaTheme="minorEastAsia" w:cstheme="minorBidi"/>
          <w:b w:val="0"/>
          <w:bCs w:val="0"/>
          <w:noProof/>
        </w:rPr>
      </w:pPr>
      <w:r>
        <w:rPr>
          <w:noProof/>
        </w:rPr>
        <w:t>B</w:t>
      </w:r>
    </w:p>
    <w:p w14:paraId="76E0FED2" w14:textId="77777777" w:rsidR="00F7355A" w:rsidRDefault="00F7355A">
      <w:pPr>
        <w:pStyle w:val="Index1"/>
        <w:tabs>
          <w:tab w:val="right" w:leader="dot" w:pos="4363"/>
        </w:tabs>
      </w:pPr>
      <w:r>
        <w:t>BFH</w:t>
      </w:r>
      <w:r>
        <w:tab/>
        <w:t>1, 2, 7, 23, 56</w:t>
      </w:r>
    </w:p>
    <w:p w14:paraId="309CAC49" w14:textId="77777777" w:rsidR="00F7355A" w:rsidRDefault="00F7355A">
      <w:pPr>
        <w:pStyle w:val="Index1"/>
        <w:tabs>
          <w:tab w:val="right" w:leader="dot" w:pos="4363"/>
        </w:tabs>
      </w:pPr>
      <w:r>
        <w:t>Blender</w:t>
      </w:r>
      <w:r>
        <w:tab/>
        <w:t>54</w:t>
      </w:r>
    </w:p>
    <w:p w14:paraId="058A38E0" w14:textId="77777777" w:rsidR="00F7355A" w:rsidRDefault="00F7355A">
      <w:pPr>
        <w:pStyle w:val="Indexberschrift"/>
        <w:keepNext/>
        <w:tabs>
          <w:tab w:val="right" w:leader="dot" w:pos="4363"/>
        </w:tabs>
        <w:rPr>
          <w:rFonts w:eastAsiaTheme="minorEastAsia" w:cstheme="minorBidi"/>
          <w:b w:val="0"/>
          <w:bCs w:val="0"/>
          <w:noProof/>
        </w:rPr>
      </w:pPr>
      <w:r>
        <w:rPr>
          <w:noProof/>
        </w:rPr>
        <w:t>C</w:t>
      </w:r>
    </w:p>
    <w:p w14:paraId="22B4A060" w14:textId="77777777" w:rsidR="00F7355A" w:rsidRDefault="00F7355A">
      <w:pPr>
        <w:pStyle w:val="Index1"/>
        <w:tabs>
          <w:tab w:val="right" w:leader="dot" w:pos="4363"/>
        </w:tabs>
      </w:pPr>
      <w:r>
        <w:t>CameraContainer</w:t>
      </w:r>
      <w:r>
        <w:tab/>
        <w:t>15, 34, 37, 41, 47</w:t>
      </w:r>
    </w:p>
    <w:p w14:paraId="067942CB" w14:textId="77777777" w:rsidR="00F7355A" w:rsidRDefault="00F7355A">
      <w:pPr>
        <w:pStyle w:val="Index1"/>
        <w:tabs>
          <w:tab w:val="right" w:leader="dot" w:pos="4363"/>
        </w:tabs>
      </w:pPr>
      <w:r w:rsidRPr="00EF2425">
        <w:rPr>
          <w:lang w:val="en-US"/>
        </w:rPr>
        <w:t>CAVE</w:t>
      </w:r>
      <w:r>
        <w:tab/>
        <w:t>1, 2, 3, 5, 7, 8, 11, 13, 15, 19, 20, 21, 22, 23, 25, 26, 32, 33, 37, 39, 41, 49, 50, 56, 57, 59, 62, 63</w:t>
      </w:r>
    </w:p>
    <w:p w14:paraId="750416E5" w14:textId="77777777" w:rsidR="00F7355A" w:rsidRDefault="00F7355A">
      <w:pPr>
        <w:pStyle w:val="Index1"/>
        <w:tabs>
          <w:tab w:val="right" w:leader="dot" w:pos="4363"/>
        </w:tabs>
      </w:pPr>
      <w:r>
        <w:t>Chromium</w:t>
      </w:r>
      <w:r>
        <w:tab/>
        <w:t>5</w:t>
      </w:r>
    </w:p>
    <w:p w14:paraId="38EF5564" w14:textId="77777777" w:rsidR="00F7355A" w:rsidRDefault="00F7355A">
      <w:pPr>
        <w:pStyle w:val="Index1"/>
        <w:tabs>
          <w:tab w:val="right" w:leader="dot" w:pos="4363"/>
        </w:tabs>
      </w:pPr>
      <w:r>
        <w:t>Cluster</w:t>
      </w:r>
      <w:r>
        <w:tab/>
        <w:t>2, 63</w:t>
      </w:r>
    </w:p>
    <w:p w14:paraId="50AB9D17" w14:textId="77777777" w:rsidR="00F7355A" w:rsidRDefault="00F7355A">
      <w:pPr>
        <w:pStyle w:val="Index1"/>
        <w:tabs>
          <w:tab w:val="right" w:leader="dot" w:pos="4363"/>
        </w:tabs>
      </w:pPr>
      <w:r>
        <w:t>CMake</w:t>
      </w:r>
      <w:r>
        <w:tab/>
        <w:t>29</w:t>
      </w:r>
    </w:p>
    <w:p w14:paraId="62B66B4C" w14:textId="77777777" w:rsidR="00F7355A" w:rsidRDefault="00F7355A">
      <w:pPr>
        <w:pStyle w:val="Index1"/>
        <w:tabs>
          <w:tab w:val="right" w:leader="dot" w:pos="4363"/>
        </w:tabs>
      </w:pPr>
      <w:r>
        <w:t>Coroutinen</w:t>
      </w:r>
      <w:r>
        <w:tab/>
        <w:t>27</w:t>
      </w:r>
    </w:p>
    <w:p w14:paraId="0B3F2AB0" w14:textId="77777777" w:rsidR="00F7355A" w:rsidRDefault="00F7355A">
      <w:pPr>
        <w:pStyle w:val="Index1"/>
        <w:tabs>
          <w:tab w:val="right" w:leader="dot" w:pos="4363"/>
        </w:tabs>
      </w:pPr>
      <w:r>
        <w:t>Cursor</w:t>
      </w:r>
      <w:r>
        <w:tab/>
        <w:t>15, 16, 25, 26, 33, 39, 40, 52</w:t>
      </w:r>
    </w:p>
    <w:p w14:paraId="115560E1" w14:textId="77777777" w:rsidR="00F7355A" w:rsidRDefault="00F7355A">
      <w:pPr>
        <w:pStyle w:val="Indexberschrift"/>
        <w:keepNext/>
        <w:tabs>
          <w:tab w:val="right" w:leader="dot" w:pos="4363"/>
        </w:tabs>
        <w:rPr>
          <w:rFonts w:eastAsiaTheme="minorEastAsia" w:cstheme="minorBidi"/>
          <w:b w:val="0"/>
          <w:bCs w:val="0"/>
          <w:noProof/>
        </w:rPr>
      </w:pPr>
      <w:r>
        <w:rPr>
          <w:noProof/>
        </w:rPr>
        <w:t>D</w:t>
      </w:r>
    </w:p>
    <w:p w14:paraId="13726165" w14:textId="77777777" w:rsidR="00F7355A" w:rsidRDefault="00F7355A">
      <w:pPr>
        <w:pStyle w:val="Index1"/>
        <w:tabs>
          <w:tab w:val="right" w:leader="dot" w:pos="4363"/>
        </w:tabs>
      </w:pPr>
      <w:r>
        <w:t>Delegates</w:t>
      </w:r>
      <w:r>
        <w:tab/>
        <w:t>27, 39, 55</w:t>
      </w:r>
    </w:p>
    <w:p w14:paraId="260F2860" w14:textId="77777777" w:rsidR="00F7355A" w:rsidRDefault="00F7355A">
      <w:pPr>
        <w:pStyle w:val="Index1"/>
        <w:tabs>
          <w:tab w:val="right" w:leader="dot" w:pos="4363"/>
        </w:tabs>
      </w:pPr>
      <w:r>
        <w:t>DLL</w:t>
      </w:r>
      <w:r>
        <w:tab/>
        <w:t>29, 58</w:t>
      </w:r>
    </w:p>
    <w:p w14:paraId="2E8CA5B2" w14:textId="77777777" w:rsidR="00F7355A" w:rsidRDefault="00F7355A">
      <w:pPr>
        <w:pStyle w:val="Indexberschrift"/>
        <w:keepNext/>
        <w:tabs>
          <w:tab w:val="right" w:leader="dot" w:pos="4363"/>
        </w:tabs>
        <w:rPr>
          <w:rFonts w:eastAsiaTheme="minorEastAsia" w:cstheme="minorBidi"/>
          <w:b w:val="0"/>
          <w:bCs w:val="0"/>
          <w:noProof/>
        </w:rPr>
      </w:pPr>
      <w:r>
        <w:rPr>
          <w:noProof/>
        </w:rPr>
        <w:t>E</w:t>
      </w:r>
    </w:p>
    <w:p w14:paraId="64BD67B1" w14:textId="77777777" w:rsidR="00F7355A" w:rsidRDefault="00F7355A">
      <w:pPr>
        <w:pStyle w:val="Index1"/>
        <w:tabs>
          <w:tab w:val="right" w:leader="dot" w:pos="4363"/>
        </w:tabs>
      </w:pPr>
      <w:r>
        <w:t>Equalizer</w:t>
      </w:r>
      <w:r>
        <w:tab/>
        <w:t>5</w:t>
      </w:r>
    </w:p>
    <w:p w14:paraId="513FDCD2" w14:textId="77777777" w:rsidR="00F7355A" w:rsidRDefault="00F7355A">
      <w:pPr>
        <w:pStyle w:val="Index1"/>
        <w:tabs>
          <w:tab w:val="right" w:leader="dot" w:pos="4363"/>
        </w:tabs>
      </w:pPr>
      <w:r>
        <w:t>Eyes</w:t>
      </w:r>
      <w:r>
        <w:tab/>
        <w:t>9, 11, 13, 23, 24, 27, 28, 30, 33, 37, 39, 41, 49, 52, 63</w:t>
      </w:r>
    </w:p>
    <w:p w14:paraId="1A07573B" w14:textId="77777777" w:rsidR="00F7355A" w:rsidRDefault="00F7355A">
      <w:pPr>
        <w:pStyle w:val="Indexberschrift"/>
        <w:keepNext/>
        <w:tabs>
          <w:tab w:val="right" w:leader="dot" w:pos="4363"/>
        </w:tabs>
        <w:rPr>
          <w:rFonts w:eastAsiaTheme="minorEastAsia" w:cstheme="minorBidi"/>
          <w:b w:val="0"/>
          <w:bCs w:val="0"/>
          <w:noProof/>
        </w:rPr>
      </w:pPr>
      <w:r>
        <w:rPr>
          <w:noProof/>
        </w:rPr>
        <w:t>F</w:t>
      </w:r>
    </w:p>
    <w:p w14:paraId="26AA3E56" w14:textId="77777777" w:rsidR="00F7355A" w:rsidRDefault="00F7355A">
      <w:pPr>
        <w:pStyle w:val="Index1"/>
        <w:tabs>
          <w:tab w:val="right" w:leader="dot" w:pos="4363"/>
        </w:tabs>
      </w:pPr>
      <w:r>
        <w:t>FBX</w:t>
      </w:r>
      <w:r>
        <w:tab/>
        <w:t>53</w:t>
      </w:r>
    </w:p>
    <w:p w14:paraId="6C264327" w14:textId="77777777" w:rsidR="00F7355A" w:rsidRDefault="00F7355A">
      <w:pPr>
        <w:pStyle w:val="Index1"/>
        <w:tabs>
          <w:tab w:val="right" w:leader="dot" w:pos="4363"/>
        </w:tabs>
      </w:pPr>
      <w:r>
        <w:t>Field of View</w:t>
      </w:r>
      <w:r>
        <w:tab/>
        <w:t>20</w:t>
      </w:r>
    </w:p>
    <w:p w14:paraId="12EB2E2D" w14:textId="77777777" w:rsidR="00F7355A" w:rsidRDefault="00F7355A">
      <w:pPr>
        <w:pStyle w:val="Index1"/>
        <w:tabs>
          <w:tab w:val="right" w:leader="dot" w:pos="4363"/>
        </w:tabs>
      </w:pPr>
      <w:r w:rsidRPr="00EF2425">
        <w:rPr>
          <w:b/>
        </w:rPr>
        <w:t>FixedUpdate</w:t>
      </w:r>
      <w:r>
        <w:tab/>
        <w:t>49</w:t>
      </w:r>
    </w:p>
    <w:p w14:paraId="63572353" w14:textId="77777777" w:rsidR="00F7355A" w:rsidRDefault="00F7355A">
      <w:pPr>
        <w:pStyle w:val="Index1"/>
        <w:tabs>
          <w:tab w:val="right" w:leader="dot" w:pos="4363"/>
        </w:tabs>
      </w:pPr>
      <w:r>
        <w:t>FoV</w:t>
      </w:r>
      <w:r>
        <w:tab/>
      </w:r>
      <w:r w:rsidRPr="00EF2425">
        <w:rPr>
          <w:i/>
        </w:rPr>
        <w:t>Siehe</w:t>
      </w:r>
      <w:r>
        <w:t xml:space="preserve"> Field of View (FoV)</w:t>
      </w:r>
    </w:p>
    <w:p w14:paraId="20F32316" w14:textId="77777777" w:rsidR="00F7355A" w:rsidRDefault="00F7355A">
      <w:pPr>
        <w:pStyle w:val="Index1"/>
        <w:tabs>
          <w:tab w:val="right" w:leader="dot" w:pos="4363"/>
        </w:tabs>
      </w:pPr>
      <w:r>
        <w:t>Frustum</w:t>
      </w:r>
      <w:r>
        <w:tab/>
        <w:t>19, 20, 21, 22, 37, 41</w:t>
      </w:r>
    </w:p>
    <w:p w14:paraId="2A95C71B" w14:textId="77777777" w:rsidR="00F7355A" w:rsidRDefault="00F7355A">
      <w:pPr>
        <w:pStyle w:val="Indexberschrift"/>
        <w:keepNext/>
        <w:tabs>
          <w:tab w:val="right" w:leader="dot" w:pos="4363"/>
        </w:tabs>
        <w:rPr>
          <w:rFonts w:eastAsiaTheme="minorEastAsia" w:cstheme="minorBidi"/>
          <w:b w:val="0"/>
          <w:bCs w:val="0"/>
          <w:noProof/>
        </w:rPr>
      </w:pPr>
      <w:r>
        <w:rPr>
          <w:noProof/>
        </w:rPr>
        <w:t>G</w:t>
      </w:r>
    </w:p>
    <w:p w14:paraId="4F040E8E" w14:textId="77777777" w:rsidR="00F7355A" w:rsidRDefault="00F7355A">
      <w:pPr>
        <w:pStyle w:val="Index1"/>
        <w:tabs>
          <w:tab w:val="right" w:leader="dot" w:pos="4363"/>
        </w:tabs>
      </w:pPr>
      <w:r>
        <w:t>Git</w:t>
      </w:r>
      <w:r>
        <w:tab/>
        <w:t>29</w:t>
      </w:r>
    </w:p>
    <w:p w14:paraId="69AF3CD1" w14:textId="77777777" w:rsidR="00F7355A" w:rsidRDefault="00F7355A">
      <w:pPr>
        <w:pStyle w:val="Index1"/>
        <w:tabs>
          <w:tab w:val="right" w:leader="dot" w:pos="4363"/>
        </w:tabs>
      </w:pPr>
      <w:r>
        <w:t>Gizmo</w:t>
      </w:r>
      <w:r>
        <w:tab/>
        <w:t>59</w:t>
      </w:r>
    </w:p>
    <w:p w14:paraId="02BD18F6" w14:textId="77777777" w:rsidR="00F7355A" w:rsidRDefault="00F7355A">
      <w:pPr>
        <w:pStyle w:val="Index1"/>
        <w:tabs>
          <w:tab w:val="right" w:leader="dot" w:pos="4363"/>
        </w:tabs>
      </w:pPr>
      <w:r>
        <w:t>GPU</w:t>
      </w:r>
      <w:r>
        <w:tab/>
        <w:t>5</w:t>
      </w:r>
    </w:p>
    <w:p w14:paraId="2B735296" w14:textId="77777777" w:rsidR="00F7355A" w:rsidRDefault="00F7355A">
      <w:pPr>
        <w:pStyle w:val="Index1"/>
        <w:tabs>
          <w:tab w:val="right" w:leader="dot" w:pos="4363"/>
        </w:tabs>
      </w:pPr>
      <w:r>
        <w:t>GUI</w:t>
      </w:r>
      <w:r>
        <w:tab/>
        <w:t>2, 15, 22, 25, 26, 34, 40, 55, 59</w:t>
      </w:r>
    </w:p>
    <w:p w14:paraId="02340756" w14:textId="77777777" w:rsidR="00F7355A" w:rsidRDefault="00F7355A">
      <w:pPr>
        <w:pStyle w:val="Index1"/>
        <w:tabs>
          <w:tab w:val="right" w:leader="dot" w:pos="4363"/>
        </w:tabs>
      </w:pPr>
      <w:r>
        <w:t>Gyrometer</w:t>
      </w:r>
      <w:r>
        <w:tab/>
        <w:t>9, 28</w:t>
      </w:r>
    </w:p>
    <w:p w14:paraId="210A1342" w14:textId="77777777" w:rsidR="00F7355A" w:rsidRDefault="00F7355A">
      <w:pPr>
        <w:pStyle w:val="Indexberschrift"/>
        <w:keepNext/>
        <w:tabs>
          <w:tab w:val="right" w:leader="dot" w:pos="4363"/>
        </w:tabs>
        <w:rPr>
          <w:rFonts w:eastAsiaTheme="minorEastAsia" w:cstheme="minorBidi"/>
          <w:b w:val="0"/>
          <w:bCs w:val="0"/>
          <w:noProof/>
        </w:rPr>
      </w:pPr>
      <w:r>
        <w:rPr>
          <w:noProof/>
        </w:rPr>
        <w:t>H</w:t>
      </w:r>
    </w:p>
    <w:p w14:paraId="1A919A7B" w14:textId="77777777" w:rsidR="00F7355A" w:rsidRDefault="00F7355A">
      <w:pPr>
        <w:pStyle w:val="Index1"/>
        <w:tabs>
          <w:tab w:val="right" w:leader="dot" w:pos="4363"/>
        </w:tabs>
      </w:pPr>
      <w:r>
        <w:t>Hauptkamera</w:t>
      </w:r>
      <w:r>
        <w:tab/>
        <w:t>15, 16, 23, 34, 37, 40, 41, 48</w:t>
      </w:r>
    </w:p>
    <w:p w14:paraId="5EE02072" w14:textId="77777777" w:rsidR="00F7355A" w:rsidRDefault="00F7355A">
      <w:pPr>
        <w:pStyle w:val="Indexberschrift"/>
        <w:keepNext/>
        <w:tabs>
          <w:tab w:val="right" w:leader="dot" w:pos="4363"/>
        </w:tabs>
        <w:rPr>
          <w:rFonts w:eastAsiaTheme="minorEastAsia" w:cstheme="minorBidi"/>
          <w:b w:val="0"/>
          <w:bCs w:val="0"/>
          <w:noProof/>
        </w:rPr>
      </w:pPr>
      <w:r>
        <w:rPr>
          <w:noProof/>
        </w:rPr>
        <w:lastRenderedPageBreak/>
        <w:t>I</w:t>
      </w:r>
    </w:p>
    <w:p w14:paraId="5749A55B" w14:textId="77777777" w:rsidR="00F7355A" w:rsidRDefault="00F7355A">
      <w:pPr>
        <w:pStyle w:val="Index1"/>
        <w:tabs>
          <w:tab w:val="right" w:leader="dot" w:pos="4363"/>
        </w:tabs>
      </w:pPr>
      <w:r>
        <w:t>immersive</w:t>
      </w:r>
      <w:r>
        <w:tab/>
      </w:r>
      <w:r w:rsidRPr="00EF2425">
        <w:rPr>
          <w:i/>
        </w:rPr>
        <w:t>Siehe</w:t>
      </w:r>
      <w:r>
        <w:t xml:space="preserve"> Immersion</w:t>
      </w:r>
    </w:p>
    <w:p w14:paraId="3F597C22" w14:textId="77777777" w:rsidR="00F7355A" w:rsidRDefault="00F7355A">
      <w:pPr>
        <w:pStyle w:val="Index1"/>
        <w:tabs>
          <w:tab w:val="right" w:leader="dot" w:pos="4363"/>
        </w:tabs>
      </w:pPr>
      <w:r>
        <w:t>InputSimulator</w:t>
      </w:r>
      <w:r>
        <w:tab/>
        <w:t>26, 27</w:t>
      </w:r>
    </w:p>
    <w:p w14:paraId="66FC09A7" w14:textId="77777777" w:rsidR="00F7355A" w:rsidRDefault="00F7355A">
      <w:pPr>
        <w:pStyle w:val="Indexberschrift"/>
        <w:keepNext/>
        <w:tabs>
          <w:tab w:val="right" w:leader="dot" w:pos="4363"/>
        </w:tabs>
        <w:rPr>
          <w:rFonts w:eastAsiaTheme="minorEastAsia" w:cstheme="minorBidi"/>
          <w:b w:val="0"/>
          <w:bCs w:val="0"/>
          <w:noProof/>
        </w:rPr>
      </w:pPr>
      <w:r>
        <w:rPr>
          <w:noProof/>
        </w:rPr>
        <w:t>K</w:t>
      </w:r>
    </w:p>
    <w:p w14:paraId="6E0B3BAF" w14:textId="77777777" w:rsidR="00F7355A" w:rsidRDefault="00F7355A">
      <w:pPr>
        <w:pStyle w:val="Index1"/>
        <w:tabs>
          <w:tab w:val="right" w:leader="dot" w:pos="4363"/>
        </w:tabs>
      </w:pPr>
      <w:r>
        <w:t>Keycode</w:t>
      </w:r>
      <w:r>
        <w:tab/>
        <w:t>26</w:t>
      </w:r>
    </w:p>
    <w:p w14:paraId="3FFD979E" w14:textId="77777777" w:rsidR="00F7355A" w:rsidRDefault="00F7355A">
      <w:pPr>
        <w:pStyle w:val="Indexberschrift"/>
        <w:keepNext/>
        <w:tabs>
          <w:tab w:val="right" w:leader="dot" w:pos="4363"/>
        </w:tabs>
        <w:rPr>
          <w:rFonts w:eastAsiaTheme="minorEastAsia" w:cstheme="minorBidi"/>
          <w:b w:val="0"/>
          <w:bCs w:val="0"/>
          <w:noProof/>
        </w:rPr>
      </w:pPr>
      <w:r>
        <w:rPr>
          <w:noProof/>
        </w:rPr>
        <w:t>L</w:t>
      </w:r>
    </w:p>
    <w:p w14:paraId="7EAE69BA" w14:textId="77777777" w:rsidR="00F7355A" w:rsidRDefault="00F7355A">
      <w:pPr>
        <w:pStyle w:val="Index1"/>
        <w:tabs>
          <w:tab w:val="right" w:leader="dot" w:pos="4363"/>
        </w:tabs>
      </w:pPr>
      <w:r>
        <w:t>Lowpass</w:t>
      </w:r>
      <w:r>
        <w:tab/>
        <w:t>31</w:t>
      </w:r>
    </w:p>
    <w:p w14:paraId="041B02E7" w14:textId="77777777" w:rsidR="00F7355A" w:rsidRDefault="00F7355A">
      <w:pPr>
        <w:pStyle w:val="Indexberschrift"/>
        <w:keepNext/>
        <w:tabs>
          <w:tab w:val="right" w:leader="dot" w:pos="4363"/>
        </w:tabs>
        <w:rPr>
          <w:rFonts w:eastAsiaTheme="minorEastAsia" w:cstheme="minorBidi"/>
          <w:b w:val="0"/>
          <w:bCs w:val="0"/>
          <w:noProof/>
        </w:rPr>
      </w:pPr>
      <w:r>
        <w:rPr>
          <w:noProof/>
        </w:rPr>
        <w:t>M</w:t>
      </w:r>
    </w:p>
    <w:p w14:paraId="1B4B14FD" w14:textId="77777777" w:rsidR="00F7355A" w:rsidRDefault="00F7355A">
      <w:pPr>
        <w:pStyle w:val="Index1"/>
        <w:tabs>
          <w:tab w:val="right" w:leader="dot" w:pos="4363"/>
        </w:tabs>
      </w:pPr>
      <w:r>
        <w:t>Mesh</w:t>
      </w:r>
      <w:r>
        <w:tab/>
        <w:t>54</w:t>
      </w:r>
    </w:p>
    <w:p w14:paraId="2A70E2D0" w14:textId="77777777" w:rsidR="00F7355A" w:rsidRDefault="00F7355A">
      <w:pPr>
        <w:pStyle w:val="Index1"/>
        <w:tabs>
          <w:tab w:val="right" w:leader="dot" w:pos="4363"/>
        </w:tabs>
      </w:pPr>
      <w:r>
        <w:t>MiddleVR</w:t>
      </w:r>
      <w:r>
        <w:tab/>
        <w:t>5, 69</w:t>
      </w:r>
    </w:p>
    <w:p w14:paraId="47BA022E" w14:textId="77777777" w:rsidR="00F7355A" w:rsidRDefault="00F7355A">
      <w:pPr>
        <w:pStyle w:val="Index1"/>
        <w:tabs>
          <w:tab w:val="right" w:leader="dot" w:pos="4363"/>
        </w:tabs>
      </w:pPr>
      <w:r>
        <w:t>Minimap</w:t>
      </w:r>
      <w:r>
        <w:tab/>
        <w:t>16</w:t>
      </w:r>
    </w:p>
    <w:p w14:paraId="45F27687" w14:textId="77777777" w:rsidR="00F7355A" w:rsidRDefault="00F7355A">
      <w:pPr>
        <w:pStyle w:val="Index1"/>
        <w:tabs>
          <w:tab w:val="right" w:leader="dot" w:pos="4363"/>
        </w:tabs>
      </w:pPr>
      <w:r>
        <w:t>Mosaic</w:t>
      </w:r>
      <w:r>
        <w:tab/>
        <w:t>5, 10, 17, 18, 63, 69</w:t>
      </w:r>
    </w:p>
    <w:p w14:paraId="01B9EE64" w14:textId="77777777" w:rsidR="00F7355A" w:rsidRDefault="00F7355A">
      <w:pPr>
        <w:pStyle w:val="Index1"/>
        <w:tabs>
          <w:tab w:val="right" w:leader="dot" w:pos="4363"/>
        </w:tabs>
      </w:pPr>
      <w:r>
        <w:t>Motion-Tracking</w:t>
      </w:r>
      <w:r>
        <w:tab/>
        <w:t>29</w:t>
      </w:r>
    </w:p>
    <w:p w14:paraId="54FB2188" w14:textId="77777777" w:rsidR="00F7355A" w:rsidRDefault="00F7355A">
      <w:pPr>
        <w:pStyle w:val="Indexberschrift"/>
        <w:keepNext/>
        <w:tabs>
          <w:tab w:val="right" w:leader="dot" w:pos="4363"/>
        </w:tabs>
        <w:rPr>
          <w:rFonts w:eastAsiaTheme="minorEastAsia" w:cstheme="minorBidi"/>
          <w:b w:val="0"/>
          <w:bCs w:val="0"/>
          <w:noProof/>
        </w:rPr>
      </w:pPr>
      <w:r>
        <w:rPr>
          <w:noProof/>
        </w:rPr>
        <w:t>N</w:t>
      </w:r>
    </w:p>
    <w:p w14:paraId="414248E2" w14:textId="77777777" w:rsidR="00F7355A" w:rsidRDefault="00F7355A">
      <w:pPr>
        <w:pStyle w:val="Index1"/>
        <w:tabs>
          <w:tab w:val="right" w:leader="dot" w:pos="4363"/>
        </w:tabs>
      </w:pPr>
      <w:r>
        <w:t>Nvidia</w:t>
      </w:r>
      <w:r>
        <w:tab/>
        <w:t>5, 10, 17</w:t>
      </w:r>
    </w:p>
    <w:p w14:paraId="26F2D4DA" w14:textId="77777777" w:rsidR="00F7355A" w:rsidRDefault="00F7355A">
      <w:pPr>
        <w:pStyle w:val="Indexberschrift"/>
        <w:keepNext/>
        <w:tabs>
          <w:tab w:val="right" w:leader="dot" w:pos="4363"/>
        </w:tabs>
        <w:rPr>
          <w:rFonts w:eastAsiaTheme="minorEastAsia" w:cstheme="minorBidi"/>
          <w:b w:val="0"/>
          <w:bCs w:val="0"/>
          <w:noProof/>
        </w:rPr>
      </w:pPr>
      <w:r>
        <w:rPr>
          <w:noProof/>
        </w:rPr>
        <w:t>P</w:t>
      </w:r>
    </w:p>
    <w:p w14:paraId="4CDC855D" w14:textId="77777777" w:rsidR="00F7355A" w:rsidRDefault="00F7355A">
      <w:pPr>
        <w:pStyle w:val="Index1"/>
        <w:tabs>
          <w:tab w:val="right" w:leader="dot" w:pos="4363"/>
        </w:tabs>
      </w:pPr>
      <w:r>
        <w:t>Polfilter</w:t>
      </w:r>
      <w:r>
        <w:tab/>
        <w:t>2, 7, 9</w:t>
      </w:r>
    </w:p>
    <w:p w14:paraId="42F51647" w14:textId="77777777" w:rsidR="00F7355A" w:rsidRDefault="00F7355A">
      <w:pPr>
        <w:pStyle w:val="Index1"/>
        <w:tabs>
          <w:tab w:val="right" w:leader="dot" w:pos="4363"/>
        </w:tabs>
      </w:pPr>
      <w:r>
        <w:t>PPT Studio 2013</w:t>
      </w:r>
      <w:r>
        <w:tab/>
        <w:t>8, 27</w:t>
      </w:r>
    </w:p>
    <w:p w14:paraId="4F64854C" w14:textId="77777777" w:rsidR="00F7355A" w:rsidRDefault="00F7355A">
      <w:pPr>
        <w:pStyle w:val="Index1"/>
        <w:tabs>
          <w:tab w:val="right" w:leader="dot" w:pos="4363"/>
        </w:tabs>
      </w:pPr>
      <w:r>
        <w:t>Prefab</w:t>
      </w:r>
      <w:r>
        <w:tab/>
        <w:t>23, 28, 32, 33, 44, 45, 47</w:t>
      </w:r>
    </w:p>
    <w:p w14:paraId="5E5A96D7" w14:textId="77777777" w:rsidR="00F7355A" w:rsidRDefault="00F7355A">
      <w:pPr>
        <w:pStyle w:val="Indexberschrift"/>
        <w:keepNext/>
        <w:tabs>
          <w:tab w:val="right" w:leader="dot" w:pos="4363"/>
        </w:tabs>
        <w:rPr>
          <w:rFonts w:eastAsiaTheme="minorEastAsia" w:cstheme="minorBidi"/>
          <w:b w:val="0"/>
          <w:bCs w:val="0"/>
          <w:noProof/>
        </w:rPr>
      </w:pPr>
      <w:r>
        <w:rPr>
          <w:noProof/>
        </w:rPr>
        <w:t>R</w:t>
      </w:r>
    </w:p>
    <w:p w14:paraId="545994F7" w14:textId="77777777" w:rsidR="00F7355A" w:rsidRDefault="00F7355A">
      <w:pPr>
        <w:pStyle w:val="Index1"/>
        <w:tabs>
          <w:tab w:val="right" w:leader="dot" w:pos="4363"/>
        </w:tabs>
      </w:pPr>
      <w:r>
        <w:t>Raycast</w:t>
      </w:r>
      <w:r>
        <w:tab/>
        <w:t>22, 25, 39, 49, 52</w:t>
      </w:r>
    </w:p>
    <w:p w14:paraId="0BB49FED" w14:textId="77777777" w:rsidR="00F7355A" w:rsidRDefault="00F7355A">
      <w:pPr>
        <w:pStyle w:val="Index1"/>
        <w:tabs>
          <w:tab w:val="right" w:leader="dot" w:pos="4363"/>
        </w:tabs>
      </w:pPr>
      <w:r>
        <w:t>Render</w:t>
      </w:r>
      <w:r>
        <w:tab/>
        <w:t>2, 15, 63, 68</w:t>
      </w:r>
    </w:p>
    <w:p w14:paraId="2B67F28F" w14:textId="77777777" w:rsidR="00F7355A" w:rsidRDefault="00F7355A">
      <w:pPr>
        <w:pStyle w:val="Indexberschrift"/>
        <w:keepNext/>
        <w:tabs>
          <w:tab w:val="right" w:leader="dot" w:pos="4363"/>
        </w:tabs>
        <w:rPr>
          <w:rFonts w:eastAsiaTheme="minorEastAsia" w:cstheme="minorBidi"/>
          <w:b w:val="0"/>
          <w:bCs w:val="0"/>
          <w:noProof/>
        </w:rPr>
      </w:pPr>
      <w:r>
        <w:rPr>
          <w:noProof/>
        </w:rPr>
        <w:t>S</w:t>
      </w:r>
    </w:p>
    <w:p w14:paraId="4DD118E9" w14:textId="77777777" w:rsidR="00F7355A" w:rsidRDefault="00F7355A">
      <w:pPr>
        <w:pStyle w:val="Index1"/>
        <w:tabs>
          <w:tab w:val="right" w:leader="dot" w:pos="4363"/>
        </w:tabs>
      </w:pPr>
      <w:r>
        <w:t>Smoothing</w:t>
      </w:r>
      <w:r>
        <w:tab/>
        <w:t xml:space="preserve">30, 31, 32, 33, 34, 37, 39, </w:t>
      </w:r>
      <w:r w:rsidRPr="00EF2425">
        <w:rPr>
          <w:i/>
        </w:rPr>
        <w:t>Siehe</w:t>
      </w:r>
      <w:r>
        <w:t xml:space="preserve"> 1€ Filter</w:t>
      </w:r>
    </w:p>
    <w:p w14:paraId="69B58EFD" w14:textId="77777777" w:rsidR="00F7355A" w:rsidRDefault="00F7355A">
      <w:pPr>
        <w:pStyle w:val="Index1"/>
        <w:tabs>
          <w:tab w:val="right" w:leader="dot" w:pos="4363"/>
        </w:tabs>
      </w:pPr>
      <w:r>
        <w:t>Stereoskopie</w:t>
      </w:r>
      <w:r>
        <w:tab/>
        <w:t>2, 3, 15, 59</w:t>
      </w:r>
    </w:p>
    <w:p w14:paraId="753B72C6" w14:textId="77777777" w:rsidR="00F7355A" w:rsidRDefault="00F7355A">
      <w:pPr>
        <w:pStyle w:val="Index1"/>
        <w:tabs>
          <w:tab w:val="right" w:leader="dot" w:pos="4363"/>
        </w:tabs>
      </w:pPr>
      <w:r>
        <w:t>stereoskopische</w:t>
      </w:r>
      <w:r>
        <w:tab/>
      </w:r>
      <w:r w:rsidRPr="00EF2425">
        <w:rPr>
          <w:i/>
        </w:rPr>
        <w:t>Siehe</w:t>
      </w:r>
      <w:r>
        <w:t xml:space="preserve"> Stereoskopie</w:t>
      </w:r>
    </w:p>
    <w:p w14:paraId="04AF013B" w14:textId="77777777" w:rsidR="00F7355A" w:rsidRDefault="00F7355A">
      <w:pPr>
        <w:pStyle w:val="Indexberschrift"/>
        <w:keepNext/>
        <w:tabs>
          <w:tab w:val="right" w:leader="dot" w:pos="4363"/>
        </w:tabs>
        <w:rPr>
          <w:rFonts w:eastAsiaTheme="minorEastAsia" w:cstheme="minorBidi"/>
          <w:b w:val="0"/>
          <w:bCs w:val="0"/>
          <w:noProof/>
        </w:rPr>
      </w:pPr>
      <w:r>
        <w:rPr>
          <w:noProof/>
        </w:rPr>
        <w:t>U</w:t>
      </w:r>
    </w:p>
    <w:p w14:paraId="48CEEC1B" w14:textId="77777777" w:rsidR="00F7355A" w:rsidRDefault="00F7355A">
      <w:pPr>
        <w:pStyle w:val="Index1"/>
        <w:tabs>
          <w:tab w:val="right" w:leader="dot" w:pos="4363"/>
        </w:tabs>
      </w:pPr>
      <w:r w:rsidRPr="00EF2425">
        <w:rPr>
          <w:lang w:val="en-US"/>
        </w:rPr>
        <w:t>Unity</w:t>
      </w:r>
      <w:r>
        <w:tab/>
        <w:t>1, 2, 3, 5, 10, 11, 13, 16, 17, 18, 20, 21, 23, 25, 26, 27, 28, 29, 31, 32, 33, 34, 35, 36, 37, 41, 42, 43, 44, 45, 47, 49, 50, 51, 52, 57, 58, 59, 60, 61, 63, 68, 69</w:t>
      </w:r>
    </w:p>
    <w:p w14:paraId="4544A013" w14:textId="77777777" w:rsidR="00F7355A" w:rsidRDefault="00F7355A">
      <w:pPr>
        <w:pStyle w:val="Indexberschrift"/>
        <w:keepNext/>
        <w:tabs>
          <w:tab w:val="right" w:leader="dot" w:pos="4363"/>
        </w:tabs>
        <w:rPr>
          <w:rFonts w:eastAsiaTheme="minorEastAsia" w:cstheme="minorBidi"/>
          <w:b w:val="0"/>
          <w:bCs w:val="0"/>
          <w:noProof/>
        </w:rPr>
      </w:pPr>
      <w:r>
        <w:rPr>
          <w:noProof/>
        </w:rPr>
        <w:t>V</w:t>
      </w:r>
    </w:p>
    <w:p w14:paraId="74BDD1B1" w14:textId="77777777" w:rsidR="00F7355A" w:rsidRDefault="00F7355A">
      <w:pPr>
        <w:pStyle w:val="Index1"/>
        <w:tabs>
          <w:tab w:val="right" w:leader="dot" w:pos="4363"/>
        </w:tabs>
      </w:pPr>
      <w:r>
        <w:t>Video Matrix Switch</w:t>
      </w:r>
      <w:r>
        <w:tab/>
        <w:t>11</w:t>
      </w:r>
    </w:p>
    <w:p w14:paraId="31225682" w14:textId="77777777" w:rsidR="00F7355A" w:rsidRDefault="00F7355A">
      <w:pPr>
        <w:pStyle w:val="Index1"/>
        <w:tabs>
          <w:tab w:val="right" w:leader="dot" w:pos="4363"/>
        </w:tabs>
      </w:pPr>
      <w:r>
        <w:t>Viewfrustum</w:t>
      </w:r>
      <w:r>
        <w:tab/>
      </w:r>
      <w:r w:rsidRPr="00EF2425">
        <w:rPr>
          <w:i/>
        </w:rPr>
        <w:t>Siehe</w:t>
      </w:r>
      <w:r>
        <w:t xml:space="preserve"> Frustum</w:t>
      </w:r>
    </w:p>
    <w:p w14:paraId="0D5D7F96" w14:textId="77777777" w:rsidR="00F7355A" w:rsidRDefault="00F7355A">
      <w:pPr>
        <w:pStyle w:val="Index1"/>
        <w:tabs>
          <w:tab w:val="right" w:leader="dot" w:pos="4363"/>
        </w:tabs>
      </w:pPr>
      <w:r>
        <w:t>Viewport</w:t>
      </w:r>
      <w:r>
        <w:tab/>
        <w:t>16, 48</w:t>
      </w:r>
    </w:p>
    <w:p w14:paraId="56F46679" w14:textId="77777777" w:rsidR="00F7355A" w:rsidRDefault="00F7355A">
      <w:pPr>
        <w:pStyle w:val="Index1"/>
        <w:tabs>
          <w:tab w:val="right" w:leader="dot" w:pos="4363"/>
        </w:tabs>
      </w:pPr>
      <w:r>
        <w:t>VR Namespace</w:t>
      </w:r>
      <w:r>
        <w:tab/>
        <w:t>17</w:t>
      </w:r>
    </w:p>
    <w:p w14:paraId="790C06A5" w14:textId="77777777" w:rsidR="00F7355A" w:rsidRDefault="00F7355A">
      <w:pPr>
        <w:pStyle w:val="Index1"/>
        <w:tabs>
          <w:tab w:val="right" w:leader="dot" w:pos="4363"/>
        </w:tabs>
      </w:pPr>
      <w:r>
        <w:t>VRPN</w:t>
      </w:r>
      <w:r>
        <w:tab/>
        <w:t>8, 24, 26, 27, 29, 30, 31, 33, 34, 37, 39, 41, 58, 59, 68</w:t>
      </w:r>
    </w:p>
    <w:p w14:paraId="5D67EE36" w14:textId="77777777" w:rsidR="00F7355A" w:rsidRDefault="00F7355A">
      <w:pPr>
        <w:pStyle w:val="Indexberschrift"/>
        <w:keepNext/>
        <w:tabs>
          <w:tab w:val="right" w:leader="dot" w:pos="4363"/>
        </w:tabs>
        <w:rPr>
          <w:rFonts w:eastAsiaTheme="minorEastAsia" w:cstheme="minorBidi"/>
          <w:b w:val="0"/>
          <w:bCs w:val="0"/>
          <w:noProof/>
        </w:rPr>
      </w:pPr>
      <w:r>
        <w:rPr>
          <w:noProof/>
        </w:rPr>
        <w:lastRenderedPageBreak/>
        <w:t>W</w:t>
      </w:r>
    </w:p>
    <w:p w14:paraId="772A7AA3" w14:textId="77777777" w:rsidR="00F7355A" w:rsidRDefault="00F7355A">
      <w:pPr>
        <w:pStyle w:val="Index1"/>
        <w:tabs>
          <w:tab w:val="right" w:leader="dot" w:pos="4363"/>
        </w:tabs>
      </w:pPr>
      <w:r>
        <w:t>Wand</w:t>
      </w:r>
      <w:r>
        <w:tab/>
        <w:t>2, 9, 10, 11, 13, 15, 19, 20, 22, 23, 24, 25, 26, 27, 28, 30, 32, 33, 39, 41, 49, 51, 52, 63</w:t>
      </w:r>
    </w:p>
    <w:p w14:paraId="33AFA412" w14:textId="77777777" w:rsidR="00F7355A" w:rsidRDefault="00F7355A">
      <w:pPr>
        <w:pStyle w:val="Index1"/>
        <w:tabs>
          <w:tab w:val="right" w:leader="dot" w:pos="4363"/>
        </w:tabs>
      </w:pPr>
      <w:r>
        <w:lastRenderedPageBreak/>
        <w:t>Warping</w:t>
      </w:r>
      <w:r>
        <w:tab/>
        <w:t>50</w:t>
      </w:r>
    </w:p>
    <w:p w14:paraId="74360CE5" w14:textId="77777777" w:rsidR="00F7355A" w:rsidRDefault="00F7355A">
      <w:pPr>
        <w:pStyle w:val="Index1"/>
        <w:tabs>
          <w:tab w:val="right" w:leader="dot" w:pos="4363"/>
        </w:tabs>
      </w:pPr>
      <w:r>
        <w:t>Windows</w:t>
      </w:r>
      <w:r>
        <w:tab/>
        <w:t>5, 17, 33</w:t>
      </w:r>
    </w:p>
    <w:p w14:paraId="58999C89" w14:textId="77777777" w:rsidR="00F7355A" w:rsidRDefault="00F7355A">
      <w:pPr>
        <w:pStyle w:val="Index1"/>
        <w:tabs>
          <w:tab w:val="right" w:leader="dot" w:pos="4363"/>
        </w:tabs>
      </w:pPr>
      <w:r>
        <w:t>WorldViz</w:t>
      </w:r>
      <w:r>
        <w:tab/>
        <w:t>2, 8, 9, 27, 29, 63, 68</w:t>
      </w:r>
    </w:p>
    <w:p w14:paraId="55796D6D" w14:textId="2E67CEA8" w:rsidR="00F7355A" w:rsidRDefault="00F7355A" w:rsidP="00F56891">
      <w:pPr>
        <w:rPr>
          <w:noProof/>
        </w:rPr>
        <w:sectPr w:rsidR="00F7355A" w:rsidSect="00F7355A">
          <w:type w:val="continuous"/>
          <w:pgSz w:w="11906" w:h="16838" w:code="9"/>
          <w:pgMar w:top="1758" w:right="1004" w:bottom="680" w:left="1435" w:header="709" w:footer="510" w:gutter="0"/>
          <w:cols w:num="2" w:space="720"/>
          <w:docGrid w:linePitch="360"/>
        </w:sectPr>
      </w:pPr>
    </w:p>
    <w:p w14:paraId="771527E8" w14:textId="5D9C6FC9" w:rsidR="00122805" w:rsidRPr="00A617F1" w:rsidRDefault="006764E8" w:rsidP="00A617F1">
      <w:pPr>
        <w:pStyle w:val="Verzeichnis1"/>
        <w:pBdr>
          <w:bottom w:val="none" w:sz="0" w:space="0" w:color="auto"/>
          <w:between w:val="none" w:sz="0" w:space="0" w:color="auto"/>
        </w:pBdr>
        <w:tabs>
          <w:tab w:val="clear" w:pos="340"/>
          <w:tab w:val="clear" w:pos="567"/>
          <w:tab w:val="clear" w:pos="794"/>
          <w:tab w:val="clear" w:pos="9469"/>
        </w:tabs>
        <w:spacing w:line="244" w:lineRule="atLeast"/>
        <w:rPr>
          <w:lang w:val="de-CH"/>
        </w:rPr>
      </w:pPr>
      <w:r w:rsidRPr="00A617F1">
        <w:rPr>
          <w:lang w:val="de-CH"/>
        </w:rPr>
        <w:lastRenderedPageBreak/>
        <w:fldChar w:fldCharType="end"/>
      </w:r>
    </w:p>
    <w:sectPr w:rsidR="00122805" w:rsidRPr="00A617F1" w:rsidSect="00F7355A">
      <w:type w:val="continuous"/>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Daniel Inversini" w:date="2016-01-17T23:01:00Z" w:initials="DI">
    <w:p w14:paraId="53D4839C" w14:textId="6E4F76F8" w:rsidR="00F74229" w:rsidRDefault="00F74229">
      <w:pPr>
        <w:pStyle w:val="Kommentartext"/>
      </w:pPr>
      <w:r>
        <w:rPr>
          <w:rStyle w:val="Kommentarzeichen"/>
        </w:rPr>
        <w:annotationRef/>
      </w:r>
      <w:r>
        <w:t xml:space="preserve">Da fehlt de «wir konnten» </w:t>
      </w:r>
      <w:proofErr w:type="spellStart"/>
      <w:r>
        <w:t>satz</w:t>
      </w:r>
      <w:proofErr w:type="spellEnd"/>
      <w:r>
        <w:t xml:space="preserve"> </w:t>
      </w:r>
      <w:proofErr w:type="spellStart"/>
      <w:r>
        <w:t>no</w:t>
      </w:r>
      <w:proofErr w:type="spellEnd"/>
      <w:r>
        <w:t xml:space="preserve">, wo de </w:t>
      </w:r>
      <w:proofErr w:type="spellStart"/>
      <w:r>
        <w:t>künzler</w:t>
      </w:r>
      <w:proofErr w:type="spellEnd"/>
      <w:r>
        <w:t xml:space="preserve"> </w:t>
      </w:r>
      <w:proofErr w:type="spellStart"/>
      <w:r>
        <w:t>wott</w:t>
      </w:r>
      <w:proofErr w:type="spellEnd"/>
    </w:p>
  </w:comment>
  <w:comment w:id="11" w:author="Julien Villiger" w:date="2016-01-18T08:21:00Z" w:initials="vi">
    <w:p w14:paraId="4FD147AD" w14:textId="6253BC77" w:rsidR="00F74229" w:rsidRDefault="00F74229">
      <w:pPr>
        <w:pStyle w:val="Kommentartext"/>
      </w:pPr>
      <w:r>
        <w:rPr>
          <w:rStyle w:val="Kommentarzeichen"/>
        </w:rPr>
        <w:annotationRef/>
      </w:r>
      <w:r>
        <w:t>Was passiert mit dem Plugin?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D4839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347469" w14:textId="77777777" w:rsidR="009678B2" w:rsidRDefault="009678B2" w:rsidP="006312E0">
      <w:pPr>
        <w:spacing w:line="240" w:lineRule="auto"/>
      </w:pPr>
      <w:r>
        <w:separator/>
      </w:r>
    </w:p>
  </w:endnote>
  <w:endnote w:type="continuationSeparator" w:id="0">
    <w:p w14:paraId="4F0CB8A1" w14:textId="77777777" w:rsidR="009678B2" w:rsidRDefault="009678B2"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D47FF6" w14:textId="1A2C47FD" w:rsidR="00F74229" w:rsidRPr="004867A0" w:rsidRDefault="00F74229" w:rsidP="00CA541A">
    <w:pPr>
      <w:pStyle w:val="Fuzeile"/>
      <w:spacing w:before="300"/>
      <w:rPr>
        <w:color w:val="697D91"/>
        <w:lang w:val="en-US"/>
      </w:rPr>
    </w:pPr>
    <w:r w:rsidRPr="00052655">
      <w:rPr>
        <w:noProof/>
        <w:color w:val="697D91"/>
        <w:lang w:eastAsia="de-CH"/>
      </w:rPr>
      <mc:AlternateContent>
        <mc:Choice Requires="wps">
          <w:drawing>
            <wp:anchor distT="0" distB="0" distL="114300" distR="114300" simplePos="0" relativeHeight="251660288"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A1E1" w14:textId="60032BC5" w:rsidR="00F74229" w:rsidRPr="003B1648" w:rsidRDefault="00F74229"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D95B53">
                            <w:rPr>
                              <w:noProof/>
                              <w:sz w:val="16"/>
                              <w:szCs w:val="16"/>
                            </w:rPr>
                            <w:t>2</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35F1A1E1" w14:textId="60032BC5" w:rsidR="00F74229" w:rsidRPr="003B1648" w:rsidRDefault="00F74229"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D95B53">
                      <w:rPr>
                        <w:noProof/>
                        <w:sz w:val="16"/>
                        <w:szCs w:val="16"/>
                      </w:rPr>
                      <w:t>2</w:t>
                    </w:r>
                    <w:r w:rsidRPr="003B1648">
                      <w:rPr>
                        <w:sz w:val="16"/>
                        <w:szCs w:val="16"/>
                      </w:rPr>
                      <w:fldChar w:fldCharType="end"/>
                    </w:r>
                  </w:p>
                </w:txbxContent>
              </v:textbox>
              <w10:wrap type="square" anchorx="page" anchory="page"/>
            </v:shape>
          </w:pict>
        </mc:Fallback>
      </mc:AlternateContent>
    </w:r>
    <w:r w:rsidRPr="004867A0">
      <w:rPr>
        <w:color w:val="697D91"/>
        <w:lang w:val="en-US"/>
      </w:rPr>
      <w:t>Unity 3D Server for CAVE Rendering, V1.0, 03.01.2015</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D4AD37" w14:textId="77777777" w:rsidR="00F74229" w:rsidRPr="007F79F4" w:rsidRDefault="00F74229">
    <w:pPr>
      <w:pStyle w:val="Fuzeile"/>
      <w:rPr>
        <w:lang w:val="fr-CH"/>
      </w:rPr>
    </w:pP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1A623E" w14:textId="77777777" w:rsidR="009678B2" w:rsidRDefault="009678B2" w:rsidP="006312E0">
      <w:pPr>
        <w:spacing w:line="240" w:lineRule="auto"/>
      </w:pPr>
    </w:p>
  </w:footnote>
  <w:footnote w:type="continuationSeparator" w:id="0">
    <w:p w14:paraId="18DA8928" w14:textId="77777777" w:rsidR="009678B2" w:rsidRDefault="009678B2" w:rsidP="006312E0">
      <w:pPr>
        <w:spacing w:line="240" w:lineRule="auto"/>
      </w:pPr>
      <w:r>
        <w:continuationSeparator/>
      </w:r>
    </w:p>
  </w:footnote>
  <w:footnote w:id="1">
    <w:p w14:paraId="09394CA5" w14:textId="77777777" w:rsidR="00F74229" w:rsidRPr="006B1C60" w:rsidRDefault="00F74229" w:rsidP="0049423D">
      <w:pPr>
        <w:pStyle w:val="Funotentext"/>
        <w:rPr>
          <w:lang w:val="en-US"/>
        </w:rPr>
      </w:pPr>
      <w:r>
        <w:rPr>
          <w:rStyle w:val="Funotenzeichen"/>
        </w:rPr>
        <w:footnoteRef/>
      </w:r>
      <w:r w:rsidRPr="006B1C60">
        <w:rPr>
          <w:lang w:val="en-US"/>
        </w:rPr>
        <w:t xml:space="preserve"> CAVE - </w:t>
      </w:r>
      <w:hyperlink r:id="rId1" w:history="1">
        <w:r w:rsidRPr="006B1C60">
          <w:rPr>
            <w:rStyle w:val="Hyperlink"/>
            <w:lang w:val="en-US"/>
          </w:rPr>
          <w:t>https://de.wikipedia.org/wiki/Cave_Automatic_Virtual_Environment</w:t>
        </w:r>
      </w:hyperlink>
      <w:r w:rsidRPr="006B1C60">
        <w:rPr>
          <w:lang w:val="en-US"/>
        </w:rPr>
        <w:t xml:space="preserve"> </w:t>
      </w:r>
    </w:p>
  </w:footnote>
  <w:footnote w:id="2">
    <w:p w14:paraId="763DFE40" w14:textId="77777777" w:rsidR="00F74229" w:rsidRPr="006B1C60" w:rsidRDefault="00F74229" w:rsidP="0049423D">
      <w:pPr>
        <w:pStyle w:val="Funotentext"/>
        <w:rPr>
          <w:lang w:val="en-US"/>
        </w:rPr>
      </w:pPr>
      <w:r>
        <w:rPr>
          <w:rStyle w:val="Funotenzeichen"/>
        </w:rPr>
        <w:footnoteRef/>
      </w:r>
      <w:r w:rsidRPr="006B1C60">
        <w:rPr>
          <w:lang w:val="en-US"/>
        </w:rPr>
        <w:t xml:space="preserve"> Unity - </w:t>
      </w:r>
      <w:hyperlink r:id="rId2" w:history="1">
        <w:r w:rsidRPr="006B1C60">
          <w:rPr>
            <w:rStyle w:val="Hyperlink"/>
            <w:lang w:val="en-US"/>
          </w:rPr>
          <w:t>http://unity3d.com/</w:t>
        </w:r>
      </w:hyperlink>
      <w:r w:rsidRPr="006B1C60">
        <w:rPr>
          <w:lang w:val="en-US"/>
        </w:rPr>
        <w:t xml:space="preserve"> </w:t>
      </w:r>
    </w:p>
  </w:footnote>
  <w:footnote w:id="3">
    <w:p w14:paraId="434FD2D0" w14:textId="77777777" w:rsidR="00F74229" w:rsidRPr="006B1C60" w:rsidRDefault="00F74229" w:rsidP="0049423D">
      <w:pPr>
        <w:pStyle w:val="Funotentext"/>
        <w:rPr>
          <w:lang w:val="en-US"/>
        </w:rPr>
      </w:pPr>
      <w:r>
        <w:rPr>
          <w:rStyle w:val="Funotenzeichen"/>
        </w:rPr>
        <w:footnoteRef/>
      </w:r>
      <w:r w:rsidRPr="006B1C60">
        <w:rPr>
          <w:lang w:val="en-US"/>
        </w:rPr>
        <w:t xml:space="preserve"> </w:t>
      </w:r>
      <w:proofErr w:type="spellStart"/>
      <w:r w:rsidRPr="006B1C60">
        <w:rPr>
          <w:lang w:val="en-US"/>
        </w:rPr>
        <w:t>WorldViz</w:t>
      </w:r>
      <w:proofErr w:type="spellEnd"/>
      <w:r w:rsidRPr="006B1C60">
        <w:rPr>
          <w:lang w:val="en-US"/>
        </w:rPr>
        <w:t xml:space="preserve"> - </w:t>
      </w:r>
      <w:hyperlink r:id="rId3" w:history="1">
        <w:r w:rsidRPr="006B1C60">
          <w:rPr>
            <w:rStyle w:val="Hyperlink"/>
            <w:lang w:val="en-US"/>
          </w:rPr>
          <w:t>http://www.worldviz.com/</w:t>
        </w:r>
      </w:hyperlink>
      <w:r w:rsidRPr="006B1C60">
        <w:rPr>
          <w:lang w:val="en-US"/>
        </w:rPr>
        <w:t xml:space="preserve"> </w:t>
      </w:r>
    </w:p>
  </w:footnote>
  <w:footnote w:id="4">
    <w:p w14:paraId="68574F40" w14:textId="77777777" w:rsidR="00F74229" w:rsidRDefault="00F74229" w:rsidP="0049423D">
      <w:pPr>
        <w:pStyle w:val="Funotentext"/>
      </w:pPr>
      <w:r>
        <w:rPr>
          <w:rStyle w:val="Funotenzeichen"/>
        </w:rPr>
        <w:footnoteRef/>
      </w:r>
      <w:r>
        <w:t xml:space="preserve"> Stereoskopie</w:t>
      </w:r>
      <w:r>
        <w:fldChar w:fldCharType="begin"/>
      </w:r>
      <w:r>
        <w:instrText xml:space="preserve"> XE "</w:instrText>
      </w:r>
      <w:r w:rsidRPr="0007659C">
        <w:instrText>Stereoskopie</w:instrText>
      </w:r>
      <w:r>
        <w:instrText xml:space="preserve">" </w:instrText>
      </w:r>
      <w:r>
        <w:fldChar w:fldCharType="end"/>
      </w:r>
      <w:r>
        <w:t xml:space="preserve"> - </w:t>
      </w:r>
      <w:hyperlink r:id="rId4" w:history="1">
        <w:r w:rsidRPr="007A6FDE">
          <w:rPr>
            <w:rStyle w:val="Hyperlink"/>
          </w:rPr>
          <w:t>https://de.wikipedia.org/wiki/Stereoskopie</w:t>
        </w:r>
      </w:hyperlink>
      <w:r>
        <w:t xml:space="preserve"> </w:t>
      </w:r>
    </w:p>
  </w:footnote>
  <w:footnote w:id="5">
    <w:p w14:paraId="78883458" w14:textId="77777777" w:rsidR="00F74229" w:rsidRPr="006B1C60" w:rsidRDefault="00F74229" w:rsidP="0049423D">
      <w:pPr>
        <w:pStyle w:val="Funotentext"/>
        <w:rPr>
          <w:lang w:val="en-US"/>
        </w:rPr>
      </w:pPr>
      <w:r>
        <w:rPr>
          <w:rStyle w:val="Funotenzeichen"/>
        </w:rPr>
        <w:footnoteRef/>
      </w:r>
      <w:r w:rsidRPr="006B1C60">
        <w:rPr>
          <w:lang w:val="en-US"/>
        </w:rPr>
        <w:t xml:space="preserve"> Frustum - </w:t>
      </w:r>
      <w:r>
        <w:fldChar w:fldCharType="begin"/>
      </w:r>
      <w:r w:rsidRPr="00DC2E38">
        <w:rPr>
          <w:lang w:val="fr-CH"/>
        </w:rPr>
        <w:instrText xml:space="preserve"> HYPERLINK "https://en.wikipedia.org/wiki/Viewing_frustum" </w:instrText>
      </w:r>
      <w:r>
        <w:fldChar w:fldCharType="separate"/>
      </w:r>
      <w:r w:rsidRPr="006B1C60">
        <w:rPr>
          <w:rStyle w:val="Hyperlink"/>
          <w:lang w:val="en-US"/>
        </w:rPr>
        <w:t>https://en.wikipedia.org/wiki/Viewing_frustum</w:t>
      </w:r>
      <w:r>
        <w:rPr>
          <w:rStyle w:val="Hyperlink"/>
          <w:lang w:val="en-US"/>
        </w:rPr>
        <w:fldChar w:fldCharType="end"/>
      </w:r>
      <w:r w:rsidRPr="006B1C60">
        <w:rPr>
          <w:lang w:val="en-US"/>
        </w:rPr>
        <w:t xml:space="preserve"> </w:t>
      </w:r>
    </w:p>
  </w:footnote>
  <w:footnote w:id="6">
    <w:p w14:paraId="1C4D1BF7" w14:textId="77777777" w:rsidR="00F74229" w:rsidRPr="006B1C60" w:rsidRDefault="00F74229" w:rsidP="0049423D">
      <w:pPr>
        <w:pStyle w:val="Funotentext"/>
        <w:rPr>
          <w:lang w:val="en-US"/>
        </w:rPr>
      </w:pPr>
      <w:r>
        <w:rPr>
          <w:rStyle w:val="Funotenzeichen"/>
        </w:rPr>
        <w:footnoteRef/>
      </w:r>
      <w:r w:rsidRPr="006B1C60">
        <w:rPr>
          <w:lang w:val="en-US"/>
        </w:rPr>
        <w:t xml:space="preserve"> CAVE - </w:t>
      </w:r>
      <w:hyperlink r:id="rId5" w:history="1">
        <w:r w:rsidRPr="006B1C60">
          <w:rPr>
            <w:rStyle w:val="Hyperlink"/>
            <w:lang w:val="en-US"/>
          </w:rPr>
          <w:t>https://de.wikipedia.org/wiki/Cave_Automatic_Virtual_Environment</w:t>
        </w:r>
      </w:hyperlink>
      <w:r w:rsidRPr="006B1C60">
        <w:rPr>
          <w:lang w:val="en-US"/>
        </w:rPr>
        <w:t xml:space="preserve"> </w:t>
      </w:r>
    </w:p>
  </w:footnote>
  <w:footnote w:id="7">
    <w:p w14:paraId="5536A048" w14:textId="77777777" w:rsidR="00F74229" w:rsidRPr="006B1C60" w:rsidRDefault="00F74229" w:rsidP="0049423D">
      <w:pPr>
        <w:pStyle w:val="Funotentext"/>
        <w:rPr>
          <w:lang w:val="en-US"/>
        </w:rPr>
      </w:pPr>
      <w:r>
        <w:rPr>
          <w:rStyle w:val="Funotenzeichen"/>
        </w:rPr>
        <w:footnoteRef/>
      </w:r>
      <w:r w:rsidRPr="006B1C60">
        <w:rPr>
          <w:lang w:val="en-US"/>
        </w:rPr>
        <w:t xml:space="preserve"> Unity - </w:t>
      </w:r>
      <w:hyperlink r:id="rId6" w:history="1">
        <w:r w:rsidRPr="006B1C60">
          <w:rPr>
            <w:rStyle w:val="Hyperlink"/>
            <w:lang w:val="en-US"/>
          </w:rPr>
          <w:t>http://unity3d.com/</w:t>
        </w:r>
      </w:hyperlink>
      <w:r w:rsidRPr="006B1C60">
        <w:rPr>
          <w:lang w:val="en-US"/>
        </w:rPr>
        <w:t xml:space="preserve"> </w:t>
      </w:r>
    </w:p>
  </w:footnote>
  <w:footnote w:id="8">
    <w:p w14:paraId="2BAFC3EC" w14:textId="77777777" w:rsidR="00F74229" w:rsidRPr="006B1C60" w:rsidRDefault="00F74229" w:rsidP="0049423D">
      <w:pPr>
        <w:pStyle w:val="Funotentext"/>
        <w:rPr>
          <w:lang w:val="en-US"/>
        </w:rPr>
      </w:pPr>
      <w:r>
        <w:rPr>
          <w:rStyle w:val="Funotenzeichen"/>
        </w:rPr>
        <w:footnoteRef/>
      </w:r>
      <w:r w:rsidRPr="006B1C60">
        <w:rPr>
          <w:lang w:val="en-US"/>
        </w:rPr>
        <w:t xml:space="preserve"> </w:t>
      </w:r>
      <w:proofErr w:type="spellStart"/>
      <w:r w:rsidRPr="006B1C60">
        <w:rPr>
          <w:lang w:val="en-US"/>
        </w:rPr>
        <w:t>WorldViz</w:t>
      </w:r>
      <w:proofErr w:type="spellEnd"/>
      <w:r w:rsidRPr="006B1C60">
        <w:rPr>
          <w:lang w:val="en-US"/>
        </w:rPr>
        <w:t xml:space="preserve"> - </w:t>
      </w:r>
      <w:hyperlink r:id="rId7" w:history="1">
        <w:r w:rsidRPr="006B1C60">
          <w:rPr>
            <w:rStyle w:val="Hyperlink"/>
            <w:lang w:val="en-US"/>
          </w:rPr>
          <w:t>http://www.worldviz.com/</w:t>
        </w:r>
      </w:hyperlink>
      <w:r w:rsidRPr="006B1C60">
        <w:rPr>
          <w:lang w:val="en-US"/>
        </w:rPr>
        <w:t xml:space="preserve"> </w:t>
      </w:r>
    </w:p>
  </w:footnote>
  <w:footnote w:id="9">
    <w:p w14:paraId="10FBFF71" w14:textId="77777777" w:rsidR="00F74229" w:rsidRDefault="00F74229" w:rsidP="0049423D">
      <w:pPr>
        <w:pStyle w:val="Funotentext"/>
      </w:pPr>
      <w:r>
        <w:rPr>
          <w:rStyle w:val="Funotenzeichen"/>
        </w:rPr>
        <w:footnoteRef/>
      </w:r>
      <w:r>
        <w:t xml:space="preserve"> Stereoskopie</w:t>
      </w:r>
      <w:r>
        <w:fldChar w:fldCharType="begin"/>
      </w:r>
      <w:r>
        <w:instrText xml:space="preserve"> XE "</w:instrText>
      </w:r>
      <w:r w:rsidRPr="0007659C">
        <w:instrText>Stereoskopie</w:instrText>
      </w:r>
      <w:r>
        <w:instrText xml:space="preserve">" </w:instrText>
      </w:r>
      <w:r>
        <w:fldChar w:fldCharType="end"/>
      </w:r>
      <w:r>
        <w:t xml:space="preserve"> - </w:t>
      </w:r>
      <w:hyperlink r:id="rId8" w:history="1">
        <w:r w:rsidRPr="007A6FDE">
          <w:rPr>
            <w:rStyle w:val="Hyperlink"/>
          </w:rPr>
          <w:t>https://de.wikipedia.org/wiki/Stereoskopie</w:t>
        </w:r>
      </w:hyperlink>
      <w:r>
        <w:t xml:space="preserve"> </w:t>
      </w:r>
    </w:p>
  </w:footnote>
  <w:footnote w:id="10">
    <w:p w14:paraId="2E834933" w14:textId="77777777" w:rsidR="00F74229" w:rsidRPr="006B1C60" w:rsidRDefault="00F74229" w:rsidP="0049423D">
      <w:pPr>
        <w:pStyle w:val="Funotentext"/>
        <w:rPr>
          <w:lang w:val="en-US"/>
        </w:rPr>
      </w:pPr>
      <w:r>
        <w:rPr>
          <w:rStyle w:val="Funotenzeichen"/>
        </w:rPr>
        <w:footnoteRef/>
      </w:r>
      <w:r w:rsidRPr="006B1C60">
        <w:rPr>
          <w:lang w:val="en-US"/>
        </w:rPr>
        <w:t xml:space="preserve"> Frustum - </w:t>
      </w:r>
      <w:hyperlink r:id="rId9" w:history="1">
        <w:r w:rsidRPr="006B1C60">
          <w:rPr>
            <w:rStyle w:val="Hyperlink"/>
            <w:lang w:val="en-US"/>
          </w:rPr>
          <w:t>https://en.wikipedia.org/wiki/Viewing_frustum</w:t>
        </w:r>
      </w:hyperlink>
      <w:r w:rsidRPr="006B1C60">
        <w:rPr>
          <w:lang w:val="en-US"/>
        </w:rPr>
        <w:t xml:space="preserve"> </w:t>
      </w:r>
    </w:p>
  </w:footnote>
  <w:footnote w:id="11">
    <w:p w14:paraId="7D9BF760" w14:textId="77777777" w:rsidR="00F74229" w:rsidRPr="006B1C60" w:rsidRDefault="00F74229" w:rsidP="0049423D">
      <w:pPr>
        <w:pStyle w:val="Funotentext"/>
        <w:rPr>
          <w:lang w:val="en-US"/>
        </w:rPr>
      </w:pPr>
      <w:r>
        <w:rPr>
          <w:rStyle w:val="Funotenzeichen"/>
        </w:rPr>
        <w:footnoteRef/>
      </w:r>
      <w:r w:rsidRPr="006B1C60">
        <w:rPr>
          <w:lang w:val="en-US"/>
        </w:rPr>
        <w:t xml:space="preserve"> Unity - </w:t>
      </w:r>
      <w:hyperlink r:id="rId10" w:history="1">
        <w:r w:rsidRPr="006B1C60">
          <w:rPr>
            <w:rStyle w:val="Hyperlink"/>
            <w:lang w:val="en-US"/>
          </w:rPr>
          <w:t>http://unity3d.com/</w:t>
        </w:r>
      </w:hyperlink>
      <w:r w:rsidRPr="006B1C60">
        <w:rPr>
          <w:lang w:val="en-US"/>
        </w:rPr>
        <w:t xml:space="preserve"> </w:t>
      </w:r>
    </w:p>
  </w:footnote>
  <w:footnote w:id="12">
    <w:p w14:paraId="636E1383" w14:textId="77777777" w:rsidR="00F74229" w:rsidRPr="006B1C60" w:rsidRDefault="00F74229" w:rsidP="0049423D">
      <w:pPr>
        <w:pStyle w:val="Funotentext"/>
        <w:rPr>
          <w:lang w:val="en-US"/>
        </w:rPr>
      </w:pPr>
      <w:r>
        <w:rPr>
          <w:rStyle w:val="Funotenzeichen"/>
        </w:rPr>
        <w:footnoteRef/>
      </w:r>
      <w:r w:rsidRPr="006B1C60">
        <w:rPr>
          <w:lang w:val="en-US"/>
        </w:rPr>
        <w:t xml:space="preserve"> CAVE - </w:t>
      </w:r>
      <w:hyperlink r:id="rId11" w:history="1">
        <w:r w:rsidRPr="006B1C60">
          <w:rPr>
            <w:rStyle w:val="Hyperlink"/>
            <w:lang w:val="en-US"/>
          </w:rPr>
          <w:t>https://de.wikipedia.org/wiki/Cave_Automatic_Virtual_Environment</w:t>
        </w:r>
      </w:hyperlink>
      <w:r w:rsidRPr="006B1C60">
        <w:rPr>
          <w:lang w:val="en-US"/>
        </w:rPr>
        <w:t xml:space="preserve"> </w:t>
      </w:r>
    </w:p>
  </w:footnote>
  <w:footnote w:id="13">
    <w:p w14:paraId="10EF6953" w14:textId="77777777" w:rsidR="00F74229" w:rsidRPr="006B1C60" w:rsidRDefault="00F74229" w:rsidP="0049423D">
      <w:pPr>
        <w:pStyle w:val="Funotentext"/>
        <w:rPr>
          <w:lang w:val="en-US"/>
        </w:rPr>
      </w:pPr>
      <w:r>
        <w:rPr>
          <w:rStyle w:val="Funotenzeichen"/>
        </w:rPr>
        <w:footnoteRef/>
      </w:r>
      <w:r w:rsidRPr="006B1C60">
        <w:rPr>
          <w:lang w:val="en-US"/>
        </w:rPr>
        <w:t xml:space="preserve"> </w:t>
      </w:r>
      <w:proofErr w:type="spellStart"/>
      <w:r w:rsidRPr="006B1C60">
        <w:rPr>
          <w:lang w:val="en-US"/>
        </w:rPr>
        <w:t>WorldViz</w:t>
      </w:r>
      <w:proofErr w:type="spellEnd"/>
      <w:r w:rsidRPr="006B1C60">
        <w:rPr>
          <w:lang w:val="en-US"/>
        </w:rPr>
        <w:t xml:space="preserve"> - </w:t>
      </w:r>
      <w:hyperlink r:id="rId12" w:history="1">
        <w:r w:rsidRPr="006B1C60">
          <w:rPr>
            <w:rStyle w:val="Hyperlink"/>
            <w:lang w:val="en-US"/>
          </w:rPr>
          <w:t>http://www.worldviz.com/</w:t>
        </w:r>
      </w:hyperlink>
      <w:r w:rsidRPr="006B1C60">
        <w:rPr>
          <w:lang w:val="en-US"/>
        </w:rPr>
        <w:t xml:space="preserve"> </w:t>
      </w:r>
    </w:p>
  </w:footnote>
  <w:footnote w:id="14">
    <w:p w14:paraId="4BA85BBC" w14:textId="77777777" w:rsidR="00F74229" w:rsidRDefault="00F74229" w:rsidP="0049423D">
      <w:pPr>
        <w:pStyle w:val="Funotentext"/>
      </w:pPr>
      <w:r>
        <w:rPr>
          <w:rStyle w:val="Funotenzeichen"/>
        </w:rPr>
        <w:footnoteRef/>
      </w:r>
      <w:r>
        <w:t xml:space="preserve"> Stereoskopie</w:t>
      </w:r>
      <w:r>
        <w:fldChar w:fldCharType="begin"/>
      </w:r>
      <w:r>
        <w:instrText xml:space="preserve"> XE "</w:instrText>
      </w:r>
      <w:r w:rsidRPr="0007659C">
        <w:instrText>Stereoskopie</w:instrText>
      </w:r>
      <w:r>
        <w:instrText xml:space="preserve">" </w:instrText>
      </w:r>
      <w:r>
        <w:fldChar w:fldCharType="end"/>
      </w:r>
      <w:r>
        <w:t xml:space="preserve"> - </w:t>
      </w:r>
      <w:hyperlink r:id="rId13" w:history="1">
        <w:r w:rsidRPr="007A6FDE">
          <w:rPr>
            <w:rStyle w:val="Hyperlink"/>
          </w:rPr>
          <w:t>https://de.wikipedia.org/wiki/Stereoskopie</w:t>
        </w:r>
      </w:hyperlink>
      <w:r>
        <w:t xml:space="preserve"> </w:t>
      </w:r>
    </w:p>
  </w:footnote>
  <w:footnote w:id="15">
    <w:p w14:paraId="14D4192F" w14:textId="77777777" w:rsidR="00F74229" w:rsidRPr="006B1C60" w:rsidRDefault="00F74229" w:rsidP="0049423D">
      <w:pPr>
        <w:pStyle w:val="Funotentext"/>
        <w:rPr>
          <w:lang w:val="en-US"/>
        </w:rPr>
      </w:pPr>
      <w:r>
        <w:rPr>
          <w:rStyle w:val="Funotenzeichen"/>
        </w:rPr>
        <w:footnoteRef/>
      </w:r>
      <w:r w:rsidRPr="006B1C60">
        <w:rPr>
          <w:lang w:val="en-US"/>
        </w:rPr>
        <w:t xml:space="preserve"> Frustum - </w:t>
      </w:r>
      <w:hyperlink r:id="rId14" w:history="1">
        <w:r w:rsidRPr="006B1C60">
          <w:rPr>
            <w:rStyle w:val="Hyperlink"/>
            <w:lang w:val="en-US"/>
          </w:rPr>
          <w:t>https://en.wikipedia.org/wiki/Viewing_frustum</w:t>
        </w:r>
      </w:hyperlink>
      <w:r w:rsidRPr="006B1C60">
        <w:rPr>
          <w:lang w:val="en-US"/>
        </w:rPr>
        <w:t xml:space="preserve"> </w:t>
      </w:r>
    </w:p>
  </w:footnote>
  <w:footnote w:id="16">
    <w:p w14:paraId="61FFE7C4" w14:textId="342F420C" w:rsidR="00F74229" w:rsidRPr="006B1C60" w:rsidRDefault="00F74229">
      <w:pPr>
        <w:pStyle w:val="Funotentext"/>
        <w:rPr>
          <w:lang w:val="en-US"/>
        </w:rPr>
      </w:pPr>
      <w:r>
        <w:rPr>
          <w:rStyle w:val="Funotenzeichen"/>
        </w:rPr>
        <w:footnoteRef/>
      </w:r>
      <w:r w:rsidRPr="006B1C60">
        <w:rPr>
          <w:lang w:val="en-US"/>
        </w:rPr>
        <w:t xml:space="preserve"> Equalizer - </w:t>
      </w:r>
      <w:hyperlink r:id="rId15" w:history="1">
        <w:r w:rsidRPr="006B1C60">
          <w:rPr>
            <w:rStyle w:val="Hyperlink"/>
            <w:lang w:val="en-US"/>
          </w:rPr>
          <w:t>http://www.equalizergraphics.com/</w:t>
        </w:r>
      </w:hyperlink>
      <w:r w:rsidRPr="006B1C60">
        <w:rPr>
          <w:lang w:val="en-US"/>
        </w:rPr>
        <w:t xml:space="preserve"> </w:t>
      </w:r>
    </w:p>
  </w:footnote>
  <w:footnote w:id="17">
    <w:p w14:paraId="7FF826F9" w14:textId="7E5E1619" w:rsidR="00F74229" w:rsidRPr="006B1C60" w:rsidRDefault="00F74229">
      <w:pPr>
        <w:pStyle w:val="Funotentext"/>
        <w:rPr>
          <w:lang w:val="en-US"/>
        </w:rPr>
      </w:pPr>
      <w:r>
        <w:rPr>
          <w:rStyle w:val="Funotenzeichen"/>
        </w:rPr>
        <w:footnoteRef/>
      </w:r>
      <w:r w:rsidRPr="006B1C60">
        <w:rPr>
          <w:lang w:val="en-US"/>
        </w:rPr>
        <w:t xml:space="preserve"> Chromium - </w:t>
      </w:r>
      <w:hyperlink r:id="rId16" w:history="1">
        <w:r w:rsidRPr="006B1C60">
          <w:rPr>
            <w:rStyle w:val="Hyperlink"/>
            <w:lang w:val="en-US"/>
          </w:rPr>
          <w:t>http://chromium.sourceforge.net/</w:t>
        </w:r>
      </w:hyperlink>
      <w:r w:rsidRPr="006B1C60">
        <w:rPr>
          <w:lang w:val="en-US"/>
        </w:rPr>
        <w:t xml:space="preserve"> </w:t>
      </w:r>
    </w:p>
  </w:footnote>
  <w:footnote w:id="18">
    <w:p w14:paraId="31B65A9C" w14:textId="35B9C707" w:rsidR="00F74229" w:rsidRPr="006B1C60" w:rsidRDefault="00F74229">
      <w:pPr>
        <w:pStyle w:val="Funotentext"/>
        <w:rPr>
          <w:lang w:val="en-US"/>
        </w:rPr>
      </w:pPr>
      <w:r>
        <w:rPr>
          <w:rStyle w:val="Funotenzeichen"/>
        </w:rPr>
        <w:footnoteRef/>
      </w:r>
      <w:r w:rsidRPr="006B1C60">
        <w:rPr>
          <w:lang w:val="en-US"/>
        </w:rPr>
        <w:t xml:space="preserve"> </w:t>
      </w:r>
      <w:proofErr w:type="spellStart"/>
      <w:r w:rsidRPr="006B1C60">
        <w:rPr>
          <w:lang w:val="en-US"/>
        </w:rPr>
        <w:t>MiddleVR</w:t>
      </w:r>
      <w:proofErr w:type="spellEnd"/>
      <w:r w:rsidRPr="006B1C60">
        <w:rPr>
          <w:lang w:val="en-US"/>
        </w:rPr>
        <w:t xml:space="preserve"> - </w:t>
      </w:r>
      <w:r>
        <w:fldChar w:fldCharType="begin"/>
      </w:r>
      <w:r w:rsidRPr="00DC2E38">
        <w:rPr>
          <w:lang w:val="en-US"/>
        </w:rPr>
        <w:instrText xml:space="preserve"> HYPERLINK "http://www.middlevr.com/" </w:instrText>
      </w:r>
      <w:r>
        <w:fldChar w:fldCharType="separate"/>
      </w:r>
      <w:r w:rsidRPr="006B1C60">
        <w:rPr>
          <w:rStyle w:val="Hyperlink"/>
          <w:lang w:val="en-US"/>
        </w:rPr>
        <w:t>http://www.middlevr.com/</w:t>
      </w:r>
      <w:r>
        <w:rPr>
          <w:rStyle w:val="Hyperlink"/>
          <w:lang w:val="en-US"/>
        </w:rPr>
        <w:fldChar w:fldCharType="end"/>
      </w:r>
      <w:r w:rsidRPr="006B1C60">
        <w:rPr>
          <w:lang w:val="en-US"/>
        </w:rPr>
        <w:t xml:space="preserve"> </w:t>
      </w:r>
    </w:p>
  </w:footnote>
  <w:footnote w:id="19">
    <w:p w14:paraId="5469D261" w14:textId="09D914E0" w:rsidR="00F74229" w:rsidRPr="00DC2E38" w:rsidRDefault="00F74229">
      <w:pPr>
        <w:pStyle w:val="Funotentext"/>
        <w:rPr>
          <w:lang w:val="en-US"/>
        </w:rPr>
      </w:pPr>
      <w:r>
        <w:rPr>
          <w:rStyle w:val="Funotenzeichen"/>
        </w:rPr>
        <w:footnoteRef/>
      </w:r>
      <w:r w:rsidRPr="00DC2E38">
        <w:rPr>
          <w:lang w:val="en-US"/>
        </w:rPr>
        <w:t xml:space="preserve"> </w:t>
      </w:r>
      <w:r w:rsidRPr="00DC2E38">
        <w:rPr>
          <w:lang w:val="en-US"/>
        </w:rPr>
        <w:t xml:space="preserve">Transform Unity - </w:t>
      </w:r>
      <w:hyperlink r:id="rId17" w:history="1">
        <w:r w:rsidRPr="00DC2E38">
          <w:rPr>
            <w:rStyle w:val="Hyperlink"/>
            <w:lang w:val="en-US"/>
          </w:rPr>
          <w:t>http://docs.unity3d.com/ScriptReference/Transform.html</w:t>
        </w:r>
      </w:hyperlink>
      <w:r w:rsidRPr="00DC2E38">
        <w:rPr>
          <w:lang w:val="en-US"/>
        </w:rPr>
        <w:t xml:space="preserve"> </w:t>
      </w:r>
    </w:p>
  </w:footnote>
  <w:footnote w:id="20">
    <w:p w14:paraId="3129DA39" w14:textId="533A0253" w:rsidR="00F74229" w:rsidRPr="00DC2E38" w:rsidRDefault="00F74229">
      <w:pPr>
        <w:pStyle w:val="Funotentext"/>
        <w:rPr>
          <w:lang w:val="en-US"/>
        </w:rPr>
      </w:pPr>
      <w:r>
        <w:rPr>
          <w:rStyle w:val="Funotenzeichen"/>
        </w:rPr>
        <w:footnoteRef/>
      </w:r>
      <w:r w:rsidRPr="00DC2E38">
        <w:rPr>
          <w:lang w:val="en-US"/>
        </w:rPr>
        <w:t xml:space="preserve"> Material Unity - </w:t>
      </w:r>
      <w:hyperlink r:id="rId18" w:history="1">
        <w:r w:rsidRPr="00DC2E38">
          <w:rPr>
            <w:rStyle w:val="Hyperlink"/>
            <w:lang w:val="en-US"/>
          </w:rPr>
          <w:t>http://docs.unity3d.com/ScriptReference/Material.html</w:t>
        </w:r>
      </w:hyperlink>
      <w:r w:rsidRPr="00DC2E38">
        <w:rPr>
          <w:lang w:val="en-US"/>
        </w:rPr>
        <w:t xml:space="preserve"> </w:t>
      </w:r>
    </w:p>
  </w:footnote>
  <w:footnote w:id="21">
    <w:p w14:paraId="35917117" w14:textId="7E766D8B" w:rsidR="00F74229" w:rsidRPr="00251427" w:rsidRDefault="00F74229" w:rsidP="001E11E1">
      <w:pPr>
        <w:pStyle w:val="Funotentext"/>
        <w:rPr>
          <w:lang w:val="en-US"/>
        </w:rPr>
      </w:pPr>
      <w:r>
        <w:rPr>
          <w:rStyle w:val="Funotenzeichen"/>
        </w:rPr>
        <w:footnoteRef/>
      </w:r>
      <w:r w:rsidRPr="00251427">
        <w:rPr>
          <w:lang w:val="en-US"/>
        </w:rPr>
        <w:t xml:space="preserve"> </w:t>
      </w:r>
      <w:proofErr w:type="spellStart"/>
      <w:r w:rsidRPr="00251427">
        <w:rPr>
          <w:lang w:val="en-US"/>
        </w:rPr>
        <w:t>Nvidia</w:t>
      </w:r>
      <w:proofErr w:type="spellEnd"/>
      <w:r>
        <w:rPr>
          <w:lang w:val="en-US"/>
        </w:rPr>
        <w:fldChar w:fldCharType="begin"/>
      </w:r>
      <w:r w:rsidRPr="00790717">
        <w:rPr>
          <w:lang w:val="en-US"/>
        </w:rPr>
        <w:instrText xml:space="preserve"> XE "Nvidia" </w:instrText>
      </w:r>
      <w:r>
        <w:rPr>
          <w:lang w:val="en-US"/>
        </w:rPr>
        <w:fldChar w:fldCharType="end"/>
      </w:r>
      <w:r w:rsidRPr="00251427">
        <w:rPr>
          <w:lang w:val="en-US"/>
        </w:rPr>
        <w:t xml:space="preserve"> Mosaic</w:t>
      </w:r>
      <w:r>
        <w:rPr>
          <w:lang w:val="en-US"/>
        </w:rPr>
        <w:fldChar w:fldCharType="begin"/>
      </w:r>
      <w:r w:rsidRPr="00790717">
        <w:rPr>
          <w:lang w:val="en-US"/>
        </w:rPr>
        <w:instrText xml:space="preserve"> XE "</w:instrText>
      </w:r>
      <w:r w:rsidRPr="00790717">
        <w:rPr>
          <w:b/>
          <w:u w:val="single"/>
          <w:lang w:val="en-US"/>
        </w:rPr>
        <w:instrText>Mosaic</w:instrText>
      </w:r>
      <w:r w:rsidRPr="00790717">
        <w:rPr>
          <w:lang w:val="en-US"/>
        </w:rPr>
        <w:instrText xml:space="preserve">" </w:instrText>
      </w:r>
      <w:r>
        <w:rPr>
          <w:lang w:val="en-US"/>
        </w:rPr>
        <w:fldChar w:fldCharType="end"/>
      </w:r>
      <w:r w:rsidRPr="00251427">
        <w:rPr>
          <w:lang w:val="en-US"/>
        </w:rPr>
        <w:t xml:space="preserve"> - </w:t>
      </w:r>
      <w:hyperlink r:id="rId19" w:history="1">
        <w:r w:rsidRPr="00251427">
          <w:rPr>
            <w:rStyle w:val="Hyperlink"/>
            <w:lang w:val="en-US"/>
          </w:rPr>
          <w:t>http://www.nvidia.com/object/nvidia-mosaic-technology.html</w:t>
        </w:r>
      </w:hyperlink>
      <w:r w:rsidRPr="00251427">
        <w:rPr>
          <w:lang w:val="en-US"/>
        </w:rPr>
        <w:t xml:space="preserve"> </w:t>
      </w:r>
    </w:p>
  </w:footnote>
  <w:footnote w:id="22">
    <w:p w14:paraId="0968F767" w14:textId="44FB1F37" w:rsidR="00F74229" w:rsidRPr="00DC2E38" w:rsidRDefault="00F74229">
      <w:pPr>
        <w:pStyle w:val="Funotentext"/>
        <w:rPr>
          <w:lang w:val="fr-CH"/>
        </w:rPr>
      </w:pPr>
      <w:r>
        <w:rPr>
          <w:rStyle w:val="Funotenzeichen"/>
        </w:rPr>
        <w:footnoteRef/>
      </w:r>
      <w:r w:rsidRPr="00DC2E38">
        <w:rPr>
          <w:lang w:val="fr-CH"/>
        </w:rPr>
        <w:t xml:space="preserve"> </w:t>
      </w:r>
      <w:r w:rsidRPr="00DC2E38">
        <w:rPr>
          <w:lang w:val="fr-CH"/>
        </w:rPr>
        <w:t xml:space="preserve">Nvidia Quadro - </w:t>
      </w:r>
      <w:hyperlink r:id="rId20" w:history="1">
        <w:r w:rsidRPr="00DC2E38">
          <w:rPr>
            <w:rStyle w:val="Hyperlink"/>
            <w:lang w:val="fr-CH"/>
          </w:rPr>
          <w:t>https://de.wikipedia.org/wiki/Nvidia_Quadro</w:t>
        </w:r>
      </w:hyperlink>
      <w:r w:rsidRPr="00DC2E38">
        <w:rPr>
          <w:lang w:val="fr-CH"/>
        </w:rPr>
        <w:t xml:space="preserve"> </w:t>
      </w:r>
    </w:p>
  </w:footnote>
  <w:footnote w:id="23">
    <w:p w14:paraId="7CB15D00" w14:textId="362D2E65" w:rsidR="00F74229" w:rsidRPr="006B1C60" w:rsidRDefault="00F74229">
      <w:pPr>
        <w:pStyle w:val="Funotentext"/>
        <w:rPr>
          <w:lang w:val="en-US"/>
        </w:rPr>
      </w:pPr>
      <w:r>
        <w:rPr>
          <w:rStyle w:val="Funotenzeichen"/>
        </w:rPr>
        <w:footnoteRef/>
      </w:r>
      <w:r w:rsidRPr="006B1C60">
        <w:rPr>
          <w:lang w:val="en-US"/>
        </w:rPr>
        <w:t xml:space="preserve"> Haptic - </w:t>
      </w:r>
      <w:hyperlink r:id="rId21" w:history="1">
        <w:r w:rsidRPr="006B1C60">
          <w:rPr>
            <w:rStyle w:val="Hyperlink"/>
            <w:lang w:val="en-US"/>
          </w:rPr>
          <w:t>https://en.wikipedia.org/wiki/Haptics</w:t>
        </w:r>
      </w:hyperlink>
      <w:r w:rsidRPr="006B1C60">
        <w:rPr>
          <w:lang w:val="en-US"/>
        </w:rPr>
        <w:t xml:space="preserve"> </w:t>
      </w:r>
    </w:p>
  </w:footnote>
  <w:footnote w:id="24">
    <w:p w14:paraId="0319545F" w14:textId="55C3E521" w:rsidR="00F74229" w:rsidRPr="006B1C60" w:rsidRDefault="00F74229">
      <w:pPr>
        <w:pStyle w:val="Funotentext"/>
        <w:rPr>
          <w:lang w:val="en-US"/>
        </w:rPr>
      </w:pPr>
      <w:r>
        <w:rPr>
          <w:rStyle w:val="Funotenzeichen"/>
        </w:rPr>
        <w:footnoteRef/>
      </w:r>
      <w:r w:rsidRPr="006B1C60">
        <w:rPr>
          <w:lang w:val="en-US"/>
        </w:rPr>
        <w:t xml:space="preserve"> Immersion - </w:t>
      </w:r>
      <w:hyperlink r:id="rId22" w:history="1">
        <w:r w:rsidRPr="006B1C60">
          <w:rPr>
            <w:rStyle w:val="Hyperlink"/>
            <w:lang w:val="en-US"/>
          </w:rPr>
          <w:t>https://de.wikipedia.org/wiki/Immersion_(virtuelle_Realit%C3%A4t)</w:t>
        </w:r>
      </w:hyperlink>
      <w:r w:rsidRPr="006B1C60">
        <w:rPr>
          <w:lang w:val="en-US"/>
        </w:rPr>
        <w:t xml:space="preserve"> </w:t>
      </w:r>
    </w:p>
  </w:footnote>
  <w:footnote w:id="25">
    <w:p w14:paraId="6B179916" w14:textId="2A0BAE47" w:rsidR="00F74229" w:rsidRPr="006B1C60" w:rsidRDefault="00F74229">
      <w:pPr>
        <w:pStyle w:val="Funotentext"/>
        <w:rPr>
          <w:lang w:val="en-US"/>
        </w:rPr>
      </w:pPr>
      <w:r>
        <w:rPr>
          <w:rStyle w:val="Funotenzeichen"/>
        </w:rPr>
        <w:footnoteRef/>
      </w:r>
      <w:r w:rsidRPr="006B1C60">
        <w:rPr>
          <w:lang w:val="en-US"/>
        </w:rPr>
        <w:t xml:space="preserve"> PPT Studio 2013 - </w:t>
      </w:r>
      <w:hyperlink r:id="rId23" w:history="1">
        <w:r w:rsidRPr="006B1C60">
          <w:rPr>
            <w:rStyle w:val="Hyperlink"/>
            <w:lang w:val="en-US"/>
          </w:rPr>
          <w:t>http://www.worldviz.com/virtual-reality-motion-tracking/</w:t>
        </w:r>
      </w:hyperlink>
      <w:r w:rsidRPr="006B1C60">
        <w:rPr>
          <w:lang w:val="en-US"/>
        </w:rPr>
        <w:t xml:space="preserve"> </w:t>
      </w:r>
    </w:p>
  </w:footnote>
  <w:footnote w:id="26">
    <w:p w14:paraId="637FD2EE" w14:textId="6195B1E6" w:rsidR="00F74229" w:rsidRPr="00DC2E38" w:rsidRDefault="00F74229">
      <w:pPr>
        <w:pStyle w:val="Funotentext"/>
        <w:rPr>
          <w:lang w:val="fr-CH"/>
        </w:rPr>
      </w:pPr>
      <w:r>
        <w:rPr>
          <w:rStyle w:val="Funotenzeichen"/>
        </w:rPr>
        <w:footnoteRef/>
      </w:r>
      <w:r w:rsidRPr="00DC2E38">
        <w:rPr>
          <w:lang w:val="fr-CH"/>
        </w:rPr>
        <w:t xml:space="preserve"> </w:t>
      </w:r>
      <w:r w:rsidRPr="00DC2E38">
        <w:rPr>
          <w:lang w:val="fr-CH"/>
        </w:rPr>
        <w:t xml:space="preserve">VRPN - </w:t>
      </w:r>
      <w:hyperlink r:id="rId24" w:history="1">
        <w:r w:rsidRPr="00DC2E38">
          <w:rPr>
            <w:rStyle w:val="Hyperlink"/>
            <w:lang w:val="fr-CH"/>
          </w:rPr>
          <w:t>https://github.com/vrpn/vrpn/wiki</w:t>
        </w:r>
      </w:hyperlink>
      <w:r w:rsidRPr="00DC2E38">
        <w:rPr>
          <w:lang w:val="fr-CH"/>
        </w:rPr>
        <w:t xml:space="preserve"> </w:t>
      </w:r>
    </w:p>
  </w:footnote>
  <w:footnote w:id="27">
    <w:p w14:paraId="41E136A9" w14:textId="6EBC9D57" w:rsidR="00F74229" w:rsidRPr="006B1C60" w:rsidRDefault="00F74229">
      <w:pPr>
        <w:pStyle w:val="Funotentext"/>
        <w:rPr>
          <w:lang w:val="en-US"/>
        </w:rPr>
      </w:pPr>
      <w:r>
        <w:rPr>
          <w:rStyle w:val="Funotenzeichen"/>
        </w:rPr>
        <w:footnoteRef/>
      </w:r>
      <w:r w:rsidRPr="006B1C60">
        <w:rPr>
          <w:lang w:val="en-US"/>
        </w:rPr>
        <w:t xml:space="preserve"> Yaw, Pitch</w:t>
      </w:r>
      <w:r>
        <w:rPr>
          <w:lang w:val="en-US"/>
        </w:rPr>
        <w:t>,</w:t>
      </w:r>
      <w:r w:rsidRPr="006B1C60">
        <w:rPr>
          <w:lang w:val="en-US"/>
        </w:rPr>
        <w:t xml:space="preserve"> Roll - </w:t>
      </w:r>
      <w:hyperlink r:id="rId25" w:history="1">
        <w:r w:rsidRPr="006B1C60">
          <w:rPr>
            <w:rStyle w:val="Hyperlink"/>
            <w:lang w:val="en-US"/>
          </w:rPr>
          <w:t>https://en.wikipedia.org/wiki/Six_degrees_of_freedom</w:t>
        </w:r>
      </w:hyperlink>
      <w:r w:rsidRPr="006B1C60">
        <w:rPr>
          <w:lang w:val="en-US"/>
        </w:rPr>
        <w:t xml:space="preserve"> </w:t>
      </w:r>
    </w:p>
  </w:footnote>
  <w:footnote w:id="28">
    <w:p w14:paraId="12201C07" w14:textId="47F8FC73" w:rsidR="00F74229" w:rsidRPr="006B1C60" w:rsidRDefault="00F74229">
      <w:pPr>
        <w:pStyle w:val="Funotentext"/>
        <w:rPr>
          <w:lang w:val="en-US"/>
        </w:rPr>
      </w:pPr>
      <w:r>
        <w:rPr>
          <w:rStyle w:val="Funotenzeichen"/>
        </w:rPr>
        <w:footnoteRef/>
      </w:r>
      <w:r w:rsidRPr="006B1C60">
        <w:rPr>
          <w:lang w:val="en-US"/>
        </w:rPr>
        <w:t xml:space="preserve"> </w:t>
      </w:r>
      <w:proofErr w:type="spellStart"/>
      <w:r w:rsidRPr="006B1C60">
        <w:rPr>
          <w:lang w:val="en-US"/>
        </w:rPr>
        <w:t>Gyrometer</w:t>
      </w:r>
      <w:proofErr w:type="spellEnd"/>
      <w:r w:rsidRPr="006B1C60">
        <w:rPr>
          <w:lang w:val="en-US"/>
        </w:rPr>
        <w:t xml:space="preserve"> - </w:t>
      </w:r>
      <w:r>
        <w:fldChar w:fldCharType="begin"/>
      </w:r>
      <w:r w:rsidRPr="00DC2E38">
        <w:rPr>
          <w:lang w:val="fr-CH"/>
        </w:rPr>
        <w:instrText xml:space="preserve"> HYPERLINK "https://de.wikipedia.org/wiki/Gyrometer" </w:instrText>
      </w:r>
      <w:r>
        <w:fldChar w:fldCharType="separate"/>
      </w:r>
      <w:r w:rsidRPr="006B1C60">
        <w:rPr>
          <w:rStyle w:val="Hyperlink"/>
          <w:lang w:val="en-US"/>
        </w:rPr>
        <w:t>https://de.wikipedia.org/wiki/Gyrometer</w:t>
      </w:r>
      <w:r>
        <w:rPr>
          <w:rStyle w:val="Hyperlink"/>
          <w:lang w:val="en-US"/>
        </w:rPr>
        <w:fldChar w:fldCharType="end"/>
      </w:r>
      <w:r w:rsidRPr="006B1C60">
        <w:rPr>
          <w:lang w:val="en-US"/>
        </w:rPr>
        <w:t xml:space="preserve"> </w:t>
      </w:r>
    </w:p>
  </w:footnote>
  <w:footnote w:id="29">
    <w:p w14:paraId="43F01753" w14:textId="0522BAA8" w:rsidR="00F74229" w:rsidRPr="006B1C60" w:rsidRDefault="00F74229">
      <w:pPr>
        <w:pStyle w:val="Funotentext"/>
        <w:rPr>
          <w:lang w:val="en-US"/>
        </w:rPr>
      </w:pPr>
      <w:r>
        <w:rPr>
          <w:rStyle w:val="Funotenzeichen"/>
        </w:rPr>
        <w:footnoteRef/>
      </w:r>
      <w:r w:rsidRPr="006B1C60">
        <w:rPr>
          <w:lang w:val="en-US"/>
        </w:rPr>
        <w:t xml:space="preserve"> VR Namespace Unity - </w:t>
      </w:r>
      <w:hyperlink r:id="rId26" w:history="1">
        <w:r w:rsidRPr="006B1C60">
          <w:rPr>
            <w:rStyle w:val="Hyperlink"/>
            <w:lang w:val="en-US"/>
          </w:rPr>
          <w:t>http://docs.unity3d.com/Manual/VROverview.html</w:t>
        </w:r>
      </w:hyperlink>
      <w:r w:rsidRPr="006B1C60">
        <w:rPr>
          <w:lang w:val="en-US"/>
        </w:rPr>
        <w:t xml:space="preserve"> </w:t>
      </w:r>
    </w:p>
  </w:footnote>
  <w:footnote w:id="30">
    <w:p w14:paraId="2F90EE47" w14:textId="15689BF5" w:rsidR="00F74229" w:rsidRPr="006B1C60" w:rsidRDefault="00F74229">
      <w:pPr>
        <w:pStyle w:val="Funotentext"/>
        <w:rPr>
          <w:lang w:val="en-US"/>
        </w:rPr>
      </w:pPr>
      <w:r>
        <w:rPr>
          <w:rStyle w:val="Funotenzeichen"/>
        </w:rPr>
        <w:footnoteRef/>
      </w:r>
      <w:r w:rsidRPr="006B1C60">
        <w:rPr>
          <w:lang w:val="en-US"/>
        </w:rPr>
        <w:t xml:space="preserve"> Field of View</w:t>
      </w:r>
      <w:r>
        <w:fldChar w:fldCharType="begin"/>
      </w:r>
      <w:r w:rsidRPr="006B1C60">
        <w:rPr>
          <w:lang w:val="en-US"/>
        </w:rPr>
        <w:instrText xml:space="preserve"> XE "Field of View" </w:instrText>
      </w:r>
      <w:r>
        <w:fldChar w:fldCharType="end"/>
      </w:r>
      <w:r w:rsidRPr="006B1C60">
        <w:rPr>
          <w:lang w:val="en-US"/>
        </w:rPr>
        <w:t xml:space="preserve"> - </w:t>
      </w:r>
      <w:hyperlink r:id="rId27" w:history="1">
        <w:r w:rsidRPr="006B1C60">
          <w:rPr>
            <w:rStyle w:val="Hyperlink"/>
            <w:lang w:val="en-US"/>
          </w:rPr>
          <w:t>https://en.wikipedia.org/wiki/Field_of_view</w:t>
        </w:r>
      </w:hyperlink>
      <w:r w:rsidRPr="006B1C60">
        <w:rPr>
          <w:lang w:val="en-US"/>
        </w:rPr>
        <w:t xml:space="preserve"> </w:t>
      </w:r>
    </w:p>
  </w:footnote>
  <w:footnote w:id="31">
    <w:p w14:paraId="28421591" w14:textId="6D5F7346" w:rsidR="00F74229" w:rsidRPr="006B1C60" w:rsidRDefault="00F74229">
      <w:pPr>
        <w:pStyle w:val="Funotentext"/>
        <w:rPr>
          <w:lang w:val="en-US"/>
        </w:rPr>
      </w:pPr>
      <w:r>
        <w:rPr>
          <w:rStyle w:val="Funotenzeichen"/>
        </w:rPr>
        <w:footnoteRef/>
      </w:r>
      <w:r w:rsidRPr="006B1C60">
        <w:rPr>
          <w:lang w:val="en-US"/>
        </w:rPr>
        <w:t xml:space="preserve"> </w:t>
      </w:r>
      <w:proofErr w:type="spellStart"/>
      <w:r w:rsidRPr="006B1C60">
        <w:rPr>
          <w:lang w:val="en-US"/>
        </w:rPr>
        <w:t>Raycast</w:t>
      </w:r>
      <w:proofErr w:type="spellEnd"/>
      <w:r w:rsidRPr="006B1C60">
        <w:rPr>
          <w:lang w:val="en-US"/>
        </w:rPr>
        <w:t xml:space="preserve"> - </w:t>
      </w:r>
      <w:r>
        <w:fldChar w:fldCharType="begin"/>
      </w:r>
      <w:r w:rsidRPr="00DC2E38">
        <w:rPr>
          <w:lang w:val="fr-CH"/>
        </w:rPr>
        <w:instrText xml:space="preserve"> HYPERLINK "https://en.wikipedia.org/wiki/Ray_casting" </w:instrText>
      </w:r>
      <w:r>
        <w:fldChar w:fldCharType="separate"/>
      </w:r>
      <w:r w:rsidRPr="006B1C60">
        <w:rPr>
          <w:rStyle w:val="Hyperlink"/>
          <w:lang w:val="en-US"/>
        </w:rPr>
        <w:t>https://en.wikipedia.org/wiki/Ray_casting</w:t>
      </w:r>
      <w:r>
        <w:rPr>
          <w:rStyle w:val="Hyperlink"/>
          <w:lang w:val="en-US"/>
        </w:rPr>
        <w:fldChar w:fldCharType="end"/>
      </w:r>
      <w:r w:rsidRPr="006B1C60">
        <w:rPr>
          <w:lang w:val="en-US"/>
        </w:rPr>
        <w:t xml:space="preserve"> </w:t>
      </w:r>
    </w:p>
  </w:footnote>
  <w:footnote w:id="32">
    <w:p w14:paraId="354693B6" w14:textId="6A10EEF9" w:rsidR="00F74229" w:rsidRPr="006B1C60" w:rsidRDefault="00F74229">
      <w:pPr>
        <w:pStyle w:val="Funotentext"/>
        <w:rPr>
          <w:lang w:val="en-US"/>
        </w:rPr>
      </w:pPr>
      <w:r>
        <w:rPr>
          <w:rStyle w:val="Funotenzeichen"/>
        </w:rPr>
        <w:footnoteRef/>
      </w:r>
      <w:r w:rsidRPr="006B1C60">
        <w:rPr>
          <w:lang w:val="en-US"/>
        </w:rPr>
        <w:t xml:space="preserve"> Unity Prefab - </w:t>
      </w:r>
      <w:hyperlink r:id="rId28" w:history="1">
        <w:r w:rsidRPr="006B1C60">
          <w:rPr>
            <w:rStyle w:val="Hyperlink"/>
            <w:lang w:val="en-US"/>
          </w:rPr>
          <w:t>http://docs.unity3d.com/Manual/Prefabs.html</w:t>
        </w:r>
      </w:hyperlink>
      <w:r w:rsidRPr="006B1C60">
        <w:rPr>
          <w:lang w:val="en-US"/>
        </w:rPr>
        <w:t xml:space="preserve"> </w:t>
      </w:r>
    </w:p>
  </w:footnote>
  <w:footnote w:id="33">
    <w:p w14:paraId="3AA34B0C" w14:textId="2C82A47A" w:rsidR="00F74229" w:rsidRPr="006B1C60" w:rsidRDefault="00F74229">
      <w:pPr>
        <w:pStyle w:val="Funotentext"/>
        <w:rPr>
          <w:lang w:val="en-US"/>
        </w:rPr>
      </w:pPr>
      <w:r>
        <w:rPr>
          <w:rStyle w:val="Funotenzeichen"/>
        </w:rPr>
        <w:footnoteRef/>
      </w:r>
      <w:r w:rsidRPr="006B1C60">
        <w:rPr>
          <w:lang w:val="en-US"/>
        </w:rPr>
        <w:t xml:space="preserve"> </w:t>
      </w:r>
      <w:proofErr w:type="spellStart"/>
      <w:r w:rsidRPr="006B1C60">
        <w:rPr>
          <w:lang w:val="en-US"/>
        </w:rPr>
        <w:t>Inputsimulator</w:t>
      </w:r>
      <w:proofErr w:type="spellEnd"/>
      <w:r w:rsidRPr="006B1C60">
        <w:rPr>
          <w:lang w:val="en-US"/>
        </w:rPr>
        <w:t xml:space="preserve"> - </w:t>
      </w:r>
      <w:hyperlink r:id="rId29" w:history="1">
        <w:r w:rsidRPr="006B1C60">
          <w:rPr>
            <w:rStyle w:val="Hyperlink"/>
            <w:lang w:val="en-US"/>
          </w:rPr>
          <w:t>http://inputsimulator.codeplex.com/</w:t>
        </w:r>
      </w:hyperlink>
      <w:r w:rsidRPr="006B1C60">
        <w:rPr>
          <w:lang w:val="en-US"/>
        </w:rPr>
        <w:t xml:space="preserve"> </w:t>
      </w:r>
    </w:p>
  </w:footnote>
  <w:footnote w:id="34">
    <w:p w14:paraId="46FBBEAA" w14:textId="4224EF69" w:rsidR="00F74229" w:rsidRDefault="00F74229">
      <w:pPr>
        <w:pStyle w:val="Funotentext"/>
      </w:pPr>
      <w:r>
        <w:rPr>
          <w:rStyle w:val="Funotenzeichen"/>
        </w:rPr>
        <w:footnoteRef/>
      </w:r>
      <w:r>
        <w:t xml:space="preserve"> User32.dll - </w:t>
      </w:r>
      <w:hyperlink r:id="rId30" w:history="1">
        <w:r w:rsidRPr="007A6FDE">
          <w:rPr>
            <w:rStyle w:val="Hyperlink"/>
          </w:rPr>
          <w:t>https://en.wikipedia.org/wiki/Microsoft_Windows_library_files</w:t>
        </w:r>
      </w:hyperlink>
      <w:r>
        <w:t xml:space="preserve"> </w:t>
      </w:r>
    </w:p>
  </w:footnote>
  <w:footnote w:id="35">
    <w:p w14:paraId="497A4B50" w14:textId="00327A0E" w:rsidR="00F74229" w:rsidRPr="006B1C60" w:rsidRDefault="00F74229">
      <w:pPr>
        <w:pStyle w:val="Funotentext"/>
        <w:rPr>
          <w:lang w:val="en-US"/>
        </w:rPr>
      </w:pPr>
      <w:r>
        <w:rPr>
          <w:rStyle w:val="Funotenzeichen"/>
        </w:rPr>
        <w:footnoteRef/>
      </w:r>
      <w:r w:rsidRPr="006B1C60">
        <w:rPr>
          <w:lang w:val="en-US"/>
        </w:rPr>
        <w:t xml:space="preserve"> </w:t>
      </w:r>
      <w:proofErr w:type="spellStart"/>
      <w:r w:rsidRPr="006B1C60">
        <w:rPr>
          <w:lang w:val="en-US"/>
        </w:rPr>
        <w:t>CMake</w:t>
      </w:r>
      <w:proofErr w:type="spellEnd"/>
      <w:r w:rsidRPr="006B1C60">
        <w:rPr>
          <w:lang w:val="en-US"/>
        </w:rPr>
        <w:t xml:space="preserve"> - </w:t>
      </w:r>
      <w:hyperlink r:id="rId31" w:history="1">
        <w:r w:rsidRPr="006B1C60">
          <w:rPr>
            <w:rStyle w:val="Hyperlink"/>
            <w:lang w:val="en-US"/>
          </w:rPr>
          <w:t>https://cmake.org/</w:t>
        </w:r>
      </w:hyperlink>
      <w:r w:rsidRPr="006B1C60">
        <w:rPr>
          <w:lang w:val="en-US"/>
        </w:rPr>
        <w:t xml:space="preserve"> </w:t>
      </w:r>
    </w:p>
  </w:footnote>
  <w:footnote w:id="36">
    <w:p w14:paraId="0CB5E593" w14:textId="1F8294D7" w:rsidR="00F74229" w:rsidRPr="006B1C60" w:rsidRDefault="00F74229">
      <w:pPr>
        <w:pStyle w:val="Funotentext"/>
        <w:rPr>
          <w:lang w:val="en-US"/>
        </w:rPr>
      </w:pPr>
      <w:r>
        <w:rPr>
          <w:rStyle w:val="Funotenzeichen"/>
        </w:rPr>
        <w:footnoteRef/>
      </w:r>
      <w:r w:rsidRPr="006B1C60">
        <w:rPr>
          <w:lang w:val="en-US"/>
        </w:rPr>
        <w:t xml:space="preserve"> </w:t>
      </w:r>
      <w:proofErr w:type="spellStart"/>
      <w:r w:rsidRPr="006B1C60">
        <w:rPr>
          <w:lang w:val="en-US"/>
        </w:rPr>
        <w:t>Lowpass</w:t>
      </w:r>
      <w:proofErr w:type="spellEnd"/>
      <w:r w:rsidRPr="006B1C60">
        <w:rPr>
          <w:lang w:val="en-US"/>
        </w:rPr>
        <w:t xml:space="preserve"> Filter - </w:t>
      </w:r>
      <w:hyperlink r:id="rId32" w:history="1">
        <w:r w:rsidRPr="006B1C60">
          <w:rPr>
            <w:rStyle w:val="Hyperlink"/>
            <w:lang w:val="en-US"/>
          </w:rPr>
          <w:t>https://en.wikipedia.org/wiki/Low-pass_filter</w:t>
        </w:r>
      </w:hyperlink>
      <w:r w:rsidRPr="006B1C60">
        <w:rPr>
          <w:lang w:val="en-US"/>
        </w:rPr>
        <w:t xml:space="preserve"> </w:t>
      </w:r>
    </w:p>
  </w:footnote>
  <w:footnote w:id="37">
    <w:p w14:paraId="7DDF88CC" w14:textId="789D838B" w:rsidR="00F74229" w:rsidRPr="006B1C60" w:rsidRDefault="00F74229">
      <w:pPr>
        <w:pStyle w:val="Funotentext"/>
        <w:rPr>
          <w:lang w:val="en-US"/>
        </w:rPr>
      </w:pPr>
      <w:r>
        <w:rPr>
          <w:rStyle w:val="Funotenzeichen"/>
        </w:rPr>
        <w:footnoteRef/>
      </w:r>
      <w:r w:rsidRPr="006B1C60">
        <w:rPr>
          <w:lang w:val="en-US"/>
        </w:rPr>
        <w:t xml:space="preserve"> </w:t>
      </w:r>
      <w:proofErr w:type="spellStart"/>
      <w:r w:rsidRPr="006B1C60">
        <w:rPr>
          <w:lang w:val="en-US"/>
        </w:rPr>
        <w:t>FixedUpdate</w:t>
      </w:r>
      <w:proofErr w:type="spellEnd"/>
      <w:r>
        <w:fldChar w:fldCharType="begin"/>
      </w:r>
      <w:r w:rsidRPr="006B1C60">
        <w:rPr>
          <w:lang w:val="en-US"/>
        </w:rPr>
        <w:instrText xml:space="preserve"> XE "</w:instrText>
      </w:r>
      <w:r w:rsidRPr="006B1C60">
        <w:rPr>
          <w:b/>
          <w:lang w:val="en-US"/>
        </w:rPr>
        <w:instrText>FixedUpdate</w:instrText>
      </w:r>
      <w:r w:rsidRPr="006B1C60">
        <w:rPr>
          <w:lang w:val="en-US"/>
        </w:rPr>
        <w:instrText xml:space="preserve">" </w:instrText>
      </w:r>
      <w:r>
        <w:fldChar w:fldCharType="end"/>
      </w:r>
      <w:r w:rsidRPr="006B1C60">
        <w:rPr>
          <w:lang w:val="en-US"/>
        </w:rPr>
        <w:t xml:space="preserve"> Unity - </w:t>
      </w:r>
      <w:hyperlink r:id="rId33" w:history="1">
        <w:r w:rsidRPr="006B1C60">
          <w:rPr>
            <w:rStyle w:val="Hyperlink"/>
            <w:lang w:val="en-US"/>
          </w:rPr>
          <w:t>http://docs.unity3d.com/ScriptReference/MonoBehaviour.FixedUpdate.html</w:t>
        </w:r>
      </w:hyperlink>
      <w:r w:rsidRPr="006B1C60">
        <w:rPr>
          <w:lang w:val="en-US"/>
        </w:rPr>
        <w:t xml:space="preserve"> </w:t>
      </w:r>
    </w:p>
  </w:footnote>
  <w:footnote w:id="38">
    <w:p w14:paraId="65A36305" w14:textId="415FE8AE" w:rsidR="00F74229" w:rsidRPr="006B1C60" w:rsidRDefault="00F74229">
      <w:pPr>
        <w:pStyle w:val="Funotentext"/>
        <w:rPr>
          <w:lang w:val="en-US"/>
        </w:rPr>
      </w:pPr>
      <w:r>
        <w:rPr>
          <w:rStyle w:val="Funotenzeichen"/>
        </w:rPr>
        <w:footnoteRef/>
      </w:r>
      <w:r w:rsidRPr="006B1C60">
        <w:rPr>
          <w:lang w:val="en-US"/>
        </w:rPr>
        <w:t xml:space="preserve"> Warping - </w:t>
      </w:r>
      <w:hyperlink r:id="rId34" w:history="1">
        <w:r w:rsidRPr="006B1C60">
          <w:rPr>
            <w:rStyle w:val="Hyperlink"/>
            <w:lang w:val="en-US"/>
          </w:rPr>
          <w:t>https://en.wikipedia.org/wiki/Image_warping</w:t>
        </w:r>
      </w:hyperlink>
      <w:r w:rsidRPr="006B1C60">
        <w:rPr>
          <w:lang w:val="en-US"/>
        </w:rPr>
        <w:t xml:space="preserve"> </w:t>
      </w:r>
    </w:p>
  </w:footnote>
  <w:footnote w:id="39">
    <w:p w14:paraId="2F1CDA80" w14:textId="6B5D1AE5" w:rsidR="00F74229" w:rsidRDefault="00F74229">
      <w:pPr>
        <w:pStyle w:val="Funotentext"/>
      </w:pPr>
      <w:r>
        <w:rPr>
          <w:rStyle w:val="Funotenzeichen"/>
        </w:rPr>
        <w:footnoteRef/>
      </w:r>
      <w:r>
        <w:t xml:space="preserve"> GLSL </w:t>
      </w:r>
      <w:proofErr w:type="spellStart"/>
      <w:r>
        <w:t>Shader</w:t>
      </w:r>
      <w:proofErr w:type="spellEnd"/>
      <w:r>
        <w:t xml:space="preserve"> in Unity - </w:t>
      </w:r>
      <w:hyperlink r:id="rId35" w:history="1">
        <w:r w:rsidRPr="008A08A3">
          <w:rPr>
            <w:rStyle w:val="Hyperlink"/>
          </w:rPr>
          <w:t>http://docs.unity3d.com/Manual/SL-GLSLShaderPrograms.html</w:t>
        </w:r>
      </w:hyperlink>
      <w:r>
        <w:t xml:space="preserve"> </w:t>
      </w:r>
    </w:p>
  </w:footnote>
  <w:footnote w:id="40">
    <w:p w14:paraId="5BEBCE2F" w14:textId="7A54536D" w:rsidR="00F74229" w:rsidRDefault="00F74229">
      <w:pPr>
        <w:pStyle w:val="Funotentext"/>
      </w:pPr>
      <w:r>
        <w:rPr>
          <w:rStyle w:val="Funotenzeichen"/>
        </w:rPr>
        <w:footnoteRef/>
      </w:r>
      <w:r>
        <w:t xml:space="preserve"> FBX</w:t>
      </w:r>
      <w:r>
        <w:fldChar w:fldCharType="begin"/>
      </w:r>
      <w:r>
        <w:instrText xml:space="preserve"> XE "</w:instrText>
      </w:r>
      <w:r w:rsidRPr="00433A1F">
        <w:instrText>FBX</w:instrText>
      </w:r>
      <w:r>
        <w:instrText xml:space="preserve">" </w:instrText>
      </w:r>
      <w:r>
        <w:fldChar w:fldCharType="end"/>
      </w:r>
      <w:r>
        <w:t xml:space="preserve"> - </w:t>
      </w:r>
      <w:hyperlink r:id="rId36" w:history="1">
        <w:r w:rsidRPr="007A6FDE">
          <w:rPr>
            <w:rStyle w:val="Hyperlink"/>
          </w:rPr>
          <w:t>https://en.wikipedia.org/wiki/FBX</w:t>
        </w:r>
      </w:hyperlink>
      <w:r>
        <w:t xml:space="preserve"> </w:t>
      </w:r>
    </w:p>
  </w:footnote>
  <w:footnote w:id="41">
    <w:p w14:paraId="271C0D1C" w14:textId="5B5A0C4B" w:rsidR="00F74229" w:rsidRDefault="00F74229">
      <w:pPr>
        <w:pStyle w:val="Funotentext"/>
      </w:pPr>
      <w:r>
        <w:rPr>
          <w:rStyle w:val="Funotenzeichen"/>
        </w:rPr>
        <w:footnoteRef/>
      </w:r>
      <w:r>
        <w:t xml:space="preserve"> Blender</w:t>
      </w:r>
      <w:r>
        <w:fldChar w:fldCharType="begin"/>
      </w:r>
      <w:r>
        <w:instrText xml:space="preserve"> XE "</w:instrText>
      </w:r>
      <w:r w:rsidRPr="00302CA4">
        <w:instrText>Blender</w:instrText>
      </w:r>
      <w:r>
        <w:instrText xml:space="preserve">" </w:instrText>
      </w:r>
      <w:r>
        <w:fldChar w:fldCharType="end"/>
      </w:r>
      <w:r>
        <w:t xml:space="preserve"> - </w:t>
      </w:r>
      <w:hyperlink r:id="rId37" w:history="1">
        <w:r w:rsidRPr="007A6FDE">
          <w:rPr>
            <w:rStyle w:val="Hyperlink"/>
          </w:rPr>
          <w:t>https://www.blender.org/</w:t>
        </w:r>
      </w:hyperlink>
      <w:r>
        <w:t xml:space="preserve"> </w:t>
      </w:r>
    </w:p>
  </w:footnote>
  <w:footnote w:id="42">
    <w:p w14:paraId="0161F8C5" w14:textId="747F5F65" w:rsidR="00F74229" w:rsidRPr="006B1C60" w:rsidRDefault="00F74229">
      <w:pPr>
        <w:pStyle w:val="Funotentext"/>
        <w:rPr>
          <w:lang w:val="en-US"/>
        </w:rPr>
      </w:pPr>
      <w:r>
        <w:rPr>
          <w:rStyle w:val="Funotenzeichen"/>
        </w:rPr>
        <w:footnoteRef/>
      </w:r>
      <w:r w:rsidRPr="006B1C60">
        <w:rPr>
          <w:lang w:val="en-US"/>
        </w:rPr>
        <w:t xml:space="preserve"> </w:t>
      </w:r>
      <w:proofErr w:type="spellStart"/>
      <w:r w:rsidRPr="006B1C60">
        <w:rPr>
          <w:lang w:val="en-US"/>
        </w:rPr>
        <w:t>Dosch</w:t>
      </w:r>
      <w:proofErr w:type="spellEnd"/>
      <w:r w:rsidRPr="006B1C60">
        <w:rPr>
          <w:lang w:val="en-US"/>
        </w:rPr>
        <w:t xml:space="preserve"> – </w:t>
      </w:r>
      <w:hyperlink r:id="rId38" w:history="1">
        <w:r w:rsidRPr="006B1C60">
          <w:rPr>
            <w:rStyle w:val="Hyperlink"/>
            <w:lang w:val="en-US"/>
          </w:rPr>
          <w:t>www.doschdesign.com</w:t>
        </w:r>
      </w:hyperlink>
      <w:r w:rsidRPr="006B1C60">
        <w:rPr>
          <w:lang w:val="en-US"/>
        </w:rPr>
        <w:t xml:space="preserve"> </w:t>
      </w:r>
    </w:p>
  </w:footnote>
  <w:footnote w:id="43">
    <w:p w14:paraId="7564166E" w14:textId="584ED8E0" w:rsidR="00F74229" w:rsidRPr="006B1C60" w:rsidRDefault="00F74229">
      <w:pPr>
        <w:pStyle w:val="Funotentext"/>
        <w:rPr>
          <w:lang w:val="en-US"/>
        </w:rPr>
      </w:pPr>
      <w:r>
        <w:rPr>
          <w:rStyle w:val="Funotenzeichen"/>
        </w:rPr>
        <w:footnoteRef/>
      </w:r>
      <w:r w:rsidRPr="006B1C60">
        <w:rPr>
          <w:lang w:val="en-US"/>
        </w:rPr>
        <w:t xml:space="preserve"> Unity Gizmo - </w:t>
      </w:r>
      <w:hyperlink r:id="rId39" w:history="1">
        <w:r w:rsidRPr="006B1C60">
          <w:rPr>
            <w:rStyle w:val="Hyperlink"/>
            <w:lang w:val="en-US"/>
          </w:rPr>
          <w:t>http://docs.unity3d.com/ScriptReference/Gizmos</w:t>
        </w:r>
        <w:r>
          <w:rPr>
            <w:rStyle w:val="Hyperlink"/>
          </w:rPr>
          <w:fldChar w:fldCharType="begin"/>
        </w:r>
        <w:r w:rsidRPr="006B1C60">
          <w:rPr>
            <w:lang w:val="en-US"/>
          </w:rPr>
          <w:instrText xml:space="preserve"> XE "Gizmo" </w:instrText>
        </w:r>
        <w:r>
          <w:rPr>
            <w:rStyle w:val="Hyperlink"/>
          </w:rPr>
          <w:fldChar w:fldCharType="end"/>
        </w:r>
        <w:r w:rsidRPr="006B1C60">
          <w:rPr>
            <w:rStyle w:val="Hyperlink"/>
            <w:lang w:val="en-US"/>
          </w:rPr>
          <w:t>.html</w:t>
        </w:r>
      </w:hyperlink>
      <w:r w:rsidRPr="006B1C60">
        <w:rPr>
          <w:lang w:val="en-US"/>
        </w:rPr>
        <w:t xml:space="preserve"> </w:t>
      </w:r>
    </w:p>
  </w:footnote>
  <w:footnote w:id="44">
    <w:p w14:paraId="34BC8451" w14:textId="77777777" w:rsidR="00F74229" w:rsidRPr="009C04FB" w:rsidRDefault="00F74229" w:rsidP="005F1EFE">
      <w:pPr>
        <w:pStyle w:val="Funotentext"/>
      </w:pPr>
      <w:r>
        <w:rPr>
          <w:rStyle w:val="Funotenzeichen"/>
        </w:rPr>
        <w:footnoteRef/>
      </w:r>
      <w:r>
        <w:t xml:space="preserve"> Gantt -</w:t>
      </w:r>
      <w:r w:rsidRPr="009C04FB">
        <w:t xml:space="preserve"> </w:t>
      </w:r>
      <w:hyperlink r:id="rId40" w:history="1">
        <w:r w:rsidRPr="009C04FB">
          <w:rPr>
            <w:rStyle w:val="Hyperlink"/>
          </w:rPr>
          <w:t>http://de.wikipedia.org/wiki/Gantt-Diagramm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A1C833" w14:textId="77777777" w:rsidR="00F74229" w:rsidRPr="001F1B9C" w:rsidRDefault="00F74229" w:rsidP="001F1B9C">
    <w:pPr>
      <w:pStyle w:val="Kopfzeile"/>
    </w:pPr>
    <w:r>
      <w:rPr>
        <w:noProof/>
        <w:lang w:eastAsia="de-CH"/>
      </w:rPr>
      <w:drawing>
        <wp:anchor distT="0" distB="0" distL="114300" distR="114300" simplePos="0" relativeHeight="251656192"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B45DB4" w14:textId="77777777" w:rsidR="00F74229" w:rsidRDefault="00F74229" w:rsidP="004F7B96">
    <w:pPr>
      <w:pStyle w:val="Kopfzeile"/>
      <w:spacing w:after="1900"/>
    </w:pPr>
    <w:r>
      <w:rPr>
        <w:noProof/>
        <w:lang w:eastAsia="de-CH"/>
      </w:rPr>
      <w:drawing>
        <wp:anchor distT="0" distB="0" distL="114300" distR="114300" simplePos="0" relativeHeight="251663360"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4144"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6">
    <w:nsid w:val="0C9B4F0A"/>
    <w:multiLevelType w:val="hybridMultilevel"/>
    <w:tmpl w:val="CB20414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nsid w:val="0D287A4A"/>
    <w:multiLevelType w:val="hybridMultilevel"/>
    <w:tmpl w:val="A0542E12"/>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8">
    <w:nsid w:val="0F12654E"/>
    <w:multiLevelType w:val="hybridMultilevel"/>
    <w:tmpl w:val="5C5ED4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9">
    <w:nsid w:val="21E223F1"/>
    <w:multiLevelType w:val="hybridMultilevel"/>
    <w:tmpl w:val="10D651B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0">
    <w:nsid w:val="225674AB"/>
    <w:multiLevelType w:val="hybridMultilevel"/>
    <w:tmpl w:val="89864AE0"/>
    <w:lvl w:ilvl="0" w:tplc="88721372">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1">
    <w:nsid w:val="27A80646"/>
    <w:multiLevelType w:val="multilevel"/>
    <w:tmpl w:val="9BEC4160"/>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2">
    <w:nsid w:val="2AA2440B"/>
    <w:multiLevelType w:val="hybridMultilevel"/>
    <w:tmpl w:val="474823A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3">
    <w:nsid w:val="35CE54D3"/>
    <w:multiLevelType w:val="hybridMultilevel"/>
    <w:tmpl w:val="AF98F65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5">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41357EF"/>
    <w:multiLevelType w:val="hybridMultilevel"/>
    <w:tmpl w:val="10B2FE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7">
    <w:nsid w:val="45895A68"/>
    <w:multiLevelType w:val="hybridMultilevel"/>
    <w:tmpl w:val="3A50608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8">
    <w:nsid w:val="49FB7665"/>
    <w:multiLevelType w:val="hybridMultilevel"/>
    <w:tmpl w:val="F626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CE10DBF"/>
    <w:multiLevelType w:val="hybridMultilevel"/>
    <w:tmpl w:val="2244FB66"/>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0">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EEE47CB"/>
    <w:multiLevelType w:val="hybridMultilevel"/>
    <w:tmpl w:val="A2AC3A26"/>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3">
    <w:nsid w:val="51C0711C"/>
    <w:multiLevelType w:val="hybridMultilevel"/>
    <w:tmpl w:val="BD7CD576"/>
    <w:lvl w:ilvl="0" w:tplc="88721372">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4">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5">
    <w:nsid w:val="5A925FB4"/>
    <w:multiLevelType w:val="hybridMultilevel"/>
    <w:tmpl w:val="9B78D18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nsid w:val="643E76C9"/>
    <w:multiLevelType w:val="hybridMultilevel"/>
    <w:tmpl w:val="53F689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1"/>
  </w:num>
  <w:num w:numId="7">
    <w:abstractNumId w:val="14"/>
  </w:num>
  <w:num w:numId="8">
    <w:abstractNumId w:val="29"/>
  </w:num>
  <w:num w:numId="9">
    <w:abstractNumId w:val="18"/>
  </w:num>
  <w:num w:numId="10">
    <w:abstractNumId w:val="30"/>
  </w:num>
  <w:num w:numId="11">
    <w:abstractNumId w:val="15"/>
  </w:num>
  <w:num w:numId="12">
    <w:abstractNumId w:val="21"/>
  </w:num>
  <w:num w:numId="13">
    <w:abstractNumId w:val="16"/>
  </w:num>
  <w:num w:numId="14">
    <w:abstractNumId w:val="20"/>
  </w:num>
  <w:num w:numId="15">
    <w:abstractNumId w:val="31"/>
  </w:num>
  <w:num w:numId="16">
    <w:abstractNumId w:val="27"/>
  </w:num>
  <w:num w:numId="17">
    <w:abstractNumId w:val="22"/>
  </w:num>
  <w:num w:numId="18">
    <w:abstractNumId w:val="17"/>
  </w:num>
  <w:num w:numId="19">
    <w:abstractNumId w:val="12"/>
  </w:num>
  <w:num w:numId="20">
    <w:abstractNumId w:val="24"/>
  </w:num>
  <w:num w:numId="21">
    <w:abstractNumId w:val="5"/>
  </w:num>
  <w:num w:numId="22">
    <w:abstractNumId w:val="8"/>
  </w:num>
  <w:num w:numId="23">
    <w:abstractNumId w:val="28"/>
  </w:num>
  <w:num w:numId="24">
    <w:abstractNumId w:val="19"/>
  </w:num>
  <w:num w:numId="25">
    <w:abstractNumId w:val="13"/>
  </w:num>
  <w:num w:numId="26">
    <w:abstractNumId w:val="26"/>
  </w:num>
  <w:num w:numId="27">
    <w:abstractNumId w:val="9"/>
  </w:num>
  <w:num w:numId="28">
    <w:abstractNumId w:val="7"/>
  </w:num>
  <w:num w:numId="29">
    <w:abstractNumId w:val="6"/>
  </w:num>
  <w:num w:numId="30">
    <w:abstractNumId w:val="25"/>
  </w:num>
  <w:num w:numId="31">
    <w:abstractNumId w:val="10"/>
  </w:num>
  <w:num w:numId="32">
    <w:abstractNumId w:val="23"/>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niel Inversini">
    <w15:presenceInfo w15:providerId="Windows Live" w15:userId="af6464ba59a846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66B9"/>
    <w:rsid w:val="00003CF0"/>
    <w:rsid w:val="00005859"/>
    <w:rsid w:val="0001444A"/>
    <w:rsid w:val="00015F87"/>
    <w:rsid w:val="00027065"/>
    <w:rsid w:val="000333EB"/>
    <w:rsid w:val="00035727"/>
    <w:rsid w:val="00037145"/>
    <w:rsid w:val="0004007B"/>
    <w:rsid w:val="0004384A"/>
    <w:rsid w:val="000500D9"/>
    <w:rsid w:val="00050F8D"/>
    <w:rsid w:val="00051941"/>
    <w:rsid w:val="000520C6"/>
    <w:rsid w:val="00052655"/>
    <w:rsid w:val="00052958"/>
    <w:rsid w:val="00053278"/>
    <w:rsid w:val="000541E4"/>
    <w:rsid w:val="0005618D"/>
    <w:rsid w:val="00061170"/>
    <w:rsid w:val="00063C82"/>
    <w:rsid w:val="0006412C"/>
    <w:rsid w:val="00076C20"/>
    <w:rsid w:val="000817C7"/>
    <w:rsid w:val="00083252"/>
    <w:rsid w:val="00092121"/>
    <w:rsid w:val="00095C44"/>
    <w:rsid w:val="000A2161"/>
    <w:rsid w:val="000A3AD4"/>
    <w:rsid w:val="000A4C4C"/>
    <w:rsid w:val="000A4DB2"/>
    <w:rsid w:val="000A6ADB"/>
    <w:rsid w:val="000A7760"/>
    <w:rsid w:val="000B3976"/>
    <w:rsid w:val="000B4151"/>
    <w:rsid w:val="000C1091"/>
    <w:rsid w:val="000C21AE"/>
    <w:rsid w:val="000C2CED"/>
    <w:rsid w:val="000C3B89"/>
    <w:rsid w:val="000C5785"/>
    <w:rsid w:val="000C5884"/>
    <w:rsid w:val="000C59AA"/>
    <w:rsid w:val="000C5BC2"/>
    <w:rsid w:val="000E00C5"/>
    <w:rsid w:val="000E18E7"/>
    <w:rsid w:val="000E29F5"/>
    <w:rsid w:val="000E2B3F"/>
    <w:rsid w:val="000E3847"/>
    <w:rsid w:val="000E6706"/>
    <w:rsid w:val="000E7113"/>
    <w:rsid w:val="000F013A"/>
    <w:rsid w:val="000F2176"/>
    <w:rsid w:val="000F3789"/>
    <w:rsid w:val="000F5D9D"/>
    <w:rsid w:val="00100080"/>
    <w:rsid w:val="00102F0E"/>
    <w:rsid w:val="00103E2D"/>
    <w:rsid w:val="00105045"/>
    <w:rsid w:val="00112357"/>
    <w:rsid w:val="001137E1"/>
    <w:rsid w:val="00113EDA"/>
    <w:rsid w:val="0011606A"/>
    <w:rsid w:val="00117774"/>
    <w:rsid w:val="00120B96"/>
    <w:rsid w:val="001215C7"/>
    <w:rsid w:val="00122805"/>
    <w:rsid w:val="00122B64"/>
    <w:rsid w:val="00123FC2"/>
    <w:rsid w:val="0012481A"/>
    <w:rsid w:val="00127CD4"/>
    <w:rsid w:val="001327D9"/>
    <w:rsid w:val="00133558"/>
    <w:rsid w:val="0013662E"/>
    <w:rsid w:val="0013739C"/>
    <w:rsid w:val="0014018F"/>
    <w:rsid w:val="00142CC4"/>
    <w:rsid w:val="00144BE8"/>
    <w:rsid w:val="0014524B"/>
    <w:rsid w:val="0015023D"/>
    <w:rsid w:val="00153176"/>
    <w:rsid w:val="00157678"/>
    <w:rsid w:val="001609F7"/>
    <w:rsid w:val="0016176F"/>
    <w:rsid w:val="00161BA5"/>
    <w:rsid w:val="001620FE"/>
    <w:rsid w:val="00163516"/>
    <w:rsid w:val="00170D9E"/>
    <w:rsid w:val="0017289B"/>
    <w:rsid w:val="00173F7C"/>
    <w:rsid w:val="00176DF1"/>
    <w:rsid w:val="00180656"/>
    <w:rsid w:val="001820C8"/>
    <w:rsid w:val="00191431"/>
    <w:rsid w:val="00193DB3"/>
    <w:rsid w:val="00195E94"/>
    <w:rsid w:val="00196282"/>
    <w:rsid w:val="001A1BF7"/>
    <w:rsid w:val="001A534A"/>
    <w:rsid w:val="001B0F1A"/>
    <w:rsid w:val="001B4ACF"/>
    <w:rsid w:val="001B7E38"/>
    <w:rsid w:val="001C2743"/>
    <w:rsid w:val="001C4B4E"/>
    <w:rsid w:val="001C5921"/>
    <w:rsid w:val="001C60E5"/>
    <w:rsid w:val="001C750D"/>
    <w:rsid w:val="001D06C8"/>
    <w:rsid w:val="001D0812"/>
    <w:rsid w:val="001D0CB9"/>
    <w:rsid w:val="001D4264"/>
    <w:rsid w:val="001D4B7D"/>
    <w:rsid w:val="001D7EB0"/>
    <w:rsid w:val="001E0286"/>
    <w:rsid w:val="001E11E1"/>
    <w:rsid w:val="001F0741"/>
    <w:rsid w:val="001F0F2A"/>
    <w:rsid w:val="001F1B9C"/>
    <w:rsid w:val="001F3899"/>
    <w:rsid w:val="0020048E"/>
    <w:rsid w:val="00205944"/>
    <w:rsid w:val="0021211B"/>
    <w:rsid w:val="002203D1"/>
    <w:rsid w:val="00220F0E"/>
    <w:rsid w:val="0022155B"/>
    <w:rsid w:val="00221BBD"/>
    <w:rsid w:val="00224D38"/>
    <w:rsid w:val="002317FE"/>
    <w:rsid w:val="00232DC4"/>
    <w:rsid w:val="00233A7E"/>
    <w:rsid w:val="00233DC0"/>
    <w:rsid w:val="0023422D"/>
    <w:rsid w:val="00241C5A"/>
    <w:rsid w:val="00241CDB"/>
    <w:rsid w:val="002502B0"/>
    <w:rsid w:val="00251833"/>
    <w:rsid w:val="002541BA"/>
    <w:rsid w:val="002606EA"/>
    <w:rsid w:val="0026175E"/>
    <w:rsid w:val="00264A32"/>
    <w:rsid w:val="00264FFD"/>
    <w:rsid w:val="00266577"/>
    <w:rsid w:val="00272FC3"/>
    <w:rsid w:val="00274143"/>
    <w:rsid w:val="002770E5"/>
    <w:rsid w:val="0028392D"/>
    <w:rsid w:val="00284D9A"/>
    <w:rsid w:val="00285A7E"/>
    <w:rsid w:val="00287C90"/>
    <w:rsid w:val="00296E81"/>
    <w:rsid w:val="002A0932"/>
    <w:rsid w:val="002A2EAE"/>
    <w:rsid w:val="002A4BB2"/>
    <w:rsid w:val="002B0461"/>
    <w:rsid w:val="002B1932"/>
    <w:rsid w:val="002B1FD1"/>
    <w:rsid w:val="002B2638"/>
    <w:rsid w:val="002B4B67"/>
    <w:rsid w:val="002B73F1"/>
    <w:rsid w:val="002B7456"/>
    <w:rsid w:val="002C0FE0"/>
    <w:rsid w:val="002C2527"/>
    <w:rsid w:val="002D33EA"/>
    <w:rsid w:val="002D52F1"/>
    <w:rsid w:val="002D772E"/>
    <w:rsid w:val="002E0360"/>
    <w:rsid w:val="002E1404"/>
    <w:rsid w:val="002E4F2E"/>
    <w:rsid w:val="002E6C41"/>
    <w:rsid w:val="003010C0"/>
    <w:rsid w:val="00304B5E"/>
    <w:rsid w:val="00305A63"/>
    <w:rsid w:val="003070E1"/>
    <w:rsid w:val="00313E62"/>
    <w:rsid w:val="00314D27"/>
    <w:rsid w:val="00317861"/>
    <w:rsid w:val="0032024C"/>
    <w:rsid w:val="00320A7E"/>
    <w:rsid w:val="0032106F"/>
    <w:rsid w:val="0032207C"/>
    <w:rsid w:val="00322D1A"/>
    <w:rsid w:val="00324B38"/>
    <w:rsid w:val="0033009B"/>
    <w:rsid w:val="00331C48"/>
    <w:rsid w:val="0033431C"/>
    <w:rsid w:val="003349B3"/>
    <w:rsid w:val="00336553"/>
    <w:rsid w:val="0033712B"/>
    <w:rsid w:val="00340D5C"/>
    <w:rsid w:val="003412A9"/>
    <w:rsid w:val="00341D22"/>
    <w:rsid w:val="00341F61"/>
    <w:rsid w:val="0034619B"/>
    <w:rsid w:val="003511EC"/>
    <w:rsid w:val="003532E9"/>
    <w:rsid w:val="0035365D"/>
    <w:rsid w:val="00353BD6"/>
    <w:rsid w:val="00354F99"/>
    <w:rsid w:val="00355BDD"/>
    <w:rsid w:val="00361112"/>
    <w:rsid w:val="0036229A"/>
    <w:rsid w:val="00363599"/>
    <w:rsid w:val="003645F0"/>
    <w:rsid w:val="00364E9D"/>
    <w:rsid w:val="003653F6"/>
    <w:rsid w:val="00367A14"/>
    <w:rsid w:val="00371FBC"/>
    <w:rsid w:val="00374CE8"/>
    <w:rsid w:val="00375998"/>
    <w:rsid w:val="00380DCC"/>
    <w:rsid w:val="003838FC"/>
    <w:rsid w:val="0038392C"/>
    <w:rsid w:val="00385E9B"/>
    <w:rsid w:val="003863CB"/>
    <w:rsid w:val="003875AA"/>
    <w:rsid w:val="00390152"/>
    <w:rsid w:val="00392577"/>
    <w:rsid w:val="0039302F"/>
    <w:rsid w:val="003A0305"/>
    <w:rsid w:val="003A42D0"/>
    <w:rsid w:val="003A44D9"/>
    <w:rsid w:val="003A55D0"/>
    <w:rsid w:val="003A5B98"/>
    <w:rsid w:val="003B1648"/>
    <w:rsid w:val="003B4D4B"/>
    <w:rsid w:val="003B66F4"/>
    <w:rsid w:val="003B6EA2"/>
    <w:rsid w:val="003B7576"/>
    <w:rsid w:val="003C1BDD"/>
    <w:rsid w:val="003D2D64"/>
    <w:rsid w:val="003D4775"/>
    <w:rsid w:val="003D48B0"/>
    <w:rsid w:val="003E07D6"/>
    <w:rsid w:val="003E14BF"/>
    <w:rsid w:val="003E488E"/>
    <w:rsid w:val="003E5991"/>
    <w:rsid w:val="003F752A"/>
    <w:rsid w:val="003F79C3"/>
    <w:rsid w:val="00403485"/>
    <w:rsid w:val="00403646"/>
    <w:rsid w:val="00403B2A"/>
    <w:rsid w:val="004045E0"/>
    <w:rsid w:val="0040509B"/>
    <w:rsid w:val="00411B87"/>
    <w:rsid w:val="00412EDF"/>
    <w:rsid w:val="0041316B"/>
    <w:rsid w:val="00413946"/>
    <w:rsid w:val="00413E73"/>
    <w:rsid w:val="004144A2"/>
    <w:rsid w:val="00416C9D"/>
    <w:rsid w:val="004175EF"/>
    <w:rsid w:val="004202F9"/>
    <w:rsid w:val="0042274F"/>
    <w:rsid w:val="0042579F"/>
    <w:rsid w:val="00427D84"/>
    <w:rsid w:val="00433E43"/>
    <w:rsid w:val="00440D4B"/>
    <w:rsid w:val="004436E2"/>
    <w:rsid w:val="004476E9"/>
    <w:rsid w:val="0045106E"/>
    <w:rsid w:val="004535B8"/>
    <w:rsid w:val="004567C8"/>
    <w:rsid w:val="004604D1"/>
    <w:rsid w:val="0046050E"/>
    <w:rsid w:val="004609CA"/>
    <w:rsid w:val="00462315"/>
    <w:rsid w:val="00462B6B"/>
    <w:rsid w:val="00462CB2"/>
    <w:rsid w:val="00464AA9"/>
    <w:rsid w:val="00464E2A"/>
    <w:rsid w:val="00472295"/>
    <w:rsid w:val="00473A25"/>
    <w:rsid w:val="0047641B"/>
    <w:rsid w:val="00480061"/>
    <w:rsid w:val="00482CA0"/>
    <w:rsid w:val="004867A0"/>
    <w:rsid w:val="0049403D"/>
    <w:rsid w:val="0049423D"/>
    <w:rsid w:val="004A01AC"/>
    <w:rsid w:val="004A0E22"/>
    <w:rsid w:val="004A1B00"/>
    <w:rsid w:val="004A28AA"/>
    <w:rsid w:val="004A326B"/>
    <w:rsid w:val="004A4B55"/>
    <w:rsid w:val="004B41EA"/>
    <w:rsid w:val="004B45DD"/>
    <w:rsid w:val="004C08AB"/>
    <w:rsid w:val="004D254A"/>
    <w:rsid w:val="004D34A2"/>
    <w:rsid w:val="004D4242"/>
    <w:rsid w:val="004D7D20"/>
    <w:rsid w:val="004E19F0"/>
    <w:rsid w:val="004E23CE"/>
    <w:rsid w:val="004F33FF"/>
    <w:rsid w:val="004F4046"/>
    <w:rsid w:val="004F57F2"/>
    <w:rsid w:val="004F5A8A"/>
    <w:rsid w:val="004F6D77"/>
    <w:rsid w:val="004F7B96"/>
    <w:rsid w:val="00505948"/>
    <w:rsid w:val="00506765"/>
    <w:rsid w:val="00511D21"/>
    <w:rsid w:val="005123EB"/>
    <w:rsid w:val="0051667A"/>
    <w:rsid w:val="0051732A"/>
    <w:rsid w:val="00520828"/>
    <w:rsid w:val="00520CA3"/>
    <w:rsid w:val="00524D53"/>
    <w:rsid w:val="005306BF"/>
    <w:rsid w:val="00530949"/>
    <w:rsid w:val="00530F34"/>
    <w:rsid w:val="0053118D"/>
    <w:rsid w:val="0053205A"/>
    <w:rsid w:val="00532B99"/>
    <w:rsid w:val="005424D0"/>
    <w:rsid w:val="00544BBC"/>
    <w:rsid w:val="005479A4"/>
    <w:rsid w:val="00550CC7"/>
    <w:rsid w:val="00552732"/>
    <w:rsid w:val="00552B67"/>
    <w:rsid w:val="005533D4"/>
    <w:rsid w:val="005559AD"/>
    <w:rsid w:val="00556E27"/>
    <w:rsid w:val="00557497"/>
    <w:rsid w:val="00560D04"/>
    <w:rsid w:val="00561125"/>
    <w:rsid w:val="00561620"/>
    <w:rsid w:val="00563398"/>
    <w:rsid w:val="005658A1"/>
    <w:rsid w:val="00565925"/>
    <w:rsid w:val="005668B3"/>
    <w:rsid w:val="00572DF9"/>
    <w:rsid w:val="00574FC4"/>
    <w:rsid w:val="00577FC1"/>
    <w:rsid w:val="00585253"/>
    <w:rsid w:val="00595007"/>
    <w:rsid w:val="005967EA"/>
    <w:rsid w:val="005A1158"/>
    <w:rsid w:val="005A674A"/>
    <w:rsid w:val="005A6BA7"/>
    <w:rsid w:val="005A73A6"/>
    <w:rsid w:val="005B2198"/>
    <w:rsid w:val="005B4C60"/>
    <w:rsid w:val="005B5FF7"/>
    <w:rsid w:val="005B62D6"/>
    <w:rsid w:val="005C6AA3"/>
    <w:rsid w:val="005D6CA3"/>
    <w:rsid w:val="005D7EC5"/>
    <w:rsid w:val="005E3C39"/>
    <w:rsid w:val="005E4832"/>
    <w:rsid w:val="005F1EFE"/>
    <w:rsid w:val="005F6C5C"/>
    <w:rsid w:val="005F7206"/>
    <w:rsid w:val="00612A63"/>
    <w:rsid w:val="006146D9"/>
    <w:rsid w:val="00616349"/>
    <w:rsid w:val="00617613"/>
    <w:rsid w:val="00617D88"/>
    <w:rsid w:val="0062393E"/>
    <w:rsid w:val="006247CD"/>
    <w:rsid w:val="006254BF"/>
    <w:rsid w:val="00627664"/>
    <w:rsid w:val="00630349"/>
    <w:rsid w:val="006312CC"/>
    <w:rsid w:val="006312E0"/>
    <w:rsid w:val="00631401"/>
    <w:rsid w:val="00631DDF"/>
    <w:rsid w:val="0063232C"/>
    <w:rsid w:val="00633347"/>
    <w:rsid w:val="00637E3D"/>
    <w:rsid w:val="006460F2"/>
    <w:rsid w:val="006468E0"/>
    <w:rsid w:val="006504BF"/>
    <w:rsid w:val="0065068A"/>
    <w:rsid w:val="0065257C"/>
    <w:rsid w:val="00653AF6"/>
    <w:rsid w:val="006542BD"/>
    <w:rsid w:val="00655C98"/>
    <w:rsid w:val="00656ACF"/>
    <w:rsid w:val="00662DEA"/>
    <w:rsid w:val="00674692"/>
    <w:rsid w:val="006764E8"/>
    <w:rsid w:val="0068033A"/>
    <w:rsid w:val="00683060"/>
    <w:rsid w:val="00683799"/>
    <w:rsid w:val="00685A8B"/>
    <w:rsid w:val="006919BF"/>
    <w:rsid w:val="00691BF5"/>
    <w:rsid w:val="00693F38"/>
    <w:rsid w:val="0069632F"/>
    <w:rsid w:val="0069636B"/>
    <w:rsid w:val="006A222B"/>
    <w:rsid w:val="006A2243"/>
    <w:rsid w:val="006A5435"/>
    <w:rsid w:val="006A6DDF"/>
    <w:rsid w:val="006B0C5B"/>
    <w:rsid w:val="006B1C60"/>
    <w:rsid w:val="006B324E"/>
    <w:rsid w:val="006B4862"/>
    <w:rsid w:val="006B7FEF"/>
    <w:rsid w:val="006C11A4"/>
    <w:rsid w:val="006C12B1"/>
    <w:rsid w:val="006C1C9E"/>
    <w:rsid w:val="006C354F"/>
    <w:rsid w:val="006C5EE4"/>
    <w:rsid w:val="006D19A9"/>
    <w:rsid w:val="006D6738"/>
    <w:rsid w:val="006E46AC"/>
    <w:rsid w:val="006E4835"/>
    <w:rsid w:val="006F7567"/>
    <w:rsid w:val="00700923"/>
    <w:rsid w:val="007011F0"/>
    <w:rsid w:val="00701840"/>
    <w:rsid w:val="007050ED"/>
    <w:rsid w:val="007201A0"/>
    <w:rsid w:val="00720853"/>
    <w:rsid w:val="00724367"/>
    <w:rsid w:val="007258E8"/>
    <w:rsid w:val="00726C8E"/>
    <w:rsid w:val="007304AC"/>
    <w:rsid w:val="00730698"/>
    <w:rsid w:val="00731FC5"/>
    <w:rsid w:val="00734436"/>
    <w:rsid w:val="00740CC6"/>
    <w:rsid w:val="0075075C"/>
    <w:rsid w:val="00751B6E"/>
    <w:rsid w:val="00753705"/>
    <w:rsid w:val="00753F77"/>
    <w:rsid w:val="007574BA"/>
    <w:rsid w:val="0075789E"/>
    <w:rsid w:val="007602FC"/>
    <w:rsid w:val="00760598"/>
    <w:rsid w:val="0076107D"/>
    <w:rsid w:val="0076125D"/>
    <w:rsid w:val="00761683"/>
    <w:rsid w:val="00761B06"/>
    <w:rsid w:val="0076542F"/>
    <w:rsid w:val="007655A5"/>
    <w:rsid w:val="0076572D"/>
    <w:rsid w:val="00770A39"/>
    <w:rsid w:val="00771DE0"/>
    <w:rsid w:val="0077576F"/>
    <w:rsid w:val="00780D5E"/>
    <w:rsid w:val="00780ECC"/>
    <w:rsid w:val="00781351"/>
    <w:rsid w:val="007837D7"/>
    <w:rsid w:val="00785865"/>
    <w:rsid w:val="00786B8F"/>
    <w:rsid w:val="00790717"/>
    <w:rsid w:val="00793886"/>
    <w:rsid w:val="007947B7"/>
    <w:rsid w:val="00796682"/>
    <w:rsid w:val="00796994"/>
    <w:rsid w:val="007A632B"/>
    <w:rsid w:val="007A790D"/>
    <w:rsid w:val="007B162D"/>
    <w:rsid w:val="007B4AC6"/>
    <w:rsid w:val="007B6DC8"/>
    <w:rsid w:val="007C5840"/>
    <w:rsid w:val="007D2A18"/>
    <w:rsid w:val="007D5E59"/>
    <w:rsid w:val="007D61A5"/>
    <w:rsid w:val="007D6F67"/>
    <w:rsid w:val="007E4EAB"/>
    <w:rsid w:val="007E6849"/>
    <w:rsid w:val="007E7C7F"/>
    <w:rsid w:val="007F4A1D"/>
    <w:rsid w:val="007F4C0E"/>
    <w:rsid w:val="007F79F4"/>
    <w:rsid w:val="00800BF2"/>
    <w:rsid w:val="00802E50"/>
    <w:rsid w:val="00804705"/>
    <w:rsid w:val="00804758"/>
    <w:rsid w:val="00804A24"/>
    <w:rsid w:val="008064BF"/>
    <w:rsid w:val="00806D6D"/>
    <w:rsid w:val="00806E74"/>
    <w:rsid w:val="0081000F"/>
    <w:rsid w:val="00811AA1"/>
    <w:rsid w:val="008130D5"/>
    <w:rsid w:val="00813915"/>
    <w:rsid w:val="00816609"/>
    <w:rsid w:val="00820ADE"/>
    <w:rsid w:val="00821DC6"/>
    <w:rsid w:val="00823B16"/>
    <w:rsid w:val="0082679D"/>
    <w:rsid w:val="008319B4"/>
    <w:rsid w:val="00835B66"/>
    <w:rsid w:val="00842BD2"/>
    <w:rsid w:val="00842FEA"/>
    <w:rsid w:val="00843B2C"/>
    <w:rsid w:val="00844304"/>
    <w:rsid w:val="00845F0D"/>
    <w:rsid w:val="008465CB"/>
    <w:rsid w:val="00850447"/>
    <w:rsid w:val="00851E1E"/>
    <w:rsid w:val="008577BA"/>
    <w:rsid w:val="00860E33"/>
    <w:rsid w:val="00861BBC"/>
    <w:rsid w:val="00866A62"/>
    <w:rsid w:val="008707F4"/>
    <w:rsid w:val="00871EEF"/>
    <w:rsid w:val="008739F4"/>
    <w:rsid w:val="008759C0"/>
    <w:rsid w:val="00875ACC"/>
    <w:rsid w:val="00877323"/>
    <w:rsid w:val="00877E66"/>
    <w:rsid w:val="008814E4"/>
    <w:rsid w:val="00882AA0"/>
    <w:rsid w:val="008842F0"/>
    <w:rsid w:val="00885147"/>
    <w:rsid w:val="00890C19"/>
    <w:rsid w:val="008918B2"/>
    <w:rsid w:val="00893AEA"/>
    <w:rsid w:val="0089554A"/>
    <w:rsid w:val="008A0EBC"/>
    <w:rsid w:val="008A24E1"/>
    <w:rsid w:val="008A266E"/>
    <w:rsid w:val="008A4FC8"/>
    <w:rsid w:val="008B6910"/>
    <w:rsid w:val="008B716D"/>
    <w:rsid w:val="008B7987"/>
    <w:rsid w:val="008C76D8"/>
    <w:rsid w:val="008C7736"/>
    <w:rsid w:val="008D0BD6"/>
    <w:rsid w:val="008D3A9F"/>
    <w:rsid w:val="008D61F6"/>
    <w:rsid w:val="008D67FE"/>
    <w:rsid w:val="008E35F4"/>
    <w:rsid w:val="008E36E7"/>
    <w:rsid w:val="008E66B9"/>
    <w:rsid w:val="008E7AC7"/>
    <w:rsid w:val="008F46FF"/>
    <w:rsid w:val="008F6A5F"/>
    <w:rsid w:val="008F6EB0"/>
    <w:rsid w:val="009052EE"/>
    <w:rsid w:val="009125E0"/>
    <w:rsid w:val="00913487"/>
    <w:rsid w:val="00913D62"/>
    <w:rsid w:val="009161C4"/>
    <w:rsid w:val="009225B9"/>
    <w:rsid w:val="00927E26"/>
    <w:rsid w:val="00930CAA"/>
    <w:rsid w:val="009313D3"/>
    <w:rsid w:val="009314E5"/>
    <w:rsid w:val="00931720"/>
    <w:rsid w:val="00932C5C"/>
    <w:rsid w:val="00940BEE"/>
    <w:rsid w:val="009449A0"/>
    <w:rsid w:val="009516B9"/>
    <w:rsid w:val="00951C7B"/>
    <w:rsid w:val="009523B6"/>
    <w:rsid w:val="009546FD"/>
    <w:rsid w:val="009547BC"/>
    <w:rsid w:val="0095503F"/>
    <w:rsid w:val="00955856"/>
    <w:rsid w:val="009570B6"/>
    <w:rsid w:val="009577BF"/>
    <w:rsid w:val="009624A8"/>
    <w:rsid w:val="00962958"/>
    <w:rsid w:val="00966B22"/>
    <w:rsid w:val="009678B2"/>
    <w:rsid w:val="00972769"/>
    <w:rsid w:val="009761C5"/>
    <w:rsid w:val="0097759B"/>
    <w:rsid w:val="00990177"/>
    <w:rsid w:val="00990CD7"/>
    <w:rsid w:val="00991BBD"/>
    <w:rsid w:val="00992A23"/>
    <w:rsid w:val="009932E9"/>
    <w:rsid w:val="009952CB"/>
    <w:rsid w:val="009A0234"/>
    <w:rsid w:val="009A23ED"/>
    <w:rsid w:val="009B0030"/>
    <w:rsid w:val="009B18B4"/>
    <w:rsid w:val="009B549B"/>
    <w:rsid w:val="009C0520"/>
    <w:rsid w:val="009C1039"/>
    <w:rsid w:val="009C12C7"/>
    <w:rsid w:val="009C5866"/>
    <w:rsid w:val="009C5D48"/>
    <w:rsid w:val="009C6BDF"/>
    <w:rsid w:val="009D0A31"/>
    <w:rsid w:val="009D19CB"/>
    <w:rsid w:val="009D3FEA"/>
    <w:rsid w:val="009D4B28"/>
    <w:rsid w:val="009D5780"/>
    <w:rsid w:val="009D5DC5"/>
    <w:rsid w:val="009D79DF"/>
    <w:rsid w:val="009E3CB7"/>
    <w:rsid w:val="009E5AF2"/>
    <w:rsid w:val="009E6DD7"/>
    <w:rsid w:val="009E7597"/>
    <w:rsid w:val="009F1E60"/>
    <w:rsid w:val="009F2467"/>
    <w:rsid w:val="009F33B9"/>
    <w:rsid w:val="009F5BCC"/>
    <w:rsid w:val="00A007B4"/>
    <w:rsid w:val="00A02C21"/>
    <w:rsid w:val="00A02D37"/>
    <w:rsid w:val="00A034B9"/>
    <w:rsid w:val="00A10035"/>
    <w:rsid w:val="00A161E0"/>
    <w:rsid w:val="00A22CD2"/>
    <w:rsid w:val="00A23748"/>
    <w:rsid w:val="00A3028E"/>
    <w:rsid w:val="00A3476A"/>
    <w:rsid w:val="00A355E4"/>
    <w:rsid w:val="00A368BB"/>
    <w:rsid w:val="00A373F2"/>
    <w:rsid w:val="00A37961"/>
    <w:rsid w:val="00A51531"/>
    <w:rsid w:val="00A51937"/>
    <w:rsid w:val="00A5228F"/>
    <w:rsid w:val="00A52B86"/>
    <w:rsid w:val="00A54C2F"/>
    <w:rsid w:val="00A6177F"/>
    <w:rsid w:val="00A617F1"/>
    <w:rsid w:val="00A6256C"/>
    <w:rsid w:val="00A62E8D"/>
    <w:rsid w:val="00A64E62"/>
    <w:rsid w:val="00A65413"/>
    <w:rsid w:val="00A70E28"/>
    <w:rsid w:val="00A70F56"/>
    <w:rsid w:val="00A72FCB"/>
    <w:rsid w:val="00A73F5F"/>
    <w:rsid w:val="00A74C91"/>
    <w:rsid w:val="00A768CF"/>
    <w:rsid w:val="00A82729"/>
    <w:rsid w:val="00A828E1"/>
    <w:rsid w:val="00A838C2"/>
    <w:rsid w:val="00A87561"/>
    <w:rsid w:val="00A90FFF"/>
    <w:rsid w:val="00A92971"/>
    <w:rsid w:val="00A92BC2"/>
    <w:rsid w:val="00A92D2F"/>
    <w:rsid w:val="00A94B72"/>
    <w:rsid w:val="00A9785F"/>
    <w:rsid w:val="00A97F73"/>
    <w:rsid w:val="00AA10D7"/>
    <w:rsid w:val="00AA2E01"/>
    <w:rsid w:val="00AA35F3"/>
    <w:rsid w:val="00AA7D2E"/>
    <w:rsid w:val="00AB2214"/>
    <w:rsid w:val="00AB2A82"/>
    <w:rsid w:val="00AB3266"/>
    <w:rsid w:val="00AB60C4"/>
    <w:rsid w:val="00AC21F5"/>
    <w:rsid w:val="00AC2C6D"/>
    <w:rsid w:val="00AC36E3"/>
    <w:rsid w:val="00AC3B3B"/>
    <w:rsid w:val="00AC720D"/>
    <w:rsid w:val="00AD3C46"/>
    <w:rsid w:val="00AE562E"/>
    <w:rsid w:val="00AE56E3"/>
    <w:rsid w:val="00AE74B9"/>
    <w:rsid w:val="00AF4223"/>
    <w:rsid w:val="00AF78B9"/>
    <w:rsid w:val="00B001E3"/>
    <w:rsid w:val="00B001E9"/>
    <w:rsid w:val="00B0030E"/>
    <w:rsid w:val="00B00465"/>
    <w:rsid w:val="00B006B8"/>
    <w:rsid w:val="00B03006"/>
    <w:rsid w:val="00B06B3D"/>
    <w:rsid w:val="00B06C02"/>
    <w:rsid w:val="00B10A66"/>
    <w:rsid w:val="00B13C25"/>
    <w:rsid w:val="00B170FE"/>
    <w:rsid w:val="00B17E77"/>
    <w:rsid w:val="00B201A6"/>
    <w:rsid w:val="00B22E4A"/>
    <w:rsid w:val="00B23506"/>
    <w:rsid w:val="00B25861"/>
    <w:rsid w:val="00B25A50"/>
    <w:rsid w:val="00B25DB1"/>
    <w:rsid w:val="00B277E0"/>
    <w:rsid w:val="00B31A91"/>
    <w:rsid w:val="00B31D1A"/>
    <w:rsid w:val="00B42203"/>
    <w:rsid w:val="00B42A58"/>
    <w:rsid w:val="00B46321"/>
    <w:rsid w:val="00B472EF"/>
    <w:rsid w:val="00B5414A"/>
    <w:rsid w:val="00B54C74"/>
    <w:rsid w:val="00B56706"/>
    <w:rsid w:val="00B642A4"/>
    <w:rsid w:val="00B664C3"/>
    <w:rsid w:val="00B71079"/>
    <w:rsid w:val="00B750CC"/>
    <w:rsid w:val="00B807BC"/>
    <w:rsid w:val="00B81287"/>
    <w:rsid w:val="00B87206"/>
    <w:rsid w:val="00B92F01"/>
    <w:rsid w:val="00B934EE"/>
    <w:rsid w:val="00B93FB0"/>
    <w:rsid w:val="00B94E58"/>
    <w:rsid w:val="00B97C3D"/>
    <w:rsid w:val="00BA1F55"/>
    <w:rsid w:val="00BA1FE7"/>
    <w:rsid w:val="00BA4190"/>
    <w:rsid w:val="00BA42D7"/>
    <w:rsid w:val="00BA543A"/>
    <w:rsid w:val="00BA5991"/>
    <w:rsid w:val="00BB25E3"/>
    <w:rsid w:val="00BB45BA"/>
    <w:rsid w:val="00BB4BF1"/>
    <w:rsid w:val="00BB79DF"/>
    <w:rsid w:val="00BB7A90"/>
    <w:rsid w:val="00BC052C"/>
    <w:rsid w:val="00BC3395"/>
    <w:rsid w:val="00BC46EA"/>
    <w:rsid w:val="00BD2297"/>
    <w:rsid w:val="00BD2F69"/>
    <w:rsid w:val="00BD3DD7"/>
    <w:rsid w:val="00BD3F59"/>
    <w:rsid w:val="00BE3C2E"/>
    <w:rsid w:val="00BE40B4"/>
    <w:rsid w:val="00BE5886"/>
    <w:rsid w:val="00BE6710"/>
    <w:rsid w:val="00BF17C3"/>
    <w:rsid w:val="00BF2D5F"/>
    <w:rsid w:val="00BF32FB"/>
    <w:rsid w:val="00BF6890"/>
    <w:rsid w:val="00BF7AA1"/>
    <w:rsid w:val="00C0259C"/>
    <w:rsid w:val="00C03266"/>
    <w:rsid w:val="00C0701F"/>
    <w:rsid w:val="00C0795C"/>
    <w:rsid w:val="00C113EB"/>
    <w:rsid w:val="00C13393"/>
    <w:rsid w:val="00C14108"/>
    <w:rsid w:val="00C14AF4"/>
    <w:rsid w:val="00C23485"/>
    <w:rsid w:val="00C243F0"/>
    <w:rsid w:val="00C25D59"/>
    <w:rsid w:val="00C30550"/>
    <w:rsid w:val="00C310C6"/>
    <w:rsid w:val="00C334FB"/>
    <w:rsid w:val="00C43CD0"/>
    <w:rsid w:val="00C442C7"/>
    <w:rsid w:val="00C44B5A"/>
    <w:rsid w:val="00C465A3"/>
    <w:rsid w:val="00C5180B"/>
    <w:rsid w:val="00C535D2"/>
    <w:rsid w:val="00C54718"/>
    <w:rsid w:val="00C563F1"/>
    <w:rsid w:val="00C56837"/>
    <w:rsid w:val="00C57A9F"/>
    <w:rsid w:val="00C657C8"/>
    <w:rsid w:val="00C6727C"/>
    <w:rsid w:val="00C70D65"/>
    <w:rsid w:val="00C73669"/>
    <w:rsid w:val="00C74878"/>
    <w:rsid w:val="00C7776E"/>
    <w:rsid w:val="00C804CD"/>
    <w:rsid w:val="00C824E0"/>
    <w:rsid w:val="00C91F7E"/>
    <w:rsid w:val="00C9550B"/>
    <w:rsid w:val="00CA1FD1"/>
    <w:rsid w:val="00CA2887"/>
    <w:rsid w:val="00CA4B69"/>
    <w:rsid w:val="00CA541A"/>
    <w:rsid w:val="00CA542B"/>
    <w:rsid w:val="00CA5F4E"/>
    <w:rsid w:val="00CA722F"/>
    <w:rsid w:val="00CA778F"/>
    <w:rsid w:val="00CA7D54"/>
    <w:rsid w:val="00CA7E54"/>
    <w:rsid w:val="00CB09EB"/>
    <w:rsid w:val="00CB1DDA"/>
    <w:rsid w:val="00CB44E0"/>
    <w:rsid w:val="00CB596F"/>
    <w:rsid w:val="00CB5C29"/>
    <w:rsid w:val="00CB7E5F"/>
    <w:rsid w:val="00CC13B6"/>
    <w:rsid w:val="00CC3C79"/>
    <w:rsid w:val="00CC604A"/>
    <w:rsid w:val="00CC6A44"/>
    <w:rsid w:val="00CC7BBA"/>
    <w:rsid w:val="00CD1270"/>
    <w:rsid w:val="00CD2E41"/>
    <w:rsid w:val="00CD3C7E"/>
    <w:rsid w:val="00CD796B"/>
    <w:rsid w:val="00CD7D8F"/>
    <w:rsid w:val="00CE42DF"/>
    <w:rsid w:val="00CE47E8"/>
    <w:rsid w:val="00CE4D6A"/>
    <w:rsid w:val="00CF03BB"/>
    <w:rsid w:val="00CF618D"/>
    <w:rsid w:val="00CF6A0F"/>
    <w:rsid w:val="00D03C04"/>
    <w:rsid w:val="00D0412C"/>
    <w:rsid w:val="00D05F4D"/>
    <w:rsid w:val="00D10237"/>
    <w:rsid w:val="00D116EB"/>
    <w:rsid w:val="00D13744"/>
    <w:rsid w:val="00D2210C"/>
    <w:rsid w:val="00D2224E"/>
    <w:rsid w:val="00D223B3"/>
    <w:rsid w:val="00D22D1B"/>
    <w:rsid w:val="00D25432"/>
    <w:rsid w:val="00D278C6"/>
    <w:rsid w:val="00D33391"/>
    <w:rsid w:val="00D33CDE"/>
    <w:rsid w:val="00D3401D"/>
    <w:rsid w:val="00D34129"/>
    <w:rsid w:val="00D36B7C"/>
    <w:rsid w:val="00D3754A"/>
    <w:rsid w:val="00D37E22"/>
    <w:rsid w:val="00D40AF0"/>
    <w:rsid w:val="00D40B8A"/>
    <w:rsid w:val="00D42A05"/>
    <w:rsid w:val="00D45B02"/>
    <w:rsid w:val="00D53489"/>
    <w:rsid w:val="00D5486B"/>
    <w:rsid w:val="00D636A3"/>
    <w:rsid w:val="00D63BF3"/>
    <w:rsid w:val="00D679EC"/>
    <w:rsid w:val="00D71923"/>
    <w:rsid w:val="00D729F4"/>
    <w:rsid w:val="00D72F0C"/>
    <w:rsid w:val="00D74B32"/>
    <w:rsid w:val="00D77EF2"/>
    <w:rsid w:val="00D91A34"/>
    <w:rsid w:val="00D94E11"/>
    <w:rsid w:val="00D95B53"/>
    <w:rsid w:val="00DA2CD6"/>
    <w:rsid w:val="00DA4F15"/>
    <w:rsid w:val="00DA68B5"/>
    <w:rsid w:val="00DA6BAE"/>
    <w:rsid w:val="00DB714D"/>
    <w:rsid w:val="00DC04FF"/>
    <w:rsid w:val="00DC10BA"/>
    <w:rsid w:val="00DC21A4"/>
    <w:rsid w:val="00DC29E8"/>
    <w:rsid w:val="00DC2E38"/>
    <w:rsid w:val="00DC56D3"/>
    <w:rsid w:val="00DC6223"/>
    <w:rsid w:val="00DC6423"/>
    <w:rsid w:val="00DC65DD"/>
    <w:rsid w:val="00DD1CA2"/>
    <w:rsid w:val="00DD341F"/>
    <w:rsid w:val="00DD41BF"/>
    <w:rsid w:val="00DD47B6"/>
    <w:rsid w:val="00DD5115"/>
    <w:rsid w:val="00DD5287"/>
    <w:rsid w:val="00DD70DC"/>
    <w:rsid w:val="00DE242C"/>
    <w:rsid w:val="00DE56A6"/>
    <w:rsid w:val="00DE69EF"/>
    <w:rsid w:val="00DE792B"/>
    <w:rsid w:val="00DF00D3"/>
    <w:rsid w:val="00DF00E6"/>
    <w:rsid w:val="00DF0C54"/>
    <w:rsid w:val="00DF1E6F"/>
    <w:rsid w:val="00DF4092"/>
    <w:rsid w:val="00DF6AAA"/>
    <w:rsid w:val="00DF6CB7"/>
    <w:rsid w:val="00DF6D19"/>
    <w:rsid w:val="00DF7212"/>
    <w:rsid w:val="00E02B76"/>
    <w:rsid w:val="00E07490"/>
    <w:rsid w:val="00E07F93"/>
    <w:rsid w:val="00E102FA"/>
    <w:rsid w:val="00E23E92"/>
    <w:rsid w:val="00E307F8"/>
    <w:rsid w:val="00E31789"/>
    <w:rsid w:val="00E34B2E"/>
    <w:rsid w:val="00E34F55"/>
    <w:rsid w:val="00E41193"/>
    <w:rsid w:val="00E4325F"/>
    <w:rsid w:val="00E43329"/>
    <w:rsid w:val="00E454AD"/>
    <w:rsid w:val="00E46359"/>
    <w:rsid w:val="00E46566"/>
    <w:rsid w:val="00E52A05"/>
    <w:rsid w:val="00E549DF"/>
    <w:rsid w:val="00E55156"/>
    <w:rsid w:val="00E55540"/>
    <w:rsid w:val="00E573A7"/>
    <w:rsid w:val="00E57FC1"/>
    <w:rsid w:val="00E60D6C"/>
    <w:rsid w:val="00E60DDB"/>
    <w:rsid w:val="00E66397"/>
    <w:rsid w:val="00E70227"/>
    <w:rsid w:val="00E704F9"/>
    <w:rsid w:val="00E7142E"/>
    <w:rsid w:val="00E82604"/>
    <w:rsid w:val="00E840C7"/>
    <w:rsid w:val="00E92FC0"/>
    <w:rsid w:val="00E9434F"/>
    <w:rsid w:val="00E95B0E"/>
    <w:rsid w:val="00E96858"/>
    <w:rsid w:val="00E9787C"/>
    <w:rsid w:val="00EA1CA3"/>
    <w:rsid w:val="00EA3B58"/>
    <w:rsid w:val="00EA4ABE"/>
    <w:rsid w:val="00EA4FCE"/>
    <w:rsid w:val="00EB0EA6"/>
    <w:rsid w:val="00EB512E"/>
    <w:rsid w:val="00EB6F62"/>
    <w:rsid w:val="00EC059F"/>
    <w:rsid w:val="00EC268E"/>
    <w:rsid w:val="00EC38D4"/>
    <w:rsid w:val="00EC6E07"/>
    <w:rsid w:val="00ED28B4"/>
    <w:rsid w:val="00ED4626"/>
    <w:rsid w:val="00ED6401"/>
    <w:rsid w:val="00ED76D1"/>
    <w:rsid w:val="00EE30DE"/>
    <w:rsid w:val="00EE369B"/>
    <w:rsid w:val="00EF1749"/>
    <w:rsid w:val="00EF489F"/>
    <w:rsid w:val="00EF4B39"/>
    <w:rsid w:val="00EF51A8"/>
    <w:rsid w:val="00EF58D2"/>
    <w:rsid w:val="00EF5BDD"/>
    <w:rsid w:val="00EF6C42"/>
    <w:rsid w:val="00F006C5"/>
    <w:rsid w:val="00F00D84"/>
    <w:rsid w:val="00F02697"/>
    <w:rsid w:val="00F037DE"/>
    <w:rsid w:val="00F03D21"/>
    <w:rsid w:val="00F10FD2"/>
    <w:rsid w:val="00F11518"/>
    <w:rsid w:val="00F24D93"/>
    <w:rsid w:val="00F25765"/>
    <w:rsid w:val="00F32C36"/>
    <w:rsid w:val="00F33235"/>
    <w:rsid w:val="00F36316"/>
    <w:rsid w:val="00F373E7"/>
    <w:rsid w:val="00F40917"/>
    <w:rsid w:val="00F4239C"/>
    <w:rsid w:val="00F4426F"/>
    <w:rsid w:val="00F456F8"/>
    <w:rsid w:val="00F47C2B"/>
    <w:rsid w:val="00F527C3"/>
    <w:rsid w:val="00F52868"/>
    <w:rsid w:val="00F52DAD"/>
    <w:rsid w:val="00F56891"/>
    <w:rsid w:val="00F60A34"/>
    <w:rsid w:val="00F649D8"/>
    <w:rsid w:val="00F6697A"/>
    <w:rsid w:val="00F7025D"/>
    <w:rsid w:val="00F72D64"/>
    <w:rsid w:val="00F7355A"/>
    <w:rsid w:val="00F73D0B"/>
    <w:rsid w:val="00F73E54"/>
    <w:rsid w:val="00F74229"/>
    <w:rsid w:val="00F74363"/>
    <w:rsid w:val="00F77F02"/>
    <w:rsid w:val="00F825B4"/>
    <w:rsid w:val="00F844B2"/>
    <w:rsid w:val="00F849AF"/>
    <w:rsid w:val="00F860B3"/>
    <w:rsid w:val="00F863F4"/>
    <w:rsid w:val="00F93C47"/>
    <w:rsid w:val="00F962CC"/>
    <w:rsid w:val="00F97575"/>
    <w:rsid w:val="00FA0AD1"/>
    <w:rsid w:val="00FA4B9B"/>
    <w:rsid w:val="00FB2993"/>
    <w:rsid w:val="00FB725D"/>
    <w:rsid w:val="00FC1720"/>
    <w:rsid w:val="00FC1B07"/>
    <w:rsid w:val="00FC329B"/>
    <w:rsid w:val="00FD3465"/>
    <w:rsid w:val="00FD40CE"/>
    <w:rsid w:val="00FD6BBB"/>
    <w:rsid w:val="00FD7308"/>
    <w:rsid w:val="00FE185C"/>
    <w:rsid w:val="00FE2B2B"/>
    <w:rsid w:val="00FE5862"/>
    <w:rsid w:val="00FE59DA"/>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ucida Sans" w:eastAsia="Lucida Sans" w:hAnsi="Lucida Sans" w:cs="Times New Roman"/>
        <w:lang w:val="de-CH" w:eastAsia="de-CH"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semiHidden="0" w:uiPriority="9"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uiPriority w:val="9"/>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B170FE"/>
    <w:pPr>
      <w:keepNext/>
      <w:keepLines/>
      <w:numPr>
        <w:ilvl w:val="1"/>
        <w:numId w:val="6"/>
      </w:numPr>
      <w:tabs>
        <w:tab w:val="left" w:pos="567"/>
        <w:tab w:val="left" w:pos="794"/>
      </w:tabs>
      <w:spacing w:before="360" w:after="120"/>
      <w:ind w:left="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paragraph" w:styleId="berschrift8">
    <w:name w:val="heading 8"/>
    <w:basedOn w:val="Standard"/>
    <w:next w:val="Standard"/>
    <w:link w:val="berschrift8Zchn"/>
    <w:uiPriority w:val="9"/>
    <w:unhideWhenUsed/>
    <w:qFormat/>
    <w:rsid w:val="00EB0EA6"/>
    <w:pPr>
      <w:keepNext/>
      <w:tabs>
        <w:tab w:val="left" w:pos="4111"/>
      </w:tabs>
      <w:spacing w:line="240" w:lineRule="auto"/>
      <w:jc w:val="center"/>
      <w:outlineLvl w:val="7"/>
    </w:pPr>
    <w:rPr>
      <w:b/>
      <w:i/>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380DCC"/>
    <w:rPr>
      <w:rFonts w:eastAsia="Times New Roman"/>
      <w:bCs/>
      <w:sz w:val="28"/>
      <w:szCs w:val="28"/>
      <w:lang w:eastAsia="en-US"/>
    </w:rPr>
  </w:style>
  <w:style w:type="character" w:customStyle="1" w:styleId="berschrift2Zchn">
    <w:name w:val="Überschrift 2 Zchn"/>
    <w:link w:val="berschrift2"/>
    <w:rsid w:val="00B170FE"/>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customStyle="1" w:styleId="Gitternetztabelle1hellAkzent11">
    <w:name w:val="Gitternetztabelle 1 hell  – Akzent 11"/>
    <w:basedOn w:val="NormaleTabelle"/>
    <w:uiPriority w:val="46"/>
    <w:rsid w:val="00A23748"/>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31">
    <w:name w:val="Gitternetztabelle 4 – Akzent 31"/>
    <w:basedOn w:val="NormaleTabelle"/>
    <w:uiPriority w:val="49"/>
    <w:rsid w:val="00A23748"/>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 w:type="character" w:styleId="BesuchterHyperlink">
    <w:name w:val="FollowedHyperlink"/>
    <w:basedOn w:val="Absatz-Standardschriftart"/>
    <w:uiPriority w:val="99"/>
    <w:semiHidden/>
    <w:unhideWhenUsed/>
    <w:rsid w:val="00B87206"/>
    <w:rPr>
      <w:color w:val="954F72" w:themeColor="followedHyperlink"/>
      <w:u w:val="single"/>
    </w:rPr>
  </w:style>
  <w:style w:type="table" w:customStyle="1" w:styleId="GridTable4Accent3">
    <w:name w:val="Grid Table 4 Accent 3"/>
    <w:basedOn w:val="NormaleTabelle"/>
    <w:uiPriority w:val="49"/>
    <w:rsid w:val="00FE59D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0F2176"/>
    <w:pPr>
      <w:autoSpaceDE w:val="0"/>
      <w:autoSpaceDN w:val="0"/>
      <w:adjustRightInd w:val="0"/>
    </w:pPr>
    <w:rPr>
      <w:rFonts w:cs="Lucida Sans"/>
      <w:color w:val="000000"/>
      <w:sz w:val="24"/>
      <w:szCs w:val="24"/>
    </w:rPr>
  </w:style>
  <w:style w:type="paragraph" w:styleId="Index1">
    <w:name w:val="index 1"/>
    <w:basedOn w:val="Standard"/>
    <w:next w:val="Standard"/>
    <w:autoRedefine/>
    <w:uiPriority w:val="99"/>
    <w:unhideWhenUsed/>
    <w:rsid w:val="006764E8"/>
    <w:pPr>
      <w:tabs>
        <w:tab w:val="right" w:pos="4363"/>
      </w:tabs>
      <w:ind w:left="190" w:hanging="190"/>
    </w:pPr>
    <w:rPr>
      <w:rFonts w:asciiTheme="minorHAnsi" w:hAnsiTheme="minorHAnsi"/>
      <w:noProof/>
      <w:sz w:val="18"/>
      <w:szCs w:val="18"/>
    </w:rPr>
  </w:style>
  <w:style w:type="paragraph" w:styleId="Index2">
    <w:name w:val="index 2"/>
    <w:basedOn w:val="Standard"/>
    <w:next w:val="Standard"/>
    <w:autoRedefine/>
    <w:uiPriority w:val="99"/>
    <w:unhideWhenUsed/>
    <w:rsid w:val="00122805"/>
    <w:pPr>
      <w:ind w:left="380" w:hanging="190"/>
    </w:pPr>
    <w:rPr>
      <w:rFonts w:asciiTheme="minorHAnsi" w:hAnsiTheme="minorHAnsi"/>
      <w:sz w:val="18"/>
      <w:szCs w:val="18"/>
    </w:rPr>
  </w:style>
  <w:style w:type="paragraph" w:styleId="Index3">
    <w:name w:val="index 3"/>
    <w:basedOn w:val="Standard"/>
    <w:next w:val="Standard"/>
    <w:autoRedefine/>
    <w:uiPriority w:val="99"/>
    <w:unhideWhenUsed/>
    <w:rsid w:val="00122805"/>
    <w:pPr>
      <w:ind w:left="570" w:hanging="190"/>
    </w:pPr>
    <w:rPr>
      <w:rFonts w:asciiTheme="minorHAnsi" w:hAnsiTheme="minorHAnsi"/>
      <w:sz w:val="18"/>
      <w:szCs w:val="18"/>
    </w:rPr>
  </w:style>
  <w:style w:type="paragraph" w:styleId="Index4">
    <w:name w:val="index 4"/>
    <w:basedOn w:val="Standard"/>
    <w:next w:val="Standard"/>
    <w:autoRedefine/>
    <w:uiPriority w:val="99"/>
    <w:unhideWhenUsed/>
    <w:rsid w:val="00122805"/>
    <w:pPr>
      <w:ind w:left="760" w:hanging="190"/>
    </w:pPr>
    <w:rPr>
      <w:rFonts w:asciiTheme="minorHAnsi" w:hAnsiTheme="minorHAnsi"/>
      <w:sz w:val="18"/>
      <w:szCs w:val="18"/>
    </w:rPr>
  </w:style>
  <w:style w:type="paragraph" w:styleId="Index5">
    <w:name w:val="index 5"/>
    <w:basedOn w:val="Standard"/>
    <w:next w:val="Standard"/>
    <w:autoRedefine/>
    <w:uiPriority w:val="99"/>
    <w:unhideWhenUsed/>
    <w:rsid w:val="00122805"/>
    <w:pPr>
      <w:ind w:left="950" w:hanging="190"/>
    </w:pPr>
    <w:rPr>
      <w:rFonts w:asciiTheme="minorHAnsi" w:hAnsiTheme="minorHAnsi"/>
      <w:sz w:val="18"/>
      <w:szCs w:val="18"/>
    </w:rPr>
  </w:style>
  <w:style w:type="paragraph" w:styleId="Index6">
    <w:name w:val="index 6"/>
    <w:basedOn w:val="Standard"/>
    <w:next w:val="Standard"/>
    <w:autoRedefine/>
    <w:uiPriority w:val="99"/>
    <w:unhideWhenUsed/>
    <w:rsid w:val="00122805"/>
    <w:pPr>
      <w:ind w:left="1140" w:hanging="190"/>
    </w:pPr>
    <w:rPr>
      <w:rFonts w:asciiTheme="minorHAnsi" w:hAnsiTheme="minorHAnsi"/>
      <w:sz w:val="18"/>
      <w:szCs w:val="18"/>
    </w:rPr>
  </w:style>
  <w:style w:type="paragraph" w:styleId="Index7">
    <w:name w:val="index 7"/>
    <w:basedOn w:val="Standard"/>
    <w:next w:val="Standard"/>
    <w:autoRedefine/>
    <w:uiPriority w:val="99"/>
    <w:unhideWhenUsed/>
    <w:rsid w:val="00122805"/>
    <w:pPr>
      <w:ind w:left="1330" w:hanging="190"/>
    </w:pPr>
    <w:rPr>
      <w:rFonts w:asciiTheme="minorHAnsi" w:hAnsiTheme="minorHAnsi"/>
      <w:sz w:val="18"/>
      <w:szCs w:val="18"/>
    </w:rPr>
  </w:style>
  <w:style w:type="paragraph" w:styleId="Index8">
    <w:name w:val="index 8"/>
    <w:basedOn w:val="Standard"/>
    <w:next w:val="Standard"/>
    <w:autoRedefine/>
    <w:uiPriority w:val="99"/>
    <w:unhideWhenUsed/>
    <w:rsid w:val="00122805"/>
    <w:pPr>
      <w:ind w:left="1520" w:hanging="190"/>
    </w:pPr>
    <w:rPr>
      <w:rFonts w:asciiTheme="minorHAnsi" w:hAnsiTheme="minorHAnsi"/>
      <w:sz w:val="18"/>
      <w:szCs w:val="18"/>
    </w:rPr>
  </w:style>
  <w:style w:type="paragraph" w:styleId="Index9">
    <w:name w:val="index 9"/>
    <w:basedOn w:val="Standard"/>
    <w:next w:val="Standard"/>
    <w:autoRedefine/>
    <w:uiPriority w:val="99"/>
    <w:unhideWhenUsed/>
    <w:rsid w:val="00122805"/>
    <w:pPr>
      <w:ind w:left="1710" w:hanging="190"/>
    </w:pPr>
    <w:rPr>
      <w:rFonts w:asciiTheme="minorHAnsi" w:hAnsiTheme="minorHAnsi"/>
      <w:sz w:val="18"/>
      <w:szCs w:val="18"/>
    </w:rPr>
  </w:style>
  <w:style w:type="paragraph" w:styleId="Indexberschrift">
    <w:name w:val="index heading"/>
    <w:basedOn w:val="Standard"/>
    <w:next w:val="Index1"/>
    <w:uiPriority w:val="99"/>
    <w:unhideWhenUsed/>
    <w:rsid w:val="00122805"/>
    <w:pPr>
      <w:spacing w:before="240" w:after="120"/>
      <w:jc w:val="center"/>
    </w:pPr>
    <w:rPr>
      <w:rFonts w:asciiTheme="minorHAnsi" w:hAnsiTheme="minorHAnsi"/>
      <w:b/>
      <w:bCs/>
      <w:sz w:val="26"/>
      <w:szCs w:val="26"/>
    </w:rPr>
  </w:style>
  <w:style w:type="paragraph" w:styleId="Literaturverzeichnis">
    <w:name w:val="Bibliography"/>
    <w:basedOn w:val="Standard"/>
    <w:next w:val="Standard"/>
    <w:uiPriority w:val="37"/>
    <w:unhideWhenUsed/>
    <w:rsid w:val="00464E2A"/>
  </w:style>
  <w:style w:type="character" w:customStyle="1" w:styleId="berschrift8Zchn">
    <w:name w:val="Überschrift 8 Zchn"/>
    <w:basedOn w:val="Absatz-Standardschriftart"/>
    <w:link w:val="berschrift8"/>
    <w:uiPriority w:val="9"/>
    <w:rsid w:val="00EB0EA6"/>
    <w:rPr>
      <w:b/>
      <w:i/>
      <w:sz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ucida Sans" w:eastAsia="Lucida Sans" w:hAnsi="Lucida Sans" w:cs="Times New Roman"/>
        <w:lang w:val="de-CH" w:eastAsia="de-CH"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semiHidden="0" w:uiPriority="9"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uiPriority w:val="9"/>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B170FE"/>
    <w:pPr>
      <w:keepNext/>
      <w:keepLines/>
      <w:numPr>
        <w:ilvl w:val="1"/>
        <w:numId w:val="6"/>
      </w:numPr>
      <w:tabs>
        <w:tab w:val="left" w:pos="567"/>
        <w:tab w:val="left" w:pos="794"/>
      </w:tabs>
      <w:spacing w:before="360" w:after="120"/>
      <w:ind w:left="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paragraph" w:styleId="berschrift8">
    <w:name w:val="heading 8"/>
    <w:basedOn w:val="Standard"/>
    <w:next w:val="Standard"/>
    <w:link w:val="berschrift8Zchn"/>
    <w:uiPriority w:val="9"/>
    <w:unhideWhenUsed/>
    <w:qFormat/>
    <w:rsid w:val="00EB0EA6"/>
    <w:pPr>
      <w:keepNext/>
      <w:tabs>
        <w:tab w:val="left" w:pos="4111"/>
      </w:tabs>
      <w:spacing w:line="240" w:lineRule="auto"/>
      <w:jc w:val="center"/>
      <w:outlineLvl w:val="7"/>
    </w:pPr>
    <w:rPr>
      <w:b/>
      <w:i/>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380DCC"/>
    <w:rPr>
      <w:rFonts w:eastAsia="Times New Roman"/>
      <w:bCs/>
      <w:sz w:val="28"/>
      <w:szCs w:val="28"/>
      <w:lang w:eastAsia="en-US"/>
    </w:rPr>
  </w:style>
  <w:style w:type="character" w:customStyle="1" w:styleId="berschrift2Zchn">
    <w:name w:val="Überschrift 2 Zchn"/>
    <w:link w:val="berschrift2"/>
    <w:rsid w:val="00B170FE"/>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customStyle="1" w:styleId="Gitternetztabelle1hellAkzent11">
    <w:name w:val="Gitternetztabelle 1 hell  – Akzent 11"/>
    <w:basedOn w:val="NormaleTabelle"/>
    <w:uiPriority w:val="46"/>
    <w:rsid w:val="00A23748"/>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31">
    <w:name w:val="Gitternetztabelle 4 – Akzent 31"/>
    <w:basedOn w:val="NormaleTabelle"/>
    <w:uiPriority w:val="49"/>
    <w:rsid w:val="00A23748"/>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 w:type="character" w:styleId="BesuchterHyperlink">
    <w:name w:val="FollowedHyperlink"/>
    <w:basedOn w:val="Absatz-Standardschriftart"/>
    <w:uiPriority w:val="99"/>
    <w:semiHidden/>
    <w:unhideWhenUsed/>
    <w:rsid w:val="00B87206"/>
    <w:rPr>
      <w:color w:val="954F72" w:themeColor="followedHyperlink"/>
      <w:u w:val="single"/>
    </w:rPr>
  </w:style>
  <w:style w:type="table" w:customStyle="1" w:styleId="GridTable4Accent3">
    <w:name w:val="Grid Table 4 Accent 3"/>
    <w:basedOn w:val="NormaleTabelle"/>
    <w:uiPriority w:val="49"/>
    <w:rsid w:val="00FE59D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0F2176"/>
    <w:pPr>
      <w:autoSpaceDE w:val="0"/>
      <w:autoSpaceDN w:val="0"/>
      <w:adjustRightInd w:val="0"/>
    </w:pPr>
    <w:rPr>
      <w:rFonts w:cs="Lucida Sans"/>
      <w:color w:val="000000"/>
      <w:sz w:val="24"/>
      <w:szCs w:val="24"/>
    </w:rPr>
  </w:style>
  <w:style w:type="paragraph" w:styleId="Index1">
    <w:name w:val="index 1"/>
    <w:basedOn w:val="Standard"/>
    <w:next w:val="Standard"/>
    <w:autoRedefine/>
    <w:uiPriority w:val="99"/>
    <w:unhideWhenUsed/>
    <w:rsid w:val="006764E8"/>
    <w:pPr>
      <w:tabs>
        <w:tab w:val="right" w:pos="4363"/>
      </w:tabs>
      <w:ind w:left="190" w:hanging="190"/>
    </w:pPr>
    <w:rPr>
      <w:rFonts w:asciiTheme="minorHAnsi" w:hAnsiTheme="minorHAnsi"/>
      <w:noProof/>
      <w:sz w:val="18"/>
      <w:szCs w:val="18"/>
    </w:rPr>
  </w:style>
  <w:style w:type="paragraph" w:styleId="Index2">
    <w:name w:val="index 2"/>
    <w:basedOn w:val="Standard"/>
    <w:next w:val="Standard"/>
    <w:autoRedefine/>
    <w:uiPriority w:val="99"/>
    <w:unhideWhenUsed/>
    <w:rsid w:val="00122805"/>
    <w:pPr>
      <w:ind w:left="380" w:hanging="190"/>
    </w:pPr>
    <w:rPr>
      <w:rFonts w:asciiTheme="minorHAnsi" w:hAnsiTheme="minorHAnsi"/>
      <w:sz w:val="18"/>
      <w:szCs w:val="18"/>
    </w:rPr>
  </w:style>
  <w:style w:type="paragraph" w:styleId="Index3">
    <w:name w:val="index 3"/>
    <w:basedOn w:val="Standard"/>
    <w:next w:val="Standard"/>
    <w:autoRedefine/>
    <w:uiPriority w:val="99"/>
    <w:unhideWhenUsed/>
    <w:rsid w:val="00122805"/>
    <w:pPr>
      <w:ind w:left="570" w:hanging="190"/>
    </w:pPr>
    <w:rPr>
      <w:rFonts w:asciiTheme="minorHAnsi" w:hAnsiTheme="minorHAnsi"/>
      <w:sz w:val="18"/>
      <w:szCs w:val="18"/>
    </w:rPr>
  </w:style>
  <w:style w:type="paragraph" w:styleId="Index4">
    <w:name w:val="index 4"/>
    <w:basedOn w:val="Standard"/>
    <w:next w:val="Standard"/>
    <w:autoRedefine/>
    <w:uiPriority w:val="99"/>
    <w:unhideWhenUsed/>
    <w:rsid w:val="00122805"/>
    <w:pPr>
      <w:ind w:left="760" w:hanging="190"/>
    </w:pPr>
    <w:rPr>
      <w:rFonts w:asciiTheme="minorHAnsi" w:hAnsiTheme="minorHAnsi"/>
      <w:sz w:val="18"/>
      <w:szCs w:val="18"/>
    </w:rPr>
  </w:style>
  <w:style w:type="paragraph" w:styleId="Index5">
    <w:name w:val="index 5"/>
    <w:basedOn w:val="Standard"/>
    <w:next w:val="Standard"/>
    <w:autoRedefine/>
    <w:uiPriority w:val="99"/>
    <w:unhideWhenUsed/>
    <w:rsid w:val="00122805"/>
    <w:pPr>
      <w:ind w:left="950" w:hanging="190"/>
    </w:pPr>
    <w:rPr>
      <w:rFonts w:asciiTheme="minorHAnsi" w:hAnsiTheme="minorHAnsi"/>
      <w:sz w:val="18"/>
      <w:szCs w:val="18"/>
    </w:rPr>
  </w:style>
  <w:style w:type="paragraph" w:styleId="Index6">
    <w:name w:val="index 6"/>
    <w:basedOn w:val="Standard"/>
    <w:next w:val="Standard"/>
    <w:autoRedefine/>
    <w:uiPriority w:val="99"/>
    <w:unhideWhenUsed/>
    <w:rsid w:val="00122805"/>
    <w:pPr>
      <w:ind w:left="1140" w:hanging="190"/>
    </w:pPr>
    <w:rPr>
      <w:rFonts w:asciiTheme="minorHAnsi" w:hAnsiTheme="minorHAnsi"/>
      <w:sz w:val="18"/>
      <w:szCs w:val="18"/>
    </w:rPr>
  </w:style>
  <w:style w:type="paragraph" w:styleId="Index7">
    <w:name w:val="index 7"/>
    <w:basedOn w:val="Standard"/>
    <w:next w:val="Standard"/>
    <w:autoRedefine/>
    <w:uiPriority w:val="99"/>
    <w:unhideWhenUsed/>
    <w:rsid w:val="00122805"/>
    <w:pPr>
      <w:ind w:left="1330" w:hanging="190"/>
    </w:pPr>
    <w:rPr>
      <w:rFonts w:asciiTheme="minorHAnsi" w:hAnsiTheme="minorHAnsi"/>
      <w:sz w:val="18"/>
      <w:szCs w:val="18"/>
    </w:rPr>
  </w:style>
  <w:style w:type="paragraph" w:styleId="Index8">
    <w:name w:val="index 8"/>
    <w:basedOn w:val="Standard"/>
    <w:next w:val="Standard"/>
    <w:autoRedefine/>
    <w:uiPriority w:val="99"/>
    <w:unhideWhenUsed/>
    <w:rsid w:val="00122805"/>
    <w:pPr>
      <w:ind w:left="1520" w:hanging="190"/>
    </w:pPr>
    <w:rPr>
      <w:rFonts w:asciiTheme="minorHAnsi" w:hAnsiTheme="minorHAnsi"/>
      <w:sz w:val="18"/>
      <w:szCs w:val="18"/>
    </w:rPr>
  </w:style>
  <w:style w:type="paragraph" w:styleId="Index9">
    <w:name w:val="index 9"/>
    <w:basedOn w:val="Standard"/>
    <w:next w:val="Standard"/>
    <w:autoRedefine/>
    <w:uiPriority w:val="99"/>
    <w:unhideWhenUsed/>
    <w:rsid w:val="00122805"/>
    <w:pPr>
      <w:ind w:left="1710" w:hanging="190"/>
    </w:pPr>
    <w:rPr>
      <w:rFonts w:asciiTheme="minorHAnsi" w:hAnsiTheme="minorHAnsi"/>
      <w:sz w:val="18"/>
      <w:szCs w:val="18"/>
    </w:rPr>
  </w:style>
  <w:style w:type="paragraph" w:styleId="Indexberschrift">
    <w:name w:val="index heading"/>
    <w:basedOn w:val="Standard"/>
    <w:next w:val="Index1"/>
    <w:uiPriority w:val="99"/>
    <w:unhideWhenUsed/>
    <w:rsid w:val="00122805"/>
    <w:pPr>
      <w:spacing w:before="240" w:after="120"/>
      <w:jc w:val="center"/>
    </w:pPr>
    <w:rPr>
      <w:rFonts w:asciiTheme="minorHAnsi" w:hAnsiTheme="minorHAnsi"/>
      <w:b/>
      <w:bCs/>
      <w:sz w:val="26"/>
      <w:szCs w:val="26"/>
    </w:rPr>
  </w:style>
  <w:style w:type="paragraph" w:styleId="Literaturverzeichnis">
    <w:name w:val="Bibliography"/>
    <w:basedOn w:val="Standard"/>
    <w:next w:val="Standard"/>
    <w:uiPriority w:val="37"/>
    <w:unhideWhenUsed/>
    <w:rsid w:val="00464E2A"/>
  </w:style>
  <w:style w:type="character" w:customStyle="1" w:styleId="berschrift8Zchn">
    <w:name w:val="Überschrift 8 Zchn"/>
    <w:basedOn w:val="Absatz-Standardschriftart"/>
    <w:link w:val="berschrift8"/>
    <w:uiPriority w:val="9"/>
    <w:rsid w:val="00EB0EA6"/>
    <w:rPr>
      <w:b/>
      <w:i/>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275638">
      <w:bodyDiv w:val="1"/>
      <w:marLeft w:val="0"/>
      <w:marRight w:val="0"/>
      <w:marTop w:val="0"/>
      <w:marBottom w:val="0"/>
      <w:divBdr>
        <w:top w:val="none" w:sz="0" w:space="0" w:color="auto"/>
        <w:left w:val="none" w:sz="0" w:space="0" w:color="auto"/>
        <w:bottom w:val="none" w:sz="0" w:space="0" w:color="auto"/>
        <w:right w:val="none" w:sz="0" w:space="0" w:color="auto"/>
      </w:divBdr>
    </w:div>
    <w:div w:id="84883683">
      <w:bodyDiv w:val="1"/>
      <w:marLeft w:val="0"/>
      <w:marRight w:val="0"/>
      <w:marTop w:val="0"/>
      <w:marBottom w:val="0"/>
      <w:divBdr>
        <w:top w:val="none" w:sz="0" w:space="0" w:color="auto"/>
        <w:left w:val="none" w:sz="0" w:space="0" w:color="auto"/>
        <w:bottom w:val="none" w:sz="0" w:space="0" w:color="auto"/>
        <w:right w:val="none" w:sz="0" w:space="0" w:color="auto"/>
      </w:divBdr>
    </w:div>
    <w:div w:id="146483490">
      <w:bodyDiv w:val="1"/>
      <w:marLeft w:val="0"/>
      <w:marRight w:val="0"/>
      <w:marTop w:val="0"/>
      <w:marBottom w:val="0"/>
      <w:divBdr>
        <w:top w:val="none" w:sz="0" w:space="0" w:color="auto"/>
        <w:left w:val="none" w:sz="0" w:space="0" w:color="auto"/>
        <w:bottom w:val="none" w:sz="0" w:space="0" w:color="auto"/>
        <w:right w:val="none" w:sz="0" w:space="0" w:color="auto"/>
      </w:divBdr>
    </w:div>
    <w:div w:id="433478220">
      <w:bodyDiv w:val="1"/>
      <w:marLeft w:val="0"/>
      <w:marRight w:val="0"/>
      <w:marTop w:val="0"/>
      <w:marBottom w:val="0"/>
      <w:divBdr>
        <w:top w:val="none" w:sz="0" w:space="0" w:color="auto"/>
        <w:left w:val="none" w:sz="0" w:space="0" w:color="auto"/>
        <w:bottom w:val="none" w:sz="0" w:space="0" w:color="auto"/>
        <w:right w:val="none" w:sz="0" w:space="0" w:color="auto"/>
      </w:divBdr>
    </w:div>
    <w:div w:id="658584710">
      <w:bodyDiv w:val="1"/>
      <w:marLeft w:val="0"/>
      <w:marRight w:val="0"/>
      <w:marTop w:val="0"/>
      <w:marBottom w:val="0"/>
      <w:divBdr>
        <w:top w:val="none" w:sz="0" w:space="0" w:color="auto"/>
        <w:left w:val="none" w:sz="0" w:space="0" w:color="auto"/>
        <w:bottom w:val="none" w:sz="0" w:space="0" w:color="auto"/>
        <w:right w:val="none" w:sz="0" w:space="0" w:color="auto"/>
      </w:divBdr>
    </w:div>
    <w:div w:id="783697632">
      <w:bodyDiv w:val="1"/>
      <w:marLeft w:val="0"/>
      <w:marRight w:val="0"/>
      <w:marTop w:val="0"/>
      <w:marBottom w:val="0"/>
      <w:divBdr>
        <w:top w:val="none" w:sz="0" w:space="0" w:color="auto"/>
        <w:left w:val="none" w:sz="0" w:space="0" w:color="auto"/>
        <w:bottom w:val="none" w:sz="0" w:space="0" w:color="auto"/>
        <w:right w:val="none" w:sz="0" w:space="0" w:color="auto"/>
      </w:divBdr>
    </w:div>
    <w:div w:id="957175796">
      <w:bodyDiv w:val="1"/>
      <w:marLeft w:val="0"/>
      <w:marRight w:val="0"/>
      <w:marTop w:val="0"/>
      <w:marBottom w:val="0"/>
      <w:divBdr>
        <w:top w:val="none" w:sz="0" w:space="0" w:color="auto"/>
        <w:left w:val="none" w:sz="0" w:space="0" w:color="auto"/>
        <w:bottom w:val="none" w:sz="0" w:space="0" w:color="auto"/>
        <w:right w:val="none" w:sz="0" w:space="0" w:color="auto"/>
      </w:divBdr>
    </w:div>
    <w:div w:id="998965731">
      <w:bodyDiv w:val="1"/>
      <w:marLeft w:val="0"/>
      <w:marRight w:val="0"/>
      <w:marTop w:val="0"/>
      <w:marBottom w:val="0"/>
      <w:divBdr>
        <w:top w:val="none" w:sz="0" w:space="0" w:color="auto"/>
        <w:left w:val="none" w:sz="0" w:space="0" w:color="auto"/>
        <w:bottom w:val="none" w:sz="0" w:space="0" w:color="auto"/>
        <w:right w:val="none" w:sz="0" w:space="0" w:color="auto"/>
      </w:divBdr>
    </w:div>
    <w:div w:id="1019697097">
      <w:bodyDiv w:val="1"/>
      <w:marLeft w:val="0"/>
      <w:marRight w:val="0"/>
      <w:marTop w:val="0"/>
      <w:marBottom w:val="0"/>
      <w:divBdr>
        <w:top w:val="none" w:sz="0" w:space="0" w:color="auto"/>
        <w:left w:val="none" w:sz="0" w:space="0" w:color="auto"/>
        <w:bottom w:val="none" w:sz="0" w:space="0" w:color="auto"/>
        <w:right w:val="none" w:sz="0" w:space="0" w:color="auto"/>
      </w:divBdr>
    </w:div>
    <w:div w:id="1095711585">
      <w:bodyDiv w:val="1"/>
      <w:marLeft w:val="0"/>
      <w:marRight w:val="0"/>
      <w:marTop w:val="0"/>
      <w:marBottom w:val="0"/>
      <w:divBdr>
        <w:top w:val="none" w:sz="0" w:space="0" w:color="auto"/>
        <w:left w:val="none" w:sz="0" w:space="0" w:color="auto"/>
        <w:bottom w:val="none" w:sz="0" w:space="0" w:color="auto"/>
        <w:right w:val="none" w:sz="0" w:space="0" w:color="auto"/>
      </w:divBdr>
    </w:div>
    <w:div w:id="1123156660">
      <w:bodyDiv w:val="1"/>
      <w:marLeft w:val="0"/>
      <w:marRight w:val="0"/>
      <w:marTop w:val="0"/>
      <w:marBottom w:val="0"/>
      <w:divBdr>
        <w:top w:val="none" w:sz="0" w:space="0" w:color="auto"/>
        <w:left w:val="none" w:sz="0" w:space="0" w:color="auto"/>
        <w:bottom w:val="none" w:sz="0" w:space="0" w:color="auto"/>
        <w:right w:val="none" w:sz="0" w:space="0" w:color="auto"/>
      </w:divBdr>
    </w:div>
    <w:div w:id="1203136208">
      <w:bodyDiv w:val="1"/>
      <w:marLeft w:val="0"/>
      <w:marRight w:val="0"/>
      <w:marTop w:val="0"/>
      <w:marBottom w:val="0"/>
      <w:divBdr>
        <w:top w:val="none" w:sz="0" w:space="0" w:color="auto"/>
        <w:left w:val="none" w:sz="0" w:space="0" w:color="auto"/>
        <w:bottom w:val="none" w:sz="0" w:space="0" w:color="auto"/>
        <w:right w:val="none" w:sz="0" w:space="0" w:color="auto"/>
      </w:divBdr>
    </w:div>
    <w:div w:id="1362785305">
      <w:bodyDiv w:val="1"/>
      <w:marLeft w:val="0"/>
      <w:marRight w:val="0"/>
      <w:marTop w:val="0"/>
      <w:marBottom w:val="0"/>
      <w:divBdr>
        <w:top w:val="none" w:sz="0" w:space="0" w:color="auto"/>
        <w:left w:val="none" w:sz="0" w:space="0" w:color="auto"/>
        <w:bottom w:val="none" w:sz="0" w:space="0" w:color="auto"/>
        <w:right w:val="none" w:sz="0" w:space="0" w:color="auto"/>
      </w:divBdr>
    </w:div>
    <w:div w:id="1797943074">
      <w:bodyDiv w:val="1"/>
      <w:marLeft w:val="0"/>
      <w:marRight w:val="0"/>
      <w:marTop w:val="0"/>
      <w:marBottom w:val="0"/>
      <w:divBdr>
        <w:top w:val="none" w:sz="0" w:space="0" w:color="auto"/>
        <w:left w:val="none" w:sz="0" w:space="0" w:color="auto"/>
        <w:bottom w:val="none" w:sz="0" w:space="0" w:color="auto"/>
        <w:right w:val="none" w:sz="0" w:space="0" w:color="auto"/>
      </w:divBdr>
    </w:div>
    <w:div w:id="1821536042">
      <w:bodyDiv w:val="1"/>
      <w:marLeft w:val="0"/>
      <w:marRight w:val="0"/>
      <w:marTop w:val="0"/>
      <w:marBottom w:val="0"/>
      <w:divBdr>
        <w:top w:val="none" w:sz="0" w:space="0" w:color="auto"/>
        <w:left w:val="none" w:sz="0" w:space="0" w:color="auto"/>
        <w:bottom w:val="none" w:sz="0" w:space="0" w:color="auto"/>
        <w:right w:val="none" w:sz="0" w:space="0" w:color="auto"/>
      </w:divBdr>
    </w:div>
    <w:div w:id="1823691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4.png"/><Relationship Id="rId21" Type="http://schemas.openxmlformats.org/officeDocument/2006/relationships/header" Target="header2.xml"/><Relationship Id="rId42" Type="http://schemas.openxmlformats.org/officeDocument/2006/relationships/image" Target="media/image29.emf"/><Relationship Id="rId47" Type="http://schemas.openxmlformats.org/officeDocument/2006/relationships/image" Target="media/image32.png"/><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image" Target="media/image60.png"/><Relationship Id="rId89" Type="http://schemas.openxmlformats.org/officeDocument/2006/relationships/image" Target="media/image65.jpg"/><Relationship Id="rId112" Type="http://schemas.openxmlformats.org/officeDocument/2006/relationships/hyperlink" Target="mailto:daniel.inversini@students.bfh.ch" TargetMode="External"/><Relationship Id="rId16" Type="http://schemas.openxmlformats.org/officeDocument/2006/relationships/image" Target="media/image7.jpg"/><Relationship Id="rId107" Type="http://schemas.openxmlformats.org/officeDocument/2006/relationships/image" Target="media/image79.jp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6.png"/><Relationship Id="rId58" Type="http://schemas.openxmlformats.org/officeDocument/2006/relationships/image" Target="media/image38.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oleObject" Target="embeddings/oleObject12.bin"/><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image" Target="media/image58.png"/><Relationship Id="rId90" Type="http://schemas.openxmlformats.org/officeDocument/2006/relationships/image" Target="media/image66.jpg"/><Relationship Id="rId95" Type="http://schemas.openxmlformats.org/officeDocument/2006/relationships/oleObject" Target="embeddings/oleObject11.bin"/><Relationship Id="rId1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footer" Target="footer2.xml"/><Relationship Id="rId27" Type="http://schemas.openxmlformats.org/officeDocument/2006/relationships/image" Target="media/image16.emf"/><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oleObject" Target="embeddings/oleObject2.bin"/><Relationship Id="rId48" Type="http://schemas.openxmlformats.org/officeDocument/2006/relationships/image" Target="media/image33.png"/><Relationship Id="rId56" Type="http://schemas.openxmlformats.org/officeDocument/2006/relationships/hyperlink" Target="https://github.com/vrpn/vrpn/wiki" TargetMode="External"/><Relationship Id="rId64" Type="http://schemas.openxmlformats.org/officeDocument/2006/relationships/image" Target="media/image43.png"/><Relationship Id="rId69" Type="http://schemas.openxmlformats.org/officeDocument/2006/relationships/image" Target="media/image47.emf"/><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oleObject" Target="embeddings/oleObject13.bin"/><Relationship Id="rId113" Type="http://schemas.openxmlformats.org/officeDocument/2006/relationships/hyperlink" Target="mailto:julien.villiger@students.bfh.ch" TargetMode="External"/><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emf"/><Relationship Id="rId72" Type="http://schemas.openxmlformats.org/officeDocument/2006/relationships/oleObject" Target="embeddings/oleObject10.bin"/><Relationship Id="rId80" Type="http://schemas.openxmlformats.org/officeDocument/2006/relationships/image" Target="media/image56.png"/><Relationship Id="rId85" Type="http://schemas.openxmlformats.org/officeDocument/2006/relationships/image" Target="media/image61.jpg"/><Relationship Id="rId93" Type="http://schemas.openxmlformats.org/officeDocument/2006/relationships/image" Target="media/image69.png"/><Relationship Id="rId98" Type="http://schemas.openxmlformats.org/officeDocument/2006/relationships/image" Target="media/image73.jpeg"/><Relationship Id="rId121"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oleObject" Target="embeddings/oleObject3.bin"/><Relationship Id="rId59" Type="http://schemas.openxmlformats.org/officeDocument/2006/relationships/image" Target="media/image39.emf"/><Relationship Id="rId67" Type="http://schemas.openxmlformats.org/officeDocument/2006/relationships/image" Target="media/image45.png"/><Relationship Id="rId103" Type="http://schemas.openxmlformats.org/officeDocument/2006/relationships/image" Target="media/image76.png"/><Relationship Id="rId108" Type="http://schemas.openxmlformats.org/officeDocument/2006/relationships/image" Target="media/image80.jpg"/><Relationship Id="rId116" Type="http://schemas.openxmlformats.org/officeDocument/2006/relationships/hyperlink" Target="https://pm.ti.bfh.ch/projects/unity-cave-thesis/issues/gantt" TargetMode="External"/><Relationship Id="rId20" Type="http://schemas.openxmlformats.org/officeDocument/2006/relationships/footer" Target="footer1.xml"/><Relationship Id="rId41" Type="http://schemas.openxmlformats.org/officeDocument/2006/relationships/image" Target="media/image28.png"/><Relationship Id="rId54" Type="http://schemas.openxmlformats.org/officeDocument/2006/relationships/image" Target="media/image37.emf"/><Relationship Id="rId62" Type="http://schemas.openxmlformats.org/officeDocument/2006/relationships/image" Target="media/image41.png"/><Relationship Id="rId70" Type="http://schemas.openxmlformats.org/officeDocument/2006/relationships/oleObject" Target="embeddings/oleObject9.bin"/><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jpg"/><Relationship Id="rId91" Type="http://schemas.openxmlformats.org/officeDocument/2006/relationships/image" Target="media/image67.jpg"/><Relationship Id="rId96" Type="http://schemas.openxmlformats.org/officeDocument/2006/relationships/image" Target="media/image71.png"/><Relationship Id="rId111" Type="http://schemas.openxmlformats.org/officeDocument/2006/relationships/image" Target="media/image83.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oleObject" Target="embeddings/oleObject1.bin"/><Relationship Id="rId36" Type="http://schemas.openxmlformats.org/officeDocument/2006/relationships/image" Target="media/image24.png"/><Relationship Id="rId49" Type="http://schemas.openxmlformats.org/officeDocument/2006/relationships/image" Target="media/image34.emf"/><Relationship Id="rId57" Type="http://schemas.openxmlformats.org/officeDocument/2006/relationships/hyperlink" Target="https://github.com/arviceblot/unityVRPN" TargetMode="External"/><Relationship Id="rId106" Type="http://schemas.openxmlformats.org/officeDocument/2006/relationships/image" Target="media/image78.jpg"/><Relationship Id="rId114" Type="http://schemas.openxmlformats.org/officeDocument/2006/relationships/hyperlink" Target="mailto:urs.kuenzler@bfh.ch" TargetMode="External"/><Relationship Id="rId119" Type="http://schemas.openxmlformats.org/officeDocument/2006/relationships/theme" Target="theme/theme1.xml"/><Relationship Id="rId10" Type="http://schemas.openxmlformats.org/officeDocument/2006/relationships/comments" Target="comments.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oleObject" Target="embeddings/oleObject5.bin"/><Relationship Id="rId60" Type="http://schemas.openxmlformats.org/officeDocument/2006/relationships/oleObject" Target="embeddings/oleObject7.bin"/><Relationship Id="rId65" Type="http://schemas.openxmlformats.org/officeDocument/2006/relationships/image" Target="media/image44.emf"/><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jpg"/><Relationship Id="rId94" Type="http://schemas.openxmlformats.org/officeDocument/2006/relationships/image" Target="media/image70.emf"/><Relationship Id="rId99" Type="http://schemas.openxmlformats.org/officeDocument/2006/relationships/hyperlink" Target="http://www.cs.unc.edu/Research/vrpn/index.html" TargetMode="External"/><Relationship Id="rId101" Type="http://schemas.openxmlformats.org/officeDocument/2006/relationships/image" Target="media/image75.emf"/><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g"/><Relationship Id="rId39" Type="http://schemas.openxmlformats.org/officeDocument/2006/relationships/chart" Target="charts/chart1.xml"/><Relationship Id="rId109" Type="http://schemas.openxmlformats.org/officeDocument/2006/relationships/image" Target="media/image81.jpg"/><Relationship Id="rId34" Type="http://schemas.openxmlformats.org/officeDocument/2006/relationships/image" Target="media/image22.png"/><Relationship Id="rId50" Type="http://schemas.openxmlformats.org/officeDocument/2006/relationships/oleObject" Target="embeddings/oleObject4.bin"/><Relationship Id="rId55" Type="http://schemas.openxmlformats.org/officeDocument/2006/relationships/oleObject" Target="embeddings/oleObject6.bin"/><Relationship Id="rId76" Type="http://schemas.openxmlformats.org/officeDocument/2006/relationships/image" Target="media/image52.png"/><Relationship Id="rId97" Type="http://schemas.openxmlformats.org/officeDocument/2006/relationships/image" Target="media/image72.jpg"/><Relationship Id="rId104" Type="http://schemas.openxmlformats.org/officeDocument/2006/relationships/image" Target="media/image77.emf"/><Relationship Id="rId120"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48.emf"/><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1.emf"/><Relationship Id="rId66" Type="http://schemas.openxmlformats.org/officeDocument/2006/relationships/oleObject" Target="embeddings/oleObject8.bin"/><Relationship Id="rId87" Type="http://schemas.openxmlformats.org/officeDocument/2006/relationships/image" Target="media/image63.jpg"/><Relationship Id="rId110" Type="http://schemas.openxmlformats.org/officeDocument/2006/relationships/image" Target="media/image82.jpg"/><Relationship Id="rId115" Type="http://schemas.openxmlformats.org/officeDocument/2006/relationships/hyperlink" Target="mailto:harald.studer@iss-ag.ch"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e.wikipedia.org/wiki/Stereoskopie" TargetMode="External"/><Relationship Id="rId13" Type="http://schemas.openxmlformats.org/officeDocument/2006/relationships/hyperlink" Target="https://de.wikipedia.org/wiki/Stereoskopie" TargetMode="External"/><Relationship Id="rId18" Type="http://schemas.openxmlformats.org/officeDocument/2006/relationships/hyperlink" Target="http://docs.unity3d.com/ScriptReference/Material.html" TargetMode="External"/><Relationship Id="rId26" Type="http://schemas.openxmlformats.org/officeDocument/2006/relationships/hyperlink" Target="http://docs.unity3d.com/Manual/VROverview.html" TargetMode="External"/><Relationship Id="rId39" Type="http://schemas.openxmlformats.org/officeDocument/2006/relationships/hyperlink" Target="http://docs.unity3d.com/ScriptReference/Gizmos.html" TargetMode="External"/><Relationship Id="rId3" Type="http://schemas.openxmlformats.org/officeDocument/2006/relationships/hyperlink" Target="http://www.worldviz.com/" TargetMode="External"/><Relationship Id="rId21" Type="http://schemas.openxmlformats.org/officeDocument/2006/relationships/hyperlink" Target="https://en.wikipedia.org/wiki/Haptics" TargetMode="External"/><Relationship Id="rId34" Type="http://schemas.openxmlformats.org/officeDocument/2006/relationships/hyperlink" Target="https://en.wikipedia.org/wiki/Image_warping" TargetMode="External"/><Relationship Id="rId7" Type="http://schemas.openxmlformats.org/officeDocument/2006/relationships/hyperlink" Target="http://www.worldviz.com/" TargetMode="External"/><Relationship Id="rId12" Type="http://schemas.openxmlformats.org/officeDocument/2006/relationships/hyperlink" Target="http://www.worldviz.com/" TargetMode="External"/><Relationship Id="rId17" Type="http://schemas.openxmlformats.org/officeDocument/2006/relationships/hyperlink" Target="http://docs.unity3d.com/ScriptReference/Transform.html" TargetMode="External"/><Relationship Id="rId25" Type="http://schemas.openxmlformats.org/officeDocument/2006/relationships/hyperlink" Target="https://en.wikipedia.org/wiki/Six_degrees_of_freedom" TargetMode="External"/><Relationship Id="rId33" Type="http://schemas.openxmlformats.org/officeDocument/2006/relationships/hyperlink" Target="http://docs.unity3d.com/ScriptReference/MonoBehaviour.FixedUpdate.html" TargetMode="External"/><Relationship Id="rId38" Type="http://schemas.openxmlformats.org/officeDocument/2006/relationships/hyperlink" Target="http://www.doschdesign.com" TargetMode="External"/><Relationship Id="rId2" Type="http://schemas.openxmlformats.org/officeDocument/2006/relationships/hyperlink" Target="http://unity3d.com/" TargetMode="External"/><Relationship Id="rId16" Type="http://schemas.openxmlformats.org/officeDocument/2006/relationships/hyperlink" Target="http://chromium.sourceforge.net/" TargetMode="External"/><Relationship Id="rId20" Type="http://schemas.openxmlformats.org/officeDocument/2006/relationships/hyperlink" Target="https://de.wikipedia.org/wiki/Nvidia_Quadro" TargetMode="External"/><Relationship Id="rId29" Type="http://schemas.openxmlformats.org/officeDocument/2006/relationships/hyperlink" Target="http://inputsimulator.codeplex.com/" TargetMode="External"/><Relationship Id="rId1" Type="http://schemas.openxmlformats.org/officeDocument/2006/relationships/hyperlink" Target="https://de.wikipedia.org/wiki/Cave_Automatic_Virtual_Environment" TargetMode="External"/><Relationship Id="rId6" Type="http://schemas.openxmlformats.org/officeDocument/2006/relationships/hyperlink" Target="http://unity3d.com/" TargetMode="External"/><Relationship Id="rId11" Type="http://schemas.openxmlformats.org/officeDocument/2006/relationships/hyperlink" Target="https://de.wikipedia.org/wiki/Cave_Automatic_Virtual_Environment" TargetMode="External"/><Relationship Id="rId24" Type="http://schemas.openxmlformats.org/officeDocument/2006/relationships/hyperlink" Target="https://github.com/vrpn/vrpn/wiki" TargetMode="External"/><Relationship Id="rId32" Type="http://schemas.openxmlformats.org/officeDocument/2006/relationships/hyperlink" Target="https://en.wikipedia.org/wiki/Low-pass_filter" TargetMode="External"/><Relationship Id="rId37" Type="http://schemas.openxmlformats.org/officeDocument/2006/relationships/hyperlink" Target="https://www.blender.org/" TargetMode="External"/><Relationship Id="rId40" Type="http://schemas.openxmlformats.org/officeDocument/2006/relationships/hyperlink" Target="http://de.wikipedia.org/wiki/Gantt-Diagramm" TargetMode="External"/><Relationship Id="rId5" Type="http://schemas.openxmlformats.org/officeDocument/2006/relationships/hyperlink" Target="https://de.wikipedia.org/wiki/Cave_Automatic_Virtual_Environment" TargetMode="External"/><Relationship Id="rId15" Type="http://schemas.openxmlformats.org/officeDocument/2006/relationships/hyperlink" Target="http://www.equalizergraphics.com/" TargetMode="External"/><Relationship Id="rId23" Type="http://schemas.openxmlformats.org/officeDocument/2006/relationships/hyperlink" Target="http://www.worldviz.com/virtual-reality-motion-tracking/" TargetMode="External"/><Relationship Id="rId28" Type="http://schemas.openxmlformats.org/officeDocument/2006/relationships/hyperlink" Target="http://docs.unity3d.com/Manual/Prefabs.html" TargetMode="External"/><Relationship Id="rId36" Type="http://schemas.openxmlformats.org/officeDocument/2006/relationships/hyperlink" Target="https://en.wikipedia.org/wiki/FBX" TargetMode="External"/><Relationship Id="rId10" Type="http://schemas.openxmlformats.org/officeDocument/2006/relationships/hyperlink" Target="http://unity3d.com/" TargetMode="External"/><Relationship Id="rId19" Type="http://schemas.openxmlformats.org/officeDocument/2006/relationships/hyperlink" Target="http://www.nvidia.com/object/nvidia-mosaic-technology.html" TargetMode="External"/><Relationship Id="rId31" Type="http://schemas.openxmlformats.org/officeDocument/2006/relationships/hyperlink" Target="https://cmake.org/" TargetMode="External"/><Relationship Id="rId4" Type="http://schemas.openxmlformats.org/officeDocument/2006/relationships/hyperlink" Target="https://de.wikipedia.org/wiki/Stereoskopie" TargetMode="External"/><Relationship Id="rId9" Type="http://schemas.openxmlformats.org/officeDocument/2006/relationships/hyperlink" Target="https://en.wikipedia.org/wiki/Viewing_frustum" TargetMode="External"/><Relationship Id="rId14" Type="http://schemas.openxmlformats.org/officeDocument/2006/relationships/hyperlink" Target="https://en.wikipedia.org/wiki/Viewing_frustum" TargetMode="External"/><Relationship Id="rId22" Type="http://schemas.openxmlformats.org/officeDocument/2006/relationships/hyperlink" Target="https://de.wikipedia.org/wiki/Immersion_(virtuelle_Realit%C3%A4t)" TargetMode="External"/><Relationship Id="rId27" Type="http://schemas.openxmlformats.org/officeDocument/2006/relationships/hyperlink" Target="https://en.wikipedia.org/wiki/Field_of_view" TargetMode="External"/><Relationship Id="rId30" Type="http://schemas.openxmlformats.org/officeDocument/2006/relationships/hyperlink" Target="https://en.wikipedia.org/wiki/Microsoft_Windows_library_files" TargetMode="External"/><Relationship Id="rId35" Type="http://schemas.openxmlformats.org/officeDocument/2006/relationships/hyperlink" Target="http://docs.unity3d.com/Manual/SL-GLSLShaderPrograms.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wmf"/></Relationships>
</file>

<file path=word/_rels/header2.xml.rels><?xml version="1.0" encoding="UTF-8" standalone="yes"?>
<Relationships xmlns="http://schemas.openxmlformats.org/package/2006/relationships"><Relationship Id="rId2" Type="http://schemas.openxmlformats.org/officeDocument/2006/relationships/image" Target="media/image10.wmf"/><Relationship Id="rId1" Type="http://schemas.openxmlformats.org/officeDocument/2006/relationships/image" Target="media/image11.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devZoneRoot\devZoneGit\ch.bfh.cpvr.unitycavethesis\docs\Dokumentation\fov.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C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Vergrösserung FoV CAVE XXL</a:t>
            </a:r>
          </a:p>
        </c:rich>
      </c:tx>
      <c:overlay val="0"/>
      <c:spPr>
        <a:noFill/>
        <a:ln>
          <a:noFill/>
        </a:ln>
        <a:effectLst/>
      </c:spPr>
    </c:title>
    <c:autoTitleDeleted val="0"/>
    <c:plotArea>
      <c:layout/>
      <c:lineChart>
        <c:grouping val="standard"/>
        <c:varyColors val="0"/>
        <c:ser>
          <c:idx val="0"/>
          <c:order val="0"/>
          <c:tx>
            <c:strRef>
              <c:f>[fov.xlsx]Tabelle1!$B$3</c:f>
              <c:strCache>
                <c:ptCount val="1"/>
                <c:pt idx="0">
                  <c:v>FoV Vertikal</c:v>
                </c:pt>
              </c:strCache>
            </c:strRef>
          </c:tx>
          <c:spPr>
            <a:ln w="28575" cap="rnd">
              <a:solidFill>
                <a:schemeClr val="accent1"/>
              </a:solidFill>
              <a:round/>
            </a:ln>
            <a:effectLst/>
          </c:spPr>
          <c:marker>
            <c:symbol val="none"/>
          </c:marker>
          <c:cat>
            <c:numRef>
              <c:f>[fov.xlsx]Tabelle1!$A$4:$A$24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[fov.xlsx]Tabelle1!$B$4:$B$24</c:f>
              <c:numCache>
                <c:formatCode>General</c:formatCode>
                <c:ptCount val="21"/>
                <c:pt idx="0">
                  <c:v>59.561819999999997</c:v>
                </c:pt>
                <c:pt idx="1">
                  <c:v>60.273339999999997</c:v>
                </c:pt>
                <c:pt idx="2">
                  <c:v>61.000410000000002</c:v>
                </c:pt>
                <c:pt idx="3">
                  <c:v>61.743490000000001</c:v>
                </c:pt>
                <c:pt idx="4">
                  <c:v>62.503050000000002</c:v>
                </c:pt>
                <c:pt idx="5">
                  <c:v>63.279559999999996</c:v>
                </c:pt>
                <c:pt idx="6">
                  <c:v>64.073549999999997</c:v>
                </c:pt>
                <c:pt idx="7">
                  <c:v>64.885509999999996</c:v>
                </c:pt>
                <c:pt idx="8">
                  <c:v>65.715999999999994</c:v>
                </c:pt>
                <c:pt idx="9">
                  <c:v>66.565539999999999</c:v>
                </c:pt>
                <c:pt idx="10">
                  <c:v>67.434709999999995</c:v>
                </c:pt>
                <c:pt idx="11">
                  <c:v>68.324100000000001</c:v>
                </c:pt>
                <c:pt idx="12">
                  <c:v>69.234319999999997</c:v>
                </c:pt>
                <c:pt idx="13">
                  <c:v>70.165980000000005</c:v>
                </c:pt>
                <c:pt idx="14">
                  <c:v>71.119709999999998</c:v>
                </c:pt>
                <c:pt idx="15">
                  <c:v>72.096170000000001</c:v>
                </c:pt>
                <c:pt idx="16">
                  <c:v>73.096050000000005</c:v>
                </c:pt>
                <c:pt idx="17">
                  <c:v>74.120040000000003</c:v>
                </c:pt>
                <c:pt idx="18">
                  <c:v>75.168850000000006</c:v>
                </c:pt>
                <c:pt idx="19">
                  <c:v>76.243210000000005</c:v>
                </c:pt>
                <c:pt idx="20">
                  <c:v>77.343860000000006</c:v>
                </c:pt>
              </c:numCache>
            </c:numRef>
          </c:val>
          <c:smooth val="0"/>
          <c:extLst xmlns:c16r2="http://schemas.microsoft.com/office/drawing/2015/06/chart">
            <c:ext xmlns:c16="http://schemas.microsoft.com/office/drawing/2014/chart" uri="{C3380CC4-5D6E-409C-BE32-E72D297353CC}">
              <c16:uniqueId val="{00000000-13C8-4AC9-9E57-6D19E9BFF70E}"/>
            </c:ext>
          </c:extLst>
        </c:ser>
        <c:ser>
          <c:idx val="1"/>
          <c:order val="1"/>
          <c:tx>
            <c:strRef>
              <c:f>[fov.xlsx]Tabelle1!$C$3</c:f>
              <c:strCache>
                <c:ptCount val="1"/>
                <c:pt idx="0">
                  <c:v>FoV Horizontal</c:v>
                </c:pt>
              </c:strCache>
            </c:strRef>
          </c:tx>
          <c:spPr>
            <a:ln w="28575" cap="rnd">
              <a:solidFill>
                <a:schemeClr val="accent2"/>
              </a:solidFill>
              <a:round/>
            </a:ln>
            <a:effectLst/>
          </c:spPr>
          <c:marker>
            <c:symbol val="none"/>
          </c:marker>
          <c:cat>
            <c:numRef>
              <c:f>[fov.xlsx]Tabelle1!$A$4:$A$24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[fov.xlsx]Tabelle1!$C$4:$C$24</c:f>
              <c:numCache>
                <c:formatCode>General</c:formatCode>
                <c:ptCount val="21"/>
                <c:pt idx="0">
                  <c:v>71.447593999999995</c:v>
                </c:pt>
                <c:pt idx="1">
                  <c:v>72.257369999999995</c:v>
                </c:pt>
                <c:pt idx="2">
                  <c:v>73.053690000000003</c:v>
                </c:pt>
                <c:pt idx="3">
                  <c:v>73.865229999999997</c:v>
                </c:pt>
                <c:pt idx="4">
                  <c:v>74.692359999999994</c:v>
                </c:pt>
                <c:pt idx="5">
                  <c:v>75.535439999999994</c:v>
                </c:pt>
                <c:pt idx="6">
                  <c:v>76.394840000000002</c:v>
                </c:pt>
                <c:pt idx="7">
                  <c:v>77.270939999999996</c:v>
                </c:pt>
                <c:pt idx="8">
                  <c:v>78.164119999999997</c:v>
                </c:pt>
                <c:pt idx="9">
                  <c:v>79.074780000000004</c:v>
                </c:pt>
                <c:pt idx="10">
                  <c:v>80.003330000000005</c:v>
                </c:pt>
                <c:pt idx="11">
                  <c:v>80.950159999999997</c:v>
                </c:pt>
                <c:pt idx="12">
                  <c:v>81.915689999999998</c:v>
                </c:pt>
                <c:pt idx="13">
                  <c:v>82.90034</c:v>
                </c:pt>
                <c:pt idx="14">
                  <c:v>83.904520000000005</c:v>
                </c:pt>
                <c:pt idx="15">
                  <c:v>84.928669999999997</c:v>
                </c:pt>
                <c:pt idx="16">
                  <c:v>85.973209999999995</c:v>
                </c:pt>
                <c:pt idx="17">
                  <c:v>87.038600000000002</c:v>
                </c:pt>
                <c:pt idx="18">
                  <c:v>88.12527</c:v>
                </c:pt>
                <c:pt idx="19">
                  <c:v>89.233670000000004</c:v>
                </c:pt>
                <c:pt idx="20">
                  <c:v>90.36421</c:v>
                </c:pt>
              </c:numCache>
            </c:numRef>
          </c:val>
          <c:smooth val="0"/>
          <c:extLst xmlns:c16r2="http://schemas.microsoft.com/office/drawing/2015/06/chart">
            <c:ext xmlns:c16="http://schemas.microsoft.com/office/drawing/2014/chart" uri="{C3380CC4-5D6E-409C-BE32-E72D297353CC}">
              <c16:uniqueId val="{00000001-13C8-4AC9-9E57-6D19E9BFF70E}"/>
            </c:ext>
          </c:extLst>
        </c:ser>
        <c:dLbls>
          <c:showLegendKey val="0"/>
          <c:showVal val="0"/>
          <c:showCatName val="0"/>
          <c:showSerName val="0"/>
          <c:showPercent val="0"/>
          <c:showBubbleSize val="0"/>
        </c:dLbls>
        <c:marker val="1"/>
        <c:smooth val="0"/>
        <c:axId val="202934144"/>
        <c:axId val="202935680"/>
      </c:lineChart>
      <c:catAx>
        <c:axId val="2029341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02935680"/>
        <c:crosses val="autoZero"/>
        <c:auto val="1"/>
        <c:lblAlgn val="ctr"/>
        <c:lblOffset val="100"/>
        <c:noMultiLvlLbl val="0"/>
      </c:catAx>
      <c:valAx>
        <c:axId val="2029356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02934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Uni15</b:Tag>
    <b:SourceType>InternetSite</b:SourceType>
    <b:Guid>{6B201421-E987-4206-BCA8-818559534DF4}</b:Guid>
    <b:Title>Unity 3D</b:Title>
    <b:Year>2015</b:Year>
    <b:Month>3</b:Month>
    <b:Day>1</b:Day>
    <b:Author>
      <b:Author>
        <b:NameList>
          <b:Person>
            <b:Last>Unity</b:Last>
          </b:Person>
        </b:NameList>
      </b:Author>
    </b:Author>
    <b:URL>http://docs.unity3d.com/Manual/VROverview.html</b:URL>
    <b:RefOrder>1</b:RefOrder>
  </b:Source>
  <b:Source>
    <b:Tag>Nvi15</b:Tag>
    <b:SourceType>InternetSite</b:SourceType>
    <b:Guid>{7228D28F-2B13-4D32-A1C1-5D6CE002E3A7}</b:Guid>
    <b:Author>
      <b:Author>
        <b:NameList>
          <b:Person>
            <b:Last>Nvidia</b:Last>
          </b:Person>
        </b:NameList>
      </b:Author>
    </b:Author>
    <b:Title>www.nvidia.de</b:Title>
    <b:InternetSiteTitle>www.nvidia.de</b:InternetSiteTitle>
    <b:Year>2015</b:Year>
    <b:Month>01</b:Month>
    <b:Day>01</b:Day>
    <b:URL>http://www.nvidia.de/object/nvidia-mosaic-technology-de.html</b:URL>
    <b:RefOrder>2</b:RefOrder>
  </b:Source>
  <b:Source>
    <b:Tag>Koo08</b:Tag>
    <b:SourceType>Report</b:SourceType>
    <b:Guid>{A85EF452-1091-4835-B1CE-4491F02770A4}</b:Guid>
    <b:Title>Generalized Perspective Projection</b:Title>
    <b:Year>2008</b:Year>
    <b:Month>01</b:Month>
    <b:Day>01</b:Day>
    <b:Author>
      <b:Author>
        <b:NameList>
          <b:Person>
            <b:Last>Kooima</b:Last>
            <b:First>Robert</b:First>
          </b:Person>
        </b:NameList>
      </b:Author>
    </b:Author>
    <b:Publisher>Louisiana State University, Computer Science and Engineering</b:Publisher>
    <b:City>Louisiana</b:City>
    <b:RefOrder>3</b:RefOrder>
  </b:Source>
  <b:Source>
    <b:Tag>Gér12</b:Tag>
    <b:SourceType>InternetSite</b:SourceType>
    <b:Guid>{8BE11708-309D-4F6A-A058-81E666E60F4D}</b:Guid>
    <b:Title>http://cristal.univ-lille.fr/</b:Title>
    <b:Year>2012</b:Year>
    <b:Author>
      <b:Author>
        <b:NameList>
          <b:Person>
            <b:Last>Géry Casiez</b:Last>
            <b:First>Nicolas</b:First>
            <b:Middle>Roussel, Daniel Vogel</b:Middle>
          </b:Person>
        </b:NameList>
      </b:Author>
    </b:Author>
    <b:InternetSiteTitle>http://cristal.univ-lille.fr/</b:InternetSiteTitle>
    <b:Month>5</b:Month>
    <b:Day>5</b:Day>
    <b:URL>http://cristal.univ-lille.fr/~casiez/publications/CHI2012-casiez.pdf</b:URL>
    <b:RefOrder>4</b:RefOrder>
  </b:Source>
  <b:Source>
    <b:Tag>Wik16</b:Tag>
    <b:SourceType>InternetSite</b:SourceType>
    <b:Guid>{2BA82970-7C51-4F34-8FD4-4CD3A03D2B43}</b:Guid>
    <b:Author>
      <b:Author>
        <b:NameList>
          <b:Person>
            <b:Last>Warping</b:Last>
            <b:First>Wikipedia</b:First>
            <b:Middle>Image</b:Middle>
          </b:Person>
        </b:NameList>
      </b:Author>
    </b:Author>
    <b:Title>Wikipedia</b:Title>
    <b:InternetSiteTitle>Wikipedia</b:InternetSiteTitle>
    <b:Year>2016</b:Year>
    <b:Month>01</b:Month>
    <b:Day>01</b:Day>
    <b:URL>https://en.wikipedia.org/wiki/Image_warping</b:URL>
    <b:RefOrder>5</b:RefOrder>
  </b:Source>
  <b:Source>
    <b:Tag>Git16</b:Tag>
    <b:SourceType>InternetSite</b:SourceType>
    <b:Guid>{2A2A83D4-2857-4C82-8A47-28CE136D2F39}</b:Guid>
    <b:Author>
      <b:Author>
        <b:NameList>
          <b:Person>
            <b:Last>chiragraman</b:Last>
            <b:First>Github</b:First>
          </b:Person>
        </b:NameList>
      </b:Author>
    </b:Author>
    <b:Title>github.com/chiragraman</b:Title>
    <b:InternetSiteTitle>github.com/chiragraman</b:InternetSiteTitle>
    <b:Year>2016</b:Year>
    <b:Month>01</b:Month>
    <b:Day>01</b:Day>
    <b:URL>https://github.com/chiragraman/Unity3DProjectionMapping</b:URL>
    <b:RefOrder>6</b:RefOrder>
  </b:Source>
</b:Sources>
</file>

<file path=customXml/itemProps1.xml><?xml version="1.0" encoding="utf-8"?>
<ds:datastoreItem xmlns:ds="http://schemas.openxmlformats.org/officeDocument/2006/customXml" ds:itemID="{94942630-EC29-434B-BC23-2887F67486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95</Pages>
  <Words>16522</Words>
  <Characters>104089</Characters>
  <Application>Microsoft Office Word</Application>
  <DocSecurity>0</DocSecurity>
  <Lines>867</Lines>
  <Paragraphs>240</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120371</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Julien Villiger</cp:lastModifiedBy>
  <cp:revision>124</cp:revision>
  <cp:lastPrinted>2016-01-11T07:46:00Z</cp:lastPrinted>
  <dcterms:created xsi:type="dcterms:W3CDTF">2016-01-09T10:22:00Z</dcterms:created>
  <dcterms:modified xsi:type="dcterms:W3CDTF">2016-01-18T07:41:00Z</dcterms:modified>
</cp:coreProperties>
</file>