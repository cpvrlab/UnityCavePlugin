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1F2886" w14:paraId="563D8198" w14:textId="77777777" w:rsidTr="00A54C2F">
        <w:trPr>
          <w:trHeight w:hRule="exact" w:val="5670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3EFBA032" w14:textId="77777777" w:rsidR="005479A4" w:rsidRPr="001F2886" w:rsidRDefault="006373C4" w:rsidP="009F5BCC">
            <w:pPr>
              <w:pStyle w:val="Titel"/>
              <w:rPr>
                <w:noProof/>
              </w:rPr>
            </w:pPr>
            <w:r w:rsidRPr="001F2886">
              <w:rPr>
                <w:noProof/>
              </w:rPr>
              <w:drawing>
                <wp:inline distT="0" distB="0" distL="0" distR="0" wp14:anchorId="56816F78" wp14:editId="3E9E2224">
                  <wp:extent cx="3657600" cy="2743200"/>
                  <wp:effectExtent l="0" t="0" r="0" b="0"/>
                  <wp:docPr id="6" name="Grafik 6" descr="http://blog.gfx47.com/wp-content/uploads/2011/02/unity3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log.gfx47.com/wp-content/uploads/2011/02/unity3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730" cy="2749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1F2886" w14:paraId="3839A41D" w14:textId="77777777" w:rsidTr="00A54C2F">
        <w:trPr>
          <w:trHeight w:hRule="exact" w:val="622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10A17F7C" w14:textId="77777777" w:rsidR="009F5BCC" w:rsidRPr="001F2886" w:rsidRDefault="006373C4" w:rsidP="009F5BCC">
            <w:pPr>
              <w:pStyle w:val="Titel"/>
            </w:pPr>
            <w:proofErr w:type="spellStart"/>
            <w:r w:rsidRPr="001F2886">
              <w:t>Unity</w:t>
            </w:r>
            <w:proofErr w:type="spellEnd"/>
            <w:r w:rsidRPr="001F2886">
              <w:t xml:space="preserve"> 3D Server </w:t>
            </w:r>
            <w:proofErr w:type="spellStart"/>
            <w:r w:rsidRPr="001F2886">
              <w:t>for</w:t>
            </w:r>
            <w:proofErr w:type="spellEnd"/>
            <w:r w:rsidRPr="001F2886">
              <w:t xml:space="preserve"> CAVE Rendering</w:t>
            </w:r>
          </w:p>
          <w:p w14:paraId="1EA474AB" w14:textId="0E7F8CB2" w:rsidR="009F5BCC" w:rsidRPr="001F2886" w:rsidRDefault="006D339D" w:rsidP="009F5BCC">
            <w:pPr>
              <w:pStyle w:val="Untertitel"/>
            </w:pPr>
            <w:r w:rsidRPr="001F2886">
              <w:t>Arbeitsprotokoll</w:t>
            </w:r>
          </w:p>
          <w:p w14:paraId="261C7593" w14:textId="77777777" w:rsidR="009F5BCC" w:rsidRPr="001F2886" w:rsidRDefault="009F5BCC" w:rsidP="009F5BCC"/>
          <w:p w14:paraId="2CD75DBF" w14:textId="77777777" w:rsidR="009F5BCC" w:rsidRPr="001F2886" w:rsidRDefault="006373C4" w:rsidP="009F5BCC">
            <w:pPr>
              <w:rPr>
                <w:b/>
              </w:rPr>
            </w:pPr>
            <w:r w:rsidRPr="001F2886">
              <w:rPr>
                <w:b/>
              </w:rPr>
              <w:t xml:space="preserve">Julien Villiger, Daniel </w:t>
            </w:r>
            <w:proofErr w:type="spellStart"/>
            <w:r w:rsidRPr="001F2886">
              <w:rPr>
                <w:b/>
              </w:rPr>
              <w:t>Inversini</w:t>
            </w:r>
            <w:proofErr w:type="spellEnd"/>
          </w:p>
          <w:p w14:paraId="5D343DF4" w14:textId="56F8F1D4" w:rsidR="009F5BCC" w:rsidRPr="001F2886" w:rsidRDefault="00CA0A06" w:rsidP="00383A1F">
            <w:pPr>
              <w:rPr>
                <w:b/>
              </w:rPr>
            </w:pPr>
            <w:r w:rsidRPr="001F2886">
              <w:rPr>
                <w:b/>
              </w:rPr>
              <w:t>V0.</w:t>
            </w:r>
            <w:r w:rsidR="00F60468" w:rsidRPr="001F2886">
              <w:rPr>
                <w:b/>
              </w:rPr>
              <w:t>1</w:t>
            </w:r>
            <w:r w:rsidR="00474ADD" w:rsidRPr="001F2886">
              <w:rPr>
                <w:b/>
              </w:rPr>
              <w:t>, 2</w:t>
            </w:r>
            <w:r w:rsidR="00383A1F" w:rsidRPr="001F2886">
              <w:rPr>
                <w:b/>
              </w:rPr>
              <w:t>7</w:t>
            </w:r>
            <w:r w:rsidR="006373C4" w:rsidRPr="001F2886">
              <w:rPr>
                <w:b/>
              </w:rPr>
              <w:t>.09.2015</w:t>
            </w:r>
          </w:p>
        </w:tc>
      </w:tr>
      <w:tr w:rsidR="009F5BCC" w:rsidRPr="001F2886" w14:paraId="2606F709" w14:textId="77777777" w:rsidTr="00ED6401">
        <w:trPr>
          <w:trHeight w:hRule="exact" w:val="1134"/>
        </w:trPr>
        <w:tc>
          <w:tcPr>
            <w:tcW w:w="8530" w:type="dxa"/>
            <w:shd w:val="clear" w:color="auto" w:fill="auto"/>
            <w:vAlign w:val="bottom"/>
          </w:tcPr>
          <w:p w14:paraId="1659CAA6" w14:textId="77777777" w:rsidR="00D77EF2" w:rsidRPr="001F2886" w:rsidRDefault="00D77EF2" w:rsidP="00D77EF2">
            <w:pPr>
              <w:pStyle w:val="Fuzeile"/>
              <w:rPr>
                <w:b/>
                <w:color w:val="697D91"/>
                <w:sz w:val="19"/>
                <w:szCs w:val="19"/>
              </w:rPr>
            </w:pPr>
            <w:r w:rsidRPr="001F2886">
              <w:rPr>
                <w:b/>
                <w:color w:val="697D91"/>
                <w:sz w:val="19"/>
                <w:szCs w:val="19"/>
              </w:rPr>
              <w:t>Berner Fachhochschule</w:t>
            </w:r>
          </w:p>
          <w:p w14:paraId="0DBFFB2E" w14:textId="77777777" w:rsidR="00A02D37" w:rsidRPr="001F2886" w:rsidRDefault="006373C4" w:rsidP="00A02D37">
            <w:pPr>
              <w:pStyle w:val="RefFusszeile"/>
              <w:rPr>
                <w:color w:val="697D91"/>
                <w:szCs w:val="19"/>
              </w:rPr>
            </w:pPr>
            <w:r w:rsidRPr="001F2886">
              <w:rPr>
                <w:color w:val="697D91"/>
                <w:szCs w:val="19"/>
              </w:rPr>
              <w:t>Technik und Informatik</w:t>
            </w:r>
          </w:p>
          <w:p w14:paraId="1913C205" w14:textId="77777777" w:rsidR="009F5BCC" w:rsidRPr="001F2886" w:rsidRDefault="006373C4" w:rsidP="0065257C">
            <w:pPr>
              <w:pStyle w:val="Fuzeile"/>
            </w:pPr>
            <w:r w:rsidRPr="001F2886">
              <w:rPr>
                <w:color w:val="697D91"/>
                <w:sz w:val="19"/>
                <w:szCs w:val="19"/>
              </w:rPr>
              <w:t>Informatik</w:t>
            </w:r>
          </w:p>
        </w:tc>
      </w:tr>
    </w:tbl>
    <w:p w14:paraId="743FD71A" w14:textId="77777777" w:rsidR="00F825B4" w:rsidRPr="001F2886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1F2886" w:rsidSect="00A54C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502C018C" w14:textId="77777777" w:rsidR="008D61F6" w:rsidRPr="001F2886" w:rsidRDefault="008D61F6" w:rsidP="004F7B96">
      <w:pPr>
        <w:pStyle w:val="Inhaltsverzeichnis"/>
        <w:spacing w:line="100" w:lineRule="atLeast"/>
      </w:pPr>
      <w:r w:rsidRPr="001F2886">
        <w:lastRenderedPageBreak/>
        <w:t>Inhaltsverzeichnis</w:t>
      </w:r>
    </w:p>
    <w:p w14:paraId="43443080" w14:textId="77777777" w:rsidR="00796682" w:rsidRPr="001F2886" w:rsidRDefault="00796682"/>
    <w:p w14:paraId="2A0573C5" w14:textId="77777777" w:rsidR="004F7B96" w:rsidRPr="001F2886" w:rsidRDefault="004F7B96"/>
    <w:bookmarkStart w:id="0" w:name="_GoBack"/>
    <w:bookmarkEnd w:id="0"/>
    <w:p w14:paraId="747BA883" w14:textId="77777777" w:rsidR="004F02EF" w:rsidRDefault="00901AFC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1F2886">
        <w:rPr>
          <w:lang w:val="de-CH"/>
        </w:rPr>
        <w:fldChar w:fldCharType="begin"/>
      </w:r>
      <w:r w:rsidRPr="001F2886">
        <w:rPr>
          <w:lang w:val="de-CH"/>
        </w:rPr>
        <w:instrText xml:space="preserve"> TOC \o "1-1" \h \z \t "Überschrift 2;2;Überschrift 3;3;Überschrift 4;4;Überschrift 5;5" </w:instrText>
      </w:r>
      <w:r w:rsidRPr="001F2886">
        <w:rPr>
          <w:lang w:val="de-CH"/>
        </w:rPr>
        <w:fldChar w:fldCharType="separate"/>
      </w:r>
      <w:hyperlink w:anchor="_Toc431123220" w:history="1">
        <w:r w:rsidR="004F02EF" w:rsidRPr="008D2FC1">
          <w:rPr>
            <w:rStyle w:val="Hyperlink"/>
            <w:noProof/>
          </w:rPr>
          <w:t>1</w:t>
        </w:r>
        <w:r w:rsidR="004F02EF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F02EF" w:rsidRPr="008D2FC1">
          <w:rPr>
            <w:rStyle w:val="Hyperlink"/>
            <w:noProof/>
          </w:rPr>
          <w:t>VRPN Clients</w:t>
        </w:r>
        <w:r w:rsidR="004F02EF">
          <w:rPr>
            <w:noProof/>
            <w:webHidden/>
          </w:rPr>
          <w:tab/>
        </w:r>
        <w:r w:rsidR="004F02EF">
          <w:rPr>
            <w:noProof/>
            <w:webHidden/>
          </w:rPr>
          <w:fldChar w:fldCharType="begin"/>
        </w:r>
        <w:r w:rsidR="004F02EF">
          <w:rPr>
            <w:noProof/>
            <w:webHidden/>
          </w:rPr>
          <w:instrText xml:space="preserve"> PAGEREF _Toc431123220 \h </w:instrText>
        </w:r>
        <w:r w:rsidR="004F02EF">
          <w:rPr>
            <w:noProof/>
            <w:webHidden/>
          </w:rPr>
        </w:r>
        <w:r w:rsidR="004F02EF">
          <w:rPr>
            <w:noProof/>
            <w:webHidden/>
          </w:rPr>
          <w:fldChar w:fldCharType="separate"/>
        </w:r>
        <w:r w:rsidR="004F02EF">
          <w:rPr>
            <w:noProof/>
            <w:webHidden/>
          </w:rPr>
          <w:t>3</w:t>
        </w:r>
        <w:r w:rsidR="004F02EF">
          <w:rPr>
            <w:noProof/>
            <w:webHidden/>
          </w:rPr>
          <w:fldChar w:fldCharType="end"/>
        </w:r>
      </w:hyperlink>
    </w:p>
    <w:p w14:paraId="46FC9650" w14:textId="77777777" w:rsidR="004F02EF" w:rsidRDefault="004F02E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1" w:history="1">
        <w:r w:rsidRPr="008D2FC1">
          <w:rPr>
            <w:rStyle w:val="Hyperlink"/>
            <w:noProof/>
          </w:rPr>
          <w:t>1.1 UIVA Adapter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1F441E" w14:textId="77777777" w:rsidR="004F02EF" w:rsidRDefault="004F02E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2" w:history="1">
        <w:r w:rsidRPr="008D2FC1">
          <w:rPr>
            <w:rStyle w:val="Hyperlink"/>
            <w:noProof/>
          </w:rPr>
          <w:t>1.2 UART – Unity AR Toolkit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85108F" w14:textId="77777777" w:rsidR="004F02EF" w:rsidRDefault="004F02E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3" w:history="1">
        <w:r w:rsidRPr="008D2FC1">
          <w:rPr>
            <w:rStyle w:val="Hyperlink"/>
            <w:noProof/>
          </w:rPr>
          <w:t>1.3 VRPN C Library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D919BD" w14:textId="77777777" w:rsidR="004F02EF" w:rsidRDefault="004F02EF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4" w:history="1">
        <w:r w:rsidRPr="008D2FC1">
          <w:rPr>
            <w:rStyle w:val="Hyperlink"/>
            <w:noProof/>
          </w:rPr>
          <w:t>1.3.1 Direkte Kompilierung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BD2EB2" w14:textId="77777777" w:rsidR="004F02EF" w:rsidRDefault="004F02EF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5" w:history="1">
        <w:r w:rsidRPr="008D2FC1">
          <w:rPr>
            <w:rStyle w:val="Hyperlink"/>
            <w:noProof/>
          </w:rPr>
          <w:t>1.3.2 CMake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B51DA3" w14:textId="77777777" w:rsidR="004F02EF" w:rsidRDefault="004F02E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6" w:history="1">
        <w:r w:rsidRPr="008D2FC1">
          <w:rPr>
            <w:rStyle w:val="Hyperlink"/>
            <w:noProof/>
          </w:rPr>
          <w:t>1.4 VrpnNet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3EA7D2" w14:textId="77777777" w:rsidR="004F02EF" w:rsidRDefault="004F02E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31123227" w:history="1">
        <w:r w:rsidRPr="008D2FC1">
          <w:rPr>
            <w:rStyle w:val="Hyperlink"/>
            <w:noProof/>
          </w:rPr>
          <w:t>1.5 VrpnNet 1.1.1 (Chris VanderKnyff)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_Toc431123227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9E9C80" w14:textId="77777777" w:rsidR="006312CC" w:rsidRPr="001F2886" w:rsidRDefault="00901AFC">
      <w:r w:rsidRPr="001F2886">
        <w:fldChar w:fldCharType="end"/>
      </w:r>
    </w:p>
    <w:p w14:paraId="2EE69D56" w14:textId="5D97B59F" w:rsidR="006312CC" w:rsidRPr="001F2886" w:rsidRDefault="006312CC" w:rsidP="007050ED">
      <w:pPr>
        <w:pStyle w:val="berschrift1"/>
      </w:pPr>
      <w:r w:rsidRPr="001F2886">
        <w:br w:type="page"/>
      </w:r>
      <w:bookmarkStart w:id="1" w:name="_Toc431123220"/>
      <w:r w:rsidR="006D339D" w:rsidRPr="001F2886">
        <w:lastRenderedPageBreak/>
        <w:t xml:space="preserve">VRPN </w:t>
      </w:r>
      <w:r w:rsidR="00383A1F" w:rsidRPr="001F2886">
        <w:t>Clients</w:t>
      </w:r>
      <w:bookmarkEnd w:id="1"/>
    </w:p>
    <w:p w14:paraId="35F8F0D7" w14:textId="041D06E1" w:rsidR="006D339D" w:rsidRPr="001F2886" w:rsidRDefault="00B516C0" w:rsidP="006D339D">
      <w:r w:rsidRPr="001F2886">
        <w:t>Zwei</w:t>
      </w:r>
      <w:r w:rsidR="006D339D" w:rsidRPr="001F2886">
        <w:t xml:space="preserve"> Methoden gefunden, in </w:t>
      </w:r>
      <w:proofErr w:type="spellStart"/>
      <w:r w:rsidR="006D339D" w:rsidRPr="001F2886">
        <w:t>Unity</w:t>
      </w:r>
      <w:proofErr w:type="spellEnd"/>
      <w:r w:rsidR="006D339D" w:rsidRPr="001F2886">
        <w:t xml:space="preserve"> einen VRPN </w:t>
      </w:r>
      <w:r w:rsidR="005315B9" w:rsidRPr="001F2886">
        <w:t>Wrapper</w:t>
      </w:r>
      <w:r w:rsidR="006D339D" w:rsidRPr="001F2886">
        <w:t xml:space="preserve"> zu implementieren.</w:t>
      </w:r>
    </w:p>
    <w:p w14:paraId="6E8515EF" w14:textId="2438521D" w:rsidR="00E0101F" w:rsidRPr="001F2886" w:rsidRDefault="006D339D" w:rsidP="00E0101F">
      <w:pPr>
        <w:pStyle w:val="berschrift2"/>
        <w:jc w:val="both"/>
      </w:pPr>
      <w:bookmarkStart w:id="2" w:name="_Toc431123221"/>
      <w:r w:rsidRPr="001F2886">
        <w:t>UIVA Adapter</w:t>
      </w:r>
      <w:bookmarkEnd w:id="2"/>
    </w:p>
    <w:p w14:paraId="6065F60D" w14:textId="1FEF0914" w:rsidR="006D339D" w:rsidRPr="001F2886" w:rsidRDefault="00507005" w:rsidP="00E0101F">
      <w:pPr>
        <w:jc w:val="both"/>
      </w:pPr>
      <w:hyperlink r:id="rId15" w:history="1">
        <w:r w:rsidR="006D339D" w:rsidRPr="001F2886">
          <w:rPr>
            <w:rStyle w:val="Hyperlink"/>
          </w:rPr>
          <w:t>http://users.wpi.edu/~wangjia/UIVA.html</w:t>
        </w:r>
      </w:hyperlink>
    </w:p>
    <w:p w14:paraId="429D399F" w14:textId="77777777" w:rsidR="006D339D" w:rsidRPr="001F2886" w:rsidRDefault="006D339D" w:rsidP="00E0101F">
      <w:pPr>
        <w:jc w:val="both"/>
      </w:pPr>
    </w:p>
    <w:p w14:paraId="02A77182" w14:textId="12EA2C2C" w:rsidR="00E0101F" w:rsidRPr="001F2886" w:rsidRDefault="006D339D" w:rsidP="00E0101F">
      <w:pPr>
        <w:jc w:val="both"/>
      </w:pPr>
      <w:r w:rsidRPr="001F2886">
        <w:t xml:space="preserve">Problem: </w:t>
      </w:r>
      <w:r w:rsidR="001F62B7" w:rsidRPr="001F2886">
        <w:t>Ist ein relativ altes Tool und die</w:t>
      </w:r>
      <w:r w:rsidRPr="001F2886">
        <w:t xml:space="preserve"> UIVA_Server.exe </w:t>
      </w:r>
      <w:proofErr w:type="spellStart"/>
      <w:r w:rsidRPr="001F2886">
        <w:t>crashed</w:t>
      </w:r>
      <w:proofErr w:type="spellEnd"/>
      <w:r w:rsidRPr="001F2886">
        <w:t xml:space="preserve"> direkt beim Ausführen.</w:t>
      </w:r>
    </w:p>
    <w:p w14:paraId="2990A0CC" w14:textId="77777777" w:rsidR="009C56AC" w:rsidRPr="001F2886" w:rsidRDefault="009C56AC" w:rsidP="00E0101F">
      <w:pPr>
        <w:jc w:val="both"/>
      </w:pPr>
    </w:p>
    <w:p w14:paraId="2C757672" w14:textId="10D94783" w:rsidR="009C56AC" w:rsidRPr="001F2886" w:rsidRDefault="009C56AC" w:rsidP="00E0101F">
      <w:pPr>
        <w:jc w:val="both"/>
      </w:pPr>
      <w:r w:rsidRPr="001F2886">
        <w:rPr>
          <w:noProof/>
        </w:rPr>
        <w:drawing>
          <wp:inline distT="0" distB="0" distL="0" distR="0" wp14:anchorId="7A992D40" wp14:editId="60FF384D">
            <wp:extent cx="6011545" cy="3054985"/>
            <wp:effectExtent l="0" t="0" r="825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va_server_cras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C0AF" w14:textId="77777777" w:rsidR="009C56AC" w:rsidRPr="001F2886" w:rsidRDefault="009C56AC" w:rsidP="00E0101F">
      <w:pPr>
        <w:jc w:val="both"/>
      </w:pPr>
    </w:p>
    <w:p w14:paraId="40264208" w14:textId="2B714B5E" w:rsidR="00AB1B39" w:rsidRPr="001F2886" w:rsidRDefault="009C56AC" w:rsidP="00E0101F">
      <w:pPr>
        <w:jc w:val="both"/>
      </w:pPr>
      <w:r w:rsidRPr="001F2886">
        <w:t>Die Side-</w:t>
      </w:r>
      <w:proofErr w:type="spellStart"/>
      <w:r w:rsidRPr="001F2886">
        <w:t>by</w:t>
      </w:r>
      <w:proofErr w:type="spellEnd"/>
      <w:r w:rsidRPr="001F2886">
        <w:t>-Side-Konfiguration sei ungültig.</w:t>
      </w:r>
      <w:r w:rsidR="00AB1B39" w:rsidRPr="001F2886">
        <w:t xml:space="preserve"> Somit stimmt wohl das </w:t>
      </w:r>
      <w:proofErr w:type="spellStart"/>
      <w:r w:rsidR="00AB1B39" w:rsidRPr="001F2886">
        <w:t>Config</w:t>
      </w:r>
      <w:proofErr w:type="spellEnd"/>
      <w:r w:rsidR="00AB1B39" w:rsidRPr="001F2886">
        <w:t xml:space="preserve">-File nicht (Wird im Code nachgeschaut, wird das </w:t>
      </w:r>
      <w:proofErr w:type="spellStart"/>
      <w:r w:rsidR="00AB1B39" w:rsidRPr="001F2886">
        <w:t>Config</w:t>
      </w:r>
      <w:proofErr w:type="spellEnd"/>
      <w:r w:rsidR="00AB1B39" w:rsidRPr="001F2886">
        <w:t xml:space="preserve">-File an dieser Stelle </w:t>
      </w:r>
      <w:proofErr w:type="spellStart"/>
      <w:r w:rsidR="00AB1B39" w:rsidRPr="001F2886">
        <w:t>geparsed</w:t>
      </w:r>
      <w:proofErr w:type="spellEnd"/>
      <w:r w:rsidR="00AB1B39" w:rsidRPr="001F2886">
        <w:t>).</w:t>
      </w:r>
      <w:r w:rsidR="00D447D8" w:rsidRPr="001F2886">
        <w:t xml:space="preserve"> Es gibt aber kaum Einstellungsmöglichkeiten.</w:t>
      </w:r>
    </w:p>
    <w:p w14:paraId="32A717EE" w14:textId="77777777" w:rsidR="00293637" w:rsidRPr="001F2886" w:rsidRDefault="00293637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6CBA291E" w14:textId="6A3948B4" w:rsidR="00E0101F" w:rsidRPr="001F2886" w:rsidRDefault="006D339D" w:rsidP="00E0101F">
      <w:pPr>
        <w:pStyle w:val="berschrift2"/>
        <w:jc w:val="both"/>
      </w:pPr>
      <w:bookmarkStart w:id="3" w:name="_Toc431123222"/>
      <w:r w:rsidRPr="001F2886">
        <w:lastRenderedPageBreak/>
        <w:t xml:space="preserve">UART – </w:t>
      </w:r>
      <w:proofErr w:type="spellStart"/>
      <w:r w:rsidRPr="001F2886">
        <w:t>Unity</w:t>
      </w:r>
      <w:proofErr w:type="spellEnd"/>
      <w:r w:rsidRPr="001F2886">
        <w:t xml:space="preserve"> AR Toolkit</w:t>
      </w:r>
      <w:bookmarkEnd w:id="3"/>
    </w:p>
    <w:p w14:paraId="3F17BAC2" w14:textId="460F5A24" w:rsidR="00B516C0" w:rsidRPr="001F2886" w:rsidRDefault="00507005" w:rsidP="00E0101F">
      <w:pPr>
        <w:jc w:val="both"/>
      </w:pPr>
      <w:hyperlink r:id="rId17" w:history="1">
        <w:r w:rsidR="00B516C0" w:rsidRPr="001F2886">
          <w:rPr>
            <w:rStyle w:val="Hyperlink"/>
          </w:rPr>
          <w:t>https://research.cc.gatech.edu/uart/content/vrpnwrapper</w:t>
        </w:r>
      </w:hyperlink>
    </w:p>
    <w:p w14:paraId="0C647AB9" w14:textId="77777777" w:rsidR="00B516C0" w:rsidRPr="001F2886" w:rsidRDefault="00B516C0" w:rsidP="00E0101F">
      <w:pPr>
        <w:jc w:val="both"/>
      </w:pPr>
    </w:p>
    <w:p w14:paraId="3CC85A23" w14:textId="6EF87C8C" w:rsidR="00E0101F" w:rsidRPr="001F2886" w:rsidRDefault="006D339D" w:rsidP="00E0101F">
      <w:pPr>
        <w:jc w:val="both"/>
      </w:pPr>
      <w:proofErr w:type="spellStart"/>
      <w:r w:rsidRPr="001F2886">
        <w:t>UnityWrapper</w:t>
      </w:r>
      <w:proofErr w:type="spellEnd"/>
      <w:r w:rsidRPr="001F2886">
        <w:t xml:space="preserve"> inkl. Beispielprojekt.</w:t>
      </w:r>
      <w:r w:rsidR="00CB0ACB" w:rsidRPr="001F2886">
        <w:t xml:space="preserve"> Folgende Schritte sind beim Ausführen des Beispielprojekts</w:t>
      </w:r>
      <w:r w:rsidR="00656330" w:rsidRPr="001F2886">
        <w:t xml:space="preserve"> (</w:t>
      </w:r>
      <w:proofErr w:type="spellStart"/>
      <w:r w:rsidR="00656330" w:rsidRPr="001F2886">
        <w:t>VRPNWrapper</w:t>
      </w:r>
      <w:proofErr w:type="spellEnd"/>
      <w:r w:rsidR="00656330" w:rsidRPr="001F2886">
        <w:t>)</w:t>
      </w:r>
      <w:r w:rsidR="00CB0ACB" w:rsidRPr="001F2886">
        <w:t xml:space="preserve"> entstanden.</w:t>
      </w:r>
    </w:p>
    <w:p w14:paraId="0BA00AE9" w14:textId="77777777" w:rsidR="006D339D" w:rsidRPr="001F2886" w:rsidRDefault="006D339D" w:rsidP="00E0101F">
      <w:pPr>
        <w:jc w:val="both"/>
      </w:pPr>
    </w:p>
    <w:tbl>
      <w:tblPr>
        <w:tblW w:w="9356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828"/>
        <w:gridCol w:w="3417"/>
        <w:gridCol w:w="4111"/>
      </w:tblGrid>
      <w:tr w:rsidR="00B516C0" w:rsidRPr="001F2886" w14:paraId="5C58B03F" w14:textId="77777777" w:rsidTr="00B516C0">
        <w:trPr>
          <w:trHeight w:val="113"/>
        </w:trPr>
        <w:tc>
          <w:tcPr>
            <w:tcW w:w="1828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193BB48D" w14:textId="3BB7D8D6" w:rsidR="00B516C0" w:rsidRPr="001F2886" w:rsidRDefault="00B516C0" w:rsidP="00B8525F">
            <w:pPr>
              <w:jc w:val="both"/>
              <w:rPr>
                <w:b/>
              </w:rPr>
            </w:pPr>
            <w:r w:rsidRPr="001F2886">
              <w:rPr>
                <w:b/>
              </w:rPr>
              <w:t>Typ</w:t>
            </w:r>
          </w:p>
        </w:tc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28A3FAB" w14:textId="77777777" w:rsidR="00B516C0" w:rsidRPr="001F2886" w:rsidRDefault="00B516C0" w:rsidP="00B8525F">
            <w:pPr>
              <w:jc w:val="both"/>
              <w:rPr>
                <w:b/>
              </w:rPr>
            </w:pPr>
            <w:r w:rsidRPr="001F2886">
              <w:rPr>
                <w:b/>
              </w:rPr>
              <w:t>Beschreibung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14:paraId="2CB950AC" w14:textId="5F8B95EE" w:rsidR="00B516C0" w:rsidRPr="001F2886" w:rsidRDefault="00B516C0" w:rsidP="00E13959">
            <w:pPr>
              <w:rPr>
                <w:b/>
              </w:rPr>
            </w:pPr>
            <w:r w:rsidRPr="001F2886">
              <w:rPr>
                <w:b/>
              </w:rPr>
              <w:t>Ergebnis</w:t>
            </w:r>
          </w:p>
        </w:tc>
      </w:tr>
      <w:tr w:rsidR="00B516C0" w:rsidRPr="001F2886" w14:paraId="03C9F033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04ADB28" w14:textId="6978007E" w:rsidR="00B516C0" w:rsidRPr="001F2886" w:rsidRDefault="00B516C0" w:rsidP="00B8525F">
            <w:pPr>
              <w:jc w:val="both"/>
            </w:pPr>
            <w:r w:rsidRPr="001F2886">
              <w:t>Problem</w:t>
            </w:r>
          </w:p>
        </w:tc>
        <w:tc>
          <w:tcPr>
            <w:tcW w:w="3417" w:type="dxa"/>
            <w:shd w:val="clear" w:color="auto" w:fill="E6E6E6"/>
          </w:tcPr>
          <w:p w14:paraId="22C63505" w14:textId="70F25876" w:rsidR="00B516C0" w:rsidRPr="001F2886" w:rsidRDefault="00B516C0" w:rsidP="00B8525F">
            <w:pPr>
              <w:jc w:val="both"/>
            </w:pPr>
            <w:r w:rsidRPr="001F2886">
              <w:t>VRPNWrapper.dll kann nicht gefunden werden.</w:t>
            </w:r>
          </w:p>
        </w:tc>
        <w:tc>
          <w:tcPr>
            <w:tcW w:w="4111" w:type="dxa"/>
            <w:shd w:val="clear" w:color="auto" w:fill="E6E6E6"/>
          </w:tcPr>
          <w:p w14:paraId="1FF7E2F1" w14:textId="1C388E58" w:rsidR="00B516C0" w:rsidRPr="001F2886" w:rsidRDefault="00B516C0" w:rsidP="00E13959"/>
        </w:tc>
      </w:tr>
      <w:tr w:rsidR="00B516C0" w:rsidRPr="001F2886" w14:paraId="0DC28AD0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815CAD4" w14:textId="6B8A70E9" w:rsidR="00B516C0" w:rsidRPr="001F2886" w:rsidRDefault="00B516C0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8C56795" w14:textId="77777777" w:rsidR="00B516C0" w:rsidRPr="001F2886" w:rsidRDefault="00B516C0" w:rsidP="00B8525F">
            <w:pPr>
              <w:jc w:val="both"/>
            </w:pPr>
            <w:r w:rsidRPr="001F2886">
              <w:t xml:space="preserve">In der Klasse </w:t>
            </w:r>
            <w:proofErr w:type="spellStart"/>
            <w:r w:rsidRPr="001F2886">
              <w:t>VRPNManager.cs</w:t>
            </w:r>
            <w:proofErr w:type="spellEnd"/>
            <w:r w:rsidRPr="001F2886">
              <w:t xml:space="preserve"> die </w:t>
            </w:r>
            <w:proofErr w:type="spellStart"/>
            <w:r w:rsidRPr="001F2886">
              <w:t>DllImports</w:t>
            </w:r>
            <w:proofErr w:type="spellEnd"/>
            <w:r w:rsidRPr="001F2886">
              <w:t xml:space="preserve"> geändert zu:</w:t>
            </w:r>
          </w:p>
          <w:p w14:paraId="7CEBE302" w14:textId="77777777" w:rsidR="00B516C0" w:rsidRPr="001F2886" w:rsidRDefault="00B516C0" w:rsidP="00B8525F">
            <w:pPr>
              <w:jc w:val="both"/>
            </w:pPr>
          </w:p>
          <w:p w14:paraId="1D8D8606" w14:textId="77777777" w:rsidR="00B516C0" w:rsidRPr="001F2886" w:rsidRDefault="00B516C0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proofErr w:type="spellStart"/>
            <w:r w:rsidRPr="001F2886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proofErr w:type="spellEnd"/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</w:t>
            </w:r>
            <w:proofErr w:type="spellStart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VRPNWrapper</w:t>
            </w:r>
            <w:proofErr w:type="spellEnd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  <w:p w14:paraId="595B59F0" w14:textId="77777777" w:rsidR="003F6EB6" w:rsidRPr="001F288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</w:p>
          <w:p w14:paraId="7A078D35" w14:textId="4E5A3425" w:rsidR="003F6EB6" w:rsidRPr="001F2886" w:rsidRDefault="003F6EB6" w:rsidP="00B8525F">
            <w:pPr>
              <w:jc w:val="both"/>
              <w:rPr>
                <w:rFonts w:ascii="Consolas" w:hAnsi="Consolas" w:cs="Consolas"/>
                <w:color w:val="000000"/>
                <w:szCs w:val="19"/>
                <w:lang w:eastAsia="de-CH"/>
              </w:rPr>
            </w:pPr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Basierend auf diesem </w:t>
            </w:r>
            <w:proofErr w:type="spellStart"/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>Forumpost</w:t>
            </w:r>
            <w:proofErr w:type="spellEnd"/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: </w:t>
            </w:r>
            <w:hyperlink r:id="rId18" w:anchor="!topic/vr-geeks/N6nCoDpj5eQ" w:history="1">
              <w:r w:rsidRPr="001F2886">
                <w:rPr>
                  <w:rStyle w:val="Hyperlink"/>
                  <w:rFonts w:ascii="Consolas" w:hAnsi="Consolas" w:cs="Consolas"/>
                  <w:szCs w:val="19"/>
                  <w:lang w:eastAsia="de-CH"/>
                </w:rPr>
                <w:t>https://groups.google.com/forum/#!topic/vr-geeks/N6nCoDpj5eQ</w:t>
              </w:r>
            </w:hyperlink>
          </w:p>
          <w:p w14:paraId="1712E8E1" w14:textId="0EC12178" w:rsidR="003F6EB6" w:rsidRPr="001F2886" w:rsidRDefault="003F6EB6" w:rsidP="00B8525F">
            <w:pPr>
              <w:jc w:val="both"/>
            </w:pPr>
            <w:r w:rsidRPr="001F2886">
              <w:rPr>
                <w:rFonts w:ascii="Consolas" w:hAnsi="Consolas" w:cs="Consolas"/>
                <w:color w:val="000000"/>
                <w:szCs w:val="19"/>
                <w:lang w:eastAsia="de-CH"/>
              </w:rPr>
              <w:t xml:space="preserve"> </w:t>
            </w:r>
          </w:p>
        </w:tc>
        <w:tc>
          <w:tcPr>
            <w:tcW w:w="4111" w:type="dxa"/>
            <w:shd w:val="clear" w:color="auto" w:fill="E6E6E6"/>
          </w:tcPr>
          <w:p w14:paraId="7E2B1509" w14:textId="77777777" w:rsidR="00B516C0" w:rsidRPr="001F2886" w:rsidRDefault="00B516C0" w:rsidP="00E13959">
            <w:r w:rsidRPr="001F2886">
              <w:t xml:space="preserve">Fehlermeldung in </w:t>
            </w:r>
            <w:proofErr w:type="spellStart"/>
            <w:r w:rsidRPr="001F2886">
              <w:t>Unity</w:t>
            </w:r>
            <w:proofErr w:type="spellEnd"/>
            <w:r w:rsidRPr="001F2886">
              <w:t>:</w:t>
            </w:r>
          </w:p>
          <w:p w14:paraId="165C19A6" w14:textId="77777777" w:rsidR="00B516C0" w:rsidRPr="001F2886" w:rsidRDefault="00B516C0" w:rsidP="00E13959"/>
          <w:p w14:paraId="16F21D50" w14:textId="77777777" w:rsidR="00B516C0" w:rsidRPr="001F2886" w:rsidRDefault="00B516C0" w:rsidP="00E13959">
            <w:proofErr w:type="spellStart"/>
            <w:r w:rsidRPr="001F2886">
              <w:t>Failed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to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load</w:t>
            </w:r>
            <w:proofErr w:type="spellEnd"/>
            <w:r w:rsidRPr="001F2886">
              <w:t xml:space="preserve"> '</w:t>
            </w:r>
            <w:proofErr w:type="spellStart"/>
            <w:r w:rsidRPr="001F2886">
              <w:t>Assets</w:t>
            </w:r>
            <w:proofErr w:type="spellEnd"/>
            <w:r w:rsidRPr="001F2886">
              <w:t>/</w:t>
            </w:r>
            <w:proofErr w:type="spellStart"/>
            <w:r w:rsidRPr="001F2886">
              <w:t>Plugins</w:t>
            </w:r>
            <w:proofErr w:type="spellEnd"/>
            <w:r w:rsidRPr="001F2886">
              <w:t>/</w:t>
            </w:r>
            <w:proofErr w:type="spellStart"/>
            <w:r w:rsidRPr="001F2886">
              <w:t>VRPNWrapper</w:t>
            </w:r>
            <w:proofErr w:type="spellEnd"/>
            <w:r w:rsidRPr="001F2886">
              <w:t xml:space="preserve">/VRPNWrapper.dll', </w:t>
            </w:r>
            <w:proofErr w:type="spellStart"/>
            <w:r w:rsidRPr="001F2886">
              <w:t>expected</w:t>
            </w:r>
            <w:proofErr w:type="spellEnd"/>
            <w:r w:rsidRPr="001F2886">
              <w:t xml:space="preserve"> 64 </w:t>
            </w:r>
            <w:proofErr w:type="spellStart"/>
            <w:r w:rsidRPr="001F2886">
              <w:t>bit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architecture</w:t>
            </w:r>
            <w:proofErr w:type="spellEnd"/>
            <w:r w:rsidRPr="001F2886">
              <w:t xml:space="preserve"> (IMAGE_FILE_MACHINE_AMD64), but was IMAGE_FILE_MACHINE_I386. </w:t>
            </w:r>
            <w:proofErr w:type="spellStart"/>
            <w:r w:rsidRPr="001F2886">
              <w:t>You</w:t>
            </w:r>
            <w:proofErr w:type="spellEnd"/>
            <w:r w:rsidRPr="001F2886">
              <w:t xml:space="preserve"> must </w:t>
            </w:r>
            <w:proofErr w:type="spellStart"/>
            <w:r w:rsidRPr="001F2886">
              <w:t>recompile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your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plugin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for</w:t>
            </w:r>
            <w:proofErr w:type="spellEnd"/>
            <w:r w:rsidRPr="001F2886">
              <w:t xml:space="preserve"> 64 </w:t>
            </w:r>
            <w:proofErr w:type="spellStart"/>
            <w:r w:rsidRPr="001F2886">
              <w:t>bit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architecture</w:t>
            </w:r>
            <w:proofErr w:type="spellEnd"/>
            <w:r w:rsidRPr="001F2886">
              <w:t>.</w:t>
            </w:r>
          </w:p>
          <w:p w14:paraId="615B3B2F" w14:textId="77777777" w:rsidR="00B516C0" w:rsidRPr="001F2886" w:rsidRDefault="00B516C0" w:rsidP="00E13959"/>
          <w:p w14:paraId="5C3E744F" w14:textId="77777777" w:rsidR="00B516C0" w:rsidRPr="001F2886" w:rsidRDefault="00B516C0" w:rsidP="00E13959">
            <w:pPr>
              <w:pStyle w:val="Listenabsatz"/>
              <w:numPr>
                <w:ilvl w:val="0"/>
                <w:numId w:val="41"/>
              </w:numPr>
            </w:pPr>
            <w:proofErr w:type="spellStart"/>
            <w:r w:rsidRPr="001F2886">
              <w:t>Unity</w:t>
            </w:r>
            <w:proofErr w:type="spellEnd"/>
            <w:r w:rsidRPr="001F2886">
              <w:t xml:space="preserve"> 32 </w:t>
            </w:r>
            <w:proofErr w:type="spellStart"/>
            <w:r w:rsidRPr="001F2886">
              <w:t>bit</w:t>
            </w:r>
            <w:proofErr w:type="spellEnd"/>
            <w:r w:rsidRPr="001F2886">
              <w:t xml:space="preserve"> installieren, weil die VRPNWrapper.dll eine 32bit Architektur voraussetzt.</w:t>
            </w:r>
          </w:p>
          <w:p w14:paraId="4B7CCC9D" w14:textId="5601F749" w:rsidR="00662B3C" w:rsidRPr="001F2886" w:rsidRDefault="00662B3C" w:rsidP="00662B3C">
            <w:pPr>
              <w:pStyle w:val="Listenabsatz"/>
            </w:pPr>
          </w:p>
        </w:tc>
      </w:tr>
      <w:tr w:rsidR="00B516C0" w:rsidRPr="001F2886" w14:paraId="36F116DF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6402E869" w14:textId="30BA513E" w:rsidR="00B516C0" w:rsidRPr="001F2886" w:rsidRDefault="00B516C0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5E9AF1C3" w14:textId="59E6F663" w:rsidR="00B516C0" w:rsidRPr="001F2886" w:rsidRDefault="00E13959" w:rsidP="00B8525F">
            <w:pPr>
              <w:jc w:val="both"/>
            </w:pPr>
            <w:proofErr w:type="spellStart"/>
            <w:r w:rsidRPr="001F2886">
              <w:t>Unity</w:t>
            </w:r>
            <w:proofErr w:type="spellEnd"/>
            <w:r w:rsidRPr="001F2886">
              <w:t xml:space="preserve"> 32 </w:t>
            </w:r>
            <w:proofErr w:type="spellStart"/>
            <w:r w:rsidRPr="001F2886">
              <w:t>bit</w:t>
            </w:r>
            <w:proofErr w:type="spellEnd"/>
            <w:r w:rsidRPr="001F2886">
              <w:t xml:space="preserve"> installiert, Beispielprojekt erneut ausgeführt.</w:t>
            </w:r>
          </w:p>
        </w:tc>
        <w:tc>
          <w:tcPr>
            <w:tcW w:w="4111" w:type="dxa"/>
            <w:shd w:val="clear" w:color="auto" w:fill="E6E6E6"/>
          </w:tcPr>
          <w:p w14:paraId="0C872689" w14:textId="77777777" w:rsidR="00B516C0" w:rsidRPr="001F2886" w:rsidRDefault="00E13959" w:rsidP="00E13959">
            <w:r w:rsidRPr="001F2886">
              <w:t xml:space="preserve">Fehlermeldung in </w:t>
            </w:r>
            <w:proofErr w:type="spellStart"/>
            <w:r w:rsidRPr="001F2886">
              <w:t>Unity</w:t>
            </w:r>
            <w:proofErr w:type="spellEnd"/>
            <w:r w:rsidRPr="001F2886">
              <w:t>:</w:t>
            </w:r>
          </w:p>
          <w:p w14:paraId="5A85F989" w14:textId="77777777" w:rsidR="00E13959" w:rsidRPr="001F2886" w:rsidRDefault="00E13959" w:rsidP="00E13959"/>
          <w:p w14:paraId="1D007456" w14:textId="77777777" w:rsidR="00E13959" w:rsidRPr="001F2886" w:rsidRDefault="00E13959" w:rsidP="00E13959">
            <w:proofErr w:type="spellStart"/>
            <w:r w:rsidRPr="001F2886">
              <w:t>Failed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to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load</w:t>
            </w:r>
            <w:proofErr w:type="spellEnd"/>
            <w:r w:rsidRPr="001F2886">
              <w:t xml:space="preserve"> '</w:t>
            </w:r>
            <w:proofErr w:type="spellStart"/>
            <w:r w:rsidRPr="001F2886">
              <w:t>Assets</w:t>
            </w:r>
            <w:proofErr w:type="spellEnd"/>
            <w:r w:rsidRPr="001F2886">
              <w:t>/</w:t>
            </w:r>
            <w:proofErr w:type="spellStart"/>
            <w:r w:rsidRPr="001F2886">
              <w:t>Plugins</w:t>
            </w:r>
            <w:proofErr w:type="spellEnd"/>
            <w:r w:rsidRPr="001F2886">
              <w:t>/</w:t>
            </w:r>
            <w:proofErr w:type="spellStart"/>
            <w:r w:rsidRPr="001F2886">
              <w:t>VRPNWrapper</w:t>
            </w:r>
            <w:proofErr w:type="spellEnd"/>
            <w:r w:rsidRPr="001F2886">
              <w:t xml:space="preserve">/VRPNWrapper.dll' </w:t>
            </w:r>
            <w:proofErr w:type="spellStart"/>
            <w:r w:rsidRPr="001F2886">
              <w:t>with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error</w:t>
            </w:r>
            <w:proofErr w:type="spellEnd"/>
            <w:r w:rsidRPr="001F2886">
              <w:t xml:space="preserve"> 'Der Vorgang wurde erfolgreich beendet.</w:t>
            </w:r>
          </w:p>
          <w:p w14:paraId="68FE7C43" w14:textId="77777777" w:rsidR="00E13959" w:rsidRPr="001F2886" w:rsidRDefault="00E13959" w:rsidP="00E13959">
            <w:r w:rsidRPr="001F2886">
              <w:t xml:space="preserve">', </w:t>
            </w:r>
            <w:proofErr w:type="spellStart"/>
            <w:r w:rsidRPr="001F2886">
              <w:t>GetDllDirectory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returned</w:t>
            </w:r>
            <w:proofErr w:type="spellEnd"/>
            <w:r w:rsidRPr="001F2886">
              <w:t xml:space="preserve"> ''. </w:t>
            </w:r>
            <w:proofErr w:type="spellStart"/>
            <w:r w:rsidRPr="001F2886">
              <w:t>If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GetDllDirectory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returned</w:t>
            </w:r>
            <w:proofErr w:type="spellEnd"/>
            <w:r w:rsidRPr="001F2886">
              <w:t xml:space="preserve"> non </w:t>
            </w:r>
            <w:proofErr w:type="spellStart"/>
            <w:r w:rsidRPr="001F2886">
              <w:t>empty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path</w:t>
            </w:r>
            <w:proofErr w:type="spellEnd"/>
            <w:r w:rsidRPr="001F2886">
              <w:t xml:space="preserve">, check </w:t>
            </w:r>
            <w:proofErr w:type="spellStart"/>
            <w:r w:rsidRPr="001F2886">
              <w:t>that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you're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using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SetDirectoryDll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correctly</w:t>
            </w:r>
            <w:proofErr w:type="spellEnd"/>
            <w:r w:rsidRPr="001F2886">
              <w:t>.</w:t>
            </w:r>
          </w:p>
          <w:p w14:paraId="05F1F727" w14:textId="77777777" w:rsidR="00E13959" w:rsidRPr="001F2886" w:rsidRDefault="00E13959" w:rsidP="00E13959"/>
          <w:p w14:paraId="7939BC13" w14:textId="4DB095B9" w:rsidR="00E13959" w:rsidRPr="001F2886" w:rsidRDefault="00662B3C" w:rsidP="00190187">
            <w:pPr>
              <w:pStyle w:val="Listenabsatz"/>
              <w:numPr>
                <w:ilvl w:val="0"/>
                <w:numId w:val="41"/>
              </w:numPr>
            </w:pPr>
            <w:r w:rsidRPr="001F2886">
              <w:t>Error: “Der Vorgang wurde erfolgreich beendet.”</w:t>
            </w:r>
          </w:p>
        </w:tc>
      </w:tr>
      <w:tr w:rsidR="00662B3C" w:rsidRPr="001F2886" w14:paraId="4556B36A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36E18DEF" w14:textId="2A2DC539" w:rsidR="00662B3C" w:rsidRPr="001F2886" w:rsidRDefault="00662B3C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8F3DBC5" w14:textId="77777777" w:rsidR="00662B3C" w:rsidRPr="001F2886" w:rsidRDefault="00662B3C" w:rsidP="00B8525F">
            <w:pPr>
              <w:jc w:val="both"/>
            </w:pPr>
            <w:r w:rsidRPr="001F2886">
              <w:t xml:space="preserve">Das </w:t>
            </w:r>
            <w:proofErr w:type="spellStart"/>
            <w:r w:rsidRPr="001F2886">
              <w:t>Dll</w:t>
            </w:r>
            <w:proofErr w:type="spellEnd"/>
            <w:r w:rsidRPr="001F2886">
              <w:t xml:space="preserve"> Directory scheint also noch nicht korrekt zu sein.</w:t>
            </w:r>
          </w:p>
          <w:p w14:paraId="6A7E6968" w14:textId="77777777" w:rsidR="00662B3C" w:rsidRPr="001F2886" w:rsidRDefault="00662B3C" w:rsidP="00B8525F">
            <w:pPr>
              <w:jc w:val="both"/>
            </w:pPr>
          </w:p>
          <w:p w14:paraId="060EE65D" w14:textId="0E9EA1A9" w:rsidR="00662B3C" w:rsidRPr="001F2886" w:rsidRDefault="00662B3C" w:rsidP="00B8525F">
            <w:pPr>
              <w:jc w:val="both"/>
            </w:pPr>
            <w:r w:rsidRPr="001F2886">
              <w:t>Im Projekt als Referenz angeben.</w:t>
            </w:r>
          </w:p>
        </w:tc>
        <w:tc>
          <w:tcPr>
            <w:tcW w:w="4111" w:type="dxa"/>
            <w:shd w:val="clear" w:color="auto" w:fill="E6E6E6"/>
          </w:tcPr>
          <w:p w14:paraId="04A83DC7" w14:textId="622A33D0" w:rsidR="00662B3C" w:rsidRPr="001F2886" w:rsidRDefault="00662B3C" w:rsidP="00E13959">
            <w:r w:rsidRPr="001F2886">
              <w:t xml:space="preserve">Fehlermeldung, </w:t>
            </w:r>
            <w:proofErr w:type="spellStart"/>
            <w:r w:rsidRPr="001F2886">
              <w:t>reference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could</w:t>
            </w:r>
            <w:proofErr w:type="spellEnd"/>
            <w:r w:rsidRPr="001F2886">
              <w:t xml:space="preserve"> not </w:t>
            </w:r>
            <w:proofErr w:type="spellStart"/>
            <w:r w:rsidRPr="001F2886">
              <w:t>be</w:t>
            </w:r>
            <w:proofErr w:type="spellEnd"/>
            <w:r w:rsidRPr="001F2886">
              <w:t xml:space="preserve"> </w:t>
            </w:r>
            <w:proofErr w:type="spellStart"/>
            <w:r w:rsidRPr="001F2886">
              <w:t>added</w:t>
            </w:r>
            <w:proofErr w:type="spellEnd"/>
            <w:r w:rsidRPr="001F2886">
              <w:t>.</w:t>
            </w:r>
          </w:p>
        </w:tc>
      </w:tr>
      <w:tr w:rsidR="00662B3C" w:rsidRPr="001F2886" w14:paraId="44D664D4" w14:textId="77777777" w:rsidTr="00B516C0">
        <w:trPr>
          <w:trHeight w:val="113"/>
        </w:trPr>
        <w:tc>
          <w:tcPr>
            <w:tcW w:w="1828" w:type="dxa"/>
            <w:shd w:val="clear" w:color="auto" w:fill="E6E6E6"/>
          </w:tcPr>
          <w:p w14:paraId="155A0931" w14:textId="771C7BCC" w:rsidR="00662B3C" w:rsidRPr="001F2886" w:rsidRDefault="00D51DA5" w:rsidP="00B8525F">
            <w:pPr>
              <w:jc w:val="both"/>
            </w:pPr>
            <w:r w:rsidRPr="001F2886">
              <w:t>Massnahme</w:t>
            </w:r>
          </w:p>
        </w:tc>
        <w:tc>
          <w:tcPr>
            <w:tcW w:w="3417" w:type="dxa"/>
            <w:shd w:val="clear" w:color="auto" w:fill="E6E6E6"/>
          </w:tcPr>
          <w:p w14:paraId="3A1F590B" w14:textId="57C9F55A" w:rsidR="00662B3C" w:rsidRPr="001F2886" w:rsidRDefault="00DB4D4A" w:rsidP="00B8525F">
            <w:pPr>
              <w:jc w:val="both"/>
            </w:pP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[</w:t>
            </w:r>
            <w:proofErr w:type="spellStart"/>
            <w:r w:rsidRPr="001F2886">
              <w:rPr>
                <w:rFonts w:ascii="Consolas" w:hAnsi="Consolas" w:cs="Consolas"/>
                <w:color w:val="2B91AF"/>
                <w:szCs w:val="19"/>
                <w:highlight w:val="white"/>
                <w:lang w:eastAsia="de-CH"/>
              </w:rPr>
              <w:t>DllImport</w:t>
            </w:r>
            <w:proofErr w:type="spellEnd"/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(</w:t>
            </w:r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"</w:t>
            </w:r>
            <w:proofErr w:type="spellStart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Assets</w:t>
            </w:r>
            <w:proofErr w:type="spellEnd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/</w:t>
            </w:r>
            <w:proofErr w:type="spellStart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Plugins</w:t>
            </w:r>
            <w:proofErr w:type="spellEnd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/</w:t>
            </w:r>
            <w:proofErr w:type="spellStart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VRPNWrapper</w:t>
            </w:r>
            <w:proofErr w:type="spellEnd"/>
            <w:r w:rsidRPr="001F2886">
              <w:rPr>
                <w:rFonts w:ascii="Consolas" w:hAnsi="Consolas" w:cs="Consolas"/>
                <w:color w:val="A31515"/>
                <w:szCs w:val="19"/>
                <w:highlight w:val="white"/>
                <w:lang w:eastAsia="de-CH"/>
              </w:rPr>
              <w:t>/VRPNWrapper.dll"</w:t>
            </w:r>
            <w:r w:rsidRPr="001F2886">
              <w:rPr>
                <w:rFonts w:ascii="Consolas" w:hAnsi="Consolas" w:cs="Consolas"/>
                <w:color w:val="000000"/>
                <w:szCs w:val="19"/>
                <w:highlight w:val="white"/>
                <w:lang w:eastAsia="de-CH"/>
              </w:rPr>
              <w:t>)]</w:t>
            </w:r>
          </w:p>
        </w:tc>
        <w:tc>
          <w:tcPr>
            <w:tcW w:w="4111" w:type="dxa"/>
            <w:shd w:val="clear" w:color="auto" w:fill="E6E6E6"/>
          </w:tcPr>
          <w:p w14:paraId="261AF6DF" w14:textId="77777777" w:rsidR="00662B3C" w:rsidRPr="001F2886" w:rsidRDefault="00DB4D4A" w:rsidP="00DB4D4A">
            <w:pPr>
              <w:pStyle w:val="Listenabsatz"/>
              <w:numPr>
                <w:ilvl w:val="0"/>
                <w:numId w:val="41"/>
              </w:numPr>
            </w:pPr>
            <w:proofErr w:type="spellStart"/>
            <w:r w:rsidRPr="001F2886">
              <w:t>DllNotFoundException</w:t>
            </w:r>
            <w:proofErr w:type="spellEnd"/>
          </w:p>
          <w:p w14:paraId="50D48FD8" w14:textId="77777777" w:rsidR="00DB4D4A" w:rsidRPr="001F2886" w:rsidRDefault="00DB4D4A" w:rsidP="00DB4D4A"/>
          <w:p w14:paraId="5FA7D655" w14:textId="01F50555" w:rsidR="00DB4D4A" w:rsidRPr="001F2886" w:rsidRDefault="00DB4D4A" w:rsidP="00825F5C">
            <w:r w:rsidRPr="001F2886">
              <w:t>Obwohl der Pfad genau stimmt.</w:t>
            </w:r>
          </w:p>
        </w:tc>
      </w:tr>
    </w:tbl>
    <w:p w14:paraId="6873A8F0" w14:textId="45F9EB1F" w:rsidR="00B516C0" w:rsidRPr="001F2886" w:rsidRDefault="00B516C0" w:rsidP="00E0101F">
      <w:pPr>
        <w:jc w:val="both"/>
      </w:pPr>
    </w:p>
    <w:p w14:paraId="77A20B17" w14:textId="4406DCE2" w:rsidR="00B516C0" w:rsidRPr="001F2886" w:rsidRDefault="00DB4D4A" w:rsidP="00E0101F">
      <w:pPr>
        <w:jc w:val="both"/>
      </w:pPr>
      <w:r w:rsidRPr="001F2886">
        <w:t>Laut diesem Post (</w:t>
      </w:r>
      <w:hyperlink r:id="rId19" w:history="1">
        <w:r w:rsidRPr="001F2886">
          <w:rPr>
            <w:rStyle w:val="Hyperlink"/>
          </w:rPr>
          <w:t>http://sourceforge.net/p/vrpnwrapper/discussion/1087054/thread/020a5275/</w:t>
        </w:r>
      </w:hyperlink>
      <w:r w:rsidRPr="001F2886">
        <w:t>) muss die DLL</w:t>
      </w:r>
      <w:r w:rsidR="00DD49E7" w:rsidRPr="001F2886">
        <w:t xml:space="preserve"> (VRPNWrapper.dll)</w:t>
      </w:r>
      <w:r w:rsidRPr="001F2886">
        <w:t xml:space="preserve"> neu erstellt werden, damit sie funktioniert.</w:t>
      </w:r>
    </w:p>
    <w:p w14:paraId="3058B76C" w14:textId="6B584FC4" w:rsidR="00511D21" w:rsidRPr="001F2886" w:rsidRDefault="00511D21" w:rsidP="006D339D">
      <w:pPr>
        <w:jc w:val="both"/>
      </w:pPr>
    </w:p>
    <w:p w14:paraId="600F5BE5" w14:textId="094D18C7" w:rsidR="00DD49E7" w:rsidRPr="001F2886" w:rsidRDefault="00DD49E7" w:rsidP="006D339D">
      <w:pPr>
        <w:jc w:val="both"/>
      </w:pPr>
      <w:r w:rsidRPr="001F2886">
        <w:t>Die Anleitung so gut es geht befolgt und sämtliche, fehlenden Dateien aus dem VRPN-Projekt (</w:t>
      </w:r>
      <w:hyperlink r:id="rId20" w:history="1">
        <w:r w:rsidRPr="001F2886">
          <w:rPr>
            <w:rStyle w:val="Hyperlink"/>
          </w:rPr>
          <w:t>https://github.com/vrpn/vrpn</w:t>
        </w:r>
      </w:hyperlink>
      <w:r w:rsidRPr="001F2886">
        <w:t xml:space="preserve">) genommen. Zusätzlich </w:t>
      </w:r>
      <w:proofErr w:type="spellStart"/>
      <w:r w:rsidRPr="001F2886">
        <w:t>Intellisense</w:t>
      </w:r>
      <w:proofErr w:type="spellEnd"/>
      <w:r w:rsidRPr="001F2886">
        <w:t xml:space="preserve"> Errors </w:t>
      </w:r>
      <w:proofErr w:type="spellStart"/>
      <w:r w:rsidRPr="001F2886">
        <w:t>gefixed</w:t>
      </w:r>
      <w:proofErr w:type="spellEnd"/>
      <w:r w:rsidRPr="001F2886">
        <w:t>.</w:t>
      </w:r>
    </w:p>
    <w:p w14:paraId="2AC97553" w14:textId="77777777" w:rsidR="00DD49E7" w:rsidRPr="001F2886" w:rsidRDefault="00DD49E7" w:rsidP="006D339D">
      <w:pPr>
        <w:jc w:val="both"/>
      </w:pPr>
    </w:p>
    <w:p w14:paraId="0DA6C8E6" w14:textId="372271D6" w:rsidR="00DD49E7" w:rsidRPr="001F2886" w:rsidRDefault="00DD49E7" w:rsidP="006D339D">
      <w:pPr>
        <w:jc w:val="both"/>
      </w:pPr>
      <w:r w:rsidRPr="001F2886">
        <w:t>Anschliessend erscheinen einige Fehler, die sich nicht ohne fundiertes Wissen beheben lassen.</w:t>
      </w:r>
    </w:p>
    <w:p w14:paraId="1D573F41" w14:textId="77777777" w:rsidR="00DD49E7" w:rsidRPr="001F2886" w:rsidRDefault="00DD49E7" w:rsidP="006D339D">
      <w:pPr>
        <w:jc w:val="both"/>
      </w:pPr>
    </w:p>
    <w:p w14:paraId="3F75F4AF" w14:textId="225316E4" w:rsidR="00DD49E7" w:rsidRPr="001F2886" w:rsidRDefault="00825F5C" w:rsidP="006D339D">
      <w:pPr>
        <w:jc w:val="both"/>
      </w:pPr>
      <w:r w:rsidRPr="001F2886">
        <w:rPr>
          <w:noProof/>
        </w:rPr>
        <w:lastRenderedPageBreak/>
        <w:drawing>
          <wp:inline distT="0" distB="0" distL="0" distR="0" wp14:anchorId="68A1E36B" wp14:editId="228C786F">
            <wp:extent cx="6011545" cy="1692910"/>
            <wp:effectExtent l="0" t="0" r="8255" b="254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PNWrapperError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51E" w14:textId="77777777" w:rsidR="00324240" w:rsidRPr="001F2886" w:rsidRDefault="00324240" w:rsidP="006D339D">
      <w:pPr>
        <w:jc w:val="both"/>
      </w:pPr>
    </w:p>
    <w:p w14:paraId="100A134B" w14:textId="22F999D4" w:rsidR="00ED4C06" w:rsidRPr="001F2886" w:rsidRDefault="00ED4C06" w:rsidP="006D339D">
      <w:pPr>
        <w:jc w:val="both"/>
      </w:pPr>
      <w:r w:rsidRPr="001F2886">
        <w:t>Der Fehler scheint primär am Headerfile « </w:t>
      </w:r>
      <w:proofErr w:type="spellStart"/>
      <w:r w:rsidRPr="001F2886">
        <w:t>vrpn_Generic_Server_Object.h</w:t>
      </w:r>
      <w:proofErr w:type="spellEnd"/>
      <w:r w:rsidRPr="001F2886">
        <w:t xml:space="preserve"> » zu liegen. </w:t>
      </w:r>
      <w:r w:rsidR="00A13A57" w:rsidRPr="001F2886">
        <w:t>Andere Ver</w:t>
      </w:r>
      <w:r w:rsidR="00AA7AD4" w:rsidRPr="001F2886">
        <w:t>sion aus dem Web</w:t>
      </w:r>
      <w:r w:rsidRPr="001F2886">
        <w:t xml:space="preserve"> eingefügt, leider dieselben </w:t>
      </w:r>
      <w:r w:rsidR="00192427" w:rsidRPr="001F2886">
        <w:t>Errors</w:t>
      </w:r>
      <w:r w:rsidRPr="001F2886">
        <w:t>.</w:t>
      </w:r>
    </w:p>
    <w:p w14:paraId="5283A3EE" w14:textId="77777777" w:rsidR="00ED4C06" w:rsidRPr="001F2886" w:rsidRDefault="00ED4C06" w:rsidP="006D339D">
      <w:pPr>
        <w:jc w:val="both"/>
      </w:pPr>
    </w:p>
    <w:p w14:paraId="4D12EDCA" w14:textId="77777777" w:rsidR="00293637" w:rsidRPr="001F2886" w:rsidRDefault="00293637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373184A5" w14:textId="7E5990BF" w:rsidR="00324240" w:rsidRPr="001F2886" w:rsidRDefault="00383A1F" w:rsidP="00383A1F">
      <w:pPr>
        <w:pStyle w:val="berschrift2"/>
      </w:pPr>
      <w:bookmarkStart w:id="4" w:name="_Toc431123223"/>
      <w:r w:rsidRPr="001F2886">
        <w:lastRenderedPageBreak/>
        <w:t>VRPN C Library</w:t>
      </w:r>
      <w:bookmarkEnd w:id="4"/>
    </w:p>
    <w:p w14:paraId="2EFB760B" w14:textId="1371257D" w:rsidR="00383A1F" w:rsidRPr="001F2886" w:rsidRDefault="00383A1F" w:rsidP="006D339D">
      <w:pPr>
        <w:jc w:val="both"/>
      </w:pPr>
      <w:hyperlink r:id="rId22" w:history="1">
        <w:r w:rsidRPr="001F2886">
          <w:rPr>
            <w:rStyle w:val="Hyperlink"/>
          </w:rPr>
          <w:t>https://github.com/vrpn/vrpn</w:t>
        </w:r>
      </w:hyperlink>
    </w:p>
    <w:p w14:paraId="2053407E" w14:textId="77777777" w:rsidR="00383A1F" w:rsidRPr="001F2886" w:rsidRDefault="00383A1F" w:rsidP="006D339D">
      <w:pPr>
        <w:jc w:val="both"/>
      </w:pPr>
    </w:p>
    <w:p w14:paraId="269544C3" w14:textId="76B44F77" w:rsidR="00293637" w:rsidRPr="001F2886" w:rsidRDefault="00293637" w:rsidP="00293637">
      <w:pPr>
        <w:pStyle w:val="berschrift3"/>
      </w:pPr>
      <w:bookmarkStart w:id="5" w:name="_Toc431123224"/>
      <w:r w:rsidRPr="001F2886">
        <w:t>Direkte Kompilierung</w:t>
      </w:r>
      <w:bookmarkEnd w:id="5"/>
    </w:p>
    <w:p w14:paraId="477BBBBD" w14:textId="77777777" w:rsidR="00293637" w:rsidRPr="001F2886" w:rsidRDefault="00293637" w:rsidP="006D339D">
      <w:pPr>
        <w:jc w:val="both"/>
      </w:pPr>
    </w:p>
    <w:p w14:paraId="76B7F829" w14:textId="069AD8BD" w:rsidR="00383A1F" w:rsidRPr="001F2886" w:rsidRDefault="000E177F" w:rsidP="006D339D">
      <w:pPr>
        <w:jc w:val="both"/>
      </w:pPr>
      <w:r w:rsidRPr="001F2886">
        <w:t>Komplette Solution (bis auf 3 Errors) kompilierbar.</w:t>
      </w:r>
    </w:p>
    <w:p w14:paraId="7D797B96" w14:textId="77777777" w:rsidR="000E177F" w:rsidRPr="001F2886" w:rsidRDefault="000E177F" w:rsidP="006D339D">
      <w:pPr>
        <w:jc w:val="both"/>
      </w:pPr>
    </w:p>
    <w:p w14:paraId="38871AC9" w14:textId="2EC7C3BA" w:rsidR="000E177F" w:rsidRPr="001F2886" w:rsidRDefault="000E177F" w:rsidP="006D339D">
      <w:pPr>
        <w:jc w:val="both"/>
      </w:pPr>
      <w:r w:rsidRPr="001F2886">
        <w:t xml:space="preserve">Die Ausführung eines Projektes schlägt fehl (z.B. </w:t>
      </w:r>
      <w:proofErr w:type="spellStart"/>
      <w:r w:rsidRPr="001F2886">
        <w:t>test_vrpn</w:t>
      </w:r>
      <w:proofErr w:type="spellEnd"/>
      <w:r w:rsidRPr="001F2886">
        <w:t xml:space="preserve">) mit folgender </w:t>
      </w:r>
      <w:proofErr w:type="gramStart"/>
      <w:r w:rsidRPr="001F2886">
        <w:t>Nachricht :</w:t>
      </w:r>
      <w:proofErr w:type="gramEnd"/>
    </w:p>
    <w:p w14:paraId="40AC8C97" w14:textId="77777777" w:rsidR="000E177F" w:rsidRPr="001F2886" w:rsidRDefault="000E177F" w:rsidP="006D339D">
      <w:pPr>
        <w:jc w:val="both"/>
      </w:pPr>
    </w:p>
    <w:p w14:paraId="369A446A" w14:textId="34B51B50" w:rsidR="000E177F" w:rsidRPr="001F2886" w:rsidRDefault="000E177F" w:rsidP="006D339D">
      <w:pPr>
        <w:jc w:val="both"/>
      </w:pPr>
      <w:r w:rsidRPr="001F2886">
        <w:rPr>
          <w:noProof/>
        </w:rPr>
        <w:drawing>
          <wp:inline distT="0" distB="0" distL="0" distR="0" wp14:anchorId="22E58B9B" wp14:editId="7A08F9F0">
            <wp:extent cx="4371975" cy="19050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pn_c_runproj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66C5" w14:textId="77777777" w:rsidR="000E177F" w:rsidRPr="001F2886" w:rsidRDefault="000E177F" w:rsidP="006D339D">
      <w:pPr>
        <w:jc w:val="both"/>
      </w:pPr>
    </w:p>
    <w:p w14:paraId="6368AF67" w14:textId="155B9D75" w:rsidR="000E177F" w:rsidRPr="001F2886" w:rsidRDefault="00293637" w:rsidP="000E177F">
      <w:pPr>
        <w:pStyle w:val="berschrift3"/>
      </w:pPr>
      <w:bookmarkStart w:id="6" w:name="_Toc431123225"/>
      <w:proofErr w:type="spellStart"/>
      <w:r w:rsidRPr="001F2886">
        <w:t>C</w:t>
      </w:r>
      <w:r w:rsidR="000E177F" w:rsidRPr="001F2886">
        <w:t>Make</w:t>
      </w:r>
      <w:bookmarkEnd w:id="6"/>
      <w:proofErr w:type="spellEnd"/>
    </w:p>
    <w:p w14:paraId="421DF762" w14:textId="77777777" w:rsidR="000E177F" w:rsidRPr="001F2886" w:rsidRDefault="000E177F" w:rsidP="006D339D">
      <w:pPr>
        <w:jc w:val="both"/>
      </w:pPr>
    </w:p>
    <w:p w14:paraId="59B2F31D" w14:textId="21754D3F" w:rsidR="000E177F" w:rsidRPr="001F2886" w:rsidRDefault="000E177F" w:rsidP="006D339D">
      <w:pPr>
        <w:jc w:val="both"/>
      </w:pPr>
      <w:r w:rsidRPr="001F2886">
        <w:t xml:space="preserve">Die gesamte Source mit </w:t>
      </w:r>
      <w:proofErr w:type="spellStart"/>
      <w:r w:rsidRPr="001F2886">
        <w:t>CMake</w:t>
      </w:r>
      <w:proofErr w:type="spellEnd"/>
      <w:r w:rsidRPr="001F2886">
        <w:t xml:space="preserve"> generiert. Beim Au</w:t>
      </w:r>
      <w:r w:rsidR="002268B1" w:rsidRPr="001F2886">
        <w:t>s</w:t>
      </w:r>
      <w:r w:rsidRPr="001F2886">
        <w:t>führen der Projekte findet er etliche DLLs nicht.</w:t>
      </w:r>
    </w:p>
    <w:p w14:paraId="7554E29A" w14:textId="77777777" w:rsidR="000E177F" w:rsidRPr="001F2886" w:rsidRDefault="000E177F" w:rsidP="006D339D">
      <w:pPr>
        <w:jc w:val="both"/>
      </w:pPr>
    </w:p>
    <w:p w14:paraId="38F8ECE6" w14:textId="134DF7EA" w:rsidR="000E177F" w:rsidRPr="001F2886" w:rsidRDefault="000E177F" w:rsidP="006D339D">
      <w:pPr>
        <w:jc w:val="both"/>
      </w:pPr>
      <w:r w:rsidRPr="001F2886">
        <w:rPr>
          <w:noProof/>
        </w:rPr>
        <w:drawing>
          <wp:inline distT="0" distB="0" distL="0" distR="0" wp14:anchorId="312C8C26" wp14:editId="5AA1744B">
            <wp:extent cx="6011545" cy="1144270"/>
            <wp:effectExtent l="0" t="0" r="825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rpn_c_cmake_runprojec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5FD" w14:textId="77777777" w:rsidR="000E177F" w:rsidRPr="001F2886" w:rsidRDefault="000E177F" w:rsidP="006D339D">
      <w:pPr>
        <w:jc w:val="both"/>
      </w:pPr>
    </w:p>
    <w:p w14:paraId="5887E438" w14:textId="2120A567" w:rsidR="00614C58" w:rsidRPr="001F2886" w:rsidRDefault="00614C58">
      <w:pPr>
        <w:spacing w:line="240" w:lineRule="auto"/>
      </w:pPr>
      <w:r w:rsidRPr="001F2886">
        <w:br w:type="page"/>
      </w:r>
    </w:p>
    <w:p w14:paraId="1104310A" w14:textId="77777777" w:rsidR="0009784F" w:rsidRPr="001F2886" w:rsidRDefault="0009784F" w:rsidP="0009784F">
      <w:pPr>
        <w:pStyle w:val="berschrift2"/>
      </w:pPr>
      <w:bookmarkStart w:id="7" w:name="_Toc431123226"/>
      <w:proofErr w:type="spellStart"/>
      <w:r w:rsidRPr="001F2886">
        <w:lastRenderedPageBreak/>
        <w:t>VrpnNet</w:t>
      </w:r>
      <w:bookmarkEnd w:id="7"/>
      <w:proofErr w:type="spellEnd"/>
    </w:p>
    <w:p w14:paraId="0F3FF877" w14:textId="77777777" w:rsidR="0009784F" w:rsidRPr="001F2886" w:rsidRDefault="0009784F">
      <w:pPr>
        <w:spacing w:line="240" w:lineRule="auto"/>
      </w:pPr>
    </w:p>
    <w:p w14:paraId="19719EB2" w14:textId="7CC0EBA8" w:rsidR="0009784F" w:rsidRPr="001F2886" w:rsidRDefault="0009784F">
      <w:pPr>
        <w:spacing w:line="240" w:lineRule="auto"/>
      </w:pPr>
      <w:hyperlink r:id="rId25" w:history="1">
        <w:r w:rsidRPr="001F2886">
          <w:rPr>
            <w:rStyle w:val="Hyperlink"/>
          </w:rPr>
          <w:t>https://github.com/vrpn/VrpnNet</w:t>
        </w:r>
      </w:hyperlink>
    </w:p>
    <w:p w14:paraId="101D8FD5" w14:textId="77777777" w:rsidR="0009784F" w:rsidRPr="001F2886" w:rsidRDefault="0009784F">
      <w:pPr>
        <w:spacing w:line="240" w:lineRule="auto"/>
      </w:pPr>
    </w:p>
    <w:p w14:paraId="5923A556" w14:textId="22483B6F" w:rsidR="0009784F" w:rsidRPr="001F2886" w:rsidRDefault="0009784F">
      <w:pPr>
        <w:spacing w:line="240" w:lineRule="auto"/>
      </w:pPr>
      <w:r w:rsidRPr="001F2886">
        <w:t xml:space="preserve">Initiale Ausführung funktioniert nicht, etliche Headerfiles fehlen. Folgende Schritte </w:t>
      </w:r>
      <w:proofErr w:type="gramStart"/>
      <w:r w:rsidRPr="001F2886">
        <w:t>unternommen :</w:t>
      </w:r>
      <w:proofErr w:type="gramEnd"/>
    </w:p>
    <w:p w14:paraId="481CC46D" w14:textId="77777777" w:rsidR="0009784F" w:rsidRPr="001F2886" w:rsidRDefault="0009784F">
      <w:pPr>
        <w:spacing w:line="240" w:lineRule="auto"/>
      </w:pPr>
    </w:p>
    <w:p w14:paraId="12A85ECB" w14:textId="51EB650F" w:rsidR="0009784F" w:rsidRPr="001F2886" w:rsidRDefault="0009784F" w:rsidP="0009784F">
      <w:pPr>
        <w:pStyle w:val="Listenabsatz"/>
        <w:numPr>
          <w:ilvl w:val="0"/>
          <w:numId w:val="42"/>
        </w:numPr>
        <w:spacing w:line="240" w:lineRule="auto"/>
      </w:pPr>
      <w:r w:rsidRPr="001F2886">
        <w:t>Komplettes VPRN-Projekt</w:t>
      </w:r>
      <w:r w:rsidR="00464787" w:rsidRPr="001F2886">
        <w:t xml:space="preserve"> (siehe Punkt 1.3)</w:t>
      </w:r>
      <w:r w:rsidRPr="001F2886">
        <w:t xml:space="preserve"> ins Verzeichnis C:/Libs/vrpn kopiert.</w:t>
      </w:r>
    </w:p>
    <w:p w14:paraId="2AE0243D" w14:textId="0683DEFA" w:rsidR="0009784F" w:rsidRPr="001F2886" w:rsidRDefault="0009784F" w:rsidP="00992819">
      <w:pPr>
        <w:pStyle w:val="Listenabsatz"/>
        <w:numPr>
          <w:ilvl w:val="0"/>
          <w:numId w:val="42"/>
        </w:numPr>
        <w:spacing w:line="240" w:lineRule="auto"/>
      </w:pPr>
      <w:r w:rsidRPr="001F2886">
        <w:t>Folgende Einstellungen im « </w:t>
      </w:r>
      <w:proofErr w:type="spellStart"/>
      <w:r w:rsidRPr="001F2886">
        <w:t>VrpnNet</w:t>
      </w:r>
      <w:proofErr w:type="spellEnd"/>
      <w:r w:rsidRPr="001F2886">
        <w:t> » Projekt gemacht.</w:t>
      </w:r>
      <w:r w:rsidRPr="001F2886">
        <w:br/>
      </w:r>
      <w:r w:rsidRPr="001F2886">
        <w:br/>
      </w:r>
      <w:r w:rsidRPr="001F2886">
        <w:rPr>
          <w:noProof/>
        </w:rPr>
        <w:drawing>
          <wp:inline distT="0" distB="0" distL="0" distR="0" wp14:anchorId="6EBE5CEB" wp14:editId="637216C3">
            <wp:extent cx="6011545" cy="3689985"/>
            <wp:effectExtent l="0" t="0" r="8255" b="571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rpnnet_include_directorie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37" w:rsidRPr="001F2886">
        <w:rPr>
          <w:sz w:val="16"/>
          <w:szCs w:val="16"/>
        </w:rPr>
        <w:t>C:\Libs\vrpn\quat;C:\Libs\vrpn;%(AdditionalIncludeDirectories)</w:t>
      </w:r>
      <w:r w:rsidR="000F2B37" w:rsidRPr="001F2886">
        <w:br/>
      </w:r>
      <w:r w:rsidRPr="001F2886">
        <w:br/>
      </w:r>
      <w:r w:rsidRPr="001F2886">
        <w:rPr>
          <w:noProof/>
        </w:rPr>
        <w:drawing>
          <wp:inline distT="0" distB="0" distL="0" distR="0" wp14:anchorId="6CB122C7" wp14:editId="37B5E4F9">
            <wp:extent cx="6011545" cy="2964795"/>
            <wp:effectExtent l="0" t="0" r="8255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rpnnet_library_directori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29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B37" w:rsidRPr="001F2886">
        <w:rPr>
          <w:sz w:val="16"/>
          <w:szCs w:val="16"/>
        </w:rPr>
        <w:t>C:\Libs\vrpn\$(Configuration);C:\Libs\additionallibs\$(Configuration);%(AdditionalLibraryDirectories)</w:t>
      </w:r>
      <w:r w:rsidR="00992819" w:rsidRPr="001F2886">
        <w:rPr>
          <w:sz w:val="16"/>
          <w:szCs w:val="16"/>
        </w:rPr>
        <w:br/>
      </w:r>
      <w:r w:rsidR="00992819" w:rsidRPr="001F2886">
        <w:rPr>
          <w:sz w:val="16"/>
          <w:szCs w:val="16"/>
        </w:rPr>
        <w:br/>
      </w:r>
      <w:r w:rsidR="00992819" w:rsidRPr="001F2886">
        <w:rPr>
          <w:noProof/>
        </w:rPr>
        <w:br/>
      </w:r>
      <w:r w:rsidR="00992819" w:rsidRPr="001F2886">
        <w:rPr>
          <w:noProof/>
        </w:rPr>
        <w:br/>
      </w:r>
      <w:r w:rsidR="00992819" w:rsidRPr="001F2886">
        <w:rPr>
          <w:noProof/>
        </w:rPr>
        <w:lastRenderedPageBreak/>
        <w:drawing>
          <wp:inline distT="0" distB="0" distL="0" distR="0" wp14:anchorId="00DE0D21" wp14:editId="465988B1">
            <wp:extent cx="6011545" cy="5023485"/>
            <wp:effectExtent l="0" t="0" r="8255" b="571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rpnnet_additional_dependencie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819" w:rsidRPr="001F2886">
        <w:t xml:space="preserve"> </w:t>
      </w:r>
      <w:r w:rsidR="00992819" w:rsidRPr="001F2886">
        <w:rPr>
          <w:noProof/>
        </w:rPr>
        <w:t>vrpnserver.lib;quat.lib</w:t>
      </w:r>
      <w:r w:rsidR="000F2B37" w:rsidRPr="001F2886">
        <w:br/>
      </w:r>
    </w:p>
    <w:p w14:paraId="6CD55A0F" w14:textId="794BDEE5" w:rsidR="0009784F" w:rsidRPr="001F2886" w:rsidRDefault="00464787" w:rsidP="0009784F">
      <w:pPr>
        <w:spacing w:line="240" w:lineRule="auto"/>
      </w:pPr>
      <w:r w:rsidRPr="001F2886">
        <w:t>Bei der Kompilierung stolpert er alleinig noch über einen Syntax-Fehler, AnalogServer.cpp Zeile 177.</w:t>
      </w:r>
    </w:p>
    <w:p w14:paraId="23E3E819" w14:textId="77777777" w:rsidR="00464787" w:rsidRPr="001F2886" w:rsidRDefault="00464787" w:rsidP="0009784F">
      <w:pPr>
        <w:spacing w:line="240" w:lineRule="auto"/>
      </w:pPr>
    </w:p>
    <w:p w14:paraId="6EB2F2E5" w14:textId="25D48588" w:rsidR="00464787" w:rsidRPr="001F2886" w:rsidRDefault="003D50BD" w:rsidP="0009784F">
      <w:pPr>
        <w:spacing w:line="240" w:lineRule="auto"/>
      </w:pPr>
      <w:r w:rsidRPr="001F2886">
        <w:t xml:space="preserve">Methode auskommentiert, Neuer </w:t>
      </w:r>
      <w:proofErr w:type="gramStart"/>
      <w:r w:rsidRPr="001F2886">
        <w:t>Fehler :</w:t>
      </w:r>
      <w:proofErr w:type="gramEnd"/>
      <w:r w:rsidRPr="001F2886">
        <w:t xml:space="preserve"> « </w:t>
      </w:r>
      <w:proofErr w:type="spellStart"/>
      <w:r w:rsidRPr="001F2886">
        <w:t>error</w:t>
      </w:r>
      <w:proofErr w:type="spellEnd"/>
      <w:r w:rsidRPr="001F2886">
        <w:t xml:space="preserve"> LNK1104 : </w:t>
      </w:r>
      <w:proofErr w:type="spellStart"/>
      <w:r w:rsidRPr="001F2886">
        <w:t>cannot</w:t>
      </w:r>
      <w:proofErr w:type="spellEnd"/>
      <w:r w:rsidRPr="001F2886">
        <w:t xml:space="preserve"> open </w:t>
      </w:r>
      <w:proofErr w:type="spellStart"/>
      <w:r w:rsidRPr="001F2886">
        <w:t>file</w:t>
      </w:r>
      <w:proofErr w:type="spellEnd"/>
      <w:r w:rsidRPr="001F2886">
        <w:t xml:space="preserve"> ‘vrpnserver.lib’.</w:t>
      </w:r>
    </w:p>
    <w:p w14:paraId="66715B9D" w14:textId="77777777" w:rsidR="003D50BD" w:rsidRPr="001F2886" w:rsidRDefault="003D50BD" w:rsidP="0009784F">
      <w:pPr>
        <w:spacing w:line="240" w:lineRule="auto"/>
      </w:pPr>
    </w:p>
    <w:p w14:paraId="651370AB" w14:textId="5AEDB4CC" w:rsidR="003D50BD" w:rsidRPr="001F2886" w:rsidRDefault="007B62F4" w:rsidP="0009784F">
      <w:pPr>
        <w:spacing w:line="240" w:lineRule="auto"/>
      </w:pPr>
      <w:r w:rsidRPr="001F2886">
        <w:t xml:space="preserve">Die beiden zusätzlichen </w:t>
      </w:r>
      <w:proofErr w:type="spellStart"/>
      <w:r w:rsidRPr="001F2886">
        <w:t>Libs</w:t>
      </w:r>
      <w:proofErr w:type="spellEnd"/>
      <w:r w:rsidRPr="001F2886">
        <w:t xml:space="preserve"> (vrpnserver.lib und quat.lib) ins Verzeichnis C:/Libs/additionallibs kopiert, Pfad</w:t>
      </w:r>
      <w:r w:rsidR="00BA46D6" w:rsidRPr="001F2886">
        <w:t xml:space="preserve"> / Additional </w:t>
      </w:r>
      <w:proofErr w:type="spellStart"/>
      <w:r w:rsidR="00BA46D6" w:rsidRPr="001F2886">
        <w:t>Dependencies</w:t>
      </w:r>
      <w:proofErr w:type="spellEnd"/>
      <w:r w:rsidRPr="001F2886">
        <w:t xml:space="preserve"> angegeben. </w:t>
      </w:r>
      <w:r w:rsidR="00BA46D6" w:rsidRPr="001F2886">
        <w:t xml:space="preserve">Funktioniert leider noch nicht, </w:t>
      </w:r>
      <w:proofErr w:type="spellStart"/>
      <w:r w:rsidR="00BA46D6" w:rsidRPr="001F2886">
        <w:t>lilbs</w:t>
      </w:r>
      <w:proofErr w:type="spellEnd"/>
      <w:r w:rsidR="00BA46D6" w:rsidRPr="001F2886">
        <w:t xml:space="preserve"> werden nach wie vor nicht gefunden.</w:t>
      </w:r>
    </w:p>
    <w:p w14:paraId="36D5968F" w14:textId="77777777" w:rsidR="007B62F4" w:rsidRPr="001F2886" w:rsidRDefault="007B62F4" w:rsidP="0009784F">
      <w:pPr>
        <w:spacing w:line="240" w:lineRule="auto"/>
      </w:pPr>
    </w:p>
    <w:p w14:paraId="32E4BBB7" w14:textId="466CE379" w:rsidR="007B62F4" w:rsidRPr="001F2886" w:rsidRDefault="004D0E6B" w:rsidP="0009784F">
      <w:pPr>
        <w:spacing w:line="240" w:lineRule="auto"/>
      </w:pPr>
      <w:r w:rsidRPr="001F2886">
        <w:t xml:space="preserve">Bei VC++ </w:t>
      </w:r>
      <w:proofErr w:type="spellStart"/>
      <w:r w:rsidRPr="001F2886">
        <w:t>Directories</w:t>
      </w:r>
      <w:proofErr w:type="spellEnd"/>
      <w:r w:rsidRPr="001F2886">
        <w:t xml:space="preserve"> -&gt; Library </w:t>
      </w:r>
      <w:proofErr w:type="spellStart"/>
      <w:r w:rsidRPr="001F2886">
        <w:t>Directories</w:t>
      </w:r>
      <w:proofErr w:type="spellEnd"/>
      <w:r w:rsidRPr="001F2886">
        <w:t xml:space="preserve"> folgenden Pfad </w:t>
      </w:r>
      <w:proofErr w:type="gramStart"/>
      <w:r w:rsidRPr="001F2886">
        <w:t>hinzugefügt :</w:t>
      </w:r>
      <w:proofErr w:type="gramEnd"/>
      <w:r w:rsidRPr="001F2886">
        <w:t xml:space="preserve"> C:/Libs/additionallibs behebt zwar den Fehler, dass die </w:t>
      </w:r>
      <w:proofErr w:type="spellStart"/>
      <w:r w:rsidRPr="001F2886">
        <w:t>libs</w:t>
      </w:r>
      <w:proofErr w:type="spellEnd"/>
      <w:r w:rsidRPr="001F2886">
        <w:t xml:space="preserve"> nicht gefunden werden, erzeugt aber neue 211 Error</w:t>
      </w:r>
      <w:r w:rsidR="00674951" w:rsidRPr="001F2886">
        <w:t>s.</w:t>
      </w:r>
    </w:p>
    <w:p w14:paraId="1AF50FD3" w14:textId="77777777" w:rsidR="00674951" w:rsidRPr="001F2886" w:rsidRDefault="00674951" w:rsidP="0009784F">
      <w:pPr>
        <w:spacing w:line="240" w:lineRule="auto"/>
      </w:pPr>
    </w:p>
    <w:p w14:paraId="654147D5" w14:textId="0DBFB028" w:rsidR="00652E17" w:rsidRPr="001F2886" w:rsidRDefault="00652E17" w:rsidP="0009784F">
      <w:pPr>
        <w:spacing w:line="240" w:lineRule="auto"/>
      </w:pPr>
      <w:r w:rsidRPr="001F2886">
        <w:t xml:space="preserve">Statt auf das </w:t>
      </w:r>
      <w:proofErr w:type="spellStart"/>
      <w:r w:rsidRPr="001F2886">
        <w:t>VrpnNet</w:t>
      </w:r>
      <w:proofErr w:type="spellEnd"/>
      <w:r w:rsidRPr="001F2886">
        <w:t>-Projekt zu linken, direkt als Referenz die VrpnNet.dll angeben. Erzeugt 210 Errors.</w:t>
      </w:r>
    </w:p>
    <w:p w14:paraId="1F20ED0B" w14:textId="77777777" w:rsidR="004D0E6B" w:rsidRPr="001F2886" w:rsidRDefault="004D0E6B" w:rsidP="0009784F">
      <w:pPr>
        <w:spacing w:line="240" w:lineRule="auto"/>
      </w:pPr>
    </w:p>
    <w:p w14:paraId="4D3288E0" w14:textId="77777777" w:rsidR="004D0E6B" w:rsidRPr="001F2886" w:rsidRDefault="004D0E6B" w:rsidP="0009784F">
      <w:pPr>
        <w:spacing w:line="240" w:lineRule="auto"/>
      </w:pPr>
    </w:p>
    <w:p w14:paraId="5D6D7712" w14:textId="77777777" w:rsidR="004D0E6B" w:rsidRPr="001F2886" w:rsidRDefault="004D0E6B" w:rsidP="0009784F">
      <w:pPr>
        <w:spacing w:line="240" w:lineRule="auto"/>
      </w:pPr>
    </w:p>
    <w:p w14:paraId="621D3732" w14:textId="77777777" w:rsidR="00464787" w:rsidRPr="001F2886" w:rsidRDefault="00464787" w:rsidP="0009784F">
      <w:pPr>
        <w:spacing w:line="240" w:lineRule="auto"/>
      </w:pPr>
    </w:p>
    <w:p w14:paraId="15DB6AAF" w14:textId="77777777" w:rsidR="00464787" w:rsidRPr="001F2886" w:rsidRDefault="00464787" w:rsidP="0009784F">
      <w:pPr>
        <w:spacing w:line="240" w:lineRule="auto"/>
      </w:pPr>
    </w:p>
    <w:p w14:paraId="6A53CD40" w14:textId="36E1D893" w:rsidR="0009784F" w:rsidRPr="001F2886" w:rsidRDefault="0009784F">
      <w:pPr>
        <w:spacing w:line="240" w:lineRule="auto"/>
        <w:rPr>
          <w:rFonts w:eastAsia="Times New Roman"/>
          <w:b/>
          <w:bCs/>
          <w:szCs w:val="26"/>
        </w:rPr>
      </w:pPr>
      <w:r w:rsidRPr="001F2886">
        <w:br w:type="page"/>
      </w:r>
    </w:p>
    <w:p w14:paraId="7C7625B9" w14:textId="30E8B425" w:rsidR="000E177F" w:rsidRPr="001F2886" w:rsidRDefault="00614C58" w:rsidP="00614C58">
      <w:pPr>
        <w:pStyle w:val="berschrift2"/>
      </w:pPr>
      <w:bookmarkStart w:id="8" w:name="_Toc431123227"/>
      <w:proofErr w:type="spellStart"/>
      <w:r w:rsidRPr="001F2886">
        <w:lastRenderedPageBreak/>
        <w:t>VrpnNet</w:t>
      </w:r>
      <w:proofErr w:type="spellEnd"/>
      <w:r w:rsidRPr="001F2886">
        <w:t xml:space="preserve"> 1.1.1 (Chris </w:t>
      </w:r>
      <w:proofErr w:type="spellStart"/>
      <w:r w:rsidRPr="001F2886">
        <w:t>VanderKnyff</w:t>
      </w:r>
      <w:proofErr w:type="spellEnd"/>
      <w:r w:rsidRPr="001F2886">
        <w:t>)</w:t>
      </w:r>
      <w:bookmarkEnd w:id="8"/>
    </w:p>
    <w:p w14:paraId="5A77E923" w14:textId="549567D6" w:rsidR="00614C58" w:rsidRPr="001F2886" w:rsidRDefault="00614C58" w:rsidP="006D339D">
      <w:pPr>
        <w:jc w:val="both"/>
      </w:pPr>
      <w:hyperlink r:id="rId29" w:history="1">
        <w:r w:rsidRPr="001F2886">
          <w:rPr>
            <w:rStyle w:val="Hyperlink"/>
          </w:rPr>
          <w:t>http://wwwx.cs.unc.edu/~chrisv/vrpnnet/downloads</w:t>
        </w:r>
      </w:hyperlink>
    </w:p>
    <w:p w14:paraId="629098CF" w14:textId="77777777" w:rsidR="00614C58" w:rsidRPr="001F2886" w:rsidRDefault="00614C58" w:rsidP="006D339D">
      <w:pPr>
        <w:jc w:val="both"/>
      </w:pPr>
    </w:p>
    <w:p w14:paraId="02BD6B44" w14:textId="2B7EB2B0" w:rsidR="00614C58" w:rsidRPr="001F2886" w:rsidRDefault="00614C58" w:rsidP="006D339D">
      <w:pPr>
        <w:jc w:val="both"/>
      </w:pPr>
      <w:r w:rsidRPr="001F2886">
        <w:t>Initiale Ausführung schlägt fehl.</w:t>
      </w:r>
    </w:p>
    <w:p w14:paraId="37C8C01C" w14:textId="77777777" w:rsidR="00614C58" w:rsidRPr="001F2886" w:rsidRDefault="00614C58" w:rsidP="006D339D">
      <w:pPr>
        <w:jc w:val="both"/>
      </w:pPr>
    </w:p>
    <w:p w14:paraId="3699E37A" w14:textId="6D31A78E" w:rsidR="00614C58" w:rsidRPr="001F2886" w:rsidRDefault="00614C58" w:rsidP="006D339D">
      <w:pPr>
        <w:jc w:val="both"/>
      </w:pPr>
      <w:r w:rsidRPr="001F2886">
        <w:rPr>
          <w:noProof/>
        </w:rPr>
        <w:drawing>
          <wp:inline distT="0" distB="0" distL="0" distR="0" wp14:anchorId="24F5E5AE" wp14:editId="07FBF611">
            <wp:extent cx="4895850" cy="32099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rpnNet_chris_vanderknyff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ADA0" w14:textId="77777777" w:rsidR="00614C58" w:rsidRPr="001F2886" w:rsidRDefault="00614C58" w:rsidP="006D339D">
      <w:pPr>
        <w:jc w:val="both"/>
      </w:pPr>
    </w:p>
    <w:p w14:paraId="681B9209" w14:textId="6DCDDF3E" w:rsidR="00614C58" w:rsidRPr="001F2886" w:rsidRDefault="007270EA" w:rsidP="006D339D">
      <w:pPr>
        <w:jc w:val="both"/>
      </w:pPr>
      <w:r w:rsidRPr="001F2886">
        <w:t xml:space="preserve">Additional </w:t>
      </w:r>
      <w:proofErr w:type="spellStart"/>
      <w:r w:rsidR="006E75ED" w:rsidRPr="001F2886">
        <w:t>Includes</w:t>
      </w:r>
      <w:proofErr w:type="spellEnd"/>
      <w:r w:rsidRPr="001F2886">
        <w:t xml:space="preserve"> / Libraries hinzugefügt, nun fehlt noch eine Referenz auf quat.lib.</w:t>
      </w:r>
    </w:p>
    <w:p w14:paraId="117F1A2E" w14:textId="77777777" w:rsidR="007270EA" w:rsidRPr="001F2886" w:rsidRDefault="007270EA" w:rsidP="006D339D">
      <w:pPr>
        <w:jc w:val="both"/>
      </w:pPr>
    </w:p>
    <w:p w14:paraId="57FF158F" w14:textId="229AF76D" w:rsidR="002D4BAA" w:rsidRPr="001F2886" w:rsidRDefault="002D4BAA" w:rsidP="002D4BAA">
      <w:pPr>
        <w:spacing w:line="240" w:lineRule="auto"/>
      </w:pPr>
      <w:r w:rsidRPr="001F2886">
        <w:t xml:space="preserve">Bei VC++ </w:t>
      </w:r>
      <w:proofErr w:type="spellStart"/>
      <w:r w:rsidRPr="001F2886">
        <w:t>Directories</w:t>
      </w:r>
      <w:proofErr w:type="spellEnd"/>
      <w:r w:rsidRPr="001F2886">
        <w:t xml:space="preserve"> -&gt; Library </w:t>
      </w:r>
      <w:proofErr w:type="spellStart"/>
      <w:r w:rsidRPr="001F2886">
        <w:t>Directories</w:t>
      </w:r>
      <w:proofErr w:type="spellEnd"/>
      <w:r w:rsidRPr="001F2886">
        <w:t xml:space="preserve"> folgenden Pfad </w:t>
      </w:r>
      <w:proofErr w:type="gramStart"/>
      <w:r w:rsidRPr="001F2886">
        <w:t>hinzugefügt :</w:t>
      </w:r>
      <w:proofErr w:type="gramEnd"/>
      <w:r w:rsidRPr="001F2886">
        <w:t xml:space="preserve"> C:/Libs/additionallibs behebt zwar den Fehler, dass die </w:t>
      </w:r>
      <w:proofErr w:type="spellStart"/>
      <w:r w:rsidRPr="001F2886">
        <w:t>libs</w:t>
      </w:r>
      <w:proofErr w:type="spellEnd"/>
      <w:r w:rsidRPr="001F2886">
        <w:t xml:space="preserve"> nicht gefunden werden, erzeugt aber neue </w:t>
      </w:r>
      <w:r w:rsidRPr="001F2886">
        <w:t>182</w:t>
      </w:r>
      <w:r w:rsidRPr="001F2886">
        <w:t xml:space="preserve"> Errors.</w:t>
      </w:r>
    </w:p>
    <w:p w14:paraId="661D93C5" w14:textId="77777777" w:rsidR="001F2886" w:rsidRPr="001F2886" w:rsidRDefault="001F2886" w:rsidP="002D4BAA">
      <w:pPr>
        <w:spacing w:line="240" w:lineRule="auto"/>
      </w:pPr>
    </w:p>
    <w:p w14:paraId="17BAE5F4" w14:textId="6B367E8C" w:rsidR="001F2886" w:rsidRPr="001F2886" w:rsidRDefault="001F2886" w:rsidP="002D4BAA">
      <w:pPr>
        <w:spacing w:line="240" w:lineRule="auto"/>
      </w:pPr>
      <w:r w:rsidRPr="001F2886">
        <w:t xml:space="preserve">Nicht das Projekt </w:t>
      </w:r>
      <w:proofErr w:type="spellStart"/>
      <w:r w:rsidRPr="001F2886">
        <w:t>VrpnNet</w:t>
      </w:r>
      <w:proofErr w:type="spellEnd"/>
      <w:r w:rsidRPr="001F2886">
        <w:t xml:space="preserve">, sondern eine kompilierte DLL (VrpnNet.dll) </w:t>
      </w:r>
      <w:proofErr w:type="spellStart"/>
      <w:r w:rsidRPr="001F2886">
        <w:t>anhänken</w:t>
      </w:r>
      <w:proofErr w:type="spellEnd"/>
      <w:r w:rsidRPr="001F2886">
        <w:t>, erzeugt diesen Error:</w:t>
      </w:r>
    </w:p>
    <w:p w14:paraId="49859B4D" w14:textId="77777777" w:rsidR="001F2886" w:rsidRPr="001F2886" w:rsidRDefault="001F2886" w:rsidP="002D4BAA">
      <w:pPr>
        <w:spacing w:line="240" w:lineRule="auto"/>
      </w:pPr>
    </w:p>
    <w:p w14:paraId="25A3BA88" w14:textId="67BE2B14" w:rsidR="001F2886" w:rsidRPr="001F2886" w:rsidRDefault="001F2886" w:rsidP="002D4BAA">
      <w:pPr>
        <w:spacing w:line="240" w:lineRule="auto"/>
      </w:pPr>
      <w:r>
        <w:rPr>
          <w:noProof/>
          <w:lang w:val="en-US"/>
        </w:rPr>
        <w:drawing>
          <wp:inline distT="0" distB="0" distL="0" distR="0" wp14:anchorId="05878E36" wp14:editId="68466CE2">
            <wp:extent cx="3424215" cy="3257550"/>
            <wp:effectExtent l="0" t="0" r="508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rpnNet_chris_vanderknyff_dll_referenc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418" cy="32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D7A3" w14:textId="77777777" w:rsidR="002D4BAA" w:rsidRPr="001F2886" w:rsidRDefault="002D4BAA" w:rsidP="006D339D">
      <w:pPr>
        <w:jc w:val="both"/>
      </w:pPr>
    </w:p>
    <w:p w14:paraId="51E30A26" w14:textId="77777777" w:rsidR="007270EA" w:rsidRPr="001F2886" w:rsidRDefault="007270EA" w:rsidP="006D339D">
      <w:pPr>
        <w:jc w:val="both"/>
      </w:pPr>
    </w:p>
    <w:sectPr w:rsidR="007270EA" w:rsidRPr="001F2886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F21080" w14:textId="77777777" w:rsidR="00507005" w:rsidRDefault="00507005" w:rsidP="006312E0">
      <w:pPr>
        <w:spacing w:line="240" w:lineRule="auto"/>
      </w:pPr>
      <w:r>
        <w:separator/>
      </w:r>
    </w:p>
  </w:endnote>
  <w:endnote w:type="continuationSeparator" w:id="0">
    <w:p w14:paraId="5CB5595F" w14:textId="77777777" w:rsidR="00507005" w:rsidRDefault="00507005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9B33F" w14:textId="77777777" w:rsidR="002342A9" w:rsidRDefault="002342A9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E7573" w14:textId="77777777" w:rsidR="002342A9" w:rsidRPr="00052655" w:rsidRDefault="002342A9" w:rsidP="00CA541A">
    <w:pPr>
      <w:pStyle w:val="Fuzeile"/>
      <w:spacing w:before="300"/>
      <w:rPr>
        <w:color w:val="697D91"/>
        <w:lang w:val="fr-CH"/>
      </w:rPr>
    </w:pPr>
    <w:r w:rsidRPr="00052655">
      <w:rPr>
        <w:noProof/>
        <w:color w:val="697D91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7C1951CF" wp14:editId="72647984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05569" w14:textId="77777777" w:rsidR="002342A9" w:rsidRPr="003B1648" w:rsidRDefault="002342A9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F02EF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1951C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5FE05569" w14:textId="77777777" w:rsidR="002342A9" w:rsidRPr="003B1648" w:rsidRDefault="002342A9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4F02EF">
                      <w:rPr>
                        <w:noProof/>
                        <w:sz w:val="16"/>
                        <w:szCs w:val="16"/>
                      </w:rPr>
                      <w:t>9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9A402" w14:textId="77777777" w:rsidR="002342A9" w:rsidRDefault="002342A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62520" w14:textId="77777777" w:rsidR="00507005" w:rsidRDefault="00507005" w:rsidP="006312E0">
      <w:pPr>
        <w:spacing w:line="240" w:lineRule="auto"/>
      </w:pPr>
    </w:p>
  </w:footnote>
  <w:footnote w:type="continuationSeparator" w:id="0">
    <w:p w14:paraId="3E0BDCE2" w14:textId="77777777" w:rsidR="00507005" w:rsidRDefault="00507005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A49BE" w14:textId="77777777" w:rsidR="002342A9" w:rsidRDefault="002342A9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EDFB70" w14:textId="77777777" w:rsidR="002342A9" w:rsidRPr="001F1B9C" w:rsidRDefault="002342A9" w:rsidP="001F1B9C">
    <w:pPr>
      <w:pStyle w:val="Kopfzeile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5DA67AE6" wp14:editId="56C5C4BC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58E32" w14:textId="77777777" w:rsidR="002342A9" w:rsidRDefault="002342A9" w:rsidP="004F7B96">
    <w:pPr>
      <w:pStyle w:val="Kopfzeile"/>
      <w:spacing w:after="1900"/>
    </w:pPr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396BEF5" wp14:editId="1928762D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404A6687" wp14:editId="014C1C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B96641"/>
    <w:multiLevelType w:val="hybridMultilevel"/>
    <w:tmpl w:val="2D264F0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72719C"/>
    <w:multiLevelType w:val="hybridMultilevel"/>
    <w:tmpl w:val="59B01C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DF02E21"/>
    <w:multiLevelType w:val="hybridMultilevel"/>
    <w:tmpl w:val="DF126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2">
    <w:nsid w:val="27F76A27"/>
    <w:multiLevelType w:val="hybridMultilevel"/>
    <w:tmpl w:val="6BFAC580"/>
    <w:lvl w:ilvl="0" w:tplc="0ACA6D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720" w:hanging="360"/>
      </w:pPr>
    </w:lvl>
    <w:lvl w:ilvl="2" w:tplc="0807001B" w:tentative="1">
      <w:start w:val="1"/>
      <w:numFmt w:val="lowerRoman"/>
      <w:lvlText w:val="%3."/>
      <w:lvlJc w:val="right"/>
      <w:pPr>
        <w:ind w:left="1440" w:hanging="180"/>
      </w:pPr>
    </w:lvl>
    <w:lvl w:ilvl="3" w:tplc="0807000F" w:tentative="1">
      <w:start w:val="1"/>
      <w:numFmt w:val="decimal"/>
      <w:lvlText w:val="%4."/>
      <w:lvlJc w:val="left"/>
      <w:pPr>
        <w:ind w:left="2160" w:hanging="360"/>
      </w:pPr>
    </w:lvl>
    <w:lvl w:ilvl="4" w:tplc="08070019" w:tentative="1">
      <w:start w:val="1"/>
      <w:numFmt w:val="lowerLetter"/>
      <w:lvlText w:val="%5."/>
      <w:lvlJc w:val="left"/>
      <w:pPr>
        <w:ind w:left="2880" w:hanging="360"/>
      </w:pPr>
    </w:lvl>
    <w:lvl w:ilvl="5" w:tplc="0807001B" w:tentative="1">
      <w:start w:val="1"/>
      <w:numFmt w:val="lowerRoman"/>
      <w:lvlText w:val="%6."/>
      <w:lvlJc w:val="right"/>
      <w:pPr>
        <w:ind w:left="3600" w:hanging="180"/>
      </w:pPr>
    </w:lvl>
    <w:lvl w:ilvl="6" w:tplc="0807000F" w:tentative="1">
      <w:start w:val="1"/>
      <w:numFmt w:val="decimal"/>
      <w:lvlText w:val="%7."/>
      <w:lvlJc w:val="left"/>
      <w:pPr>
        <w:ind w:left="4320" w:hanging="360"/>
      </w:pPr>
    </w:lvl>
    <w:lvl w:ilvl="7" w:tplc="08070019" w:tentative="1">
      <w:start w:val="1"/>
      <w:numFmt w:val="lowerLetter"/>
      <w:lvlText w:val="%8."/>
      <w:lvlJc w:val="left"/>
      <w:pPr>
        <w:ind w:left="5040" w:hanging="360"/>
      </w:pPr>
    </w:lvl>
    <w:lvl w:ilvl="8" w:tplc="08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2F354806"/>
    <w:multiLevelType w:val="hybridMultilevel"/>
    <w:tmpl w:val="A248220A"/>
    <w:lvl w:ilvl="0" w:tplc="9F0ADFD6">
      <w:start w:val="2"/>
      <w:numFmt w:val="bullet"/>
      <w:lvlText w:val=""/>
      <w:lvlJc w:val="left"/>
      <w:pPr>
        <w:ind w:left="720" w:hanging="360"/>
      </w:pPr>
      <w:rPr>
        <w:rFonts w:ascii="Wingdings" w:eastAsia="Lucida San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050E4A"/>
    <w:multiLevelType w:val="hybridMultilevel"/>
    <w:tmpl w:val="F7DC5586"/>
    <w:lvl w:ilvl="0" w:tplc="7280197C">
      <w:numFmt w:val="bullet"/>
      <w:lvlText w:val="-"/>
      <w:lvlJc w:val="left"/>
      <w:pPr>
        <w:ind w:left="720" w:hanging="360"/>
      </w:pPr>
      <w:rPr>
        <w:rFonts w:ascii="Lucida Sans" w:eastAsia="Lucida Sans" w:hAnsi="Lucida San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9">
    <w:nsid w:val="3F69702D"/>
    <w:multiLevelType w:val="hybridMultilevel"/>
    <w:tmpl w:val="1C4E629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1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55851D06"/>
    <w:multiLevelType w:val="hybridMultilevel"/>
    <w:tmpl w:val="805A9812"/>
    <w:lvl w:ilvl="0" w:tplc="0ACA6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93B0689"/>
    <w:multiLevelType w:val="hybridMultilevel"/>
    <w:tmpl w:val="E182D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6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6B1F4BBB"/>
    <w:multiLevelType w:val="hybridMultilevel"/>
    <w:tmpl w:val="79041A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07F09"/>
    <w:multiLevelType w:val="hybridMultilevel"/>
    <w:tmpl w:val="98E2B6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1"/>
  </w:num>
  <w:num w:numId="13">
    <w:abstractNumId w:val="12"/>
  </w:num>
  <w:num w:numId="14">
    <w:abstractNumId w:val="21"/>
  </w:num>
  <w:num w:numId="15">
    <w:abstractNumId w:val="20"/>
  </w:num>
  <w:num w:numId="16">
    <w:abstractNumId w:val="16"/>
  </w:num>
  <w:num w:numId="17">
    <w:abstractNumId w:val="10"/>
  </w:num>
  <w:num w:numId="18">
    <w:abstractNumId w:val="36"/>
  </w:num>
  <w:num w:numId="19">
    <w:abstractNumId w:val="26"/>
  </w:num>
  <w:num w:numId="20">
    <w:abstractNumId w:val="37"/>
  </w:num>
  <w:num w:numId="21">
    <w:abstractNumId w:val="41"/>
  </w:num>
  <w:num w:numId="22">
    <w:abstractNumId w:val="17"/>
  </w:num>
  <w:num w:numId="23">
    <w:abstractNumId w:val="32"/>
  </w:num>
  <w:num w:numId="24">
    <w:abstractNumId w:val="30"/>
  </w:num>
  <w:num w:numId="25">
    <w:abstractNumId w:val="18"/>
  </w:num>
  <w:num w:numId="26">
    <w:abstractNumId w:val="27"/>
  </w:num>
  <w:num w:numId="27">
    <w:abstractNumId w:val="23"/>
  </w:num>
  <w:num w:numId="28">
    <w:abstractNumId w:val="35"/>
  </w:num>
  <w:num w:numId="29">
    <w:abstractNumId w:val="28"/>
  </w:num>
  <w:num w:numId="30">
    <w:abstractNumId w:val="13"/>
  </w:num>
  <w:num w:numId="31">
    <w:abstractNumId w:val="40"/>
  </w:num>
  <w:num w:numId="32">
    <w:abstractNumId w:val="11"/>
  </w:num>
  <w:num w:numId="33">
    <w:abstractNumId w:val="38"/>
  </w:num>
  <w:num w:numId="34">
    <w:abstractNumId w:val="19"/>
  </w:num>
  <w:num w:numId="35">
    <w:abstractNumId w:val="39"/>
  </w:num>
  <w:num w:numId="36">
    <w:abstractNumId w:val="15"/>
  </w:num>
  <w:num w:numId="37">
    <w:abstractNumId w:val="25"/>
  </w:num>
  <w:num w:numId="38">
    <w:abstractNumId w:val="33"/>
  </w:num>
  <w:num w:numId="39">
    <w:abstractNumId w:val="22"/>
  </w:num>
  <w:num w:numId="40">
    <w:abstractNumId w:val="29"/>
  </w:num>
  <w:num w:numId="41">
    <w:abstractNumId w:val="24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0B"/>
    <w:rsid w:val="00003CF0"/>
    <w:rsid w:val="0003082C"/>
    <w:rsid w:val="00035727"/>
    <w:rsid w:val="00052655"/>
    <w:rsid w:val="00053AF6"/>
    <w:rsid w:val="00054433"/>
    <w:rsid w:val="00062EAA"/>
    <w:rsid w:val="00095C44"/>
    <w:rsid w:val="0009784F"/>
    <w:rsid w:val="000E177F"/>
    <w:rsid w:val="000E29F5"/>
    <w:rsid w:val="000F013A"/>
    <w:rsid w:val="000F2B37"/>
    <w:rsid w:val="000F3789"/>
    <w:rsid w:val="00100186"/>
    <w:rsid w:val="00112357"/>
    <w:rsid w:val="001215C7"/>
    <w:rsid w:val="001251DA"/>
    <w:rsid w:val="0015023D"/>
    <w:rsid w:val="00170D9E"/>
    <w:rsid w:val="00172166"/>
    <w:rsid w:val="00176DF1"/>
    <w:rsid w:val="00190187"/>
    <w:rsid w:val="00192427"/>
    <w:rsid w:val="00194DAA"/>
    <w:rsid w:val="001A69E8"/>
    <w:rsid w:val="001A75C2"/>
    <w:rsid w:val="001B0F1A"/>
    <w:rsid w:val="001B765C"/>
    <w:rsid w:val="001C4B4E"/>
    <w:rsid w:val="001C55EB"/>
    <w:rsid w:val="001E0286"/>
    <w:rsid w:val="001F0F2A"/>
    <w:rsid w:val="001F1B9C"/>
    <w:rsid w:val="001F2886"/>
    <w:rsid w:val="001F62B7"/>
    <w:rsid w:val="0021211B"/>
    <w:rsid w:val="00220F0E"/>
    <w:rsid w:val="002268B1"/>
    <w:rsid w:val="00227737"/>
    <w:rsid w:val="002342A9"/>
    <w:rsid w:val="0024025F"/>
    <w:rsid w:val="002502B0"/>
    <w:rsid w:val="00250867"/>
    <w:rsid w:val="00253FAA"/>
    <w:rsid w:val="00262C2E"/>
    <w:rsid w:val="00272FC3"/>
    <w:rsid w:val="00293637"/>
    <w:rsid w:val="00296E81"/>
    <w:rsid w:val="00297FB1"/>
    <w:rsid w:val="002A0932"/>
    <w:rsid w:val="002B0461"/>
    <w:rsid w:val="002D4BAA"/>
    <w:rsid w:val="002E2E97"/>
    <w:rsid w:val="002E4F2E"/>
    <w:rsid w:val="002E6C41"/>
    <w:rsid w:val="003010C0"/>
    <w:rsid w:val="00314D27"/>
    <w:rsid w:val="00324240"/>
    <w:rsid w:val="0033009B"/>
    <w:rsid w:val="003633FF"/>
    <w:rsid w:val="003653F6"/>
    <w:rsid w:val="003726C2"/>
    <w:rsid w:val="00380DCC"/>
    <w:rsid w:val="003838FC"/>
    <w:rsid w:val="00383A1F"/>
    <w:rsid w:val="00394588"/>
    <w:rsid w:val="00395379"/>
    <w:rsid w:val="003B1648"/>
    <w:rsid w:val="003B66F4"/>
    <w:rsid w:val="003D4775"/>
    <w:rsid w:val="003D50BD"/>
    <w:rsid w:val="003E06B6"/>
    <w:rsid w:val="003E14BF"/>
    <w:rsid w:val="003E7822"/>
    <w:rsid w:val="003F6EB6"/>
    <w:rsid w:val="004144A2"/>
    <w:rsid w:val="00416C9D"/>
    <w:rsid w:val="004202F9"/>
    <w:rsid w:val="0042274F"/>
    <w:rsid w:val="00450CD4"/>
    <w:rsid w:val="00462CB2"/>
    <w:rsid w:val="00464787"/>
    <w:rsid w:val="00465E49"/>
    <w:rsid w:val="00474ADD"/>
    <w:rsid w:val="00480E87"/>
    <w:rsid w:val="004822DD"/>
    <w:rsid w:val="00484BE4"/>
    <w:rsid w:val="004A28AA"/>
    <w:rsid w:val="004B4DD6"/>
    <w:rsid w:val="004C7099"/>
    <w:rsid w:val="004C7111"/>
    <w:rsid w:val="004D0E6B"/>
    <w:rsid w:val="004D7D20"/>
    <w:rsid w:val="004F02EF"/>
    <w:rsid w:val="004F7B18"/>
    <w:rsid w:val="004F7B96"/>
    <w:rsid w:val="00503E95"/>
    <w:rsid w:val="00507005"/>
    <w:rsid w:val="00511D21"/>
    <w:rsid w:val="00514AD5"/>
    <w:rsid w:val="00520CA3"/>
    <w:rsid w:val="00530949"/>
    <w:rsid w:val="0053118D"/>
    <w:rsid w:val="005315B9"/>
    <w:rsid w:val="005479A4"/>
    <w:rsid w:val="00552732"/>
    <w:rsid w:val="005555A3"/>
    <w:rsid w:val="0055600E"/>
    <w:rsid w:val="00556E27"/>
    <w:rsid w:val="00581980"/>
    <w:rsid w:val="0058350E"/>
    <w:rsid w:val="005B5FF7"/>
    <w:rsid w:val="005B7D4A"/>
    <w:rsid w:val="005E3C39"/>
    <w:rsid w:val="005F7206"/>
    <w:rsid w:val="006142EC"/>
    <w:rsid w:val="00614C58"/>
    <w:rsid w:val="00617613"/>
    <w:rsid w:val="0062287E"/>
    <w:rsid w:val="006254BF"/>
    <w:rsid w:val="00625504"/>
    <w:rsid w:val="00630349"/>
    <w:rsid w:val="006312CC"/>
    <w:rsid w:val="006312E0"/>
    <w:rsid w:val="006373C4"/>
    <w:rsid w:val="00645E0B"/>
    <w:rsid w:val="0065257C"/>
    <w:rsid w:val="00652E17"/>
    <w:rsid w:val="006542BD"/>
    <w:rsid w:val="00656330"/>
    <w:rsid w:val="00657856"/>
    <w:rsid w:val="00660AAC"/>
    <w:rsid w:val="00662B3C"/>
    <w:rsid w:val="006636D5"/>
    <w:rsid w:val="006706DF"/>
    <w:rsid w:val="00674951"/>
    <w:rsid w:val="00683799"/>
    <w:rsid w:val="0069632F"/>
    <w:rsid w:val="006A1432"/>
    <w:rsid w:val="006B0C5B"/>
    <w:rsid w:val="006B2B08"/>
    <w:rsid w:val="006D339D"/>
    <w:rsid w:val="006D6738"/>
    <w:rsid w:val="006E46AC"/>
    <w:rsid w:val="006E75ED"/>
    <w:rsid w:val="006F69E0"/>
    <w:rsid w:val="006F7567"/>
    <w:rsid w:val="007050ED"/>
    <w:rsid w:val="00720853"/>
    <w:rsid w:val="00720FE3"/>
    <w:rsid w:val="007270EA"/>
    <w:rsid w:val="00730698"/>
    <w:rsid w:val="00761683"/>
    <w:rsid w:val="00763E0B"/>
    <w:rsid w:val="00787ACF"/>
    <w:rsid w:val="00796682"/>
    <w:rsid w:val="007B4AC6"/>
    <w:rsid w:val="007B62F4"/>
    <w:rsid w:val="007B67E5"/>
    <w:rsid w:val="007D6F67"/>
    <w:rsid w:val="007E6849"/>
    <w:rsid w:val="007E7B0A"/>
    <w:rsid w:val="00800BF2"/>
    <w:rsid w:val="008017C4"/>
    <w:rsid w:val="0082517D"/>
    <w:rsid w:val="00825F5C"/>
    <w:rsid w:val="008378C1"/>
    <w:rsid w:val="00840889"/>
    <w:rsid w:val="00851A1B"/>
    <w:rsid w:val="00863C44"/>
    <w:rsid w:val="00871EEF"/>
    <w:rsid w:val="0087260E"/>
    <w:rsid w:val="00875643"/>
    <w:rsid w:val="00882A3B"/>
    <w:rsid w:val="00885781"/>
    <w:rsid w:val="008B6910"/>
    <w:rsid w:val="008C0FF5"/>
    <w:rsid w:val="008C5424"/>
    <w:rsid w:val="008D2938"/>
    <w:rsid w:val="008D3A9F"/>
    <w:rsid w:val="008D61F6"/>
    <w:rsid w:val="00901AFC"/>
    <w:rsid w:val="009161C4"/>
    <w:rsid w:val="00931EA9"/>
    <w:rsid w:val="00932C5C"/>
    <w:rsid w:val="00935DE3"/>
    <w:rsid w:val="009478DB"/>
    <w:rsid w:val="009546FD"/>
    <w:rsid w:val="009577BF"/>
    <w:rsid w:val="00992819"/>
    <w:rsid w:val="009979FD"/>
    <w:rsid w:val="009A36C1"/>
    <w:rsid w:val="009B0030"/>
    <w:rsid w:val="009B18B4"/>
    <w:rsid w:val="009B488B"/>
    <w:rsid w:val="009C3F6E"/>
    <w:rsid w:val="009C56AC"/>
    <w:rsid w:val="009C5D48"/>
    <w:rsid w:val="009C6BDF"/>
    <w:rsid w:val="009D5780"/>
    <w:rsid w:val="009D79DF"/>
    <w:rsid w:val="009E25B6"/>
    <w:rsid w:val="009F0D3A"/>
    <w:rsid w:val="009F2467"/>
    <w:rsid w:val="009F5BCC"/>
    <w:rsid w:val="00A02A23"/>
    <w:rsid w:val="00A02C21"/>
    <w:rsid w:val="00A02D37"/>
    <w:rsid w:val="00A06680"/>
    <w:rsid w:val="00A13A57"/>
    <w:rsid w:val="00A30170"/>
    <w:rsid w:val="00A368BB"/>
    <w:rsid w:val="00A373F2"/>
    <w:rsid w:val="00A54C2F"/>
    <w:rsid w:val="00A60BFC"/>
    <w:rsid w:val="00A65413"/>
    <w:rsid w:val="00A82729"/>
    <w:rsid w:val="00AA10D7"/>
    <w:rsid w:val="00AA638C"/>
    <w:rsid w:val="00AA7AD4"/>
    <w:rsid w:val="00AB0A3C"/>
    <w:rsid w:val="00AB1B39"/>
    <w:rsid w:val="00AD3C46"/>
    <w:rsid w:val="00AF78B9"/>
    <w:rsid w:val="00B001E3"/>
    <w:rsid w:val="00B1182A"/>
    <w:rsid w:val="00B25861"/>
    <w:rsid w:val="00B25A50"/>
    <w:rsid w:val="00B25DB1"/>
    <w:rsid w:val="00B516C0"/>
    <w:rsid w:val="00B642A4"/>
    <w:rsid w:val="00B664C3"/>
    <w:rsid w:val="00B807BC"/>
    <w:rsid w:val="00B81287"/>
    <w:rsid w:val="00B92F01"/>
    <w:rsid w:val="00B94405"/>
    <w:rsid w:val="00B97C3D"/>
    <w:rsid w:val="00BA46D6"/>
    <w:rsid w:val="00BC4827"/>
    <w:rsid w:val="00BC7639"/>
    <w:rsid w:val="00BD2F69"/>
    <w:rsid w:val="00BF2D5F"/>
    <w:rsid w:val="00C10E38"/>
    <w:rsid w:val="00C173D6"/>
    <w:rsid w:val="00C30550"/>
    <w:rsid w:val="00C43CE5"/>
    <w:rsid w:val="00C56F33"/>
    <w:rsid w:val="00C57BA9"/>
    <w:rsid w:val="00C6727C"/>
    <w:rsid w:val="00C73669"/>
    <w:rsid w:val="00C74878"/>
    <w:rsid w:val="00C820CE"/>
    <w:rsid w:val="00C824E0"/>
    <w:rsid w:val="00CA0A06"/>
    <w:rsid w:val="00CA541A"/>
    <w:rsid w:val="00CA778F"/>
    <w:rsid w:val="00CA7D54"/>
    <w:rsid w:val="00CA7E54"/>
    <w:rsid w:val="00CB0ACB"/>
    <w:rsid w:val="00CB44E0"/>
    <w:rsid w:val="00CC137A"/>
    <w:rsid w:val="00CC7BBA"/>
    <w:rsid w:val="00CD3C7E"/>
    <w:rsid w:val="00CE29EB"/>
    <w:rsid w:val="00CF5D82"/>
    <w:rsid w:val="00CF618D"/>
    <w:rsid w:val="00D06051"/>
    <w:rsid w:val="00D13744"/>
    <w:rsid w:val="00D22D1B"/>
    <w:rsid w:val="00D337BD"/>
    <w:rsid w:val="00D37E22"/>
    <w:rsid w:val="00D447D8"/>
    <w:rsid w:val="00D51DA5"/>
    <w:rsid w:val="00D7292E"/>
    <w:rsid w:val="00D77EF2"/>
    <w:rsid w:val="00DA4F15"/>
    <w:rsid w:val="00DA68B5"/>
    <w:rsid w:val="00DB4D4A"/>
    <w:rsid w:val="00DD41BF"/>
    <w:rsid w:val="00DD49E7"/>
    <w:rsid w:val="00DE242C"/>
    <w:rsid w:val="00DF6AAA"/>
    <w:rsid w:val="00E009F7"/>
    <w:rsid w:val="00E0101F"/>
    <w:rsid w:val="00E02DC0"/>
    <w:rsid w:val="00E071F2"/>
    <w:rsid w:val="00E07490"/>
    <w:rsid w:val="00E13959"/>
    <w:rsid w:val="00E43329"/>
    <w:rsid w:val="00E70227"/>
    <w:rsid w:val="00E92FC0"/>
    <w:rsid w:val="00E9787C"/>
    <w:rsid w:val="00EA46E4"/>
    <w:rsid w:val="00EB6472"/>
    <w:rsid w:val="00EC268E"/>
    <w:rsid w:val="00ED1C00"/>
    <w:rsid w:val="00ED1EF4"/>
    <w:rsid w:val="00ED4C06"/>
    <w:rsid w:val="00ED5B7E"/>
    <w:rsid w:val="00ED6401"/>
    <w:rsid w:val="00EF141E"/>
    <w:rsid w:val="00EF4B39"/>
    <w:rsid w:val="00F11518"/>
    <w:rsid w:val="00F22D83"/>
    <w:rsid w:val="00F23B47"/>
    <w:rsid w:val="00F33235"/>
    <w:rsid w:val="00F36316"/>
    <w:rsid w:val="00F60468"/>
    <w:rsid w:val="00F60A34"/>
    <w:rsid w:val="00F623F2"/>
    <w:rsid w:val="00F825B4"/>
    <w:rsid w:val="00F86DDF"/>
    <w:rsid w:val="00F97575"/>
    <w:rsid w:val="00FA2896"/>
    <w:rsid w:val="00FC0DFF"/>
    <w:rsid w:val="00FD5728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33FBED"/>
  <w15:docId w15:val="{2B506312-21CB-48D3-9B54-743ED994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3235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BF2D5F"/>
    <w:pPr>
      <w:keepNext/>
      <w:numPr>
        <w:ilvl w:val="2"/>
        <w:numId w:val="14"/>
      </w:numPr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2D5F"/>
    <w:pPr>
      <w:keepNext/>
      <w:numPr>
        <w:ilvl w:val="3"/>
        <w:numId w:val="14"/>
      </w:numPr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BF2D5F"/>
    <w:pPr>
      <w:numPr>
        <w:ilvl w:val="4"/>
        <w:numId w:val="14"/>
      </w:numPr>
      <w:outlineLvl w:val="4"/>
    </w:pPr>
    <w:rPr>
      <w:bCs/>
      <w:iCs/>
      <w:szCs w:val="26"/>
    </w:rPr>
  </w:style>
  <w:style w:type="paragraph" w:styleId="berschrift6">
    <w:name w:val="heading 6"/>
    <w:basedOn w:val="Standard"/>
    <w:next w:val="Standard"/>
    <w:qFormat/>
    <w:rsid w:val="00CB44E0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B97C3D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CB44E0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01AFC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726C2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0101F"/>
    <w:pPr>
      <w:ind w:left="720"/>
      <w:contextualSpacing/>
    </w:pPr>
  </w:style>
  <w:style w:type="paragraph" w:customStyle="1" w:styleId="Default">
    <w:name w:val="Default"/>
    <w:rsid w:val="00657856"/>
    <w:pPr>
      <w:autoSpaceDE w:val="0"/>
      <w:autoSpaceDN w:val="0"/>
      <w:adjustRightInd w:val="0"/>
    </w:pPr>
    <w:rPr>
      <w:rFonts w:cs="Lucida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9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s://groups.google.com/forum/" TargetMode="Externa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esearch.cc.gatech.edu/uart/content/vrpnwrapper" TargetMode="External"/><Relationship Id="rId25" Type="http://schemas.openxmlformats.org/officeDocument/2006/relationships/hyperlink" Target="https://github.com/vrpn/VrpnNe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vrpn/vrpn" TargetMode="External"/><Relationship Id="rId29" Type="http://schemas.openxmlformats.org/officeDocument/2006/relationships/hyperlink" Target="http://wwwx.cs.unc.edu/~chrisv/vrpnnet/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sers.wpi.edu/~wangjia/UIVA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10" Type="http://schemas.openxmlformats.org/officeDocument/2006/relationships/header" Target="header2.xml"/><Relationship Id="rId19" Type="http://schemas.openxmlformats.org/officeDocument/2006/relationships/hyperlink" Target="http://sourceforge.net/p/vrpnwrapper/discussion/1087054/thread/020a5275/" TargetMode="External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s://github.com/vrpn/vrpn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8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ZoneRoot\devZoneGit\ch.bfh.cpvr.unitycave\docs\templates\de_Skript-Bericht_mit_Titelbil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E1AD3-79B3-4B23-B2E6-5C74F8EA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de_Skript-Bericht_mit_Titelbild.dot</Template>
  <TotalTime>0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5978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Julien Villiger</cp:lastModifiedBy>
  <cp:revision>137</cp:revision>
  <cp:lastPrinted>2013-07-05T08:55:00Z</cp:lastPrinted>
  <dcterms:created xsi:type="dcterms:W3CDTF">2015-09-18T08:26:00Z</dcterms:created>
  <dcterms:modified xsi:type="dcterms:W3CDTF">2015-09-27T11:18:00Z</dcterms:modified>
</cp:coreProperties>
</file>